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42462201"/>
        <w:docPartObj>
          <w:docPartGallery w:val="Table of Contents"/>
          <w:docPartUnique/>
        </w:docPartObj>
      </w:sdtPr>
      <w:sdtEndPr>
        <w:rPr>
          <w:rFonts w:ascii="Times New Roman" w:eastAsia="Times New Roman" w:hAnsi="Times New Roman" w:cs="Times New Roman"/>
          <w:bCs/>
          <w:caps w:val="0"/>
          <w:noProof/>
          <w:color w:val="auto"/>
          <w:sz w:val="20"/>
          <w:szCs w:val="20"/>
        </w:rPr>
      </w:sdtEndPr>
      <w:sdtContent>
        <w:p w14:paraId="71BFEB50" w14:textId="12E9BA0C" w:rsidR="00E41E42" w:rsidRDefault="00E41E42">
          <w:pPr>
            <w:pStyle w:val="TOCHeading"/>
          </w:pPr>
          <w:r>
            <w:t>Table of Contents</w:t>
          </w:r>
        </w:p>
        <w:p w14:paraId="5904C6CF" w14:textId="6C7C3530" w:rsidR="00E41E42" w:rsidRDefault="00E41E42">
          <w:pPr>
            <w:pStyle w:val="TOC1"/>
            <w:tabs>
              <w:tab w:val="left" w:pos="400"/>
              <w:tab w:val="right" w:leader="dot" w:pos="9347"/>
            </w:tabs>
            <w:rPr>
              <w:rFonts w:eastAsiaTheme="minorEastAsia" w:cstheme="minorBidi"/>
              <w:bCs w:val="0"/>
              <w:caps/>
              <w:noProof/>
              <w:kern w:val="2"/>
              <w:lang w:val="en-NL" w:eastAsia="en-GB"/>
              <w14:ligatures w14:val="standardContextual"/>
            </w:rPr>
          </w:pPr>
          <w:r>
            <w:rPr>
              <w:b w:val="0"/>
              <w:bCs w:val="0"/>
            </w:rPr>
            <w:fldChar w:fldCharType="begin"/>
          </w:r>
          <w:r>
            <w:instrText xml:space="preserve"> TOC \o "1-3" \h \z \u </w:instrText>
          </w:r>
          <w:r>
            <w:rPr>
              <w:b w:val="0"/>
              <w:bCs w:val="0"/>
            </w:rPr>
            <w:fldChar w:fldCharType="separate"/>
          </w:r>
          <w:hyperlink w:anchor="_Toc175581805" w:history="1">
            <w:r w:rsidRPr="009279C2">
              <w:rPr>
                <w:rStyle w:val="Hyperlink"/>
                <w:noProof/>
              </w:rPr>
              <w:t>1</w:t>
            </w:r>
            <w:r>
              <w:rPr>
                <w:rFonts w:eastAsiaTheme="minorEastAsia" w:cstheme="minorBidi"/>
                <w:bCs w:val="0"/>
                <w:caps/>
                <w:noProof/>
                <w:kern w:val="2"/>
                <w:lang w:val="en-NL" w:eastAsia="en-GB"/>
                <w14:ligatures w14:val="standardContextual"/>
              </w:rPr>
              <w:tab/>
            </w:r>
            <w:r w:rsidRPr="009279C2">
              <w:rPr>
                <w:rStyle w:val="Hyperlink"/>
                <w:noProof/>
              </w:rPr>
              <w:t>Enter &amp; Leave</w:t>
            </w:r>
            <w:r>
              <w:rPr>
                <w:noProof/>
                <w:webHidden/>
              </w:rPr>
              <w:tab/>
            </w:r>
            <w:r>
              <w:rPr>
                <w:noProof/>
                <w:webHidden/>
              </w:rPr>
              <w:fldChar w:fldCharType="begin"/>
            </w:r>
            <w:r>
              <w:rPr>
                <w:noProof/>
                <w:webHidden/>
              </w:rPr>
              <w:instrText xml:space="preserve"> PAGEREF _Toc175581805 \h </w:instrText>
            </w:r>
            <w:r>
              <w:rPr>
                <w:noProof/>
                <w:webHidden/>
              </w:rPr>
            </w:r>
            <w:r>
              <w:rPr>
                <w:noProof/>
                <w:webHidden/>
              </w:rPr>
              <w:fldChar w:fldCharType="separate"/>
            </w:r>
            <w:r>
              <w:rPr>
                <w:noProof/>
                <w:webHidden/>
              </w:rPr>
              <w:t>2</w:t>
            </w:r>
            <w:r>
              <w:rPr>
                <w:noProof/>
                <w:webHidden/>
              </w:rPr>
              <w:fldChar w:fldCharType="end"/>
            </w:r>
          </w:hyperlink>
        </w:p>
        <w:p w14:paraId="274BE6C7" w14:textId="33863DD4"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06" w:history="1">
            <w:r w:rsidRPr="009279C2">
              <w:rPr>
                <w:rStyle w:val="Hyperlink"/>
                <w:noProof/>
              </w:rPr>
              <w:t>1.1</w:t>
            </w:r>
            <w:r>
              <w:rPr>
                <w:rFonts w:eastAsiaTheme="minorEastAsia" w:cstheme="minorBidi"/>
                <w:caps/>
                <w:noProof/>
                <w:kern w:val="2"/>
                <w:sz w:val="24"/>
                <w:lang w:val="en-NL" w:eastAsia="en-GB"/>
                <w14:ligatures w14:val="standardContextual"/>
              </w:rPr>
              <w:tab/>
            </w:r>
            <w:r w:rsidRPr="009279C2">
              <w:rPr>
                <w:rStyle w:val="Hyperlink"/>
                <w:noProof/>
              </w:rPr>
              <w:t>Legalization of Documents</w:t>
            </w:r>
            <w:r>
              <w:rPr>
                <w:noProof/>
                <w:webHidden/>
              </w:rPr>
              <w:tab/>
            </w:r>
            <w:r>
              <w:rPr>
                <w:noProof/>
                <w:webHidden/>
              </w:rPr>
              <w:fldChar w:fldCharType="begin"/>
            </w:r>
            <w:r>
              <w:rPr>
                <w:noProof/>
                <w:webHidden/>
              </w:rPr>
              <w:instrText xml:space="preserve"> PAGEREF _Toc175581806 \h </w:instrText>
            </w:r>
            <w:r>
              <w:rPr>
                <w:noProof/>
                <w:webHidden/>
              </w:rPr>
            </w:r>
            <w:r>
              <w:rPr>
                <w:noProof/>
                <w:webHidden/>
              </w:rPr>
              <w:fldChar w:fldCharType="separate"/>
            </w:r>
            <w:r>
              <w:rPr>
                <w:noProof/>
                <w:webHidden/>
              </w:rPr>
              <w:t>2</w:t>
            </w:r>
            <w:r>
              <w:rPr>
                <w:noProof/>
                <w:webHidden/>
              </w:rPr>
              <w:fldChar w:fldCharType="end"/>
            </w:r>
          </w:hyperlink>
        </w:p>
        <w:p w14:paraId="25E12DEC" w14:textId="5B39F4DB"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07" w:history="1">
            <w:r w:rsidRPr="009279C2">
              <w:rPr>
                <w:rStyle w:val="Hyperlink"/>
                <w:noProof/>
              </w:rPr>
              <w:t>1.2</w:t>
            </w:r>
            <w:r>
              <w:rPr>
                <w:rFonts w:eastAsiaTheme="minorEastAsia" w:cstheme="minorBidi"/>
                <w:caps/>
                <w:noProof/>
                <w:kern w:val="2"/>
                <w:sz w:val="24"/>
                <w:lang w:val="en-NL" w:eastAsia="en-GB"/>
                <w14:ligatures w14:val="standardContextual"/>
              </w:rPr>
              <w:tab/>
            </w:r>
            <w:r w:rsidRPr="009279C2">
              <w:rPr>
                <w:rStyle w:val="Hyperlink"/>
                <w:noProof/>
              </w:rPr>
              <w:t>Checklist upon Arrival</w:t>
            </w:r>
            <w:r>
              <w:rPr>
                <w:noProof/>
                <w:webHidden/>
              </w:rPr>
              <w:tab/>
            </w:r>
            <w:r>
              <w:rPr>
                <w:noProof/>
                <w:webHidden/>
              </w:rPr>
              <w:fldChar w:fldCharType="begin"/>
            </w:r>
            <w:r>
              <w:rPr>
                <w:noProof/>
                <w:webHidden/>
              </w:rPr>
              <w:instrText xml:space="preserve"> PAGEREF _Toc175581807 \h </w:instrText>
            </w:r>
            <w:r>
              <w:rPr>
                <w:noProof/>
                <w:webHidden/>
              </w:rPr>
            </w:r>
            <w:r>
              <w:rPr>
                <w:noProof/>
                <w:webHidden/>
              </w:rPr>
              <w:fldChar w:fldCharType="separate"/>
            </w:r>
            <w:r>
              <w:rPr>
                <w:noProof/>
                <w:webHidden/>
              </w:rPr>
              <w:t>3</w:t>
            </w:r>
            <w:r>
              <w:rPr>
                <w:noProof/>
                <w:webHidden/>
              </w:rPr>
              <w:fldChar w:fldCharType="end"/>
            </w:r>
          </w:hyperlink>
        </w:p>
        <w:p w14:paraId="4AAB711A" w14:textId="4BCF3B2A"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08" w:history="1">
            <w:r w:rsidRPr="009279C2">
              <w:rPr>
                <w:rStyle w:val="Hyperlink"/>
                <w:noProof/>
              </w:rPr>
              <w:t>1.3</w:t>
            </w:r>
            <w:r>
              <w:rPr>
                <w:rFonts w:eastAsiaTheme="minorEastAsia" w:cstheme="minorBidi"/>
                <w:caps/>
                <w:noProof/>
                <w:kern w:val="2"/>
                <w:sz w:val="24"/>
                <w:lang w:val="en-NL" w:eastAsia="en-GB"/>
                <w14:ligatures w14:val="standardContextual"/>
              </w:rPr>
              <w:tab/>
            </w:r>
            <w:r w:rsidRPr="009279C2">
              <w:rPr>
                <w:rStyle w:val="Hyperlink"/>
                <w:noProof/>
              </w:rPr>
              <w:t>Relocation Package</w:t>
            </w:r>
            <w:r>
              <w:rPr>
                <w:noProof/>
                <w:webHidden/>
              </w:rPr>
              <w:tab/>
            </w:r>
            <w:r>
              <w:rPr>
                <w:noProof/>
                <w:webHidden/>
              </w:rPr>
              <w:fldChar w:fldCharType="begin"/>
            </w:r>
            <w:r>
              <w:rPr>
                <w:noProof/>
                <w:webHidden/>
              </w:rPr>
              <w:instrText xml:space="preserve"> PAGEREF _Toc175581808 \h </w:instrText>
            </w:r>
            <w:r>
              <w:rPr>
                <w:noProof/>
                <w:webHidden/>
              </w:rPr>
            </w:r>
            <w:r>
              <w:rPr>
                <w:noProof/>
                <w:webHidden/>
              </w:rPr>
              <w:fldChar w:fldCharType="separate"/>
            </w:r>
            <w:r>
              <w:rPr>
                <w:noProof/>
                <w:webHidden/>
              </w:rPr>
              <w:t>4</w:t>
            </w:r>
            <w:r>
              <w:rPr>
                <w:noProof/>
                <w:webHidden/>
              </w:rPr>
              <w:fldChar w:fldCharType="end"/>
            </w:r>
          </w:hyperlink>
        </w:p>
        <w:p w14:paraId="2E1EDF64" w14:textId="43B73A64"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09" w:history="1">
            <w:r w:rsidRPr="009279C2">
              <w:rPr>
                <w:rStyle w:val="Hyperlink"/>
                <w:noProof/>
              </w:rPr>
              <w:t>1.4</w:t>
            </w:r>
            <w:r>
              <w:rPr>
                <w:rFonts w:eastAsiaTheme="minorEastAsia" w:cstheme="minorBidi"/>
                <w:caps/>
                <w:noProof/>
                <w:kern w:val="2"/>
                <w:sz w:val="24"/>
                <w:lang w:val="en-NL" w:eastAsia="en-GB"/>
                <w14:ligatures w14:val="standardContextual"/>
              </w:rPr>
              <w:tab/>
            </w:r>
            <w:r w:rsidRPr="009279C2">
              <w:rPr>
                <w:rStyle w:val="Hyperlink"/>
                <w:noProof/>
              </w:rPr>
              <w:t>Useful Links</w:t>
            </w:r>
            <w:r>
              <w:rPr>
                <w:noProof/>
                <w:webHidden/>
              </w:rPr>
              <w:tab/>
            </w:r>
            <w:r>
              <w:rPr>
                <w:noProof/>
                <w:webHidden/>
              </w:rPr>
              <w:fldChar w:fldCharType="begin"/>
            </w:r>
            <w:r>
              <w:rPr>
                <w:noProof/>
                <w:webHidden/>
              </w:rPr>
              <w:instrText xml:space="preserve"> PAGEREF _Toc175581809 \h </w:instrText>
            </w:r>
            <w:r>
              <w:rPr>
                <w:noProof/>
                <w:webHidden/>
              </w:rPr>
            </w:r>
            <w:r>
              <w:rPr>
                <w:noProof/>
                <w:webHidden/>
              </w:rPr>
              <w:fldChar w:fldCharType="separate"/>
            </w:r>
            <w:r>
              <w:rPr>
                <w:noProof/>
                <w:webHidden/>
              </w:rPr>
              <w:t>5</w:t>
            </w:r>
            <w:r>
              <w:rPr>
                <w:noProof/>
                <w:webHidden/>
              </w:rPr>
              <w:fldChar w:fldCharType="end"/>
            </w:r>
          </w:hyperlink>
        </w:p>
        <w:p w14:paraId="716CDD36" w14:textId="2A53F50C"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10" w:history="1">
            <w:r w:rsidRPr="009279C2">
              <w:rPr>
                <w:rStyle w:val="Hyperlink"/>
                <w:noProof/>
              </w:rPr>
              <w:t>1.5</w:t>
            </w:r>
            <w:r>
              <w:rPr>
                <w:rFonts w:eastAsiaTheme="minorEastAsia" w:cstheme="minorBidi"/>
                <w:caps/>
                <w:noProof/>
                <w:kern w:val="2"/>
                <w:sz w:val="24"/>
                <w:lang w:val="en-NL" w:eastAsia="en-GB"/>
                <w14:ligatures w14:val="standardContextual"/>
              </w:rPr>
              <w:tab/>
            </w:r>
            <w:r w:rsidRPr="009279C2">
              <w:rPr>
                <w:rStyle w:val="Hyperlink"/>
                <w:noProof/>
              </w:rPr>
              <w:t>TPS for U</w:t>
            </w:r>
            <w:r w:rsidRPr="009279C2">
              <w:rPr>
                <w:rStyle w:val="Hyperlink"/>
                <w:noProof/>
                <w:lang w:val="ru-RU"/>
              </w:rPr>
              <w:t>krainian</w:t>
            </w:r>
            <w:r w:rsidRPr="009279C2">
              <w:rPr>
                <w:rStyle w:val="Hyperlink"/>
                <w:noProof/>
              </w:rPr>
              <w:t>s</w:t>
            </w:r>
            <w:r>
              <w:rPr>
                <w:noProof/>
                <w:webHidden/>
              </w:rPr>
              <w:tab/>
            </w:r>
            <w:r>
              <w:rPr>
                <w:noProof/>
                <w:webHidden/>
              </w:rPr>
              <w:fldChar w:fldCharType="begin"/>
            </w:r>
            <w:r>
              <w:rPr>
                <w:noProof/>
                <w:webHidden/>
              </w:rPr>
              <w:instrText xml:space="preserve"> PAGEREF _Toc175581810 \h </w:instrText>
            </w:r>
            <w:r>
              <w:rPr>
                <w:noProof/>
                <w:webHidden/>
              </w:rPr>
            </w:r>
            <w:r>
              <w:rPr>
                <w:noProof/>
                <w:webHidden/>
              </w:rPr>
              <w:fldChar w:fldCharType="separate"/>
            </w:r>
            <w:r>
              <w:rPr>
                <w:noProof/>
                <w:webHidden/>
              </w:rPr>
              <w:t>6</w:t>
            </w:r>
            <w:r>
              <w:rPr>
                <w:noProof/>
                <w:webHidden/>
              </w:rPr>
              <w:fldChar w:fldCharType="end"/>
            </w:r>
          </w:hyperlink>
        </w:p>
        <w:p w14:paraId="786F514E" w14:textId="626E72F5"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11" w:history="1">
            <w:r w:rsidRPr="009279C2">
              <w:rPr>
                <w:rStyle w:val="Hyperlink"/>
                <w:noProof/>
              </w:rPr>
              <w:t>1.6</w:t>
            </w:r>
            <w:r>
              <w:rPr>
                <w:rFonts w:eastAsiaTheme="minorEastAsia" w:cstheme="minorBidi"/>
                <w:caps/>
                <w:noProof/>
                <w:kern w:val="2"/>
                <w:sz w:val="24"/>
                <w:lang w:val="en-NL" w:eastAsia="en-GB"/>
                <w14:ligatures w14:val="standardContextual"/>
              </w:rPr>
              <w:tab/>
            </w:r>
            <w:r w:rsidRPr="009279C2">
              <w:rPr>
                <w:rStyle w:val="Hyperlink"/>
                <w:noProof/>
              </w:rPr>
              <w:t>Leaving NL</w:t>
            </w:r>
            <w:r>
              <w:rPr>
                <w:noProof/>
                <w:webHidden/>
              </w:rPr>
              <w:tab/>
            </w:r>
            <w:r>
              <w:rPr>
                <w:noProof/>
                <w:webHidden/>
              </w:rPr>
              <w:fldChar w:fldCharType="begin"/>
            </w:r>
            <w:r>
              <w:rPr>
                <w:noProof/>
                <w:webHidden/>
              </w:rPr>
              <w:instrText xml:space="preserve"> PAGEREF _Toc175581811 \h </w:instrText>
            </w:r>
            <w:r>
              <w:rPr>
                <w:noProof/>
                <w:webHidden/>
              </w:rPr>
            </w:r>
            <w:r>
              <w:rPr>
                <w:noProof/>
                <w:webHidden/>
              </w:rPr>
              <w:fldChar w:fldCharType="separate"/>
            </w:r>
            <w:r>
              <w:rPr>
                <w:noProof/>
                <w:webHidden/>
              </w:rPr>
              <w:t>7</w:t>
            </w:r>
            <w:r>
              <w:rPr>
                <w:noProof/>
                <w:webHidden/>
              </w:rPr>
              <w:fldChar w:fldCharType="end"/>
            </w:r>
          </w:hyperlink>
        </w:p>
        <w:p w14:paraId="618F24BB" w14:textId="7CA5132D" w:rsidR="00E41E42" w:rsidRDefault="00E41E42">
          <w:pPr>
            <w:pStyle w:val="TOC1"/>
            <w:tabs>
              <w:tab w:val="left" w:pos="400"/>
              <w:tab w:val="right" w:leader="dot" w:pos="9347"/>
            </w:tabs>
            <w:rPr>
              <w:rFonts w:eastAsiaTheme="minorEastAsia" w:cstheme="minorBidi"/>
              <w:bCs w:val="0"/>
              <w:caps/>
              <w:noProof/>
              <w:kern w:val="2"/>
              <w:lang w:val="en-NL" w:eastAsia="en-GB"/>
              <w14:ligatures w14:val="standardContextual"/>
            </w:rPr>
          </w:pPr>
          <w:hyperlink w:anchor="_Toc175581812" w:history="1">
            <w:r w:rsidRPr="009279C2">
              <w:rPr>
                <w:rStyle w:val="Hyperlink"/>
                <w:noProof/>
              </w:rPr>
              <w:t>2</w:t>
            </w:r>
            <w:r>
              <w:rPr>
                <w:rFonts w:eastAsiaTheme="minorEastAsia" w:cstheme="minorBidi"/>
                <w:bCs w:val="0"/>
                <w:caps/>
                <w:noProof/>
                <w:kern w:val="2"/>
                <w:lang w:val="en-NL" w:eastAsia="en-GB"/>
                <w14:ligatures w14:val="standardContextual"/>
              </w:rPr>
              <w:tab/>
            </w:r>
            <w:r w:rsidRPr="009279C2">
              <w:rPr>
                <w:rStyle w:val="Hyperlink"/>
                <w:noProof/>
              </w:rPr>
              <w:t>Documents</w:t>
            </w:r>
            <w:r>
              <w:rPr>
                <w:noProof/>
                <w:webHidden/>
              </w:rPr>
              <w:tab/>
            </w:r>
            <w:r>
              <w:rPr>
                <w:noProof/>
                <w:webHidden/>
              </w:rPr>
              <w:fldChar w:fldCharType="begin"/>
            </w:r>
            <w:r>
              <w:rPr>
                <w:noProof/>
                <w:webHidden/>
              </w:rPr>
              <w:instrText xml:space="preserve"> PAGEREF _Toc175581812 \h </w:instrText>
            </w:r>
            <w:r>
              <w:rPr>
                <w:noProof/>
                <w:webHidden/>
              </w:rPr>
            </w:r>
            <w:r>
              <w:rPr>
                <w:noProof/>
                <w:webHidden/>
              </w:rPr>
              <w:fldChar w:fldCharType="separate"/>
            </w:r>
            <w:r>
              <w:rPr>
                <w:noProof/>
                <w:webHidden/>
              </w:rPr>
              <w:t>9</w:t>
            </w:r>
            <w:r>
              <w:rPr>
                <w:noProof/>
                <w:webHidden/>
              </w:rPr>
              <w:fldChar w:fldCharType="end"/>
            </w:r>
          </w:hyperlink>
        </w:p>
        <w:p w14:paraId="4B80FC77" w14:textId="0BEF59EB"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13" w:history="1">
            <w:r w:rsidRPr="009279C2">
              <w:rPr>
                <w:rStyle w:val="Hyperlink"/>
                <w:noProof/>
              </w:rPr>
              <w:t>2.1</w:t>
            </w:r>
            <w:r>
              <w:rPr>
                <w:rFonts w:eastAsiaTheme="minorEastAsia" w:cstheme="minorBidi"/>
                <w:caps/>
                <w:noProof/>
                <w:kern w:val="2"/>
                <w:sz w:val="24"/>
                <w:lang w:val="en-NL" w:eastAsia="en-GB"/>
                <w14:ligatures w14:val="standardContextual"/>
              </w:rPr>
              <w:tab/>
            </w:r>
            <w:r w:rsidRPr="009279C2">
              <w:rPr>
                <w:rStyle w:val="Hyperlink"/>
                <w:noProof/>
              </w:rPr>
              <w:t>Registration</w:t>
            </w:r>
            <w:r>
              <w:rPr>
                <w:noProof/>
                <w:webHidden/>
              </w:rPr>
              <w:tab/>
            </w:r>
            <w:r>
              <w:rPr>
                <w:noProof/>
                <w:webHidden/>
              </w:rPr>
              <w:fldChar w:fldCharType="begin"/>
            </w:r>
            <w:r>
              <w:rPr>
                <w:noProof/>
                <w:webHidden/>
              </w:rPr>
              <w:instrText xml:space="preserve"> PAGEREF _Toc175581813 \h </w:instrText>
            </w:r>
            <w:r>
              <w:rPr>
                <w:noProof/>
                <w:webHidden/>
              </w:rPr>
            </w:r>
            <w:r>
              <w:rPr>
                <w:noProof/>
                <w:webHidden/>
              </w:rPr>
              <w:fldChar w:fldCharType="separate"/>
            </w:r>
            <w:r>
              <w:rPr>
                <w:noProof/>
                <w:webHidden/>
              </w:rPr>
              <w:t>9</w:t>
            </w:r>
            <w:r>
              <w:rPr>
                <w:noProof/>
                <w:webHidden/>
              </w:rPr>
              <w:fldChar w:fldCharType="end"/>
            </w:r>
          </w:hyperlink>
        </w:p>
        <w:p w14:paraId="2E62359A" w14:textId="330ED0BA"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14" w:history="1">
            <w:r w:rsidRPr="009279C2">
              <w:rPr>
                <w:rStyle w:val="Hyperlink"/>
                <w:noProof/>
              </w:rPr>
              <w:t>2.2</w:t>
            </w:r>
            <w:r>
              <w:rPr>
                <w:rFonts w:eastAsiaTheme="minorEastAsia" w:cstheme="minorBidi"/>
                <w:caps/>
                <w:noProof/>
                <w:kern w:val="2"/>
                <w:sz w:val="24"/>
                <w:lang w:val="en-NL" w:eastAsia="en-GB"/>
                <w14:ligatures w14:val="standardContextual"/>
              </w:rPr>
              <w:tab/>
            </w:r>
            <w:r w:rsidRPr="009279C2">
              <w:rPr>
                <w:rStyle w:val="Hyperlink"/>
                <w:noProof/>
              </w:rPr>
              <w:t>Passport/Visa</w:t>
            </w:r>
            <w:r>
              <w:rPr>
                <w:noProof/>
                <w:webHidden/>
              </w:rPr>
              <w:tab/>
            </w:r>
            <w:r>
              <w:rPr>
                <w:noProof/>
                <w:webHidden/>
              </w:rPr>
              <w:fldChar w:fldCharType="begin"/>
            </w:r>
            <w:r>
              <w:rPr>
                <w:noProof/>
                <w:webHidden/>
              </w:rPr>
              <w:instrText xml:space="preserve"> PAGEREF _Toc175581814 \h </w:instrText>
            </w:r>
            <w:r>
              <w:rPr>
                <w:noProof/>
                <w:webHidden/>
              </w:rPr>
            </w:r>
            <w:r>
              <w:rPr>
                <w:noProof/>
                <w:webHidden/>
              </w:rPr>
              <w:fldChar w:fldCharType="separate"/>
            </w:r>
            <w:r>
              <w:rPr>
                <w:noProof/>
                <w:webHidden/>
              </w:rPr>
              <w:t>10</w:t>
            </w:r>
            <w:r>
              <w:rPr>
                <w:noProof/>
                <w:webHidden/>
              </w:rPr>
              <w:fldChar w:fldCharType="end"/>
            </w:r>
          </w:hyperlink>
        </w:p>
        <w:p w14:paraId="08AF1CA8" w14:textId="596DD27A"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15" w:history="1">
            <w:r w:rsidRPr="009279C2">
              <w:rPr>
                <w:rStyle w:val="Hyperlink"/>
                <w:noProof/>
              </w:rPr>
              <w:t>2.3</w:t>
            </w:r>
            <w:r>
              <w:rPr>
                <w:rFonts w:eastAsiaTheme="minorEastAsia" w:cstheme="minorBidi"/>
                <w:caps/>
                <w:noProof/>
                <w:kern w:val="2"/>
                <w:sz w:val="24"/>
                <w:lang w:val="en-NL" w:eastAsia="en-GB"/>
                <w14:ligatures w14:val="standardContextual"/>
              </w:rPr>
              <w:tab/>
            </w:r>
            <w:r w:rsidRPr="009279C2">
              <w:rPr>
                <w:rStyle w:val="Hyperlink"/>
                <w:noProof/>
              </w:rPr>
              <w:t>Work Permit</w:t>
            </w:r>
            <w:r>
              <w:rPr>
                <w:noProof/>
                <w:webHidden/>
              </w:rPr>
              <w:tab/>
            </w:r>
            <w:r>
              <w:rPr>
                <w:noProof/>
                <w:webHidden/>
              </w:rPr>
              <w:fldChar w:fldCharType="begin"/>
            </w:r>
            <w:r>
              <w:rPr>
                <w:noProof/>
                <w:webHidden/>
              </w:rPr>
              <w:instrText xml:space="preserve"> PAGEREF _Toc175581815 \h </w:instrText>
            </w:r>
            <w:r>
              <w:rPr>
                <w:noProof/>
                <w:webHidden/>
              </w:rPr>
            </w:r>
            <w:r>
              <w:rPr>
                <w:noProof/>
                <w:webHidden/>
              </w:rPr>
              <w:fldChar w:fldCharType="separate"/>
            </w:r>
            <w:r>
              <w:rPr>
                <w:noProof/>
                <w:webHidden/>
              </w:rPr>
              <w:t>11</w:t>
            </w:r>
            <w:r>
              <w:rPr>
                <w:noProof/>
                <w:webHidden/>
              </w:rPr>
              <w:fldChar w:fldCharType="end"/>
            </w:r>
          </w:hyperlink>
        </w:p>
        <w:p w14:paraId="40EB05FD" w14:textId="14308AE1"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16" w:history="1">
            <w:r w:rsidRPr="009279C2">
              <w:rPr>
                <w:rStyle w:val="Hyperlink"/>
                <w:noProof/>
              </w:rPr>
              <w:t>2.4</w:t>
            </w:r>
            <w:r>
              <w:rPr>
                <w:rFonts w:eastAsiaTheme="minorEastAsia" w:cstheme="minorBidi"/>
                <w:caps/>
                <w:noProof/>
                <w:kern w:val="2"/>
                <w:sz w:val="24"/>
                <w:lang w:val="en-NL" w:eastAsia="en-GB"/>
                <w14:ligatures w14:val="standardContextual"/>
              </w:rPr>
              <w:tab/>
            </w:r>
            <w:r w:rsidRPr="009279C2">
              <w:rPr>
                <w:rStyle w:val="Hyperlink"/>
                <w:noProof/>
              </w:rPr>
              <w:t>Residence</w:t>
            </w:r>
            <w:r>
              <w:rPr>
                <w:noProof/>
                <w:webHidden/>
              </w:rPr>
              <w:tab/>
            </w:r>
            <w:r>
              <w:rPr>
                <w:noProof/>
                <w:webHidden/>
              </w:rPr>
              <w:fldChar w:fldCharType="begin"/>
            </w:r>
            <w:r>
              <w:rPr>
                <w:noProof/>
                <w:webHidden/>
              </w:rPr>
              <w:instrText xml:space="preserve"> PAGEREF _Toc175581816 \h </w:instrText>
            </w:r>
            <w:r>
              <w:rPr>
                <w:noProof/>
                <w:webHidden/>
              </w:rPr>
            </w:r>
            <w:r>
              <w:rPr>
                <w:noProof/>
                <w:webHidden/>
              </w:rPr>
              <w:fldChar w:fldCharType="separate"/>
            </w:r>
            <w:r>
              <w:rPr>
                <w:noProof/>
                <w:webHidden/>
              </w:rPr>
              <w:t>11</w:t>
            </w:r>
            <w:r>
              <w:rPr>
                <w:noProof/>
                <w:webHidden/>
              </w:rPr>
              <w:fldChar w:fldCharType="end"/>
            </w:r>
          </w:hyperlink>
        </w:p>
        <w:p w14:paraId="13519427" w14:textId="15E8B315"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17" w:history="1">
            <w:r w:rsidRPr="009279C2">
              <w:rPr>
                <w:rStyle w:val="Hyperlink"/>
                <w:noProof/>
              </w:rPr>
              <w:t>2.5</w:t>
            </w:r>
            <w:r>
              <w:rPr>
                <w:rFonts w:eastAsiaTheme="minorEastAsia" w:cstheme="minorBidi"/>
                <w:caps/>
                <w:noProof/>
                <w:kern w:val="2"/>
                <w:sz w:val="24"/>
                <w:lang w:val="en-NL" w:eastAsia="en-GB"/>
                <w14:ligatures w14:val="standardContextual"/>
              </w:rPr>
              <w:tab/>
            </w:r>
            <w:r w:rsidRPr="009279C2">
              <w:rPr>
                <w:rStyle w:val="Hyperlink"/>
                <w:noProof/>
              </w:rPr>
              <w:t>Driving License (Big)</w:t>
            </w:r>
            <w:r>
              <w:rPr>
                <w:noProof/>
                <w:webHidden/>
              </w:rPr>
              <w:tab/>
            </w:r>
            <w:r>
              <w:rPr>
                <w:noProof/>
                <w:webHidden/>
              </w:rPr>
              <w:fldChar w:fldCharType="begin"/>
            </w:r>
            <w:r>
              <w:rPr>
                <w:noProof/>
                <w:webHidden/>
              </w:rPr>
              <w:instrText xml:space="preserve"> PAGEREF _Toc175581817 \h </w:instrText>
            </w:r>
            <w:r>
              <w:rPr>
                <w:noProof/>
                <w:webHidden/>
              </w:rPr>
            </w:r>
            <w:r>
              <w:rPr>
                <w:noProof/>
                <w:webHidden/>
              </w:rPr>
              <w:fldChar w:fldCharType="separate"/>
            </w:r>
            <w:r>
              <w:rPr>
                <w:noProof/>
                <w:webHidden/>
              </w:rPr>
              <w:t>12</w:t>
            </w:r>
            <w:r>
              <w:rPr>
                <w:noProof/>
                <w:webHidden/>
              </w:rPr>
              <w:fldChar w:fldCharType="end"/>
            </w:r>
          </w:hyperlink>
        </w:p>
        <w:p w14:paraId="3BAD5C75" w14:textId="4E0AE31B"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18" w:history="1">
            <w:r w:rsidRPr="009279C2">
              <w:rPr>
                <w:rStyle w:val="Hyperlink"/>
                <w:noProof/>
              </w:rPr>
              <w:t>2.6</w:t>
            </w:r>
            <w:r>
              <w:rPr>
                <w:rFonts w:eastAsiaTheme="minorEastAsia" w:cstheme="minorBidi"/>
                <w:caps/>
                <w:noProof/>
                <w:kern w:val="2"/>
                <w:sz w:val="24"/>
                <w:lang w:val="en-NL" w:eastAsia="en-GB"/>
                <w14:ligatures w14:val="standardContextual"/>
              </w:rPr>
              <w:tab/>
            </w:r>
            <w:r w:rsidRPr="009279C2">
              <w:rPr>
                <w:rStyle w:val="Hyperlink"/>
                <w:noProof/>
              </w:rPr>
              <w:t>BRP</w:t>
            </w:r>
            <w:r>
              <w:rPr>
                <w:noProof/>
                <w:webHidden/>
              </w:rPr>
              <w:tab/>
            </w:r>
            <w:r>
              <w:rPr>
                <w:noProof/>
                <w:webHidden/>
              </w:rPr>
              <w:fldChar w:fldCharType="begin"/>
            </w:r>
            <w:r>
              <w:rPr>
                <w:noProof/>
                <w:webHidden/>
              </w:rPr>
              <w:instrText xml:space="preserve"> PAGEREF _Toc175581818 \h </w:instrText>
            </w:r>
            <w:r>
              <w:rPr>
                <w:noProof/>
                <w:webHidden/>
              </w:rPr>
            </w:r>
            <w:r>
              <w:rPr>
                <w:noProof/>
                <w:webHidden/>
              </w:rPr>
              <w:fldChar w:fldCharType="separate"/>
            </w:r>
            <w:r>
              <w:rPr>
                <w:noProof/>
                <w:webHidden/>
              </w:rPr>
              <w:t>14</w:t>
            </w:r>
            <w:r>
              <w:rPr>
                <w:noProof/>
                <w:webHidden/>
              </w:rPr>
              <w:fldChar w:fldCharType="end"/>
            </w:r>
          </w:hyperlink>
        </w:p>
        <w:p w14:paraId="04C0C881" w14:textId="452BF651"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19" w:history="1">
            <w:r w:rsidRPr="009279C2">
              <w:rPr>
                <w:rStyle w:val="Hyperlink"/>
                <w:noProof/>
              </w:rPr>
              <w:t>2.7</w:t>
            </w:r>
            <w:r>
              <w:rPr>
                <w:rFonts w:eastAsiaTheme="minorEastAsia" w:cstheme="minorBidi"/>
                <w:caps/>
                <w:noProof/>
                <w:kern w:val="2"/>
                <w:sz w:val="24"/>
                <w:lang w:val="en-NL" w:eastAsia="en-GB"/>
                <w14:ligatures w14:val="standardContextual"/>
              </w:rPr>
              <w:tab/>
            </w:r>
            <w:r w:rsidRPr="009279C2">
              <w:rPr>
                <w:rStyle w:val="Hyperlink"/>
                <w:noProof/>
              </w:rPr>
              <w:t>DigiD</w:t>
            </w:r>
            <w:r>
              <w:rPr>
                <w:noProof/>
                <w:webHidden/>
              </w:rPr>
              <w:tab/>
            </w:r>
            <w:r>
              <w:rPr>
                <w:noProof/>
                <w:webHidden/>
              </w:rPr>
              <w:fldChar w:fldCharType="begin"/>
            </w:r>
            <w:r>
              <w:rPr>
                <w:noProof/>
                <w:webHidden/>
              </w:rPr>
              <w:instrText xml:space="preserve"> PAGEREF _Toc175581819 \h </w:instrText>
            </w:r>
            <w:r>
              <w:rPr>
                <w:noProof/>
                <w:webHidden/>
              </w:rPr>
            </w:r>
            <w:r>
              <w:rPr>
                <w:noProof/>
                <w:webHidden/>
              </w:rPr>
              <w:fldChar w:fldCharType="separate"/>
            </w:r>
            <w:r>
              <w:rPr>
                <w:noProof/>
                <w:webHidden/>
              </w:rPr>
              <w:t>15</w:t>
            </w:r>
            <w:r>
              <w:rPr>
                <w:noProof/>
                <w:webHidden/>
              </w:rPr>
              <w:fldChar w:fldCharType="end"/>
            </w:r>
          </w:hyperlink>
        </w:p>
        <w:p w14:paraId="72D8A1BA" w14:textId="1603A5C5"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20" w:history="1">
            <w:r w:rsidRPr="009279C2">
              <w:rPr>
                <w:rStyle w:val="Hyperlink"/>
                <w:noProof/>
              </w:rPr>
              <w:t>2.8</w:t>
            </w:r>
            <w:r>
              <w:rPr>
                <w:rFonts w:eastAsiaTheme="minorEastAsia" w:cstheme="minorBidi"/>
                <w:caps/>
                <w:noProof/>
                <w:kern w:val="2"/>
                <w:sz w:val="24"/>
                <w:lang w:val="en-NL" w:eastAsia="en-GB"/>
                <w14:ligatures w14:val="standardContextual"/>
              </w:rPr>
              <w:tab/>
            </w:r>
            <w:r w:rsidRPr="009279C2">
              <w:rPr>
                <w:rStyle w:val="Hyperlink"/>
                <w:noProof/>
              </w:rPr>
              <w:t>Notary</w:t>
            </w:r>
            <w:r>
              <w:rPr>
                <w:noProof/>
                <w:webHidden/>
              </w:rPr>
              <w:tab/>
            </w:r>
            <w:r>
              <w:rPr>
                <w:noProof/>
                <w:webHidden/>
              </w:rPr>
              <w:fldChar w:fldCharType="begin"/>
            </w:r>
            <w:r>
              <w:rPr>
                <w:noProof/>
                <w:webHidden/>
              </w:rPr>
              <w:instrText xml:space="preserve"> PAGEREF _Toc175581820 \h </w:instrText>
            </w:r>
            <w:r>
              <w:rPr>
                <w:noProof/>
                <w:webHidden/>
              </w:rPr>
            </w:r>
            <w:r>
              <w:rPr>
                <w:noProof/>
                <w:webHidden/>
              </w:rPr>
              <w:fldChar w:fldCharType="separate"/>
            </w:r>
            <w:r>
              <w:rPr>
                <w:noProof/>
                <w:webHidden/>
              </w:rPr>
              <w:t>15</w:t>
            </w:r>
            <w:r>
              <w:rPr>
                <w:noProof/>
                <w:webHidden/>
              </w:rPr>
              <w:fldChar w:fldCharType="end"/>
            </w:r>
          </w:hyperlink>
        </w:p>
        <w:p w14:paraId="7BC1447E" w14:textId="77EE29DA"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21" w:history="1">
            <w:r w:rsidRPr="009279C2">
              <w:rPr>
                <w:rStyle w:val="Hyperlink"/>
                <w:noProof/>
              </w:rPr>
              <w:t>2.9</w:t>
            </w:r>
            <w:r>
              <w:rPr>
                <w:rFonts w:eastAsiaTheme="minorEastAsia" w:cstheme="minorBidi"/>
                <w:caps/>
                <w:noProof/>
                <w:kern w:val="2"/>
                <w:sz w:val="24"/>
                <w:lang w:val="en-NL" w:eastAsia="en-GB"/>
                <w14:ligatures w14:val="standardContextual"/>
              </w:rPr>
              <w:tab/>
            </w:r>
            <w:r w:rsidRPr="009279C2">
              <w:rPr>
                <w:rStyle w:val="Hyperlink"/>
                <w:noProof/>
              </w:rPr>
              <w:t>Translation</w:t>
            </w:r>
            <w:r>
              <w:rPr>
                <w:noProof/>
                <w:webHidden/>
              </w:rPr>
              <w:tab/>
            </w:r>
            <w:r>
              <w:rPr>
                <w:noProof/>
                <w:webHidden/>
              </w:rPr>
              <w:fldChar w:fldCharType="begin"/>
            </w:r>
            <w:r>
              <w:rPr>
                <w:noProof/>
                <w:webHidden/>
              </w:rPr>
              <w:instrText xml:space="preserve"> PAGEREF _Toc175581821 \h </w:instrText>
            </w:r>
            <w:r>
              <w:rPr>
                <w:noProof/>
                <w:webHidden/>
              </w:rPr>
            </w:r>
            <w:r>
              <w:rPr>
                <w:noProof/>
                <w:webHidden/>
              </w:rPr>
              <w:fldChar w:fldCharType="separate"/>
            </w:r>
            <w:r>
              <w:rPr>
                <w:noProof/>
                <w:webHidden/>
              </w:rPr>
              <w:t>16</w:t>
            </w:r>
            <w:r>
              <w:rPr>
                <w:noProof/>
                <w:webHidden/>
              </w:rPr>
              <w:fldChar w:fldCharType="end"/>
            </w:r>
          </w:hyperlink>
        </w:p>
        <w:p w14:paraId="406D9394" w14:textId="1DA7465F"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822" w:history="1">
            <w:r w:rsidRPr="009279C2">
              <w:rPr>
                <w:rStyle w:val="Hyperlink"/>
                <w:noProof/>
              </w:rPr>
              <w:t>2.10</w:t>
            </w:r>
            <w:r>
              <w:rPr>
                <w:rFonts w:eastAsiaTheme="minorEastAsia" w:cstheme="minorBidi"/>
                <w:caps/>
                <w:noProof/>
                <w:kern w:val="2"/>
                <w:sz w:val="24"/>
                <w:lang w:val="en-NL" w:eastAsia="en-GB"/>
                <w14:ligatures w14:val="standardContextual"/>
              </w:rPr>
              <w:tab/>
            </w:r>
            <w:r w:rsidRPr="009279C2">
              <w:rPr>
                <w:rStyle w:val="Hyperlink"/>
                <w:noProof/>
              </w:rPr>
              <w:t>ZZP</w:t>
            </w:r>
            <w:r>
              <w:rPr>
                <w:noProof/>
                <w:webHidden/>
              </w:rPr>
              <w:tab/>
            </w:r>
            <w:r>
              <w:rPr>
                <w:noProof/>
                <w:webHidden/>
              </w:rPr>
              <w:fldChar w:fldCharType="begin"/>
            </w:r>
            <w:r>
              <w:rPr>
                <w:noProof/>
                <w:webHidden/>
              </w:rPr>
              <w:instrText xml:space="preserve"> PAGEREF _Toc175581822 \h </w:instrText>
            </w:r>
            <w:r>
              <w:rPr>
                <w:noProof/>
                <w:webHidden/>
              </w:rPr>
            </w:r>
            <w:r>
              <w:rPr>
                <w:noProof/>
                <w:webHidden/>
              </w:rPr>
              <w:fldChar w:fldCharType="separate"/>
            </w:r>
            <w:r>
              <w:rPr>
                <w:noProof/>
                <w:webHidden/>
              </w:rPr>
              <w:t>17</w:t>
            </w:r>
            <w:r>
              <w:rPr>
                <w:noProof/>
                <w:webHidden/>
              </w:rPr>
              <w:fldChar w:fldCharType="end"/>
            </w:r>
          </w:hyperlink>
        </w:p>
        <w:p w14:paraId="46C36DB5" w14:textId="2DBB8EDE"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823" w:history="1">
            <w:r w:rsidRPr="009279C2">
              <w:rPr>
                <w:rStyle w:val="Hyperlink"/>
                <w:noProof/>
              </w:rPr>
              <w:t>2.11</w:t>
            </w:r>
            <w:r>
              <w:rPr>
                <w:rFonts w:eastAsiaTheme="minorEastAsia" w:cstheme="minorBidi"/>
                <w:caps/>
                <w:noProof/>
                <w:kern w:val="2"/>
                <w:sz w:val="24"/>
                <w:lang w:val="en-NL" w:eastAsia="en-GB"/>
                <w14:ligatures w14:val="standardContextual"/>
              </w:rPr>
              <w:tab/>
            </w:r>
            <w:r w:rsidRPr="009279C2">
              <w:rPr>
                <w:rStyle w:val="Hyperlink"/>
                <w:noProof/>
              </w:rPr>
              <w:t>Insurance and Legal Assistance</w:t>
            </w:r>
            <w:r>
              <w:rPr>
                <w:noProof/>
                <w:webHidden/>
              </w:rPr>
              <w:tab/>
            </w:r>
            <w:r>
              <w:rPr>
                <w:noProof/>
                <w:webHidden/>
              </w:rPr>
              <w:fldChar w:fldCharType="begin"/>
            </w:r>
            <w:r>
              <w:rPr>
                <w:noProof/>
                <w:webHidden/>
              </w:rPr>
              <w:instrText xml:space="preserve"> PAGEREF _Toc175581823 \h </w:instrText>
            </w:r>
            <w:r>
              <w:rPr>
                <w:noProof/>
                <w:webHidden/>
              </w:rPr>
            </w:r>
            <w:r>
              <w:rPr>
                <w:noProof/>
                <w:webHidden/>
              </w:rPr>
              <w:fldChar w:fldCharType="separate"/>
            </w:r>
            <w:r>
              <w:rPr>
                <w:noProof/>
                <w:webHidden/>
              </w:rPr>
              <w:t>19</w:t>
            </w:r>
            <w:r>
              <w:rPr>
                <w:noProof/>
                <w:webHidden/>
              </w:rPr>
              <w:fldChar w:fldCharType="end"/>
            </w:r>
          </w:hyperlink>
        </w:p>
        <w:p w14:paraId="52548388" w14:textId="18833395" w:rsidR="00E41E42" w:rsidRDefault="00E41E42">
          <w:pPr>
            <w:pStyle w:val="TOC1"/>
            <w:tabs>
              <w:tab w:val="left" w:pos="400"/>
              <w:tab w:val="right" w:leader="dot" w:pos="9347"/>
            </w:tabs>
            <w:rPr>
              <w:rFonts w:eastAsiaTheme="minorEastAsia" w:cstheme="minorBidi"/>
              <w:bCs w:val="0"/>
              <w:caps/>
              <w:noProof/>
              <w:kern w:val="2"/>
              <w:lang w:val="en-NL" w:eastAsia="en-GB"/>
              <w14:ligatures w14:val="standardContextual"/>
            </w:rPr>
          </w:pPr>
          <w:hyperlink w:anchor="_Toc175581824" w:history="1">
            <w:r w:rsidRPr="009279C2">
              <w:rPr>
                <w:rStyle w:val="Hyperlink"/>
                <w:noProof/>
              </w:rPr>
              <w:t>3</w:t>
            </w:r>
            <w:r>
              <w:rPr>
                <w:rFonts w:eastAsiaTheme="minorEastAsia" w:cstheme="minorBidi"/>
                <w:bCs w:val="0"/>
                <w:caps/>
                <w:noProof/>
                <w:kern w:val="2"/>
                <w:lang w:val="en-NL" w:eastAsia="en-GB"/>
                <w14:ligatures w14:val="standardContextual"/>
              </w:rPr>
              <w:tab/>
            </w:r>
            <w:r w:rsidRPr="009279C2">
              <w:rPr>
                <w:rStyle w:val="Hyperlink"/>
                <w:noProof/>
              </w:rPr>
              <w:t>Office &amp; Transport</w:t>
            </w:r>
            <w:r>
              <w:rPr>
                <w:noProof/>
                <w:webHidden/>
              </w:rPr>
              <w:tab/>
            </w:r>
            <w:r>
              <w:rPr>
                <w:noProof/>
                <w:webHidden/>
              </w:rPr>
              <w:fldChar w:fldCharType="begin"/>
            </w:r>
            <w:r>
              <w:rPr>
                <w:noProof/>
                <w:webHidden/>
              </w:rPr>
              <w:instrText xml:space="preserve"> PAGEREF _Toc175581824 \h </w:instrText>
            </w:r>
            <w:r>
              <w:rPr>
                <w:noProof/>
                <w:webHidden/>
              </w:rPr>
            </w:r>
            <w:r>
              <w:rPr>
                <w:noProof/>
                <w:webHidden/>
              </w:rPr>
              <w:fldChar w:fldCharType="separate"/>
            </w:r>
            <w:r>
              <w:rPr>
                <w:noProof/>
                <w:webHidden/>
              </w:rPr>
              <w:t>20</w:t>
            </w:r>
            <w:r>
              <w:rPr>
                <w:noProof/>
                <w:webHidden/>
              </w:rPr>
              <w:fldChar w:fldCharType="end"/>
            </w:r>
          </w:hyperlink>
        </w:p>
        <w:p w14:paraId="0F46DCE3" w14:textId="1DB1E46E"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25" w:history="1">
            <w:r w:rsidRPr="009279C2">
              <w:rPr>
                <w:rStyle w:val="Hyperlink"/>
                <w:noProof/>
              </w:rPr>
              <w:t>3.1</w:t>
            </w:r>
            <w:r>
              <w:rPr>
                <w:rFonts w:eastAsiaTheme="minorEastAsia" w:cstheme="minorBidi"/>
                <w:caps/>
                <w:noProof/>
                <w:kern w:val="2"/>
                <w:sz w:val="24"/>
                <w:lang w:val="en-NL" w:eastAsia="en-GB"/>
                <w14:ligatures w14:val="standardContextual"/>
              </w:rPr>
              <w:tab/>
            </w:r>
            <w:r w:rsidRPr="009279C2">
              <w:rPr>
                <w:rStyle w:val="Hyperlink"/>
                <w:noProof/>
              </w:rPr>
              <w:t>Public Transport</w:t>
            </w:r>
            <w:r>
              <w:rPr>
                <w:noProof/>
                <w:webHidden/>
              </w:rPr>
              <w:tab/>
            </w:r>
            <w:r>
              <w:rPr>
                <w:noProof/>
                <w:webHidden/>
              </w:rPr>
              <w:fldChar w:fldCharType="begin"/>
            </w:r>
            <w:r>
              <w:rPr>
                <w:noProof/>
                <w:webHidden/>
              </w:rPr>
              <w:instrText xml:space="preserve"> PAGEREF _Toc175581825 \h </w:instrText>
            </w:r>
            <w:r>
              <w:rPr>
                <w:noProof/>
                <w:webHidden/>
              </w:rPr>
            </w:r>
            <w:r>
              <w:rPr>
                <w:noProof/>
                <w:webHidden/>
              </w:rPr>
              <w:fldChar w:fldCharType="separate"/>
            </w:r>
            <w:r>
              <w:rPr>
                <w:noProof/>
                <w:webHidden/>
              </w:rPr>
              <w:t>20</w:t>
            </w:r>
            <w:r>
              <w:rPr>
                <w:noProof/>
                <w:webHidden/>
              </w:rPr>
              <w:fldChar w:fldCharType="end"/>
            </w:r>
          </w:hyperlink>
        </w:p>
        <w:p w14:paraId="2C94BA32" w14:textId="5BDEA66E"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26" w:history="1">
            <w:r w:rsidRPr="009279C2">
              <w:rPr>
                <w:rStyle w:val="Hyperlink"/>
                <w:noProof/>
              </w:rPr>
              <w:t>3.2</w:t>
            </w:r>
            <w:r>
              <w:rPr>
                <w:rFonts w:eastAsiaTheme="minorEastAsia" w:cstheme="minorBidi"/>
                <w:caps/>
                <w:noProof/>
                <w:kern w:val="2"/>
                <w:sz w:val="24"/>
                <w:lang w:val="en-NL" w:eastAsia="en-GB"/>
                <w14:ligatures w14:val="standardContextual"/>
              </w:rPr>
              <w:tab/>
            </w:r>
            <w:r w:rsidRPr="009279C2">
              <w:rPr>
                <w:rStyle w:val="Hyperlink"/>
                <w:noProof/>
              </w:rPr>
              <w:t>Bicycle</w:t>
            </w:r>
            <w:r>
              <w:rPr>
                <w:noProof/>
                <w:webHidden/>
              </w:rPr>
              <w:tab/>
            </w:r>
            <w:r>
              <w:rPr>
                <w:noProof/>
                <w:webHidden/>
              </w:rPr>
              <w:fldChar w:fldCharType="begin"/>
            </w:r>
            <w:r>
              <w:rPr>
                <w:noProof/>
                <w:webHidden/>
              </w:rPr>
              <w:instrText xml:space="preserve"> PAGEREF _Toc175581826 \h </w:instrText>
            </w:r>
            <w:r>
              <w:rPr>
                <w:noProof/>
                <w:webHidden/>
              </w:rPr>
            </w:r>
            <w:r>
              <w:rPr>
                <w:noProof/>
                <w:webHidden/>
              </w:rPr>
              <w:fldChar w:fldCharType="separate"/>
            </w:r>
            <w:r>
              <w:rPr>
                <w:noProof/>
                <w:webHidden/>
              </w:rPr>
              <w:t>22</w:t>
            </w:r>
            <w:r>
              <w:rPr>
                <w:noProof/>
                <w:webHidden/>
              </w:rPr>
              <w:fldChar w:fldCharType="end"/>
            </w:r>
          </w:hyperlink>
        </w:p>
        <w:p w14:paraId="60B7DFD0" w14:textId="229B65D8"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27" w:history="1">
            <w:r w:rsidRPr="009279C2">
              <w:rPr>
                <w:rStyle w:val="Hyperlink"/>
                <w:noProof/>
              </w:rPr>
              <w:t>3.3</w:t>
            </w:r>
            <w:r>
              <w:rPr>
                <w:rFonts w:eastAsiaTheme="minorEastAsia" w:cstheme="minorBidi"/>
                <w:caps/>
                <w:noProof/>
                <w:kern w:val="2"/>
                <w:sz w:val="24"/>
                <w:lang w:val="en-NL" w:eastAsia="en-GB"/>
                <w14:ligatures w14:val="standardContextual"/>
              </w:rPr>
              <w:tab/>
            </w:r>
            <w:r w:rsidRPr="009279C2">
              <w:rPr>
                <w:rStyle w:val="Hyperlink"/>
                <w:noProof/>
              </w:rPr>
              <w:t>Scooter</w:t>
            </w:r>
            <w:r>
              <w:rPr>
                <w:noProof/>
                <w:webHidden/>
              </w:rPr>
              <w:tab/>
            </w:r>
            <w:r>
              <w:rPr>
                <w:noProof/>
                <w:webHidden/>
              </w:rPr>
              <w:fldChar w:fldCharType="begin"/>
            </w:r>
            <w:r>
              <w:rPr>
                <w:noProof/>
                <w:webHidden/>
              </w:rPr>
              <w:instrText xml:space="preserve"> PAGEREF _Toc175581827 \h </w:instrText>
            </w:r>
            <w:r>
              <w:rPr>
                <w:noProof/>
                <w:webHidden/>
              </w:rPr>
            </w:r>
            <w:r>
              <w:rPr>
                <w:noProof/>
                <w:webHidden/>
              </w:rPr>
              <w:fldChar w:fldCharType="separate"/>
            </w:r>
            <w:r>
              <w:rPr>
                <w:noProof/>
                <w:webHidden/>
              </w:rPr>
              <w:t>23</w:t>
            </w:r>
            <w:r>
              <w:rPr>
                <w:noProof/>
                <w:webHidden/>
              </w:rPr>
              <w:fldChar w:fldCharType="end"/>
            </w:r>
          </w:hyperlink>
        </w:p>
        <w:p w14:paraId="09120BA1" w14:textId="64BE0DD6"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28" w:history="1">
            <w:r w:rsidRPr="009279C2">
              <w:rPr>
                <w:rStyle w:val="Hyperlink"/>
                <w:noProof/>
              </w:rPr>
              <w:t>3.4</w:t>
            </w:r>
            <w:r>
              <w:rPr>
                <w:rFonts w:eastAsiaTheme="minorEastAsia" w:cstheme="minorBidi"/>
                <w:caps/>
                <w:noProof/>
                <w:kern w:val="2"/>
                <w:sz w:val="24"/>
                <w:lang w:val="en-NL" w:eastAsia="en-GB"/>
                <w14:ligatures w14:val="standardContextual"/>
              </w:rPr>
              <w:tab/>
            </w:r>
            <w:r w:rsidRPr="009279C2">
              <w:rPr>
                <w:rStyle w:val="Hyperlink"/>
                <w:noProof/>
              </w:rPr>
              <w:t>Car</w:t>
            </w:r>
            <w:r>
              <w:rPr>
                <w:noProof/>
                <w:webHidden/>
              </w:rPr>
              <w:tab/>
            </w:r>
            <w:r>
              <w:rPr>
                <w:noProof/>
                <w:webHidden/>
              </w:rPr>
              <w:fldChar w:fldCharType="begin"/>
            </w:r>
            <w:r>
              <w:rPr>
                <w:noProof/>
                <w:webHidden/>
              </w:rPr>
              <w:instrText xml:space="preserve"> PAGEREF _Toc175581828 \h </w:instrText>
            </w:r>
            <w:r>
              <w:rPr>
                <w:noProof/>
                <w:webHidden/>
              </w:rPr>
            </w:r>
            <w:r>
              <w:rPr>
                <w:noProof/>
                <w:webHidden/>
              </w:rPr>
              <w:fldChar w:fldCharType="separate"/>
            </w:r>
            <w:r>
              <w:rPr>
                <w:noProof/>
                <w:webHidden/>
              </w:rPr>
              <w:t>24</w:t>
            </w:r>
            <w:r>
              <w:rPr>
                <w:noProof/>
                <w:webHidden/>
              </w:rPr>
              <w:fldChar w:fldCharType="end"/>
            </w:r>
          </w:hyperlink>
        </w:p>
        <w:p w14:paraId="1454C388" w14:textId="4CE16060"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29" w:history="1">
            <w:r w:rsidRPr="009279C2">
              <w:rPr>
                <w:rStyle w:val="Hyperlink"/>
                <w:noProof/>
              </w:rPr>
              <w:t>3.5</w:t>
            </w:r>
            <w:r>
              <w:rPr>
                <w:rFonts w:eastAsiaTheme="minorEastAsia" w:cstheme="minorBidi"/>
                <w:caps/>
                <w:noProof/>
                <w:kern w:val="2"/>
                <w:sz w:val="24"/>
                <w:lang w:val="en-NL" w:eastAsia="en-GB"/>
                <w14:ligatures w14:val="standardContextual"/>
              </w:rPr>
              <w:tab/>
            </w:r>
            <w:r w:rsidRPr="009279C2">
              <w:rPr>
                <w:rStyle w:val="Hyperlink"/>
                <w:noProof/>
              </w:rPr>
              <w:t>Parking</w:t>
            </w:r>
            <w:r>
              <w:rPr>
                <w:noProof/>
                <w:webHidden/>
              </w:rPr>
              <w:tab/>
            </w:r>
            <w:r>
              <w:rPr>
                <w:noProof/>
                <w:webHidden/>
              </w:rPr>
              <w:fldChar w:fldCharType="begin"/>
            </w:r>
            <w:r>
              <w:rPr>
                <w:noProof/>
                <w:webHidden/>
              </w:rPr>
              <w:instrText xml:space="preserve"> PAGEREF _Toc175581829 \h </w:instrText>
            </w:r>
            <w:r>
              <w:rPr>
                <w:noProof/>
                <w:webHidden/>
              </w:rPr>
            </w:r>
            <w:r>
              <w:rPr>
                <w:noProof/>
                <w:webHidden/>
              </w:rPr>
              <w:fldChar w:fldCharType="separate"/>
            </w:r>
            <w:r>
              <w:rPr>
                <w:noProof/>
                <w:webHidden/>
              </w:rPr>
              <w:t>26</w:t>
            </w:r>
            <w:r>
              <w:rPr>
                <w:noProof/>
                <w:webHidden/>
              </w:rPr>
              <w:fldChar w:fldCharType="end"/>
            </w:r>
          </w:hyperlink>
        </w:p>
        <w:p w14:paraId="12DDFA0C" w14:textId="05F4BE18"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30" w:history="1">
            <w:r w:rsidRPr="009279C2">
              <w:rPr>
                <w:rStyle w:val="Hyperlink"/>
                <w:noProof/>
              </w:rPr>
              <w:t>3.6</w:t>
            </w:r>
            <w:r>
              <w:rPr>
                <w:rFonts w:eastAsiaTheme="minorEastAsia" w:cstheme="minorBidi"/>
                <w:caps/>
                <w:noProof/>
                <w:kern w:val="2"/>
                <w:sz w:val="24"/>
                <w:lang w:val="en-NL" w:eastAsia="en-GB"/>
                <w14:ligatures w14:val="standardContextual"/>
              </w:rPr>
              <w:tab/>
            </w:r>
            <w:r w:rsidRPr="009279C2">
              <w:rPr>
                <w:rStyle w:val="Hyperlink"/>
                <w:noProof/>
              </w:rPr>
              <w:t>Taxi</w:t>
            </w:r>
            <w:r>
              <w:rPr>
                <w:noProof/>
                <w:webHidden/>
              </w:rPr>
              <w:tab/>
            </w:r>
            <w:r>
              <w:rPr>
                <w:noProof/>
                <w:webHidden/>
              </w:rPr>
              <w:fldChar w:fldCharType="begin"/>
            </w:r>
            <w:r>
              <w:rPr>
                <w:noProof/>
                <w:webHidden/>
              </w:rPr>
              <w:instrText xml:space="preserve"> PAGEREF _Toc175581830 \h </w:instrText>
            </w:r>
            <w:r>
              <w:rPr>
                <w:noProof/>
                <w:webHidden/>
              </w:rPr>
            </w:r>
            <w:r>
              <w:rPr>
                <w:noProof/>
                <w:webHidden/>
              </w:rPr>
              <w:fldChar w:fldCharType="separate"/>
            </w:r>
            <w:r>
              <w:rPr>
                <w:noProof/>
                <w:webHidden/>
              </w:rPr>
              <w:t>26</w:t>
            </w:r>
            <w:r>
              <w:rPr>
                <w:noProof/>
                <w:webHidden/>
              </w:rPr>
              <w:fldChar w:fldCharType="end"/>
            </w:r>
          </w:hyperlink>
        </w:p>
        <w:p w14:paraId="68CE5654" w14:textId="386A472C"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31" w:history="1">
            <w:r w:rsidRPr="009279C2">
              <w:rPr>
                <w:rStyle w:val="Hyperlink"/>
                <w:noProof/>
              </w:rPr>
              <w:t>3.7</w:t>
            </w:r>
            <w:r>
              <w:rPr>
                <w:rFonts w:eastAsiaTheme="minorEastAsia" w:cstheme="minorBidi"/>
                <w:caps/>
                <w:noProof/>
                <w:kern w:val="2"/>
                <w:sz w:val="24"/>
                <w:lang w:val="en-NL" w:eastAsia="en-GB"/>
                <w14:ligatures w14:val="standardContextual"/>
              </w:rPr>
              <w:tab/>
            </w:r>
            <w:r w:rsidRPr="009279C2">
              <w:rPr>
                <w:rStyle w:val="Hyperlink"/>
                <w:noProof/>
              </w:rPr>
              <w:t>Office Facilities</w:t>
            </w:r>
            <w:r>
              <w:rPr>
                <w:noProof/>
                <w:webHidden/>
              </w:rPr>
              <w:tab/>
            </w:r>
            <w:r>
              <w:rPr>
                <w:noProof/>
                <w:webHidden/>
              </w:rPr>
              <w:fldChar w:fldCharType="begin"/>
            </w:r>
            <w:r>
              <w:rPr>
                <w:noProof/>
                <w:webHidden/>
              </w:rPr>
              <w:instrText xml:space="preserve"> PAGEREF _Toc175581831 \h </w:instrText>
            </w:r>
            <w:r>
              <w:rPr>
                <w:noProof/>
                <w:webHidden/>
              </w:rPr>
            </w:r>
            <w:r>
              <w:rPr>
                <w:noProof/>
                <w:webHidden/>
              </w:rPr>
              <w:fldChar w:fldCharType="separate"/>
            </w:r>
            <w:r>
              <w:rPr>
                <w:noProof/>
                <w:webHidden/>
              </w:rPr>
              <w:t>27</w:t>
            </w:r>
            <w:r>
              <w:rPr>
                <w:noProof/>
                <w:webHidden/>
              </w:rPr>
              <w:fldChar w:fldCharType="end"/>
            </w:r>
          </w:hyperlink>
        </w:p>
        <w:p w14:paraId="4ED2C8A7" w14:textId="412FEBB8"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32" w:history="1">
            <w:r w:rsidRPr="009279C2">
              <w:rPr>
                <w:rStyle w:val="Hyperlink"/>
                <w:noProof/>
              </w:rPr>
              <w:t>3.8</w:t>
            </w:r>
            <w:r>
              <w:rPr>
                <w:rFonts w:eastAsiaTheme="minorEastAsia" w:cstheme="minorBidi"/>
                <w:caps/>
                <w:noProof/>
                <w:kern w:val="2"/>
                <w:sz w:val="24"/>
                <w:lang w:val="en-NL" w:eastAsia="en-GB"/>
                <w14:ligatures w14:val="standardContextual"/>
              </w:rPr>
              <w:tab/>
            </w:r>
            <w:r w:rsidRPr="009279C2">
              <w:rPr>
                <w:rStyle w:val="Hyperlink"/>
                <w:noProof/>
              </w:rPr>
              <w:t>Local IT</w:t>
            </w:r>
            <w:r>
              <w:rPr>
                <w:noProof/>
                <w:webHidden/>
              </w:rPr>
              <w:tab/>
            </w:r>
            <w:r>
              <w:rPr>
                <w:noProof/>
                <w:webHidden/>
              </w:rPr>
              <w:fldChar w:fldCharType="begin"/>
            </w:r>
            <w:r>
              <w:rPr>
                <w:noProof/>
                <w:webHidden/>
              </w:rPr>
              <w:instrText xml:space="preserve"> PAGEREF _Toc175581832 \h </w:instrText>
            </w:r>
            <w:r>
              <w:rPr>
                <w:noProof/>
                <w:webHidden/>
              </w:rPr>
            </w:r>
            <w:r>
              <w:rPr>
                <w:noProof/>
                <w:webHidden/>
              </w:rPr>
              <w:fldChar w:fldCharType="separate"/>
            </w:r>
            <w:r>
              <w:rPr>
                <w:noProof/>
                <w:webHidden/>
              </w:rPr>
              <w:t>28</w:t>
            </w:r>
            <w:r>
              <w:rPr>
                <w:noProof/>
                <w:webHidden/>
              </w:rPr>
              <w:fldChar w:fldCharType="end"/>
            </w:r>
          </w:hyperlink>
        </w:p>
        <w:p w14:paraId="07689D57" w14:textId="572E162A"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33" w:history="1">
            <w:r w:rsidRPr="009279C2">
              <w:rPr>
                <w:rStyle w:val="Hyperlink"/>
                <w:noProof/>
              </w:rPr>
              <w:t>3.9</w:t>
            </w:r>
            <w:r>
              <w:rPr>
                <w:rFonts w:eastAsiaTheme="minorEastAsia" w:cstheme="minorBidi"/>
                <w:caps/>
                <w:noProof/>
                <w:kern w:val="2"/>
                <w:sz w:val="24"/>
                <w:lang w:val="en-NL" w:eastAsia="en-GB"/>
                <w14:ligatures w14:val="standardContextual"/>
              </w:rPr>
              <w:tab/>
            </w:r>
            <w:r w:rsidRPr="009279C2">
              <w:rPr>
                <w:rStyle w:val="Hyperlink"/>
                <w:noProof/>
              </w:rPr>
              <w:t>Transportation</w:t>
            </w:r>
            <w:r>
              <w:rPr>
                <w:noProof/>
                <w:webHidden/>
              </w:rPr>
              <w:tab/>
            </w:r>
            <w:r>
              <w:rPr>
                <w:noProof/>
                <w:webHidden/>
              </w:rPr>
              <w:fldChar w:fldCharType="begin"/>
            </w:r>
            <w:r>
              <w:rPr>
                <w:noProof/>
                <w:webHidden/>
              </w:rPr>
              <w:instrText xml:space="preserve"> PAGEREF _Toc175581833 \h </w:instrText>
            </w:r>
            <w:r>
              <w:rPr>
                <w:noProof/>
                <w:webHidden/>
              </w:rPr>
            </w:r>
            <w:r>
              <w:rPr>
                <w:noProof/>
                <w:webHidden/>
              </w:rPr>
              <w:fldChar w:fldCharType="separate"/>
            </w:r>
            <w:r>
              <w:rPr>
                <w:noProof/>
                <w:webHidden/>
              </w:rPr>
              <w:t>29</w:t>
            </w:r>
            <w:r>
              <w:rPr>
                <w:noProof/>
                <w:webHidden/>
              </w:rPr>
              <w:fldChar w:fldCharType="end"/>
            </w:r>
          </w:hyperlink>
        </w:p>
        <w:p w14:paraId="5368D0F2" w14:textId="2B8F4CED"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834" w:history="1">
            <w:r w:rsidRPr="009279C2">
              <w:rPr>
                <w:rStyle w:val="Hyperlink"/>
                <w:noProof/>
              </w:rPr>
              <w:t>3.10</w:t>
            </w:r>
            <w:r>
              <w:rPr>
                <w:rFonts w:eastAsiaTheme="minorEastAsia" w:cstheme="minorBidi"/>
                <w:caps/>
                <w:noProof/>
                <w:kern w:val="2"/>
                <w:sz w:val="24"/>
                <w:lang w:val="en-NL" w:eastAsia="en-GB"/>
                <w14:ligatures w14:val="standardContextual"/>
              </w:rPr>
              <w:tab/>
            </w:r>
            <w:r w:rsidRPr="009279C2">
              <w:rPr>
                <w:rStyle w:val="Hyperlink"/>
                <w:noProof/>
              </w:rPr>
              <w:t>HR, People Operations</w:t>
            </w:r>
            <w:r>
              <w:rPr>
                <w:noProof/>
                <w:webHidden/>
              </w:rPr>
              <w:tab/>
            </w:r>
            <w:r>
              <w:rPr>
                <w:noProof/>
                <w:webHidden/>
              </w:rPr>
              <w:fldChar w:fldCharType="begin"/>
            </w:r>
            <w:r>
              <w:rPr>
                <w:noProof/>
                <w:webHidden/>
              </w:rPr>
              <w:instrText xml:space="preserve"> PAGEREF _Toc175581834 \h </w:instrText>
            </w:r>
            <w:r>
              <w:rPr>
                <w:noProof/>
                <w:webHidden/>
              </w:rPr>
            </w:r>
            <w:r>
              <w:rPr>
                <w:noProof/>
                <w:webHidden/>
              </w:rPr>
              <w:fldChar w:fldCharType="separate"/>
            </w:r>
            <w:r>
              <w:rPr>
                <w:noProof/>
                <w:webHidden/>
              </w:rPr>
              <w:t>30</w:t>
            </w:r>
            <w:r>
              <w:rPr>
                <w:noProof/>
                <w:webHidden/>
              </w:rPr>
              <w:fldChar w:fldCharType="end"/>
            </w:r>
          </w:hyperlink>
        </w:p>
        <w:p w14:paraId="7724B28C" w14:textId="514C6B48"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835" w:history="1">
            <w:r w:rsidRPr="009279C2">
              <w:rPr>
                <w:rStyle w:val="Hyperlink"/>
                <w:noProof/>
              </w:rPr>
              <w:t>3.11</w:t>
            </w:r>
            <w:r>
              <w:rPr>
                <w:rFonts w:eastAsiaTheme="minorEastAsia" w:cstheme="minorBidi"/>
                <w:caps/>
                <w:noProof/>
                <w:kern w:val="2"/>
                <w:sz w:val="24"/>
                <w:lang w:val="en-NL" w:eastAsia="en-GB"/>
                <w14:ligatures w14:val="standardContextual"/>
              </w:rPr>
              <w:tab/>
            </w:r>
            <w:r w:rsidRPr="009279C2">
              <w:rPr>
                <w:rStyle w:val="Hyperlink"/>
                <w:noProof/>
              </w:rPr>
              <w:t>Boat</w:t>
            </w:r>
            <w:r>
              <w:rPr>
                <w:noProof/>
                <w:webHidden/>
              </w:rPr>
              <w:tab/>
            </w:r>
            <w:r>
              <w:rPr>
                <w:noProof/>
                <w:webHidden/>
              </w:rPr>
              <w:fldChar w:fldCharType="begin"/>
            </w:r>
            <w:r>
              <w:rPr>
                <w:noProof/>
                <w:webHidden/>
              </w:rPr>
              <w:instrText xml:space="preserve"> PAGEREF _Toc175581835 \h </w:instrText>
            </w:r>
            <w:r>
              <w:rPr>
                <w:noProof/>
                <w:webHidden/>
              </w:rPr>
            </w:r>
            <w:r>
              <w:rPr>
                <w:noProof/>
                <w:webHidden/>
              </w:rPr>
              <w:fldChar w:fldCharType="separate"/>
            </w:r>
            <w:r>
              <w:rPr>
                <w:noProof/>
                <w:webHidden/>
              </w:rPr>
              <w:t>30</w:t>
            </w:r>
            <w:r>
              <w:rPr>
                <w:noProof/>
                <w:webHidden/>
              </w:rPr>
              <w:fldChar w:fldCharType="end"/>
            </w:r>
          </w:hyperlink>
        </w:p>
        <w:p w14:paraId="55E28E82" w14:textId="5D00E21C" w:rsidR="00E41E42" w:rsidRDefault="00E41E42">
          <w:pPr>
            <w:pStyle w:val="TOC1"/>
            <w:tabs>
              <w:tab w:val="left" w:pos="400"/>
              <w:tab w:val="right" w:leader="dot" w:pos="9347"/>
            </w:tabs>
            <w:rPr>
              <w:rFonts w:eastAsiaTheme="minorEastAsia" w:cstheme="minorBidi"/>
              <w:bCs w:val="0"/>
              <w:caps/>
              <w:noProof/>
              <w:kern w:val="2"/>
              <w:lang w:val="en-NL" w:eastAsia="en-GB"/>
              <w14:ligatures w14:val="standardContextual"/>
            </w:rPr>
          </w:pPr>
          <w:hyperlink w:anchor="_Toc175581836" w:history="1">
            <w:r w:rsidRPr="009279C2">
              <w:rPr>
                <w:rStyle w:val="Hyperlink"/>
                <w:noProof/>
              </w:rPr>
              <w:t>4</w:t>
            </w:r>
            <w:r>
              <w:rPr>
                <w:rFonts w:eastAsiaTheme="minorEastAsia" w:cstheme="minorBidi"/>
                <w:bCs w:val="0"/>
                <w:caps/>
                <w:noProof/>
                <w:kern w:val="2"/>
                <w:lang w:val="en-NL" w:eastAsia="en-GB"/>
                <w14:ligatures w14:val="standardContextual"/>
              </w:rPr>
              <w:tab/>
            </w:r>
            <w:r w:rsidRPr="009279C2">
              <w:rPr>
                <w:rStyle w:val="Hyperlink"/>
                <w:noProof/>
              </w:rPr>
              <w:t>Health and Sport</w:t>
            </w:r>
            <w:r>
              <w:rPr>
                <w:noProof/>
                <w:webHidden/>
              </w:rPr>
              <w:tab/>
            </w:r>
            <w:r>
              <w:rPr>
                <w:noProof/>
                <w:webHidden/>
              </w:rPr>
              <w:fldChar w:fldCharType="begin"/>
            </w:r>
            <w:r>
              <w:rPr>
                <w:noProof/>
                <w:webHidden/>
              </w:rPr>
              <w:instrText xml:space="preserve"> PAGEREF _Toc175581836 \h </w:instrText>
            </w:r>
            <w:r>
              <w:rPr>
                <w:noProof/>
                <w:webHidden/>
              </w:rPr>
            </w:r>
            <w:r>
              <w:rPr>
                <w:noProof/>
                <w:webHidden/>
              </w:rPr>
              <w:fldChar w:fldCharType="separate"/>
            </w:r>
            <w:r>
              <w:rPr>
                <w:noProof/>
                <w:webHidden/>
              </w:rPr>
              <w:t>31</w:t>
            </w:r>
            <w:r>
              <w:rPr>
                <w:noProof/>
                <w:webHidden/>
              </w:rPr>
              <w:fldChar w:fldCharType="end"/>
            </w:r>
          </w:hyperlink>
        </w:p>
        <w:p w14:paraId="6F81EF8F" w14:textId="4D3C4E38"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37" w:history="1">
            <w:r w:rsidRPr="009279C2">
              <w:rPr>
                <w:rStyle w:val="Hyperlink"/>
                <w:noProof/>
              </w:rPr>
              <w:t>4.1</w:t>
            </w:r>
            <w:r>
              <w:rPr>
                <w:rFonts w:eastAsiaTheme="minorEastAsia" w:cstheme="minorBidi"/>
                <w:caps/>
                <w:noProof/>
                <w:kern w:val="2"/>
                <w:sz w:val="24"/>
                <w:lang w:val="en-NL" w:eastAsia="en-GB"/>
                <w14:ligatures w14:val="standardContextual"/>
              </w:rPr>
              <w:tab/>
            </w:r>
            <w:r w:rsidRPr="009279C2">
              <w:rPr>
                <w:rStyle w:val="Hyperlink"/>
                <w:noProof/>
              </w:rPr>
              <w:t>Medical Insurance</w:t>
            </w:r>
            <w:r>
              <w:rPr>
                <w:noProof/>
                <w:webHidden/>
              </w:rPr>
              <w:tab/>
            </w:r>
            <w:r>
              <w:rPr>
                <w:noProof/>
                <w:webHidden/>
              </w:rPr>
              <w:fldChar w:fldCharType="begin"/>
            </w:r>
            <w:r>
              <w:rPr>
                <w:noProof/>
                <w:webHidden/>
              </w:rPr>
              <w:instrText xml:space="preserve"> PAGEREF _Toc175581837 \h </w:instrText>
            </w:r>
            <w:r>
              <w:rPr>
                <w:noProof/>
                <w:webHidden/>
              </w:rPr>
            </w:r>
            <w:r>
              <w:rPr>
                <w:noProof/>
                <w:webHidden/>
              </w:rPr>
              <w:fldChar w:fldCharType="separate"/>
            </w:r>
            <w:r>
              <w:rPr>
                <w:noProof/>
                <w:webHidden/>
              </w:rPr>
              <w:t>31</w:t>
            </w:r>
            <w:r>
              <w:rPr>
                <w:noProof/>
                <w:webHidden/>
              </w:rPr>
              <w:fldChar w:fldCharType="end"/>
            </w:r>
          </w:hyperlink>
        </w:p>
        <w:p w14:paraId="66D03516" w14:textId="55D02DA9"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38" w:history="1">
            <w:r w:rsidRPr="009279C2">
              <w:rPr>
                <w:rStyle w:val="Hyperlink"/>
                <w:noProof/>
              </w:rPr>
              <w:t>4.2</w:t>
            </w:r>
            <w:r>
              <w:rPr>
                <w:rFonts w:eastAsiaTheme="minorEastAsia" w:cstheme="minorBidi"/>
                <w:caps/>
                <w:noProof/>
                <w:kern w:val="2"/>
                <w:sz w:val="24"/>
                <w:lang w:val="en-NL" w:eastAsia="en-GB"/>
                <w14:ligatures w14:val="standardContextual"/>
              </w:rPr>
              <w:tab/>
            </w:r>
            <w:r w:rsidRPr="009279C2">
              <w:rPr>
                <w:rStyle w:val="Hyperlink"/>
                <w:noProof/>
              </w:rPr>
              <w:t>Emergency</w:t>
            </w:r>
            <w:r>
              <w:rPr>
                <w:noProof/>
                <w:webHidden/>
              </w:rPr>
              <w:tab/>
            </w:r>
            <w:r>
              <w:rPr>
                <w:noProof/>
                <w:webHidden/>
              </w:rPr>
              <w:fldChar w:fldCharType="begin"/>
            </w:r>
            <w:r>
              <w:rPr>
                <w:noProof/>
                <w:webHidden/>
              </w:rPr>
              <w:instrText xml:space="preserve"> PAGEREF _Toc175581838 \h </w:instrText>
            </w:r>
            <w:r>
              <w:rPr>
                <w:noProof/>
                <w:webHidden/>
              </w:rPr>
            </w:r>
            <w:r>
              <w:rPr>
                <w:noProof/>
                <w:webHidden/>
              </w:rPr>
              <w:fldChar w:fldCharType="separate"/>
            </w:r>
            <w:r>
              <w:rPr>
                <w:noProof/>
                <w:webHidden/>
              </w:rPr>
              <w:t>33</w:t>
            </w:r>
            <w:r>
              <w:rPr>
                <w:noProof/>
                <w:webHidden/>
              </w:rPr>
              <w:fldChar w:fldCharType="end"/>
            </w:r>
          </w:hyperlink>
        </w:p>
        <w:p w14:paraId="5C917BCF" w14:textId="5E3DE334"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39" w:history="1">
            <w:r w:rsidRPr="009279C2">
              <w:rPr>
                <w:rStyle w:val="Hyperlink"/>
                <w:noProof/>
              </w:rPr>
              <w:t>4.3</w:t>
            </w:r>
            <w:r>
              <w:rPr>
                <w:rFonts w:eastAsiaTheme="minorEastAsia" w:cstheme="minorBidi"/>
                <w:caps/>
                <w:noProof/>
                <w:kern w:val="2"/>
                <w:sz w:val="24"/>
                <w:lang w:val="en-NL" w:eastAsia="en-GB"/>
                <w14:ligatures w14:val="standardContextual"/>
              </w:rPr>
              <w:tab/>
            </w:r>
            <w:r w:rsidRPr="009279C2">
              <w:rPr>
                <w:rStyle w:val="Hyperlink"/>
                <w:noProof/>
              </w:rPr>
              <w:t>Medical Tests</w:t>
            </w:r>
            <w:r>
              <w:rPr>
                <w:noProof/>
                <w:webHidden/>
              </w:rPr>
              <w:tab/>
            </w:r>
            <w:r>
              <w:rPr>
                <w:noProof/>
                <w:webHidden/>
              </w:rPr>
              <w:fldChar w:fldCharType="begin"/>
            </w:r>
            <w:r>
              <w:rPr>
                <w:noProof/>
                <w:webHidden/>
              </w:rPr>
              <w:instrText xml:space="preserve"> PAGEREF _Toc175581839 \h </w:instrText>
            </w:r>
            <w:r>
              <w:rPr>
                <w:noProof/>
                <w:webHidden/>
              </w:rPr>
            </w:r>
            <w:r>
              <w:rPr>
                <w:noProof/>
                <w:webHidden/>
              </w:rPr>
              <w:fldChar w:fldCharType="separate"/>
            </w:r>
            <w:r>
              <w:rPr>
                <w:noProof/>
                <w:webHidden/>
              </w:rPr>
              <w:t>34</w:t>
            </w:r>
            <w:r>
              <w:rPr>
                <w:noProof/>
                <w:webHidden/>
              </w:rPr>
              <w:fldChar w:fldCharType="end"/>
            </w:r>
          </w:hyperlink>
        </w:p>
        <w:p w14:paraId="5447A6D7" w14:textId="735C7EBF"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40" w:history="1">
            <w:r w:rsidRPr="009279C2">
              <w:rPr>
                <w:rStyle w:val="Hyperlink"/>
                <w:noProof/>
              </w:rPr>
              <w:t>4.4</w:t>
            </w:r>
            <w:r>
              <w:rPr>
                <w:rFonts w:eastAsiaTheme="minorEastAsia" w:cstheme="minorBidi"/>
                <w:caps/>
                <w:noProof/>
                <w:kern w:val="2"/>
                <w:sz w:val="24"/>
                <w:lang w:val="en-NL" w:eastAsia="en-GB"/>
                <w14:ligatures w14:val="standardContextual"/>
              </w:rPr>
              <w:tab/>
            </w:r>
            <w:r w:rsidRPr="009279C2">
              <w:rPr>
                <w:rStyle w:val="Hyperlink"/>
                <w:noProof/>
              </w:rPr>
              <w:t>Doctors &amp; Pharmacy</w:t>
            </w:r>
            <w:r>
              <w:rPr>
                <w:noProof/>
                <w:webHidden/>
              </w:rPr>
              <w:tab/>
            </w:r>
            <w:r>
              <w:rPr>
                <w:noProof/>
                <w:webHidden/>
              </w:rPr>
              <w:fldChar w:fldCharType="begin"/>
            </w:r>
            <w:r>
              <w:rPr>
                <w:noProof/>
                <w:webHidden/>
              </w:rPr>
              <w:instrText xml:space="preserve"> PAGEREF _Toc175581840 \h </w:instrText>
            </w:r>
            <w:r>
              <w:rPr>
                <w:noProof/>
                <w:webHidden/>
              </w:rPr>
            </w:r>
            <w:r>
              <w:rPr>
                <w:noProof/>
                <w:webHidden/>
              </w:rPr>
              <w:fldChar w:fldCharType="separate"/>
            </w:r>
            <w:r>
              <w:rPr>
                <w:noProof/>
                <w:webHidden/>
              </w:rPr>
              <w:t>35</w:t>
            </w:r>
            <w:r>
              <w:rPr>
                <w:noProof/>
                <w:webHidden/>
              </w:rPr>
              <w:fldChar w:fldCharType="end"/>
            </w:r>
          </w:hyperlink>
        </w:p>
        <w:p w14:paraId="5BD85C7F" w14:textId="4BF4577F"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41" w:history="1">
            <w:r w:rsidRPr="009279C2">
              <w:rPr>
                <w:rStyle w:val="Hyperlink"/>
                <w:noProof/>
              </w:rPr>
              <w:t>4.5</w:t>
            </w:r>
            <w:r>
              <w:rPr>
                <w:rFonts w:eastAsiaTheme="minorEastAsia" w:cstheme="minorBidi"/>
                <w:caps/>
                <w:noProof/>
                <w:kern w:val="2"/>
                <w:sz w:val="24"/>
                <w:lang w:val="en-NL" w:eastAsia="en-GB"/>
                <w14:ligatures w14:val="standardContextual"/>
              </w:rPr>
              <w:tab/>
            </w:r>
            <w:r w:rsidRPr="009279C2">
              <w:rPr>
                <w:rStyle w:val="Hyperlink"/>
                <w:noProof/>
              </w:rPr>
              <w:t>Dentist</w:t>
            </w:r>
            <w:r>
              <w:rPr>
                <w:noProof/>
                <w:webHidden/>
              </w:rPr>
              <w:tab/>
            </w:r>
            <w:r>
              <w:rPr>
                <w:noProof/>
                <w:webHidden/>
              </w:rPr>
              <w:fldChar w:fldCharType="begin"/>
            </w:r>
            <w:r>
              <w:rPr>
                <w:noProof/>
                <w:webHidden/>
              </w:rPr>
              <w:instrText xml:space="preserve"> PAGEREF _Toc175581841 \h </w:instrText>
            </w:r>
            <w:r>
              <w:rPr>
                <w:noProof/>
                <w:webHidden/>
              </w:rPr>
            </w:r>
            <w:r>
              <w:rPr>
                <w:noProof/>
                <w:webHidden/>
              </w:rPr>
              <w:fldChar w:fldCharType="separate"/>
            </w:r>
            <w:r>
              <w:rPr>
                <w:noProof/>
                <w:webHidden/>
              </w:rPr>
              <w:t>36</w:t>
            </w:r>
            <w:r>
              <w:rPr>
                <w:noProof/>
                <w:webHidden/>
              </w:rPr>
              <w:fldChar w:fldCharType="end"/>
            </w:r>
          </w:hyperlink>
        </w:p>
        <w:p w14:paraId="16615E8A" w14:textId="55E6F710"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42" w:history="1">
            <w:r w:rsidRPr="009279C2">
              <w:rPr>
                <w:rStyle w:val="Hyperlink"/>
                <w:noProof/>
              </w:rPr>
              <w:t>4.6</w:t>
            </w:r>
            <w:r>
              <w:rPr>
                <w:rFonts w:eastAsiaTheme="minorEastAsia" w:cstheme="minorBidi"/>
                <w:caps/>
                <w:noProof/>
                <w:kern w:val="2"/>
                <w:sz w:val="24"/>
                <w:lang w:val="en-NL" w:eastAsia="en-GB"/>
                <w14:ligatures w14:val="standardContextual"/>
              </w:rPr>
              <w:tab/>
            </w:r>
            <w:r w:rsidRPr="009279C2">
              <w:rPr>
                <w:rStyle w:val="Hyperlink"/>
                <w:noProof/>
              </w:rPr>
              <w:t>Vaccination</w:t>
            </w:r>
            <w:r>
              <w:rPr>
                <w:noProof/>
                <w:webHidden/>
              </w:rPr>
              <w:tab/>
            </w:r>
            <w:r>
              <w:rPr>
                <w:noProof/>
                <w:webHidden/>
              </w:rPr>
              <w:fldChar w:fldCharType="begin"/>
            </w:r>
            <w:r>
              <w:rPr>
                <w:noProof/>
                <w:webHidden/>
              </w:rPr>
              <w:instrText xml:space="preserve"> PAGEREF _Toc175581842 \h </w:instrText>
            </w:r>
            <w:r>
              <w:rPr>
                <w:noProof/>
                <w:webHidden/>
              </w:rPr>
            </w:r>
            <w:r>
              <w:rPr>
                <w:noProof/>
                <w:webHidden/>
              </w:rPr>
              <w:fldChar w:fldCharType="separate"/>
            </w:r>
            <w:r>
              <w:rPr>
                <w:noProof/>
                <w:webHidden/>
              </w:rPr>
              <w:t>37</w:t>
            </w:r>
            <w:r>
              <w:rPr>
                <w:noProof/>
                <w:webHidden/>
              </w:rPr>
              <w:fldChar w:fldCharType="end"/>
            </w:r>
          </w:hyperlink>
        </w:p>
        <w:p w14:paraId="307484EA" w14:textId="2198AF7B"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43" w:history="1">
            <w:r w:rsidRPr="009279C2">
              <w:rPr>
                <w:rStyle w:val="Hyperlink"/>
                <w:noProof/>
              </w:rPr>
              <w:t>4.7</w:t>
            </w:r>
            <w:r>
              <w:rPr>
                <w:rFonts w:eastAsiaTheme="minorEastAsia" w:cstheme="minorBidi"/>
                <w:caps/>
                <w:noProof/>
                <w:kern w:val="2"/>
                <w:sz w:val="24"/>
                <w:lang w:val="en-NL" w:eastAsia="en-GB"/>
                <w14:ligatures w14:val="standardContextual"/>
              </w:rPr>
              <w:tab/>
            </w:r>
            <w:r w:rsidRPr="009279C2">
              <w:rPr>
                <w:rStyle w:val="Hyperlink"/>
                <w:noProof/>
              </w:rPr>
              <w:t>Sport</w:t>
            </w:r>
            <w:r>
              <w:rPr>
                <w:noProof/>
                <w:webHidden/>
              </w:rPr>
              <w:tab/>
            </w:r>
            <w:r>
              <w:rPr>
                <w:noProof/>
                <w:webHidden/>
              </w:rPr>
              <w:fldChar w:fldCharType="begin"/>
            </w:r>
            <w:r>
              <w:rPr>
                <w:noProof/>
                <w:webHidden/>
              </w:rPr>
              <w:instrText xml:space="preserve"> PAGEREF _Toc175581843 \h </w:instrText>
            </w:r>
            <w:r>
              <w:rPr>
                <w:noProof/>
                <w:webHidden/>
              </w:rPr>
            </w:r>
            <w:r>
              <w:rPr>
                <w:noProof/>
                <w:webHidden/>
              </w:rPr>
              <w:fldChar w:fldCharType="separate"/>
            </w:r>
            <w:r>
              <w:rPr>
                <w:noProof/>
                <w:webHidden/>
              </w:rPr>
              <w:t>38</w:t>
            </w:r>
            <w:r>
              <w:rPr>
                <w:noProof/>
                <w:webHidden/>
              </w:rPr>
              <w:fldChar w:fldCharType="end"/>
            </w:r>
          </w:hyperlink>
        </w:p>
        <w:p w14:paraId="011BC201" w14:textId="0E97EE99"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44" w:history="1">
            <w:r w:rsidRPr="009279C2">
              <w:rPr>
                <w:rStyle w:val="Hyperlink"/>
                <w:noProof/>
              </w:rPr>
              <w:t>4.8</w:t>
            </w:r>
            <w:r>
              <w:rPr>
                <w:rFonts w:eastAsiaTheme="minorEastAsia" w:cstheme="minorBidi"/>
                <w:caps/>
                <w:noProof/>
                <w:kern w:val="2"/>
                <w:sz w:val="24"/>
                <w:lang w:val="en-NL" w:eastAsia="en-GB"/>
                <w14:ligatures w14:val="standardContextual"/>
              </w:rPr>
              <w:tab/>
            </w:r>
            <w:r w:rsidRPr="009279C2">
              <w:rPr>
                <w:rStyle w:val="Hyperlink"/>
                <w:noProof/>
              </w:rPr>
              <w:t>Gym</w:t>
            </w:r>
            <w:r>
              <w:rPr>
                <w:noProof/>
                <w:webHidden/>
              </w:rPr>
              <w:tab/>
            </w:r>
            <w:r>
              <w:rPr>
                <w:noProof/>
                <w:webHidden/>
              </w:rPr>
              <w:fldChar w:fldCharType="begin"/>
            </w:r>
            <w:r>
              <w:rPr>
                <w:noProof/>
                <w:webHidden/>
              </w:rPr>
              <w:instrText xml:space="preserve"> PAGEREF _Toc175581844 \h </w:instrText>
            </w:r>
            <w:r>
              <w:rPr>
                <w:noProof/>
                <w:webHidden/>
              </w:rPr>
            </w:r>
            <w:r>
              <w:rPr>
                <w:noProof/>
                <w:webHidden/>
              </w:rPr>
              <w:fldChar w:fldCharType="separate"/>
            </w:r>
            <w:r>
              <w:rPr>
                <w:noProof/>
                <w:webHidden/>
              </w:rPr>
              <w:t>39</w:t>
            </w:r>
            <w:r>
              <w:rPr>
                <w:noProof/>
                <w:webHidden/>
              </w:rPr>
              <w:fldChar w:fldCharType="end"/>
            </w:r>
          </w:hyperlink>
        </w:p>
        <w:p w14:paraId="20EE4E4C" w14:textId="3B8C2239"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45" w:history="1">
            <w:r w:rsidRPr="009279C2">
              <w:rPr>
                <w:rStyle w:val="Hyperlink"/>
                <w:noProof/>
              </w:rPr>
              <w:t>4.9</w:t>
            </w:r>
            <w:r>
              <w:rPr>
                <w:rFonts w:eastAsiaTheme="minorEastAsia" w:cstheme="minorBidi"/>
                <w:caps/>
                <w:noProof/>
                <w:kern w:val="2"/>
                <w:sz w:val="24"/>
                <w:lang w:val="en-NL" w:eastAsia="en-GB"/>
                <w14:ligatures w14:val="standardContextual"/>
              </w:rPr>
              <w:tab/>
            </w:r>
            <w:r w:rsidRPr="009279C2">
              <w:rPr>
                <w:rStyle w:val="Hyperlink"/>
                <w:noProof/>
              </w:rPr>
              <w:t>Swimming</w:t>
            </w:r>
            <w:r>
              <w:rPr>
                <w:noProof/>
                <w:webHidden/>
              </w:rPr>
              <w:tab/>
            </w:r>
            <w:r>
              <w:rPr>
                <w:noProof/>
                <w:webHidden/>
              </w:rPr>
              <w:fldChar w:fldCharType="begin"/>
            </w:r>
            <w:r>
              <w:rPr>
                <w:noProof/>
                <w:webHidden/>
              </w:rPr>
              <w:instrText xml:space="preserve"> PAGEREF _Toc175581845 \h </w:instrText>
            </w:r>
            <w:r>
              <w:rPr>
                <w:noProof/>
                <w:webHidden/>
              </w:rPr>
            </w:r>
            <w:r>
              <w:rPr>
                <w:noProof/>
                <w:webHidden/>
              </w:rPr>
              <w:fldChar w:fldCharType="separate"/>
            </w:r>
            <w:r>
              <w:rPr>
                <w:noProof/>
                <w:webHidden/>
              </w:rPr>
              <w:t>39</w:t>
            </w:r>
            <w:r>
              <w:rPr>
                <w:noProof/>
                <w:webHidden/>
              </w:rPr>
              <w:fldChar w:fldCharType="end"/>
            </w:r>
          </w:hyperlink>
        </w:p>
        <w:p w14:paraId="713E7A59" w14:textId="4C0CF6E2"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846" w:history="1">
            <w:r w:rsidRPr="009279C2">
              <w:rPr>
                <w:rStyle w:val="Hyperlink"/>
                <w:noProof/>
              </w:rPr>
              <w:t>4.10</w:t>
            </w:r>
            <w:r>
              <w:rPr>
                <w:rFonts w:eastAsiaTheme="minorEastAsia" w:cstheme="minorBidi"/>
                <w:caps/>
                <w:noProof/>
                <w:kern w:val="2"/>
                <w:sz w:val="24"/>
                <w:lang w:val="en-NL" w:eastAsia="en-GB"/>
                <w14:ligatures w14:val="standardContextual"/>
              </w:rPr>
              <w:tab/>
            </w:r>
            <w:r w:rsidRPr="009279C2">
              <w:rPr>
                <w:rStyle w:val="Hyperlink"/>
                <w:noProof/>
              </w:rPr>
              <w:t>Cycling</w:t>
            </w:r>
            <w:r>
              <w:rPr>
                <w:noProof/>
                <w:webHidden/>
              </w:rPr>
              <w:tab/>
            </w:r>
            <w:r>
              <w:rPr>
                <w:noProof/>
                <w:webHidden/>
              </w:rPr>
              <w:fldChar w:fldCharType="begin"/>
            </w:r>
            <w:r>
              <w:rPr>
                <w:noProof/>
                <w:webHidden/>
              </w:rPr>
              <w:instrText xml:space="preserve"> PAGEREF _Toc175581846 \h </w:instrText>
            </w:r>
            <w:r>
              <w:rPr>
                <w:noProof/>
                <w:webHidden/>
              </w:rPr>
            </w:r>
            <w:r>
              <w:rPr>
                <w:noProof/>
                <w:webHidden/>
              </w:rPr>
              <w:fldChar w:fldCharType="separate"/>
            </w:r>
            <w:r>
              <w:rPr>
                <w:noProof/>
                <w:webHidden/>
              </w:rPr>
              <w:t>39</w:t>
            </w:r>
            <w:r>
              <w:rPr>
                <w:noProof/>
                <w:webHidden/>
              </w:rPr>
              <w:fldChar w:fldCharType="end"/>
            </w:r>
          </w:hyperlink>
        </w:p>
        <w:p w14:paraId="04E88B47" w14:textId="3EC76183"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847" w:history="1">
            <w:r w:rsidRPr="009279C2">
              <w:rPr>
                <w:rStyle w:val="Hyperlink"/>
                <w:noProof/>
              </w:rPr>
              <w:t>4.11</w:t>
            </w:r>
            <w:r>
              <w:rPr>
                <w:rFonts w:eastAsiaTheme="minorEastAsia" w:cstheme="minorBidi"/>
                <w:caps/>
                <w:noProof/>
                <w:kern w:val="2"/>
                <w:sz w:val="24"/>
                <w:lang w:val="en-NL" w:eastAsia="en-GB"/>
                <w14:ligatures w14:val="standardContextual"/>
              </w:rPr>
              <w:tab/>
            </w:r>
            <w:r w:rsidRPr="009279C2">
              <w:rPr>
                <w:rStyle w:val="Hyperlink"/>
                <w:noProof/>
              </w:rPr>
              <w:t>Beauty &amp; Yoga</w:t>
            </w:r>
            <w:r>
              <w:rPr>
                <w:noProof/>
                <w:webHidden/>
              </w:rPr>
              <w:tab/>
            </w:r>
            <w:r>
              <w:rPr>
                <w:noProof/>
                <w:webHidden/>
              </w:rPr>
              <w:fldChar w:fldCharType="begin"/>
            </w:r>
            <w:r>
              <w:rPr>
                <w:noProof/>
                <w:webHidden/>
              </w:rPr>
              <w:instrText xml:space="preserve"> PAGEREF _Toc175581847 \h </w:instrText>
            </w:r>
            <w:r>
              <w:rPr>
                <w:noProof/>
                <w:webHidden/>
              </w:rPr>
            </w:r>
            <w:r>
              <w:rPr>
                <w:noProof/>
                <w:webHidden/>
              </w:rPr>
              <w:fldChar w:fldCharType="separate"/>
            </w:r>
            <w:r>
              <w:rPr>
                <w:noProof/>
                <w:webHidden/>
              </w:rPr>
              <w:t>40</w:t>
            </w:r>
            <w:r>
              <w:rPr>
                <w:noProof/>
                <w:webHidden/>
              </w:rPr>
              <w:fldChar w:fldCharType="end"/>
            </w:r>
          </w:hyperlink>
        </w:p>
        <w:p w14:paraId="6833E40E" w14:textId="7050674F" w:rsidR="00E41E42" w:rsidRDefault="00E41E42">
          <w:pPr>
            <w:pStyle w:val="TOC1"/>
            <w:tabs>
              <w:tab w:val="left" w:pos="400"/>
              <w:tab w:val="right" w:leader="dot" w:pos="9347"/>
            </w:tabs>
            <w:rPr>
              <w:rFonts w:eastAsiaTheme="minorEastAsia" w:cstheme="minorBidi"/>
              <w:bCs w:val="0"/>
              <w:caps/>
              <w:noProof/>
              <w:kern w:val="2"/>
              <w:lang w:val="en-NL" w:eastAsia="en-GB"/>
              <w14:ligatures w14:val="standardContextual"/>
            </w:rPr>
          </w:pPr>
          <w:hyperlink w:anchor="_Toc175581848" w:history="1">
            <w:r w:rsidRPr="009279C2">
              <w:rPr>
                <w:rStyle w:val="Hyperlink"/>
                <w:noProof/>
              </w:rPr>
              <w:t>5</w:t>
            </w:r>
            <w:r>
              <w:rPr>
                <w:rFonts w:eastAsiaTheme="minorEastAsia" w:cstheme="minorBidi"/>
                <w:bCs w:val="0"/>
                <w:caps/>
                <w:noProof/>
                <w:kern w:val="2"/>
                <w:lang w:val="en-NL" w:eastAsia="en-GB"/>
                <w14:ligatures w14:val="standardContextual"/>
              </w:rPr>
              <w:tab/>
            </w:r>
            <w:r w:rsidRPr="009279C2">
              <w:rPr>
                <w:rStyle w:val="Hyperlink"/>
                <w:noProof/>
              </w:rPr>
              <w:t>Finance</w:t>
            </w:r>
            <w:r>
              <w:rPr>
                <w:noProof/>
                <w:webHidden/>
              </w:rPr>
              <w:tab/>
            </w:r>
            <w:r>
              <w:rPr>
                <w:noProof/>
                <w:webHidden/>
              </w:rPr>
              <w:fldChar w:fldCharType="begin"/>
            </w:r>
            <w:r>
              <w:rPr>
                <w:noProof/>
                <w:webHidden/>
              </w:rPr>
              <w:instrText xml:space="preserve"> PAGEREF _Toc175581848 \h </w:instrText>
            </w:r>
            <w:r>
              <w:rPr>
                <w:noProof/>
                <w:webHidden/>
              </w:rPr>
            </w:r>
            <w:r>
              <w:rPr>
                <w:noProof/>
                <w:webHidden/>
              </w:rPr>
              <w:fldChar w:fldCharType="separate"/>
            </w:r>
            <w:r>
              <w:rPr>
                <w:noProof/>
                <w:webHidden/>
              </w:rPr>
              <w:t>41</w:t>
            </w:r>
            <w:r>
              <w:rPr>
                <w:noProof/>
                <w:webHidden/>
              </w:rPr>
              <w:fldChar w:fldCharType="end"/>
            </w:r>
          </w:hyperlink>
        </w:p>
        <w:p w14:paraId="29C0CEF2" w14:textId="4D1633CD"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49" w:history="1">
            <w:r w:rsidRPr="009279C2">
              <w:rPr>
                <w:rStyle w:val="Hyperlink"/>
                <w:noProof/>
              </w:rPr>
              <w:t>5.1</w:t>
            </w:r>
            <w:r>
              <w:rPr>
                <w:rFonts w:eastAsiaTheme="minorEastAsia" w:cstheme="minorBidi"/>
                <w:caps/>
                <w:noProof/>
                <w:kern w:val="2"/>
                <w:sz w:val="24"/>
                <w:lang w:val="en-NL" w:eastAsia="en-GB"/>
                <w14:ligatures w14:val="standardContextual"/>
              </w:rPr>
              <w:tab/>
            </w:r>
            <w:r w:rsidRPr="009279C2">
              <w:rPr>
                <w:rStyle w:val="Hyperlink"/>
                <w:noProof/>
              </w:rPr>
              <w:t>Banks</w:t>
            </w:r>
            <w:r>
              <w:rPr>
                <w:noProof/>
                <w:webHidden/>
              </w:rPr>
              <w:tab/>
            </w:r>
            <w:r>
              <w:rPr>
                <w:noProof/>
                <w:webHidden/>
              </w:rPr>
              <w:fldChar w:fldCharType="begin"/>
            </w:r>
            <w:r>
              <w:rPr>
                <w:noProof/>
                <w:webHidden/>
              </w:rPr>
              <w:instrText xml:space="preserve"> PAGEREF _Toc175581849 \h </w:instrText>
            </w:r>
            <w:r>
              <w:rPr>
                <w:noProof/>
                <w:webHidden/>
              </w:rPr>
            </w:r>
            <w:r>
              <w:rPr>
                <w:noProof/>
                <w:webHidden/>
              </w:rPr>
              <w:fldChar w:fldCharType="separate"/>
            </w:r>
            <w:r>
              <w:rPr>
                <w:noProof/>
                <w:webHidden/>
              </w:rPr>
              <w:t>41</w:t>
            </w:r>
            <w:r>
              <w:rPr>
                <w:noProof/>
                <w:webHidden/>
              </w:rPr>
              <w:fldChar w:fldCharType="end"/>
            </w:r>
          </w:hyperlink>
        </w:p>
        <w:p w14:paraId="64CFD5EE" w14:textId="0993DC19"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50" w:history="1">
            <w:r w:rsidRPr="009279C2">
              <w:rPr>
                <w:rStyle w:val="Hyperlink"/>
                <w:noProof/>
              </w:rPr>
              <w:t>5.2</w:t>
            </w:r>
            <w:r>
              <w:rPr>
                <w:rFonts w:eastAsiaTheme="minorEastAsia" w:cstheme="minorBidi"/>
                <w:caps/>
                <w:noProof/>
                <w:kern w:val="2"/>
                <w:sz w:val="24"/>
                <w:lang w:val="en-NL" w:eastAsia="en-GB"/>
                <w14:ligatures w14:val="standardContextual"/>
              </w:rPr>
              <w:tab/>
            </w:r>
            <w:r w:rsidRPr="009279C2">
              <w:rPr>
                <w:rStyle w:val="Hyperlink"/>
                <w:noProof/>
              </w:rPr>
              <w:t>Ruling</w:t>
            </w:r>
            <w:r>
              <w:rPr>
                <w:noProof/>
                <w:webHidden/>
              </w:rPr>
              <w:tab/>
            </w:r>
            <w:r>
              <w:rPr>
                <w:noProof/>
                <w:webHidden/>
              </w:rPr>
              <w:fldChar w:fldCharType="begin"/>
            </w:r>
            <w:r>
              <w:rPr>
                <w:noProof/>
                <w:webHidden/>
              </w:rPr>
              <w:instrText xml:space="preserve"> PAGEREF _Toc175581850 \h </w:instrText>
            </w:r>
            <w:r>
              <w:rPr>
                <w:noProof/>
                <w:webHidden/>
              </w:rPr>
            </w:r>
            <w:r>
              <w:rPr>
                <w:noProof/>
                <w:webHidden/>
              </w:rPr>
              <w:fldChar w:fldCharType="separate"/>
            </w:r>
            <w:r>
              <w:rPr>
                <w:noProof/>
                <w:webHidden/>
              </w:rPr>
              <w:t>42</w:t>
            </w:r>
            <w:r>
              <w:rPr>
                <w:noProof/>
                <w:webHidden/>
              </w:rPr>
              <w:fldChar w:fldCharType="end"/>
            </w:r>
          </w:hyperlink>
        </w:p>
        <w:p w14:paraId="144EF843" w14:textId="36E71E23"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51" w:history="1">
            <w:r w:rsidRPr="009279C2">
              <w:rPr>
                <w:rStyle w:val="Hyperlink"/>
                <w:noProof/>
              </w:rPr>
              <w:t>5.3</w:t>
            </w:r>
            <w:r>
              <w:rPr>
                <w:rFonts w:eastAsiaTheme="minorEastAsia" w:cstheme="minorBidi"/>
                <w:caps/>
                <w:noProof/>
                <w:kern w:val="2"/>
                <w:sz w:val="24"/>
                <w:lang w:val="en-NL" w:eastAsia="en-GB"/>
                <w14:ligatures w14:val="standardContextual"/>
              </w:rPr>
              <w:tab/>
            </w:r>
            <w:r w:rsidRPr="009279C2">
              <w:rPr>
                <w:rStyle w:val="Hyperlink"/>
                <w:noProof/>
              </w:rPr>
              <w:t>Taxes</w:t>
            </w:r>
            <w:r w:rsidRPr="009279C2">
              <w:rPr>
                <w:rStyle w:val="Hyperlink"/>
                <w:noProof/>
                <w:lang w:val="ru-RU"/>
              </w:rPr>
              <w:t xml:space="preserve"> (</w:t>
            </w:r>
            <w:r w:rsidRPr="009279C2">
              <w:rPr>
                <w:rStyle w:val="Hyperlink"/>
                <w:noProof/>
              </w:rPr>
              <w:t>Big</w:t>
            </w:r>
            <w:r w:rsidRPr="009279C2">
              <w:rPr>
                <w:rStyle w:val="Hyperlink"/>
                <w:noProof/>
                <w:lang w:val="ru-RU"/>
              </w:rPr>
              <w:t>)</w:t>
            </w:r>
            <w:r>
              <w:rPr>
                <w:noProof/>
                <w:webHidden/>
              </w:rPr>
              <w:tab/>
            </w:r>
            <w:r>
              <w:rPr>
                <w:noProof/>
                <w:webHidden/>
              </w:rPr>
              <w:fldChar w:fldCharType="begin"/>
            </w:r>
            <w:r>
              <w:rPr>
                <w:noProof/>
                <w:webHidden/>
              </w:rPr>
              <w:instrText xml:space="preserve"> PAGEREF _Toc175581851 \h </w:instrText>
            </w:r>
            <w:r>
              <w:rPr>
                <w:noProof/>
                <w:webHidden/>
              </w:rPr>
            </w:r>
            <w:r>
              <w:rPr>
                <w:noProof/>
                <w:webHidden/>
              </w:rPr>
              <w:fldChar w:fldCharType="separate"/>
            </w:r>
            <w:r>
              <w:rPr>
                <w:noProof/>
                <w:webHidden/>
              </w:rPr>
              <w:t>43</w:t>
            </w:r>
            <w:r>
              <w:rPr>
                <w:noProof/>
                <w:webHidden/>
              </w:rPr>
              <w:fldChar w:fldCharType="end"/>
            </w:r>
          </w:hyperlink>
        </w:p>
        <w:p w14:paraId="3496CBED" w14:textId="1811E340"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52" w:history="1">
            <w:r w:rsidRPr="009279C2">
              <w:rPr>
                <w:rStyle w:val="Hyperlink"/>
                <w:noProof/>
              </w:rPr>
              <w:t>5.4</w:t>
            </w:r>
            <w:r>
              <w:rPr>
                <w:rFonts w:eastAsiaTheme="minorEastAsia" w:cstheme="minorBidi"/>
                <w:caps/>
                <w:noProof/>
                <w:kern w:val="2"/>
                <w:sz w:val="24"/>
                <w:lang w:val="en-NL" w:eastAsia="en-GB"/>
                <w14:ligatures w14:val="standardContextual"/>
              </w:rPr>
              <w:tab/>
            </w:r>
            <w:r w:rsidRPr="009279C2">
              <w:rPr>
                <w:rStyle w:val="Hyperlink"/>
                <w:noProof/>
              </w:rPr>
              <w:t>Holiday Allowance</w:t>
            </w:r>
            <w:r>
              <w:rPr>
                <w:noProof/>
                <w:webHidden/>
              </w:rPr>
              <w:tab/>
            </w:r>
            <w:r>
              <w:rPr>
                <w:noProof/>
                <w:webHidden/>
              </w:rPr>
              <w:fldChar w:fldCharType="begin"/>
            </w:r>
            <w:r>
              <w:rPr>
                <w:noProof/>
                <w:webHidden/>
              </w:rPr>
              <w:instrText xml:space="preserve"> PAGEREF _Toc175581852 \h </w:instrText>
            </w:r>
            <w:r>
              <w:rPr>
                <w:noProof/>
                <w:webHidden/>
              </w:rPr>
            </w:r>
            <w:r>
              <w:rPr>
                <w:noProof/>
                <w:webHidden/>
              </w:rPr>
              <w:fldChar w:fldCharType="separate"/>
            </w:r>
            <w:r>
              <w:rPr>
                <w:noProof/>
                <w:webHidden/>
              </w:rPr>
              <w:t>45</w:t>
            </w:r>
            <w:r>
              <w:rPr>
                <w:noProof/>
                <w:webHidden/>
              </w:rPr>
              <w:fldChar w:fldCharType="end"/>
            </w:r>
          </w:hyperlink>
        </w:p>
        <w:p w14:paraId="181A15AC" w14:textId="208A433E"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53" w:history="1">
            <w:r w:rsidRPr="009279C2">
              <w:rPr>
                <w:rStyle w:val="Hyperlink"/>
                <w:noProof/>
              </w:rPr>
              <w:t>5.5</w:t>
            </w:r>
            <w:r>
              <w:rPr>
                <w:rFonts w:eastAsiaTheme="minorEastAsia" w:cstheme="minorBidi"/>
                <w:caps/>
                <w:noProof/>
                <w:kern w:val="2"/>
                <w:sz w:val="24"/>
                <w:lang w:val="en-NL" w:eastAsia="en-GB"/>
                <w14:ligatures w14:val="standardContextual"/>
              </w:rPr>
              <w:tab/>
            </w:r>
            <w:r w:rsidRPr="009279C2">
              <w:rPr>
                <w:rStyle w:val="Hyperlink"/>
                <w:noProof/>
              </w:rPr>
              <w:t>Pension</w:t>
            </w:r>
            <w:r>
              <w:rPr>
                <w:noProof/>
                <w:webHidden/>
              </w:rPr>
              <w:tab/>
            </w:r>
            <w:r>
              <w:rPr>
                <w:noProof/>
                <w:webHidden/>
              </w:rPr>
              <w:fldChar w:fldCharType="begin"/>
            </w:r>
            <w:r>
              <w:rPr>
                <w:noProof/>
                <w:webHidden/>
              </w:rPr>
              <w:instrText xml:space="preserve"> PAGEREF _Toc175581853 \h </w:instrText>
            </w:r>
            <w:r>
              <w:rPr>
                <w:noProof/>
                <w:webHidden/>
              </w:rPr>
            </w:r>
            <w:r>
              <w:rPr>
                <w:noProof/>
                <w:webHidden/>
              </w:rPr>
              <w:fldChar w:fldCharType="separate"/>
            </w:r>
            <w:r>
              <w:rPr>
                <w:noProof/>
                <w:webHidden/>
              </w:rPr>
              <w:t>46</w:t>
            </w:r>
            <w:r>
              <w:rPr>
                <w:noProof/>
                <w:webHidden/>
              </w:rPr>
              <w:fldChar w:fldCharType="end"/>
            </w:r>
          </w:hyperlink>
        </w:p>
        <w:p w14:paraId="3BBE2168" w14:textId="1ACCACD1"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54" w:history="1">
            <w:r w:rsidRPr="009279C2">
              <w:rPr>
                <w:rStyle w:val="Hyperlink"/>
                <w:noProof/>
                <w:lang w:val="en-GB"/>
              </w:rPr>
              <w:t>5.6</w:t>
            </w:r>
            <w:r>
              <w:rPr>
                <w:rFonts w:eastAsiaTheme="minorEastAsia" w:cstheme="minorBidi"/>
                <w:caps/>
                <w:noProof/>
                <w:kern w:val="2"/>
                <w:sz w:val="24"/>
                <w:lang w:val="en-NL" w:eastAsia="en-GB"/>
                <w14:ligatures w14:val="standardContextual"/>
              </w:rPr>
              <w:tab/>
            </w:r>
            <w:r w:rsidRPr="009279C2">
              <w:rPr>
                <w:rStyle w:val="Hyperlink"/>
                <w:noProof/>
                <w:lang w:val="en-GB"/>
              </w:rPr>
              <w:t>Tax</w:t>
            </w:r>
            <w:r w:rsidRPr="009279C2">
              <w:rPr>
                <w:rStyle w:val="Hyperlink"/>
                <w:noProof/>
                <w:lang w:val="ru-RU"/>
              </w:rPr>
              <w:t xml:space="preserve"> </w:t>
            </w:r>
            <w:r w:rsidRPr="009279C2">
              <w:rPr>
                <w:rStyle w:val="Hyperlink"/>
                <w:noProof/>
                <w:lang w:val="en-GB"/>
              </w:rPr>
              <w:t>Declaration</w:t>
            </w:r>
            <w:r>
              <w:rPr>
                <w:noProof/>
                <w:webHidden/>
              </w:rPr>
              <w:tab/>
            </w:r>
            <w:r>
              <w:rPr>
                <w:noProof/>
                <w:webHidden/>
              </w:rPr>
              <w:fldChar w:fldCharType="begin"/>
            </w:r>
            <w:r>
              <w:rPr>
                <w:noProof/>
                <w:webHidden/>
              </w:rPr>
              <w:instrText xml:space="preserve"> PAGEREF _Toc175581854 \h </w:instrText>
            </w:r>
            <w:r>
              <w:rPr>
                <w:noProof/>
                <w:webHidden/>
              </w:rPr>
            </w:r>
            <w:r>
              <w:rPr>
                <w:noProof/>
                <w:webHidden/>
              </w:rPr>
              <w:fldChar w:fldCharType="separate"/>
            </w:r>
            <w:r>
              <w:rPr>
                <w:noProof/>
                <w:webHidden/>
              </w:rPr>
              <w:t>48</w:t>
            </w:r>
            <w:r>
              <w:rPr>
                <w:noProof/>
                <w:webHidden/>
              </w:rPr>
              <w:fldChar w:fldCharType="end"/>
            </w:r>
          </w:hyperlink>
        </w:p>
        <w:p w14:paraId="081455EC" w14:textId="0F64B2D6"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55" w:history="1">
            <w:r w:rsidRPr="009279C2">
              <w:rPr>
                <w:rStyle w:val="Hyperlink"/>
                <w:noProof/>
              </w:rPr>
              <w:t>5.7</w:t>
            </w:r>
            <w:r>
              <w:rPr>
                <w:rFonts w:eastAsiaTheme="minorEastAsia" w:cstheme="minorBidi"/>
                <w:caps/>
                <w:noProof/>
                <w:kern w:val="2"/>
                <w:sz w:val="24"/>
                <w:lang w:val="en-NL" w:eastAsia="en-GB"/>
                <w14:ligatures w14:val="standardContextual"/>
              </w:rPr>
              <w:tab/>
            </w:r>
            <w:r w:rsidRPr="009279C2">
              <w:rPr>
                <w:rStyle w:val="Hyperlink"/>
                <w:noProof/>
              </w:rPr>
              <w:t>Cash &amp; Crypto</w:t>
            </w:r>
            <w:r>
              <w:rPr>
                <w:noProof/>
                <w:webHidden/>
              </w:rPr>
              <w:tab/>
            </w:r>
            <w:r>
              <w:rPr>
                <w:noProof/>
                <w:webHidden/>
              </w:rPr>
              <w:fldChar w:fldCharType="begin"/>
            </w:r>
            <w:r>
              <w:rPr>
                <w:noProof/>
                <w:webHidden/>
              </w:rPr>
              <w:instrText xml:space="preserve"> PAGEREF _Toc175581855 \h </w:instrText>
            </w:r>
            <w:r>
              <w:rPr>
                <w:noProof/>
                <w:webHidden/>
              </w:rPr>
            </w:r>
            <w:r>
              <w:rPr>
                <w:noProof/>
                <w:webHidden/>
              </w:rPr>
              <w:fldChar w:fldCharType="separate"/>
            </w:r>
            <w:r>
              <w:rPr>
                <w:noProof/>
                <w:webHidden/>
              </w:rPr>
              <w:t>50</w:t>
            </w:r>
            <w:r>
              <w:rPr>
                <w:noProof/>
                <w:webHidden/>
              </w:rPr>
              <w:fldChar w:fldCharType="end"/>
            </w:r>
          </w:hyperlink>
        </w:p>
        <w:p w14:paraId="0F30E89F" w14:textId="6E9CE3FA"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56" w:history="1">
            <w:r w:rsidRPr="009279C2">
              <w:rPr>
                <w:rStyle w:val="Hyperlink"/>
                <w:noProof/>
              </w:rPr>
              <w:t>5.8</w:t>
            </w:r>
            <w:r>
              <w:rPr>
                <w:rFonts w:eastAsiaTheme="minorEastAsia" w:cstheme="minorBidi"/>
                <w:caps/>
                <w:noProof/>
                <w:kern w:val="2"/>
                <w:sz w:val="24"/>
                <w:lang w:val="en-NL" w:eastAsia="en-GB"/>
                <w14:ligatures w14:val="standardContextual"/>
              </w:rPr>
              <w:tab/>
            </w:r>
            <w:r w:rsidRPr="009279C2">
              <w:rPr>
                <w:rStyle w:val="Hyperlink"/>
                <w:noProof/>
              </w:rPr>
              <w:t>Payroll</w:t>
            </w:r>
            <w:r>
              <w:rPr>
                <w:noProof/>
                <w:webHidden/>
              </w:rPr>
              <w:tab/>
            </w:r>
            <w:r>
              <w:rPr>
                <w:noProof/>
                <w:webHidden/>
              </w:rPr>
              <w:fldChar w:fldCharType="begin"/>
            </w:r>
            <w:r>
              <w:rPr>
                <w:noProof/>
                <w:webHidden/>
              </w:rPr>
              <w:instrText xml:space="preserve"> PAGEREF _Toc175581856 \h </w:instrText>
            </w:r>
            <w:r>
              <w:rPr>
                <w:noProof/>
                <w:webHidden/>
              </w:rPr>
            </w:r>
            <w:r>
              <w:rPr>
                <w:noProof/>
                <w:webHidden/>
              </w:rPr>
              <w:fldChar w:fldCharType="separate"/>
            </w:r>
            <w:r>
              <w:rPr>
                <w:noProof/>
                <w:webHidden/>
              </w:rPr>
              <w:t>51</w:t>
            </w:r>
            <w:r>
              <w:rPr>
                <w:noProof/>
                <w:webHidden/>
              </w:rPr>
              <w:fldChar w:fldCharType="end"/>
            </w:r>
          </w:hyperlink>
        </w:p>
        <w:p w14:paraId="6258E3D7" w14:textId="392EC529"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57" w:history="1">
            <w:r w:rsidRPr="009279C2">
              <w:rPr>
                <w:rStyle w:val="Hyperlink"/>
                <w:noProof/>
              </w:rPr>
              <w:t>5.9</w:t>
            </w:r>
            <w:r>
              <w:rPr>
                <w:rFonts w:eastAsiaTheme="minorEastAsia" w:cstheme="minorBidi"/>
                <w:caps/>
                <w:noProof/>
                <w:kern w:val="2"/>
                <w:sz w:val="24"/>
                <w:lang w:val="en-NL" w:eastAsia="en-GB"/>
                <w14:ligatures w14:val="standardContextual"/>
              </w:rPr>
              <w:tab/>
            </w:r>
            <w:r w:rsidRPr="009279C2">
              <w:rPr>
                <w:rStyle w:val="Hyperlink"/>
                <w:noProof/>
              </w:rPr>
              <w:t>BTW Report</w:t>
            </w:r>
            <w:r>
              <w:rPr>
                <w:noProof/>
                <w:webHidden/>
              </w:rPr>
              <w:tab/>
            </w:r>
            <w:r>
              <w:rPr>
                <w:noProof/>
                <w:webHidden/>
              </w:rPr>
              <w:fldChar w:fldCharType="begin"/>
            </w:r>
            <w:r>
              <w:rPr>
                <w:noProof/>
                <w:webHidden/>
              </w:rPr>
              <w:instrText xml:space="preserve"> PAGEREF _Toc175581857 \h </w:instrText>
            </w:r>
            <w:r>
              <w:rPr>
                <w:noProof/>
                <w:webHidden/>
              </w:rPr>
            </w:r>
            <w:r>
              <w:rPr>
                <w:noProof/>
                <w:webHidden/>
              </w:rPr>
              <w:fldChar w:fldCharType="separate"/>
            </w:r>
            <w:r>
              <w:rPr>
                <w:noProof/>
                <w:webHidden/>
              </w:rPr>
              <w:t>52</w:t>
            </w:r>
            <w:r>
              <w:rPr>
                <w:noProof/>
                <w:webHidden/>
              </w:rPr>
              <w:fldChar w:fldCharType="end"/>
            </w:r>
          </w:hyperlink>
        </w:p>
        <w:p w14:paraId="0729A545" w14:textId="5265DCA1"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858" w:history="1">
            <w:r w:rsidRPr="009279C2">
              <w:rPr>
                <w:rStyle w:val="Hyperlink"/>
                <w:noProof/>
              </w:rPr>
              <w:t>5.10</w:t>
            </w:r>
            <w:r>
              <w:rPr>
                <w:rFonts w:eastAsiaTheme="minorEastAsia" w:cstheme="minorBidi"/>
                <w:caps/>
                <w:noProof/>
                <w:kern w:val="2"/>
                <w:sz w:val="24"/>
                <w:lang w:val="en-NL" w:eastAsia="en-GB"/>
                <w14:ligatures w14:val="standardContextual"/>
              </w:rPr>
              <w:tab/>
            </w:r>
            <w:r w:rsidRPr="009279C2">
              <w:rPr>
                <w:rStyle w:val="Hyperlink"/>
                <w:noProof/>
              </w:rPr>
              <w:t>Stocks</w:t>
            </w:r>
            <w:r>
              <w:rPr>
                <w:noProof/>
                <w:webHidden/>
              </w:rPr>
              <w:tab/>
            </w:r>
            <w:r>
              <w:rPr>
                <w:noProof/>
                <w:webHidden/>
              </w:rPr>
              <w:fldChar w:fldCharType="begin"/>
            </w:r>
            <w:r>
              <w:rPr>
                <w:noProof/>
                <w:webHidden/>
              </w:rPr>
              <w:instrText xml:space="preserve"> PAGEREF _Toc175581858 \h </w:instrText>
            </w:r>
            <w:r>
              <w:rPr>
                <w:noProof/>
                <w:webHidden/>
              </w:rPr>
            </w:r>
            <w:r>
              <w:rPr>
                <w:noProof/>
                <w:webHidden/>
              </w:rPr>
              <w:fldChar w:fldCharType="separate"/>
            </w:r>
            <w:r>
              <w:rPr>
                <w:noProof/>
                <w:webHidden/>
              </w:rPr>
              <w:t>53</w:t>
            </w:r>
            <w:r>
              <w:rPr>
                <w:noProof/>
                <w:webHidden/>
              </w:rPr>
              <w:fldChar w:fldCharType="end"/>
            </w:r>
          </w:hyperlink>
        </w:p>
        <w:p w14:paraId="63B60CB3" w14:textId="7B0E04C9"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859" w:history="1">
            <w:r w:rsidRPr="009279C2">
              <w:rPr>
                <w:rStyle w:val="Hyperlink"/>
                <w:noProof/>
              </w:rPr>
              <w:t>5.11</w:t>
            </w:r>
            <w:r>
              <w:rPr>
                <w:rFonts w:eastAsiaTheme="minorEastAsia" w:cstheme="minorBidi"/>
                <w:caps/>
                <w:noProof/>
                <w:kern w:val="2"/>
                <w:sz w:val="24"/>
                <w:lang w:val="en-NL" w:eastAsia="en-GB"/>
                <w14:ligatures w14:val="standardContextual"/>
              </w:rPr>
              <w:tab/>
            </w:r>
            <w:r w:rsidRPr="009279C2">
              <w:rPr>
                <w:rStyle w:val="Hyperlink"/>
                <w:noProof/>
              </w:rPr>
              <w:t>Transferring Stocks</w:t>
            </w:r>
            <w:r>
              <w:rPr>
                <w:noProof/>
                <w:webHidden/>
              </w:rPr>
              <w:tab/>
            </w:r>
            <w:r>
              <w:rPr>
                <w:noProof/>
                <w:webHidden/>
              </w:rPr>
              <w:fldChar w:fldCharType="begin"/>
            </w:r>
            <w:r>
              <w:rPr>
                <w:noProof/>
                <w:webHidden/>
              </w:rPr>
              <w:instrText xml:space="preserve"> PAGEREF _Toc175581859 \h </w:instrText>
            </w:r>
            <w:r>
              <w:rPr>
                <w:noProof/>
                <w:webHidden/>
              </w:rPr>
            </w:r>
            <w:r>
              <w:rPr>
                <w:noProof/>
                <w:webHidden/>
              </w:rPr>
              <w:fldChar w:fldCharType="separate"/>
            </w:r>
            <w:r>
              <w:rPr>
                <w:noProof/>
                <w:webHidden/>
              </w:rPr>
              <w:t>55</w:t>
            </w:r>
            <w:r>
              <w:rPr>
                <w:noProof/>
                <w:webHidden/>
              </w:rPr>
              <w:fldChar w:fldCharType="end"/>
            </w:r>
          </w:hyperlink>
        </w:p>
        <w:p w14:paraId="5A12178D" w14:textId="5E2F0231" w:rsidR="00E41E42" w:rsidRDefault="00E41E42">
          <w:pPr>
            <w:pStyle w:val="TOC1"/>
            <w:tabs>
              <w:tab w:val="left" w:pos="400"/>
              <w:tab w:val="right" w:leader="dot" w:pos="9347"/>
            </w:tabs>
            <w:rPr>
              <w:rFonts w:eastAsiaTheme="minorEastAsia" w:cstheme="minorBidi"/>
              <w:bCs w:val="0"/>
              <w:caps/>
              <w:noProof/>
              <w:kern w:val="2"/>
              <w:lang w:val="en-NL" w:eastAsia="en-GB"/>
              <w14:ligatures w14:val="standardContextual"/>
            </w:rPr>
          </w:pPr>
          <w:hyperlink w:anchor="_Toc175581860" w:history="1">
            <w:r w:rsidRPr="009279C2">
              <w:rPr>
                <w:rStyle w:val="Hyperlink"/>
                <w:noProof/>
              </w:rPr>
              <w:t>6</w:t>
            </w:r>
            <w:r>
              <w:rPr>
                <w:rFonts w:eastAsiaTheme="minorEastAsia" w:cstheme="minorBidi"/>
                <w:bCs w:val="0"/>
                <w:caps/>
                <w:noProof/>
                <w:kern w:val="2"/>
                <w:lang w:val="en-NL" w:eastAsia="en-GB"/>
                <w14:ligatures w14:val="standardContextual"/>
              </w:rPr>
              <w:tab/>
            </w:r>
            <w:r w:rsidRPr="009279C2">
              <w:rPr>
                <w:rStyle w:val="Hyperlink"/>
                <w:noProof/>
              </w:rPr>
              <w:t>Benefits</w:t>
            </w:r>
            <w:r>
              <w:rPr>
                <w:noProof/>
                <w:webHidden/>
              </w:rPr>
              <w:tab/>
            </w:r>
            <w:r>
              <w:rPr>
                <w:noProof/>
                <w:webHidden/>
              </w:rPr>
              <w:fldChar w:fldCharType="begin"/>
            </w:r>
            <w:r>
              <w:rPr>
                <w:noProof/>
                <w:webHidden/>
              </w:rPr>
              <w:instrText xml:space="preserve"> PAGEREF _Toc175581860 \h </w:instrText>
            </w:r>
            <w:r>
              <w:rPr>
                <w:noProof/>
                <w:webHidden/>
              </w:rPr>
            </w:r>
            <w:r>
              <w:rPr>
                <w:noProof/>
                <w:webHidden/>
              </w:rPr>
              <w:fldChar w:fldCharType="separate"/>
            </w:r>
            <w:r>
              <w:rPr>
                <w:noProof/>
                <w:webHidden/>
              </w:rPr>
              <w:t>57</w:t>
            </w:r>
            <w:r>
              <w:rPr>
                <w:noProof/>
                <w:webHidden/>
              </w:rPr>
              <w:fldChar w:fldCharType="end"/>
            </w:r>
          </w:hyperlink>
        </w:p>
        <w:p w14:paraId="031E64FA" w14:textId="7B1F8B0B"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61" w:history="1">
            <w:r w:rsidRPr="009279C2">
              <w:rPr>
                <w:rStyle w:val="Hyperlink"/>
                <w:noProof/>
              </w:rPr>
              <w:t>6.1</w:t>
            </w:r>
            <w:r>
              <w:rPr>
                <w:rFonts w:eastAsiaTheme="minorEastAsia" w:cstheme="minorBidi"/>
                <w:caps/>
                <w:noProof/>
                <w:kern w:val="2"/>
                <w:sz w:val="24"/>
                <w:lang w:val="en-NL" w:eastAsia="en-GB"/>
                <w14:ligatures w14:val="standardContextual"/>
              </w:rPr>
              <w:tab/>
            </w:r>
            <w:r w:rsidRPr="009279C2">
              <w:rPr>
                <w:rStyle w:val="Hyperlink"/>
                <w:noProof/>
              </w:rPr>
              <w:t>Transport Card</w:t>
            </w:r>
            <w:r>
              <w:rPr>
                <w:noProof/>
                <w:webHidden/>
              </w:rPr>
              <w:tab/>
            </w:r>
            <w:r>
              <w:rPr>
                <w:noProof/>
                <w:webHidden/>
              </w:rPr>
              <w:fldChar w:fldCharType="begin"/>
            </w:r>
            <w:r>
              <w:rPr>
                <w:noProof/>
                <w:webHidden/>
              </w:rPr>
              <w:instrText xml:space="preserve"> PAGEREF _Toc175581861 \h </w:instrText>
            </w:r>
            <w:r>
              <w:rPr>
                <w:noProof/>
                <w:webHidden/>
              </w:rPr>
            </w:r>
            <w:r>
              <w:rPr>
                <w:noProof/>
                <w:webHidden/>
              </w:rPr>
              <w:fldChar w:fldCharType="separate"/>
            </w:r>
            <w:r>
              <w:rPr>
                <w:noProof/>
                <w:webHidden/>
              </w:rPr>
              <w:t>57</w:t>
            </w:r>
            <w:r>
              <w:rPr>
                <w:noProof/>
                <w:webHidden/>
              </w:rPr>
              <w:fldChar w:fldCharType="end"/>
            </w:r>
          </w:hyperlink>
        </w:p>
        <w:p w14:paraId="40147BC0" w14:textId="5A6D8BA2"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62" w:history="1">
            <w:r w:rsidRPr="009279C2">
              <w:rPr>
                <w:rStyle w:val="Hyperlink"/>
                <w:noProof/>
              </w:rPr>
              <w:t>6.2</w:t>
            </w:r>
            <w:r>
              <w:rPr>
                <w:rFonts w:eastAsiaTheme="minorEastAsia" w:cstheme="minorBidi"/>
                <w:caps/>
                <w:noProof/>
                <w:kern w:val="2"/>
                <w:sz w:val="24"/>
                <w:lang w:val="en-NL" w:eastAsia="en-GB"/>
                <w14:ligatures w14:val="standardContextual"/>
              </w:rPr>
              <w:tab/>
            </w:r>
            <w:r w:rsidRPr="009279C2">
              <w:rPr>
                <w:rStyle w:val="Hyperlink"/>
                <w:noProof/>
              </w:rPr>
              <w:t>SIM Card</w:t>
            </w:r>
            <w:r>
              <w:rPr>
                <w:noProof/>
                <w:webHidden/>
              </w:rPr>
              <w:tab/>
            </w:r>
            <w:r>
              <w:rPr>
                <w:noProof/>
                <w:webHidden/>
              </w:rPr>
              <w:fldChar w:fldCharType="begin"/>
            </w:r>
            <w:r>
              <w:rPr>
                <w:noProof/>
                <w:webHidden/>
              </w:rPr>
              <w:instrText xml:space="preserve"> PAGEREF _Toc175581862 \h </w:instrText>
            </w:r>
            <w:r>
              <w:rPr>
                <w:noProof/>
                <w:webHidden/>
              </w:rPr>
            </w:r>
            <w:r>
              <w:rPr>
                <w:noProof/>
                <w:webHidden/>
              </w:rPr>
              <w:fldChar w:fldCharType="separate"/>
            </w:r>
            <w:r>
              <w:rPr>
                <w:noProof/>
                <w:webHidden/>
              </w:rPr>
              <w:t>58</w:t>
            </w:r>
            <w:r>
              <w:rPr>
                <w:noProof/>
                <w:webHidden/>
              </w:rPr>
              <w:fldChar w:fldCharType="end"/>
            </w:r>
          </w:hyperlink>
        </w:p>
        <w:p w14:paraId="6CDC3FAE" w14:textId="0F0E45C1"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63" w:history="1">
            <w:r w:rsidRPr="009279C2">
              <w:rPr>
                <w:rStyle w:val="Hyperlink"/>
                <w:noProof/>
              </w:rPr>
              <w:t>6.3</w:t>
            </w:r>
            <w:r>
              <w:rPr>
                <w:rFonts w:eastAsiaTheme="minorEastAsia" w:cstheme="minorBidi"/>
                <w:caps/>
                <w:noProof/>
                <w:kern w:val="2"/>
                <w:sz w:val="24"/>
                <w:lang w:val="en-NL" w:eastAsia="en-GB"/>
                <w14:ligatures w14:val="standardContextual"/>
              </w:rPr>
              <w:tab/>
            </w:r>
            <w:r w:rsidRPr="009279C2">
              <w:rPr>
                <w:rStyle w:val="Hyperlink"/>
                <w:noProof/>
              </w:rPr>
              <w:t>Small Costs Reimbursement</w:t>
            </w:r>
            <w:r>
              <w:rPr>
                <w:noProof/>
                <w:webHidden/>
              </w:rPr>
              <w:tab/>
            </w:r>
            <w:r>
              <w:rPr>
                <w:noProof/>
                <w:webHidden/>
              </w:rPr>
              <w:fldChar w:fldCharType="begin"/>
            </w:r>
            <w:r>
              <w:rPr>
                <w:noProof/>
                <w:webHidden/>
              </w:rPr>
              <w:instrText xml:space="preserve"> PAGEREF _Toc175581863 \h </w:instrText>
            </w:r>
            <w:r>
              <w:rPr>
                <w:noProof/>
                <w:webHidden/>
              </w:rPr>
            </w:r>
            <w:r>
              <w:rPr>
                <w:noProof/>
                <w:webHidden/>
              </w:rPr>
              <w:fldChar w:fldCharType="separate"/>
            </w:r>
            <w:r>
              <w:rPr>
                <w:noProof/>
                <w:webHidden/>
              </w:rPr>
              <w:t>58</w:t>
            </w:r>
            <w:r>
              <w:rPr>
                <w:noProof/>
                <w:webHidden/>
              </w:rPr>
              <w:fldChar w:fldCharType="end"/>
            </w:r>
          </w:hyperlink>
        </w:p>
        <w:p w14:paraId="5883D944" w14:textId="331BAAEC"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64" w:history="1">
            <w:r w:rsidRPr="009279C2">
              <w:rPr>
                <w:rStyle w:val="Hyperlink"/>
                <w:noProof/>
              </w:rPr>
              <w:t>6.4</w:t>
            </w:r>
            <w:r>
              <w:rPr>
                <w:rFonts w:eastAsiaTheme="minorEastAsia" w:cstheme="minorBidi"/>
                <w:caps/>
                <w:noProof/>
                <w:kern w:val="2"/>
                <w:sz w:val="24"/>
                <w:lang w:val="en-NL" w:eastAsia="en-GB"/>
                <w14:ligatures w14:val="standardContextual"/>
              </w:rPr>
              <w:tab/>
            </w:r>
            <w:r w:rsidRPr="009279C2">
              <w:rPr>
                <w:rStyle w:val="Hyperlink"/>
                <w:noProof/>
              </w:rPr>
              <w:t>Commuting Reimbursement</w:t>
            </w:r>
            <w:r>
              <w:rPr>
                <w:noProof/>
                <w:webHidden/>
              </w:rPr>
              <w:tab/>
            </w:r>
            <w:r>
              <w:rPr>
                <w:noProof/>
                <w:webHidden/>
              </w:rPr>
              <w:fldChar w:fldCharType="begin"/>
            </w:r>
            <w:r>
              <w:rPr>
                <w:noProof/>
                <w:webHidden/>
              </w:rPr>
              <w:instrText xml:space="preserve"> PAGEREF _Toc175581864 \h </w:instrText>
            </w:r>
            <w:r>
              <w:rPr>
                <w:noProof/>
                <w:webHidden/>
              </w:rPr>
            </w:r>
            <w:r>
              <w:rPr>
                <w:noProof/>
                <w:webHidden/>
              </w:rPr>
              <w:fldChar w:fldCharType="separate"/>
            </w:r>
            <w:r>
              <w:rPr>
                <w:noProof/>
                <w:webHidden/>
              </w:rPr>
              <w:t>59</w:t>
            </w:r>
            <w:r>
              <w:rPr>
                <w:noProof/>
                <w:webHidden/>
              </w:rPr>
              <w:fldChar w:fldCharType="end"/>
            </w:r>
          </w:hyperlink>
        </w:p>
        <w:p w14:paraId="5532E4A3" w14:textId="67EF11A8"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65" w:history="1">
            <w:r w:rsidRPr="009279C2">
              <w:rPr>
                <w:rStyle w:val="Hyperlink"/>
                <w:noProof/>
              </w:rPr>
              <w:t>6.5</w:t>
            </w:r>
            <w:r>
              <w:rPr>
                <w:rFonts w:eastAsiaTheme="minorEastAsia" w:cstheme="minorBidi"/>
                <w:caps/>
                <w:noProof/>
                <w:kern w:val="2"/>
                <w:sz w:val="24"/>
                <w:lang w:val="en-NL" w:eastAsia="en-GB"/>
                <w14:ligatures w14:val="standardContextual"/>
              </w:rPr>
              <w:tab/>
            </w:r>
            <w:r w:rsidRPr="009279C2">
              <w:rPr>
                <w:rStyle w:val="Hyperlink"/>
                <w:noProof/>
              </w:rPr>
              <w:t>Sick leave/Vacation</w:t>
            </w:r>
            <w:r>
              <w:rPr>
                <w:noProof/>
                <w:webHidden/>
              </w:rPr>
              <w:tab/>
            </w:r>
            <w:r>
              <w:rPr>
                <w:noProof/>
                <w:webHidden/>
              </w:rPr>
              <w:fldChar w:fldCharType="begin"/>
            </w:r>
            <w:r>
              <w:rPr>
                <w:noProof/>
                <w:webHidden/>
              </w:rPr>
              <w:instrText xml:space="preserve"> PAGEREF _Toc175581865 \h </w:instrText>
            </w:r>
            <w:r>
              <w:rPr>
                <w:noProof/>
                <w:webHidden/>
              </w:rPr>
            </w:r>
            <w:r>
              <w:rPr>
                <w:noProof/>
                <w:webHidden/>
              </w:rPr>
              <w:fldChar w:fldCharType="separate"/>
            </w:r>
            <w:r>
              <w:rPr>
                <w:noProof/>
                <w:webHidden/>
              </w:rPr>
              <w:t>60</w:t>
            </w:r>
            <w:r>
              <w:rPr>
                <w:noProof/>
                <w:webHidden/>
              </w:rPr>
              <w:fldChar w:fldCharType="end"/>
            </w:r>
          </w:hyperlink>
        </w:p>
        <w:p w14:paraId="1C7A2060" w14:textId="37E053CD"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66" w:history="1">
            <w:r w:rsidRPr="009279C2">
              <w:rPr>
                <w:rStyle w:val="Hyperlink"/>
                <w:noProof/>
              </w:rPr>
              <w:t>6.6</w:t>
            </w:r>
            <w:r>
              <w:rPr>
                <w:rFonts w:eastAsiaTheme="minorEastAsia" w:cstheme="minorBidi"/>
                <w:caps/>
                <w:noProof/>
                <w:kern w:val="2"/>
                <w:sz w:val="24"/>
                <w:lang w:val="en-NL" w:eastAsia="en-GB"/>
                <w14:ligatures w14:val="standardContextual"/>
              </w:rPr>
              <w:tab/>
            </w:r>
            <w:r w:rsidRPr="009279C2">
              <w:rPr>
                <w:rStyle w:val="Hyperlink"/>
                <w:noProof/>
              </w:rPr>
              <w:t>Birthdays/Anniversaries</w:t>
            </w:r>
            <w:r>
              <w:rPr>
                <w:noProof/>
                <w:webHidden/>
              </w:rPr>
              <w:tab/>
            </w:r>
            <w:r>
              <w:rPr>
                <w:noProof/>
                <w:webHidden/>
              </w:rPr>
              <w:fldChar w:fldCharType="begin"/>
            </w:r>
            <w:r>
              <w:rPr>
                <w:noProof/>
                <w:webHidden/>
              </w:rPr>
              <w:instrText xml:space="preserve"> PAGEREF _Toc175581866 \h </w:instrText>
            </w:r>
            <w:r>
              <w:rPr>
                <w:noProof/>
                <w:webHidden/>
              </w:rPr>
            </w:r>
            <w:r>
              <w:rPr>
                <w:noProof/>
                <w:webHidden/>
              </w:rPr>
              <w:fldChar w:fldCharType="separate"/>
            </w:r>
            <w:r>
              <w:rPr>
                <w:noProof/>
                <w:webHidden/>
              </w:rPr>
              <w:t>61</w:t>
            </w:r>
            <w:r>
              <w:rPr>
                <w:noProof/>
                <w:webHidden/>
              </w:rPr>
              <w:fldChar w:fldCharType="end"/>
            </w:r>
          </w:hyperlink>
        </w:p>
        <w:p w14:paraId="1438D094" w14:textId="709E80C6"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67" w:history="1">
            <w:r w:rsidRPr="009279C2">
              <w:rPr>
                <w:rStyle w:val="Hyperlink"/>
                <w:noProof/>
              </w:rPr>
              <w:t>6.7</w:t>
            </w:r>
            <w:r>
              <w:rPr>
                <w:rFonts w:eastAsiaTheme="minorEastAsia" w:cstheme="minorBidi"/>
                <w:caps/>
                <w:noProof/>
                <w:kern w:val="2"/>
                <w:sz w:val="24"/>
                <w:lang w:val="en-NL" w:eastAsia="en-GB"/>
                <w14:ligatures w14:val="standardContextual"/>
              </w:rPr>
              <w:tab/>
            </w:r>
            <w:r w:rsidRPr="009279C2">
              <w:rPr>
                <w:rStyle w:val="Hyperlink"/>
                <w:noProof/>
              </w:rPr>
              <w:t>Discounts</w:t>
            </w:r>
            <w:r>
              <w:rPr>
                <w:noProof/>
                <w:webHidden/>
              </w:rPr>
              <w:tab/>
            </w:r>
            <w:r>
              <w:rPr>
                <w:noProof/>
                <w:webHidden/>
              </w:rPr>
              <w:fldChar w:fldCharType="begin"/>
            </w:r>
            <w:r>
              <w:rPr>
                <w:noProof/>
                <w:webHidden/>
              </w:rPr>
              <w:instrText xml:space="preserve"> PAGEREF _Toc175581867 \h </w:instrText>
            </w:r>
            <w:r>
              <w:rPr>
                <w:noProof/>
                <w:webHidden/>
              </w:rPr>
            </w:r>
            <w:r>
              <w:rPr>
                <w:noProof/>
                <w:webHidden/>
              </w:rPr>
              <w:fldChar w:fldCharType="separate"/>
            </w:r>
            <w:r>
              <w:rPr>
                <w:noProof/>
                <w:webHidden/>
              </w:rPr>
              <w:t>62</w:t>
            </w:r>
            <w:r>
              <w:rPr>
                <w:noProof/>
                <w:webHidden/>
              </w:rPr>
              <w:fldChar w:fldCharType="end"/>
            </w:r>
          </w:hyperlink>
        </w:p>
        <w:p w14:paraId="62A67F1A" w14:textId="3053ACBC"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68" w:history="1">
            <w:r w:rsidRPr="009279C2">
              <w:rPr>
                <w:rStyle w:val="Hyperlink"/>
                <w:noProof/>
              </w:rPr>
              <w:t>6.8</w:t>
            </w:r>
            <w:r>
              <w:rPr>
                <w:rFonts w:eastAsiaTheme="minorEastAsia" w:cstheme="minorBidi"/>
                <w:caps/>
                <w:noProof/>
                <w:kern w:val="2"/>
                <w:sz w:val="24"/>
                <w:lang w:val="en-NL" w:eastAsia="en-GB"/>
                <w14:ligatures w14:val="standardContextual"/>
              </w:rPr>
              <w:tab/>
            </w:r>
            <w:r w:rsidRPr="009279C2">
              <w:rPr>
                <w:rStyle w:val="Hyperlink"/>
                <w:noProof/>
              </w:rPr>
              <w:t>Parties, Talks</w:t>
            </w:r>
            <w:r>
              <w:rPr>
                <w:noProof/>
                <w:webHidden/>
              </w:rPr>
              <w:tab/>
            </w:r>
            <w:r>
              <w:rPr>
                <w:noProof/>
                <w:webHidden/>
              </w:rPr>
              <w:fldChar w:fldCharType="begin"/>
            </w:r>
            <w:r>
              <w:rPr>
                <w:noProof/>
                <w:webHidden/>
              </w:rPr>
              <w:instrText xml:space="preserve"> PAGEREF _Toc175581868 \h </w:instrText>
            </w:r>
            <w:r>
              <w:rPr>
                <w:noProof/>
                <w:webHidden/>
              </w:rPr>
            </w:r>
            <w:r>
              <w:rPr>
                <w:noProof/>
                <w:webHidden/>
              </w:rPr>
              <w:fldChar w:fldCharType="separate"/>
            </w:r>
            <w:r>
              <w:rPr>
                <w:noProof/>
                <w:webHidden/>
              </w:rPr>
              <w:t>62</w:t>
            </w:r>
            <w:r>
              <w:rPr>
                <w:noProof/>
                <w:webHidden/>
              </w:rPr>
              <w:fldChar w:fldCharType="end"/>
            </w:r>
          </w:hyperlink>
        </w:p>
        <w:p w14:paraId="2866F146" w14:textId="22ED1170"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69" w:history="1">
            <w:r w:rsidRPr="009279C2">
              <w:rPr>
                <w:rStyle w:val="Hyperlink"/>
                <w:noProof/>
              </w:rPr>
              <w:t>6.9</w:t>
            </w:r>
            <w:r>
              <w:rPr>
                <w:rFonts w:eastAsiaTheme="minorEastAsia" w:cstheme="minorBidi"/>
                <w:caps/>
                <w:noProof/>
                <w:kern w:val="2"/>
                <w:sz w:val="24"/>
                <w:lang w:val="en-NL" w:eastAsia="en-GB"/>
                <w14:ligatures w14:val="standardContextual"/>
              </w:rPr>
              <w:tab/>
            </w:r>
            <w:r w:rsidRPr="009279C2">
              <w:rPr>
                <w:rStyle w:val="Hyperlink"/>
                <w:noProof/>
              </w:rPr>
              <w:t>Computer Glasses Reimbursement</w:t>
            </w:r>
            <w:r>
              <w:rPr>
                <w:noProof/>
                <w:webHidden/>
              </w:rPr>
              <w:tab/>
            </w:r>
            <w:r>
              <w:rPr>
                <w:noProof/>
                <w:webHidden/>
              </w:rPr>
              <w:fldChar w:fldCharType="begin"/>
            </w:r>
            <w:r>
              <w:rPr>
                <w:noProof/>
                <w:webHidden/>
              </w:rPr>
              <w:instrText xml:space="preserve"> PAGEREF _Toc175581869 \h </w:instrText>
            </w:r>
            <w:r>
              <w:rPr>
                <w:noProof/>
                <w:webHidden/>
              </w:rPr>
            </w:r>
            <w:r>
              <w:rPr>
                <w:noProof/>
                <w:webHidden/>
              </w:rPr>
              <w:fldChar w:fldCharType="separate"/>
            </w:r>
            <w:r>
              <w:rPr>
                <w:noProof/>
                <w:webHidden/>
              </w:rPr>
              <w:t>63</w:t>
            </w:r>
            <w:r>
              <w:rPr>
                <w:noProof/>
                <w:webHidden/>
              </w:rPr>
              <w:fldChar w:fldCharType="end"/>
            </w:r>
          </w:hyperlink>
        </w:p>
        <w:p w14:paraId="1042C254" w14:textId="6DBBE45B" w:rsidR="00E41E42" w:rsidRDefault="00E41E42">
          <w:pPr>
            <w:pStyle w:val="TOC1"/>
            <w:tabs>
              <w:tab w:val="left" w:pos="400"/>
              <w:tab w:val="right" w:leader="dot" w:pos="9347"/>
            </w:tabs>
            <w:rPr>
              <w:rFonts w:eastAsiaTheme="minorEastAsia" w:cstheme="minorBidi"/>
              <w:bCs w:val="0"/>
              <w:caps/>
              <w:noProof/>
              <w:kern w:val="2"/>
              <w:lang w:val="en-NL" w:eastAsia="en-GB"/>
              <w14:ligatures w14:val="standardContextual"/>
            </w:rPr>
          </w:pPr>
          <w:hyperlink w:anchor="_Toc175581870" w:history="1">
            <w:r w:rsidRPr="009279C2">
              <w:rPr>
                <w:rStyle w:val="Hyperlink"/>
                <w:noProof/>
              </w:rPr>
              <w:t>7</w:t>
            </w:r>
            <w:r>
              <w:rPr>
                <w:rFonts w:eastAsiaTheme="minorEastAsia" w:cstheme="minorBidi"/>
                <w:bCs w:val="0"/>
                <w:caps/>
                <w:noProof/>
                <w:kern w:val="2"/>
                <w:lang w:val="en-NL" w:eastAsia="en-GB"/>
                <w14:ligatures w14:val="standardContextual"/>
              </w:rPr>
              <w:tab/>
            </w:r>
            <w:r w:rsidRPr="009279C2">
              <w:rPr>
                <w:rStyle w:val="Hyperlink"/>
                <w:noProof/>
              </w:rPr>
              <w:t>HouseRoom</w:t>
            </w:r>
            <w:r>
              <w:rPr>
                <w:noProof/>
                <w:webHidden/>
              </w:rPr>
              <w:tab/>
            </w:r>
            <w:r>
              <w:rPr>
                <w:noProof/>
                <w:webHidden/>
              </w:rPr>
              <w:fldChar w:fldCharType="begin"/>
            </w:r>
            <w:r>
              <w:rPr>
                <w:noProof/>
                <w:webHidden/>
              </w:rPr>
              <w:instrText xml:space="preserve"> PAGEREF _Toc175581870 \h </w:instrText>
            </w:r>
            <w:r>
              <w:rPr>
                <w:noProof/>
                <w:webHidden/>
              </w:rPr>
            </w:r>
            <w:r>
              <w:rPr>
                <w:noProof/>
                <w:webHidden/>
              </w:rPr>
              <w:fldChar w:fldCharType="separate"/>
            </w:r>
            <w:r>
              <w:rPr>
                <w:noProof/>
                <w:webHidden/>
              </w:rPr>
              <w:t>64</w:t>
            </w:r>
            <w:r>
              <w:rPr>
                <w:noProof/>
                <w:webHidden/>
              </w:rPr>
              <w:fldChar w:fldCharType="end"/>
            </w:r>
          </w:hyperlink>
        </w:p>
        <w:p w14:paraId="6C25D752" w14:textId="3400851E"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71" w:history="1">
            <w:r w:rsidRPr="009279C2">
              <w:rPr>
                <w:rStyle w:val="Hyperlink"/>
                <w:noProof/>
              </w:rPr>
              <w:t>7.1</w:t>
            </w:r>
            <w:r>
              <w:rPr>
                <w:rFonts w:eastAsiaTheme="minorEastAsia" w:cstheme="minorBidi"/>
                <w:caps/>
                <w:noProof/>
                <w:kern w:val="2"/>
                <w:sz w:val="24"/>
                <w:lang w:val="en-NL" w:eastAsia="en-GB"/>
                <w14:ligatures w14:val="standardContextual"/>
              </w:rPr>
              <w:tab/>
            </w:r>
            <w:r w:rsidRPr="009279C2">
              <w:rPr>
                <w:rStyle w:val="Hyperlink"/>
                <w:noProof/>
              </w:rPr>
              <w:t>Renting</w:t>
            </w:r>
            <w:r>
              <w:rPr>
                <w:noProof/>
                <w:webHidden/>
              </w:rPr>
              <w:tab/>
            </w:r>
            <w:r>
              <w:rPr>
                <w:noProof/>
                <w:webHidden/>
              </w:rPr>
              <w:fldChar w:fldCharType="begin"/>
            </w:r>
            <w:r>
              <w:rPr>
                <w:noProof/>
                <w:webHidden/>
              </w:rPr>
              <w:instrText xml:space="preserve"> PAGEREF _Toc175581871 \h </w:instrText>
            </w:r>
            <w:r>
              <w:rPr>
                <w:noProof/>
                <w:webHidden/>
              </w:rPr>
            </w:r>
            <w:r>
              <w:rPr>
                <w:noProof/>
                <w:webHidden/>
              </w:rPr>
              <w:fldChar w:fldCharType="separate"/>
            </w:r>
            <w:r>
              <w:rPr>
                <w:noProof/>
                <w:webHidden/>
              </w:rPr>
              <w:t>64</w:t>
            </w:r>
            <w:r>
              <w:rPr>
                <w:noProof/>
                <w:webHidden/>
              </w:rPr>
              <w:fldChar w:fldCharType="end"/>
            </w:r>
          </w:hyperlink>
        </w:p>
        <w:p w14:paraId="02C25795" w14:textId="52169324"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72" w:history="1">
            <w:r w:rsidRPr="009279C2">
              <w:rPr>
                <w:rStyle w:val="Hyperlink"/>
                <w:noProof/>
              </w:rPr>
              <w:t>7.2</w:t>
            </w:r>
            <w:r>
              <w:rPr>
                <w:rFonts w:eastAsiaTheme="minorEastAsia" w:cstheme="minorBidi"/>
                <w:caps/>
                <w:noProof/>
                <w:kern w:val="2"/>
                <w:sz w:val="24"/>
                <w:lang w:val="en-NL" w:eastAsia="en-GB"/>
                <w14:ligatures w14:val="standardContextual"/>
              </w:rPr>
              <w:tab/>
            </w:r>
            <w:r w:rsidRPr="009279C2">
              <w:rPr>
                <w:rStyle w:val="Hyperlink"/>
                <w:noProof/>
              </w:rPr>
              <w:t>Buying</w:t>
            </w:r>
            <w:r>
              <w:rPr>
                <w:noProof/>
                <w:webHidden/>
              </w:rPr>
              <w:tab/>
            </w:r>
            <w:r>
              <w:rPr>
                <w:noProof/>
                <w:webHidden/>
              </w:rPr>
              <w:fldChar w:fldCharType="begin"/>
            </w:r>
            <w:r>
              <w:rPr>
                <w:noProof/>
                <w:webHidden/>
              </w:rPr>
              <w:instrText xml:space="preserve"> PAGEREF _Toc175581872 \h </w:instrText>
            </w:r>
            <w:r>
              <w:rPr>
                <w:noProof/>
                <w:webHidden/>
              </w:rPr>
            </w:r>
            <w:r>
              <w:rPr>
                <w:noProof/>
                <w:webHidden/>
              </w:rPr>
              <w:fldChar w:fldCharType="separate"/>
            </w:r>
            <w:r>
              <w:rPr>
                <w:noProof/>
                <w:webHidden/>
              </w:rPr>
              <w:t>66</w:t>
            </w:r>
            <w:r>
              <w:rPr>
                <w:noProof/>
                <w:webHidden/>
              </w:rPr>
              <w:fldChar w:fldCharType="end"/>
            </w:r>
          </w:hyperlink>
        </w:p>
        <w:p w14:paraId="74A6AD17" w14:textId="21AC7D9B"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73" w:history="1">
            <w:r w:rsidRPr="009279C2">
              <w:rPr>
                <w:rStyle w:val="Hyperlink"/>
                <w:noProof/>
              </w:rPr>
              <w:t>7.3</w:t>
            </w:r>
            <w:r>
              <w:rPr>
                <w:rFonts w:eastAsiaTheme="minorEastAsia" w:cstheme="minorBidi"/>
                <w:caps/>
                <w:noProof/>
                <w:kern w:val="2"/>
                <w:sz w:val="24"/>
                <w:lang w:val="en-NL" w:eastAsia="en-GB"/>
                <w14:ligatures w14:val="standardContextual"/>
              </w:rPr>
              <w:tab/>
            </w:r>
            <w:r w:rsidRPr="009279C2">
              <w:rPr>
                <w:rStyle w:val="Hyperlink"/>
                <w:noProof/>
              </w:rPr>
              <w:t>Mortgage</w:t>
            </w:r>
            <w:r w:rsidRPr="009279C2">
              <w:rPr>
                <w:rStyle w:val="Hyperlink"/>
                <w:noProof/>
                <w:lang w:val="ru-RU"/>
              </w:rPr>
              <w:t xml:space="preserve"> </w:t>
            </w:r>
            <w:r w:rsidRPr="009279C2">
              <w:rPr>
                <w:rStyle w:val="Hyperlink"/>
                <w:noProof/>
              </w:rPr>
              <w:t>and Loan</w:t>
            </w:r>
            <w:r>
              <w:rPr>
                <w:noProof/>
                <w:webHidden/>
              </w:rPr>
              <w:tab/>
            </w:r>
            <w:r>
              <w:rPr>
                <w:noProof/>
                <w:webHidden/>
              </w:rPr>
              <w:fldChar w:fldCharType="begin"/>
            </w:r>
            <w:r>
              <w:rPr>
                <w:noProof/>
                <w:webHidden/>
              </w:rPr>
              <w:instrText xml:space="preserve"> PAGEREF _Toc175581873 \h </w:instrText>
            </w:r>
            <w:r>
              <w:rPr>
                <w:noProof/>
                <w:webHidden/>
              </w:rPr>
            </w:r>
            <w:r>
              <w:rPr>
                <w:noProof/>
                <w:webHidden/>
              </w:rPr>
              <w:fldChar w:fldCharType="separate"/>
            </w:r>
            <w:r>
              <w:rPr>
                <w:noProof/>
                <w:webHidden/>
              </w:rPr>
              <w:t>67</w:t>
            </w:r>
            <w:r>
              <w:rPr>
                <w:noProof/>
                <w:webHidden/>
              </w:rPr>
              <w:fldChar w:fldCharType="end"/>
            </w:r>
          </w:hyperlink>
        </w:p>
        <w:p w14:paraId="394B53E1" w14:textId="5A4D07CA"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74" w:history="1">
            <w:r w:rsidRPr="009279C2">
              <w:rPr>
                <w:rStyle w:val="Hyperlink"/>
                <w:noProof/>
              </w:rPr>
              <w:t>7.4</w:t>
            </w:r>
            <w:r>
              <w:rPr>
                <w:rFonts w:eastAsiaTheme="minorEastAsia" w:cstheme="minorBidi"/>
                <w:caps/>
                <w:noProof/>
                <w:kern w:val="2"/>
                <w:sz w:val="24"/>
                <w:lang w:val="en-NL" w:eastAsia="en-GB"/>
                <w14:ligatures w14:val="standardContextual"/>
              </w:rPr>
              <w:tab/>
            </w:r>
            <w:r w:rsidRPr="009279C2">
              <w:rPr>
                <w:rStyle w:val="Hyperlink"/>
                <w:noProof/>
              </w:rPr>
              <w:t>FinAdvising</w:t>
            </w:r>
            <w:r>
              <w:rPr>
                <w:noProof/>
                <w:webHidden/>
              </w:rPr>
              <w:tab/>
            </w:r>
            <w:r>
              <w:rPr>
                <w:noProof/>
                <w:webHidden/>
              </w:rPr>
              <w:fldChar w:fldCharType="begin"/>
            </w:r>
            <w:r>
              <w:rPr>
                <w:noProof/>
                <w:webHidden/>
              </w:rPr>
              <w:instrText xml:space="preserve"> PAGEREF _Toc175581874 \h </w:instrText>
            </w:r>
            <w:r>
              <w:rPr>
                <w:noProof/>
                <w:webHidden/>
              </w:rPr>
            </w:r>
            <w:r>
              <w:rPr>
                <w:noProof/>
                <w:webHidden/>
              </w:rPr>
              <w:fldChar w:fldCharType="separate"/>
            </w:r>
            <w:r>
              <w:rPr>
                <w:noProof/>
                <w:webHidden/>
              </w:rPr>
              <w:t>68</w:t>
            </w:r>
            <w:r>
              <w:rPr>
                <w:noProof/>
                <w:webHidden/>
              </w:rPr>
              <w:fldChar w:fldCharType="end"/>
            </w:r>
          </w:hyperlink>
        </w:p>
        <w:p w14:paraId="19DDA759" w14:textId="59E07CEF"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75" w:history="1">
            <w:r w:rsidRPr="009279C2">
              <w:rPr>
                <w:rStyle w:val="Hyperlink"/>
                <w:noProof/>
              </w:rPr>
              <w:t>7.5</w:t>
            </w:r>
            <w:r>
              <w:rPr>
                <w:rFonts w:eastAsiaTheme="minorEastAsia" w:cstheme="minorBidi"/>
                <w:caps/>
                <w:noProof/>
                <w:kern w:val="2"/>
                <w:sz w:val="24"/>
                <w:lang w:val="en-NL" w:eastAsia="en-GB"/>
                <w14:ligatures w14:val="standardContextual"/>
              </w:rPr>
              <w:tab/>
            </w:r>
            <w:r w:rsidRPr="009279C2">
              <w:rPr>
                <w:rStyle w:val="Hyperlink"/>
                <w:noProof/>
              </w:rPr>
              <w:t>Process</w:t>
            </w:r>
            <w:r>
              <w:rPr>
                <w:noProof/>
                <w:webHidden/>
              </w:rPr>
              <w:tab/>
            </w:r>
            <w:r>
              <w:rPr>
                <w:noProof/>
                <w:webHidden/>
              </w:rPr>
              <w:fldChar w:fldCharType="begin"/>
            </w:r>
            <w:r>
              <w:rPr>
                <w:noProof/>
                <w:webHidden/>
              </w:rPr>
              <w:instrText xml:space="preserve"> PAGEREF _Toc175581875 \h </w:instrText>
            </w:r>
            <w:r>
              <w:rPr>
                <w:noProof/>
                <w:webHidden/>
              </w:rPr>
            </w:r>
            <w:r>
              <w:rPr>
                <w:noProof/>
                <w:webHidden/>
              </w:rPr>
              <w:fldChar w:fldCharType="separate"/>
            </w:r>
            <w:r>
              <w:rPr>
                <w:noProof/>
                <w:webHidden/>
              </w:rPr>
              <w:t>68</w:t>
            </w:r>
            <w:r>
              <w:rPr>
                <w:noProof/>
                <w:webHidden/>
              </w:rPr>
              <w:fldChar w:fldCharType="end"/>
            </w:r>
          </w:hyperlink>
        </w:p>
        <w:p w14:paraId="6769B52E" w14:textId="6108D2C9"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76" w:history="1">
            <w:r w:rsidRPr="009279C2">
              <w:rPr>
                <w:rStyle w:val="Hyperlink"/>
                <w:noProof/>
              </w:rPr>
              <w:t>7.6</w:t>
            </w:r>
            <w:r>
              <w:rPr>
                <w:rFonts w:eastAsiaTheme="minorEastAsia" w:cstheme="minorBidi"/>
                <w:caps/>
                <w:noProof/>
                <w:kern w:val="2"/>
                <w:sz w:val="24"/>
                <w:lang w:val="en-NL" w:eastAsia="en-GB"/>
                <w14:ligatures w14:val="standardContextual"/>
              </w:rPr>
              <w:tab/>
            </w:r>
            <w:r w:rsidRPr="009279C2">
              <w:rPr>
                <w:rStyle w:val="Hyperlink"/>
                <w:noProof/>
              </w:rPr>
              <w:t>Appraisal/Technical Inspection Report</w:t>
            </w:r>
            <w:r>
              <w:rPr>
                <w:noProof/>
                <w:webHidden/>
              </w:rPr>
              <w:tab/>
            </w:r>
            <w:r>
              <w:rPr>
                <w:noProof/>
                <w:webHidden/>
              </w:rPr>
              <w:fldChar w:fldCharType="begin"/>
            </w:r>
            <w:r>
              <w:rPr>
                <w:noProof/>
                <w:webHidden/>
              </w:rPr>
              <w:instrText xml:space="preserve"> PAGEREF _Toc175581876 \h </w:instrText>
            </w:r>
            <w:r>
              <w:rPr>
                <w:noProof/>
                <w:webHidden/>
              </w:rPr>
            </w:r>
            <w:r>
              <w:rPr>
                <w:noProof/>
                <w:webHidden/>
              </w:rPr>
              <w:fldChar w:fldCharType="separate"/>
            </w:r>
            <w:r>
              <w:rPr>
                <w:noProof/>
                <w:webHidden/>
              </w:rPr>
              <w:t>71</w:t>
            </w:r>
            <w:r>
              <w:rPr>
                <w:noProof/>
                <w:webHidden/>
              </w:rPr>
              <w:fldChar w:fldCharType="end"/>
            </w:r>
          </w:hyperlink>
        </w:p>
        <w:p w14:paraId="5D589A39" w14:textId="665DDCC2"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77" w:history="1">
            <w:r w:rsidRPr="009279C2">
              <w:rPr>
                <w:rStyle w:val="Hyperlink"/>
                <w:noProof/>
              </w:rPr>
              <w:t>7.7</w:t>
            </w:r>
            <w:r>
              <w:rPr>
                <w:rFonts w:eastAsiaTheme="minorEastAsia" w:cstheme="minorBidi"/>
                <w:caps/>
                <w:noProof/>
                <w:kern w:val="2"/>
                <w:sz w:val="24"/>
                <w:lang w:val="en-NL" w:eastAsia="en-GB"/>
                <w14:ligatures w14:val="standardContextual"/>
              </w:rPr>
              <w:tab/>
            </w:r>
            <w:r w:rsidRPr="009279C2">
              <w:rPr>
                <w:rStyle w:val="Hyperlink"/>
                <w:noProof/>
              </w:rPr>
              <w:t>Energy/Water</w:t>
            </w:r>
            <w:r>
              <w:rPr>
                <w:noProof/>
                <w:webHidden/>
              </w:rPr>
              <w:tab/>
            </w:r>
            <w:r>
              <w:rPr>
                <w:noProof/>
                <w:webHidden/>
              </w:rPr>
              <w:fldChar w:fldCharType="begin"/>
            </w:r>
            <w:r>
              <w:rPr>
                <w:noProof/>
                <w:webHidden/>
              </w:rPr>
              <w:instrText xml:space="preserve"> PAGEREF _Toc175581877 \h </w:instrText>
            </w:r>
            <w:r>
              <w:rPr>
                <w:noProof/>
                <w:webHidden/>
              </w:rPr>
            </w:r>
            <w:r>
              <w:rPr>
                <w:noProof/>
                <w:webHidden/>
              </w:rPr>
              <w:fldChar w:fldCharType="separate"/>
            </w:r>
            <w:r>
              <w:rPr>
                <w:noProof/>
                <w:webHidden/>
              </w:rPr>
              <w:t>72</w:t>
            </w:r>
            <w:r>
              <w:rPr>
                <w:noProof/>
                <w:webHidden/>
              </w:rPr>
              <w:fldChar w:fldCharType="end"/>
            </w:r>
          </w:hyperlink>
        </w:p>
        <w:p w14:paraId="2B2167DB" w14:textId="21887E26"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78" w:history="1">
            <w:r w:rsidRPr="009279C2">
              <w:rPr>
                <w:rStyle w:val="Hyperlink"/>
                <w:noProof/>
              </w:rPr>
              <w:t>7.8</w:t>
            </w:r>
            <w:r>
              <w:rPr>
                <w:rFonts w:eastAsiaTheme="minorEastAsia" w:cstheme="minorBidi"/>
                <w:caps/>
                <w:noProof/>
                <w:kern w:val="2"/>
                <w:sz w:val="24"/>
                <w:lang w:val="en-NL" w:eastAsia="en-GB"/>
                <w14:ligatures w14:val="standardContextual"/>
              </w:rPr>
              <w:tab/>
            </w:r>
            <w:r w:rsidRPr="009279C2">
              <w:rPr>
                <w:rStyle w:val="Hyperlink"/>
                <w:noProof/>
              </w:rPr>
              <w:t>Internet/Mobile</w:t>
            </w:r>
            <w:r>
              <w:rPr>
                <w:noProof/>
                <w:webHidden/>
              </w:rPr>
              <w:tab/>
            </w:r>
            <w:r>
              <w:rPr>
                <w:noProof/>
                <w:webHidden/>
              </w:rPr>
              <w:fldChar w:fldCharType="begin"/>
            </w:r>
            <w:r>
              <w:rPr>
                <w:noProof/>
                <w:webHidden/>
              </w:rPr>
              <w:instrText xml:space="preserve"> PAGEREF _Toc175581878 \h </w:instrText>
            </w:r>
            <w:r>
              <w:rPr>
                <w:noProof/>
                <w:webHidden/>
              </w:rPr>
            </w:r>
            <w:r>
              <w:rPr>
                <w:noProof/>
                <w:webHidden/>
              </w:rPr>
              <w:fldChar w:fldCharType="separate"/>
            </w:r>
            <w:r>
              <w:rPr>
                <w:noProof/>
                <w:webHidden/>
              </w:rPr>
              <w:t>74</w:t>
            </w:r>
            <w:r>
              <w:rPr>
                <w:noProof/>
                <w:webHidden/>
              </w:rPr>
              <w:fldChar w:fldCharType="end"/>
            </w:r>
          </w:hyperlink>
        </w:p>
        <w:p w14:paraId="3B9A0CA8" w14:textId="24CFF2A7"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79" w:history="1">
            <w:r w:rsidRPr="009279C2">
              <w:rPr>
                <w:rStyle w:val="Hyperlink"/>
                <w:noProof/>
              </w:rPr>
              <w:t>7.9</w:t>
            </w:r>
            <w:r>
              <w:rPr>
                <w:rFonts w:eastAsiaTheme="minorEastAsia" w:cstheme="minorBidi"/>
                <w:caps/>
                <w:noProof/>
                <w:kern w:val="2"/>
                <w:sz w:val="24"/>
                <w:lang w:val="en-NL" w:eastAsia="en-GB"/>
                <w14:ligatures w14:val="standardContextual"/>
              </w:rPr>
              <w:tab/>
            </w:r>
            <w:r w:rsidRPr="009279C2">
              <w:rPr>
                <w:rStyle w:val="Hyperlink"/>
                <w:noProof/>
              </w:rPr>
              <w:t>Household Issues</w:t>
            </w:r>
            <w:r>
              <w:rPr>
                <w:noProof/>
                <w:webHidden/>
              </w:rPr>
              <w:tab/>
            </w:r>
            <w:r>
              <w:rPr>
                <w:noProof/>
                <w:webHidden/>
              </w:rPr>
              <w:fldChar w:fldCharType="begin"/>
            </w:r>
            <w:r>
              <w:rPr>
                <w:noProof/>
                <w:webHidden/>
              </w:rPr>
              <w:instrText xml:space="preserve"> PAGEREF _Toc175581879 \h </w:instrText>
            </w:r>
            <w:r>
              <w:rPr>
                <w:noProof/>
                <w:webHidden/>
              </w:rPr>
            </w:r>
            <w:r>
              <w:rPr>
                <w:noProof/>
                <w:webHidden/>
              </w:rPr>
              <w:fldChar w:fldCharType="separate"/>
            </w:r>
            <w:r>
              <w:rPr>
                <w:noProof/>
                <w:webHidden/>
              </w:rPr>
              <w:t>76</w:t>
            </w:r>
            <w:r>
              <w:rPr>
                <w:noProof/>
                <w:webHidden/>
              </w:rPr>
              <w:fldChar w:fldCharType="end"/>
            </w:r>
          </w:hyperlink>
        </w:p>
        <w:p w14:paraId="1FE4698B" w14:textId="2C085D12"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880" w:history="1">
            <w:r w:rsidRPr="009279C2">
              <w:rPr>
                <w:rStyle w:val="Hyperlink"/>
                <w:noProof/>
              </w:rPr>
              <w:t>7.10</w:t>
            </w:r>
            <w:r>
              <w:rPr>
                <w:rFonts w:eastAsiaTheme="minorEastAsia" w:cstheme="minorBidi"/>
                <w:caps/>
                <w:noProof/>
                <w:kern w:val="2"/>
                <w:sz w:val="24"/>
                <w:lang w:val="en-NL" w:eastAsia="en-GB"/>
                <w14:ligatures w14:val="standardContextual"/>
              </w:rPr>
              <w:tab/>
            </w:r>
            <w:r w:rsidRPr="009279C2">
              <w:rPr>
                <w:rStyle w:val="Hyperlink"/>
                <w:noProof/>
              </w:rPr>
              <w:t>Post</w:t>
            </w:r>
            <w:r>
              <w:rPr>
                <w:noProof/>
                <w:webHidden/>
              </w:rPr>
              <w:tab/>
            </w:r>
            <w:r>
              <w:rPr>
                <w:noProof/>
                <w:webHidden/>
              </w:rPr>
              <w:fldChar w:fldCharType="begin"/>
            </w:r>
            <w:r>
              <w:rPr>
                <w:noProof/>
                <w:webHidden/>
              </w:rPr>
              <w:instrText xml:space="preserve"> PAGEREF _Toc175581880 \h </w:instrText>
            </w:r>
            <w:r>
              <w:rPr>
                <w:noProof/>
                <w:webHidden/>
              </w:rPr>
            </w:r>
            <w:r>
              <w:rPr>
                <w:noProof/>
                <w:webHidden/>
              </w:rPr>
              <w:fldChar w:fldCharType="separate"/>
            </w:r>
            <w:r>
              <w:rPr>
                <w:noProof/>
                <w:webHidden/>
              </w:rPr>
              <w:t>77</w:t>
            </w:r>
            <w:r>
              <w:rPr>
                <w:noProof/>
                <w:webHidden/>
              </w:rPr>
              <w:fldChar w:fldCharType="end"/>
            </w:r>
          </w:hyperlink>
        </w:p>
        <w:p w14:paraId="18B1AB2D" w14:textId="5B384498"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881" w:history="1">
            <w:r w:rsidRPr="009279C2">
              <w:rPr>
                <w:rStyle w:val="Hyperlink"/>
                <w:noProof/>
              </w:rPr>
              <w:t>7.11</w:t>
            </w:r>
            <w:r>
              <w:rPr>
                <w:rFonts w:eastAsiaTheme="minorEastAsia" w:cstheme="minorBidi"/>
                <w:caps/>
                <w:noProof/>
                <w:kern w:val="2"/>
                <w:sz w:val="24"/>
                <w:lang w:val="en-NL" w:eastAsia="en-GB"/>
                <w14:ligatures w14:val="standardContextual"/>
              </w:rPr>
              <w:tab/>
            </w:r>
            <w:r w:rsidRPr="009279C2">
              <w:rPr>
                <w:rStyle w:val="Hyperlink"/>
                <w:noProof/>
              </w:rPr>
              <w:t>Garbage</w:t>
            </w:r>
            <w:r>
              <w:rPr>
                <w:noProof/>
                <w:webHidden/>
              </w:rPr>
              <w:tab/>
            </w:r>
            <w:r>
              <w:rPr>
                <w:noProof/>
                <w:webHidden/>
              </w:rPr>
              <w:fldChar w:fldCharType="begin"/>
            </w:r>
            <w:r>
              <w:rPr>
                <w:noProof/>
                <w:webHidden/>
              </w:rPr>
              <w:instrText xml:space="preserve"> PAGEREF _Toc175581881 \h </w:instrText>
            </w:r>
            <w:r>
              <w:rPr>
                <w:noProof/>
                <w:webHidden/>
              </w:rPr>
            </w:r>
            <w:r>
              <w:rPr>
                <w:noProof/>
                <w:webHidden/>
              </w:rPr>
              <w:fldChar w:fldCharType="separate"/>
            </w:r>
            <w:r>
              <w:rPr>
                <w:noProof/>
                <w:webHidden/>
              </w:rPr>
              <w:t>78</w:t>
            </w:r>
            <w:r>
              <w:rPr>
                <w:noProof/>
                <w:webHidden/>
              </w:rPr>
              <w:fldChar w:fldCharType="end"/>
            </w:r>
          </w:hyperlink>
        </w:p>
        <w:p w14:paraId="7300A13B" w14:textId="44638B81" w:rsidR="00E41E42" w:rsidRDefault="00E41E42">
          <w:pPr>
            <w:pStyle w:val="TOC1"/>
            <w:tabs>
              <w:tab w:val="left" w:pos="400"/>
              <w:tab w:val="right" w:leader="dot" w:pos="9347"/>
            </w:tabs>
            <w:rPr>
              <w:rFonts w:eastAsiaTheme="minorEastAsia" w:cstheme="minorBidi"/>
              <w:bCs w:val="0"/>
              <w:caps/>
              <w:noProof/>
              <w:kern w:val="2"/>
              <w:lang w:val="en-NL" w:eastAsia="en-GB"/>
              <w14:ligatures w14:val="standardContextual"/>
            </w:rPr>
          </w:pPr>
          <w:hyperlink w:anchor="_Toc175581882" w:history="1">
            <w:r w:rsidRPr="009279C2">
              <w:rPr>
                <w:rStyle w:val="Hyperlink"/>
                <w:noProof/>
              </w:rPr>
              <w:t>8</w:t>
            </w:r>
            <w:r>
              <w:rPr>
                <w:rFonts w:eastAsiaTheme="minorEastAsia" w:cstheme="minorBidi"/>
                <w:bCs w:val="0"/>
                <w:caps/>
                <w:noProof/>
                <w:kern w:val="2"/>
                <w:lang w:val="en-NL" w:eastAsia="en-GB"/>
                <w14:ligatures w14:val="standardContextual"/>
              </w:rPr>
              <w:tab/>
            </w:r>
            <w:r w:rsidRPr="009279C2">
              <w:rPr>
                <w:rStyle w:val="Hyperlink"/>
                <w:noProof/>
              </w:rPr>
              <w:t>Family</w:t>
            </w:r>
            <w:r>
              <w:rPr>
                <w:noProof/>
                <w:webHidden/>
              </w:rPr>
              <w:tab/>
            </w:r>
            <w:r>
              <w:rPr>
                <w:noProof/>
                <w:webHidden/>
              </w:rPr>
              <w:fldChar w:fldCharType="begin"/>
            </w:r>
            <w:r>
              <w:rPr>
                <w:noProof/>
                <w:webHidden/>
              </w:rPr>
              <w:instrText xml:space="preserve"> PAGEREF _Toc175581882 \h </w:instrText>
            </w:r>
            <w:r>
              <w:rPr>
                <w:noProof/>
                <w:webHidden/>
              </w:rPr>
            </w:r>
            <w:r>
              <w:rPr>
                <w:noProof/>
                <w:webHidden/>
              </w:rPr>
              <w:fldChar w:fldCharType="separate"/>
            </w:r>
            <w:r>
              <w:rPr>
                <w:noProof/>
                <w:webHidden/>
              </w:rPr>
              <w:t>79</w:t>
            </w:r>
            <w:r>
              <w:rPr>
                <w:noProof/>
                <w:webHidden/>
              </w:rPr>
              <w:fldChar w:fldCharType="end"/>
            </w:r>
          </w:hyperlink>
        </w:p>
        <w:p w14:paraId="7A364400" w14:textId="6E6FD45F"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83" w:history="1">
            <w:r w:rsidRPr="009279C2">
              <w:rPr>
                <w:rStyle w:val="Hyperlink"/>
                <w:noProof/>
              </w:rPr>
              <w:t>8.1</w:t>
            </w:r>
            <w:r>
              <w:rPr>
                <w:rFonts w:eastAsiaTheme="minorEastAsia" w:cstheme="minorBidi"/>
                <w:caps/>
                <w:noProof/>
                <w:kern w:val="2"/>
                <w:sz w:val="24"/>
                <w:lang w:val="en-NL" w:eastAsia="en-GB"/>
                <w14:ligatures w14:val="standardContextual"/>
              </w:rPr>
              <w:tab/>
            </w:r>
            <w:r w:rsidRPr="009279C2">
              <w:rPr>
                <w:rStyle w:val="Hyperlink"/>
                <w:noProof/>
              </w:rPr>
              <w:t>Spouse</w:t>
            </w:r>
            <w:r>
              <w:rPr>
                <w:noProof/>
                <w:webHidden/>
              </w:rPr>
              <w:tab/>
            </w:r>
            <w:r>
              <w:rPr>
                <w:noProof/>
                <w:webHidden/>
              </w:rPr>
              <w:fldChar w:fldCharType="begin"/>
            </w:r>
            <w:r>
              <w:rPr>
                <w:noProof/>
                <w:webHidden/>
              </w:rPr>
              <w:instrText xml:space="preserve"> PAGEREF _Toc175581883 \h </w:instrText>
            </w:r>
            <w:r>
              <w:rPr>
                <w:noProof/>
                <w:webHidden/>
              </w:rPr>
            </w:r>
            <w:r>
              <w:rPr>
                <w:noProof/>
                <w:webHidden/>
              </w:rPr>
              <w:fldChar w:fldCharType="separate"/>
            </w:r>
            <w:r>
              <w:rPr>
                <w:noProof/>
                <w:webHidden/>
              </w:rPr>
              <w:t>79</w:t>
            </w:r>
            <w:r>
              <w:rPr>
                <w:noProof/>
                <w:webHidden/>
              </w:rPr>
              <w:fldChar w:fldCharType="end"/>
            </w:r>
          </w:hyperlink>
        </w:p>
        <w:p w14:paraId="0EDB9FAD" w14:textId="20E1403B"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84" w:history="1">
            <w:r w:rsidRPr="009279C2">
              <w:rPr>
                <w:rStyle w:val="Hyperlink"/>
                <w:noProof/>
              </w:rPr>
              <w:t>8.2</w:t>
            </w:r>
            <w:r>
              <w:rPr>
                <w:rFonts w:eastAsiaTheme="minorEastAsia" w:cstheme="minorBidi"/>
                <w:caps/>
                <w:noProof/>
                <w:kern w:val="2"/>
                <w:sz w:val="24"/>
                <w:lang w:val="en-NL" w:eastAsia="en-GB"/>
                <w14:ligatures w14:val="standardContextual"/>
              </w:rPr>
              <w:tab/>
            </w:r>
            <w:r w:rsidRPr="009279C2">
              <w:rPr>
                <w:rStyle w:val="Hyperlink"/>
                <w:noProof/>
              </w:rPr>
              <w:t>Partner</w:t>
            </w:r>
            <w:r>
              <w:rPr>
                <w:noProof/>
                <w:webHidden/>
              </w:rPr>
              <w:tab/>
            </w:r>
            <w:r>
              <w:rPr>
                <w:noProof/>
                <w:webHidden/>
              </w:rPr>
              <w:fldChar w:fldCharType="begin"/>
            </w:r>
            <w:r>
              <w:rPr>
                <w:noProof/>
                <w:webHidden/>
              </w:rPr>
              <w:instrText xml:space="preserve"> PAGEREF _Toc175581884 \h </w:instrText>
            </w:r>
            <w:r>
              <w:rPr>
                <w:noProof/>
                <w:webHidden/>
              </w:rPr>
            </w:r>
            <w:r>
              <w:rPr>
                <w:noProof/>
                <w:webHidden/>
              </w:rPr>
              <w:fldChar w:fldCharType="separate"/>
            </w:r>
            <w:r>
              <w:rPr>
                <w:noProof/>
                <w:webHidden/>
              </w:rPr>
              <w:t>80</w:t>
            </w:r>
            <w:r>
              <w:rPr>
                <w:noProof/>
                <w:webHidden/>
              </w:rPr>
              <w:fldChar w:fldCharType="end"/>
            </w:r>
          </w:hyperlink>
        </w:p>
        <w:p w14:paraId="1A896413" w14:textId="060E85CB"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85" w:history="1">
            <w:r w:rsidRPr="009279C2">
              <w:rPr>
                <w:rStyle w:val="Hyperlink"/>
                <w:noProof/>
              </w:rPr>
              <w:t>8.3</w:t>
            </w:r>
            <w:r>
              <w:rPr>
                <w:rFonts w:eastAsiaTheme="minorEastAsia" w:cstheme="minorBidi"/>
                <w:caps/>
                <w:noProof/>
                <w:kern w:val="2"/>
                <w:sz w:val="24"/>
                <w:lang w:val="en-NL" w:eastAsia="en-GB"/>
                <w14:ligatures w14:val="standardContextual"/>
              </w:rPr>
              <w:tab/>
            </w:r>
            <w:r w:rsidRPr="009279C2">
              <w:rPr>
                <w:rStyle w:val="Hyperlink"/>
                <w:noProof/>
              </w:rPr>
              <w:t>Parents</w:t>
            </w:r>
            <w:r>
              <w:rPr>
                <w:noProof/>
                <w:webHidden/>
              </w:rPr>
              <w:tab/>
            </w:r>
            <w:r>
              <w:rPr>
                <w:noProof/>
                <w:webHidden/>
              </w:rPr>
              <w:fldChar w:fldCharType="begin"/>
            </w:r>
            <w:r>
              <w:rPr>
                <w:noProof/>
                <w:webHidden/>
              </w:rPr>
              <w:instrText xml:space="preserve"> PAGEREF _Toc175581885 \h </w:instrText>
            </w:r>
            <w:r>
              <w:rPr>
                <w:noProof/>
                <w:webHidden/>
              </w:rPr>
            </w:r>
            <w:r>
              <w:rPr>
                <w:noProof/>
                <w:webHidden/>
              </w:rPr>
              <w:fldChar w:fldCharType="separate"/>
            </w:r>
            <w:r>
              <w:rPr>
                <w:noProof/>
                <w:webHidden/>
              </w:rPr>
              <w:t>81</w:t>
            </w:r>
            <w:r>
              <w:rPr>
                <w:noProof/>
                <w:webHidden/>
              </w:rPr>
              <w:fldChar w:fldCharType="end"/>
            </w:r>
          </w:hyperlink>
        </w:p>
        <w:p w14:paraId="23D0F788" w14:textId="7E176761"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86" w:history="1">
            <w:r w:rsidRPr="009279C2">
              <w:rPr>
                <w:rStyle w:val="Hyperlink"/>
                <w:noProof/>
              </w:rPr>
              <w:t>8.4</w:t>
            </w:r>
            <w:r>
              <w:rPr>
                <w:rFonts w:eastAsiaTheme="minorEastAsia" w:cstheme="minorBidi"/>
                <w:caps/>
                <w:noProof/>
                <w:kern w:val="2"/>
                <w:sz w:val="24"/>
                <w:lang w:val="en-NL" w:eastAsia="en-GB"/>
                <w14:ligatures w14:val="standardContextual"/>
              </w:rPr>
              <w:tab/>
            </w:r>
            <w:r w:rsidRPr="009279C2">
              <w:rPr>
                <w:rStyle w:val="Hyperlink"/>
                <w:noProof/>
              </w:rPr>
              <w:t>Children</w:t>
            </w:r>
            <w:r>
              <w:rPr>
                <w:noProof/>
                <w:webHidden/>
              </w:rPr>
              <w:tab/>
            </w:r>
            <w:r>
              <w:rPr>
                <w:noProof/>
                <w:webHidden/>
              </w:rPr>
              <w:fldChar w:fldCharType="begin"/>
            </w:r>
            <w:r>
              <w:rPr>
                <w:noProof/>
                <w:webHidden/>
              </w:rPr>
              <w:instrText xml:space="preserve"> PAGEREF _Toc175581886 \h </w:instrText>
            </w:r>
            <w:r>
              <w:rPr>
                <w:noProof/>
                <w:webHidden/>
              </w:rPr>
            </w:r>
            <w:r>
              <w:rPr>
                <w:noProof/>
                <w:webHidden/>
              </w:rPr>
              <w:fldChar w:fldCharType="separate"/>
            </w:r>
            <w:r>
              <w:rPr>
                <w:noProof/>
                <w:webHidden/>
              </w:rPr>
              <w:t>81</w:t>
            </w:r>
            <w:r>
              <w:rPr>
                <w:noProof/>
                <w:webHidden/>
              </w:rPr>
              <w:fldChar w:fldCharType="end"/>
            </w:r>
          </w:hyperlink>
        </w:p>
        <w:p w14:paraId="22B4F2F3" w14:textId="069FFCBD"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87" w:history="1">
            <w:r w:rsidRPr="009279C2">
              <w:rPr>
                <w:rStyle w:val="Hyperlink"/>
                <w:noProof/>
              </w:rPr>
              <w:t>8.5</w:t>
            </w:r>
            <w:r>
              <w:rPr>
                <w:rFonts w:eastAsiaTheme="minorEastAsia" w:cstheme="minorBidi"/>
                <w:caps/>
                <w:noProof/>
                <w:kern w:val="2"/>
                <w:sz w:val="24"/>
                <w:lang w:val="en-NL" w:eastAsia="en-GB"/>
                <w14:ligatures w14:val="standardContextual"/>
              </w:rPr>
              <w:tab/>
            </w:r>
            <w:r w:rsidRPr="009279C2">
              <w:rPr>
                <w:rStyle w:val="Hyperlink"/>
                <w:noProof/>
              </w:rPr>
              <w:t>Childbirth</w:t>
            </w:r>
            <w:r>
              <w:rPr>
                <w:noProof/>
                <w:webHidden/>
              </w:rPr>
              <w:tab/>
            </w:r>
            <w:r>
              <w:rPr>
                <w:noProof/>
                <w:webHidden/>
              </w:rPr>
              <w:fldChar w:fldCharType="begin"/>
            </w:r>
            <w:r>
              <w:rPr>
                <w:noProof/>
                <w:webHidden/>
              </w:rPr>
              <w:instrText xml:space="preserve"> PAGEREF _Toc175581887 \h </w:instrText>
            </w:r>
            <w:r>
              <w:rPr>
                <w:noProof/>
                <w:webHidden/>
              </w:rPr>
            </w:r>
            <w:r>
              <w:rPr>
                <w:noProof/>
                <w:webHidden/>
              </w:rPr>
              <w:fldChar w:fldCharType="separate"/>
            </w:r>
            <w:r>
              <w:rPr>
                <w:noProof/>
                <w:webHidden/>
              </w:rPr>
              <w:t>83</w:t>
            </w:r>
            <w:r>
              <w:rPr>
                <w:noProof/>
                <w:webHidden/>
              </w:rPr>
              <w:fldChar w:fldCharType="end"/>
            </w:r>
          </w:hyperlink>
        </w:p>
        <w:p w14:paraId="12D92641" w14:textId="3D393B01"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88" w:history="1">
            <w:r w:rsidRPr="009279C2">
              <w:rPr>
                <w:rStyle w:val="Hyperlink"/>
                <w:noProof/>
              </w:rPr>
              <w:t>8.6</w:t>
            </w:r>
            <w:r>
              <w:rPr>
                <w:rFonts w:eastAsiaTheme="minorEastAsia" w:cstheme="minorBidi"/>
                <w:caps/>
                <w:noProof/>
                <w:kern w:val="2"/>
                <w:sz w:val="24"/>
                <w:lang w:val="en-NL" w:eastAsia="en-GB"/>
                <w14:ligatures w14:val="standardContextual"/>
              </w:rPr>
              <w:tab/>
            </w:r>
            <w:r w:rsidRPr="009279C2">
              <w:rPr>
                <w:rStyle w:val="Hyperlink"/>
                <w:noProof/>
              </w:rPr>
              <w:t>Family Legalization</w:t>
            </w:r>
            <w:r>
              <w:rPr>
                <w:noProof/>
                <w:webHidden/>
              </w:rPr>
              <w:tab/>
            </w:r>
            <w:r>
              <w:rPr>
                <w:noProof/>
                <w:webHidden/>
              </w:rPr>
              <w:fldChar w:fldCharType="begin"/>
            </w:r>
            <w:r>
              <w:rPr>
                <w:noProof/>
                <w:webHidden/>
              </w:rPr>
              <w:instrText xml:space="preserve"> PAGEREF _Toc175581888 \h </w:instrText>
            </w:r>
            <w:r>
              <w:rPr>
                <w:noProof/>
                <w:webHidden/>
              </w:rPr>
            </w:r>
            <w:r>
              <w:rPr>
                <w:noProof/>
                <w:webHidden/>
              </w:rPr>
              <w:fldChar w:fldCharType="separate"/>
            </w:r>
            <w:r>
              <w:rPr>
                <w:noProof/>
                <w:webHidden/>
              </w:rPr>
              <w:t>85</w:t>
            </w:r>
            <w:r>
              <w:rPr>
                <w:noProof/>
                <w:webHidden/>
              </w:rPr>
              <w:fldChar w:fldCharType="end"/>
            </w:r>
          </w:hyperlink>
        </w:p>
        <w:p w14:paraId="2F9D3427" w14:textId="40EA33EF"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89" w:history="1">
            <w:r w:rsidRPr="009279C2">
              <w:rPr>
                <w:rStyle w:val="Hyperlink"/>
                <w:noProof/>
              </w:rPr>
              <w:t>8.7</w:t>
            </w:r>
            <w:r>
              <w:rPr>
                <w:rFonts w:eastAsiaTheme="minorEastAsia" w:cstheme="minorBidi"/>
                <w:caps/>
                <w:noProof/>
                <w:kern w:val="2"/>
                <w:sz w:val="24"/>
                <w:lang w:val="en-NL" w:eastAsia="en-GB"/>
                <w14:ligatures w14:val="standardContextual"/>
              </w:rPr>
              <w:tab/>
            </w:r>
            <w:r w:rsidRPr="009279C2">
              <w:rPr>
                <w:rStyle w:val="Hyperlink"/>
                <w:noProof/>
              </w:rPr>
              <w:t>Pets</w:t>
            </w:r>
            <w:r>
              <w:rPr>
                <w:noProof/>
                <w:webHidden/>
              </w:rPr>
              <w:tab/>
            </w:r>
            <w:r>
              <w:rPr>
                <w:noProof/>
                <w:webHidden/>
              </w:rPr>
              <w:fldChar w:fldCharType="begin"/>
            </w:r>
            <w:r>
              <w:rPr>
                <w:noProof/>
                <w:webHidden/>
              </w:rPr>
              <w:instrText xml:space="preserve"> PAGEREF _Toc175581889 \h </w:instrText>
            </w:r>
            <w:r>
              <w:rPr>
                <w:noProof/>
                <w:webHidden/>
              </w:rPr>
            </w:r>
            <w:r>
              <w:rPr>
                <w:noProof/>
                <w:webHidden/>
              </w:rPr>
              <w:fldChar w:fldCharType="separate"/>
            </w:r>
            <w:r>
              <w:rPr>
                <w:noProof/>
                <w:webHidden/>
              </w:rPr>
              <w:t>86</w:t>
            </w:r>
            <w:r>
              <w:rPr>
                <w:noProof/>
                <w:webHidden/>
              </w:rPr>
              <w:fldChar w:fldCharType="end"/>
            </w:r>
          </w:hyperlink>
        </w:p>
        <w:p w14:paraId="3CE679E9" w14:textId="3514789E" w:rsidR="00E41E42" w:rsidRDefault="00E41E42">
          <w:pPr>
            <w:pStyle w:val="TOC1"/>
            <w:tabs>
              <w:tab w:val="left" w:pos="400"/>
              <w:tab w:val="right" w:leader="dot" w:pos="9347"/>
            </w:tabs>
            <w:rPr>
              <w:rFonts w:eastAsiaTheme="minorEastAsia" w:cstheme="minorBidi"/>
              <w:bCs w:val="0"/>
              <w:caps/>
              <w:noProof/>
              <w:kern w:val="2"/>
              <w:lang w:val="en-NL" w:eastAsia="en-GB"/>
              <w14:ligatures w14:val="standardContextual"/>
            </w:rPr>
          </w:pPr>
          <w:hyperlink w:anchor="_Toc175581890" w:history="1">
            <w:r w:rsidRPr="009279C2">
              <w:rPr>
                <w:rStyle w:val="Hyperlink"/>
                <w:noProof/>
              </w:rPr>
              <w:t>9</w:t>
            </w:r>
            <w:r>
              <w:rPr>
                <w:rFonts w:eastAsiaTheme="minorEastAsia" w:cstheme="minorBidi"/>
                <w:bCs w:val="0"/>
                <w:caps/>
                <w:noProof/>
                <w:kern w:val="2"/>
                <w:lang w:val="en-NL" w:eastAsia="en-GB"/>
                <w14:ligatures w14:val="standardContextual"/>
              </w:rPr>
              <w:tab/>
            </w:r>
            <w:r w:rsidRPr="009279C2">
              <w:rPr>
                <w:rStyle w:val="Hyperlink"/>
                <w:noProof/>
              </w:rPr>
              <w:t>Shopping</w:t>
            </w:r>
            <w:r>
              <w:rPr>
                <w:noProof/>
                <w:webHidden/>
              </w:rPr>
              <w:tab/>
            </w:r>
            <w:r>
              <w:rPr>
                <w:noProof/>
                <w:webHidden/>
              </w:rPr>
              <w:fldChar w:fldCharType="begin"/>
            </w:r>
            <w:r>
              <w:rPr>
                <w:noProof/>
                <w:webHidden/>
              </w:rPr>
              <w:instrText xml:space="preserve"> PAGEREF _Toc175581890 \h </w:instrText>
            </w:r>
            <w:r>
              <w:rPr>
                <w:noProof/>
                <w:webHidden/>
              </w:rPr>
            </w:r>
            <w:r>
              <w:rPr>
                <w:noProof/>
                <w:webHidden/>
              </w:rPr>
              <w:fldChar w:fldCharType="separate"/>
            </w:r>
            <w:r>
              <w:rPr>
                <w:noProof/>
                <w:webHidden/>
              </w:rPr>
              <w:t>88</w:t>
            </w:r>
            <w:r>
              <w:rPr>
                <w:noProof/>
                <w:webHidden/>
              </w:rPr>
              <w:fldChar w:fldCharType="end"/>
            </w:r>
          </w:hyperlink>
        </w:p>
        <w:p w14:paraId="70DFACE5" w14:textId="73219711"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91" w:history="1">
            <w:r w:rsidRPr="009279C2">
              <w:rPr>
                <w:rStyle w:val="Hyperlink"/>
                <w:noProof/>
              </w:rPr>
              <w:t>9.1</w:t>
            </w:r>
            <w:r>
              <w:rPr>
                <w:rFonts w:eastAsiaTheme="minorEastAsia" w:cstheme="minorBidi"/>
                <w:caps/>
                <w:noProof/>
                <w:kern w:val="2"/>
                <w:sz w:val="24"/>
                <w:lang w:val="en-NL" w:eastAsia="en-GB"/>
                <w14:ligatures w14:val="standardContextual"/>
              </w:rPr>
              <w:tab/>
            </w:r>
            <w:r w:rsidRPr="009279C2">
              <w:rPr>
                <w:rStyle w:val="Hyperlink"/>
                <w:noProof/>
              </w:rPr>
              <w:t>Retail/Groceries</w:t>
            </w:r>
            <w:r>
              <w:rPr>
                <w:noProof/>
                <w:webHidden/>
              </w:rPr>
              <w:tab/>
            </w:r>
            <w:r>
              <w:rPr>
                <w:noProof/>
                <w:webHidden/>
              </w:rPr>
              <w:fldChar w:fldCharType="begin"/>
            </w:r>
            <w:r>
              <w:rPr>
                <w:noProof/>
                <w:webHidden/>
              </w:rPr>
              <w:instrText xml:space="preserve"> PAGEREF _Toc175581891 \h </w:instrText>
            </w:r>
            <w:r>
              <w:rPr>
                <w:noProof/>
                <w:webHidden/>
              </w:rPr>
            </w:r>
            <w:r>
              <w:rPr>
                <w:noProof/>
                <w:webHidden/>
              </w:rPr>
              <w:fldChar w:fldCharType="separate"/>
            </w:r>
            <w:r>
              <w:rPr>
                <w:noProof/>
                <w:webHidden/>
              </w:rPr>
              <w:t>88</w:t>
            </w:r>
            <w:r>
              <w:rPr>
                <w:noProof/>
                <w:webHidden/>
              </w:rPr>
              <w:fldChar w:fldCharType="end"/>
            </w:r>
          </w:hyperlink>
        </w:p>
        <w:p w14:paraId="4FF8B172" w14:textId="13D9A2FE"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92" w:history="1">
            <w:r w:rsidRPr="009279C2">
              <w:rPr>
                <w:rStyle w:val="Hyperlink"/>
                <w:noProof/>
              </w:rPr>
              <w:t>9.2</w:t>
            </w:r>
            <w:r>
              <w:rPr>
                <w:rFonts w:eastAsiaTheme="minorEastAsia" w:cstheme="minorBidi"/>
                <w:caps/>
                <w:noProof/>
                <w:kern w:val="2"/>
                <w:sz w:val="24"/>
                <w:lang w:val="en-NL" w:eastAsia="en-GB"/>
                <w14:ligatures w14:val="standardContextual"/>
              </w:rPr>
              <w:tab/>
            </w:r>
            <w:r w:rsidRPr="009279C2">
              <w:rPr>
                <w:rStyle w:val="Hyperlink"/>
                <w:noProof/>
              </w:rPr>
              <w:t>Fish/Meat</w:t>
            </w:r>
            <w:r>
              <w:rPr>
                <w:noProof/>
                <w:webHidden/>
              </w:rPr>
              <w:tab/>
            </w:r>
            <w:r>
              <w:rPr>
                <w:noProof/>
                <w:webHidden/>
              </w:rPr>
              <w:fldChar w:fldCharType="begin"/>
            </w:r>
            <w:r>
              <w:rPr>
                <w:noProof/>
                <w:webHidden/>
              </w:rPr>
              <w:instrText xml:space="preserve"> PAGEREF _Toc175581892 \h </w:instrText>
            </w:r>
            <w:r>
              <w:rPr>
                <w:noProof/>
                <w:webHidden/>
              </w:rPr>
            </w:r>
            <w:r>
              <w:rPr>
                <w:noProof/>
                <w:webHidden/>
              </w:rPr>
              <w:fldChar w:fldCharType="separate"/>
            </w:r>
            <w:r>
              <w:rPr>
                <w:noProof/>
                <w:webHidden/>
              </w:rPr>
              <w:t>89</w:t>
            </w:r>
            <w:r>
              <w:rPr>
                <w:noProof/>
                <w:webHidden/>
              </w:rPr>
              <w:fldChar w:fldCharType="end"/>
            </w:r>
          </w:hyperlink>
        </w:p>
        <w:p w14:paraId="12BC3DC1" w14:textId="53859158"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93" w:history="1">
            <w:r w:rsidRPr="009279C2">
              <w:rPr>
                <w:rStyle w:val="Hyperlink"/>
                <w:noProof/>
              </w:rPr>
              <w:t>9.3</w:t>
            </w:r>
            <w:r>
              <w:rPr>
                <w:rFonts w:eastAsiaTheme="minorEastAsia" w:cstheme="minorBidi"/>
                <w:caps/>
                <w:noProof/>
                <w:kern w:val="2"/>
                <w:sz w:val="24"/>
                <w:lang w:val="en-NL" w:eastAsia="en-GB"/>
                <w14:ligatures w14:val="standardContextual"/>
              </w:rPr>
              <w:tab/>
            </w:r>
            <w:r w:rsidRPr="009279C2">
              <w:rPr>
                <w:rStyle w:val="Hyperlink"/>
                <w:noProof/>
              </w:rPr>
              <w:t>Online Shops</w:t>
            </w:r>
            <w:r>
              <w:rPr>
                <w:noProof/>
                <w:webHidden/>
              </w:rPr>
              <w:tab/>
            </w:r>
            <w:r>
              <w:rPr>
                <w:noProof/>
                <w:webHidden/>
              </w:rPr>
              <w:fldChar w:fldCharType="begin"/>
            </w:r>
            <w:r>
              <w:rPr>
                <w:noProof/>
                <w:webHidden/>
              </w:rPr>
              <w:instrText xml:space="preserve"> PAGEREF _Toc175581893 \h </w:instrText>
            </w:r>
            <w:r>
              <w:rPr>
                <w:noProof/>
                <w:webHidden/>
              </w:rPr>
            </w:r>
            <w:r>
              <w:rPr>
                <w:noProof/>
                <w:webHidden/>
              </w:rPr>
              <w:fldChar w:fldCharType="separate"/>
            </w:r>
            <w:r>
              <w:rPr>
                <w:noProof/>
                <w:webHidden/>
              </w:rPr>
              <w:t>89</w:t>
            </w:r>
            <w:r>
              <w:rPr>
                <w:noProof/>
                <w:webHidden/>
              </w:rPr>
              <w:fldChar w:fldCharType="end"/>
            </w:r>
          </w:hyperlink>
        </w:p>
        <w:p w14:paraId="5A99D8B3" w14:textId="0978D6F4"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94" w:history="1">
            <w:r w:rsidRPr="009279C2">
              <w:rPr>
                <w:rStyle w:val="Hyperlink"/>
                <w:noProof/>
              </w:rPr>
              <w:t>9.4</w:t>
            </w:r>
            <w:r>
              <w:rPr>
                <w:rFonts w:eastAsiaTheme="minorEastAsia" w:cstheme="minorBidi"/>
                <w:caps/>
                <w:noProof/>
                <w:kern w:val="2"/>
                <w:sz w:val="24"/>
                <w:lang w:val="en-NL" w:eastAsia="en-GB"/>
                <w14:ligatures w14:val="standardContextual"/>
              </w:rPr>
              <w:tab/>
            </w:r>
            <w:r w:rsidRPr="009279C2">
              <w:rPr>
                <w:rStyle w:val="Hyperlink"/>
                <w:noProof/>
              </w:rPr>
              <w:t>Country-Specific Shops</w:t>
            </w:r>
            <w:r>
              <w:rPr>
                <w:noProof/>
                <w:webHidden/>
              </w:rPr>
              <w:tab/>
            </w:r>
            <w:r>
              <w:rPr>
                <w:noProof/>
                <w:webHidden/>
              </w:rPr>
              <w:fldChar w:fldCharType="begin"/>
            </w:r>
            <w:r>
              <w:rPr>
                <w:noProof/>
                <w:webHidden/>
              </w:rPr>
              <w:instrText xml:space="preserve"> PAGEREF _Toc175581894 \h </w:instrText>
            </w:r>
            <w:r>
              <w:rPr>
                <w:noProof/>
                <w:webHidden/>
              </w:rPr>
            </w:r>
            <w:r>
              <w:rPr>
                <w:noProof/>
                <w:webHidden/>
              </w:rPr>
              <w:fldChar w:fldCharType="separate"/>
            </w:r>
            <w:r>
              <w:rPr>
                <w:noProof/>
                <w:webHidden/>
              </w:rPr>
              <w:t>89</w:t>
            </w:r>
            <w:r>
              <w:rPr>
                <w:noProof/>
                <w:webHidden/>
              </w:rPr>
              <w:fldChar w:fldCharType="end"/>
            </w:r>
          </w:hyperlink>
        </w:p>
        <w:p w14:paraId="5B1B1EB9" w14:textId="6638E842"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95" w:history="1">
            <w:r w:rsidRPr="009279C2">
              <w:rPr>
                <w:rStyle w:val="Hyperlink"/>
                <w:noProof/>
              </w:rPr>
              <w:t>9.5</w:t>
            </w:r>
            <w:r>
              <w:rPr>
                <w:rFonts w:eastAsiaTheme="minorEastAsia" w:cstheme="minorBidi"/>
                <w:caps/>
                <w:noProof/>
                <w:kern w:val="2"/>
                <w:sz w:val="24"/>
                <w:lang w:val="en-NL" w:eastAsia="en-GB"/>
                <w14:ligatures w14:val="standardContextual"/>
              </w:rPr>
              <w:tab/>
            </w:r>
            <w:r w:rsidRPr="009279C2">
              <w:rPr>
                <w:rStyle w:val="Hyperlink"/>
                <w:noProof/>
              </w:rPr>
              <w:t>Home</w:t>
            </w:r>
            <w:r>
              <w:rPr>
                <w:noProof/>
                <w:webHidden/>
              </w:rPr>
              <w:tab/>
            </w:r>
            <w:r>
              <w:rPr>
                <w:noProof/>
                <w:webHidden/>
              </w:rPr>
              <w:fldChar w:fldCharType="begin"/>
            </w:r>
            <w:r>
              <w:rPr>
                <w:noProof/>
                <w:webHidden/>
              </w:rPr>
              <w:instrText xml:space="preserve"> PAGEREF _Toc175581895 \h </w:instrText>
            </w:r>
            <w:r>
              <w:rPr>
                <w:noProof/>
                <w:webHidden/>
              </w:rPr>
            </w:r>
            <w:r>
              <w:rPr>
                <w:noProof/>
                <w:webHidden/>
              </w:rPr>
              <w:fldChar w:fldCharType="separate"/>
            </w:r>
            <w:r>
              <w:rPr>
                <w:noProof/>
                <w:webHidden/>
              </w:rPr>
              <w:t>90</w:t>
            </w:r>
            <w:r>
              <w:rPr>
                <w:noProof/>
                <w:webHidden/>
              </w:rPr>
              <w:fldChar w:fldCharType="end"/>
            </w:r>
          </w:hyperlink>
        </w:p>
        <w:p w14:paraId="3A7674ED" w14:textId="09C08807"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96" w:history="1">
            <w:r w:rsidRPr="009279C2">
              <w:rPr>
                <w:rStyle w:val="Hyperlink"/>
                <w:noProof/>
              </w:rPr>
              <w:t>9.6</w:t>
            </w:r>
            <w:r>
              <w:rPr>
                <w:rFonts w:eastAsiaTheme="minorEastAsia" w:cstheme="minorBidi"/>
                <w:caps/>
                <w:noProof/>
                <w:kern w:val="2"/>
                <w:sz w:val="24"/>
                <w:lang w:val="en-NL" w:eastAsia="en-GB"/>
                <w14:ligatures w14:val="standardContextual"/>
              </w:rPr>
              <w:tab/>
            </w:r>
            <w:r w:rsidRPr="009279C2">
              <w:rPr>
                <w:rStyle w:val="Hyperlink"/>
                <w:noProof/>
              </w:rPr>
              <w:t>Clothes/Shoes</w:t>
            </w:r>
            <w:r>
              <w:rPr>
                <w:noProof/>
                <w:webHidden/>
              </w:rPr>
              <w:tab/>
            </w:r>
            <w:r>
              <w:rPr>
                <w:noProof/>
                <w:webHidden/>
              </w:rPr>
              <w:fldChar w:fldCharType="begin"/>
            </w:r>
            <w:r>
              <w:rPr>
                <w:noProof/>
                <w:webHidden/>
              </w:rPr>
              <w:instrText xml:space="preserve"> PAGEREF _Toc175581896 \h </w:instrText>
            </w:r>
            <w:r>
              <w:rPr>
                <w:noProof/>
                <w:webHidden/>
              </w:rPr>
            </w:r>
            <w:r>
              <w:rPr>
                <w:noProof/>
                <w:webHidden/>
              </w:rPr>
              <w:fldChar w:fldCharType="separate"/>
            </w:r>
            <w:r>
              <w:rPr>
                <w:noProof/>
                <w:webHidden/>
              </w:rPr>
              <w:t>91</w:t>
            </w:r>
            <w:r>
              <w:rPr>
                <w:noProof/>
                <w:webHidden/>
              </w:rPr>
              <w:fldChar w:fldCharType="end"/>
            </w:r>
          </w:hyperlink>
        </w:p>
        <w:p w14:paraId="6D707A24" w14:textId="4FD655FE"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97" w:history="1">
            <w:r w:rsidRPr="009279C2">
              <w:rPr>
                <w:rStyle w:val="Hyperlink"/>
                <w:noProof/>
              </w:rPr>
              <w:t>9.7</w:t>
            </w:r>
            <w:r>
              <w:rPr>
                <w:rFonts w:eastAsiaTheme="minorEastAsia" w:cstheme="minorBidi"/>
                <w:caps/>
                <w:noProof/>
                <w:kern w:val="2"/>
                <w:sz w:val="24"/>
                <w:lang w:val="en-NL" w:eastAsia="en-GB"/>
                <w14:ligatures w14:val="standardContextual"/>
              </w:rPr>
              <w:tab/>
            </w:r>
            <w:r w:rsidRPr="009279C2">
              <w:rPr>
                <w:rStyle w:val="Hyperlink"/>
                <w:noProof/>
              </w:rPr>
              <w:t>Cosmetics/Beauty</w:t>
            </w:r>
            <w:r>
              <w:rPr>
                <w:noProof/>
                <w:webHidden/>
              </w:rPr>
              <w:tab/>
            </w:r>
            <w:r>
              <w:rPr>
                <w:noProof/>
                <w:webHidden/>
              </w:rPr>
              <w:fldChar w:fldCharType="begin"/>
            </w:r>
            <w:r>
              <w:rPr>
                <w:noProof/>
                <w:webHidden/>
              </w:rPr>
              <w:instrText xml:space="preserve"> PAGEREF _Toc175581897 \h </w:instrText>
            </w:r>
            <w:r>
              <w:rPr>
                <w:noProof/>
                <w:webHidden/>
              </w:rPr>
            </w:r>
            <w:r>
              <w:rPr>
                <w:noProof/>
                <w:webHidden/>
              </w:rPr>
              <w:fldChar w:fldCharType="separate"/>
            </w:r>
            <w:r>
              <w:rPr>
                <w:noProof/>
                <w:webHidden/>
              </w:rPr>
              <w:t>92</w:t>
            </w:r>
            <w:r>
              <w:rPr>
                <w:noProof/>
                <w:webHidden/>
              </w:rPr>
              <w:fldChar w:fldCharType="end"/>
            </w:r>
          </w:hyperlink>
        </w:p>
        <w:p w14:paraId="0F0AB350" w14:textId="5FF1E79A"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98" w:history="1">
            <w:r w:rsidRPr="009279C2">
              <w:rPr>
                <w:rStyle w:val="Hyperlink"/>
                <w:noProof/>
              </w:rPr>
              <w:t>9.8</w:t>
            </w:r>
            <w:r>
              <w:rPr>
                <w:rFonts w:eastAsiaTheme="minorEastAsia" w:cstheme="minorBidi"/>
                <w:caps/>
                <w:noProof/>
                <w:kern w:val="2"/>
                <w:sz w:val="24"/>
                <w:lang w:val="en-NL" w:eastAsia="en-GB"/>
                <w14:ligatures w14:val="standardContextual"/>
              </w:rPr>
              <w:tab/>
            </w:r>
            <w:r w:rsidRPr="009279C2">
              <w:rPr>
                <w:rStyle w:val="Hyperlink"/>
                <w:noProof/>
              </w:rPr>
              <w:t>Pet Shops</w:t>
            </w:r>
            <w:r>
              <w:rPr>
                <w:noProof/>
                <w:webHidden/>
              </w:rPr>
              <w:tab/>
            </w:r>
            <w:r>
              <w:rPr>
                <w:noProof/>
                <w:webHidden/>
              </w:rPr>
              <w:fldChar w:fldCharType="begin"/>
            </w:r>
            <w:r>
              <w:rPr>
                <w:noProof/>
                <w:webHidden/>
              </w:rPr>
              <w:instrText xml:space="preserve"> PAGEREF _Toc175581898 \h </w:instrText>
            </w:r>
            <w:r>
              <w:rPr>
                <w:noProof/>
                <w:webHidden/>
              </w:rPr>
            </w:r>
            <w:r>
              <w:rPr>
                <w:noProof/>
                <w:webHidden/>
              </w:rPr>
              <w:fldChar w:fldCharType="separate"/>
            </w:r>
            <w:r>
              <w:rPr>
                <w:noProof/>
                <w:webHidden/>
              </w:rPr>
              <w:t>93</w:t>
            </w:r>
            <w:r>
              <w:rPr>
                <w:noProof/>
                <w:webHidden/>
              </w:rPr>
              <w:fldChar w:fldCharType="end"/>
            </w:r>
          </w:hyperlink>
        </w:p>
        <w:p w14:paraId="288DBDD5" w14:textId="1EB169F0" w:rsidR="00E41E42" w:rsidRDefault="00E41E42">
          <w:pPr>
            <w:pStyle w:val="TOC2"/>
            <w:tabs>
              <w:tab w:val="left" w:pos="800"/>
              <w:tab w:val="right" w:leader="dot" w:pos="9347"/>
            </w:tabs>
            <w:rPr>
              <w:rFonts w:eastAsiaTheme="minorEastAsia" w:cstheme="minorBidi"/>
              <w:caps/>
              <w:noProof/>
              <w:kern w:val="2"/>
              <w:sz w:val="24"/>
              <w:lang w:val="en-NL" w:eastAsia="en-GB"/>
              <w14:ligatures w14:val="standardContextual"/>
            </w:rPr>
          </w:pPr>
          <w:hyperlink w:anchor="_Toc175581899" w:history="1">
            <w:r w:rsidRPr="009279C2">
              <w:rPr>
                <w:rStyle w:val="Hyperlink"/>
                <w:noProof/>
              </w:rPr>
              <w:t>9.9</w:t>
            </w:r>
            <w:r>
              <w:rPr>
                <w:rFonts w:eastAsiaTheme="minorEastAsia" w:cstheme="minorBidi"/>
                <w:caps/>
                <w:noProof/>
                <w:kern w:val="2"/>
                <w:sz w:val="24"/>
                <w:lang w:val="en-NL" w:eastAsia="en-GB"/>
                <w14:ligatures w14:val="standardContextual"/>
              </w:rPr>
              <w:tab/>
            </w:r>
            <w:r w:rsidRPr="009279C2">
              <w:rPr>
                <w:rStyle w:val="Hyperlink"/>
                <w:noProof/>
              </w:rPr>
              <w:t>Markets</w:t>
            </w:r>
            <w:r>
              <w:rPr>
                <w:noProof/>
                <w:webHidden/>
              </w:rPr>
              <w:tab/>
            </w:r>
            <w:r>
              <w:rPr>
                <w:noProof/>
                <w:webHidden/>
              </w:rPr>
              <w:fldChar w:fldCharType="begin"/>
            </w:r>
            <w:r>
              <w:rPr>
                <w:noProof/>
                <w:webHidden/>
              </w:rPr>
              <w:instrText xml:space="preserve"> PAGEREF _Toc175581899 \h </w:instrText>
            </w:r>
            <w:r>
              <w:rPr>
                <w:noProof/>
                <w:webHidden/>
              </w:rPr>
            </w:r>
            <w:r>
              <w:rPr>
                <w:noProof/>
                <w:webHidden/>
              </w:rPr>
              <w:fldChar w:fldCharType="separate"/>
            </w:r>
            <w:r>
              <w:rPr>
                <w:noProof/>
                <w:webHidden/>
              </w:rPr>
              <w:t>93</w:t>
            </w:r>
            <w:r>
              <w:rPr>
                <w:noProof/>
                <w:webHidden/>
              </w:rPr>
              <w:fldChar w:fldCharType="end"/>
            </w:r>
          </w:hyperlink>
        </w:p>
        <w:p w14:paraId="60B86FF1" w14:textId="6FCBB97D"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00" w:history="1">
            <w:r w:rsidRPr="009279C2">
              <w:rPr>
                <w:rStyle w:val="Hyperlink"/>
                <w:noProof/>
              </w:rPr>
              <w:t>9.10</w:t>
            </w:r>
            <w:r>
              <w:rPr>
                <w:rFonts w:eastAsiaTheme="minorEastAsia" w:cstheme="minorBidi"/>
                <w:caps/>
                <w:noProof/>
                <w:kern w:val="2"/>
                <w:sz w:val="24"/>
                <w:lang w:val="en-NL" w:eastAsia="en-GB"/>
                <w14:ligatures w14:val="standardContextual"/>
              </w:rPr>
              <w:tab/>
            </w:r>
            <w:r w:rsidRPr="009279C2">
              <w:rPr>
                <w:rStyle w:val="Hyperlink"/>
                <w:noProof/>
              </w:rPr>
              <w:t>Buying/Selling Used Items</w:t>
            </w:r>
            <w:r>
              <w:rPr>
                <w:noProof/>
                <w:webHidden/>
              </w:rPr>
              <w:tab/>
            </w:r>
            <w:r>
              <w:rPr>
                <w:noProof/>
                <w:webHidden/>
              </w:rPr>
              <w:fldChar w:fldCharType="begin"/>
            </w:r>
            <w:r>
              <w:rPr>
                <w:noProof/>
                <w:webHidden/>
              </w:rPr>
              <w:instrText xml:space="preserve"> PAGEREF _Toc175581900 \h </w:instrText>
            </w:r>
            <w:r>
              <w:rPr>
                <w:noProof/>
                <w:webHidden/>
              </w:rPr>
            </w:r>
            <w:r>
              <w:rPr>
                <w:noProof/>
                <w:webHidden/>
              </w:rPr>
              <w:fldChar w:fldCharType="separate"/>
            </w:r>
            <w:r>
              <w:rPr>
                <w:noProof/>
                <w:webHidden/>
              </w:rPr>
              <w:t>93</w:t>
            </w:r>
            <w:r>
              <w:rPr>
                <w:noProof/>
                <w:webHidden/>
              </w:rPr>
              <w:fldChar w:fldCharType="end"/>
            </w:r>
          </w:hyperlink>
        </w:p>
        <w:p w14:paraId="1EAB490B" w14:textId="18153ACD" w:rsidR="00E41E42" w:rsidRDefault="00E41E42">
          <w:pPr>
            <w:pStyle w:val="TOC1"/>
            <w:tabs>
              <w:tab w:val="left" w:pos="600"/>
              <w:tab w:val="right" w:leader="dot" w:pos="9347"/>
            </w:tabs>
            <w:rPr>
              <w:rFonts w:eastAsiaTheme="minorEastAsia" w:cstheme="minorBidi"/>
              <w:bCs w:val="0"/>
              <w:caps/>
              <w:noProof/>
              <w:kern w:val="2"/>
              <w:lang w:val="en-NL" w:eastAsia="en-GB"/>
              <w14:ligatures w14:val="standardContextual"/>
            </w:rPr>
          </w:pPr>
          <w:hyperlink w:anchor="_Toc175581901" w:history="1">
            <w:r w:rsidRPr="009279C2">
              <w:rPr>
                <w:rStyle w:val="Hyperlink"/>
                <w:noProof/>
              </w:rPr>
              <w:t>10</w:t>
            </w:r>
            <w:r>
              <w:rPr>
                <w:rFonts w:eastAsiaTheme="minorEastAsia" w:cstheme="minorBidi"/>
                <w:bCs w:val="0"/>
                <w:caps/>
                <w:noProof/>
                <w:kern w:val="2"/>
                <w:lang w:val="en-NL" w:eastAsia="en-GB"/>
                <w14:ligatures w14:val="standardContextual"/>
              </w:rPr>
              <w:tab/>
            </w:r>
            <w:r w:rsidRPr="009279C2">
              <w:rPr>
                <w:rStyle w:val="Hyperlink"/>
                <w:noProof/>
              </w:rPr>
              <w:t>Learning</w:t>
            </w:r>
            <w:r>
              <w:rPr>
                <w:noProof/>
                <w:webHidden/>
              </w:rPr>
              <w:tab/>
            </w:r>
            <w:r>
              <w:rPr>
                <w:noProof/>
                <w:webHidden/>
              </w:rPr>
              <w:fldChar w:fldCharType="begin"/>
            </w:r>
            <w:r>
              <w:rPr>
                <w:noProof/>
                <w:webHidden/>
              </w:rPr>
              <w:instrText xml:space="preserve"> PAGEREF _Toc175581901 \h </w:instrText>
            </w:r>
            <w:r>
              <w:rPr>
                <w:noProof/>
                <w:webHidden/>
              </w:rPr>
            </w:r>
            <w:r>
              <w:rPr>
                <w:noProof/>
                <w:webHidden/>
              </w:rPr>
              <w:fldChar w:fldCharType="separate"/>
            </w:r>
            <w:r>
              <w:rPr>
                <w:noProof/>
                <w:webHidden/>
              </w:rPr>
              <w:t>94</w:t>
            </w:r>
            <w:r>
              <w:rPr>
                <w:noProof/>
                <w:webHidden/>
              </w:rPr>
              <w:fldChar w:fldCharType="end"/>
            </w:r>
          </w:hyperlink>
        </w:p>
        <w:p w14:paraId="2C1DF254" w14:textId="017D725B"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02" w:history="1">
            <w:r w:rsidRPr="009279C2">
              <w:rPr>
                <w:rStyle w:val="Hyperlink"/>
                <w:noProof/>
                <w:lang w:val="ru-RU"/>
              </w:rPr>
              <w:t>10.1</w:t>
            </w:r>
            <w:r>
              <w:rPr>
                <w:rFonts w:eastAsiaTheme="minorEastAsia" w:cstheme="minorBidi"/>
                <w:caps/>
                <w:noProof/>
                <w:kern w:val="2"/>
                <w:sz w:val="24"/>
                <w:lang w:val="en-NL" w:eastAsia="en-GB"/>
                <w14:ligatures w14:val="standardContextual"/>
              </w:rPr>
              <w:tab/>
            </w:r>
            <w:r w:rsidRPr="009279C2">
              <w:rPr>
                <w:rStyle w:val="Hyperlink"/>
                <w:noProof/>
              </w:rPr>
              <w:t>Learning Dutch</w:t>
            </w:r>
            <w:r>
              <w:rPr>
                <w:noProof/>
                <w:webHidden/>
              </w:rPr>
              <w:tab/>
            </w:r>
            <w:r>
              <w:rPr>
                <w:noProof/>
                <w:webHidden/>
              </w:rPr>
              <w:fldChar w:fldCharType="begin"/>
            </w:r>
            <w:r>
              <w:rPr>
                <w:noProof/>
                <w:webHidden/>
              </w:rPr>
              <w:instrText xml:space="preserve"> PAGEREF _Toc175581902 \h </w:instrText>
            </w:r>
            <w:r>
              <w:rPr>
                <w:noProof/>
                <w:webHidden/>
              </w:rPr>
            </w:r>
            <w:r>
              <w:rPr>
                <w:noProof/>
                <w:webHidden/>
              </w:rPr>
              <w:fldChar w:fldCharType="separate"/>
            </w:r>
            <w:r>
              <w:rPr>
                <w:noProof/>
                <w:webHidden/>
              </w:rPr>
              <w:t>94</w:t>
            </w:r>
            <w:r>
              <w:rPr>
                <w:noProof/>
                <w:webHidden/>
              </w:rPr>
              <w:fldChar w:fldCharType="end"/>
            </w:r>
          </w:hyperlink>
        </w:p>
        <w:p w14:paraId="13E6575C" w14:textId="764DC27B"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03" w:history="1">
            <w:r w:rsidRPr="009279C2">
              <w:rPr>
                <w:rStyle w:val="Hyperlink"/>
                <w:noProof/>
              </w:rPr>
              <w:t>10.2</w:t>
            </w:r>
            <w:r>
              <w:rPr>
                <w:rFonts w:eastAsiaTheme="minorEastAsia" w:cstheme="minorBidi"/>
                <w:caps/>
                <w:noProof/>
                <w:kern w:val="2"/>
                <w:sz w:val="24"/>
                <w:lang w:val="en-NL" w:eastAsia="en-GB"/>
                <w14:ligatures w14:val="standardContextual"/>
              </w:rPr>
              <w:tab/>
            </w:r>
            <w:r w:rsidRPr="009279C2">
              <w:rPr>
                <w:rStyle w:val="Hyperlink"/>
                <w:noProof/>
              </w:rPr>
              <w:t>Learning English</w:t>
            </w:r>
            <w:r>
              <w:rPr>
                <w:noProof/>
                <w:webHidden/>
              </w:rPr>
              <w:tab/>
            </w:r>
            <w:r>
              <w:rPr>
                <w:noProof/>
                <w:webHidden/>
              </w:rPr>
              <w:fldChar w:fldCharType="begin"/>
            </w:r>
            <w:r>
              <w:rPr>
                <w:noProof/>
                <w:webHidden/>
              </w:rPr>
              <w:instrText xml:space="preserve"> PAGEREF _Toc175581903 \h </w:instrText>
            </w:r>
            <w:r>
              <w:rPr>
                <w:noProof/>
                <w:webHidden/>
              </w:rPr>
            </w:r>
            <w:r>
              <w:rPr>
                <w:noProof/>
                <w:webHidden/>
              </w:rPr>
              <w:fldChar w:fldCharType="separate"/>
            </w:r>
            <w:r>
              <w:rPr>
                <w:noProof/>
                <w:webHidden/>
              </w:rPr>
              <w:t>95</w:t>
            </w:r>
            <w:r>
              <w:rPr>
                <w:noProof/>
                <w:webHidden/>
              </w:rPr>
              <w:fldChar w:fldCharType="end"/>
            </w:r>
          </w:hyperlink>
        </w:p>
        <w:p w14:paraId="06B22BE8" w14:textId="71AC9E65"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04" w:history="1">
            <w:r w:rsidRPr="009279C2">
              <w:rPr>
                <w:rStyle w:val="Hyperlink"/>
                <w:noProof/>
              </w:rPr>
              <w:t>10.3</w:t>
            </w:r>
            <w:r>
              <w:rPr>
                <w:rFonts w:eastAsiaTheme="minorEastAsia" w:cstheme="minorBidi"/>
                <w:caps/>
                <w:noProof/>
                <w:kern w:val="2"/>
                <w:sz w:val="24"/>
                <w:lang w:val="en-NL" w:eastAsia="en-GB"/>
                <w14:ligatures w14:val="standardContextual"/>
              </w:rPr>
              <w:tab/>
            </w:r>
            <w:r w:rsidRPr="009279C2">
              <w:rPr>
                <w:rStyle w:val="Hyperlink"/>
                <w:noProof/>
              </w:rPr>
              <w:t>School</w:t>
            </w:r>
            <w:r>
              <w:rPr>
                <w:noProof/>
                <w:webHidden/>
              </w:rPr>
              <w:tab/>
            </w:r>
            <w:r>
              <w:rPr>
                <w:noProof/>
                <w:webHidden/>
              </w:rPr>
              <w:fldChar w:fldCharType="begin"/>
            </w:r>
            <w:r>
              <w:rPr>
                <w:noProof/>
                <w:webHidden/>
              </w:rPr>
              <w:instrText xml:space="preserve"> PAGEREF _Toc175581904 \h </w:instrText>
            </w:r>
            <w:r>
              <w:rPr>
                <w:noProof/>
                <w:webHidden/>
              </w:rPr>
            </w:r>
            <w:r>
              <w:rPr>
                <w:noProof/>
                <w:webHidden/>
              </w:rPr>
              <w:fldChar w:fldCharType="separate"/>
            </w:r>
            <w:r>
              <w:rPr>
                <w:noProof/>
                <w:webHidden/>
              </w:rPr>
              <w:t>96</w:t>
            </w:r>
            <w:r>
              <w:rPr>
                <w:noProof/>
                <w:webHidden/>
              </w:rPr>
              <w:fldChar w:fldCharType="end"/>
            </w:r>
          </w:hyperlink>
        </w:p>
        <w:p w14:paraId="7C4B21B1" w14:textId="6BCCF741"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05" w:history="1">
            <w:r w:rsidRPr="009279C2">
              <w:rPr>
                <w:rStyle w:val="Hyperlink"/>
                <w:noProof/>
              </w:rPr>
              <w:t>10.4</w:t>
            </w:r>
            <w:r>
              <w:rPr>
                <w:rFonts w:eastAsiaTheme="minorEastAsia" w:cstheme="minorBidi"/>
                <w:caps/>
                <w:noProof/>
                <w:kern w:val="2"/>
                <w:sz w:val="24"/>
                <w:lang w:val="en-NL" w:eastAsia="en-GB"/>
                <w14:ligatures w14:val="standardContextual"/>
              </w:rPr>
              <w:tab/>
            </w:r>
            <w:r w:rsidRPr="009279C2">
              <w:rPr>
                <w:rStyle w:val="Hyperlink"/>
                <w:noProof/>
              </w:rPr>
              <w:t>University</w:t>
            </w:r>
            <w:r>
              <w:rPr>
                <w:noProof/>
                <w:webHidden/>
              </w:rPr>
              <w:tab/>
            </w:r>
            <w:r>
              <w:rPr>
                <w:noProof/>
                <w:webHidden/>
              </w:rPr>
              <w:fldChar w:fldCharType="begin"/>
            </w:r>
            <w:r>
              <w:rPr>
                <w:noProof/>
                <w:webHidden/>
              </w:rPr>
              <w:instrText xml:space="preserve"> PAGEREF _Toc175581905 \h </w:instrText>
            </w:r>
            <w:r>
              <w:rPr>
                <w:noProof/>
                <w:webHidden/>
              </w:rPr>
            </w:r>
            <w:r>
              <w:rPr>
                <w:noProof/>
                <w:webHidden/>
              </w:rPr>
              <w:fldChar w:fldCharType="separate"/>
            </w:r>
            <w:r>
              <w:rPr>
                <w:noProof/>
                <w:webHidden/>
              </w:rPr>
              <w:t>97</w:t>
            </w:r>
            <w:r>
              <w:rPr>
                <w:noProof/>
                <w:webHidden/>
              </w:rPr>
              <w:fldChar w:fldCharType="end"/>
            </w:r>
          </w:hyperlink>
        </w:p>
        <w:p w14:paraId="69588F44" w14:textId="22D73D68"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06" w:history="1">
            <w:r w:rsidRPr="009279C2">
              <w:rPr>
                <w:rStyle w:val="Hyperlink"/>
                <w:noProof/>
              </w:rPr>
              <w:t>10.5</w:t>
            </w:r>
            <w:r>
              <w:rPr>
                <w:rFonts w:eastAsiaTheme="minorEastAsia" w:cstheme="minorBidi"/>
                <w:caps/>
                <w:noProof/>
                <w:kern w:val="2"/>
                <w:sz w:val="24"/>
                <w:lang w:val="en-NL" w:eastAsia="en-GB"/>
                <w14:ligatures w14:val="standardContextual"/>
              </w:rPr>
              <w:tab/>
            </w:r>
            <w:r w:rsidRPr="009279C2">
              <w:rPr>
                <w:rStyle w:val="Hyperlink"/>
                <w:noProof/>
              </w:rPr>
              <w:t>Bibliotheca</w:t>
            </w:r>
            <w:r>
              <w:rPr>
                <w:noProof/>
                <w:webHidden/>
              </w:rPr>
              <w:tab/>
            </w:r>
            <w:r>
              <w:rPr>
                <w:noProof/>
                <w:webHidden/>
              </w:rPr>
              <w:fldChar w:fldCharType="begin"/>
            </w:r>
            <w:r>
              <w:rPr>
                <w:noProof/>
                <w:webHidden/>
              </w:rPr>
              <w:instrText xml:space="preserve"> PAGEREF _Toc175581906 \h </w:instrText>
            </w:r>
            <w:r>
              <w:rPr>
                <w:noProof/>
                <w:webHidden/>
              </w:rPr>
            </w:r>
            <w:r>
              <w:rPr>
                <w:noProof/>
                <w:webHidden/>
              </w:rPr>
              <w:fldChar w:fldCharType="separate"/>
            </w:r>
            <w:r>
              <w:rPr>
                <w:noProof/>
                <w:webHidden/>
              </w:rPr>
              <w:t>97</w:t>
            </w:r>
            <w:r>
              <w:rPr>
                <w:noProof/>
                <w:webHidden/>
              </w:rPr>
              <w:fldChar w:fldCharType="end"/>
            </w:r>
          </w:hyperlink>
        </w:p>
        <w:p w14:paraId="057D093C" w14:textId="44CB2D7D" w:rsidR="00E41E42" w:rsidRDefault="00E41E42">
          <w:pPr>
            <w:pStyle w:val="TOC1"/>
            <w:tabs>
              <w:tab w:val="left" w:pos="600"/>
              <w:tab w:val="right" w:leader="dot" w:pos="9347"/>
            </w:tabs>
            <w:rPr>
              <w:rFonts w:eastAsiaTheme="minorEastAsia" w:cstheme="minorBidi"/>
              <w:bCs w:val="0"/>
              <w:caps/>
              <w:noProof/>
              <w:kern w:val="2"/>
              <w:lang w:val="en-NL" w:eastAsia="en-GB"/>
              <w14:ligatures w14:val="standardContextual"/>
            </w:rPr>
          </w:pPr>
          <w:hyperlink w:anchor="_Toc175581907" w:history="1">
            <w:r w:rsidRPr="009279C2">
              <w:rPr>
                <w:rStyle w:val="Hyperlink"/>
                <w:noProof/>
              </w:rPr>
              <w:t>11</w:t>
            </w:r>
            <w:r>
              <w:rPr>
                <w:rFonts w:eastAsiaTheme="minorEastAsia" w:cstheme="minorBidi"/>
                <w:bCs w:val="0"/>
                <w:caps/>
                <w:noProof/>
                <w:kern w:val="2"/>
                <w:lang w:val="en-NL" w:eastAsia="en-GB"/>
                <w14:ligatures w14:val="standardContextual"/>
              </w:rPr>
              <w:tab/>
            </w:r>
            <w:r w:rsidRPr="009279C2">
              <w:rPr>
                <w:rStyle w:val="Hyperlink"/>
                <w:noProof/>
              </w:rPr>
              <w:t>Entertainment</w:t>
            </w:r>
            <w:r>
              <w:rPr>
                <w:noProof/>
                <w:webHidden/>
              </w:rPr>
              <w:tab/>
            </w:r>
            <w:r>
              <w:rPr>
                <w:noProof/>
                <w:webHidden/>
              </w:rPr>
              <w:fldChar w:fldCharType="begin"/>
            </w:r>
            <w:r>
              <w:rPr>
                <w:noProof/>
                <w:webHidden/>
              </w:rPr>
              <w:instrText xml:space="preserve"> PAGEREF _Toc175581907 \h </w:instrText>
            </w:r>
            <w:r>
              <w:rPr>
                <w:noProof/>
                <w:webHidden/>
              </w:rPr>
            </w:r>
            <w:r>
              <w:rPr>
                <w:noProof/>
                <w:webHidden/>
              </w:rPr>
              <w:fldChar w:fldCharType="separate"/>
            </w:r>
            <w:r>
              <w:rPr>
                <w:noProof/>
                <w:webHidden/>
              </w:rPr>
              <w:t>98</w:t>
            </w:r>
            <w:r>
              <w:rPr>
                <w:noProof/>
                <w:webHidden/>
              </w:rPr>
              <w:fldChar w:fldCharType="end"/>
            </w:r>
          </w:hyperlink>
        </w:p>
        <w:p w14:paraId="28D7FAFF" w14:textId="41AFC5DF"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08" w:history="1">
            <w:r w:rsidRPr="009279C2">
              <w:rPr>
                <w:rStyle w:val="Hyperlink"/>
                <w:noProof/>
                <w:lang w:val="ru-RU"/>
              </w:rPr>
              <w:t>11.1</w:t>
            </w:r>
            <w:r>
              <w:rPr>
                <w:rFonts w:eastAsiaTheme="minorEastAsia" w:cstheme="minorBidi"/>
                <w:caps/>
                <w:noProof/>
                <w:kern w:val="2"/>
                <w:sz w:val="24"/>
                <w:lang w:val="en-NL" w:eastAsia="en-GB"/>
                <w14:ligatures w14:val="standardContextual"/>
              </w:rPr>
              <w:tab/>
            </w:r>
            <w:r w:rsidRPr="009279C2">
              <w:rPr>
                <w:rStyle w:val="Hyperlink"/>
                <w:noProof/>
              </w:rPr>
              <w:t>Bars/Restaurants</w:t>
            </w:r>
            <w:r>
              <w:rPr>
                <w:noProof/>
                <w:webHidden/>
              </w:rPr>
              <w:tab/>
            </w:r>
            <w:r>
              <w:rPr>
                <w:noProof/>
                <w:webHidden/>
              </w:rPr>
              <w:fldChar w:fldCharType="begin"/>
            </w:r>
            <w:r>
              <w:rPr>
                <w:noProof/>
                <w:webHidden/>
              </w:rPr>
              <w:instrText xml:space="preserve"> PAGEREF _Toc175581908 \h </w:instrText>
            </w:r>
            <w:r>
              <w:rPr>
                <w:noProof/>
                <w:webHidden/>
              </w:rPr>
            </w:r>
            <w:r>
              <w:rPr>
                <w:noProof/>
                <w:webHidden/>
              </w:rPr>
              <w:fldChar w:fldCharType="separate"/>
            </w:r>
            <w:r>
              <w:rPr>
                <w:noProof/>
                <w:webHidden/>
              </w:rPr>
              <w:t>98</w:t>
            </w:r>
            <w:r>
              <w:rPr>
                <w:noProof/>
                <w:webHidden/>
              </w:rPr>
              <w:fldChar w:fldCharType="end"/>
            </w:r>
          </w:hyperlink>
        </w:p>
        <w:p w14:paraId="00C4C4F5" w14:textId="6A269DBD"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09" w:history="1">
            <w:r w:rsidRPr="009279C2">
              <w:rPr>
                <w:rStyle w:val="Hyperlink"/>
                <w:noProof/>
              </w:rPr>
              <w:t>11.2</w:t>
            </w:r>
            <w:r>
              <w:rPr>
                <w:rFonts w:eastAsiaTheme="minorEastAsia" w:cstheme="minorBidi"/>
                <w:caps/>
                <w:noProof/>
                <w:kern w:val="2"/>
                <w:sz w:val="24"/>
                <w:lang w:val="en-NL" w:eastAsia="en-GB"/>
                <w14:ligatures w14:val="standardContextual"/>
              </w:rPr>
              <w:tab/>
            </w:r>
            <w:r w:rsidRPr="009279C2">
              <w:rPr>
                <w:rStyle w:val="Hyperlink"/>
                <w:noProof/>
              </w:rPr>
              <w:t>Museum</w:t>
            </w:r>
            <w:r>
              <w:rPr>
                <w:noProof/>
                <w:webHidden/>
              </w:rPr>
              <w:tab/>
            </w:r>
            <w:r>
              <w:rPr>
                <w:noProof/>
                <w:webHidden/>
              </w:rPr>
              <w:fldChar w:fldCharType="begin"/>
            </w:r>
            <w:r>
              <w:rPr>
                <w:noProof/>
                <w:webHidden/>
              </w:rPr>
              <w:instrText xml:space="preserve"> PAGEREF _Toc175581909 \h </w:instrText>
            </w:r>
            <w:r>
              <w:rPr>
                <w:noProof/>
                <w:webHidden/>
              </w:rPr>
            </w:r>
            <w:r>
              <w:rPr>
                <w:noProof/>
                <w:webHidden/>
              </w:rPr>
              <w:fldChar w:fldCharType="separate"/>
            </w:r>
            <w:r>
              <w:rPr>
                <w:noProof/>
                <w:webHidden/>
              </w:rPr>
              <w:t>99</w:t>
            </w:r>
            <w:r>
              <w:rPr>
                <w:noProof/>
                <w:webHidden/>
              </w:rPr>
              <w:fldChar w:fldCharType="end"/>
            </w:r>
          </w:hyperlink>
        </w:p>
        <w:p w14:paraId="17C4A6F3" w14:textId="11FACADA"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10" w:history="1">
            <w:r w:rsidRPr="009279C2">
              <w:rPr>
                <w:rStyle w:val="Hyperlink"/>
                <w:noProof/>
              </w:rPr>
              <w:t>11.3</w:t>
            </w:r>
            <w:r>
              <w:rPr>
                <w:rFonts w:eastAsiaTheme="minorEastAsia" w:cstheme="minorBidi"/>
                <w:caps/>
                <w:noProof/>
                <w:kern w:val="2"/>
                <w:sz w:val="24"/>
                <w:lang w:val="en-NL" w:eastAsia="en-GB"/>
                <w14:ligatures w14:val="standardContextual"/>
              </w:rPr>
              <w:tab/>
            </w:r>
            <w:r w:rsidRPr="009279C2">
              <w:rPr>
                <w:rStyle w:val="Hyperlink"/>
                <w:noProof/>
              </w:rPr>
              <w:t>Red Light</w:t>
            </w:r>
            <w:r>
              <w:rPr>
                <w:noProof/>
                <w:webHidden/>
              </w:rPr>
              <w:tab/>
            </w:r>
            <w:r>
              <w:rPr>
                <w:noProof/>
                <w:webHidden/>
              </w:rPr>
              <w:fldChar w:fldCharType="begin"/>
            </w:r>
            <w:r>
              <w:rPr>
                <w:noProof/>
                <w:webHidden/>
              </w:rPr>
              <w:instrText xml:space="preserve"> PAGEREF _Toc175581910 \h </w:instrText>
            </w:r>
            <w:r>
              <w:rPr>
                <w:noProof/>
                <w:webHidden/>
              </w:rPr>
            </w:r>
            <w:r>
              <w:rPr>
                <w:noProof/>
                <w:webHidden/>
              </w:rPr>
              <w:fldChar w:fldCharType="separate"/>
            </w:r>
            <w:r>
              <w:rPr>
                <w:noProof/>
                <w:webHidden/>
              </w:rPr>
              <w:t>100</w:t>
            </w:r>
            <w:r>
              <w:rPr>
                <w:noProof/>
                <w:webHidden/>
              </w:rPr>
              <w:fldChar w:fldCharType="end"/>
            </w:r>
          </w:hyperlink>
        </w:p>
        <w:p w14:paraId="6E4577BE" w14:textId="75369937"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11" w:history="1">
            <w:r w:rsidRPr="009279C2">
              <w:rPr>
                <w:rStyle w:val="Hyperlink"/>
                <w:noProof/>
              </w:rPr>
              <w:t>11.4</w:t>
            </w:r>
            <w:r>
              <w:rPr>
                <w:rFonts w:eastAsiaTheme="minorEastAsia" w:cstheme="minorBidi"/>
                <w:caps/>
                <w:noProof/>
                <w:kern w:val="2"/>
                <w:sz w:val="24"/>
                <w:lang w:val="en-NL" w:eastAsia="en-GB"/>
                <w14:ligatures w14:val="standardContextual"/>
              </w:rPr>
              <w:tab/>
            </w:r>
            <w:r w:rsidRPr="009279C2">
              <w:rPr>
                <w:rStyle w:val="Hyperlink"/>
                <w:noProof/>
              </w:rPr>
              <w:t>Cinema</w:t>
            </w:r>
            <w:r>
              <w:rPr>
                <w:noProof/>
                <w:webHidden/>
              </w:rPr>
              <w:tab/>
            </w:r>
            <w:r>
              <w:rPr>
                <w:noProof/>
                <w:webHidden/>
              </w:rPr>
              <w:fldChar w:fldCharType="begin"/>
            </w:r>
            <w:r>
              <w:rPr>
                <w:noProof/>
                <w:webHidden/>
              </w:rPr>
              <w:instrText xml:space="preserve"> PAGEREF _Toc175581911 \h </w:instrText>
            </w:r>
            <w:r>
              <w:rPr>
                <w:noProof/>
                <w:webHidden/>
              </w:rPr>
            </w:r>
            <w:r>
              <w:rPr>
                <w:noProof/>
                <w:webHidden/>
              </w:rPr>
              <w:fldChar w:fldCharType="separate"/>
            </w:r>
            <w:r>
              <w:rPr>
                <w:noProof/>
                <w:webHidden/>
              </w:rPr>
              <w:t>101</w:t>
            </w:r>
            <w:r>
              <w:rPr>
                <w:noProof/>
                <w:webHidden/>
              </w:rPr>
              <w:fldChar w:fldCharType="end"/>
            </w:r>
          </w:hyperlink>
        </w:p>
        <w:p w14:paraId="7A0F9397" w14:textId="7D98C115"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12" w:history="1">
            <w:r w:rsidRPr="009279C2">
              <w:rPr>
                <w:rStyle w:val="Hyperlink"/>
                <w:noProof/>
              </w:rPr>
              <w:t>11.5</w:t>
            </w:r>
            <w:r>
              <w:rPr>
                <w:rFonts w:eastAsiaTheme="minorEastAsia" w:cstheme="minorBidi"/>
                <w:caps/>
                <w:noProof/>
                <w:kern w:val="2"/>
                <w:sz w:val="24"/>
                <w:lang w:val="en-NL" w:eastAsia="en-GB"/>
                <w14:ligatures w14:val="standardContextual"/>
              </w:rPr>
              <w:tab/>
            </w:r>
            <w:r w:rsidRPr="009279C2">
              <w:rPr>
                <w:rStyle w:val="Hyperlink"/>
                <w:noProof/>
              </w:rPr>
              <w:t>News/Info</w:t>
            </w:r>
            <w:r>
              <w:rPr>
                <w:noProof/>
                <w:webHidden/>
              </w:rPr>
              <w:tab/>
            </w:r>
            <w:r>
              <w:rPr>
                <w:noProof/>
                <w:webHidden/>
              </w:rPr>
              <w:fldChar w:fldCharType="begin"/>
            </w:r>
            <w:r>
              <w:rPr>
                <w:noProof/>
                <w:webHidden/>
              </w:rPr>
              <w:instrText xml:space="preserve"> PAGEREF _Toc175581912 \h </w:instrText>
            </w:r>
            <w:r>
              <w:rPr>
                <w:noProof/>
                <w:webHidden/>
              </w:rPr>
            </w:r>
            <w:r>
              <w:rPr>
                <w:noProof/>
                <w:webHidden/>
              </w:rPr>
              <w:fldChar w:fldCharType="separate"/>
            </w:r>
            <w:r>
              <w:rPr>
                <w:noProof/>
                <w:webHidden/>
              </w:rPr>
              <w:t>101</w:t>
            </w:r>
            <w:r>
              <w:rPr>
                <w:noProof/>
                <w:webHidden/>
              </w:rPr>
              <w:fldChar w:fldCharType="end"/>
            </w:r>
          </w:hyperlink>
        </w:p>
        <w:p w14:paraId="429E0F1A" w14:textId="06E36125"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13" w:history="1">
            <w:r w:rsidRPr="009279C2">
              <w:rPr>
                <w:rStyle w:val="Hyperlink"/>
                <w:noProof/>
              </w:rPr>
              <w:t>11.6</w:t>
            </w:r>
            <w:r>
              <w:rPr>
                <w:rFonts w:eastAsiaTheme="minorEastAsia" w:cstheme="minorBidi"/>
                <w:caps/>
                <w:noProof/>
                <w:kern w:val="2"/>
                <w:sz w:val="24"/>
                <w:lang w:val="en-NL" w:eastAsia="en-GB"/>
                <w14:ligatures w14:val="standardContextual"/>
              </w:rPr>
              <w:tab/>
            </w:r>
            <w:r w:rsidRPr="009279C2">
              <w:rPr>
                <w:rStyle w:val="Hyperlink"/>
                <w:noProof/>
              </w:rPr>
              <w:t>Events</w:t>
            </w:r>
            <w:r>
              <w:rPr>
                <w:noProof/>
                <w:webHidden/>
              </w:rPr>
              <w:tab/>
            </w:r>
            <w:r>
              <w:rPr>
                <w:noProof/>
                <w:webHidden/>
              </w:rPr>
              <w:fldChar w:fldCharType="begin"/>
            </w:r>
            <w:r>
              <w:rPr>
                <w:noProof/>
                <w:webHidden/>
              </w:rPr>
              <w:instrText xml:space="preserve"> PAGEREF _Toc175581913 \h </w:instrText>
            </w:r>
            <w:r>
              <w:rPr>
                <w:noProof/>
                <w:webHidden/>
              </w:rPr>
            </w:r>
            <w:r>
              <w:rPr>
                <w:noProof/>
                <w:webHidden/>
              </w:rPr>
              <w:fldChar w:fldCharType="separate"/>
            </w:r>
            <w:r>
              <w:rPr>
                <w:noProof/>
                <w:webHidden/>
              </w:rPr>
              <w:t>102</w:t>
            </w:r>
            <w:r>
              <w:rPr>
                <w:noProof/>
                <w:webHidden/>
              </w:rPr>
              <w:fldChar w:fldCharType="end"/>
            </w:r>
          </w:hyperlink>
        </w:p>
        <w:p w14:paraId="44B62D0A" w14:textId="332C9D25" w:rsidR="00E41E42" w:rsidRDefault="00E41E42">
          <w:pPr>
            <w:pStyle w:val="TOC2"/>
            <w:tabs>
              <w:tab w:val="left" w:pos="1000"/>
              <w:tab w:val="right" w:leader="dot" w:pos="9347"/>
            </w:tabs>
            <w:rPr>
              <w:rFonts w:eastAsiaTheme="minorEastAsia" w:cstheme="minorBidi"/>
              <w:caps/>
              <w:noProof/>
              <w:kern w:val="2"/>
              <w:sz w:val="24"/>
              <w:lang w:val="en-NL" w:eastAsia="en-GB"/>
              <w14:ligatures w14:val="standardContextual"/>
            </w:rPr>
          </w:pPr>
          <w:hyperlink w:anchor="_Toc175581914" w:history="1">
            <w:r w:rsidRPr="009279C2">
              <w:rPr>
                <w:rStyle w:val="Hyperlink"/>
                <w:noProof/>
              </w:rPr>
              <w:t>11.7</w:t>
            </w:r>
            <w:r>
              <w:rPr>
                <w:rFonts w:eastAsiaTheme="minorEastAsia" w:cstheme="minorBidi"/>
                <w:caps/>
                <w:noProof/>
                <w:kern w:val="2"/>
                <w:sz w:val="24"/>
                <w:lang w:val="en-NL" w:eastAsia="en-GB"/>
                <w14:ligatures w14:val="standardContextual"/>
              </w:rPr>
              <w:tab/>
            </w:r>
            <w:r w:rsidRPr="009279C2">
              <w:rPr>
                <w:rStyle w:val="Hyperlink"/>
                <w:noProof/>
              </w:rPr>
              <w:t>Sightseeing</w:t>
            </w:r>
            <w:r>
              <w:rPr>
                <w:noProof/>
                <w:webHidden/>
              </w:rPr>
              <w:tab/>
            </w:r>
            <w:r>
              <w:rPr>
                <w:noProof/>
                <w:webHidden/>
              </w:rPr>
              <w:fldChar w:fldCharType="begin"/>
            </w:r>
            <w:r>
              <w:rPr>
                <w:noProof/>
                <w:webHidden/>
              </w:rPr>
              <w:instrText xml:space="preserve"> PAGEREF _Toc175581914 \h </w:instrText>
            </w:r>
            <w:r>
              <w:rPr>
                <w:noProof/>
                <w:webHidden/>
              </w:rPr>
            </w:r>
            <w:r>
              <w:rPr>
                <w:noProof/>
                <w:webHidden/>
              </w:rPr>
              <w:fldChar w:fldCharType="separate"/>
            </w:r>
            <w:r>
              <w:rPr>
                <w:noProof/>
                <w:webHidden/>
              </w:rPr>
              <w:t>102</w:t>
            </w:r>
            <w:r>
              <w:rPr>
                <w:noProof/>
                <w:webHidden/>
              </w:rPr>
              <w:fldChar w:fldCharType="end"/>
            </w:r>
          </w:hyperlink>
        </w:p>
        <w:p w14:paraId="1BEAB53F" w14:textId="7211FB1B" w:rsidR="00E41E42" w:rsidRDefault="00E41E42">
          <w:pPr>
            <w:pStyle w:val="TOC1"/>
            <w:tabs>
              <w:tab w:val="left" w:pos="600"/>
              <w:tab w:val="right" w:leader="dot" w:pos="9347"/>
            </w:tabs>
            <w:rPr>
              <w:rFonts w:eastAsiaTheme="minorEastAsia" w:cstheme="minorBidi"/>
              <w:bCs w:val="0"/>
              <w:caps/>
              <w:noProof/>
              <w:kern w:val="2"/>
              <w:lang w:val="en-NL" w:eastAsia="en-GB"/>
              <w14:ligatures w14:val="standardContextual"/>
            </w:rPr>
          </w:pPr>
          <w:hyperlink w:anchor="_Toc175581915" w:history="1">
            <w:r w:rsidRPr="009279C2">
              <w:rPr>
                <w:rStyle w:val="Hyperlink"/>
                <w:noProof/>
                <w:lang w:val="nl-NL"/>
              </w:rPr>
              <w:t>12</w:t>
            </w:r>
            <w:r>
              <w:rPr>
                <w:rFonts w:eastAsiaTheme="minorEastAsia" w:cstheme="minorBidi"/>
                <w:bCs w:val="0"/>
                <w:caps/>
                <w:noProof/>
                <w:kern w:val="2"/>
                <w:lang w:val="en-NL" w:eastAsia="en-GB"/>
                <w14:ligatures w14:val="standardContextual"/>
              </w:rPr>
              <w:tab/>
            </w:r>
            <w:r w:rsidRPr="009279C2">
              <w:rPr>
                <w:rStyle w:val="Hyperlink"/>
                <w:noProof/>
                <w:lang w:val="nl-NL"/>
              </w:rPr>
              <w:t>Bot Commands</w:t>
            </w:r>
            <w:r>
              <w:rPr>
                <w:noProof/>
                <w:webHidden/>
              </w:rPr>
              <w:tab/>
            </w:r>
            <w:r>
              <w:rPr>
                <w:noProof/>
                <w:webHidden/>
              </w:rPr>
              <w:fldChar w:fldCharType="begin"/>
            </w:r>
            <w:r>
              <w:rPr>
                <w:noProof/>
                <w:webHidden/>
              </w:rPr>
              <w:instrText xml:space="preserve"> PAGEREF _Toc175581915 \h </w:instrText>
            </w:r>
            <w:r>
              <w:rPr>
                <w:noProof/>
                <w:webHidden/>
              </w:rPr>
            </w:r>
            <w:r>
              <w:rPr>
                <w:noProof/>
                <w:webHidden/>
              </w:rPr>
              <w:fldChar w:fldCharType="separate"/>
            </w:r>
            <w:r>
              <w:rPr>
                <w:noProof/>
                <w:webHidden/>
              </w:rPr>
              <w:t>103</w:t>
            </w:r>
            <w:r>
              <w:rPr>
                <w:noProof/>
                <w:webHidden/>
              </w:rPr>
              <w:fldChar w:fldCharType="end"/>
            </w:r>
          </w:hyperlink>
        </w:p>
        <w:p w14:paraId="6AB34902" w14:textId="36DB376A" w:rsidR="00E41E42" w:rsidRDefault="00E41E42">
          <w:r>
            <w:rPr>
              <w:b/>
              <w:bCs/>
              <w:noProof/>
            </w:rPr>
            <w:fldChar w:fldCharType="end"/>
          </w:r>
        </w:p>
      </w:sdtContent>
    </w:sdt>
    <w:p w14:paraId="57117D98" w14:textId="77777777" w:rsidR="00B40CEF" w:rsidRPr="00E41E42" w:rsidRDefault="00B40CEF" w:rsidP="00C609A3">
      <w:pPr>
        <w:pStyle w:val="BodyText"/>
        <w:rPr>
          <w:lang w:val="ru-RU"/>
        </w:rPr>
      </w:pPr>
    </w:p>
    <w:p w14:paraId="550C01BD" w14:textId="77777777" w:rsidR="00B40CEF" w:rsidRDefault="00B40CEF" w:rsidP="00B40CEF">
      <w:pPr>
        <w:pStyle w:val="BodyText"/>
      </w:pPr>
    </w:p>
    <w:p w14:paraId="48ABA17A" w14:textId="77777777" w:rsidR="00B40CEF" w:rsidRDefault="00B40CEF" w:rsidP="00B40CEF">
      <w:pPr>
        <w:pStyle w:val="BodyText"/>
      </w:pPr>
      <w:r>
        <w:rPr>
          <w:noProof/>
        </w:rPr>
        <w:drawing>
          <wp:anchor distT="0" distB="0" distL="114300" distR="114300" simplePos="0" relativeHeight="251658240" behindDoc="0" locked="0" layoutInCell="1" allowOverlap="1" wp14:anchorId="223687D1" wp14:editId="21051B7E">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7B5E9BC9" w14:textId="77777777" w:rsidR="00B40CEF" w:rsidRDefault="00B40CEF" w:rsidP="00B40CEF">
      <w:pPr>
        <w:pStyle w:val="BodyText"/>
      </w:pPr>
    </w:p>
    <w:p w14:paraId="778B5F62" w14:textId="77777777" w:rsidR="00B40CEF" w:rsidRDefault="00B40CEF" w:rsidP="00B40CEF">
      <w:pPr>
        <w:pStyle w:val="BodyText"/>
      </w:pPr>
    </w:p>
    <w:p w14:paraId="38D72C10" w14:textId="77777777" w:rsidR="00B40CEF" w:rsidRDefault="00B40CEF" w:rsidP="00B40CEF">
      <w:pPr>
        <w:pStyle w:val="BodyText"/>
      </w:pPr>
    </w:p>
    <w:p w14:paraId="31C22639" w14:textId="77777777" w:rsidR="00B40CEF" w:rsidRDefault="00B40CEF" w:rsidP="00B40CEF">
      <w:pPr>
        <w:pStyle w:val="BodyText"/>
      </w:pPr>
    </w:p>
    <w:p w14:paraId="00412C55" w14:textId="77777777" w:rsidR="00B40CEF" w:rsidRDefault="00B40CEF" w:rsidP="00B40CEF">
      <w:pPr>
        <w:pStyle w:val="BodyText"/>
      </w:pPr>
    </w:p>
    <w:p w14:paraId="5F4E6144" w14:textId="77777777" w:rsidR="00B40CEF" w:rsidRDefault="00B40CEF" w:rsidP="00B40CEF">
      <w:pPr>
        <w:pStyle w:val="BodyText"/>
      </w:pPr>
    </w:p>
    <w:p w14:paraId="5CF643DF" w14:textId="77777777" w:rsidR="00B40CEF" w:rsidRDefault="00B40CEF" w:rsidP="00B40CEF">
      <w:pPr>
        <w:pStyle w:val="BodyText"/>
      </w:pPr>
    </w:p>
    <w:tbl>
      <w:tblPr>
        <w:tblW w:w="0" w:type="auto"/>
        <w:tblLook w:val="01E0" w:firstRow="1" w:lastRow="1" w:firstColumn="1" w:lastColumn="1" w:noHBand="0" w:noVBand="0"/>
      </w:tblPr>
      <w:tblGrid>
        <w:gridCol w:w="9357"/>
      </w:tblGrid>
      <w:tr w:rsidR="00B40CEF" w:rsidRPr="00114D08" w14:paraId="1DA64A64" w14:textId="77777777" w:rsidTr="005C0674">
        <w:trPr>
          <w:trHeight w:val="1583"/>
        </w:trPr>
        <w:tc>
          <w:tcPr>
            <w:tcW w:w="9357" w:type="dxa"/>
          </w:tcPr>
          <w:p w14:paraId="60058812" w14:textId="6B902F30" w:rsidR="00D62270" w:rsidRPr="000847EE" w:rsidRDefault="002D0B21" w:rsidP="00D62270">
            <w:pPr>
              <w:pStyle w:val="CommentSubject"/>
              <w:spacing w:before="98" w:after="98"/>
            </w:pPr>
            <w:r>
              <w:t>Review</w:t>
            </w:r>
          </w:p>
          <w:p w14:paraId="2466FA8A" w14:textId="1D1F886A" w:rsidR="00F7756F" w:rsidRPr="000847EE" w:rsidRDefault="002D0B21" w:rsidP="004B3447">
            <w:pPr>
              <w:pStyle w:val="Title"/>
            </w:pPr>
            <w:r>
              <w:t>NL Bot Review</w:t>
            </w:r>
          </w:p>
        </w:tc>
      </w:tr>
      <w:tr w:rsidR="00B40CEF" w:rsidRPr="00114D08" w14:paraId="526EFD1E" w14:textId="77777777" w:rsidTr="005C0674">
        <w:tc>
          <w:tcPr>
            <w:tcW w:w="9357" w:type="dxa"/>
          </w:tcPr>
          <w:p w14:paraId="0F809208" w14:textId="526AB0E3" w:rsidR="00B40CEF" w:rsidRPr="000847EE" w:rsidRDefault="00AC2BC9" w:rsidP="00F9494E">
            <w:pPr>
              <w:pStyle w:val="ProjectName"/>
            </w:pPr>
            <w:r>
              <w:t>EPM</w:t>
            </w:r>
            <w:r w:rsidR="00B40CEF" w:rsidRPr="000847EE">
              <w:t>-</w:t>
            </w:r>
            <w:r w:rsidR="002D0B21">
              <w:t>NL</w:t>
            </w:r>
          </w:p>
        </w:tc>
      </w:tr>
    </w:tbl>
    <w:p w14:paraId="3E2419CB" w14:textId="55E57266" w:rsidR="006169C1" w:rsidRDefault="00860020" w:rsidP="005C0674">
      <w:pPr>
        <w:pStyle w:val="Heading1"/>
      </w:pPr>
      <w:bookmarkStart w:id="0" w:name="_Toc456598587"/>
      <w:bookmarkStart w:id="1" w:name="_Toc456600918"/>
      <w:bookmarkStart w:id="2" w:name="_Toc2484421"/>
      <w:bookmarkStart w:id="3" w:name="_Toc4475558"/>
      <w:bookmarkStart w:id="4" w:name="_Hlk14795574"/>
      <w:bookmarkStart w:id="5" w:name="_Toc175581805"/>
      <w:r>
        <w:lastRenderedPageBreak/>
        <w:t>Enter</w:t>
      </w:r>
      <w:r w:rsidR="003C6C91">
        <w:t xml:space="preserve"> &amp; </w:t>
      </w:r>
      <w:r>
        <w:t>Leav</w:t>
      </w:r>
      <w:r w:rsidR="003C6C91">
        <w:t>e</w:t>
      </w:r>
      <w:bookmarkEnd w:id="5"/>
    </w:p>
    <w:p w14:paraId="7CE76AA5" w14:textId="503924EC" w:rsidR="006169C1" w:rsidRPr="00385AEC" w:rsidRDefault="006169C1" w:rsidP="006169C1">
      <w:pPr>
        <w:pStyle w:val="Heading2"/>
      </w:pPr>
      <w:bookmarkStart w:id="6" w:name="_Toc175581806"/>
      <w:r>
        <w:t xml:space="preserve">Legalization of </w:t>
      </w:r>
      <w:r w:rsidR="00F66111">
        <w:t>D</w:t>
      </w:r>
      <w:r>
        <w:t>ocuments</w:t>
      </w:r>
      <w:bookmarkEnd w:id="6"/>
    </w:p>
    <w:p w14:paraId="54F3249E" w14:textId="67E18291" w:rsidR="006169C1" w:rsidRPr="00B95729" w:rsidRDefault="006169C1" w:rsidP="006169C1">
      <w:pPr>
        <w:pStyle w:val="BodyText"/>
        <w:rPr>
          <w:rFonts w:asciiTheme="minorHAnsi" w:hAnsiTheme="minorHAnsi"/>
        </w:rPr>
      </w:pPr>
      <w:r w:rsidRPr="00B95729">
        <w:t xml:space="preserve">As a </w:t>
      </w:r>
      <w:r w:rsidRPr="00B95729">
        <w:rPr>
          <w:rFonts w:asciiTheme="minorHAnsi" w:hAnsiTheme="minorHAnsi"/>
        </w:rPr>
        <w:t>Candidate</w:t>
      </w:r>
      <w:r>
        <w:rPr>
          <w:rFonts w:asciiTheme="minorHAnsi" w:hAnsiTheme="minorHAnsi"/>
        </w:rPr>
        <w:t>,</w:t>
      </w:r>
      <w:r w:rsidRPr="00B95729">
        <w:rPr>
          <w:rFonts w:asciiTheme="minorHAnsi" w:hAnsiTheme="minorHAnsi"/>
        </w:rPr>
        <w:t xml:space="preserve"> </w:t>
      </w:r>
      <w:r>
        <w:rPr>
          <w:rFonts w:asciiTheme="minorHAnsi" w:hAnsiTheme="minorHAnsi"/>
        </w:rPr>
        <w:t>you need to provide t</w:t>
      </w:r>
      <w:r w:rsidRPr="00B95729">
        <w:rPr>
          <w:rFonts w:asciiTheme="minorHAnsi" w:hAnsiTheme="minorHAnsi"/>
        </w:rPr>
        <w:t>he following</w:t>
      </w:r>
      <w:r>
        <w:rPr>
          <w:rFonts w:asciiTheme="minorHAnsi" w:hAnsiTheme="minorHAnsi"/>
        </w:rPr>
        <w:t xml:space="preserve"> documents</w:t>
      </w:r>
      <w:r w:rsidRPr="00B95729">
        <w:rPr>
          <w:rFonts w:asciiTheme="minorHAnsi" w:hAnsiTheme="minorHAnsi"/>
        </w:rPr>
        <w:t>:</w:t>
      </w:r>
    </w:p>
    <w:p w14:paraId="0ED091CD" w14:textId="53F13740" w:rsidR="006169C1" w:rsidRPr="00B95729" w:rsidRDefault="006169C1" w:rsidP="006169C1">
      <w:pPr>
        <w:pStyle w:val="BodyText"/>
        <w:rPr>
          <w:rFonts w:asciiTheme="minorHAnsi" w:hAnsiTheme="minorHAnsi"/>
        </w:rPr>
      </w:pPr>
      <w:r>
        <w:t xml:space="preserve">- </w:t>
      </w:r>
      <w:r w:rsidRPr="00B95729">
        <w:rPr>
          <w:rFonts w:asciiTheme="minorHAnsi" w:hAnsiTheme="minorHAnsi"/>
        </w:rPr>
        <w:t>Employment contract</w:t>
      </w:r>
      <w:r>
        <w:rPr>
          <w:rFonts w:asciiTheme="minorHAnsi" w:hAnsiTheme="minorHAnsi"/>
        </w:rPr>
        <w:t xml:space="preserve">, </w:t>
      </w:r>
      <w:r w:rsidRPr="00B95729">
        <w:rPr>
          <w:rFonts w:asciiTheme="minorHAnsi" w:hAnsiTheme="minorHAnsi"/>
        </w:rPr>
        <w:t>mutually signed</w:t>
      </w:r>
    </w:p>
    <w:p w14:paraId="72761520" w14:textId="697BF84B" w:rsidR="006169C1" w:rsidRPr="00B95729" w:rsidRDefault="006169C1" w:rsidP="006169C1">
      <w:pPr>
        <w:pStyle w:val="BodyText"/>
        <w:rPr>
          <w:rFonts w:asciiTheme="minorHAnsi" w:hAnsiTheme="minorHAnsi"/>
        </w:rPr>
      </w:pPr>
      <w:r>
        <w:rPr>
          <w:rFonts w:asciiTheme="minorHAnsi" w:hAnsiTheme="minorHAnsi"/>
        </w:rPr>
        <w:t xml:space="preserve">- </w:t>
      </w:r>
      <w:r w:rsidRPr="00B95729">
        <w:rPr>
          <w:rFonts w:asciiTheme="minorHAnsi" w:hAnsiTheme="minorHAnsi"/>
        </w:rPr>
        <w:t>Passport</w:t>
      </w:r>
      <w:r>
        <w:rPr>
          <w:rFonts w:asciiTheme="minorHAnsi" w:hAnsiTheme="minorHAnsi"/>
        </w:rPr>
        <w:t xml:space="preserve">, </w:t>
      </w:r>
      <w:r w:rsidRPr="00B95729">
        <w:rPr>
          <w:rFonts w:asciiTheme="minorHAnsi" w:hAnsiTheme="minorHAnsi"/>
        </w:rPr>
        <w:t>valid for at least 6 months</w:t>
      </w:r>
    </w:p>
    <w:p w14:paraId="37155A8C" w14:textId="515AD93B" w:rsidR="006169C1" w:rsidRPr="00B95729" w:rsidRDefault="006169C1" w:rsidP="006169C1">
      <w:pPr>
        <w:pStyle w:val="BodyText"/>
        <w:rPr>
          <w:rFonts w:asciiTheme="minorHAnsi" w:hAnsiTheme="minorHAnsi"/>
        </w:rPr>
      </w:pPr>
      <w:r>
        <w:rPr>
          <w:rFonts w:asciiTheme="minorHAnsi" w:hAnsiTheme="minorHAnsi"/>
        </w:rPr>
        <w:t xml:space="preserve">- </w:t>
      </w:r>
      <w:r w:rsidRPr="00B95729">
        <w:rPr>
          <w:rFonts w:asciiTheme="minorHAnsi" w:hAnsiTheme="minorHAnsi"/>
        </w:rPr>
        <w:t>Original birth certificate</w:t>
      </w:r>
      <w:r>
        <w:rPr>
          <w:rFonts w:asciiTheme="minorHAnsi" w:hAnsiTheme="minorHAnsi"/>
        </w:rPr>
        <w:t xml:space="preserve">, </w:t>
      </w:r>
      <w:r w:rsidRPr="00B95729">
        <w:rPr>
          <w:rFonts w:asciiTheme="minorHAnsi" w:hAnsiTheme="minorHAnsi"/>
        </w:rPr>
        <w:t>issued in the previous 6 months</w:t>
      </w:r>
      <w:r>
        <w:rPr>
          <w:rFonts w:asciiTheme="minorHAnsi" w:hAnsiTheme="minorHAnsi"/>
        </w:rPr>
        <w:t xml:space="preserve">, </w:t>
      </w:r>
      <w:r w:rsidRPr="00B95729">
        <w:rPr>
          <w:rFonts w:asciiTheme="minorHAnsi" w:hAnsiTheme="minorHAnsi"/>
        </w:rPr>
        <w:t>with legalized translation and apostilled</w:t>
      </w:r>
    </w:p>
    <w:p w14:paraId="493F7251" w14:textId="254C7D22" w:rsidR="006169C1" w:rsidRPr="00B95729" w:rsidRDefault="006169C1" w:rsidP="006169C1">
      <w:pPr>
        <w:pStyle w:val="BodyText"/>
        <w:ind w:right="-282"/>
        <w:rPr>
          <w:rFonts w:asciiTheme="minorHAnsi" w:hAnsiTheme="minorHAnsi"/>
        </w:rPr>
      </w:pPr>
      <w:r>
        <w:t>-</w:t>
      </w:r>
      <w:r w:rsidRPr="00D1716A">
        <w:t xml:space="preserve"> </w:t>
      </w:r>
      <w:r>
        <w:t>I</w:t>
      </w:r>
      <w:r w:rsidRPr="00D1716A">
        <w:t>f you move with your Partner (not Spouse)</w:t>
      </w:r>
      <w:r>
        <w:t xml:space="preserve">, </w:t>
      </w:r>
      <w:r w:rsidRPr="00B95729">
        <w:rPr>
          <w:rFonts w:asciiTheme="minorHAnsi" w:hAnsiTheme="minorHAnsi"/>
        </w:rPr>
        <w:t>Declaration of Unmarried Status</w:t>
      </w:r>
      <w:r>
        <w:rPr>
          <w:rFonts w:asciiTheme="minorHAnsi" w:hAnsiTheme="minorHAnsi"/>
        </w:rPr>
        <w:t>,</w:t>
      </w:r>
      <w:r w:rsidRPr="00B95729">
        <w:rPr>
          <w:rFonts w:asciiTheme="minorHAnsi" w:hAnsiTheme="minorHAnsi"/>
        </w:rPr>
        <w:t xml:space="preserve"> with legalized translation and apostilled</w:t>
      </w:r>
    </w:p>
    <w:p w14:paraId="221175E1" w14:textId="77777777" w:rsidR="006169C1" w:rsidRPr="00B95729" w:rsidRDefault="006169C1" w:rsidP="006169C1">
      <w:pPr>
        <w:pStyle w:val="BodyText"/>
        <w:rPr>
          <w:rFonts w:asciiTheme="minorHAnsi" w:hAnsiTheme="minorHAnsi"/>
        </w:rPr>
      </w:pPr>
      <w:r w:rsidRPr="00B95729">
        <w:rPr>
          <w:rFonts w:asciiTheme="minorHAnsi" w:hAnsiTheme="minorHAnsi"/>
        </w:rPr>
        <w:t xml:space="preserve">To prove that you are not married, get Declaration of Unmarried Status (if applicable) from </w:t>
      </w:r>
      <w:r>
        <w:rPr>
          <w:rFonts w:asciiTheme="minorHAnsi" w:hAnsiTheme="minorHAnsi"/>
        </w:rPr>
        <w:t xml:space="preserve">a </w:t>
      </w:r>
      <w:r w:rsidRPr="00B95729">
        <w:rPr>
          <w:rFonts w:asciiTheme="minorHAnsi" w:hAnsiTheme="minorHAnsi"/>
        </w:rPr>
        <w:t xml:space="preserve">local Civil Registry Office (ZAGS/RACS) at </w:t>
      </w:r>
      <w:r>
        <w:rPr>
          <w:rFonts w:asciiTheme="minorHAnsi" w:hAnsiTheme="minorHAnsi"/>
        </w:rPr>
        <w:t xml:space="preserve">the </w:t>
      </w:r>
      <w:r w:rsidRPr="00B95729">
        <w:rPr>
          <w:rFonts w:asciiTheme="minorHAnsi" w:hAnsiTheme="minorHAnsi"/>
        </w:rPr>
        <w:t>official registration</w:t>
      </w:r>
      <w:r>
        <w:rPr>
          <w:rFonts w:asciiTheme="minorHAnsi" w:hAnsiTheme="minorHAnsi"/>
        </w:rPr>
        <w:t xml:space="preserve"> addresses of both partners,</w:t>
      </w:r>
      <w:r w:rsidRPr="00B95729">
        <w:rPr>
          <w:rFonts w:asciiTheme="minorHAnsi" w:hAnsiTheme="minorHAnsi"/>
        </w:rPr>
        <w:t xml:space="preserve"> </w:t>
      </w:r>
      <w:r>
        <w:rPr>
          <w:rFonts w:asciiTheme="minorHAnsi" w:hAnsiTheme="minorHAnsi"/>
        </w:rPr>
        <w:t xml:space="preserve">starting </w:t>
      </w:r>
      <w:r w:rsidRPr="00B95729">
        <w:rPr>
          <w:rFonts w:asciiTheme="minorHAnsi" w:hAnsiTheme="minorHAnsi"/>
        </w:rPr>
        <w:t xml:space="preserve">from the </w:t>
      </w:r>
      <w:r>
        <w:rPr>
          <w:rFonts w:asciiTheme="minorHAnsi" w:hAnsiTheme="minorHAnsi"/>
        </w:rPr>
        <w:t xml:space="preserve">age of </w:t>
      </w:r>
      <w:r w:rsidRPr="00B95729">
        <w:rPr>
          <w:rFonts w:asciiTheme="minorHAnsi" w:hAnsiTheme="minorHAnsi"/>
        </w:rPr>
        <w:t>18.</w:t>
      </w:r>
    </w:p>
    <w:p w14:paraId="4E1A7DF1" w14:textId="22957D9B" w:rsidR="006169C1" w:rsidRPr="00E41E42" w:rsidRDefault="006169C1" w:rsidP="00E41E42">
      <w:pPr>
        <w:pStyle w:val="BodyText"/>
        <w:ind w:right="-282"/>
        <w:rPr>
          <w:rFonts w:asciiTheme="minorHAnsi" w:hAnsiTheme="minorHAnsi"/>
          <w:lang w:val="ru-RU"/>
        </w:rPr>
      </w:pPr>
      <w:r>
        <w:rPr>
          <w:rFonts w:asciiTheme="minorHAnsi" w:hAnsiTheme="minorHAnsi"/>
        </w:rPr>
        <w:t xml:space="preserve">- </w:t>
      </w:r>
      <w:r>
        <w:t>I</w:t>
      </w:r>
      <w:r w:rsidRPr="00D1716A">
        <w:t>f you are divorced</w:t>
      </w:r>
      <w:r>
        <w:t xml:space="preserve">, </w:t>
      </w:r>
      <w:r w:rsidRPr="00D1716A">
        <w:t>Divorce Certificate (Declaration of Unmarried Status</w:t>
      </w:r>
      <w:r>
        <w:t>,</w:t>
      </w:r>
      <w:r w:rsidRPr="00D1716A">
        <w:t xml:space="preserve"> from the time of the divorce)</w:t>
      </w:r>
      <w:r>
        <w:t>,</w:t>
      </w:r>
      <w:r w:rsidRPr="00D1716A">
        <w:t xml:space="preserve"> with legalized</w:t>
      </w:r>
      <w:r w:rsidRPr="00B95729">
        <w:rPr>
          <w:rFonts w:asciiTheme="minorHAnsi" w:hAnsiTheme="minorHAnsi"/>
        </w:rPr>
        <w:t xml:space="preserve"> translation and</w:t>
      </w:r>
      <w:r>
        <w:rPr>
          <w:rFonts w:asciiTheme="minorHAnsi" w:hAnsiTheme="minorHAnsi"/>
        </w:rPr>
        <w:t xml:space="preserve"> </w:t>
      </w:r>
      <w:r w:rsidRPr="00B95729">
        <w:rPr>
          <w:rFonts w:asciiTheme="minorHAnsi" w:hAnsiTheme="minorHAnsi"/>
        </w:rPr>
        <w:t>apostilled</w:t>
      </w:r>
    </w:p>
    <w:p w14:paraId="6FC8F3D3" w14:textId="1CB7312D" w:rsidR="00723B3C" w:rsidRDefault="00723B3C" w:rsidP="00723B3C">
      <w:pPr>
        <w:pStyle w:val="BodyText"/>
      </w:pPr>
      <w:r w:rsidRPr="00723B3C">
        <w:rPr>
          <w:b/>
          <w:bCs/>
        </w:rPr>
        <w:t>Note:</w:t>
      </w:r>
      <w:r>
        <w:t xml:space="preserve"> Try to get a new birth certificate (younger </w:t>
      </w:r>
      <w:r w:rsidRPr="00253183">
        <w:t xml:space="preserve">than 6 months). If </w:t>
      </w:r>
      <w:r>
        <w:t>you cannot get a new birth certificate, they will accept an older one (</w:t>
      </w:r>
      <w:r w:rsidRPr="00253183">
        <w:t>not the USSR</w:t>
      </w:r>
      <w:r>
        <w:t>). If you have the USSR birth certificate, exchange it for a new one.</w:t>
      </w:r>
    </w:p>
    <w:p w14:paraId="2723F156" w14:textId="5ED16827" w:rsidR="00723B3C" w:rsidRPr="00E41E42" w:rsidRDefault="00723B3C" w:rsidP="006169C1">
      <w:pPr>
        <w:pStyle w:val="BodyText"/>
        <w:rPr>
          <w:lang w:val="ru-RU"/>
        </w:rPr>
      </w:pPr>
      <w:r w:rsidRPr="00700B23">
        <w:rPr>
          <w:b/>
          <w:bCs/>
        </w:rPr>
        <w:t>Exceptional case:</w:t>
      </w:r>
      <w:r w:rsidRPr="00253183">
        <w:t xml:space="preserve"> </w:t>
      </w:r>
      <w:r>
        <w:t>I</w:t>
      </w:r>
      <w:r w:rsidRPr="00253183">
        <w:t xml:space="preserve">f you cannot </w:t>
      </w:r>
      <w:r>
        <w:t xml:space="preserve">exchange the USSR birth certificate </w:t>
      </w:r>
      <w:r w:rsidRPr="00253183">
        <w:t>because you have already left the country</w:t>
      </w:r>
      <w:r>
        <w:t xml:space="preserve"> and it is dangerous for you to go back, </w:t>
      </w:r>
      <w:r w:rsidRPr="00253183">
        <w:t xml:space="preserve">you will have to explain </w:t>
      </w:r>
      <w:r>
        <w:t xml:space="preserve">it </w:t>
      </w:r>
      <w:r w:rsidRPr="00253183">
        <w:t>every time</w:t>
      </w:r>
      <w:r>
        <w:t xml:space="preserve"> </w:t>
      </w:r>
      <w:r w:rsidRPr="00253183">
        <w:t xml:space="preserve">you show the </w:t>
      </w:r>
      <w:r>
        <w:t>USSR birth certificate</w:t>
      </w:r>
      <w:r w:rsidRPr="00253183">
        <w:t>.</w:t>
      </w:r>
    </w:p>
    <w:p w14:paraId="681A062A" w14:textId="5C006A30" w:rsidR="006169C1" w:rsidRPr="005A4355" w:rsidRDefault="006169C1" w:rsidP="006169C1">
      <w:pPr>
        <w:pStyle w:val="BodyText"/>
        <w:rPr>
          <w:lang w:val="ru-RU"/>
        </w:rPr>
      </w:pPr>
      <w:r>
        <w:t>T</w:t>
      </w:r>
      <w:r w:rsidRPr="00B75EBA">
        <w:t>ranslation agenc</w:t>
      </w:r>
      <w:r>
        <w:t>ies</w:t>
      </w:r>
      <w:r w:rsidRPr="00B75EBA">
        <w:t xml:space="preserve"> (or </w:t>
      </w:r>
      <w:r>
        <w:t xml:space="preserve">you </w:t>
      </w:r>
      <w:r w:rsidRPr="00B75EBA">
        <w:t>yourself, if ne</w:t>
      </w:r>
      <w:r>
        <w:t>cessary)</w:t>
      </w:r>
      <w:r w:rsidRPr="00B75EBA">
        <w:t xml:space="preserve"> </w:t>
      </w:r>
      <w:r>
        <w:t>can l</w:t>
      </w:r>
      <w:r w:rsidRPr="00B75EBA">
        <w:t>egaliz</w:t>
      </w:r>
      <w:r>
        <w:t xml:space="preserve">e </w:t>
      </w:r>
      <w:r w:rsidRPr="00B75EBA">
        <w:t>the documents</w:t>
      </w:r>
      <w:r>
        <w:t>. D</w:t>
      </w:r>
      <w:r w:rsidRPr="00B75EBA">
        <w:t xml:space="preserve">ouble-check if </w:t>
      </w:r>
      <w:r>
        <w:t xml:space="preserve">a particular agency </w:t>
      </w:r>
      <w:r w:rsidRPr="00B75EBA">
        <w:t>can assist you.</w:t>
      </w:r>
      <w:r>
        <w:t xml:space="preserve"> </w:t>
      </w:r>
      <w:r w:rsidRPr="00B75EBA">
        <w:t>Keep receipts to get compensation from EPAM.</w:t>
      </w:r>
    </w:p>
    <w:p w14:paraId="496B75B7" w14:textId="77777777" w:rsidR="006169C1" w:rsidRDefault="006169C1" w:rsidP="006169C1">
      <w:pPr>
        <w:pStyle w:val="BodyText"/>
      </w:pPr>
      <w:r w:rsidRPr="00B75EBA">
        <w:t>The legalization includes the following steps:</w:t>
      </w:r>
    </w:p>
    <w:p w14:paraId="3A8FBC02" w14:textId="77777777" w:rsidR="006169C1" w:rsidRPr="00AD5E79" w:rsidRDefault="006169C1" w:rsidP="006169C1">
      <w:pPr>
        <w:pStyle w:val="BodyText"/>
      </w:pPr>
      <w:r w:rsidRPr="00B75EBA">
        <w:t xml:space="preserve">1) </w:t>
      </w:r>
      <w:r>
        <w:t>Get the document r</w:t>
      </w:r>
      <w:r w:rsidRPr="00B75EBA">
        <w:t>e-issu</w:t>
      </w:r>
      <w:r>
        <w:t xml:space="preserve">ed </w:t>
      </w:r>
      <w:r w:rsidRPr="00B75EBA">
        <w:t>within the previous 6 months (require</w:t>
      </w:r>
      <w:r>
        <w:t xml:space="preserve">d </w:t>
      </w:r>
      <w:r w:rsidRPr="00B75EBA">
        <w:t>only for the registration stage upon arrival*)</w:t>
      </w:r>
      <w:r>
        <w:t>.</w:t>
      </w:r>
    </w:p>
    <w:p w14:paraId="372C59FD" w14:textId="77777777" w:rsidR="006169C1" w:rsidRPr="00AD5E79" w:rsidRDefault="006169C1" w:rsidP="006169C1">
      <w:pPr>
        <w:pStyle w:val="BodyText"/>
      </w:pPr>
      <w:r w:rsidRPr="00B75EBA">
        <w:t xml:space="preserve">2) </w:t>
      </w:r>
      <w:r>
        <w:t xml:space="preserve">Get the </w:t>
      </w:r>
      <w:r w:rsidRPr="00B75EBA">
        <w:t>original document</w:t>
      </w:r>
      <w:r>
        <w:t xml:space="preserve"> a</w:t>
      </w:r>
      <w:r w:rsidRPr="00B75EBA">
        <w:t>postille</w:t>
      </w:r>
      <w:r>
        <w:t>d.</w:t>
      </w:r>
    </w:p>
    <w:p w14:paraId="3B8520C4" w14:textId="77777777" w:rsidR="006169C1" w:rsidRDefault="006169C1" w:rsidP="006169C1">
      <w:pPr>
        <w:pStyle w:val="BodyText"/>
      </w:pPr>
      <w:r>
        <w:t>3</w:t>
      </w:r>
      <w:r w:rsidRPr="00B75EBA">
        <w:t>) Tak</w:t>
      </w:r>
      <w:r>
        <w:t xml:space="preserve">e </w:t>
      </w:r>
      <w:r w:rsidRPr="00B75EBA">
        <w:t>a notarized copy</w:t>
      </w:r>
      <w:r>
        <w:t xml:space="preserve"> of </w:t>
      </w:r>
      <w:r w:rsidRPr="00B75EBA">
        <w:t>the apostilled document</w:t>
      </w:r>
      <w:r>
        <w:t>.</w:t>
      </w:r>
    </w:p>
    <w:p w14:paraId="7D46E195" w14:textId="77777777" w:rsidR="006169C1" w:rsidRDefault="006169C1" w:rsidP="006169C1">
      <w:pPr>
        <w:pStyle w:val="BodyText"/>
        <w:ind w:right="-282"/>
      </w:pPr>
      <w:r w:rsidRPr="00B75EBA">
        <w:t xml:space="preserve">4) </w:t>
      </w:r>
      <w:r>
        <w:t>Get t</w:t>
      </w:r>
      <w:r w:rsidRPr="00D1716A">
        <w:t>he</w:t>
      </w:r>
      <w:r w:rsidRPr="006A1256">
        <w:t xml:space="preserve"> </w:t>
      </w:r>
      <w:r w:rsidRPr="00D1716A">
        <w:t>apostilled document translated</w:t>
      </w:r>
      <w:r w:rsidRPr="00B75EBA">
        <w:t xml:space="preserve"> into English (Dutch, French</w:t>
      </w:r>
      <w:r>
        <w:t>,</w:t>
      </w:r>
      <w:r w:rsidRPr="00B75EBA">
        <w:t xml:space="preserve"> or German </w:t>
      </w:r>
      <w:r>
        <w:t xml:space="preserve">is </w:t>
      </w:r>
      <w:r w:rsidRPr="00B75EBA">
        <w:t>also possible)</w:t>
      </w:r>
      <w:r>
        <w:t>.</w:t>
      </w:r>
    </w:p>
    <w:p w14:paraId="2348FDED" w14:textId="77777777" w:rsidR="006169C1" w:rsidRDefault="006169C1" w:rsidP="006169C1">
      <w:pPr>
        <w:pStyle w:val="BodyText"/>
        <w:ind w:right="-282"/>
      </w:pPr>
      <w:r w:rsidRPr="00B75EBA">
        <w:t>5)</w:t>
      </w:r>
      <w:r>
        <w:t xml:space="preserve"> Get the translation n</w:t>
      </w:r>
      <w:r w:rsidRPr="00B75EBA">
        <w:t>otariz</w:t>
      </w:r>
      <w:r>
        <w:t>ed and a</w:t>
      </w:r>
      <w:r w:rsidRPr="00B75EBA">
        <w:t xml:space="preserve">ttach </w:t>
      </w:r>
      <w:r>
        <w:t xml:space="preserve">it </w:t>
      </w:r>
      <w:r w:rsidRPr="00B75EBA">
        <w:t>to the notarized copy</w:t>
      </w:r>
      <w:r>
        <w:t>.</w:t>
      </w:r>
    </w:p>
    <w:p w14:paraId="42423D0C" w14:textId="77777777" w:rsidR="006169C1" w:rsidRDefault="006169C1" w:rsidP="006169C1">
      <w:pPr>
        <w:pStyle w:val="BodyText"/>
      </w:pPr>
      <w:r w:rsidRPr="00B75EBA">
        <w:t xml:space="preserve">6) </w:t>
      </w:r>
      <w:r>
        <w:t xml:space="preserve">Get the last page of </w:t>
      </w:r>
      <w:r w:rsidRPr="00B75EBA">
        <w:t>the «book» apostille</w:t>
      </w:r>
      <w:r>
        <w:t xml:space="preserve">d to </w:t>
      </w:r>
      <w:r w:rsidRPr="00B75EBA">
        <w:t>confir</w:t>
      </w:r>
      <w:r>
        <w:t>m</w:t>
      </w:r>
      <w:r w:rsidRPr="00B75EBA">
        <w:t xml:space="preserve"> the notary</w:t>
      </w:r>
      <w:r>
        <w:t>’</w:t>
      </w:r>
      <w:r w:rsidRPr="00B75EBA">
        <w:t>s signature</w:t>
      </w:r>
      <w:r>
        <w:t>.</w:t>
      </w:r>
    </w:p>
    <w:p w14:paraId="022CC7EF" w14:textId="77777777" w:rsidR="006169C1" w:rsidRDefault="006169C1" w:rsidP="006169C1">
      <w:pPr>
        <w:pStyle w:val="BodyText"/>
      </w:pPr>
    </w:p>
    <w:p w14:paraId="0AFED5BF" w14:textId="77777777" w:rsidR="006169C1" w:rsidRDefault="006169C1" w:rsidP="006169C1">
      <w:pPr>
        <w:pStyle w:val="BodyText"/>
      </w:pPr>
      <w:r>
        <w:t>For m</w:t>
      </w:r>
      <w:r w:rsidRPr="00B75EBA">
        <w:t>ore info</w:t>
      </w:r>
      <w:r>
        <w:t>, go to</w:t>
      </w:r>
      <w:r w:rsidRPr="00B75EBA">
        <w:t xml:space="preserve"> </w:t>
      </w:r>
      <w:hyperlink r:id="rId9" w:history="1">
        <w:r w:rsidRPr="00EF68A6">
          <w:rPr>
            <w:rStyle w:val="Hyperlink"/>
          </w:rPr>
          <w:t>https://kb.epam.com/display/EPMHRGM/Legalization+of+documents</w:t>
        </w:r>
      </w:hyperlink>
    </w:p>
    <w:p w14:paraId="6D5AC386" w14:textId="77777777" w:rsidR="006169C1" w:rsidRDefault="006169C1" w:rsidP="006169C1">
      <w:pPr>
        <w:pStyle w:val="BodyText"/>
      </w:pPr>
      <w:r>
        <w:t xml:space="preserve">BY: For info on translation and apostille, go to </w:t>
      </w:r>
      <w:hyperlink r:id="rId10" w:history="1">
        <w:r w:rsidRPr="00EF68A6">
          <w:rPr>
            <w:rStyle w:val="Hyperlink"/>
          </w:rPr>
          <w:t>http://thetworks.by</w:t>
        </w:r>
      </w:hyperlink>
      <w:r>
        <w:t xml:space="preserve"> or </w:t>
      </w:r>
      <w:hyperlink r:id="rId11" w:history="1">
        <w:r w:rsidRPr="00EF68A6">
          <w:rPr>
            <w:rStyle w:val="Hyperlink"/>
          </w:rPr>
          <w:t>https://translate-centre.by</w:t>
        </w:r>
      </w:hyperlink>
    </w:p>
    <w:p w14:paraId="4E0BD2EC" w14:textId="77777777" w:rsidR="006169C1" w:rsidRPr="00B75EBA" w:rsidRDefault="006169C1" w:rsidP="006169C1">
      <w:pPr>
        <w:pStyle w:val="BodyText"/>
      </w:pPr>
    </w:p>
    <w:p w14:paraId="36A77DFA" w14:textId="77777777" w:rsidR="006169C1" w:rsidRPr="00B75EBA" w:rsidRDefault="006169C1" w:rsidP="006169C1">
      <w:pPr>
        <w:pStyle w:val="BodyText"/>
      </w:pPr>
      <w:r w:rsidRPr="00B75EBA">
        <w:t>*Depending on the town hall and the country of origin of these documents</w:t>
      </w:r>
      <w:r>
        <w:t>,</w:t>
      </w:r>
      <w:r w:rsidRPr="00B75EBA">
        <w:t xml:space="preserve"> </w:t>
      </w:r>
      <w:r>
        <w:t xml:space="preserve">it </w:t>
      </w:r>
      <w:r w:rsidRPr="00B75EBA">
        <w:t xml:space="preserve">may be checked only at the registration stage upon arrival in the Netherlands. Some townhalls require that the documents have been re-issued within the </w:t>
      </w:r>
      <w:r>
        <w:t xml:space="preserve">previous </w:t>
      </w:r>
      <w:r w:rsidRPr="00B75EBA">
        <w:t xml:space="preserve">6 months, others don't. Some municipalities are more flexible when it is not possible for </w:t>
      </w:r>
      <w:r>
        <w:t xml:space="preserve">an </w:t>
      </w:r>
      <w:r w:rsidRPr="00B75EBA">
        <w:t>applicant to get personal certificates re-issued in their country of origin</w:t>
      </w:r>
      <w:r>
        <w:t>.</w:t>
      </w:r>
    </w:p>
    <w:p w14:paraId="5504E541" w14:textId="03E3950B" w:rsidR="00AA7BCD" w:rsidRDefault="002A77AD" w:rsidP="00AB18D8">
      <w:pPr>
        <w:pStyle w:val="Heading2"/>
        <w:pageBreakBefore/>
      </w:pPr>
      <w:bookmarkStart w:id="7" w:name="_Toc175581807"/>
      <w:r>
        <w:lastRenderedPageBreak/>
        <w:t>Checklist</w:t>
      </w:r>
      <w:r w:rsidR="00D235E5">
        <w:t xml:space="preserve"> upon Arrival</w:t>
      </w:r>
      <w:bookmarkEnd w:id="7"/>
    </w:p>
    <w:p w14:paraId="4A6F773D" w14:textId="21B23A89" w:rsidR="00F855D4" w:rsidRPr="00F66111" w:rsidRDefault="005F06BF" w:rsidP="00F855D4">
      <w:pPr>
        <w:pStyle w:val="BodyText"/>
      </w:pPr>
      <w:r>
        <w:t>J</w:t>
      </w:r>
      <w:r w:rsidR="00F855D4">
        <w:t>oin EPAM NL community</w:t>
      </w:r>
      <w:r>
        <w:t xml:space="preserve"> at</w:t>
      </w:r>
      <w:r w:rsidR="00F855D4">
        <w:t xml:space="preserve"> </w:t>
      </w:r>
      <w:hyperlink r:id="rId12" w:history="1">
        <w:r w:rsidRPr="0008527B">
          <w:rPr>
            <w:rStyle w:val="Hyperlink"/>
          </w:rPr>
          <w:t>https://t.me/+hhOSxANaSQE0ZTQy</w:t>
        </w:r>
      </w:hyperlink>
    </w:p>
    <w:p w14:paraId="28D4502E" w14:textId="77777777" w:rsidR="005F06BF" w:rsidRDefault="005F06BF" w:rsidP="00F855D4">
      <w:pPr>
        <w:pStyle w:val="BodyText"/>
      </w:pPr>
    </w:p>
    <w:p w14:paraId="3ABEAAF1" w14:textId="77777777" w:rsidR="00F855D4" w:rsidRDefault="00F855D4" w:rsidP="00F855D4">
      <w:pPr>
        <w:pStyle w:val="BodyText"/>
      </w:pPr>
      <w:r>
        <w:t>Mandatory checklist:</w:t>
      </w:r>
    </w:p>
    <w:p w14:paraId="47306A6C" w14:textId="3B90341A" w:rsidR="00F7175E" w:rsidRDefault="00F855D4" w:rsidP="00F855D4">
      <w:pPr>
        <w:pStyle w:val="BodyText"/>
      </w:pPr>
      <w:r>
        <w:t>1</w:t>
      </w:r>
      <w:r w:rsidR="00A7760C">
        <w:t>.</w:t>
      </w:r>
      <w:r w:rsidR="00F7175E">
        <w:t xml:space="preserve"> </w:t>
      </w:r>
      <w:r w:rsidR="00A7760C">
        <w:t>G</w:t>
      </w:r>
      <w:r w:rsidR="00A7760C" w:rsidRPr="00A7760C">
        <w:t>et a sim card</w:t>
      </w:r>
      <w:r w:rsidR="00A7760C">
        <w:t>.</w:t>
      </w:r>
      <w:r w:rsidR="006A2B09">
        <w:br/>
        <w:t xml:space="preserve">You will need </w:t>
      </w:r>
      <w:r w:rsidR="00B52622">
        <w:t xml:space="preserve">to provide your number </w:t>
      </w:r>
      <w:r w:rsidR="007E5DFE">
        <w:t xml:space="preserve">to </w:t>
      </w:r>
      <w:r w:rsidR="00B52622">
        <w:t>all the institutions</w:t>
      </w:r>
      <w:r w:rsidR="007E2173">
        <w:t xml:space="preserve">. You will </w:t>
      </w:r>
      <w:r w:rsidR="004D50BA">
        <w:t>get SMS notifications</w:t>
      </w:r>
      <w:r w:rsidR="00B52622">
        <w:t>.</w:t>
      </w:r>
    </w:p>
    <w:p w14:paraId="3FB0A77B" w14:textId="1434CF40" w:rsidR="00F855D4" w:rsidRDefault="00A7760C" w:rsidP="00F855D4">
      <w:pPr>
        <w:pStyle w:val="BodyText"/>
      </w:pPr>
      <w:r>
        <w:t xml:space="preserve">2. </w:t>
      </w:r>
      <w:r w:rsidR="00F855D4">
        <w:t xml:space="preserve">Register with the municipality or </w:t>
      </w:r>
      <w:proofErr w:type="spellStart"/>
      <w:r w:rsidR="00F855D4">
        <w:t>Expatcenter</w:t>
      </w:r>
      <w:proofErr w:type="spellEnd"/>
      <w:r w:rsidR="00465662">
        <w:t>.</w:t>
      </w:r>
      <w:r w:rsidR="00BA1225">
        <w:br/>
      </w:r>
      <w:r w:rsidR="00997754">
        <w:t xml:space="preserve">See </w:t>
      </w:r>
      <w:r w:rsidR="00997754" w:rsidRPr="00997754">
        <w:rPr>
          <w:b/>
          <w:bCs/>
        </w:rPr>
        <w:t xml:space="preserve">Documents </w:t>
      </w:r>
      <w:r w:rsidR="00997754" w:rsidRPr="00CA6E79">
        <w:t>&gt;</w:t>
      </w:r>
      <w:r w:rsidR="00997754" w:rsidRPr="00997754">
        <w:rPr>
          <w:b/>
          <w:bCs/>
        </w:rPr>
        <w:t xml:space="preserve"> </w:t>
      </w:r>
      <w:r w:rsidR="00CA6E79">
        <w:rPr>
          <w:b/>
          <w:bCs/>
        </w:rPr>
        <w:t>Registration</w:t>
      </w:r>
      <w:r w:rsidR="00997754" w:rsidRPr="00CA6E79">
        <w:t>.</w:t>
      </w:r>
    </w:p>
    <w:p w14:paraId="771601E8" w14:textId="77A017D8" w:rsidR="00F855D4" w:rsidRDefault="00A7760C" w:rsidP="00F855D4">
      <w:pPr>
        <w:pStyle w:val="BodyText"/>
      </w:pPr>
      <w:r>
        <w:t>3.</w:t>
      </w:r>
      <w:r w:rsidR="00F855D4">
        <w:t xml:space="preserve"> Open a local bank account</w:t>
      </w:r>
      <w:r w:rsidR="00465662">
        <w:t>.</w:t>
      </w:r>
      <w:r w:rsidR="00BA1225">
        <w:br/>
      </w:r>
      <w:r w:rsidR="00A07095">
        <w:t xml:space="preserve">See </w:t>
      </w:r>
      <w:r w:rsidR="00CA6E79">
        <w:rPr>
          <w:b/>
          <w:bCs/>
        </w:rPr>
        <w:t xml:space="preserve">Finance </w:t>
      </w:r>
      <w:r w:rsidR="00F66A25" w:rsidRPr="00CA6E79">
        <w:t>&gt;</w:t>
      </w:r>
      <w:r w:rsidR="00F66A25" w:rsidRPr="00997754">
        <w:rPr>
          <w:b/>
          <w:bCs/>
        </w:rPr>
        <w:t xml:space="preserve"> </w:t>
      </w:r>
      <w:r w:rsidR="00CA6E79">
        <w:rPr>
          <w:b/>
          <w:bCs/>
        </w:rPr>
        <w:t>Banks</w:t>
      </w:r>
      <w:r w:rsidR="00F66A25" w:rsidRPr="00CA6E79">
        <w:t>.</w:t>
      </w:r>
    </w:p>
    <w:p w14:paraId="22541486" w14:textId="46AEFEE2" w:rsidR="00F855D4" w:rsidRPr="00A07095" w:rsidRDefault="00A7760C" w:rsidP="00F855D4">
      <w:pPr>
        <w:pStyle w:val="BodyText"/>
      </w:pPr>
      <w:r>
        <w:t>4.</w:t>
      </w:r>
      <w:r w:rsidR="00F855D4">
        <w:t xml:space="preserve"> Get your residence permit and/or work permit at Immigration and </w:t>
      </w:r>
      <w:proofErr w:type="spellStart"/>
      <w:r w:rsidR="00F855D4">
        <w:t>Naturalisation</w:t>
      </w:r>
      <w:proofErr w:type="spellEnd"/>
      <w:r w:rsidR="00F855D4">
        <w:t xml:space="preserve"> Service (IND)</w:t>
      </w:r>
      <w:r w:rsidR="00465662">
        <w:t>.</w:t>
      </w:r>
      <w:r w:rsidR="00BA1225">
        <w:br/>
      </w:r>
      <w:r w:rsidR="00520C48">
        <w:t xml:space="preserve">See </w:t>
      </w:r>
      <w:r w:rsidR="00997754" w:rsidRPr="00997754">
        <w:rPr>
          <w:b/>
          <w:bCs/>
        </w:rPr>
        <w:t xml:space="preserve">Documents </w:t>
      </w:r>
      <w:r w:rsidR="00997754" w:rsidRPr="00A07095">
        <w:t>&gt;</w:t>
      </w:r>
      <w:r w:rsidR="00997754" w:rsidRPr="00997754">
        <w:rPr>
          <w:b/>
          <w:bCs/>
        </w:rPr>
        <w:t xml:space="preserve"> </w:t>
      </w:r>
      <w:r w:rsidR="00A07095">
        <w:rPr>
          <w:b/>
          <w:bCs/>
        </w:rPr>
        <w:t>Work Permit</w:t>
      </w:r>
      <w:r w:rsidR="000C0C43">
        <w:t xml:space="preserve"> and</w:t>
      </w:r>
      <w:r w:rsidR="00A07095" w:rsidRPr="00A07095">
        <w:t xml:space="preserve"> </w:t>
      </w:r>
      <w:r w:rsidR="00A07095">
        <w:rPr>
          <w:b/>
          <w:bCs/>
        </w:rPr>
        <w:t>Residence</w:t>
      </w:r>
      <w:r w:rsidR="00997754" w:rsidRPr="00A07095">
        <w:t>.</w:t>
      </w:r>
    </w:p>
    <w:p w14:paraId="0EA41A3F" w14:textId="02397512" w:rsidR="00F855D4" w:rsidRDefault="00A7760C" w:rsidP="00F855D4">
      <w:pPr>
        <w:pStyle w:val="BodyText"/>
      </w:pPr>
      <w:r>
        <w:t>5.</w:t>
      </w:r>
      <w:r w:rsidR="00F855D4">
        <w:t xml:space="preserve"> Start looking for long-term accommodation</w:t>
      </w:r>
      <w:r w:rsidR="00465662">
        <w:t>.</w:t>
      </w:r>
      <w:r w:rsidR="00BA1225">
        <w:br/>
      </w:r>
      <w:r w:rsidR="00833FC6">
        <w:t xml:space="preserve">See </w:t>
      </w:r>
      <w:proofErr w:type="spellStart"/>
      <w:r w:rsidR="00833FC6" w:rsidRPr="00833FC6">
        <w:rPr>
          <w:b/>
          <w:bCs/>
        </w:rPr>
        <w:t>HouseRoom</w:t>
      </w:r>
      <w:proofErr w:type="spellEnd"/>
      <w:r w:rsidR="00833FC6">
        <w:t xml:space="preserve"> &gt; </w:t>
      </w:r>
      <w:r w:rsidR="00833FC6" w:rsidRPr="00833FC6">
        <w:rPr>
          <w:b/>
          <w:bCs/>
        </w:rPr>
        <w:t>Renting</w:t>
      </w:r>
      <w:r w:rsidR="00833FC6">
        <w:t>.</w:t>
      </w:r>
    </w:p>
    <w:p w14:paraId="5486367D" w14:textId="3F1E7007" w:rsidR="00F14160" w:rsidRDefault="00A7760C" w:rsidP="00F14160">
      <w:pPr>
        <w:pStyle w:val="BodyText"/>
      </w:pPr>
      <w:r>
        <w:t>6.</w:t>
      </w:r>
      <w:r w:rsidR="00F855D4">
        <w:t xml:space="preserve"> </w:t>
      </w:r>
      <w:r w:rsidR="00F14160">
        <w:t>Get local health insurance.</w:t>
      </w:r>
      <w:r w:rsidR="00F14160">
        <w:br/>
        <w:t xml:space="preserve">See </w:t>
      </w:r>
      <w:r w:rsidR="00F14160" w:rsidRPr="000C0C43">
        <w:rPr>
          <w:b/>
          <w:bCs/>
        </w:rPr>
        <w:t>Health and Sport</w:t>
      </w:r>
      <w:r w:rsidR="00F14160">
        <w:t xml:space="preserve"> &gt; </w:t>
      </w:r>
      <w:r w:rsidR="00F14160" w:rsidRPr="000C0C43">
        <w:rPr>
          <w:b/>
          <w:bCs/>
        </w:rPr>
        <w:t>Medical Insurance</w:t>
      </w:r>
      <w:r w:rsidR="00F14160">
        <w:t>.</w:t>
      </w:r>
    </w:p>
    <w:p w14:paraId="488F93E4" w14:textId="1E508204" w:rsidR="00F855D4" w:rsidRDefault="00F14160" w:rsidP="00F855D4">
      <w:pPr>
        <w:pStyle w:val="BodyText"/>
      </w:pPr>
      <w:r>
        <w:t xml:space="preserve">* (Optional) </w:t>
      </w:r>
      <w:r w:rsidR="00F855D4">
        <w:t>Complete a TB test (if required)</w:t>
      </w:r>
      <w:r>
        <w:t>.</w:t>
      </w:r>
      <w:r w:rsidR="00902C22">
        <w:br/>
      </w:r>
      <w:r w:rsidR="00E07800">
        <w:t xml:space="preserve">See </w:t>
      </w:r>
      <w:r w:rsidR="00347F15" w:rsidRPr="000C0C43">
        <w:rPr>
          <w:b/>
          <w:bCs/>
        </w:rPr>
        <w:t>Health and Sport</w:t>
      </w:r>
      <w:r w:rsidR="00347F15">
        <w:t xml:space="preserve"> &gt; </w:t>
      </w:r>
      <w:r w:rsidR="00AF0A29" w:rsidRPr="000C0C43">
        <w:rPr>
          <w:b/>
          <w:bCs/>
        </w:rPr>
        <w:t>Medical Tests</w:t>
      </w:r>
      <w:r w:rsidR="00347F15">
        <w:t>.</w:t>
      </w:r>
    </w:p>
    <w:p w14:paraId="472963BA" w14:textId="2D8C4CB4" w:rsidR="00F855D4" w:rsidRDefault="002D61EA" w:rsidP="00F855D4">
      <w:pPr>
        <w:pStyle w:val="BodyText"/>
      </w:pPr>
      <w:r>
        <w:t>7.</w:t>
      </w:r>
      <w:r w:rsidR="00F855D4">
        <w:t xml:space="preserve"> Follow HR instructions regarding</w:t>
      </w:r>
      <w:r w:rsidR="005D7018">
        <w:t xml:space="preserve"> the</w:t>
      </w:r>
      <w:r w:rsidR="00F855D4">
        <w:t xml:space="preserve"> 30% ruling</w:t>
      </w:r>
      <w:r w:rsidR="00726DF1">
        <w:t>.</w:t>
      </w:r>
      <w:r w:rsidR="00902C22">
        <w:br/>
        <w:t>See</w:t>
      </w:r>
      <w:r w:rsidR="00FC3A55">
        <w:t xml:space="preserve"> </w:t>
      </w:r>
      <w:r w:rsidR="00E41BC1">
        <w:rPr>
          <w:b/>
          <w:bCs/>
        </w:rPr>
        <w:t xml:space="preserve">Finance </w:t>
      </w:r>
      <w:r w:rsidR="00E41BC1" w:rsidRPr="00CA6E79">
        <w:t>&gt;</w:t>
      </w:r>
      <w:r w:rsidR="00E41BC1" w:rsidRPr="00997754">
        <w:rPr>
          <w:b/>
          <w:bCs/>
        </w:rPr>
        <w:t xml:space="preserve"> </w:t>
      </w:r>
      <w:r w:rsidR="00E41BC1">
        <w:rPr>
          <w:b/>
          <w:bCs/>
        </w:rPr>
        <w:t>Ruling</w:t>
      </w:r>
      <w:r w:rsidR="00E41BC1" w:rsidRPr="00CA6E79">
        <w:t>.</w:t>
      </w:r>
    </w:p>
    <w:p w14:paraId="19E39E81" w14:textId="7D7A29B7" w:rsidR="00F855D4" w:rsidRDefault="002D61EA" w:rsidP="00F855D4">
      <w:pPr>
        <w:pStyle w:val="BodyText"/>
      </w:pPr>
      <w:r>
        <w:t>8.</w:t>
      </w:r>
      <w:r w:rsidR="00F855D4">
        <w:t xml:space="preserve"> Create a </w:t>
      </w:r>
      <w:proofErr w:type="spellStart"/>
      <w:r w:rsidR="00F855D4">
        <w:t>Digi</w:t>
      </w:r>
      <w:r w:rsidR="001E524A">
        <w:t>D</w:t>
      </w:r>
      <w:proofErr w:type="spellEnd"/>
      <w:r w:rsidR="00F855D4">
        <w:t xml:space="preserve"> (</w:t>
      </w:r>
      <w:hyperlink r:id="rId13" w:history="1">
        <w:r w:rsidR="00726DF1" w:rsidRPr="0008527B">
          <w:rPr>
            <w:rStyle w:val="Hyperlink"/>
          </w:rPr>
          <w:t>https://www.digid.nl/</w:t>
        </w:r>
      </w:hyperlink>
      <w:r w:rsidR="00F855D4">
        <w:t>) account which helps with online administration</w:t>
      </w:r>
      <w:r w:rsidR="00726DF1">
        <w:t>.</w:t>
      </w:r>
      <w:r w:rsidR="00902C22">
        <w:br/>
        <w:t xml:space="preserve">See </w:t>
      </w:r>
      <w:r w:rsidR="00FC3A55" w:rsidRPr="00997754">
        <w:rPr>
          <w:b/>
          <w:bCs/>
        </w:rPr>
        <w:t xml:space="preserve">Documents </w:t>
      </w:r>
      <w:r w:rsidR="00FC3A55" w:rsidRPr="00C30688">
        <w:t>&gt;</w:t>
      </w:r>
      <w:r w:rsidR="00FC3A55" w:rsidRPr="00997754">
        <w:rPr>
          <w:b/>
          <w:bCs/>
        </w:rPr>
        <w:t xml:space="preserve"> </w:t>
      </w:r>
      <w:proofErr w:type="spellStart"/>
      <w:r w:rsidR="00902C22">
        <w:rPr>
          <w:b/>
          <w:bCs/>
        </w:rPr>
        <w:t>Digi</w:t>
      </w:r>
      <w:r w:rsidR="00C30688">
        <w:rPr>
          <w:b/>
          <w:bCs/>
        </w:rPr>
        <w:t>D</w:t>
      </w:r>
      <w:proofErr w:type="spellEnd"/>
      <w:r w:rsidR="00FC3A55" w:rsidRPr="00C30688">
        <w:t>.</w:t>
      </w:r>
    </w:p>
    <w:p w14:paraId="4C447CBA" w14:textId="1237D823" w:rsidR="00F855D4" w:rsidRDefault="002D61EA" w:rsidP="00F855D4">
      <w:pPr>
        <w:pStyle w:val="BodyText"/>
      </w:pPr>
      <w:r>
        <w:t>9.</w:t>
      </w:r>
      <w:r w:rsidR="00F855D4">
        <w:t xml:space="preserve"> Register with a local doctor and dentist</w:t>
      </w:r>
      <w:r w:rsidR="00726DF1">
        <w:t>.</w:t>
      </w:r>
      <w:r w:rsidR="00C30688">
        <w:br/>
        <w:t>See</w:t>
      </w:r>
      <w:r w:rsidR="00FC3A55">
        <w:t xml:space="preserve"> </w:t>
      </w:r>
      <w:r w:rsidR="006978A7" w:rsidRPr="000C0C43">
        <w:rPr>
          <w:b/>
          <w:bCs/>
        </w:rPr>
        <w:t>Health and Sport</w:t>
      </w:r>
      <w:r w:rsidR="006978A7">
        <w:t xml:space="preserve"> &gt; </w:t>
      </w:r>
      <w:r w:rsidR="00DF7F05">
        <w:rPr>
          <w:b/>
          <w:bCs/>
        </w:rPr>
        <w:t>Doctors/P</w:t>
      </w:r>
      <w:r w:rsidR="006978A7" w:rsidRPr="006978A7">
        <w:rPr>
          <w:b/>
          <w:bCs/>
        </w:rPr>
        <w:t>harmacy</w:t>
      </w:r>
      <w:r w:rsidR="00DF7F05">
        <w:rPr>
          <w:b/>
          <w:bCs/>
        </w:rPr>
        <w:t xml:space="preserve"> </w:t>
      </w:r>
      <w:r w:rsidR="006978A7">
        <w:t xml:space="preserve">and </w:t>
      </w:r>
      <w:r w:rsidR="006978A7" w:rsidRPr="006978A7">
        <w:rPr>
          <w:b/>
          <w:bCs/>
        </w:rPr>
        <w:t>Dentist</w:t>
      </w:r>
      <w:r w:rsidR="00FC3A55" w:rsidRPr="006978A7">
        <w:t>.</w:t>
      </w:r>
    </w:p>
    <w:p w14:paraId="7A71B872" w14:textId="75C04B6B" w:rsidR="00F855D4" w:rsidRDefault="002D61EA" w:rsidP="00F855D4">
      <w:pPr>
        <w:pStyle w:val="BodyText"/>
      </w:pPr>
      <w:r>
        <w:t>10.</w:t>
      </w:r>
      <w:r w:rsidR="00F855D4">
        <w:t xml:space="preserve"> Register at a new address with the municipality when you move the house (you may do it via </w:t>
      </w:r>
      <w:proofErr w:type="spellStart"/>
      <w:r w:rsidR="00F855D4">
        <w:t>DigiD</w:t>
      </w:r>
      <w:proofErr w:type="spellEnd"/>
      <w:r w:rsidR="00F855D4">
        <w:t xml:space="preserve"> account)</w:t>
      </w:r>
      <w:r w:rsidR="00726DF1">
        <w:t>.</w:t>
      </w:r>
    </w:p>
    <w:p w14:paraId="578D7F0F" w14:textId="0540BFB4" w:rsidR="00B85A2A" w:rsidRDefault="00B85A2A" w:rsidP="00F855D4">
      <w:pPr>
        <w:pStyle w:val="BodyText"/>
      </w:pPr>
      <w:r>
        <w:t>When you move the house</w:t>
      </w:r>
      <w:r w:rsidRPr="001515EC">
        <w:t xml:space="preserve">, </w:t>
      </w:r>
      <w:r>
        <w:t xml:space="preserve">in a month time, you receive </w:t>
      </w:r>
      <w:r w:rsidRPr="001515EC">
        <w:t xml:space="preserve">a letter to </w:t>
      </w:r>
      <w:r>
        <w:t xml:space="preserve">your </w:t>
      </w:r>
      <w:r w:rsidRPr="001515EC">
        <w:t xml:space="preserve">new address. </w:t>
      </w:r>
      <w:r w:rsidR="00E6501E">
        <w:t xml:space="preserve">The letter </w:t>
      </w:r>
      <w:r w:rsidR="00E6501E" w:rsidRPr="001515EC">
        <w:t>notif</w:t>
      </w:r>
      <w:r w:rsidR="00E6501E">
        <w:t>ies</w:t>
      </w:r>
      <w:r w:rsidR="00E6501E" w:rsidRPr="001515EC">
        <w:t xml:space="preserve"> you that you are registered</w:t>
      </w:r>
      <w:r w:rsidR="00E6501E">
        <w:t xml:space="preserve">. </w:t>
      </w:r>
      <w:r>
        <w:t xml:space="preserve">You are the </w:t>
      </w:r>
      <w:r w:rsidRPr="00FC2EDF">
        <w:t>addressee</w:t>
      </w:r>
      <w:r>
        <w:t xml:space="preserve">, </w:t>
      </w:r>
      <w:r w:rsidRPr="001515EC">
        <w:t>not the apartment</w:t>
      </w:r>
      <w:r>
        <w:t xml:space="preserve"> </w:t>
      </w:r>
      <w:r w:rsidR="00DA2981">
        <w:t>landlord</w:t>
      </w:r>
      <w:r w:rsidRPr="001515EC">
        <w:t>.</w:t>
      </w:r>
    </w:p>
    <w:p w14:paraId="2313D633" w14:textId="46179354" w:rsidR="000E4BE1" w:rsidRPr="005A4355" w:rsidRDefault="00F855D4" w:rsidP="00B95729">
      <w:pPr>
        <w:pStyle w:val="BodyText"/>
        <w:rPr>
          <w:lang w:val="ru-RU"/>
        </w:rPr>
      </w:pPr>
      <w:r>
        <w:t>1</w:t>
      </w:r>
      <w:r w:rsidR="002D61EA">
        <w:t>1.</w:t>
      </w:r>
      <w:r>
        <w:t xml:space="preserve"> Take care of your taxes in the host and home countries</w:t>
      </w:r>
      <w:r w:rsidR="00726DF1">
        <w:t>.</w:t>
      </w:r>
      <w:r w:rsidR="004A174A">
        <w:br/>
        <w:t xml:space="preserve">See </w:t>
      </w:r>
      <w:r w:rsidR="004A174A" w:rsidRPr="004A174A">
        <w:rPr>
          <w:b/>
          <w:bCs/>
        </w:rPr>
        <w:t>Finance</w:t>
      </w:r>
      <w:r w:rsidR="004A174A">
        <w:t xml:space="preserve"> &gt; </w:t>
      </w:r>
      <w:r w:rsidR="004A174A" w:rsidRPr="004A174A">
        <w:rPr>
          <w:b/>
          <w:bCs/>
        </w:rPr>
        <w:t>Taxes</w:t>
      </w:r>
      <w:r w:rsidR="004A174A">
        <w:t>.</w:t>
      </w:r>
    </w:p>
    <w:p w14:paraId="04C6318A" w14:textId="3F9B38C7" w:rsidR="00A86DFA" w:rsidRPr="00D727C4" w:rsidRDefault="00A86DFA" w:rsidP="00B95729">
      <w:pPr>
        <w:pStyle w:val="BodyText"/>
        <w:rPr>
          <w:color w:val="404040" w:themeColor="text1" w:themeTint="BF"/>
        </w:rPr>
      </w:pPr>
      <w:r w:rsidRPr="00D727C4">
        <w:rPr>
          <w:color w:val="404040" w:themeColor="text1" w:themeTint="BF"/>
        </w:rPr>
        <w:t>Optional checklist</w:t>
      </w:r>
      <w:r w:rsidR="00F42E4B" w:rsidRPr="00D727C4">
        <w:rPr>
          <w:color w:val="404040" w:themeColor="text1" w:themeTint="BF"/>
        </w:rPr>
        <w:t>:</w:t>
      </w:r>
    </w:p>
    <w:p w14:paraId="27DF2D48" w14:textId="39852D16" w:rsidR="00A86DFA" w:rsidRDefault="00EA4E84" w:rsidP="00B95729">
      <w:pPr>
        <w:pStyle w:val="BodyText"/>
      </w:pPr>
      <w:r w:rsidRPr="00EA4E84">
        <w:t>-</w:t>
      </w:r>
      <w:r w:rsidR="00A86DFA">
        <w:t xml:space="preserve"> </w:t>
      </w:r>
      <w:r w:rsidR="001A7C4A">
        <w:t xml:space="preserve">Get </w:t>
      </w:r>
      <w:r w:rsidR="00A86DFA">
        <w:t>a driving license or exchange your current license (if required)</w:t>
      </w:r>
      <w:r w:rsidR="00CF7B64">
        <w:t>.</w:t>
      </w:r>
      <w:r w:rsidR="00545A2D">
        <w:br/>
        <w:t xml:space="preserve">See </w:t>
      </w:r>
      <w:r w:rsidR="00545A2D" w:rsidRPr="00D93CF8">
        <w:rPr>
          <w:b/>
          <w:bCs/>
        </w:rPr>
        <w:t>Documents</w:t>
      </w:r>
      <w:r w:rsidR="00545A2D">
        <w:t xml:space="preserve"> &gt; </w:t>
      </w:r>
      <w:r w:rsidR="00545A2D" w:rsidRPr="00D93CF8">
        <w:rPr>
          <w:b/>
          <w:bCs/>
        </w:rPr>
        <w:t>Driving</w:t>
      </w:r>
      <w:r w:rsidR="00D93CF8" w:rsidRPr="00D93CF8">
        <w:rPr>
          <w:b/>
          <w:bCs/>
        </w:rPr>
        <w:t xml:space="preserve"> license</w:t>
      </w:r>
      <w:r w:rsidR="00D93CF8">
        <w:t>.</w:t>
      </w:r>
    </w:p>
    <w:p w14:paraId="37D8F880" w14:textId="7B8905AC" w:rsidR="00A86DFA" w:rsidRDefault="00EA4E84" w:rsidP="00B95729">
      <w:pPr>
        <w:pStyle w:val="BodyText"/>
      </w:pPr>
      <w:r w:rsidRPr="00EA4E84">
        <w:t>-</w:t>
      </w:r>
      <w:r w:rsidR="00A86DFA">
        <w:t xml:space="preserve"> Install </w:t>
      </w:r>
      <w:r w:rsidR="00120299">
        <w:t xml:space="preserve">the </w:t>
      </w:r>
      <w:r w:rsidR="00A86DFA">
        <w:t>PostNL app</w:t>
      </w:r>
      <w:r w:rsidR="00120299">
        <w:t xml:space="preserve"> and a</w:t>
      </w:r>
      <w:r w:rsidR="00A86DFA">
        <w:t>llow</w:t>
      </w:r>
      <w:r w:rsidR="00B51E41">
        <w:t xml:space="preserve"> the</w:t>
      </w:r>
      <w:r w:rsidR="00A86DFA">
        <w:t xml:space="preserve"> post to be scanned for you</w:t>
      </w:r>
      <w:r w:rsidR="00120299">
        <w:t xml:space="preserve"> to </w:t>
      </w:r>
      <w:r w:rsidR="00A86DFA">
        <w:t xml:space="preserve">receive notifications with photos of </w:t>
      </w:r>
      <w:r w:rsidR="00120299">
        <w:t xml:space="preserve">incoming </w:t>
      </w:r>
      <w:r w:rsidR="00A86DFA">
        <w:t>letters</w:t>
      </w:r>
      <w:r w:rsidR="00CF7B64">
        <w:t>.</w:t>
      </w:r>
      <w:r w:rsidR="00D93CF8">
        <w:br/>
        <w:t xml:space="preserve">See </w:t>
      </w:r>
      <w:proofErr w:type="spellStart"/>
      <w:r w:rsidR="00D93CF8" w:rsidRPr="00D93CF8">
        <w:rPr>
          <w:b/>
          <w:bCs/>
        </w:rPr>
        <w:t>HouseRoom</w:t>
      </w:r>
      <w:proofErr w:type="spellEnd"/>
      <w:r w:rsidR="00D93CF8">
        <w:t xml:space="preserve"> &gt; </w:t>
      </w:r>
      <w:r w:rsidR="00D93CF8" w:rsidRPr="00D93CF8">
        <w:rPr>
          <w:b/>
          <w:bCs/>
        </w:rPr>
        <w:t>Post</w:t>
      </w:r>
      <w:r w:rsidR="00D93CF8">
        <w:t>.</w:t>
      </w:r>
    </w:p>
    <w:p w14:paraId="19C21C12" w14:textId="29A30124" w:rsidR="00A86DFA" w:rsidRDefault="00EA4E84" w:rsidP="00B95729">
      <w:pPr>
        <w:pStyle w:val="BodyText"/>
      </w:pPr>
      <w:r w:rsidRPr="00EA4E84">
        <w:t>-</w:t>
      </w:r>
      <w:r w:rsidR="00A86DFA">
        <w:t xml:space="preserve"> </w:t>
      </w:r>
      <w:r w:rsidR="00B51E41">
        <w:t xml:space="preserve">Connect </w:t>
      </w:r>
      <w:r w:rsidR="00A86DFA">
        <w:t>the internet and</w:t>
      </w:r>
      <w:r w:rsidR="00120299">
        <w:t xml:space="preserve"> arrange </w:t>
      </w:r>
      <w:r w:rsidR="00120299" w:rsidRPr="00120299">
        <w:t>public utilities</w:t>
      </w:r>
      <w:r w:rsidR="00CF7B64">
        <w:t>.</w:t>
      </w:r>
      <w:r w:rsidR="00D93CF8">
        <w:br/>
        <w:t xml:space="preserve">See </w:t>
      </w:r>
      <w:proofErr w:type="spellStart"/>
      <w:r w:rsidR="00D93CF8" w:rsidRPr="00D93CF8">
        <w:rPr>
          <w:b/>
          <w:bCs/>
        </w:rPr>
        <w:t>HouseRoom</w:t>
      </w:r>
      <w:proofErr w:type="spellEnd"/>
      <w:r w:rsidR="00D93CF8">
        <w:t xml:space="preserve"> &gt; </w:t>
      </w:r>
      <w:r w:rsidR="00CF47D8">
        <w:rPr>
          <w:b/>
          <w:bCs/>
        </w:rPr>
        <w:t xml:space="preserve">Internet/Mobile </w:t>
      </w:r>
      <w:r w:rsidR="00CF47D8">
        <w:t xml:space="preserve">and </w:t>
      </w:r>
      <w:r w:rsidR="009D053E" w:rsidRPr="009D053E">
        <w:rPr>
          <w:b/>
          <w:bCs/>
        </w:rPr>
        <w:t>Energy/Water</w:t>
      </w:r>
      <w:r w:rsidR="009D053E">
        <w:t>.</w:t>
      </w:r>
    </w:p>
    <w:p w14:paraId="46BBA2A6" w14:textId="704E36C9" w:rsidR="00A86DFA" w:rsidRPr="002569FA" w:rsidRDefault="00EA4E84" w:rsidP="00B95729">
      <w:pPr>
        <w:pStyle w:val="BodyText"/>
        <w:rPr>
          <w:lang w:val="en-GB"/>
        </w:rPr>
      </w:pPr>
      <w:r w:rsidRPr="00EA4E84">
        <w:t>-</w:t>
      </w:r>
      <w:r w:rsidR="00A86DFA">
        <w:t xml:space="preserve"> </w:t>
      </w:r>
      <w:r w:rsidR="00C00D51">
        <w:t xml:space="preserve">Get </w:t>
      </w:r>
      <w:r w:rsidR="00A86DFA">
        <w:t>liability insurance</w:t>
      </w:r>
      <w:r w:rsidR="00120299">
        <w:t xml:space="preserve"> (</w:t>
      </w:r>
      <w:r w:rsidR="00A86DFA">
        <w:t>no matter how you rent</w:t>
      </w:r>
      <w:r w:rsidR="00120299">
        <w:t xml:space="preserve">), </w:t>
      </w:r>
      <w:r w:rsidR="00E32CD7" w:rsidRPr="00E32CD7">
        <w:t xml:space="preserve">legal assistance </w:t>
      </w:r>
      <w:r w:rsidR="00A86DFA">
        <w:t>insurance, etc</w:t>
      </w:r>
      <w:r w:rsidR="00B95729">
        <w:t>.</w:t>
      </w:r>
      <w:r w:rsidR="00CF47D8">
        <w:br/>
        <w:t xml:space="preserve">See </w:t>
      </w:r>
      <w:r w:rsidR="00630897">
        <w:rPr>
          <w:b/>
          <w:bCs/>
        </w:rPr>
        <w:t xml:space="preserve">Finance </w:t>
      </w:r>
      <w:r w:rsidR="00CF47D8">
        <w:t xml:space="preserve">&gt; </w:t>
      </w:r>
      <w:r w:rsidR="00630897">
        <w:rPr>
          <w:b/>
          <w:bCs/>
        </w:rPr>
        <w:t>Any Insurance</w:t>
      </w:r>
      <w:r w:rsidR="00CF47D8">
        <w:t>.</w:t>
      </w:r>
      <w:r w:rsidR="00630897">
        <w:br/>
      </w:r>
      <w:r w:rsidR="00A86DFA">
        <w:t>ABN AMRO is usually quite cheap in comparison to other options</w:t>
      </w:r>
      <w:r>
        <w:t>.</w:t>
      </w:r>
    </w:p>
    <w:p w14:paraId="139275B8" w14:textId="77777777" w:rsidR="005A614E" w:rsidRDefault="005A614E" w:rsidP="005A614E">
      <w:pPr>
        <w:pStyle w:val="Heading2"/>
        <w:pageBreakBefore/>
      </w:pPr>
      <w:bookmarkStart w:id="8" w:name="_Toc175581808"/>
      <w:r>
        <w:lastRenderedPageBreak/>
        <w:t>Relocation Package</w:t>
      </w:r>
      <w:bookmarkEnd w:id="8"/>
    </w:p>
    <w:p w14:paraId="74BAD567" w14:textId="77777777" w:rsidR="005A614E" w:rsidRPr="003163A6" w:rsidRDefault="005A614E" w:rsidP="005A614E">
      <w:pPr>
        <w:pStyle w:val="BodyText"/>
        <w:rPr>
          <w:rFonts w:cs="Calibri"/>
        </w:rPr>
      </w:pPr>
      <w:r>
        <w:rPr>
          <w:rFonts w:cs="Calibri"/>
        </w:rPr>
        <w:t xml:space="preserve">The Talent </w:t>
      </w:r>
      <w:r w:rsidRPr="003163A6">
        <w:rPr>
          <w:rFonts w:cs="Calibri"/>
        </w:rPr>
        <w:t>Mobility department cover</w:t>
      </w:r>
      <w:r>
        <w:rPr>
          <w:rFonts w:cs="Calibri"/>
        </w:rPr>
        <w:t>s</w:t>
      </w:r>
      <w:r w:rsidRPr="003163A6">
        <w:rPr>
          <w:rFonts w:cs="Calibri"/>
        </w:rPr>
        <w:t xml:space="preserve"> the following costs associated with your relocation to the Netherlands:</w:t>
      </w:r>
    </w:p>
    <w:p w14:paraId="3E99CE26" w14:textId="77777777" w:rsidR="005A614E" w:rsidRPr="003163A6" w:rsidRDefault="005A614E" w:rsidP="005A614E">
      <w:pPr>
        <w:pStyle w:val="BodyText"/>
        <w:rPr>
          <w:rFonts w:cs="Calibri"/>
        </w:rPr>
      </w:pPr>
      <w:r>
        <w:rPr>
          <w:rFonts w:cs="Calibri"/>
        </w:rPr>
        <w:t>-</w:t>
      </w:r>
      <w:r w:rsidRPr="003163A6">
        <w:rPr>
          <w:rFonts w:cs="Calibri"/>
        </w:rPr>
        <w:t xml:space="preserve"> Relocation-related documentation costs</w:t>
      </w:r>
      <w:r>
        <w:rPr>
          <w:rFonts w:cs="Calibri"/>
        </w:rPr>
        <w:t xml:space="preserve">: </w:t>
      </w:r>
      <w:r w:rsidRPr="003163A6">
        <w:rPr>
          <w:rFonts w:cs="Calibri"/>
        </w:rPr>
        <w:t>visa/work permit costs, translations, notary fees</w:t>
      </w:r>
      <w:r>
        <w:rPr>
          <w:rFonts w:cs="Calibri"/>
        </w:rPr>
        <w:t>.</w:t>
      </w:r>
    </w:p>
    <w:p w14:paraId="2D8659DA" w14:textId="77777777" w:rsidR="005A614E" w:rsidRPr="003163A6" w:rsidRDefault="005A614E" w:rsidP="005A614E">
      <w:pPr>
        <w:pStyle w:val="BodyText"/>
        <w:rPr>
          <w:rFonts w:cs="Calibri"/>
        </w:rPr>
      </w:pPr>
      <w:r>
        <w:rPr>
          <w:rFonts w:cs="Calibri"/>
        </w:rPr>
        <w:t>-</w:t>
      </w:r>
      <w:r w:rsidRPr="003163A6">
        <w:rPr>
          <w:rFonts w:cs="Calibri"/>
        </w:rPr>
        <w:t xml:space="preserve"> Tickets to the destination for you and your family (if applicable)</w:t>
      </w:r>
      <w:r>
        <w:rPr>
          <w:rFonts w:cs="Calibri"/>
        </w:rPr>
        <w:t>.</w:t>
      </w:r>
    </w:p>
    <w:p w14:paraId="1631D611" w14:textId="77777777" w:rsidR="005A614E" w:rsidRPr="003163A6" w:rsidRDefault="005A614E" w:rsidP="005A614E">
      <w:pPr>
        <w:pStyle w:val="BodyText"/>
        <w:rPr>
          <w:rFonts w:cs="Calibri"/>
        </w:rPr>
      </w:pPr>
      <w:r>
        <w:rPr>
          <w:rFonts w:cs="Calibri"/>
        </w:rPr>
        <w:t>-</w:t>
      </w:r>
      <w:r w:rsidRPr="003163A6">
        <w:rPr>
          <w:rFonts w:cs="Calibri"/>
        </w:rPr>
        <w:t xml:space="preserve"> All reasonable transfer and accommodation </w:t>
      </w:r>
      <w:r>
        <w:rPr>
          <w:rFonts w:cs="Calibri"/>
        </w:rPr>
        <w:t xml:space="preserve">expenses </w:t>
      </w:r>
      <w:r w:rsidRPr="003163A6">
        <w:rPr>
          <w:rFonts w:cs="Calibri"/>
        </w:rPr>
        <w:t>on the way to the departure airport and from the destination airport to the actual destination</w:t>
      </w:r>
      <w:r>
        <w:rPr>
          <w:rFonts w:cs="Calibri"/>
        </w:rPr>
        <w:t>.</w:t>
      </w:r>
    </w:p>
    <w:p w14:paraId="10EE03CD" w14:textId="77777777" w:rsidR="005A614E" w:rsidRPr="003163A6" w:rsidRDefault="005A614E" w:rsidP="005A614E">
      <w:pPr>
        <w:pStyle w:val="BodyText"/>
        <w:rPr>
          <w:rFonts w:cs="Calibri"/>
        </w:rPr>
      </w:pPr>
      <w:r>
        <w:rPr>
          <w:rFonts w:cs="Calibri"/>
        </w:rPr>
        <w:t>-</w:t>
      </w:r>
      <w:r w:rsidRPr="003163A6">
        <w:rPr>
          <w:rFonts w:cs="Calibri"/>
        </w:rPr>
        <w:t xml:space="preserve"> Baggage fees </w:t>
      </w:r>
      <w:r>
        <w:rPr>
          <w:rFonts w:cs="Calibri"/>
        </w:rPr>
        <w:t xml:space="preserve">for </w:t>
      </w:r>
      <w:r w:rsidRPr="003163A6">
        <w:rPr>
          <w:rFonts w:cs="Calibri"/>
        </w:rPr>
        <w:t>up to 3 checked bags per person or excess weight of up to 20 kg per person (only if the airline does not provide the option to purchase additional bags)</w:t>
      </w:r>
      <w:r>
        <w:rPr>
          <w:rFonts w:cs="Calibri"/>
        </w:rPr>
        <w:t>.</w:t>
      </w:r>
    </w:p>
    <w:p w14:paraId="161476BD" w14:textId="11B4F300" w:rsidR="005A614E" w:rsidRPr="003163A6" w:rsidRDefault="005A614E" w:rsidP="005A614E">
      <w:pPr>
        <w:pStyle w:val="BodyText"/>
        <w:rPr>
          <w:rFonts w:cs="Calibri"/>
        </w:rPr>
      </w:pPr>
      <w:r>
        <w:rPr>
          <w:rFonts w:cs="Calibri"/>
        </w:rPr>
        <w:t xml:space="preserve">- </w:t>
      </w:r>
      <w:r w:rsidRPr="003163A6">
        <w:rPr>
          <w:rFonts w:cs="Calibri"/>
        </w:rPr>
        <w:t>If you decline the arrangement</w:t>
      </w:r>
      <w:r>
        <w:rPr>
          <w:rFonts w:cs="Calibri"/>
        </w:rPr>
        <w:t xml:space="preserve"> of</w:t>
      </w:r>
      <w:r w:rsidRPr="003163A6">
        <w:rPr>
          <w:rFonts w:cs="Calibri"/>
        </w:rPr>
        <w:t xml:space="preserve"> relocation logistics (airfare, taxi), </w:t>
      </w:r>
      <w:r>
        <w:rPr>
          <w:rFonts w:cs="Calibri"/>
        </w:rPr>
        <w:t xml:space="preserve">Talent </w:t>
      </w:r>
      <w:r w:rsidRPr="003163A6">
        <w:rPr>
          <w:rFonts w:cs="Calibri"/>
        </w:rPr>
        <w:t>Mobility cover</w:t>
      </w:r>
      <w:r>
        <w:rPr>
          <w:rFonts w:cs="Calibri"/>
        </w:rPr>
        <w:t>s</w:t>
      </w:r>
      <w:r w:rsidRPr="003163A6">
        <w:rPr>
          <w:rFonts w:cs="Calibri"/>
        </w:rPr>
        <w:t xml:space="preserve"> up to 400</w:t>
      </w:r>
      <w:r w:rsidR="00740EFB" w:rsidRPr="00740EFB">
        <w:rPr>
          <w:rFonts w:cs="Calibri"/>
        </w:rPr>
        <w:t>€</w:t>
      </w:r>
      <w:r w:rsidRPr="003163A6">
        <w:rPr>
          <w:rFonts w:cs="Calibri"/>
        </w:rPr>
        <w:t xml:space="preserve"> for long-distance transportation-related expenses (car mileage, car insurance, etc.)</w:t>
      </w:r>
    </w:p>
    <w:p w14:paraId="2A1BEB08" w14:textId="77777777" w:rsidR="005A614E" w:rsidRDefault="005A614E" w:rsidP="005A614E">
      <w:pPr>
        <w:pStyle w:val="BodyText"/>
        <w:rPr>
          <w:rFonts w:cs="Calibri"/>
        </w:rPr>
      </w:pPr>
      <w:r>
        <w:rPr>
          <w:rFonts w:cs="Calibri"/>
        </w:rPr>
        <w:t>-</w:t>
      </w:r>
      <w:r w:rsidRPr="003163A6">
        <w:rPr>
          <w:rFonts w:cs="Calibri"/>
        </w:rPr>
        <w:t xml:space="preserve"> </w:t>
      </w:r>
      <w:r>
        <w:rPr>
          <w:rFonts w:cs="Calibri"/>
        </w:rPr>
        <w:t xml:space="preserve">Accommodation for </w:t>
      </w:r>
      <w:r w:rsidRPr="00A22E14">
        <w:rPr>
          <w:rFonts w:cs="Calibri"/>
          <w:b/>
          <w:bCs/>
        </w:rPr>
        <w:t>up to 4 weeks</w:t>
      </w:r>
      <w:r>
        <w:rPr>
          <w:rFonts w:cs="Calibri"/>
          <w:b/>
          <w:bCs/>
        </w:rPr>
        <w:t xml:space="preserve"> </w:t>
      </w:r>
      <w:r>
        <w:rPr>
          <w:rFonts w:cs="Calibri"/>
        </w:rPr>
        <w:t>(one of the following):</w:t>
      </w:r>
    </w:p>
    <w:p w14:paraId="0C14587E" w14:textId="77777777" w:rsidR="005A614E" w:rsidRDefault="005A614E" w:rsidP="005A614E">
      <w:pPr>
        <w:pStyle w:val="BodyText"/>
        <w:rPr>
          <w:rFonts w:cs="Calibri"/>
        </w:rPr>
      </w:pPr>
      <w:r>
        <w:rPr>
          <w:rFonts w:cs="Calibri"/>
        </w:rPr>
        <w:t>* T</w:t>
      </w:r>
      <w:r w:rsidRPr="003163A6">
        <w:rPr>
          <w:rFonts w:cs="Calibri"/>
        </w:rPr>
        <w:t xml:space="preserve">emporary housing provided by </w:t>
      </w:r>
      <w:r>
        <w:rPr>
          <w:rFonts w:cs="Calibri"/>
        </w:rPr>
        <w:t xml:space="preserve">Talent </w:t>
      </w:r>
      <w:r w:rsidRPr="003163A6">
        <w:rPr>
          <w:rFonts w:cs="Calibri"/>
        </w:rPr>
        <w:t xml:space="preserve">Mobility at </w:t>
      </w:r>
      <w:r>
        <w:rPr>
          <w:rFonts w:cs="Calibri"/>
        </w:rPr>
        <w:t xml:space="preserve">the </w:t>
      </w:r>
      <w:r w:rsidRPr="003163A6">
        <w:rPr>
          <w:rFonts w:cs="Calibri"/>
        </w:rPr>
        <w:t>destination</w:t>
      </w:r>
      <w:r>
        <w:rPr>
          <w:rFonts w:cs="Calibri"/>
        </w:rPr>
        <w:t>.</w:t>
      </w:r>
    </w:p>
    <w:p w14:paraId="0393914D" w14:textId="77777777" w:rsidR="005A614E" w:rsidRPr="00603EA3" w:rsidRDefault="005A614E" w:rsidP="005A614E">
      <w:pPr>
        <w:pStyle w:val="BodyText"/>
        <w:rPr>
          <w:rFonts w:cs="Calibri"/>
          <w:b/>
          <w:bCs/>
        </w:rPr>
      </w:pPr>
      <w:r>
        <w:rPr>
          <w:rFonts w:cs="Calibri"/>
        </w:rPr>
        <w:t xml:space="preserve">* Compensation for </w:t>
      </w:r>
      <w:r w:rsidRPr="003163A6">
        <w:rPr>
          <w:rFonts w:cs="Calibri"/>
        </w:rPr>
        <w:t>rent</w:t>
      </w:r>
      <w:r>
        <w:rPr>
          <w:rFonts w:cs="Calibri"/>
        </w:rPr>
        <w:t>ing</w:t>
      </w:r>
      <w:r w:rsidRPr="003163A6">
        <w:rPr>
          <w:rFonts w:cs="Calibri"/>
        </w:rPr>
        <w:t xml:space="preserve"> </w:t>
      </w:r>
      <w:r w:rsidRPr="008E6B18">
        <w:rPr>
          <w:rFonts w:cs="Calibri"/>
          <w:b/>
          <w:bCs/>
        </w:rPr>
        <w:t>temporary</w:t>
      </w:r>
      <w:r>
        <w:rPr>
          <w:rFonts w:cs="Calibri"/>
        </w:rPr>
        <w:t xml:space="preserve"> accommodation, </w:t>
      </w:r>
      <w:r w:rsidRPr="003163A6">
        <w:rPr>
          <w:rFonts w:cs="Calibri"/>
        </w:rPr>
        <w:t xml:space="preserve">arranged by yourself and </w:t>
      </w:r>
      <w:r w:rsidRPr="00603EA3">
        <w:rPr>
          <w:rFonts w:cs="Calibri"/>
          <w:b/>
          <w:bCs/>
        </w:rPr>
        <w:t xml:space="preserve">pre-approved by </w:t>
      </w:r>
      <w:r>
        <w:rPr>
          <w:rFonts w:cs="Calibri"/>
          <w:b/>
          <w:bCs/>
        </w:rPr>
        <w:t xml:space="preserve">Talent </w:t>
      </w:r>
      <w:r w:rsidRPr="00603EA3">
        <w:rPr>
          <w:rFonts w:cs="Calibri"/>
          <w:b/>
          <w:bCs/>
        </w:rPr>
        <w:t>Mobility</w:t>
      </w:r>
      <w:r>
        <w:rPr>
          <w:rFonts w:cs="Calibri"/>
          <w:b/>
          <w:bCs/>
        </w:rPr>
        <w:t>.</w:t>
      </w:r>
    </w:p>
    <w:p w14:paraId="4F39DAF0" w14:textId="240C6F78" w:rsidR="005A614E" w:rsidRPr="003163A6" w:rsidRDefault="005A614E" w:rsidP="005A614E">
      <w:pPr>
        <w:pStyle w:val="BodyText"/>
        <w:rPr>
          <w:rFonts w:cs="Calibri"/>
        </w:rPr>
      </w:pPr>
      <w:r>
        <w:rPr>
          <w:rFonts w:cs="Calibri"/>
        </w:rPr>
        <w:t xml:space="preserve">* Compensation of </w:t>
      </w:r>
      <w:r w:rsidRPr="003163A6">
        <w:rPr>
          <w:rFonts w:cs="Calibri"/>
        </w:rPr>
        <w:t>month</w:t>
      </w:r>
      <w:r>
        <w:rPr>
          <w:rFonts w:cs="Calibri"/>
        </w:rPr>
        <w:t xml:space="preserve">ly </w:t>
      </w:r>
      <w:r w:rsidRPr="003163A6">
        <w:rPr>
          <w:rFonts w:cs="Calibri"/>
        </w:rPr>
        <w:t xml:space="preserve">rent for </w:t>
      </w:r>
      <w:r w:rsidRPr="008E6B18">
        <w:rPr>
          <w:rFonts w:cs="Calibri"/>
          <w:b/>
          <w:bCs/>
        </w:rPr>
        <w:t>permanent</w:t>
      </w:r>
      <w:r w:rsidRPr="003163A6">
        <w:rPr>
          <w:rFonts w:cs="Calibri"/>
        </w:rPr>
        <w:t xml:space="preserve"> accommodation</w:t>
      </w:r>
      <w:r>
        <w:rPr>
          <w:rFonts w:cs="Calibri"/>
        </w:rPr>
        <w:t>,</w:t>
      </w:r>
      <w:r w:rsidRPr="003163A6">
        <w:rPr>
          <w:rFonts w:cs="Calibri"/>
        </w:rPr>
        <w:t xml:space="preserve"> </w:t>
      </w:r>
      <w:r>
        <w:rPr>
          <w:rFonts w:cs="Calibri"/>
        </w:rPr>
        <w:t xml:space="preserve">including </w:t>
      </w:r>
      <w:r w:rsidRPr="003163A6">
        <w:rPr>
          <w:rFonts w:cs="Calibri"/>
        </w:rPr>
        <w:t>associated costs (real estate services)</w:t>
      </w:r>
      <w:r>
        <w:rPr>
          <w:rFonts w:cs="Calibri"/>
        </w:rPr>
        <w:t xml:space="preserve">, </w:t>
      </w:r>
      <w:r w:rsidRPr="003163A6">
        <w:rPr>
          <w:rFonts w:cs="Calibri"/>
        </w:rPr>
        <w:t>arranged by yourself</w:t>
      </w:r>
      <w:r>
        <w:rPr>
          <w:rFonts w:cs="Calibri"/>
        </w:rPr>
        <w:t>,</w:t>
      </w:r>
      <w:r w:rsidRPr="003163A6">
        <w:rPr>
          <w:rFonts w:cs="Calibri"/>
        </w:rPr>
        <w:t xml:space="preserve"> up to 1500</w:t>
      </w:r>
      <w:r w:rsidR="00740EFB" w:rsidRPr="00740EFB">
        <w:rPr>
          <w:rFonts w:cs="Calibri"/>
        </w:rPr>
        <w:t>€</w:t>
      </w:r>
      <w:r>
        <w:rPr>
          <w:rFonts w:cs="Calibri"/>
        </w:rPr>
        <w:t>.</w:t>
      </w:r>
    </w:p>
    <w:p w14:paraId="79910A37" w14:textId="6B207A5E" w:rsidR="005A614E" w:rsidRDefault="005A614E" w:rsidP="005A614E">
      <w:pPr>
        <w:pStyle w:val="BodyText"/>
        <w:rPr>
          <w:rFonts w:cs="Calibri"/>
        </w:rPr>
      </w:pPr>
      <w:r>
        <w:rPr>
          <w:rFonts w:cs="Calibri"/>
        </w:rPr>
        <w:t>- Expenses for l</w:t>
      </w:r>
      <w:r w:rsidRPr="003163A6">
        <w:rPr>
          <w:rFonts w:cs="Calibri"/>
        </w:rPr>
        <w:t>ocal public trans</w:t>
      </w:r>
      <w:r>
        <w:rPr>
          <w:rFonts w:cs="Calibri"/>
        </w:rPr>
        <w:t xml:space="preserve">port </w:t>
      </w:r>
      <w:r w:rsidRPr="003163A6">
        <w:rPr>
          <w:rFonts w:cs="Calibri"/>
        </w:rPr>
        <w:t>and taxi</w:t>
      </w:r>
      <w:r>
        <w:rPr>
          <w:rFonts w:cs="Calibri"/>
        </w:rPr>
        <w:t>,</w:t>
      </w:r>
      <w:r w:rsidRPr="003163A6">
        <w:rPr>
          <w:rFonts w:cs="Calibri"/>
        </w:rPr>
        <w:t xml:space="preserve"> related to local registration and settlement within the first 4 weeks after relocation</w:t>
      </w:r>
      <w:r>
        <w:rPr>
          <w:rFonts w:cs="Calibri"/>
        </w:rPr>
        <w:t>,</w:t>
      </w:r>
      <w:r w:rsidRPr="003163A6">
        <w:rPr>
          <w:rFonts w:cs="Calibri"/>
        </w:rPr>
        <w:t xml:space="preserve"> for you only, up to 300</w:t>
      </w:r>
      <w:r w:rsidR="00740EFB" w:rsidRPr="00740EFB">
        <w:rPr>
          <w:rFonts w:cs="Calibri"/>
        </w:rPr>
        <w:t>€</w:t>
      </w:r>
      <w:r>
        <w:rPr>
          <w:rFonts w:cs="Calibri"/>
        </w:rPr>
        <w:t>.</w:t>
      </w:r>
    </w:p>
    <w:p w14:paraId="4C41E8CD" w14:textId="77777777" w:rsidR="005A614E" w:rsidRPr="00B27D4A" w:rsidRDefault="005A614E" w:rsidP="005A614E">
      <w:pPr>
        <w:pStyle w:val="BodyText"/>
        <w:rPr>
          <w:rFonts w:cs="Calibri"/>
        </w:rPr>
      </w:pPr>
      <w:r>
        <w:rPr>
          <w:rFonts w:cs="Calibri"/>
        </w:rPr>
        <w:t>- I</w:t>
      </w:r>
      <w:r w:rsidRPr="003163A6">
        <w:rPr>
          <w:rFonts w:cs="Calibri"/>
        </w:rPr>
        <w:t>f required for relocation</w:t>
      </w:r>
      <w:r>
        <w:rPr>
          <w:rFonts w:cs="Calibri"/>
        </w:rPr>
        <w:t>,</w:t>
      </w:r>
      <w:r w:rsidRPr="003163A6">
        <w:rPr>
          <w:rFonts w:cs="Calibri"/>
        </w:rPr>
        <w:t xml:space="preserve"> </w:t>
      </w:r>
      <w:r>
        <w:rPr>
          <w:rFonts w:cs="Calibri"/>
          <w:b/>
          <w:bCs/>
        </w:rPr>
        <w:t>o</w:t>
      </w:r>
      <w:r w:rsidRPr="00A6098A">
        <w:rPr>
          <w:rFonts w:cs="Calibri"/>
          <w:b/>
          <w:bCs/>
        </w:rPr>
        <w:t>ne-time coverage</w:t>
      </w:r>
      <w:r w:rsidRPr="003163A6">
        <w:rPr>
          <w:rFonts w:cs="Calibri"/>
        </w:rPr>
        <w:t xml:space="preserve"> of COVID-19 tests for you and your dependents within the following price ranges</w:t>
      </w:r>
      <w:r>
        <w:rPr>
          <w:rFonts w:cs="Calibri"/>
        </w:rPr>
        <w:t xml:space="preserve"> </w:t>
      </w:r>
      <w:hyperlink r:id="rId14" w:history="1">
        <w:r w:rsidRPr="0043542F">
          <w:rPr>
            <w:rStyle w:val="Hyperlink"/>
            <w:rFonts w:cs="Calibri"/>
          </w:rPr>
          <w:t>https://kb.epam.com/display/EPMHRGM/Test+costs+per+country</w:t>
        </w:r>
      </w:hyperlink>
    </w:p>
    <w:p w14:paraId="1F60D340" w14:textId="44A1DB2E" w:rsidR="00605CC3" w:rsidRDefault="00605CC3" w:rsidP="00605CC3">
      <w:pPr>
        <w:pStyle w:val="Heading2"/>
        <w:pageBreakBefore/>
      </w:pPr>
      <w:bookmarkStart w:id="9" w:name="_Toc175581809"/>
      <w:r>
        <w:lastRenderedPageBreak/>
        <w:t>Useful Links</w:t>
      </w:r>
      <w:bookmarkEnd w:id="9"/>
    </w:p>
    <w:p w14:paraId="60951444" w14:textId="77777777" w:rsidR="00605CC3" w:rsidRPr="00C85B32" w:rsidRDefault="00605CC3" w:rsidP="00605CC3">
      <w:pPr>
        <w:pStyle w:val="BodyText"/>
      </w:pPr>
      <w:r>
        <w:t>Telegram</w:t>
      </w:r>
      <w:r w:rsidRPr="00C85B32">
        <w:t xml:space="preserve"> </w:t>
      </w:r>
      <w:r>
        <w:t>channels</w:t>
      </w:r>
      <w:r w:rsidRPr="00C85B32">
        <w:t>:</w:t>
      </w:r>
    </w:p>
    <w:p w14:paraId="5237629F" w14:textId="2B946119" w:rsidR="00605CC3" w:rsidRDefault="00605CC3" w:rsidP="00605CC3">
      <w:pPr>
        <w:pStyle w:val="BodyText"/>
      </w:pPr>
      <w:r w:rsidRPr="005D24C8">
        <w:t>@</w:t>
      </w:r>
      <w:r>
        <w:t>inBenelux</w:t>
      </w:r>
      <w:r w:rsidRPr="005D24C8">
        <w:t xml:space="preserve"> </w:t>
      </w:r>
      <w:r w:rsidR="005D24C8">
        <w:t xml:space="preserve">- </w:t>
      </w:r>
      <w:r w:rsidR="005D24C8" w:rsidRPr="005D24C8">
        <w:t>general chat, mutual assistance, practical questions</w:t>
      </w:r>
    </w:p>
    <w:p w14:paraId="7B2D7F68" w14:textId="77777777" w:rsidR="00A77F4A" w:rsidRPr="00636DD8" w:rsidRDefault="00A77F4A" w:rsidP="00A77F4A">
      <w:pPr>
        <w:pStyle w:val="BodyText"/>
      </w:pPr>
      <w:r w:rsidRPr="00636DD8">
        <w:t>@</w:t>
      </w:r>
      <w:r>
        <w:t>benelux</w:t>
      </w:r>
      <w:r w:rsidRPr="00636DD8">
        <w:t>_</w:t>
      </w:r>
      <w:r>
        <w:t>foodie</w:t>
      </w:r>
      <w:r w:rsidRPr="00636DD8">
        <w:t xml:space="preserve"> – </w:t>
      </w:r>
      <w:r w:rsidRPr="005D24C8">
        <w:t>food in Benelux</w:t>
      </w:r>
    </w:p>
    <w:p w14:paraId="14546773" w14:textId="77777777" w:rsidR="00A77F4A" w:rsidRPr="00636DD8" w:rsidRDefault="00A77F4A" w:rsidP="00A77F4A">
      <w:pPr>
        <w:pStyle w:val="BodyText"/>
      </w:pPr>
      <w:r w:rsidRPr="00636DD8">
        <w:t>@</w:t>
      </w:r>
      <w:r>
        <w:t>Bnl</w:t>
      </w:r>
      <w:r w:rsidRPr="00636DD8">
        <w:t>_</w:t>
      </w:r>
      <w:r>
        <w:t>baraholka</w:t>
      </w:r>
      <w:r w:rsidRPr="00636DD8">
        <w:t xml:space="preserve"> – </w:t>
      </w:r>
      <w:r w:rsidRPr="005D24C8">
        <w:t>buy-sell-g</w:t>
      </w:r>
      <w:r>
        <w:t>ive</w:t>
      </w:r>
    </w:p>
    <w:p w14:paraId="5825BC61" w14:textId="77777777" w:rsidR="00A77F4A" w:rsidRPr="00636DD8" w:rsidRDefault="00A77F4A" w:rsidP="00A77F4A">
      <w:pPr>
        <w:pStyle w:val="BodyText"/>
      </w:pPr>
      <w:r w:rsidRPr="00A77F4A">
        <w:t>@</w:t>
      </w:r>
      <w:hyperlink r:id="rId15" w:history="1">
        <w:r w:rsidRPr="00A77F4A">
          <w:t>BNLdrones</w:t>
        </w:r>
      </w:hyperlink>
      <w:r w:rsidRPr="00A77F4A">
        <w:t xml:space="preserve"> -</w:t>
      </w:r>
      <w:r w:rsidRPr="00636DD8">
        <w:t xml:space="preserve"> </w:t>
      </w:r>
      <w:r w:rsidRPr="005D24C8">
        <w:t>drones: choice, use, legislation</w:t>
      </w:r>
    </w:p>
    <w:p w14:paraId="243E7E2D" w14:textId="77777777" w:rsidR="00216ADE" w:rsidRPr="00D92BD4" w:rsidRDefault="00216ADE" w:rsidP="00216ADE">
      <w:pPr>
        <w:pStyle w:val="BodyText"/>
      </w:pPr>
      <w:r w:rsidRPr="00D92BD4">
        <w:t>@</w:t>
      </w:r>
      <w:r>
        <w:t>DelovoyBenelux</w:t>
      </w:r>
      <w:r w:rsidRPr="00D92BD4">
        <w:t xml:space="preserve"> – </w:t>
      </w:r>
      <w:r w:rsidRPr="005D24C8">
        <w:t>doing business in Benelux</w:t>
      </w:r>
    </w:p>
    <w:p w14:paraId="090FF65F" w14:textId="77777777" w:rsidR="00216ADE" w:rsidRPr="005D24C8" w:rsidRDefault="00216ADE" w:rsidP="00216ADE">
      <w:pPr>
        <w:pStyle w:val="BodyText"/>
      </w:pPr>
      <w:r w:rsidRPr="005D24C8">
        <w:t>@</w:t>
      </w:r>
      <w:r>
        <w:t>immigration</w:t>
      </w:r>
      <w:r w:rsidRPr="005D24C8">
        <w:t>2</w:t>
      </w:r>
      <w:r>
        <w:t>nl</w:t>
      </w:r>
      <w:r w:rsidRPr="005D24C8">
        <w:t xml:space="preserve"> – questions and answers about immigration to</w:t>
      </w:r>
      <w:r>
        <w:t xml:space="preserve"> NL </w:t>
      </w:r>
      <w:r w:rsidRPr="005D24C8">
        <w:t>and emigration from the CIS</w:t>
      </w:r>
    </w:p>
    <w:p w14:paraId="446B3EED" w14:textId="77777777" w:rsidR="00216ADE" w:rsidRPr="00D92BD4" w:rsidRDefault="00216ADE" w:rsidP="00216ADE">
      <w:pPr>
        <w:pStyle w:val="BodyText"/>
      </w:pPr>
      <w:r w:rsidRPr="00D92BD4">
        <w:t>@</w:t>
      </w:r>
      <w:r>
        <w:t>InvestInNL</w:t>
      </w:r>
      <w:r w:rsidRPr="00D92BD4">
        <w:t xml:space="preserve"> – </w:t>
      </w:r>
      <w:r w:rsidRPr="005D24C8">
        <w:t>investments, finance, stock exchange</w:t>
      </w:r>
    </w:p>
    <w:p w14:paraId="13CA52FD" w14:textId="77777777" w:rsidR="00216ADE" w:rsidRPr="00D92BD4" w:rsidRDefault="00216ADE" w:rsidP="00216ADE">
      <w:pPr>
        <w:pStyle w:val="BodyText"/>
      </w:pPr>
      <w:r w:rsidRPr="00D92BD4">
        <w:t>@</w:t>
      </w:r>
      <w:r>
        <w:t>nlriders</w:t>
      </w:r>
      <w:r w:rsidRPr="00D92BD4">
        <w:t xml:space="preserve"> – </w:t>
      </w:r>
      <w:r w:rsidRPr="005D24C8">
        <w:t>Russian-speaking motorcycle brothers and sisters of Benelux</w:t>
      </w:r>
    </w:p>
    <w:p w14:paraId="788985E9" w14:textId="2986D04C" w:rsidR="00A77F4A" w:rsidRPr="005D24C8" w:rsidRDefault="00216ADE" w:rsidP="00605CC3">
      <w:pPr>
        <w:pStyle w:val="BodyText"/>
      </w:pPr>
      <w:r w:rsidRPr="00D92BD4">
        <w:t>@</w:t>
      </w:r>
      <w:r>
        <w:t>parentsInBenelux</w:t>
      </w:r>
      <w:r w:rsidRPr="00D92BD4">
        <w:t xml:space="preserve"> – </w:t>
      </w:r>
      <w:r w:rsidRPr="005D24C8">
        <w:t>chat for parents</w:t>
      </w:r>
    </w:p>
    <w:p w14:paraId="31CF5983" w14:textId="06AE61B8" w:rsidR="00605CC3" w:rsidRPr="005D24C8" w:rsidRDefault="00605CC3" w:rsidP="00605CC3">
      <w:pPr>
        <w:pStyle w:val="BodyText"/>
      </w:pPr>
      <w:r w:rsidRPr="005D24C8">
        <w:t>@</w:t>
      </w:r>
      <w:r>
        <w:t>RealEstateNL</w:t>
      </w:r>
      <w:r w:rsidRPr="005D24C8">
        <w:t xml:space="preserve"> – </w:t>
      </w:r>
      <w:r w:rsidR="005D24C8" w:rsidRPr="005D24C8">
        <w:t xml:space="preserve">search, </w:t>
      </w:r>
      <w:r w:rsidR="00636DD8" w:rsidRPr="005D24C8">
        <w:t>purchase,</w:t>
      </w:r>
      <w:r w:rsidR="005D24C8" w:rsidRPr="005D24C8">
        <w:t xml:space="preserve"> and sale of real estate</w:t>
      </w:r>
    </w:p>
    <w:p w14:paraId="218A7933" w14:textId="77777777" w:rsidR="008B1FE3" w:rsidRPr="00636DD8" w:rsidRDefault="008B1FE3" w:rsidP="00605CC3">
      <w:pPr>
        <w:pStyle w:val="BodyText"/>
      </w:pPr>
    </w:p>
    <w:p w14:paraId="2BC8E93A" w14:textId="5141E5C1" w:rsidR="00B66D89" w:rsidRDefault="005D24C8" w:rsidP="00605CC3">
      <w:pPr>
        <w:pStyle w:val="BodyText"/>
        <w:rPr>
          <w:rStyle w:val="Hyperlink"/>
        </w:rPr>
      </w:pPr>
      <w:r w:rsidRPr="005D24C8">
        <w:t>Forum about life in NL in Russian</w:t>
      </w:r>
      <w:r w:rsidR="00605CC3" w:rsidRPr="005D24C8">
        <w:t xml:space="preserve">: </w:t>
      </w:r>
      <w:hyperlink r:id="rId16" w:history="1">
        <w:r w:rsidR="00605CC3" w:rsidRPr="00065638">
          <w:rPr>
            <w:rStyle w:val="Hyperlink"/>
          </w:rPr>
          <w:t>https</w:t>
        </w:r>
        <w:r w:rsidR="00605CC3" w:rsidRPr="005D24C8">
          <w:rPr>
            <w:rStyle w:val="Hyperlink"/>
          </w:rPr>
          <w:t>://</w:t>
        </w:r>
        <w:r w:rsidR="00605CC3" w:rsidRPr="00065638">
          <w:rPr>
            <w:rStyle w:val="Hyperlink"/>
          </w:rPr>
          <w:t>rassvet</w:t>
        </w:r>
        <w:r w:rsidR="00605CC3" w:rsidRPr="005D24C8">
          <w:rPr>
            <w:rStyle w:val="Hyperlink"/>
          </w:rPr>
          <w:t>.</w:t>
        </w:r>
        <w:r w:rsidR="00605CC3" w:rsidRPr="00065638">
          <w:rPr>
            <w:rStyle w:val="Hyperlink"/>
          </w:rPr>
          <w:t>com</w:t>
        </w:r>
        <w:r w:rsidR="00605CC3" w:rsidRPr="005D24C8">
          <w:rPr>
            <w:rStyle w:val="Hyperlink"/>
          </w:rPr>
          <w:t>/</w:t>
        </w:r>
        <w:r w:rsidR="00605CC3" w:rsidRPr="00065638">
          <w:rPr>
            <w:rStyle w:val="Hyperlink"/>
          </w:rPr>
          <w:t>forum</w:t>
        </w:r>
        <w:r w:rsidR="00605CC3" w:rsidRPr="005D24C8">
          <w:rPr>
            <w:rStyle w:val="Hyperlink"/>
          </w:rPr>
          <w:t>/</w:t>
        </w:r>
        <w:r w:rsidR="00605CC3" w:rsidRPr="00065638">
          <w:rPr>
            <w:rStyle w:val="Hyperlink"/>
          </w:rPr>
          <w:t>index</w:t>
        </w:r>
        <w:r w:rsidR="00605CC3" w:rsidRPr="005D24C8">
          <w:rPr>
            <w:rStyle w:val="Hyperlink"/>
          </w:rPr>
          <w:t>.</w:t>
        </w:r>
        <w:r w:rsidR="00605CC3" w:rsidRPr="00065638">
          <w:rPr>
            <w:rStyle w:val="Hyperlink"/>
          </w:rPr>
          <w:t>php</w:t>
        </w:r>
      </w:hyperlink>
    </w:p>
    <w:p w14:paraId="466817AF" w14:textId="22355FAE" w:rsidR="00605CC3" w:rsidRDefault="00605CC3" w:rsidP="00605CC3">
      <w:pPr>
        <w:pStyle w:val="Heading2"/>
        <w:pageBreakBefore/>
      </w:pPr>
      <w:bookmarkStart w:id="10" w:name="_Toc175581810"/>
      <w:r>
        <w:lastRenderedPageBreak/>
        <w:t>TPS for U</w:t>
      </w:r>
      <w:r w:rsidRPr="00005EA3">
        <w:rPr>
          <w:lang w:val="ru-RU"/>
        </w:rPr>
        <w:t>krainian</w:t>
      </w:r>
      <w:r>
        <w:t>s</w:t>
      </w:r>
      <w:bookmarkEnd w:id="10"/>
    </w:p>
    <w:p w14:paraId="22617E73" w14:textId="77777777" w:rsidR="00605CC3" w:rsidRPr="00C553BA" w:rsidRDefault="00605CC3" w:rsidP="00605CC3">
      <w:pPr>
        <w:pStyle w:val="BodyText"/>
      </w:pPr>
      <w:r w:rsidRPr="005735FB">
        <w:t>Ukrainians</w:t>
      </w:r>
      <w:r>
        <w:t xml:space="preserve"> can legalize in NL by getting a TPS (temporary protected status).</w:t>
      </w:r>
      <w:r w:rsidRPr="00EB05BD">
        <w:t xml:space="preserve"> </w:t>
      </w:r>
      <w:r>
        <w:t>If you have TPS, you can work for EPAM. Then you</w:t>
      </w:r>
      <w:r w:rsidRPr="00C553BA">
        <w:t xml:space="preserve"> </w:t>
      </w:r>
      <w:r>
        <w:t>can</w:t>
      </w:r>
      <w:r w:rsidRPr="00C553BA">
        <w:t xml:space="preserve"> </w:t>
      </w:r>
      <w:r>
        <w:t>change your status form TPS</w:t>
      </w:r>
      <w:r w:rsidRPr="00C553BA">
        <w:t xml:space="preserve"> </w:t>
      </w:r>
      <w:r>
        <w:t>to</w:t>
      </w:r>
      <w:r w:rsidRPr="00C553BA">
        <w:t xml:space="preserve"> </w:t>
      </w:r>
      <w:r>
        <w:t>HSM</w:t>
      </w:r>
      <w:r w:rsidRPr="00C553BA">
        <w:t xml:space="preserve"> (</w:t>
      </w:r>
      <w:r>
        <w:t>high</w:t>
      </w:r>
      <w:r w:rsidRPr="00C553BA">
        <w:t xml:space="preserve"> </w:t>
      </w:r>
      <w:r>
        <w:t>skilled</w:t>
      </w:r>
      <w:r w:rsidRPr="00C553BA">
        <w:t xml:space="preserve"> </w:t>
      </w:r>
      <w:r>
        <w:t>migrant</w:t>
      </w:r>
      <w:r w:rsidRPr="00C553BA">
        <w:t>)</w:t>
      </w:r>
      <w:r>
        <w:t>.</w:t>
      </w:r>
    </w:p>
    <w:p w14:paraId="113CCE82" w14:textId="77777777" w:rsidR="00605CC3" w:rsidRDefault="00605CC3" w:rsidP="00605CC3">
      <w:pPr>
        <w:pStyle w:val="BodyText"/>
      </w:pPr>
    </w:p>
    <w:p w14:paraId="29B03253" w14:textId="77777777" w:rsidR="00830462" w:rsidRPr="005A12DE" w:rsidRDefault="00830462" w:rsidP="00830462">
      <w:pPr>
        <w:pStyle w:val="BodyText"/>
      </w:pPr>
      <w:r w:rsidRPr="00396F0C">
        <w:rPr>
          <w:b/>
          <w:bCs/>
        </w:rPr>
        <w:t>Note:</w:t>
      </w:r>
      <w:r w:rsidRPr="005A12DE">
        <w:t xml:space="preserve"> </w:t>
      </w:r>
      <w:r>
        <w:t>TPS</w:t>
      </w:r>
      <w:r w:rsidRPr="00A71D5B">
        <w:t xml:space="preserve"> </w:t>
      </w:r>
      <w:r>
        <w:t>is</w:t>
      </w:r>
      <w:r w:rsidRPr="00A71D5B">
        <w:t xml:space="preserve"> </w:t>
      </w:r>
      <w:r>
        <w:t>issued</w:t>
      </w:r>
      <w:r w:rsidRPr="00A71D5B">
        <w:t xml:space="preserve"> </w:t>
      </w:r>
      <w:r>
        <w:t>for</w:t>
      </w:r>
      <w:r w:rsidRPr="00A71D5B">
        <w:t xml:space="preserve"> 6 </w:t>
      </w:r>
      <w:r>
        <w:t>months</w:t>
      </w:r>
      <w:r w:rsidRPr="00A71D5B">
        <w:t xml:space="preserve"> </w:t>
      </w:r>
      <w:r>
        <w:t>from</w:t>
      </w:r>
      <w:r w:rsidRPr="00A71D5B">
        <w:t xml:space="preserve"> </w:t>
      </w:r>
      <w:r>
        <w:t>the</w:t>
      </w:r>
      <w:r w:rsidRPr="00A71D5B">
        <w:t xml:space="preserve"> </w:t>
      </w:r>
      <w:r>
        <w:t>time</w:t>
      </w:r>
      <w:r w:rsidRPr="00A71D5B">
        <w:t xml:space="preserve"> </w:t>
      </w:r>
      <w:r>
        <w:t>you</w:t>
      </w:r>
      <w:r w:rsidRPr="00A71D5B">
        <w:t xml:space="preserve"> </w:t>
      </w:r>
      <w:r>
        <w:t>get</w:t>
      </w:r>
      <w:r w:rsidRPr="00A71D5B">
        <w:t xml:space="preserve"> </w:t>
      </w:r>
      <w:r>
        <w:t>the</w:t>
      </w:r>
      <w:r w:rsidRPr="00A71D5B">
        <w:t xml:space="preserve"> </w:t>
      </w:r>
      <w:r>
        <w:t xml:space="preserve">sticker. As of August </w:t>
      </w:r>
      <w:r w:rsidRPr="005A12DE">
        <w:t>202</w:t>
      </w:r>
      <w:r>
        <w:t>4</w:t>
      </w:r>
      <w:r w:rsidRPr="005A12DE">
        <w:t xml:space="preserve">, </w:t>
      </w:r>
      <w:r>
        <w:t xml:space="preserve">EU </w:t>
      </w:r>
      <w:r w:rsidRPr="005A12DE">
        <w:t>extend</w:t>
      </w:r>
      <w:r>
        <w:t>ed</w:t>
      </w:r>
      <w:r w:rsidRPr="005A12DE">
        <w:t xml:space="preserve"> </w:t>
      </w:r>
      <w:r>
        <w:t>TPS</w:t>
      </w:r>
      <w:r w:rsidRPr="005A12DE">
        <w:t xml:space="preserve"> validity</w:t>
      </w:r>
      <w:r>
        <w:t xml:space="preserve"> till March </w:t>
      </w:r>
      <w:r w:rsidRPr="005A12DE">
        <w:t>202</w:t>
      </w:r>
      <w:r>
        <w:t>6.</w:t>
      </w:r>
    </w:p>
    <w:p w14:paraId="51AE6046" w14:textId="77777777" w:rsidR="00830462" w:rsidRDefault="00830462" w:rsidP="00605CC3">
      <w:pPr>
        <w:pStyle w:val="BodyText"/>
      </w:pPr>
    </w:p>
    <w:p w14:paraId="64CB04B3" w14:textId="77777777" w:rsidR="00605CC3" w:rsidRPr="00BE5CDA" w:rsidRDefault="00605CC3" w:rsidP="00605CC3">
      <w:pPr>
        <w:pStyle w:val="BodyText"/>
      </w:pPr>
      <w:r w:rsidRPr="00204A8A">
        <w:rPr>
          <w:b/>
          <w:bCs/>
        </w:rPr>
        <w:t>Note:</w:t>
      </w:r>
      <w:r>
        <w:t xml:space="preserve"> If you have </w:t>
      </w:r>
      <w:r w:rsidRPr="00BE5CDA">
        <w:t>TPS</w:t>
      </w:r>
      <w:r>
        <w:t xml:space="preserve">, you can apply for 30% ruling, it does not depend on </w:t>
      </w:r>
      <w:r w:rsidRPr="00BE5CDA">
        <w:t>HSM</w:t>
      </w:r>
      <w:r>
        <w:t xml:space="preserve">. Changing the status from TPS to HSM does not affect the ruling. For ruling criteria, see </w:t>
      </w:r>
      <w:r w:rsidRPr="004C536E">
        <w:rPr>
          <w:b/>
          <w:bCs/>
        </w:rPr>
        <w:t>Finance</w:t>
      </w:r>
      <w:r>
        <w:t xml:space="preserve"> &gt; </w:t>
      </w:r>
      <w:r w:rsidRPr="004C536E">
        <w:rPr>
          <w:b/>
          <w:bCs/>
        </w:rPr>
        <w:t>Ruling</w:t>
      </w:r>
      <w:r>
        <w:t>.</w:t>
      </w:r>
    </w:p>
    <w:p w14:paraId="5B803F10" w14:textId="77777777" w:rsidR="00605CC3" w:rsidRPr="003D5932" w:rsidRDefault="00605CC3" w:rsidP="00605CC3">
      <w:pPr>
        <w:pStyle w:val="BodyText"/>
      </w:pPr>
    </w:p>
    <w:p w14:paraId="62002233" w14:textId="77777777" w:rsidR="00605CC3" w:rsidRPr="00047607" w:rsidRDefault="00605CC3" w:rsidP="00605CC3">
      <w:pPr>
        <w:pStyle w:val="BodyText"/>
      </w:pPr>
      <w:r>
        <w:t>To</w:t>
      </w:r>
      <w:r w:rsidRPr="00047607">
        <w:t xml:space="preserve"> </w:t>
      </w:r>
      <w:r>
        <w:t>get</w:t>
      </w:r>
      <w:r w:rsidRPr="00047607">
        <w:t xml:space="preserve"> </w:t>
      </w:r>
      <w:r>
        <w:t>a</w:t>
      </w:r>
      <w:r w:rsidRPr="00047607">
        <w:t xml:space="preserve"> </w:t>
      </w:r>
      <w:r>
        <w:t>TPS</w:t>
      </w:r>
      <w:r w:rsidRPr="00047607">
        <w:t>:</w:t>
      </w:r>
    </w:p>
    <w:p w14:paraId="3A2CF31E" w14:textId="77777777" w:rsidR="00605CC3" w:rsidRDefault="00605CC3" w:rsidP="00605CC3">
      <w:pPr>
        <w:pStyle w:val="BodyText"/>
      </w:pPr>
      <w:r w:rsidRPr="004A021E">
        <w:t xml:space="preserve">1) </w:t>
      </w:r>
      <w:r>
        <w:t xml:space="preserve">When you arrive at </w:t>
      </w:r>
      <w:r w:rsidRPr="004A021E">
        <w:t>NL, for a few weeks you stay at the hotel. The company selects the hotels that register its employees for the time of their stay at the hotel. When you arrive, at the reception, ask for your registration paper.</w:t>
      </w:r>
    </w:p>
    <w:p w14:paraId="697791A6" w14:textId="77777777" w:rsidR="00605CC3" w:rsidRDefault="00605CC3" w:rsidP="00605CC3">
      <w:pPr>
        <w:pStyle w:val="BodyText"/>
      </w:pPr>
      <w:r w:rsidRPr="008B3515">
        <w:t>2)</w:t>
      </w:r>
      <w:r>
        <w:t xml:space="preserve"> Call the local </w:t>
      </w:r>
      <w:proofErr w:type="spellStart"/>
      <w:r w:rsidRPr="0051118B">
        <w:t>Gementee</w:t>
      </w:r>
      <w:proofErr w:type="spellEnd"/>
      <w:r>
        <w:t xml:space="preserve"> (in the location where you are staying) and tell you are from Ukraine and need a BSN number.</w:t>
      </w:r>
    </w:p>
    <w:p w14:paraId="2B1B7FA6" w14:textId="77777777" w:rsidR="00605CC3" w:rsidRDefault="00605CC3" w:rsidP="00605CC3">
      <w:pPr>
        <w:pStyle w:val="BodyText"/>
      </w:pPr>
      <w:r>
        <w:t>You get an appointment on the nearest date and get an email to confirm the appointment.</w:t>
      </w:r>
    </w:p>
    <w:p w14:paraId="58FCBDD3" w14:textId="77777777" w:rsidR="00605CC3" w:rsidRDefault="00605CC3" w:rsidP="00605CC3">
      <w:pPr>
        <w:pStyle w:val="BodyText"/>
      </w:pPr>
      <w:r w:rsidRPr="006A354C">
        <w:t xml:space="preserve">3) </w:t>
      </w:r>
      <w:r>
        <w:t xml:space="preserve">Come to the </w:t>
      </w:r>
      <w:proofErr w:type="spellStart"/>
      <w:r>
        <w:t>Gementee</w:t>
      </w:r>
      <w:proofErr w:type="spellEnd"/>
      <w:r w:rsidRPr="006A354C">
        <w:t xml:space="preserve"> </w:t>
      </w:r>
      <w:r>
        <w:t>and get the BSN number.</w:t>
      </w:r>
    </w:p>
    <w:p w14:paraId="730B1C2B" w14:textId="77777777" w:rsidR="00605CC3" w:rsidRPr="00D36207" w:rsidRDefault="00605CC3" w:rsidP="00605CC3">
      <w:pPr>
        <w:pStyle w:val="BodyText"/>
      </w:pPr>
      <w:r w:rsidRPr="000006FA">
        <w:rPr>
          <w:b/>
          <w:bCs/>
        </w:rPr>
        <w:t>Note:</w:t>
      </w:r>
      <w:r>
        <w:t xml:space="preserve"> It is better to have an </w:t>
      </w:r>
      <w:r w:rsidRPr="00920645">
        <w:t>apostilled</w:t>
      </w:r>
      <w:r>
        <w:t xml:space="preserve"> birth certificate</w:t>
      </w:r>
      <w:r w:rsidRPr="00920645">
        <w:t>.</w:t>
      </w:r>
      <w:r>
        <w:t xml:space="preserve"> If you don’t, it’s ok (NL government understands the situation in Ukraine).</w:t>
      </w:r>
    </w:p>
    <w:p w14:paraId="0C4499A2" w14:textId="77777777" w:rsidR="00605CC3" w:rsidRDefault="00605CC3" w:rsidP="00605CC3">
      <w:pPr>
        <w:pStyle w:val="BodyText"/>
      </w:pPr>
      <w:r>
        <w:t xml:space="preserve">4) Apply to the IND desk via the website (not on phone). For details, see </w:t>
      </w:r>
      <w:r w:rsidRPr="00047607">
        <w:rPr>
          <w:b/>
          <w:bCs/>
        </w:rPr>
        <w:t>Documents</w:t>
      </w:r>
      <w:r>
        <w:t xml:space="preserve"> &gt; </w:t>
      </w:r>
      <w:r w:rsidRPr="00047607">
        <w:rPr>
          <w:b/>
          <w:bCs/>
        </w:rPr>
        <w:t>Work Permit</w:t>
      </w:r>
      <w:r>
        <w:t>.</w:t>
      </w:r>
    </w:p>
    <w:p w14:paraId="3EC680A4" w14:textId="77777777" w:rsidR="00605CC3" w:rsidRPr="00566A3B" w:rsidRDefault="00605CC3" w:rsidP="00605CC3">
      <w:pPr>
        <w:pStyle w:val="BodyText"/>
        <w:rPr>
          <w:b/>
          <w:bCs/>
        </w:rPr>
      </w:pPr>
      <w:r w:rsidRPr="00566A3B">
        <w:rPr>
          <w:b/>
          <w:bCs/>
        </w:rPr>
        <w:t>Tip</w:t>
      </w:r>
      <w:r w:rsidRPr="000E29DD">
        <w:rPr>
          <w:b/>
          <w:bCs/>
        </w:rPr>
        <w:t>:</w:t>
      </w:r>
      <w:r>
        <w:rPr>
          <w:b/>
          <w:bCs/>
        </w:rPr>
        <w:t xml:space="preserve"> </w:t>
      </w:r>
      <w:r>
        <w:t>It is difficult to get slots. R</w:t>
      </w:r>
      <w:r w:rsidRPr="00566A3B">
        <w:t xml:space="preserve">eload </w:t>
      </w:r>
      <w:r>
        <w:t>the page from 16.00 to 18.00, new slots may appear.</w:t>
      </w:r>
    </w:p>
    <w:p w14:paraId="6041F489" w14:textId="77777777" w:rsidR="00605CC3" w:rsidRDefault="00605CC3" w:rsidP="00605CC3">
      <w:pPr>
        <w:pStyle w:val="BodyText"/>
      </w:pPr>
      <w:r>
        <w:t>5) At the IND desk, provide your BSN and passport, fill in the form in Dutch and get a sticker into your passport.</w:t>
      </w:r>
    </w:p>
    <w:p w14:paraId="5D4F0741" w14:textId="77777777" w:rsidR="00605CC3" w:rsidRDefault="00605CC3" w:rsidP="00605CC3">
      <w:pPr>
        <w:pStyle w:val="BodyText"/>
        <w:rPr>
          <w:b/>
          <w:bCs/>
        </w:rPr>
      </w:pPr>
    </w:p>
    <w:p w14:paraId="3BD64080" w14:textId="77777777" w:rsidR="00605CC3" w:rsidRDefault="00605CC3" w:rsidP="00605CC3">
      <w:pPr>
        <w:pStyle w:val="BodyText"/>
      </w:pPr>
      <w:r w:rsidRPr="000B5837">
        <w:rPr>
          <w:b/>
          <w:bCs/>
        </w:rPr>
        <w:t>Note:</w:t>
      </w:r>
      <w:r>
        <w:t xml:space="preserve"> Try to get a new birth certificate (younger </w:t>
      </w:r>
      <w:r w:rsidRPr="00253183">
        <w:t xml:space="preserve">than 6 months). If </w:t>
      </w:r>
      <w:r>
        <w:t>you cannot get a new birth certificate, they will accept an older one (</w:t>
      </w:r>
      <w:r w:rsidRPr="00253183">
        <w:t>not the USSR</w:t>
      </w:r>
      <w:r>
        <w:t xml:space="preserve">). If you have the USSR birth certificate, exchange it for a new one. </w:t>
      </w:r>
    </w:p>
    <w:p w14:paraId="257539F4" w14:textId="77777777" w:rsidR="00605CC3" w:rsidRPr="00253183" w:rsidRDefault="00605CC3" w:rsidP="00605CC3">
      <w:pPr>
        <w:pStyle w:val="BodyText"/>
      </w:pPr>
      <w:r w:rsidRPr="00700B23">
        <w:rPr>
          <w:b/>
          <w:bCs/>
        </w:rPr>
        <w:t>Exceptional case:</w:t>
      </w:r>
      <w:r w:rsidRPr="00253183">
        <w:t xml:space="preserve"> </w:t>
      </w:r>
      <w:r>
        <w:t>I</w:t>
      </w:r>
      <w:r w:rsidRPr="00253183">
        <w:t xml:space="preserve">f you cannot </w:t>
      </w:r>
      <w:r>
        <w:t xml:space="preserve">exchange the USSR birth certificate </w:t>
      </w:r>
      <w:r w:rsidRPr="00253183">
        <w:t>because you have already left the country</w:t>
      </w:r>
      <w:r>
        <w:t xml:space="preserve"> and it is dangerous for you to go back, </w:t>
      </w:r>
      <w:r w:rsidRPr="00253183">
        <w:t xml:space="preserve">you will have to explain </w:t>
      </w:r>
      <w:r>
        <w:t xml:space="preserve">it </w:t>
      </w:r>
      <w:r w:rsidRPr="00253183">
        <w:t>every time</w:t>
      </w:r>
      <w:r>
        <w:t xml:space="preserve"> </w:t>
      </w:r>
      <w:r w:rsidRPr="00253183">
        <w:t xml:space="preserve">you show the </w:t>
      </w:r>
      <w:r>
        <w:t>USSR birth certificate</w:t>
      </w:r>
      <w:r w:rsidRPr="00253183">
        <w:t>.</w:t>
      </w:r>
    </w:p>
    <w:p w14:paraId="1D3D1C1C" w14:textId="77777777" w:rsidR="00605CC3" w:rsidRDefault="00605CC3" w:rsidP="00605CC3">
      <w:pPr>
        <w:pStyle w:val="BodyText"/>
        <w:rPr>
          <w:b/>
          <w:bCs/>
        </w:rPr>
      </w:pPr>
    </w:p>
    <w:p w14:paraId="6C74765E" w14:textId="15CF2152" w:rsidR="00605CC3" w:rsidRPr="000E29DD" w:rsidRDefault="00605CC3" w:rsidP="00605CC3">
      <w:pPr>
        <w:pStyle w:val="BodyText"/>
      </w:pPr>
      <w:r w:rsidRPr="00CA43B9">
        <w:rPr>
          <w:b/>
          <w:bCs/>
        </w:rPr>
        <w:t>Note:</w:t>
      </w:r>
      <w:r>
        <w:t xml:space="preserve"> You are protected from the time you get your BSN (can open a bank account, work, and so on) but the process is complete only after you get the sticker into your passport. Stickers for TPS and HSM are slightly different.</w:t>
      </w:r>
    </w:p>
    <w:p w14:paraId="070A2E33" w14:textId="4175784C" w:rsidR="00FF1700" w:rsidRDefault="00FF1700" w:rsidP="00ED341E">
      <w:pPr>
        <w:pStyle w:val="Heading2"/>
        <w:pageBreakBefore/>
      </w:pPr>
      <w:bookmarkStart w:id="11" w:name="_Toc175581811"/>
      <w:r>
        <w:lastRenderedPageBreak/>
        <w:t>L</w:t>
      </w:r>
      <w:r w:rsidR="004674EE">
        <w:t>ea</w:t>
      </w:r>
      <w:r>
        <w:t>ving NL</w:t>
      </w:r>
      <w:bookmarkEnd w:id="11"/>
    </w:p>
    <w:p w14:paraId="784682BB" w14:textId="68A31E4C" w:rsidR="00614030" w:rsidRDefault="00614030" w:rsidP="00E14706">
      <w:pPr>
        <w:pStyle w:val="BodyText"/>
      </w:pPr>
      <w:r w:rsidRPr="00614030">
        <w:t xml:space="preserve">If you </w:t>
      </w:r>
      <w:r w:rsidR="00B63974">
        <w:t xml:space="preserve">decide to leave NL, </w:t>
      </w:r>
      <w:r w:rsidR="00DF13C5">
        <w:t xml:space="preserve">you </w:t>
      </w:r>
      <w:r w:rsidRPr="00614030">
        <w:t xml:space="preserve">need to arrange </w:t>
      </w:r>
      <w:r w:rsidR="006B69C4">
        <w:t>lots of thin</w:t>
      </w:r>
      <w:r w:rsidR="001B3D78">
        <w:t xml:space="preserve">gs </w:t>
      </w:r>
      <w:r w:rsidRPr="00614030">
        <w:t>with the Dutch authorities before you leave.</w:t>
      </w:r>
    </w:p>
    <w:p w14:paraId="1F113DF3" w14:textId="77777777" w:rsidR="00614030" w:rsidRDefault="00614030" w:rsidP="00E14706">
      <w:pPr>
        <w:pStyle w:val="BodyText"/>
      </w:pPr>
    </w:p>
    <w:p w14:paraId="4CA87A7B" w14:textId="39509F57" w:rsidR="008146B8" w:rsidRDefault="002A5AF5" w:rsidP="00E14706">
      <w:pPr>
        <w:pStyle w:val="BodyText"/>
        <w:rPr>
          <w:b/>
          <w:bCs/>
        </w:rPr>
      </w:pPr>
      <w:r w:rsidRPr="006C0D0D">
        <w:rPr>
          <w:b/>
          <w:bCs/>
        </w:rPr>
        <w:t xml:space="preserve">Terminate your </w:t>
      </w:r>
      <w:r w:rsidR="00E14706" w:rsidRPr="00436F89">
        <w:rPr>
          <w:b/>
          <w:bCs/>
        </w:rPr>
        <w:t>work contract</w:t>
      </w:r>
      <w:r w:rsidR="00B10105">
        <w:rPr>
          <w:b/>
          <w:bCs/>
        </w:rPr>
        <w:t>.</w:t>
      </w:r>
    </w:p>
    <w:p w14:paraId="2228E0E3" w14:textId="5BB767EA" w:rsidR="00E14706" w:rsidRDefault="00B45577" w:rsidP="00E14706">
      <w:pPr>
        <w:pStyle w:val="BodyText"/>
      </w:pPr>
      <w:r>
        <w:t xml:space="preserve">1 month in advance, </w:t>
      </w:r>
      <w:r w:rsidR="00E14706">
        <w:t>give notice</w:t>
      </w:r>
      <w:r w:rsidR="001C458B">
        <w:t xml:space="preserve"> </w:t>
      </w:r>
      <w:r>
        <w:t>that you leave your job</w:t>
      </w:r>
      <w:r w:rsidR="00651BE5">
        <w:t>.</w:t>
      </w:r>
      <w:r w:rsidR="006A63B3">
        <w:t xml:space="preserve"> </w:t>
      </w:r>
      <w:r w:rsidR="00E14706">
        <w:t xml:space="preserve">Notice periods </w:t>
      </w:r>
      <w:r w:rsidR="00706C9D">
        <w:t xml:space="preserve">may </w:t>
      </w:r>
      <w:r w:rsidR="00E14706">
        <w:t>differ per company</w:t>
      </w:r>
      <w:r w:rsidR="005C7C88">
        <w:t>.</w:t>
      </w:r>
    </w:p>
    <w:p w14:paraId="2C388CE0" w14:textId="77777777" w:rsidR="008E7D39" w:rsidRDefault="008E7D39" w:rsidP="008E7D39">
      <w:pPr>
        <w:pStyle w:val="BodyText"/>
      </w:pPr>
    </w:p>
    <w:p w14:paraId="10814964" w14:textId="77777777" w:rsidR="008E7D39" w:rsidRPr="006C0D0D" w:rsidRDefault="008E7D39" w:rsidP="008E7D39">
      <w:pPr>
        <w:pStyle w:val="BodyText"/>
        <w:rPr>
          <w:b/>
          <w:bCs/>
        </w:rPr>
      </w:pPr>
      <w:r w:rsidRPr="006C0D0D">
        <w:rPr>
          <w:b/>
          <w:bCs/>
        </w:rPr>
        <w:t>Terminate your rental contract</w:t>
      </w:r>
      <w:r>
        <w:rPr>
          <w:b/>
          <w:bCs/>
        </w:rPr>
        <w:t>.</w:t>
      </w:r>
    </w:p>
    <w:p w14:paraId="4AE936E7" w14:textId="77777777" w:rsidR="008E7D39" w:rsidRDefault="008E7D39" w:rsidP="008E7D39">
      <w:pPr>
        <w:pStyle w:val="BodyText"/>
      </w:pPr>
      <w:r>
        <w:t>Study the terms and conditions of your rental agreement. At least 1 month in advance</w:t>
      </w:r>
      <w:r w:rsidRPr="009A0B9D">
        <w:t xml:space="preserve"> </w:t>
      </w:r>
      <w:r>
        <w:t xml:space="preserve">(if your contract does not have other terms), notify the landlord about the termination of your rental agreement. </w:t>
      </w:r>
    </w:p>
    <w:p w14:paraId="540EDC4F" w14:textId="77777777" w:rsidR="009208EC" w:rsidRDefault="009208EC" w:rsidP="00E14706">
      <w:pPr>
        <w:pStyle w:val="BodyText"/>
      </w:pPr>
    </w:p>
    <w:p w14:paraId="0B551882" w14:textId="64FDAB9D" w:rsidR="00E14706" w:rsidRDefault="002A5AF5" w:rsidP="00E14706">
      <w:pPr>
        <w:pStyle w:val="BodyText"/>
        <w:rPr>
          <w:b/>
          <w:bCs/>
        </w:rPr>
      </w:pPr>
      <w:r w:rsidRPr="006C0D0D">
        <w:rPr>
          <w:b/>
          <w:bCs/>
        </w:rPr>
        <w:t xml:space="preserve">Terminate your </w:t>
      </w:r>
      <w:r w:rsidR="00E14706" w:rsidRPr="009208EC">
        <w:rPr>
          <w:b/>
          <w:bCs/>
        </w:rPr>
        <w:t>utilities</w:t>
      </w:r>
      <w:r w:rsidR="00B10105">
        <w:rPr>
          <w:b/>
          <w:bCs/>
        </w:rPr>
        <w:t>.</w:t>
      </w:r>
    </w:p>
    <w:p w14:paraId="0087CAB8" w14:textId="77777777" w:rsidR="002342CF" w:rsidRDefault="002342CF" w:rsidP="002342CF">
      <w:pPr>
        <w:pStyle w:val="BodyText"/>
      </w:pPr>
      <w:r>
        <w:t>If you rent, discuss with the landlord who should terminate the services (you or the landlord).</w:t>
      </w:r>
    </w:p>
    <w:p w14:paraId="2F3A2682" w14:textId="7E6BA40C" w:rsidR="002342CF" w:rsidRPr="00B10EF4" w:rsidRDefault="00B10EF4" w:rsidP="00E14706">
      <w:pPr>
        <w:pStyle w:val="BodyText"/>
      </w:pPr>
      <w:r w:rsidRPr="00B10EF4">
        <w:t>To terminate the service:</w:t>
      </w:r>
    </w:p>
    <w:p w14:paraId="45A118BE" w14:textId="50C19AFA" w:rsidR="00F056FE" w:rsidRDefault="0061026C" w:rsidP="00E14706">
      <w:pPr>
        <w:pStyle w:val="BodyText"/>
      </w:pPr>
      <w:r>
        <w:t xml:space="preserve">1. </w:t>
      </w:r>
      <w:r w:rsidR="00B45577">
        <w:t>At least 2 weeks in advance (better earlier)</w:t>
      </w:r>
      <w:r w:rsidR="005C7C88">
        <w:t>, i</w:t>
      </w:r>
      <w:r w:rsidR="009208EC">
        <w:t xml:space="preserve">nform </w:t>
      </w:r>
      <w:r w:rsidR="00E14706">
        <w:t>your energy</w:t>
      </w:r>
      <w:r w:rsidR="009208EC">
        <w:t xml:space="preserve"> (</w:t>
      </w:r>
      <w:r w:rsidR="00E14706">
        <w:t xml:space="preserve">gas and electric) and water providers </w:t>
      </w:r>
      <w:r w:rsidR="00FF6870">
        <w:t xml:space="preserve">by email or phone </w:t>
      </w:r>
      <w:r w:rsidR="00E14706">
        <w:t xml:space="preserve">about </w:t>
      </w:r>
      <w:r w:rsidR="005C7C88">
        <w:t xml:space="preserve">the service </w:t>
      </w:r>
      <w:r w:rsidR="00E14706">
        <w:t>termination from a specific date</w:t>
      </w:r>
      <w:r w:rsidR="00F07855">
        <w:t>.</w:t>
      </w:r>
    </w:p>
    <w:p w14:paraId="5CB48189" w14:textId="0774231B" w:rsidR="00F056FE" w:rsidRDefault="00F056FE" w:rsidP="00E14706">
      <w:pPr>
        <w:pStyle w:val="BodyText"/>
      </w:pPr>
      <w:r>
        <w:t xml:space="preserve">2. Fill in </w:t>
      </w:r>
      <w:r w:rsidR="00E14706">
        <w:t xml:space="preserve">a </w:t>
      </w:r>
      <w:r w:rsidR="00F07855">
        <w:t>digital form</w:t>
      </w:r>
      <w:r w:rsidR="00E14706">
        <w:t>.</w:t>
      </w:r>
    </w:p>
    <w:p w14:paraId="326DF2FF" w14:textId="03731F33" w:rsidR="00876DB1" w:rsidRDefault="00F056FE" w:rsidP="00E14706">
      <w:pPr>
        <w:pStyle w:val="BodyText"/>
      </w:pPr>
      <w:r>
        <w:t xml:space="preserve">3. Get a </w:t>
      </w:r>
      <w:r w:rsidR="00F05F05">
        <w:t>notif</w:t>
      </w:r>
      <w:r>
        <w:t xml:space="preserve">ication </w:t>
      </w:r>
      <w:r w:rsidR="00876DB1">
        <w:t xml:space="preserve">of </w:t>
      </w:r>
      <w:r w:rsidR="00E14706">
        <w:t>the amount payable or to be reimbursed.</w:t>
      </w:r>
    </w:p>
    <w:p w14:paraId="3836E94D" w14:textId="77777777" w:rsidR="00E14706" w:rsidRDefault="00E14706" w:rsidP="00E14706">
      <w:pPr>
        <w:pStyle w:val="BodyText"/>
      </w:pPr>
    </w:p>
    <w:p w14:paraId="2DA103F1" w14:textId="72AD97A0" w:rsidR="00E14706" w:rsidRPr="000E6DA2" w:rsidRDefault="002A5AF5" w:rsidP="00E14706">
      <w:pPr>
        <w:pStyle w:val="BodyText"/>
        <w:rPr>
          <w:b/>
          <w:bCs/>
        </w:rPr>
      </w:pPr>
      <w:r w:rsidRPr="006C0D0D">
        <w:rPr>
          <w:b/>
          <w:bCs/>
        </w:rPr>
        <w:t xml:space="preserve">Terminate your </w:t>
      </w:r>
      <w:r w:rsidR="00E14706" w:rsidRPr="000E6DA2">
        <w:rPr>
          <w:b/>
          <w:bCs/>
        </w:rPr>
        <w:t>Internet subscription</w:t>
      </w:r>
      <w:r w:rsidR="00B10105">
        <w:rPr>
          <w:b/>
          <w:bCs/>
        </w:rPr>
        <w:t>.</w:t>
      </w:r>
    </w:p>
    <w:p w14:paraId="36448A7C" w14:textId="71842DEF" w:rsidR="00E14706" w:rsidRDefault="0020672D" w:rsidP="00E14706">
      <w:pPr>
        <w:pStyle w:val="BodyText"/>
      </w:pPr>
      <w:r>
        <w:t>1 month in advance, n</w:t>
      </w:r>
      <w:r w:rsidR="00874FF6">
        <w:t>otify your provider</w:t>
      </w:r>
      <w:r w:rsidR="000254D2">
        <w:t xml:space="preserve"> </w:t>
      </w:r>
      <w:r>
        <w:t xml:space="preserve">about the service termination from a specific date. </w:t>
      </w:r>
      <w:r w:rsidR="002900C1">
        <w:t>The</w:t>
      </w:r>
      <w:r w:rsidR="00B37249">
        <w:t xml:space="preserve"> </w:t>
      </w:r>
      <w:r w:rsidR="002900C1">
        <w:t xml:space="preserve">process differs </w:t>
      </w:r>
      <w:r w:rsidR="00E14706">
        <w:t xml:space="preserve">depending on the </w:t>
      </w:r>
      <w:r w:rsidR="006467BE">
        <w:t xml:space="preserve">contract </w:t>
      </w:r>
      <w:r w:rsidR="00E14706">
        <w:t xml:space="preserve">type. </w:t>
      </w:r>
      <w:r w:rsidR="00AA730A">
        <w:t>Y</w:t>
      </w:r>
      <w:r w:rsidR="00E14706">
        <w:t xml:space="preserve">ou receive a </w:t>
      </w:r>
      <w:r w:rsidR="00AA730A">
        <w:t xml:space="preserve">confirmation </w:t>
      </w:r>
      <w:r w:rsidR="00E14706">
        <w:t xml:space="preserve">letter </w:t>
      </w:r>
      <w:r w:rsidR="00AA730A">
        <w:t xml:space="preserve">with </w:t>
      </w:r>
      <w:r w:rsidR="00E14706">
        <w:t>det</w:t>
      </w:r>
      <w:r w:rsidR="00AA730A">
        <w:t>ails</w:t>
      </w:r>
      <w:r w:rsidR="00E14706">
        <w:t>.</w:t>
      </w:r>
    </w:p>
    <w:p w14:paraId="7E818186" w14:textId="77777777" w:rsidR="00E14706" w:rsidRDefault="00E14706" w:rsidP="00E14706">
      <w:pPr>
        <w:pStyle w:val="BodyText"/>
      </w:pPr>
    </w:p>
    <w:p w14:paraId="4952E0A6" w14:textId="089EBD0E" w:rsidR="00E14706" w:rsidRPr="006467BE" w:rsidRDefault="00FC3163" w:rsidP="00E14706">
      <w:pPr>
        <w:pStyle w:val="BodyText"/>
        <w:rPr>
          <w:b/>
          <w:bCs/>
        </w:rPr>
      </w:pPr>
      <w:r>
        <w:rPr>
          <w:b/>
          <w:bCs/>
        </w:rPr>
        <w:t>Change you</w:t>
      </w:r>
      <w:r w:rsidR="00307137">
        <w:rPr>
          <w:b/>
          <w:bCs/>
        </w:rPr>
        <w:t>r</w:t>
      </w:r>
      <w:r>
        <w:rPr>
          <w:b/>
          <w:bCs/>
        </w:rPr>
        <w:t xml:space="preserve"> </w:t>
      </w:r>
      <w:r w:rsidR="00E14706" w:rsidRPr="006467BE">
        <w:rPr>
          <w:b/>
          <w:bCs/>
        </w:rPr>
        <w:t xml:space="preserve">mobile </w:t>
      </w:r>
      <w:r w:rsidR="00307137">
        <w:rPr>
          <w:b/>
          <w:bCs/>
        </w:rPr>
        <w:t xml:space="preserve">plan </w:t>
      </w:r>
      <w:r w:rsidR="00307137" w:rsidRPr="00307137">
        <w:rPr>
          <w:b/>
          <w:bCs/>
        </w:rPr>
        <w:t xml:space="preserve">to </w:t>
      </w:r>
      <w:r w:rsidRPr="00307137">
        <w:rPr>
          <w:b/>
          <w:bCs/>
        </w:rPr>
        <w:t>Pre-pa</w:t>
      </w:r>
      <w:r w:rsidR="004B16CF">
        <w:rPr>
          <w:b/>
          <w:bCs/>
        </w:rPr>
        <w:t>y</w:t>
      </w:r>
      <w:r w:rsidR="00B10105">
        <w:rPr>
          <w:b/>
          <w:bCs/>
        </w:rPr>
        <w:t>.</w:t>
      </w:r>
    </w:p>
    <w:p w14:paraId="6D277610" w14:textId="52E868C8" w:rsidR="00E14706" w:rsidRDefault="00F50F60" w:rsidP="00E14706">
      <w:pPr>
        <w:pStyle w:val="BodyText"/>
      </w:pPr>
      <w:r>
        <w:t xml:space="preserve">After you leave, you may still get notifications about different </w:t>
      </w:r>
      <w:r w:rsidR="006C0D0D">
        <w:t>things</w:t>
      </w:r>
      <w:r w:rsidR="00FC3163">
        <w:t xml:space="preserve">, so it is </w:t>
      </w:r>
      <w:r w:rsidR="005846B6">
        <w:t xml:space="preserve">better </w:t>
      </w:r>
      <w:r w:rsidR="00B37249">
        <w:t xml:space="preserve">to keep </w:t>
      </w:r>
      <w:r w:rsidR="005846B6">
        <w:t>your mobile</w:t>
      </w:r>
      <w:r w:rsidR="00400B7D">
        <w:t xml:space="preserve"> number</w:t>
      </w:r>
      <w:r w:rsidR="005846B6">
        <w:t>.</w:t>
      </w:r>
      <w:r w:rsidR="004B16CF">
        <w:t xml:space="preserve"> </w:t>
      </w:r>
      <w:r w:rsidR="00400B7D">
        <w:t xml:space="preserve">Mobile </w:t>
      </w:r>
      <w:r w:rsidR="00E14706">
        <w:t xml:space="preserve">providers allow you to cancel </w:t>
      </w:r>
      <w:r w:rsidR="006C0D0D">
        <w:t xml:space="preserve">it </w:t>
      </w:r>
      <w:r w:rsidR="00E14706">
        <w:t>online</w:t>
      </w:r>
      <w:r w:rsidR="006C0D0D">
        <w:t>,</w:t>
      </w:r>
      <w:r w:rsidR="004B16CF">
        <w:t xml:space="preserve"> so you can do it later</w:t>
      </w:r>
      <w:r w:rsidR="00E14706">
        <w:t>.</w:t>
      </w:r>
    </w:p>
    <w:p w14:paraId="57FD34BC" w14:textId="77777777" w:rsidR="00E14706" w:rsidRDefault="00E14706" w:rsidP="00E14706">
      <w:pPr>
        <w:pStyle w:val="BodyText"/>
      </w:pPr>
    </w:p>
    <w:p w14:paraId="0D846A0E" w14:textId="3E36783F" w:rsidR="00E14706" w:rsidRPr="00C00310" w:rsidRDefault="00C00310" w:rsidP="00E14706">
      <w:pPr>
        <w:pStyle w:val="BodyText"/>
        <w:rPr>
          <w:b/>
          <w:bCs/>
        </w:rPr>
      </w:pPr>
      <w:r w:rsidRPr="00C00310">
        <w:rPr>
          <w:b/>
          <w:bCs/>
        </w:rPr>
        <w:t xml:space="preserve">If you have property, </w:t>
      </w:r>
      <w:r w:rsidR="00332B6E">
        <w:rPr>
          <w:b/>
          <w:bCs/>
        </w:rPr>
        <w:t xml:space="preserve">consider </w:t>
      </w:r>
      <w:r w:rsidRPr="00C00310">
        <w:rPr>
          <w:b/>
          <w:bCs/>
        </w:rPr>
        <w:t>se</w:t>
      </w:r>
      <w:r w:rsidR="00E14706" w:rsidRPr="00C00310">
        <w:rPr>
          <w:b/>
          <w:bCs/>
        </w:rPr>
        <w:t>ll</w:t>
      </w:r>
      <w:r w:rsidR="00332B6E">
        <w:rPr>
          <w:b/>
          <w:bCs/>
        </w:rPr>
        <w:t xml:space="preserve">ing or </w:t>
      </w:r>
      <w:r w:rsidR="00E14706" w:rsidRPr="00C00310">
        <w:rPr>
          <w:b/>
          <w:bCs/>
        </w:rPr>
        <w:t>rent</w:t>
      </w:r>
      <w:r w:rsidR="00332B6E">
        <w:rPr>
          <w:b/>
          <w:bCs/>
        </w:rPr>
        <w:t xml:space="preserve">ing </w:t>
      </w:r>
      <w:r w:rsidR="007B1F1A">
        <w:rPr>
          <w:b/>
          <w:bCs/>
        </w:rPr>
        <w:t>out</w:t>
      </w:r>
      <w:r w:rsidR="00946564">
        <w:rPr>
          <w:b/>
          <w:bCs/>
        </w:rPr>
        <w:t xml:space="preserve"> your house/apartment</w:t>
      </w:r>
      <w:r w:rsidR="00B10105">
        <w:rPr>
          <w:b/>
          <w:bCs/>
        </w:rPr>
        <w:t>.</w:t>
      </w:r>
    </w:p>
    <w:p w14:paraId="2BE55921" w14:textId="2E05288F" w:rsidR="00E14706" w:rsidRDefault="00E14706" w:rsidP="00E14706">
      <w:pPr>
        <w:pStyle w:val="BodyText"/>
      </w:pPr>
      <w:r>
        <w:t xml:space="preserve">If you have a Dutch </w:t>
      </w:r>
      <w:r w:rsidR="0082594F">
        <w:t>mortgage,</w:t>
      </w:r>
      <w:r>
        <w:t xml:space="preserve"> </w:t>
      </w:r>
      <w:r w:rsidR="002B7E61">
        <w:t xml:space="preserve">you can leave </w:t>
      </w:r>
      <w:r w:rsidR="00E8618C">
        <w:t xml:space="preserve">NL </w:t>
      </w:r>
      <w:r w:rsidR="002B7E61">
        <w:t>and continue paying it.</w:t>
      </w:r>
      <w:r w:rsidR="00C63230">
        <w:t xml:space="preserve"> </w:t>
      </w:r>
      <w:r w:rsidR="00EE6299">
        <w:t>If mortgage conditions allow</w:t>
      </w:r>
      <w:r w:rsidR="002E3996">
        <w:t xml:space="preserve"> it, rent out the </w:t>
      </w:r>
      <w:r w:rsidR="002E3996" w:rsidRPr="002E3996">
        <w:t>house/apartment</w:t>
      </w:r>
      <w:r w:rsidR="002E3996">
        <w:t>.</w:t>
      </w:r>
    </w:p>
    <w:p w14:paraId="28C07101" w14:textId="77777777" w:rsidR="00E14706" w:rsidRDefault="00E14706" w:rsidP="00E14706">
      <w:pPr>
        <w:pStyle w:val="BodyText"/>
      </w:pPr>
    </w:p>
    <w:p w14:paraId="79BC0149" w14:textId="1DDDEE70" w:rsidR="00E14706" w:rsidRPr="00201BD1" w:rsidRDefault="00201BD1" w:rsidP="00E14706">
      <w:pPr>
        <w:pStyle w:val="BodyText"/>
        <w:rPr>
          <w:b/>
          <w:bCs/>
        </w:rPr>
      </w:pPr>
      <w:r w:rsidRPr="00201BD1">
        <w:rPr>
          <w:b/>
          <w:bCs/>
        </w:rPr>
        <w:t xml:space="preserve">Keep </w:t>
      </w:r>
      <w:r w:rsidR="00E14706" w:rsidRPr="00201BD1">
        <w:rPr>
          <w:b/>
          <w:bCs/>
        </w:rPr>
        <w:t>your Dutch bank account</w:t>
      </w:r>
      <w:r w:rsidR="00B10105">
        <w:rPr>
          <w:b/>
          <w:bCs/>
        </w:rPr>
        <w:t>.</w:t>
      </w:r>
    </w:p>
    <w:p w14:paraId="63472039" w14:textId="2787A4FF" w:rsidR="00E14706" w:rsidRDefault="00B35D89" w:rsidP="005255A5">
      <w:pPr>
        <w:pStyle w:val="BodyText"/>
      </w:pPr>
      <w:r>
        <w:t>W</w:t>
      </w:r>
      <w:r w:rsidRPr="00B35D89">
        <w:t xml:space="preserve">hen the money no longer </w:t>
      </w:r>
      <w:r w:rsidR="00882329">
        <w:t>come</w:t>
      </w:r>
      <w:r w:rsidRPr="00B35D89">
        <w:t>s to your account</w:t>
      </w:r>
      <w:r w:rsidR="00882329">
        <w:t xml:space="preserve">, you stop being </w:t>
      </w:r>
      <w:r w:rsidRPr="00B35D89">
        <w:t>a tax resident</w:t>
      </w:r>
      <w:r w:rsidR="00882329">
        <w:t xml:space="preserve">. </w:t>
      </w:r>
      <w:r w:rsidR="002144D8">
        <w:t>If you have property and need to pay for</w:t>
      </w:r>
      <w:r w:rsidR="002144D8" w:rsidRPr="002144D8">
        <w:rPr>
          <w:b/>
          <w:bCs/>
        </w:rPr>
        <w:t xml:space="preserve"> </w:t>
      </w:r>
      <w:r w:rsidR="002144D8" w:rsidRPr="002144D8">
        <w:t>utilities,</w:t>
      </w:r>
      <w:r w:rsidR="002144D8">
        <w:t xml:space="preserve"> </w:t>
      </w:r>
      <w:r w:rsidR="0078545E">
        <w:t>or you need to pay for</w:t>
      </w:r>
      <w:r w:rsidR="009C75D8">
        <w:t xml:space="preserve"> the</w:t>
      </w:r>
      <w:r w:rsidR="0078545E">
        <w:t xml:space="preserve"> Dutch </w:t>
      </w:r>
      <w:r w:rsidR="009C75D8">
        <w:t xml:space="preserve">mobile contract, </w:t>
      </w:r>
      <w:r w:rsidR="002144D8">
        <w:t xml:space="preserve">keep </w:t>
      </w:r>
      <w:r w:rsidR="009C75D8">
        <w:t>your bank account.</w:t>
      </w:r>
    </w:p>
    <w:p w14:paraId="449D77A4" w14:textId="77777777" w:rsidR="00407F9E" w:rsidRDefault="00407F9E" w:rsidP="00E14706">
      <w:pPr>
        <w:pStyle w:val="BodyText"/>
        <w:rPr>
          <w:b/>
          <w:bCs/>
        </w:rPr>
      </w:pPr>
    </w:p>
    <w:p w14:paraId="3AAC1122" w14:textId="0C1DE74A" w:rsidR="00E14706" w:rsidRDefault="00407F9E" w:rsidP="00E14706">
      <w:pPr>
        <w:pStyle w:val="BodyText"/>
        <w:rPr>
          <w:b/>
          <w:bCs/>
        </w:rPr>
      </w:pPr>
      <w:r w:rsidRPr="00201BD1">
        <w:rPr>
          <w:b/>
          <w:bCs/>
        </w:rPr>
        <w:t>Keep your</w:t>
      </w:r>
      <w:r>
        <w:rPr>
          <w:b/>
          <w:bCs/>
        </w:rPr>
        <w:t xml:space="preserve"> NL driving license.</w:t>
      </w:r>
    </w:p>
    <w:p w14:paraId="449947FF" w14:textId="58A26744" w:rsidR="007B1F1A" w:rsidRPr="00EE6299" w:rsidRDefault="002709D7" w:rsidP="00E14706">
      <w:pPr>
        <w:pStyle w:val="BodyText"/>
      </w:pPr>
      <w:r w:rsidRPr="00EE6299">
        <w:t xml:space="preserve">NL driving license </w:t>
      </w:r>
      <w:r w:rsidR="00946564" w:rsidRPr="00EE6299">
        <w:t>is valid throughout E</w:t>
      </w:r>
      <w:r w:rsidR="00D759B9">
        <w:t xml:space="preserve">U </w:t>
      </w:r>
      <w:r w:rsidR="00F951D4">
        <w:t xml:space="preserve">and </w:t>
      </w:r>
      <w:r w:rsidR="00D759B9">
        <w:t xml:space="preserve">North </w:t>
      </w:r>
      <w:r w:rsidR="00F951D4">
        <w:t>America</w:t>
      </w:r>
      <w:r w:rsidR="00EE6299" w:rsidRPr="00EE6299">
        <w:t>.</w:t>
      </w:r>
    </w:p>
    <w:p w14:paraId="6F8EE079" w14:textId="77777777" w:rsidR="00407F9E" w:rsidRDefault="00407F9E" w:rsidP="00E14706">
      <w:pPr>
        <w:pStyle w:val="BodyText"/>
        <w:rPr>
          <w:b/>
          <w:bCs/>
        </w:rPr>
      </w:pPr>
    </w:p>
    <w:p w14:paraId="0DA88EDC" w14:textId="6803A99D" w:rsidR="00E14706" w:rsidRDefault="000300A0" w:rsidP="00E14706">
      <w:pPr>
        <w:pStyle w:val="BodyText"/>
        <w:rPr>
          <w:b/>
          <w:bCs/>
        </w:rPr>
      </w:pPr>
      <w:r w:rsidRPr="00DB0BEA">
        <w:rPr>
          <w:b/>
          <w:bCs/>
        </w:rPr>
        <w:t xml:space="preserve">Terminate your </w:t>
      </w:r>
      <w:r w:rsidR="005B2908">
        <w:rPr>
          <w:b/>
          <w:bCs/>
        </w:rPr>
        <w:t xml:space="preserve">NL </w:t>
      </w:r>
      <w:r w:rsidRPr="00DB0BEA">
        <w:rPr>
          <w:b/>
          <w:bCs/>
        </w:rPr>
        <w:t xml:space="preserve">health </w:t>
      </w:r>
      <w:r w:rsidR="00E14706" w:rsidRPr="00DB0BEA">
        <w:rPr>
          <w:b/>
          <w:bCs/>
        </w:rPr>
        <w:t>insurance</w:t>
      </w:r>
      <w:r w:rsidR="00B10105" w:rsidRPr="00DB0BEA">
        <w:rPr>
          <w:b/>
          <w:bCs/>
        </w:rPr>
        <w:t>.</w:t>
      </w:r>
    </w:p>
    <w:p w14:paraId="573BD9D1" w14:textId="1E646386" w:rsidR="00D759B9" w:rsidRPr="00D759B9" w:rsidRDefault="009C2E8E" w:rsidP="00E14706">
      <w:pPr>
        <w:pStyle w:val="BodyText"/>
      </w:pPr>
      <w:r>
        <w:t xml:space="preserve">If your NL insurance covers travelling abroad, terminate it </w:t>
      </w:r>
      <w:r w:rsidR="00BF62FE">
        <w:t xml:space="preserve">online </w:t>
      </w:r>
      <w:r>
        <w:t xml:space="preserve">after </w:t>
      </w:r>
      <w:r w:rsidR="00713769">
        <w:t xml:space="preserve">you </w:t>
      </w:r>
      <w:r>
        <w:t>mov</w:t>
      </w:r>
      <w:r w:rsidR="00713769">
        <w:t xml:space="preserve">e </w:t>
      </w:r>
      <w:r>
        <w:t xml:space="preserve">to a new </w:t>
      </w:r>
      <w:r w:rsidR="00713769">
        <w:t xml:space="preserve">location </w:t>
      </w:r>
      <w:r w:rsidR="00BF62FE">
        <w:t>and get a new local insurance.</w:t>
      </w:r>
    </w:p>
    <w:p w14:paraId="4618D16A" w14:textId="77777777" w:rsidR="00E14706" w:rsidRDefault="00E14706" w:rsidP="00E14706">
      <w:pPr>
        <w:pStyle w:val="BodyText"/>
      </w:pPr>
    </w:p>
    <w:p w14:paraId="41269D0F" w14:textId="44FB6F9C" w:rsidR="00E14706" w:rsidRPr="000300A0" w:rsidRDefault="00E14706" w:rsidP="00E14706">
      <w:pPr>
        <w:pStyle w:val="BodyText"/>
        <w:rPr>
          <w:b/>
          <w:bCs/>
        </w:rPr>
      </w:pPr>
      <w:r w:rsidRPr="000300A0">
        <w:rPr>
          <w:b/>
          <w:bCs/>
        </w:rPr>
        <w:t>Inform the Dutch tax authorities</w:t>
      </w:r>
      <w:r w:rsidR="004D109D">
        <w:rPr>
          <w:b/>
          <w:bCs/>
        </w:rPr>
        <w:t>.</w:t>
      </w:r>
    </w:p>
    <w:p w14:paraId="131D8A1F" w14:textId="4D0B59B3" w:rsidR="004D109D" w:rsidRDefault="00FE1ED3" w:rsidP="00E14706">
      <w:pPr>
        <w:pStyle w:val="BodyText"/>
      </w:pPr>
      <w:r>
        <w:t>N</w:t>
      </w:r>
      <w:r w:rsidR="00AC0F6D">
        <w:t xml:space="preserve">otify the tax office </w:t>
      </w:r>
      <w:r w:rsidR="00AC0F6D" w:rsidRPr="004D109D">
        <w:t>(</w:t>
      </w:r>
      <w:proofErr w:type="spellStart"/>
      <w:r w:rsidR="00AC0F6D" w:rsidRPr="004D109D">
        <w:t>Belastingdienst</w:t>
      </w:r>
      <w:proofErr w:type="spellEnd"/>
      <w:r w:rsidR="00AC0F6D" w:rsidRPr="004D109D">
        <w:t>)</w:t>
      </w:r>
      <w:r w:rsidR="004D109D">
        <w:rPr>
          <w:b/>
          <w:bCs/>
        </w:rPr>
        <w:t xml:space="preserve"> </w:t>
      </w:r>
      <w:r w:rsidR="00AC0F6D">
        <w:t>that you are going to leave NL.</w:t>
      </w:r>
    </w:p>
    <w:p w14:paraId="4F9D7262" w14:textId="43F9846B" w:rsidR="00E14706" w:rsidRDefault="004D109D" w:rsidP="00E14706">
      <w:pPr>
        <w:pStyle w:val="BodyText"/>
      </w:pPr>
      <w:r>
        <w:lastRenderedPageBreak/>
        <w:t xml:space="preserve">If </w:t>
      </w:r>
      <w:r w:rsidRPr="004D109D">
        <w:t>you leav</w:t>
      </w:r>
      <w:r>
        <w:t>e NL but w</w:t>
      </w:r>
      <w:r w:rsidRPr="004D109D">
        <w:t>ill continue to receive a Dutch income (or if you</w:t>
      </w:r>
      <w:r w:rsidR="00C6103B">
        <w:t xml:space="preserve"> will </w:t>
      </w:r>
      <w:r w:rsidRPr="004D109D">
        <w:t>receiv</w:t>
      </w:r>
      <w:r w:rsidR="00C6103B">
        <w:t xml:space="preserve">e </w:t>
      </w:r>
      <w:r w:rsidRPr="004D109D">
        <w:t>a salary from companies in two different countries)</w:t>
      </w:r>
      <w:r w:rsidR="00C6103B">
        <w:t xml:space="preserve">, notify the </w:t>
      </w:r>
      <w:r w:rsidRPr="004D109D">
        <w:t xml:space="preserve">tax office and </w:t>
      </w:r>
      <w:r w:rsidR="00C6103B">
        <w:t>en</w:t>
      </w:r>
      <w:r w:rsidRPr="004D109D">
        <w:t>sure you know where to file your next tax return.</w:t>
      </w:r>
    </w:p>
    <w:p w14:paraId="4D7A16BD" w14:textId="77777777" w:rsidR="00AC0F6D" w:rsidRDefault="00AC0F6D" w:rsidP="00E14706">
      <w:pPr>
        <w:pStyle w:val="BodyText"/>
      </w:pPr>
    </w:p>
    <w:p w14:paraId="6639E7E6" w14:textId="05A67AE9" w:rsidR="00E14706" w:rsidRPr="00144AC9" w:rsidRDefault="00E14706" w:rsidP="00E14706">
      <w:pPr>
        <w:pStyle w:val="BodyText"/>
        <w:rPr>
          <w:b/>
          <w:bCs/>
        </w:rPr>
      </w:pPr>
      <w:r w:rsidRPr="00144AC9">
        <w:rPr>
          <w:b/>
          <w:bCs/>
        </w:rPr>
        <w:t>Deregister from the municipality</w:t>
      </w:r>
      <w:r w:rsidR="001C0824">
        <w:rPr>
          <w:b/>
          <w:bCs/>
        </w:rPr>
        <w:t xml:space="preserve"> and ask for the proof</w:t>
      </w:r>
      <w:r w:rsidR="00B10105" w:rsidRPr="00144AC9">
        <w:rPr>
          <w:b/>
          <w:bCs/>
        </w:rPr>
        <w:t>.</w:t>
      </w:r>
    </w:p>
    <w:p w14:paraId="50B662AB" w14:textId="6D0B8D9E" w:rsidR="00212C0E" w:rsidRDefault="00637DEB" w:rsidP="00E14706">
      <w:pPr>
        <w:pStyle w:val="BodyText"/>
      </w:pPr>
      <w:r>
        <w:t xml:space="preserve">Deregistration </w:t>
      </w:r>
      <w:r w:rsidR="004178CC">
        <w:t>is the last</w:t>
      </w:r>
      <w:r w:rsidR="00212C0E">
        <w:t xml:space="preserve"> thing to do </w:t>
      </w:r>
      <w:r w:rsidR="004178CC">
        <w:t>before leaving NL</w:t>
      </w:r>
      <w:r w:rsidR="00212C0E">
        <w:t xml:space="preserve">, </w:t>
      </w:r>
      <w:r w:rsidR="001C018E">
        <w:t>p</w:t>
      </w:r>
      <w:r w:rsidR="004178CC">
        <w:t xml:space="preserve">erform other steps </w:t>
      </w:r>
      <w:r w:rsidR="002A37CD">
        <w:t>prior to it</w:t>
      </w:r>
      <w:r w:rsidR="00212C0E">
        <w:t xml:space="preserve">. </w:t>
      </w:r>
      <w:r w:rsidR="0016715D">
        <w:t xml:space="preserve">Most municipalities allow </w:t>
      </w:r>
      <w:r w:rsidR="002A37CD">
        <w:t xml:space="preserve">online </w:t>
      </w:r>
      <w:r w:rsidR="0016715D">
        <w:t>deregistr</w:t>
      </w:r>
      <w:r w:rsidR="002A37CD">
        <w:t>ation (</w:t>
      </w:r>
      <w:proofErr w:type="spellStart"/>
      <w:r w:rsidR="001C018E">
        <w:t>DigiD</w:t>
      </w:r>
      <w:proofErr w:type="spellEnd"/>
      <w:r w:rsidR="002A37CD">
        <w:t>)</w:t>
      </w:r>
      <w:r w:rsidR="0016715D">
        <w:t xml:space="preserve">. </w:t>
      </w:r>
      <w:r w:rsidR="00ED05B8">
        <w:t xml:space="preserve">Visit </w:t>
      </w:r>
      <w:r w:rsidR="0010292B">
        <w:t xml:space="preserve">the </w:t>
      </w:r>
      <w:r w:rsidR="00ED05B8">
        <w:t xml:space="preserve">municipality </w:t>
      </w:r>
      <w:r w:rsidR="0010292B">
        <w:t xml:space="preserve">website </w:t>
      </w:r>
      <w:r w:rsidR="00ED05B8">
        <w:t>to check if you need an a</w:t>
      </w:r>
      <w:r w:rsidR="0010292B">
        <w:t>p</w:t>
      </w:r>
      <w:r w:rsidR="00ED05B8">
        <w:t>p</w:t>
      </w:r>
      <w:r w:rsidR="0010292B">
        <w:t>ointment</w:t>
      </w:r>
      <w:r w:rsidR="0016715D">
        <w:t>.</w:t>
      </w:r>
    </w:p>
    <w:p w14:paraId="1347CD60" w14:textId="77777777" w:rsidR="00ED05B8" w:rsidRDefault="00ED05B8" w:rsidP="00E14706">
      <w:pPr>
        <w:pStyle w:val="BodyText"/>
      </w:pPr>
    </w:p>
    <w:p w14:paraId="246F6C1B" w14:textId="0397394F" w:rsidR="00E24889" w:rsidRDefault="00D02667" w:rsidP="00E24889">
      <w:pPr>
        <w:pStyle w:val="BodyText"/>
      </w:pPr>
      <w:r>
        <w:t>R</w:t>
      </w:r>
      <w:r w:rsidR="00ED05B8">
        <w:t xml:space="preserve">eport your move out 5 days before the departure. </w:t>
      </w:r>
      <w:r w:rsidR="008867B8">
        <w:t>When you deregister, the</w:t>
      </w:r>
      <w:r w:rsidR="00E14706">
        <w:t xml:space="preserve"> municipality inform</w:t>
      </w:r>
      <w:r w:rsidR="004B2243">
        <w:t>s</w:t>
      </w:r>
      <w:r w:rsidR="00E14706">
        <w:t xml:space="preserve"> all other government institutions.</w:t>
      </w:r>
      <w:r>
        <w:t xml:space="preserve"> </w:t>
      </w:r>
      <w:r w:rsidR="00E24889">
        <w:t xml:space="preserve">If you forgot to deregister </w:t>
      </w:r>
      <w:r w:rsidR="00B51AF3">
        <w:t xml:space="preserve">and left, </w:t>
      </w:r>
      <w:r w:rsidR="00E24889">
        <w:t xml:space="preserve">contact them </w:t>
      </w:r>
      <w:r w:rsidR="00B51AF3">
        <w:t xml:space="preserve">online </w:t>
      </w:r>
      <w:r w:rsidR="00E24889">
        <w:t>asap.</w:t>
      </w:r>
    </w:p>
    <w:p w14:paraId="5355FA48" w14:textId="77777777" w:rsidR="00E24889" w:rsidRDefault="00E24889" w:rsidP="00E14706">
      <w:pPr>
        <w:pStyle w:val="BodyText"/>
      </w:pPr>
    </w:p>
    <w:p w14:paraId="225749A4" w14:textId="2C8CEF6E" w:rsidR="00E14706" w:rsidRDefault="00E14706" w:rsidP="00E14706">
      <w:pPr>
        <w:pStyle w:val="BodyText"/>
      </w:pPr>
      <w:r>
        <w:t>If</w:t>
      </w:r>
      <w:r w:rsidR="006C447B">
        <w:t xml:space="preserve"> the whole </w:t>
      </w:r>
      <w:r>
        <w:t xml:space="preserve">family </w:t>
      </w:r>
      <w:r w:rsidR="006C447B">
        <w:t>leaves NL, 1 a</w:t>
      </w:r>
      <w:r>
        <w:t xml:space="preserve">dult </w:t>
      </w:r>
      <w:r w:rsidR="006C447B">
        <w:t xml:space="preserve">can </w:t>
      </w:r>
      <w:r>
        <w:t xml:space="preserve">deregister the whole family. </w:t>
      </w:r>
      <w:r w:rsidR="00E00099">
        <w:t>I</w:t>
      </w:r>
      <w:r w:rsidR="001C0824">
        <w:t xml:space="preserve">f </w:t>
      </w:r>
      <w:r w:rsidR="00E00099">
        <w:t xml:space="preserve">some </w:t>
      </w:r>
      <w:r>
        <w:t>family members stay</w:t>
      </w:r>
      <w:r w:rsidR="001C0824">
        <w:t xml:space="preserve"> </w:t>
      </w:r>
      <w:r>
        <w:t xml:space="preserve">at the address you deregister from, everyone who </w:t>
      </w:r>
      <w:r w:rsidR="001C0824">
        <w:t>wants to der</w:t>
      </w:r>
      <w:r>
        <w:t>egister needs to</w:t>
      </w:r>
      <w:r w:rsidR="008B66F2">
        <w:t xml:space="preserve"> </w:t>
      </w:r>
      <w:r>
        <w:t>appear in person at the municipality.</w:t>
      </w:r>
    </w:p>
    <w:p w14:paraId="09B0DC3E" w14:textId="77777777" w:rsidR="00E14706" w:rsidRDefault="00E14706" w:rsidP="00E14706">
      <w:pPr>
        <w:pStyle w:val="BodyText"/>
      </w:pPr>
    </w:p>
    <w:p w14:paraId="23D9B5F0" w14:textId="76F89785" w:rsidR="00D40BC4" w:rsidRDefault="00E14706" w:rsidP="00E14706">
      <w:pPr>
        <w:pStyle w:val="BodyText"/>
      </w:pPr>
      <w:r>
        <w:t>When you deregister, ask for Extract</w:t>
      </w:r>
      <w:r w:rsidR="008B66F2">
        <w:t xml:space="preserve"> </w:t>
      </w:r>
      <w:r>
        <w:t>60</w:t>
      </w:r>
      <w:r w:rsidR="008B66F2">
        <w:t xml:space="preserve"> form (</w:t>
      </w:r>
      <w:proofErr w:type="spellStart"/>
      <w:r w:rsidR="005C453C">
        <w:t>Uittreksel</w:t>
      </w:r>
      <w:proofErr w:type="spellEnd"/>
      <w:r w:rsidR="005C453C">
        <w:t xml:space="preserve">, </w:t>
      </w:r>
      <w:r>
        <w:t>written proof of your deregistration</w:t>
      </w:r>
      <w:r w:rsidR="008B66F2">
        <w:t>)</w:t>
      </w:r>
      <w:r w:rsidR="00C9773D">
        <w:t xml:space="preserve">. </w:t>
      </w:r>
      <w:r w:rsidR="009A79AD">
        <w:t>You may need it later</w:t>
      </w:r>
      <w:r>
        <w:t>.</w:t>
      </w:r>
    </w:p>
    <w:p w14:paraId="08267241" w14:textId="77777777" w:rsidR="00E14706" w:rsidRDefault="00E14706" w:rsidP="00E14706">
      <w:pPr>
        <w:pStyle w:val="BodyText"/>
      </w:pPr>
    </w:p>
    <w:p w14:paraId="5DDF4F42" w14:textId="77777777" w:rsidR="000324D4" w:rsidRPr="000324D4" w:rsidRDefault="005C453C" w:rsidP="00E14706">
      <w:pPr>
        <w:pStyle w:val="BodyText"/>
        <w:rPr>
          <w:b/>
          <w:bCs/>
        </w:rPr>
      </w:pPr>
      <w:r w:rsidRPr="000324D4">
        <w:rPr>
          <w:b/>
          <w:bCs/>
        </w:rPr>
        <w:t xml:space="preserve">Make a </w:t>
      </w:r>
      <w:r w:rsidR="00A626BA" w:rsidRPr="000324D4">
        <w:rPr>
          <w:b/>
          <w:bCs/>
        </w:rPr>
        <w:t xml:space="preserve">photocopy of </w:t>
      </w:r>
      <w:r w:rsidR="000324D4" w:rsidRPr="000324D4">
        <w:rPr>
          <w:b/>
          <w:bCs/>
        </w:rPr>
        <w:t>your residence permit (</w:t>
      </w:r>
      <w:r w:rsidR="00A626BA" w:rsidRPr="000324D4">
        <w:rPr>
          <w:b/>
          <w:bCs/>
        </w:rPr>
        <w:t xml:space="preserve">both </w:t>
      </w:r>
      <w:r w:rsidR="000324D4" w:rsidRPr="000324D4">
        <w:rPr>
          <w:b/>
          <w:bCs/>
        </w:rPr>
        <w:t>sides)</w:t>
      </w:r>
      <w:r w:rsidR="00A626BA" w:rsidRPr="000324D4">
        <w:rPr>
          <w:b/>
          <w:bCs/>
        </w:rPr>
        <w:t>.</w:t>
      </w:r>
    </w:p>
    <w:p w14:paraId="6F235758" w14:textId="4B2AFAA2" w:rsidR="00E14706" w:rsidRDefault="006931ED" w:rsidP="00E14706">
      <w:pPr>
        <w:pStyle w:val="BodyText"/>
      </w:pPr>
      <w:r>
        <w:t>R</w:t>
      </w:r>
      <w:r w:rsidR="00E14706">
        <w:t>eturn</w:t>
      </w:r>
      <w:r w:rsidR="00F32A9F">
        <w:t xml:space="preserve"> your</w:t>
      </w:r>
      <w:r w:rsidR="00E14706">
        <w:t xml:space="preserve"> </w:t>
      </w:r>
      <w:r w:rsidR="00F32A9F">
        <w:t>residence permit</w:t>
      </w:r>
      <w:r w:rsidR="00A626BA">
        <w:t xml:space="preserve"> </w:t>
      </w:r>
      <w:r w:rsidR="00E14706">
        <w:t>when you leave, either at the airport, or to the IND via post.</w:t>
      </w:r>
    </w:p>
    <w:p w14:paraId="1807BBE0" w14:textId="77777777" w:rsidR="00E14706" w:rsidRPr="00E14706" w:rsidRDefault="00E14706" w:rsidP="00E14706">
      <w:pPr>
        <w:pStyle w:val="BodyText"/>
      </w:pPr>
    </w:p>
    <w:p w14:paraId="6D0C2DD8" w14:textId="43050164" w:rsidR="00FF1700" w:rsidRDefault="00E14218" w:rsidP="00FF1700">
      <w:pPr>
        <w:pStyle w:val="BodyText"/>
      </w:pPr>
      <w:r w:rsidRPr="00E14218">
        <w:t>Checklist moving abroad</w:t>
      </w:r>
      <w:r>
        <w:t xml:space="preserve">: </w:t>
      </w:r>
      <w:hyperlink r:id="rId17" w:history="1">
        <w:r w:rsidRPr="00D62A2C">
          <w:rPr>
            <w:rStyle w:val="Hyperlink"/>
          </w:rPr>
          <w:t>https://www.netherlandsworldwide.nl/moving-abroad</w:t>
        </w:r>
      </w:hyperlink>
    </w:p>
    <w:p w14:paraId="1A433778" w14:textId="5DC6F167" w:rsidR="00FF1700" w:rsidRDefault="00E14218" w:rsidP="00FF1700">
      <w:pPr>
        <w:pStyle w:val="BodyText"/>
      </w:pPr>
      <w:r w:rsidRPr="00E14218">
        <w:t>Practicalities when leaving the Netherlands</w:t>
      </w:r>
      <w:r>
        <w:t xml:space="preserve">: </w:t>
      </w:r>
      <w:hyperlink r:id="rId18" w:history="1">
        <w:r w:rsidRPr="00D62A2C">
          <w:rPr>
            <w:rStyle w:val="Hyperlink"/>
          </w:rPr>
          <w:t>https://www.iamexpat.nl/expat-info/dutch-expat-news/practicalities-when-leaving-netherlands</w:t>
        </w:r>
      </w:hyperlink>
    </w:p>
    <w:p w14:paraId="0B0767A5" w14:textId="634184E4" w:rsidR="00860020" w:rsidRDefault="00E90BCB" w:rsidP="00FF1700">
      <w:pPr>
        <w:pStyle w:val="BodyText"/>
      </w:pPr>
      <w:r w:rsidRPr="00E90BCB">
        <w:t>Telegram chat about</w:t>
      </w:r>
      <w:r w:rsidR="006931ED">
        <w:t xml:space="preserve"> leaving NL</w:t>
      </w:r>
      <w:r w:rsidR="00CC4201" w:rsidRPr="00E90BCB">
        <w:t>:</w:t>
      </w:r>
      <w:r w:rsidR="007A7C03" w:rsidRPr="00E90BCB">
        <w:t xml:space="preserve"> </w:t>
      </w:r>
      <w:hyperlink r:id="rId19" w:history="1">
        <w:r w:rsidR="007A7C03" w:rsidRPr="00D62A2C">
          <w:rPr>
            <w:rStyle w:val="Hyperlink"/>
          </w:rPr>
          <w:t>https</w:t>
        </w:r>
        <w:r w:rsidR="007A7C03" w:rsidRPr="00E90BCB">
          <w:rPr>
            <w:rStyle w:val="Hyperlink"/>
          </w:rPr>
          <w:t>://</w:t>
        </w:r>
        <w:r w:rsidR="007A7C03" w:rsidRPr="00D62A2C">
          <w:rPr>
            <w:rStyle w:val="Hyperlink"/>
          </w:rPr>
          <w:t>t</w:t>
        </w:r>
        <w:r w:rsidR="007A7C03" w:rsidRPr="00E90BCB">
          <w:rPr>
            <w:rStyle w:val="Hyperlink"/>
          </w:rPr>
          <w:t>.</w:t>
        </w:r>
        <w:r w:rsidR="007A7C03" w:rsidRPr="00D62A2C">
          <w:rPr>
            <w:rStyle w:val="Hyperlink"/>
          </w:rPr>
          <w:t>me</w:t>
        </w:r>
        <w:r w:rsidR="007A7C03" w:rsidRPr="00E90BCB">
          <w:rPr>
            <w:rStyle w:val="Hyperlink"/>
          </w:rPr>
          <w:t>/</w:t>
        </w:r>
        <w:r w:rsidR="007A7C03" w:rsidRPr="00D62A2C">
          <w:rPr>
            <w:rStyle w:val="Hyperlink"/>
          </w:rPr>
          <w:t>valimBNL</w:t>
        </w:r>
      </w:hyperlink>
    </w:p>
    <w:p w14:paraId="40B13698" w14:textId="77777777" w:rsidR="006931ED" w:rsidRDefault="006931ED" w:rsidP="00FF1700">
      <w:pPr>
        <w:pStyle w:val="BodyText"/>
        <w:rPr>
          <w:rFonts w:asciiTheme="minorHAnsi" w:hAnsiTheme="minorHAnsi"/>
        </w:rPr>
      </w:pPr>
    </w:p>
    <w:p w14:paraId="0B6FC904" w14:textId="4ADDF949" w:rsidR="00EE61F8" w:rsidRPr="00E90BCB" w:rsidRDefault="00C15EEB" w:rsidP="00FF1700">
      <w:pPr>
        <w:pStyle w:val="BodyText"/>
      </w:pPr>
      <w:r>
        <w:rPr>
          <w:rFonts w:asciiTheme="minorHAnsi" w:hAnsiTheme="minorHAnsi"/>
        </w:rPr>
        <w:t>If you de</w:t>
      </w:r>
      <w:r w:rsidR="00057F71" w:rsidRPr="00057F71">
        <w:rPr>
          <w:rFonts w:asciiTheme="minorHAnsi" w:hAnsiTheme="minorHAnsi"/>
        </w:rPr>
        <w:t>cide to move back to</w:t>
      </w:r>
      <w:r w:rsidR="00510F49">
        <w:rPr>
          <w:rFonts w:asciiTheme="minorHAnsi" w:hAnsiTheme="minorHAnsi"/>
        </w:rPr>
        <w:t xml:space="preserve"> NL,</w:t>
      </w:r>
      <w:r w:rsidR="00961264" w:rsidRPr="00961264">
        <w:rPr>
          <w:rFonts w:asciiTheme="minorHAnsi" w:hAnsiTheme="minorHAnsi"/>
        </w:rPr>
        <w:t xml:space="preserve"> </w:t>
      </w:r>
      <w:r w:rsidR="00510F49">
        <w:rPr>
          <w:rFonts w:asciiTheme="minorHAnsi" w:hAnsiTheme="minorHAnsi"/>
        </w:rPr>
        <w:t xml:space="preserve">see </w:t>
      </w:r>
      <w:hyperlink r:id="rId20" w:history="1">
        <w:r w:rsidR="00057F71" w:rsidRPr="00057F71">
          <w:rPr>
            <w:rStyle w:val="Hyperlink"/>
            <w:rFonts w:asciiTheme="minorHAnsi" w:hAnsiTheme="minorHAnsi" w:cs="Calibri"/>
          </w:rPr>
          <w:t>Step-by-step plan for moving back to the Netherlands</w:t>
        </w:r>
      </w:hyperlink>
    </w:p>
    <w:p w14:paraId="72A099C4" w14:textId="64CA0B53" w:rsidR="00A86DFA" w:rsidRDefault="00F42E4B" w:rsidP="00F42E4B">
      <w:pPr>
        <w:pStyle w:val="Heading1"/>
      </w:pPr>
      <w:bookmarkStart w:id="12" w:name="_Toc175581812"/>
      <w:r>
        <w:lastRenderedPageBreak/>
        <w:t>Documents</w:t>
      </w:r>
      <w:bookmarkEnd w:id="12"/>
    </w:p>
    <w:p w14:paraId="100B42A8" w14:textId="6D9B4B1C" w:rsidR="00F94601" w:rsidRDefault="00F94601" w:rsidP="00C23697">
      <w:pPr>
        <w:pStyle w:val="Heading2"/>
        <w:keepNext w:val="0"/>
        <w:widowControl w:val="0"/>
      </w:pPr>
      <w:bookmarkStart w:id="13" w:name="_Toc175581813"/>
      <w:r>
        <w:t>Registration</w:t>
      </w:r>
      <w:bookmarkEnd w:id="13"/>
    </w:p>
    <w:p w14:paraId="1B3D91A3" w14:textId="1D04DF09" w:rsidR="001F05D9" w:rsidRDefault="00310DD4" w:rsidP="00277D91">
      <w:pPr>
        <w:pStyle w:val="BodyText"/>
      </w:pPr>
      <w:r>
        <w:t xml:space="preserve">All </w:t>
      </w:r>
      <w:r w:rsidR="00E465D1">
        <w:t xml:space="preserve">NL </w:t>
      </w:r>
      <w:r w:rsidR="00A953B0">
        <w:t>residents must</w:t>
      </w:r>
      <w:r>
        <w:t xml:space="preserve"> be registered</w:t>
      </w:r>
      <w:r w:rsidR="00BA23D9">
        <w:t>.</w:t>
      </w:r>
    </w:p>
    <w:p w14:paraId="697B2682" w14:textId="309138E3" w:rsidR="00310DD4" w:rsidRDefault="00405219" w:rsidP="00277D91">
      <w:pPr>
        <w:pStyle w:val="BodyText"/>
      </w:pPr>
      <w:r>
        <w:t xml:space="preserve">If you relocate to NL, </w:t>
      </w:r>
      <w:r w:rsidR="003C1605">
        <w:t xml:space="preserve">for a few weeks you stay at the hotel. The </w:t>
      </w:r>
      <w:r>
        <w:t>company</w:t>
      </w:r>
      <w:r w:rsidR="003C1605">
        <w:t xml:space="preserve"> </w:t>
      </w:r>
      <w:r w:rsidR="00B826E5">
        <w:t xml:space="preserve">selects </w:t>
      </w:r>
      <w:r w:rsidR="001F05D9">
        <w:t>the hotels that</w:t>
      </w:r>
      <w:r w:rsidR="00AD5692">
        <w:t xml:space="preserve"> </w:t>
      </w:r>
      <w:r w:rsidR="001F05D9">
        <w:t>regist</w:t>
      </w:r>
      <w:r w:rsidR="00AD5692">
        <w:t>er</w:t>
      </w:r>
      <w:r w:rsidR="001F05D9">
        <w:t xml:space="preserve"> </w:t>
      </w:r>
      <w:r w:rsidR="00963382">
        <w:t>its</w:t>
      </w:r>
      <w:r w:rsidR="001F05D9">
        <w:t xml:space="preserve"> employees</w:t>
      </w:r>
      <w:r w:rsidR="008367AE">
        <w:t xml:space="preserve"> for the time of their stay</w:t>
      </w:r>
      <w:r w:rsidR="00B826E5">
        <w:t xml:space="preserve"> </w:t>
      </w:r>
      <w:r w:rsidR="003D052E">
        <w:t>at</w:t>
      </w:r>
      <w:r w:rsidR="008367AE">
        <w:t xml:space="preserve"> the hotel</w:t>
      </w:r>
      <w:r w:rsidR="001F05D9">
        <w:t xml:space="preserve">. </w:t>
      </w:r>
      <w:r w:rsidR="00A51D7B">
        <w:t xml:space="preserve">When you arrive, at the reception, ask for </w:t>
      </w:r>
      <w:r w:rsidR="008367AE">
        <w:t>your registration paper.</w:t>
      </w:r>
    </w:p>
    <w:p w14:paraId="69982DB5" w14:textId="77777777" w:rsidR="00BB5ABE" w:rsidRDefault="00BB5ABE" w:rsidP="00277D91">
      <w:pPr>
        <w:pStyle w:val="BodyText"/>
      </w:pPr>
    </w:p>
    <w:p w14:paraId="4CE3A124" w14:textId="14AB0AE1" w:rsidR="00AF5FBD" w:rsidRDefault="004F0C6D" w:rsidP="00277D91">
      <w:pPr>
        <w:pStyle w:val="BodyText"/>
      </w:pPr>
      <w:r>
        <w:t xml:space="preserve">When you find long-term accommodation, </w:t>
      </w:r>
      <w:r w:rsidR="00D227EE">
        <w:t xml:space="preserve">report your </w:t>
      </w:r>
      <w:r w:rsidR="00D70FCB">
        <w:t xml:space="preserve">change of address online. </w:t>
      </w:r>
      <w:r w:rsidR="00F16774">
        <w:t xml:space="preserve">It is free. </w:t>
      </w:r>
      <w:r w:rsidR="00D70FCB">
        <w:t xml:space="preserve">On the </w:t>
      </w:r>
      <w:r>
        <w:t>website</w:t>
      </w:r>
      <w:r w:rsidR="00844BE4">
        <w:t xml:space="preserve"> of the municipality</w:t>
      </w:r>
      <w:r w:rsidR="00553ACB">
        <w:t xml:space="preserve"> </w:t>
      </w:r>
      <w:r w:rsidR="009E7F0B">
        <w:t xml:space="preserve">of </w:t>
      </w:r>
      <w:r w:rsidR="00D70FCB">
        <w:t>your town/cit</w:t>
      </w:r>
      <w:r w:rsidR="00E340EA">
        <w:t xml:space="preserve">y, </w:t>
      </w:r>
      <w:r w:rsidR="00AF5FBD">
        <w:t>us</w:t>
      </w:r>
      <w:r w:rsidR="009E7F0B">
        <w:t>e your</w:t>
      </w:r>
      <w:r w:rsidR="00AF5FBD">
        <w:t xml:space="preserve"> </w:t>
      </w:r>
      <w:proofErr w:type="spellStart"/>
      <w:r w:rsidR="00AF5FBD">
        <w:t>DigiD</w:t>
      </w:r>
      <w:proofErr w:type="spellEnd"/>
      <w:r w:rsidR="009E7F0B">
        <w:t xml:space="preserve"> to</w:t>
      </w:r>
      <w:r w:rsidR="00AF5FBD">
        <w:t xml:space="preserve"> </w:t>
      </w:r>
      <w:r w:rsidR="00C66453">
        <w:t>report your move</w:t>
      </w:r>
      <w:r w:rsidR="0006786C">
        <w:t>:</w:t>
      </w:r>
    </w:p>
    <w:p w14:paraId="2D15E2DC" w14:textId="5E95DA65" w:rsidR="00B874BF" w:rsidRDefault="00AF5FBD" w:rsidP="00477348">
      <w:pPr>
        <w:pStyle w:val="BodyText"/>
        <w:ind w:right="-141"/>
      </w:pPr>
      <w:r>
        <w:t xml:space="preserve">- </w:t>
      </w:r>
      <w:r w:rsidR="00CF526F">
        <w:t xml:space="preserve">If you </w:t>
      </w:r>
      <w:r w:rsidR="004E229A">
        <w:t>r</w:t>
      </w:r>
      <w:r>
        <w:t>ent accommodation, submit a rent</w:t>
      </w:r>
      <w:r w:rsidR="00313D61">
        <w:t xml:space="preserve">al agreement </w:t>
      </w:r>
      <w:r w:rsidR="005529C5">
        <w:t xml:space="preserve">or </w:t>
      </w:r>
      <w:r>
        <w:t>the landlord</w:t>
      </w:r>
      <w:r w:rsidR="004E229A">
        <w:t>’s</w:t>
      </w:r>
      <w:r>
        <w:t xml:space="preserve"> cons</w:t>
      </w:r>
      <w:r w:rsidR="00EC0BE7">
        <w:t>e</w:t>
      </w:r>
      <w:r>
        <w:t>nt</w:t>
      </w:r>
      <w:r w:rsidR="00545195">
        <w:t xml:space="preserve"> for your</w:t>
      </w:r>
      <w:r w:rsidR="00A80E9B">
        <w:t xml:space="preserve"> </w:t>
      </w:r>
      <w:r w:rsidR="00545195">
        <w:t>registration</w:t>
      </w:r>
      <w:r w:rsidR="00EC0BE7">
        <w:t>.</w:t>
      </w:r>
      <w:r w:rsidR="00CA7B0F">
        <w:t xml:space="preserve"> </w:t>
      </w:r>
      <w:r w:rsidR="000177EF">
        <w:t>A</w:t>
      </w:r>
      <w:r w:rsidR="00B874BF">
        <w:t xml:space="preserve">sk the landlord to </w:t>
      </w:r>
      <w:r w:rsidR="00C306AA">
        <w:t xml:space="preserve">fill in the </w:t>
      </w:r>
      <w:r w:rsidR="00B874BF">
        <w:t xml:space="preserve">consent </w:t>
      </w:r>
      <w:r w:rsidR="00C306AA">
        <w:t>form</w:t>
      </w:r>
      <w:r w:rsidR="00412D86">
        <w:t>. The</w:t>
      </w:r>
      <w:r w:rsidR="000177EF">
        <w:t>n the</w:t>
      </w:r>
      <w:r w:rsidR="00412D86">
        <w:t xml:space="preserve"> </w:t>
      </w:r>
      <w:r w:rsidR="008360B6">
        <w:t xml:space="preserve">landlord </w:t>
      </w:r>
      <w:r w:rsidR="00C306AA">
        <w:t xml:space="preserve">sends you </w:t>
      </w:r>
      <w:r w:rsidR="00D54D4F">
        <w:t xml:space="preserve">online </w:t>
      </w:r>
      <w:r w:rsidR="00C306AA">
        <w:t xml:space="preserve">the </w:t>
      </w:r>
      <w:r w:rsidR="00357A68">
        <w:t xml:space="preserve">PDF version of the consent form and </w:t>
      </w:r>
      <w:r w:rsidR="000177EF">
        <w:t xml:space="preserve">of </w:t>
      </w:r>
      <w:r w:rsidR="00357A68">
        <w:t>his/her identity card</w:t>
      </w:r>
      <w:r w:rsidR="00412D86">
        <w:t>.</w:t>
      </w:r>
    </w:p>
    <w:p w14:paraId="2D7C8A5E" w14:textId="74F55124" w:rsidR="00277D91" w:rsidRDefault="00AF5FBD" w:rsidP="00277D91">
      <w:pPr>
        <w:pStyle w:val="BodyText"/>
      </w:pPr>
      <w:r>
        <w:t xml:space="preserve">- </w:t>
      </w:r>
      <w:r w:rsidR="004E229A">
        <w:t>If you l</w:t>
      </w:r>
      <w:r>
        <w:t>ive at</w:t>
      </w:r>
      <w:r w:rsidR="00945627">
        <w:t xml:space="preserve"> the house of </w:t>
      </w:r>
      <w:r w:rsidR="001E14EB">
        <w:t>your</w:t>
      </w:r>
      <w:r>
        <w:t xml:space="preserve"> </w:t>
      </w:r>
      <w:r w:rsidR="00945627">
        <w:t>f</w:t>
      </w:r>
      <w:r>
        <w:t>riends</w:t>
      </w:r>
      <w:r w:rsidR="00E61052" w:rsidRPr="00E61052">
        <w:t xml:space="preserve"> </w:t>
      </w:r>
      <w:r w:rsidR="00E61052">
        <w:t xml:space="preserve">or </w:t>
      </w:r>
      <w:r>
        <w:t xml:space="preserve">relatives, </w:t>
      </w:r>
      <w:r w:rsidR="008330C9">
        <w:t xml:space="preserve">you use your </w:t>
      </w:r>
      <w:proofErr w:type="spellStart"/>
      <w:r w:rsidR="008330C9">
        <w:t>DigiD</w:t>
      </w:r>
      <w:proofErr w:type="spellEnd"/>
      <w:r w:rsidR="008330C9">
        <w:t xml:space="preserve"> to </w:t>
      </w:r>
      <w:r w:rsidR="009454E7">
        <w:t>get registered</w:t>
      </w:r>
      <w:r w:rsidR="0080406B">
        <w:t>,</w:t>
      </w:r>
      <w:r w:rsidR="009454E7">
        <w:t xml:space="preserve"> and the owner of the house uses his/her </w:t>
      </w:r>
      <w:proofErr w:type="spellStart"/>
      <w:r w:rsidR="009454E7">
        <w:t>DigiD</w:t>
      </w:r>
      <w:proofErr w:type="spellEnd"/>
      <w:r w:rsidR="009454E7">
        <w:t xml:space="preserve"> to give </w:t>
      </w:r>
      <w:r w:rsidR="0006786C">
        <w:t xml:space="preserve">his/her </w:t>
      </w:r>
      <w:r>
        <w:t>consent</w:t>
      </w:r>
      <w:r w:rsidR="0006786C">
        <w:t>.</w:t>
      </w:r>
    </w:p>
    <w:p w14:paraId="7C5E6698" w14:textId="77777777" w:rsidR="00031253" w:rsidRDefault="00031253" w:rsidP="00277D91">
      <w:pPr>
        <w:pStyle w:val="BodyText"/>
      </w:pPr>
    </w:p>
    <w:p w14:paraId="1402E847" w14:textId="24CD8B1C" w:rsidR="00ED03E5" w:rsidRDefault="00ED03E5" w:rsidP="00277D91">
      <w:pPr>
        <w:pStyle w:val="BodyText"/>
      </w:pPr>
      <w:r>
        <w:t xml:space="preserve">If you do not have a </w:t>
      </w:r>
      <w:proofErr w:type="spellStart"/>
      <w:r>
        <w:t>DigiD</w:t>
      </w:r>
      <w:proofErr w:type="spellEnd"/>
      <w:r>
        <w:t>, make an appointment</w:t>
      </w:r>
      <w:r w:rsidR="00001632">
        <w:t xml:space="preserve"> and go to </w:t>
      </w:r>
      <w:r w:rsidR="0080406B">
        <w:t xml:space="preserve">the </w:t>
      </w:r>
      <w:r>
        <w:t>municipality</w:t>
      </w:r>
      <w:r w:rsidR="0080406B">
        <w:t>.</w:t>
      </w:r>
      <w:r>
        <w:t xml:space="preserve"> </w:t>
      </w:r>
    </w:p>
    <w:p w14:paraId="13EFC53D" w14:textId="4C48A19F" w:rsidR="0080406B" w:rsidRDefault="008B3E4E" w:rsidP="0080406B">
      <w:pPr>
        <w:pStyle w:val="BodyText"/>
      </w:pPr>
      <w:r w:rsidRPr="008B3E4E">
        <w:rPr>
          <w:b/>
          <w:bCs/>
        </w:rPr>
        <w:t>Note:</w:t>
      </w:r>
      <w:r>
        <w:t xml:space="preserve"> </w:t>
      </w:r>
      <w:r w:rsidR="00001632">
        <w:t xml:space="preserve">The </w:t>
      </w:r>
      <w:r w:rsidR="00B44654">
        <w:t xml:space="preserve">address is changed within </w:t>
      </w:r>
      <w:r w:rsidR="0080406B">
        <w:t xml:space="preserve">5 </w:t>
      </w:r>
      <w:r w:rsidR="00B44654">
        <w:t xml:space="preserve">working </w:t>
      </w:r>
      <w:r w:rsidR="0080406B">
        <w:t>days</w:t>
      </w:r>
      <w:r>
        <w:t xml:space="preserve"> from the date of application.</w:t>
      </w:r>
    </w:p>
    <w:p w14:paraId="13B77A8F" w14:textId="13DDEFCC" w:rsidR="00ED03E5" w:rsidRDefault="008B3E4E" w:rsidP="00277D91">
      <w:pPr>
        <w:pStyle w:val="BodyText"/>
      </w:pPr>
      <w:r w:rsidRPr="008B3E4E">
        <w:rPr>
          <w:b/>
          <w:bCs/>
        </w:rPr>
        <w:t>Note:</w:t>
      </w:r>
      <w:r>
        <w:t xml:space="preserve"> </w:t>
      </w:r>
      <w:r w:rsidR="00ED03E5">
        <w:t xml:space="preserve">When you </w:t>
      </w:r>
      <w:r>
        <w:t>change your address, n</w:t>
      </w:r>
      <w:r w:rsidR="009C6C49">
        <w:t>otify y</w:t>
      </w:r>
      <w:r>
        <w:t xml:space="preserve">our </w:t>
      </w:r>
      <w:r w:rsidR="00ED03E5">
        <w:t>employer</w:t>
      </w:r>
      <w:r>
        <w:t xml:space="preserve"> and y</w:t>
      </w:r>
      <w:r w:rsidR="00ED03E5">
        <w:t xml:space="preserve">our bank (you can </w:t>
      </w:r>
      <w:r>
        <w:t xml:space="preserve">do it </w:t>
      </w:r>
      <w:r w:rsidR="00ED03E5">
        <w:t>online in the bank app)</w:t>
      </w:r>
      <w:r w:rsidR="009C6C49">
        <w:t>.</w:t>
      </w:r>
    </w:p>
    <w:p w14:paraId="6BCFC3AE" w14:textId="77777777" w:rsidR="00A01D99" w:rsidRDefault="00A01D99" w:rsidP="00277D91">
      <w:pPr>
        <w:pStyle w:val="BodyText"/>
      </w:pPr>
    </w:p>
    <w:p w14:paraId="51B05DDF" w14:textId="3535CB94" w:rsidR="00844FD8" w:rsidRDefault="00660226" w:rsidP="00277D91">
      <w:pPr>
        <w:pStyle w:val="BodyText"/>
        <w:rPr>
          <w:rStyle w:val="Hyperlink"/>
        </w:rPr>
      </w:pPr>
      <w:r>
        <w:t xml:space="preserve">To check your current registration address, </w:t>
      </w:r>
      <w:r w:rsidR="00091BEA">
        <w:t xml:space="preserve">on the </w:t>
      </w:r>
      <w:r w:rsidR="00091BEA" w:rsidRPr="00BF2889">
        <w:rPr>
          <w:u w:val="single"/>
        </w:rPr>
        <w:t>MijnOverheid.nl</w:t>
      </w:r>
      <w:r w:rsidR="00091BEA">
        <w:t xml:space="preserve"> website, go to </w:t>
      </w:r>
      <w:r w:rsidR="00091BEA" w:rsidRPr="00091BEA">
        <w:rPr>
          <w:b/>
          <w:bCs/>
        </w:rPr>
        <w:t>Identity</w:t>
      </w:r>
      <w:r w:rsidR="00091BEA">
        <w:t xml:space="preserve"> &gt; </w:t>
      </w:r>
      <w:r w:rsidR="00091BEA" w:rsidRPr="00091BEA">
        <w:rPr>
          <w:b/>
          <w:bCs/>
        </w:rPr>
        <w:t>My personal Data</w:t>
      </w:r>
      <w:r w:rsidR="00091BEA">
        <w:t xml:space="preserve">, </w:t>
      </w:r>
      <w:hyperlink r:id="rId21" w:history="1">
        <w:r w:rsidRPr="00F80D73">
          <w:rPr>
            <w:rStyle w:val="Hyperlink"/>
          </w:rPr>
          <w:t>https://mijn.overheid.nl/identiteit/persoonsgegevens/basis</w:t>
        </w:r>
      </w:hyperlink>
    </w:p>
    <w:p w14:paraId="0A2287B7" w14:textId="77777777" w:rsidR="00D42071" w:rsidRDefault="00D42071" w:rsidP="00277D91">
      <w:pPr>
        <w:pStyle w:val="BodyText"/>
        <w:rPr>
          <w:rStyle w:val="Hyperlink"/>
        </w:rPr>
      </w:pPr>
    </w:p>
    <w:p w14:paraId="11126289" w14:textId="6C53E5A3" w:rsidR="00DD5CB2" w:rsidRDefault="00DD5CB2" w:rsidP="00DD5CB2">
      <w:pPr>
        <w:pStyle w:val="BodyText"/>
      </w:pPr>
      <w:r w:rsidRPr="00DD5CB2">
        <w:rPr>
          <w:b/>
          <w:bCs/>
        </w:rPr>
        <w:t>Note:</w:t>
      </w:r>
      <w:r>
        <w:t xml:space="preserve"> If you own accommodation and register your acquaintances</w:t>
      </w:r>
      <w:r w:rsidR="00531EA6">
        <w:t xml:space="preserve"> but they </w:t>
      </w:r>
      <w:r>
        <w:t xml:space="preserve">do not physically live with you, you </w:t>
      </w:r>
      <w:r w:rsidR="00531EA6">
        <w:t xml:space="preserve">can be </w:t>
      </w:r>
      <w:r>
        <w:t>fine</w:t>
      </w:r>
      <w:r w:rsidR="00531EA6">
        <w:t>d</w:t>
      </w:r>
      <w:r w:rsidR="00B82C60">
        <w:t xml:space="preserve"> </w:t>
      </w:r>
      <w:r w:rsidR="00B82C60" w:rsidRPr="00B82C60">
        <w:t>€</w:t>
      </w:r>
      <w:r w:rsidR="00531EA6">
        <w:t xml:space="preserve"> </w:t>
      </w:r>
      <w:r>
        <w:t>300+</w:t>
      </w:r>
      <w:r w:rsidR="00692D3C">
        <w:t>. T</w:t>
      </w:r>
      <w:r>
        <w:t xml:space="preserve">he exact amount </w:t>
      </w:r>
      <w:r w:rsidR="00692D3C">
        <w:t xml:space="preserve">of fine </w:t>
      </w:r>
      <w:r>
        <w:t xml:space="preserve">is </w:t>
      </w:r>
      <w:r w:rsidR="00692D3C">
        <w:t xml:space="preserve">stated </w:t>
      </w:r>
      <w:r>
        <w:t>in the permission form for the</w:t>
      </w:r>
      <w:r w:rsidR="00277862">
        <w:t>ir</w:t>
      </w:r>
      <w:r>
        <w:t xml:space="preserve"> registration, which</w:t>
      </w:r>
      <w:r w:rsidR="00B82C60">
        <w:t xml:space="preserve"> you sign as the</w:t>
      </w:r>
      <w:r>
        <w:t xml:space="preserve"> owner.</w:t>
      </w:r>
    </w:p>
    <w:p w14:paraId="5CAB5972" w14:textId="77777777" w:rsidR="00277862" w:rsidRDefault="00277862" w:rsidP="00DD5CB2">
      <w:pPr>
        <w:pStyle w:val="BodyText"/>
      </w:pPr>
    </w:p>
    <w:p w14:paraId="68D954F9" w14:textId="245AAC53" w:rsidR="00DD5CB2" w:rsidRDefault="00277862" w:rsidP="00DD5CB2">
      <w:pPr>
        <w:pStyle w:val="BodyText"/>
      </w:pPr>
      <w:r w:rsidRPr="00B00AE1">
        <w:rPr>
          <w:b/>
          <w:bCs/>
        </w:rPr>
        <w:t>Note</w:t>
      </w:r>
      <w:r w:rsidR="007E7BBB" w:rsidRPr="00B00AE1">
        <w:rPr>
          <w:b/>
          <w:bCs/>
        </w:rPr>
        <w:t>:</w:t>
      </w:r>
      <w:r w:rsidR="007E7BBB">
        <w:t xml:space="preserve"> I</w:t>
      </w:r>
      <w:r w:rsidR="00DD5CB2">
        <w:t xml:space="preserve">f you </w:t>
      </w:r>
      <w:r w:rsidR="00B00AE1">
        <w:t xml:space="preserve">are </w:t>
      </w:r>
      <w:r w:rsidR="00DD5CB2">
        <w:t>registered alone</w:t>
      </w:r>
      <w:r w:rsidR="00B12173">
        <w:t xml:space="preserve"> (</w:t>
      </w:r>
      <w:r w:rsidR="00C00D91">
        <w:t>p</w:t>
      </w:r>
      <w:r w:rsidR="00DD5CB2">
        <w:t>a</w:t>
      </w:r>
      <w:r w:rsidR="00C00D91">
        <w:t>y</w:t>
      </w:r>
      <w:r w:rsidR="00DD5CB2">
        <w:t xml:space="preserve"> the tax on water purification as a single-person household</w:t>
      </w:r>
      <w:r w:rsidR="00B12173">
        <w:t>)</w:t>
      </w:r>
      <w:r w:rsidR="00DD5CB2">
        <w:t xml:space="preserve"> </w:t>
      </w:r>
      <w:r w:rsidR="00C00D91">
        <w:t xml:space="preserve">and then </w:t>
      </w:r>
      <w:r w:rsidR="00DD5CB2">
        <w:t xml:space="preserve">register </w:t>
      </w:r>
      <w:r w:rsidR="00C00D91">
        <w:t xml:space="preserve">an </w:t>
      </w:r>
      <w:r w:rsidR="00DD5CB2">
        <w:t>additional person, you become a multi-person household and the tax increases.</w:t>
      </w:r>
    </w:p>
    <w:p w14:paraId="41718760" w14:textId="3950ADE5" w:rsidR="00DB2665" w:rsidRDefault="00670B9D" w:rsidP="00B12173">
      <w:pPr>
        <w:pStyle w:val="Heading2"/>
        <w:keepNext w:val="0"/>
        <w:pageBreakBefore/>
        <w:widowControl w:val="0"/>
      </w:pPr>
      <w:bookmarkStart w:id="14" w:name="_Toc175581814"/>
      <w:r>
        <w:lastRenderedPageBreak/>
        <w:t>Passport/Visa</w:t>
      </w:r>
      <w:bookmarkEnd w:id="14"/>
    </w:p>
    <w:p w14:paraId="5461256F" w14:textId="759A4280" w:rsidR="00DB2665" w:rsidRPr="001F0ED4" w:rsidRDefault="00DB2665" w:rsidP="001F0ED4">
      <w:pPr>
        <w:pStyle w:val="BodyText"/>
        <w:rPr>
          <w:rFonts w:asciiTheme="minorHAnsi" w:hAnsiTheme="minorHAnsi"/>
        </w:rPr>
      </w:pPr>
      <w:r w:rsidRPr="001F0ED4">
        <w:rPr>
          <w:rFonts w:asciiTheme="minorHAnsi" w:hAnsiTheme="minorHAnsi"/>
        </w:rPr>
        <w:t>All employees are required to have a valid passport. If you</w:t>
      </w:r>
      <w:r w:rsidR="00230CC4">
        <w:rPr>
          <w:rFonts w:asciiTheme="minorHAnsi" w:hAnsiTheme="minorHAnsi"/>
        </w:rPr>
        <w:t xml:space="preserve">r </w:t>
      </w:r>
      <w:r w:rsidRPr="001F0ED4">
        <w:rPr>
          <w:rFonts w:asciiTheme="minorHAnsi" w:hAnsiTheme="minorHAnsi"/>
        </w:rPr>
        <w:t>passport</w:t>
      </w:r>
      <w:r w:rsidR="00230CC4">
        <w:rPr>
          <w:rFonts w:asciiTheme="minorHAnsi" w:hAnsiTheme="minorHAnsi"/>
        </w:rPr>
        <w:t xml:space="preserve"> is valid for </w:t>
      </w:r>
      <w:r w:rsidRPr="001F0ED4">
        <w:rPr>
          <w:rFonts w:asciiTheme="minorHAnsi" w:hAnsiTheme="minorHAnsi"/>
        </w:rPr>
        <w:t>less than 6 months</w:t>
      </w:r>
      <w:r w:rsidR="00230CC4">
        <w:rPr>
          <w:rFonts w:asciiTheme="minorHAnsi" w:hAnsiTheme="minorHAnsi"/>
        </w:rPr>
        <w:t xml:space="preserve">, </w:t>
      </w:r>
      <w:r w:rsidRPr="001F0ED4">
        <w:rPr>
          <w:rFonts w:asciiTheme="minorHAnsi" w:hAnsiTheme="minorHAnsi"/>
        </w:rPr>
        <w:t>inform the HR Department</w:t>
      </w:r>
      <w:r w:rsidR="00230CC4">
        <w:rPr>
          <w:rFonts w:asciiTheme="minorHAnsi" w:hAnsiTheme="minorHAnsi"/>
        </w:rPr>
        <w:t>.</w:t>
      </w:r>
      <w:r w:rsidRPr="001F0ED4">
        <w:rPr>
          <w:rFonts w:asciiTheme="minorHAnsi" w:hAnsiTheme="minorHAnsi"/>
        </w:rPr>
        <w:t xml:space="preserve"> </w:t>
      </w:r>
    </w:p>
    <w:p w14:paraId="682A1D0A" w14:textId="2F023F19" w:rsidR="00DB2665" w:rsidRPr="001F0ED4" w:rsidRDefault="00DB2665" w:rsidP="001F0ED4">
      <w:pPr>
        <w:pStyle w:val="BodyText"/>
        <w:rPr>
          <w:rFonts w:asciiTheme="minorHAnsi" w:hAnsiTheme="minorHAnsi"/>
        </w:rPr>
      </w:pPr>
      <w:r w:rsidRPr="001F0ED4">
        <w:rPr>
          <w:rFonts w:asciiTheme="minorHAnsi" w:hAnsiTheme="minorHAnsi"/>
        </w:rPr>
        <w:t>If you</w:t>
      </w:r>
      <w:r w:rsidR="003A1E2D">
        <w:rPr>
          <w:rFonts w:asciiTheme="minorHAnsi" w:hAnsiTheme="minorHAnsi"/>
        </w:rPr>
        <w:t xml:space="preserve">r </w:t>
      </w:r>
      <w:r w:rsidRPr="001F0ED4">
        <w:rPr>
          <w:rFonts w:asciiTheme="minorHAnsi" w:hAnsiTheme="minorHAnsi"/>
        </w:rPr>
        <w:t>residence permit</w:t>
      </w:r>
      <w:r w:rsidR="00A8124B">
        <w:rPr>
          <w:rFonts w:asciiTheme="minorHAnsi" w:hAnsiTheme="minorHAnsi"/>
        </w:rPr>
        <w:t xml:space="preserve"> is valid for </w:t>
      </w:r>
      <w:r w:rsidRPr="001F0ED4">
        <w:rPr>
          <w:rFonts w:asciiTheme="minorHAnsi" w:hAnsiTheme="minorHAnsi"/>
        </w:rPr>
        <w:t>less than 4 months</w:t>
      </w:r>
      <w:r w:rsidR="00A8124B">
        <w:rPr>
          <w:rFonts w:asciiTheme="minorHAnsi" w:hAnsiTheme="minorHAnsi"/>
        </w:rPr>
        <w:t xml:space="preserve">, </w:t>
      </w:r>
      <w:r w:rsidRPr="001F0ED4">
        <w:rPr>
          <w:rFonts w:asciiTheme="minorHAnsi" w:hAnsiTheme="minorHAnsi"/>
        </w:rPr>
        <w:t xml:space="preserve">inform the HR Department and </w:t>
      </w:r>
      <w:r w:rsidR="0079033F">
        <w:rPr>
          <w:rFonts w:asciiTheme="minorHAnsi" w:hAnsiTheme="minorHAnsi"/>
        </w:rPr>
        <w:t xml:space="preserve">Talent </w:t>
      </w:r>
      <w:r w:rsidRPr="001F0ED4">
        <w:rPr>
          <w:rFonts w:asciiTheme="minorHAnsi" w:hAnsiTheme="minorHAnsi"/>
        </w:rPr>
        <w:t>Mobility</w:t>
      </w:r>
      <w:r w:rsidR="00A8124B">
        <w:rPr>
          <w:rFonts w:asciiTheme="minorHAnsi" w:hAnsiTheme="minorHAnsi"/>
        </w:rPr>
        <w:t>.</w:t>
      </w:r>
      <w:r w:rsidRPr="001F0ED4">
        <w:rPr>
          <w:rFonts w:asciiTheme="minorHAnsi" w:hAnsiTheme="minorHAnsi"/>
        </w:rPr>
        <w:t xml:space="preserve"> </w:t>
      </w:r>
    </w:p>
    <w:p w14:paraId="59288EB1" w14:textId="6525B653" w:rsidR="00DB2665" w:rsidRPr="001F0ED4" w:rsidRDefault="00D73A06" w:rsidP="001F0ED4">
      <w:pPr>
        <w:pStyle w:val="BodyText"/>
        <w:rPr>
          <w:rFonts w:asciiTheme="minorHAnsi" w:hAnsiTheme="minorHAnsi"/>
        </w:rPr>
      </w:pPr>
      <w:r w:rsidRPr="001F0ED4">
        <w:rPr>
          <w:rFonts w:asciiTheme="minorHAnsi" w:hAnsiTheme="minorHAnsi"/>
        </w:rPr>
        <w:t xml:space="preserve">The </w:t>
      </w:r>
      <w:r w:rsidR="0038253D">
        <w:rPr>
          <w:rFonts w:asciiTheme="minorHAnsi" w:hAnsiTheme="minorHAnsi"/>
        </w:rPr>
        <w:t>c</w:t>
      </w:r>
      <w:r w:rsidRPr="001F0ED4">
        <w:rPr>
          <w:rFonts w:asciiTheme="minorHAnsi" w:hAnsiTheme="minorHAnsi"/>
        </w:rPr>
        <w:t>ompany applie</w:t>
      </w:r>
      <w:r>
        <w:rPr>
          <w:rFonts w:asciiTheme="minorHAnsi" w:hAnsiTheme="minorHAnsi"/>
        </w:rPr>
        <w:t xml:space="preserve">s for </w:t>
      </w:r>
      <w:r w:rsidRPr="001F0ED4">
        <w:rPr>
          <w:rFonts w:asciiTheme="minorHAnsi" w:hAnsiTheme="minorHAnsi"/>
        </w:rPr>
        <w:t>and pa</w:t>
      </w:r>
      <w:r>
        <w:rPr>
          <w:rFonts w:asciiTheme="minorHAnsi" w:hAnsiTheme="minorHAnsi"/>
        </w:rPr>
        <w:t>ys for a</w:t>
      </w:r>
      <w:r w:rsidR="00DB2665" w:rsidRPr="001F0ED4">
        <w:rPr>
          <w:rFonts w:asciiTheme="minorHAnsi" w:hAnsiTheme="minorHAnsi"/>
        </w:rPr>
        <w:t>ny visas that an employee needs for company travel</w:t>
      </w:r>
      <w:r w:rsidR="009436E3">
        <w:rPr>
          <w:rFonts w:asciiTheme="minorHAnsi" w:hAnsiTheme="minorHAnsi"/>
        </w:rPr>
        <w:t>. But an e</w:t>
      </w:r>
      <w:r w:rsidR="00DB2665" w:rsidRPr="001F0ED4">
        <w:rPr>
          <w:rFonts w:asciiTheme="minorHAnsi" w:hAnsiTheme="minorHAnsi"/>
        </w:rPr>
        <w:t>mployee</w:t>
      </w:r>
      <w:r w:rsidR="009436E3">
        <w:rPr>
          <w:rFonts w:asciiTheme="minorHAnsi" w:hAnsiTheme="minorHAnsi"/>
        </w:rPr>
        <w:t xml:space="preserve"> </w:t>
      </w:r>
      <w:r w:rsidR="00DB2665" w:rsidRPr="001F0ED4">
        <w:rPr>
          <w:rFonts w:asciiTheme="minorHAnsi" w:hAnsiTheme="minorHAnsi"/>
        </w:rPr>
        <w:t>m</w:t>
      </w:r>
      <w:r w:rsidR="009436E3">
        <w:rPr>
          <w:rFonts w:asciiTheme="minorHAnsi" w:hAnsiTheme="minorHAnsi"/>
        </w:rPr>
        <w:t xml:space="preserve">ay </w:t>
      </w:r>
      <w:r w:rsidR="00DB2665" w:rsidRPr="001F0ED4">
        <w:rPr>
          <w:rFonts w:asciiTheme="minorHAnsi" w:hAnsiTheme="minorHAnsi"/>
        </w:rPr>
        <w:t>need to apply</w:t>
      </w:r>
      <w:r w:rsidR="00305DE2">
        <w:rPr>
          <w:rFonts w:asciiTheme="minorHAnsi" w:hAnsiTheme="minorHAnsi"/>
        </w:rPr>
        <w:t xml:space="preserve"> to</w:t>
      </w:r>
      <w:r w:rsidR="00DB2665" w:rsidRPr="001F0ED4">
        <w:rPr>
          <w:rFonts w:asciiTheme="minorHAnsi" w:hAnsiTheme="minorHAnsi"/>
        </w:rPr>
        <w:t xml:space="preserve"> </w:t>
      </w:r>
      <w:r w:rsidR="00F35EC5" w:rsidRPr="001F0ED4">
        <w:rPr>
          <w:rFonts w:asciiTheme="minorHAnsi" w:hAnsiTheme="minorHAnsi"/>
        </w:rPr>
        <w:t xml:space="preserve">the appropriate embassy </w:t>
      </w:r>
      <w:r w:rsidR="00DB2665" w:rsidRPr="001F0ED4">
        <w:rPr>
          <w:rFonts w:asciiTheme="minorHAnsi" w:hAnsiTheme="minorHAnsi"/>
        </w:rPr>
        <w:t>in person.</w:t>
      </w:r>
    </w:p>
    <w:p w14:paraId="158DBF07" w14:textId="77777777" w:rsidR="0022215E" w:rsidRDefault="006951B5" w:rsidP="001F0ED4">
      <w:pPr>
        <w:pStyle w:val="BodyText"/>
        <w:rPr>
          <w:rFonts w:asciiTheme="minorHAnsi" w:hAnsiTheme="minorHAnsi"/>
        </w:rPr>
      </w:pPr>
      <w:r w:rsidRPr="00485170">
        <w:rPr>
          <w:rFonts w:asciiTheme="minorHAnsi" w:hAnsiTheme="minorHAnsi"/>
          <w:b/>
          <w:bCs/>
        </w:rPr>
        <w:t>N</w:t>
      </w:r>
      <w:r w:rsidR="00DB2665" w:rsidRPr="00485170">
        <w:rPr>
          <w:rFonts w:asciiTheme="minorHAnsi" w:hAnsiTheme="minorHAnsi"/>
          <w:b/>
          <w:bCs/>
        </w:rPr>
        <w:t>ote</w:t>
      </w:r>
      <w:r w:rsidR="0022215E">
        <w:rPr>
          <w:rFonts w:asciiTheme="minorHAnsi" w:hAnsiTheme="minorHAnsi"/>
          <w:b/>
          <w:bCs/>
        </w:rPr>
        <w:t xml:space="preserve"> (</w:t>
      </w:r>
      <w:r w:rsidR="00DB2665" w:rsidRPr="00485170">
        <w:rPr>
          <w:rFonts w:asciiTheme="minorHAnsi" w:hAnsiTheme="minorHAnsi"/>
          <w:b/>
          <w:bCs/>
        </w:rPr>
        <w:t>BY only</w:t>
      </w:r>
      <w:r w:rsidR="0022215E">
        <w:rPr>
          <w:rFonts w:asciiTheme="minorHAnsi" w:hAnsiTheme="minorHAnsi"/>
          <w:b/>
          <w:bCs/>
        </w:rPr>
        <w:t>)</w:t>
      </w:r>
      <w:r w:rsidR="0039060C" w:rsidRPr="00485170">
        <w:rPr>
          <w:rFonts w:asciiTheme="minorHAnsi" w:hAnsiTheme="minorHAnsi"/>
          <w:b/>
          <w:bCs/>
        </w:rPr>
        <w:t>:</w:t>
      </w:r>
      <w:r w:rsidR="0022215E">
        <w:rPr>
          <w:rFonts w:asciiTheme="minorHAnsi" w:hAnsiTheme="minorHAnsi"/>
          <w:b/>
          <w:bCs/>
        </w:rPr>
        <w:t xml:space="preserve"> </w:t>
      </w:r>
      <w:r w:rsidR="00521ABF">
        <w:rPr>
          <w:rFonts w:asciiTheme="minorHAnsi" w:hAnsiTheme="minorHAnsi"/>
        </w:rPr>
        <w:t xml:space="preserve">Currently, </w:t>
      </w:r>
      <w:r w:rsidR="00F85451">
        <w:rPr>
          <w:rFonts w:asciiTheme="minorHAnsi" w:hAnsiTheme="minorHAnsi"/>
        </w:rPr>
        <w:t xml:space="preserve">the </w:t>
      </w:r>
      <w:r w:rsidR="00DB2665" w:rsidRPr="001F0ED4">
        <w:rPr>
          <w:rFonts w:asciiTheme="minorHAnsi" w:hAnsiTheme="minorHAnsi"/>
        </w:rPr>
        <w:t>German embassy in</w:t>
      </w:r>
      <w:r w:rsidR="004A063E">
        <w:rPr>
          <w:rFonts w:asciiTheme="minorHAnsi" w:hAnsiTheme="minorHAnsi"/>
        </w:rPr>
        <w:t xml:space="preserve"> </w:t>
      </w:r>
      <w:r w:rsidR="00DB2665" w:rsidRPr="001F0ED4">
        <w:rPr>
          <w:rFonts w:asciiTheme="minorHAnsi" w:hAnsiTheme="minorHAnsi"/>
        </w:rPr>
        <w:t>Belarus issues M</w:t>
      </w:r>
      <w:r w:rsidR="004A063E">
        <w:rPr>
          <w:rFonts w:asciiTheme="minorHAnsi" w:hAnsiTheme="minorHAnsi"/>
        </w:rPr>
        <w:t xml:space="preserve">VV </w:t>
      </w:r>
      <w:r w:rsidR="00DB2665" w:rsidRPr="001F0ED4">
        <w:rPr>
          <w:rFonts w:asciiTheme="minorHAnsi" w:hAnsiTheme="minorHAnsi"/>
        </w:rPr>
        <w:t xml:space="preserve">visas for </w:t>
      </w:r>
      <w:r w:rsidR="007C5C56">
        <w:rPr>
          <w:rFonts w:asciiTheme="minorHAnsi" w:hAnsiTheme="minorHAnsi"/>
        </w:rPr>
        <w:t>employees who relocate to NL</w:t>
      </w:r>
      <w:r w:rsidR="00DB2665" w:rsidRPr="001F0ED4">
        <w:rPr>
          <w:rFonts w:asciiTheme="minorHAnsi" w:hAnsiTheme="minorHAnsi"/>
        </w:rPr>
        <w:t>.</w:t>
      </w:r>
    </w:p>
    <w:p w14:paraId="061F6BEB" w14:textId="77777777" w:rsidR="00C4087E" w:rsidRDefault="00227A61" w:rsidP="0022215E">
      <w:pPr>
        <w:pStyle w:val="BodyText"/>
        <w:rPr>
          <w:rStyle w:val="Hyperlink"/>
          <w:rFonts w:asciiTheme="minorHAnsi" w:hAnsiTheme="minorHAnsi" w:cs="Calibri"/>
        </w:rPr>
      </w:pPr>
      <w:r>
        <w:rPr>
          <w:rFonts w:asciiTheme="minorHAnsi" w:hAnsiTheme="minorHAnsi"/>
        </w:rPr>
        <w:t>T</w:t>
      </w:r>
      <w:r w:rsidR="001028DB">
        <w:rPr>
          <w:rFonts w:asciiTheme="minorHAnsi" w:hAnsiTheme="minorHAnsi"/>
        </w:rPr>
        <w:t xml:space="preserve">he website of </w:t>
      </w:r>
      <w:r w:rsidR="00F85451">
        <w:rPr>
          <w:rFonts w:asciiTheme="minorHAnsi" w:hAnsiTheme="minorHAnsi"/>
        </w:rPr>
        <w:t xml:space="preserve">the </w:t>
      </w:r>
      <w:r w:rsidR="001028DB" w:rsidRPr="001F0ED4">
        <w:rPr>
          <w:rFonts w:asciiTheme="minorHAnsi" w:hAnsiTheme="minorHAnsi"/>
        </w:rPr>
        <w:t>German embassy in</w:t>
      </w:r>
      <w:r w:rsidR="001028DB">
        <w:rPr>
          <w:rFonts w:asciiTheme="minorHAnsi" w:hAnsiTheme="minorHAnsi"/>
        </w:rPr>
        <w:t xml:space="preserve"> </w:t>
      </w:r>
      <w:r w:rsidR="001028DB" w:rsidRPr="001F0ED4">
        <w:rPr>
          <w:rFonts w:asciiTheme="minorHAnsi" w:hAnsiTheme="minorHAnsi"/>
        </w:rPr>
        <w:t>Belarus</w:t>
      </w:r>
      <w:r w:rsidR="001028DB">
        <w:rPr>
          <w:rFonts w:asciiTheme="minorHAnsi" w:hAnsiTheme="minorHAnsi"/>
        </w:rPr>
        <w:t xml:space="preserve"> is </w:t>
      </w:r>
      <w:hyperlink r:id="rId22" w:history="1">
        <w:r w:rsidR="001028DB" w:rsidRPr="003D37CF">
          <w:rPr>
            <w:rStyle w:val="Hyperlink"/>
            <w:rFonts w:asciiTheme="minorHAnsi" w:hAnsiTheme="minorHAnsi" w:cs="Calibri"/>
          </w:rPr>
          <w:t>https://minsk.diplo.de/by-be</w:t>
        </w:r>
      </w:hyperlink>
    </w:p>
    <w:p w14:paraId="1964FCF6" w14:textId="0413C955" w:rsidR="00DB2665" w:rsidRPr="001F0ED4" w:rsidRDefault="004F3AE2" w:rsidP="0022215E">
      <w:pPr>
        <w:pStyle w:val="BodyText"/>
        <w:rPr>
          <w:rFonts w:asciiTheme="minorHAnsi" w:hAnsiTheme="minorHAnsi"/>
        </w:rPr>
      </w:pPr>
      <w:r>
        <w:rPr>
          <w:rFonts w:asciiTheme="minorHAnsi" w:hAnsiTheme="minorHAnsi"/>
        </w:rPr>
        <w:t>To l</w:t>
      </w:r>
      <w:r w:rsidR="00DB2665" w:rsidRPr="001F0ED4">
        <w:rPr>
          <w:rFonts w:asciiTheme="minorHAnsi" w:hAnsiTheme="minorHAnsi"/>
        </w:rPr>
        <w:t>ook for available slots</w:t>
      </w:r>
      <w:r>
        <w:rPr>
          <w:rFonts w:asciiTheme="minorHAnsi" w:hAnsiTheme="minorHAnsi"/>
        </w:rPr>
        <w:t xml:space="preserve">, go to </w:t>
      </w:r>
      <w:hyperlink r:id="rId23" w:history="1">
        <w:r w:rsidR="00DB2665" w:rsidRPr="001F0ED4">
          <w:rPr>
            <w:rStyle w:val="Hyperlink"/>
            <w:rFonts w:asciiTheme="minorHAnsi" w:hAnsiTheme="minorHAnsi" w:cs="Calibri"/>
          </w:rPr>
          <w:t>https://service2.diplo.de/rktermin/extern/choose_realmList.do?locationCode=mins&amp;request_locale=ru</w:t>
        </w:r>
      </w:hyperlink>
    </w:p>
    <w:p w14:paraId="52492409" w14:textId="0F905F18" w:rsidR="00DB2665" w:rsidRPr="001F0ED4" w:rsidRDefault="00DB2665" w:rsidP="001F0ED4">
      <w:pPr>
        <w:pStyle w:val="BodyText"/>
        <w:rPr>
          <w:rFonts w:asciiTheme="minorHAnsi" w:hAnsiTheme="minorHAnsi"/>
        </w:rPr>
      </w:pPr>
      <w:r w:rsidRPr="001F0ED4">
        <w:rPr>
          <w:rFonts w:asciiTheme="minorHAnsi" w:hAnsiTheme="minorHAnsi"/>
        </w:rPr>
        <w:t>MVV bot tracker for Moscow</w:t>
      </w:r>
      <w:r w:rsidR="006C7884">
        <w:rPr>
          <w:rFonts w:asciiTheme="minorHAnsi" w:hAnsiTheme="minorHAnsi"/>
        </w:rPr>
        <w:t xml:space="preserve"> is available at </w:t>
      </w:r>
      <w:hyperlink r:id="rId24" w:history="1">
        <w:r w:rsidRPr="001F0ED4">
          <w:rPr>
            <w:rStyle w:val="Hyperlink"/>
            <w:rFonts w:asciiTheme="minorHAnsi" w:hAnsiTheme="minorHAnsi" w:cs="Calibri"/>
          </w:rPr>
          <w:t>https://t.me/nl_tracker</w:t>
        </w:r>
      </w:hyperlink>
    </w:p>
    <w:p w14:paraId="03175FFA" w14:textId="151E944A" w:rsidR="00DB2665" w:rsidRPr="001F0ED4" w:rsidRDefault="0032424C" w:rsidP="001F0ED4">
      <w:pPr>
        <w:pStyle w:val="BodyText"/>
        <w:rPr>
          <w:rFonts w:asciiTheme="minorHAnsi" w:hAnsiTheme="minorHAnsi"/>
        </w:rPr>
      </w:pPr>
      <w:r>
        <w:rPr>
          <w:rFonts w:asciiTheme="minorHAnsi" w:hAnsiTheme="minorHAnsi"/>
        </w:rPr>
        <w:t xml:space="preserve">To see </w:t>
      </w:r>
      <w:r w:rsidR="00521ABF">
        <w:rPr>
          <w:rFonts w:asciiTheme="minorHAnsi" w:hAnsiTheme="minorHAnsi"/>
        </w:rPr>
        <w:t xml:space="preserve">the </w:t>
      </w:r>
      <w:r>
        <w:rPr>
          <w:rFonts w:asciiTheme="minorHAnsi" w:hAnsiTheme="minorHAnsi"/>
        </w:rPr>
        <w:t>r</w:t>
      </w:r>
      <w:r w:rsidR="00DB2665" w:rsidRPr="001F0ED4">
        <w:rPr>
          <w:rFonts w:asciiTheme="minorHAnsi" w:hAnsiTheme="minorHAnsi"/>
        </w:rPr>
        <w:t>equirements for photos for MVV visas</w:t>
      </w:r>
      <w:r>
        <w:rPr>
          <w:rFonts w:asciiTheme="minorHAnsi" w:hAnsiTheme="minorHAnsi"/>
        </w:rPr>
        <w:t xml:space="preserve">, go to </w:t>
      </w:r>
      <w:hyperlink r:id="rId25" w:history="1">
        <w:r w:rsidR="00F37B79" w:rsidRPr="000422C6">
          <w:rPr>
            <w:rStyle w:val="Hyperlink"/>
            <w:rFonts w:asciiTheme="minorHAnsi" w:hAnsiTheme="minorHAnsi" w:cs="Calibri"/>
          </w:rPr>
          <w:t>https://www.government.nl/topics/identification-documents/requirements-for-photos</w:t>
        </w:r>
      </w:hyperlink>
    </w:p>
    <w:p w14:paraId="3A66C776" w14:textId="77777777" w:rsidR="009A5EAB" w:rsidRDefault="009A5EAB" w:rsidP="00981571">
      <w:pPr>
        <w:pStyle w:val="BodyText"/>
      </w:pPr>
    </w:p>
    <w:p w14:paraId="38FE7779" w14:textId="62E305EA" w:rsidR="00981571" w:rsidRPr="00F37B79" w:rsidRDefault="00981571" w:rsidP="00981571">
      <w:pPr>
        <w:pStyle w:val="BodyText"/>
        <w:rPr>
          <w:i/>
          <w:iCs/>
        </w:rPr>
      </w:pPr>
      <w:r w:rsidRPr="00F37B79">
        <w:rPr>
          <w:i/>
          <w:iCs/>
        </w:rPr>
        <w:t xml:space="preserve">Am I allowed to travel if I have </w:t>
      </w:r>
      <w:r w:rsidR="009A5EAB" w:rsidRPr="00F37B79">
        <w:rPr>
          <w:i/>
          <w:iCs/>
        </w:rPr>
        <w:t xml:space="preserve">an </w:t>
      </w:r>
      <w:r w:rsidRPr="00F37B79">
        <w:rPr>
          <w:i/>
          <w:iCs/>
        </w:rPr>
        <w:t>MVV visa?</w:t>
      </w:r>
    </w:p>
    <w:p w14:paraId="1A31EDDE" w14:textId="29592097" w:rsidR="003B027D" w:rsidRDefault="00981571" w:rsidP="001F0ED4">
      <w:pPr>
        <w:pStyle w:val="BodyText"/>
      </w:pPr>
      <w:r>
        <w:t>Visas</w:t>
      </w:r>
      <w:r w:rsidRPr="00890216">
        <w:t xml:space="preserve"> (</w:t>
      </w:r>
      <w:r>
        <w:t>different visas</w:t>
      </w:r>
      <w:r w:rsidRPr="00890216">
        <w:t xml:space="preserve">, </w:t>
      </w:r>
      <w:r>
        <w:t>not</w:t>
      </w:r>
      <w:r w:rsidRPr="00890216">
        <w:t xml:space="preserve"> </w:t>
      </w:r>
      <w:r>
        <w:t>only</w:t>
      </w:r>
      <w:r w:rsidRPr="00890216">
        <w:t xml:space="preserve"> </w:t>
      </w:r>
      <w:r>
        <w:t>MVV</w:t>
      </w:r>
      <w:r w:rsidRPr="00890216">
        <w:t xml:space="preserve">) </w:t>
      </w:r>
      <w:r>
        <w:t>have</w:t>
      </w:r>
      <w:r w:rsidRPr="00890216">
        <w:t xml:space="preserve"> </w:t>
      </w:r>
      <w:r>
        <w:t>the</w:t>
      </w:r>
      <w:r w:rsidRPr="00890216">
        <w:t xml:space="preserve"> </w:t>
      </w:r>
      <w:r>
        <w:t>expiry</w:t>
      </w:r>
      <w:r w:rsidRPr="00890216">
        <w:t xml:space="preserve"> </w:t>
      </w:r>
      <w:proofErr w:type="gramStart"/>
      <w:r>
        <w:t>date</w:t>
      </w:r>
      <w:proofErr w:type="gramEnd"/>
      <w:r w:rsidRPr="00890216">
        <w:t xml:space="preserve"> </w:t>
      </w:r>
      <w:r>
        <w:t>and</w:t>
      </w:r>
      <w:r w:rsidRPr="00890216">
        <w:t xml:space="preserve"> </w:t>
      </w:r>
      <w:r>
        <w:t>the</w:t>
      </w:r>
      <w:r w:rsidRPr="00890216">
        <w:t xml:space="preserve"> </w:t>
      </w:r>
      <w:r>
        <w:t>number of entries allowed. It</w:t>
      </w:r>
      <w:r w:rsidRPr="00643625">
        <w:t xml:space="preserve"> </w:t>
      </w:r>
      <w:r>
        <w:t>means</w:t>
      </w:r>
      <w:r w:rsidRPr="00643625">
        <w:t xml:space="preserve"> </w:t>
      </w:r>
      <w:r>
        <w:t>that</w:t>
      </w:r>
      <w:r w:rsidRPr="00643625">
        <w:t xml:space="preserve"> </w:t>
      </w:r>
      <w:r>
        <w:t>the visa</w:t>
      </w:r>
      <w:r w:rsidRPr="00643625">
        <w:t xml:space="preserve"> </w:t>
      </w:r>
      <w:r>
        <w:t>may</w:t>
      </w:r>
      <w:r w:rsidRPr="00643625">
        <w:t xml:space="preserve"> </w:t>
      </w:r>
      <w:r>
        <w:t>be</w:t>
      </w:r>
      <w:r w:rsidRPr="00643625">
        <w:t xml:space="preserve"> </w:t>
      </w:r>
      <w:r>
        <w:t>still</w:t>
      </w:r>
      <w:r w:rsidRPr="00643625">
        <w:t xml:space="preserve"> </w:t>
      </w:r>
      <w:r>
        <w:t>valid</w:t>
      </w:r>
      <w:r w:rsidRPr="00643625">
        <w:t>,</w:t>
      </w:r>
      <w:r>
        <w:t xml:space="preserve"> but you can’t enter the country because the visa was issued for only one entry.</w:t>
      </w:r>
      <w:r w:rsidR="002D64F9" w:rsidRPr="002D64F9">
        <w:t xml:space="preserve"> </w:t>
      </w:r>
      <w:r>
        <w:t>Ask</w:t>
      </w:r>
      <w:r w:rsidRPr="005F39DB">
        <w:t xml:space="preserve"> </w:t>
      </w:r>
      <w:r>
        <w:t>a</w:t>
      </w:r>
      <w:r w:rsidRPr="005F39DB">
        <w:t xml:space="preserve"> </w:t>
      </w:r>
      <w:r>
        <w:t>relocation</w:t>
      </w:r>
      <w:r w:rsidRPr="005F39DB">
        <w:t xml:space="preserve"> </w:t>
      </w:r>
      <w:r>
        <w:t>specialist</w:t>
      </w:r>
      <w:r w:rsidRPr="005F39DB">
        <w:t xml:space="preserve"> </w:t>
      </w:r>
      <w:r>
        <w:t>how</w:t>
      </w:r>
      <w:r w:rsidRPr="005F39DB">
        <w:t xml:space="preserve"> </w:t>
      </w:r>
      <w:r>
        <w:t>many</w:t>
      </w:r>
      <w:r w:rsidRPr="005F39DB">
        <w:t xml:space="preserve"> </w:t>
      </w:r>
      <w:r>
        <w:t>entries</w:t>
      </w:r>
      <w:r w:rsidRPr="005F39DB">
        <w:t xml:space="preserve"> </w:t>
      </w:r>
      <w:r>
        <w:t>are</w:t>
      </w:r>
      <w:r w:rsidRPr="005F39DB">
        <w:t xml:space="preserve"> </w:t>
      </w:r>
      <w:r>
        <w:t>allowed for your MVV visa</w:t>
      </w:r>
      <w:r w:rsidRPr="005F39DB">
        <w:t>.</w:t>
      </w:r>
    </w:p>
    <w:p w14:paraId="1717239B" w14:textId="2863EB31" w:rsidR="00884D95" w:rsidRDefault="00884D95" w:rsidP="005B0C51">
      <w:pPr>
        <w:pStyle w:val="Heading2"/>
        <w:keepNext w:val="0"/>
        <w:pageBreakBefore/>
        <w:widowControl w:val="0"/>
      </w:pPr>
      <w:bookmarkStart w:id="15" w:name="_Toc175581815"/>
      <w:r>
        <w:lastRenderedPageBreak/>
        <w:t xml:space="preserve">Work </w:t>
      </w:r>
      <w:r w:rsidR="00C64DEF">
        <w:t>P</w:t>
      </w:r>
      <w:r>
        <w:t>ermit</w:t>
      </w:r>
      <w:bookmarkEnd w:id="15"/>
    </w:p>
    <w:p w14:paraId="6DBDA528" w14:textId="75F32257" w:rsidR="00884D95" w:rsidRDefault="00884D95" w:rsidP="00884D95">
      <w:pPr>
        <w:pStyle w:val="BodyText"/>
      </w:pPr>
      <w:r>
        <w:t xml:space="preserve">EPAM and Fragomen help you to get a work permit. </w:t>
      </w:r>
    </w:p>
    <w:p w14:paraId="1006D20C" w14:textId="63B3EA66" w:rsidR="00724505" w:rsidRDefault="00724505" w:rsidP="00884D95">
      <w:pPr>
        <w:pStyle w:val="BodyText"/>
        <w:rPr>
          <w:b/>
          <w:bCs/>
        </w:rPr>
      </w:pPr>
      <w:r w:rsidRPr="00724505">
        <w:t>Fragomen</w:t>
      </w:r>
      <w:r w:rsidR="000167EE" w:rsidRPr="000167EE">
        <w:t xml:space="preserve"> </w:t>
      </w:r>
      <w:r w:rsidR="000167EE">
        <w:t>is</w:t>
      </w:r>
      <w:r w:rsidR="000167EE" w:rsidRPr="000167EE">
        <w:t xml:space="preserve"> </w:t>
      </w:r>
      <w:r w:rsidR="000167EE">
        <w:t>a</w:t>
      </w:r>
      <w:r w:rsidR="000167EE" w:rsidRPr="000167EE">
        <w:t xml:space="preserve"> </w:t>
      </w:r>
      <w:r w:rsidR="000C270F">
        <w:t xml:space="preserve">very </w:t>
      </w:r>
      <w:r w:rsidR="000167EE">
        <w:t>small</w:t>
      </w:r>
      <w:r w:rsidRPr="000167EE">
        <w:t xml:space="preserve"> </w:t>
      </w:r>
      <w:r w:rsidRPr="00724505">
        <w:t>company</w:t>
      </w:r>
      <w:r w:rsidR="00CF4E62">
        <w:t xml:space="preserve"> that works slowly (only </w:t>
      </w:r>
      <w:r w:rsidR="000167EE">
        <w:t>a</w:t>
      </w:r>
      <w:r w:rsidR="000167EE" w:rsidRPr="000167EE">
        <w:t xml:space="preserve"> </w:t>
      </w:r>
      <w:r w:rsidR="000167EE">
        <w:t>few</w:t>
      </w:r>
      <w:r w:rsidR="000167EE" w:rsidRPr="000167EE">
        <w:t xml:space="preserve"> </w:t>
      </w:r>
      <w:r w:rsidR="000167EE">
        <w:t>employees</w:t>
      </w:r>
      <w:r w:rsidR="00CF4E62">
        <w:t>)</w:t>
      </w:r>
      <w:r w:rsidRPr="000167EE">
        <w:t xml:space="preserve">. </w:t>
      </w:r>
      <w:r w:rsidR="0050387E">
        <w:t xml:space="preserve">EPAM </w:t>
      </w:r>
      <w:r w:rsidR="00A51DA9">
        <w:t xml:space="preserve">had to select them </w:t>
      </w:r>
      <w:r w:rsidR="007E375D">
        <w:t xml:space="preserve">because </w:t>
      </w:r>
      <w:r w:rsidR="00A51DA9">
        <w:t>there are no alternatives</w:t>
      </w:r>
      <w:r w:rsidRPr="00724505">
        <w:t>.</w:t>
      </w:r>
      <w:r w:rsidR="00F70D90">
        <w:t xml:space="preserve"> Fragomen </w:t>
      </w:r>
      <w:r w:rsidR="000C270F">
        <w:t>send</w:t>
      </w:r>
      <w:r w:rsidR="00F70D90">
        <w:t>s</w:t>
      </w:r>
      <w:r w:rsidR="000C270F">
        <w:t xml:space="preserve"> your contract and support letter to </w:t>
      </w:r>
      <w:r w:rsidR="000C270F" w:rsidRPr="001A7C4A">
        <w:t xml:space="preserve">Immigration and Naturalization Service </w:t>
      </w:r>
      <w:r w:rsidR="000C270F">
        <w:t xml:space="preserve">(IND) </w:t>
      </w:r>
      <w:hyperlink r:id="rId26" w:history="1">
        <w:r w:rsidR="000C270F" w:rsidRPr="00EF68A6">
          <w:rPr>
            <w:rStyle w:val="Hyperlink"/>
          </w:rPr>
          <w:t>https://ind.nl</w:t>
        </w:r>
      </w:hyperlink>
      <w:r w:rsidR="000C270F">
        <w:t>. You can't do it yourself.</w:t>
      </w:r>
    </w:p>
    <w:p w14:paraId="6F4F5C50" w14:textId="77777777" w:rsidR="000C270F" w:rsidRDefault="000C270F" w:rsidP="00884D95">
      <w:pPr>
        <w:pStyle w:val="BodyText"/>
        <w:rPr>
          <w:b/>
          <w:bCs/>
        </w:rPr>
      </w:pPr>
    </w:p>
    <w:p w14:paraId="18569812" w14:textId="3A3DC8DB" w:rsidR="007415A4" w:rsidRDefault="006E7088" w:rsidP="00884D95">
      <w:pPr>
        <w:pStyle w:val="BodyText"/>
      </w:pPr>
      <w:r w:rsidRPr="006E7088">
        <w:rPr>
          <w:b/>
          <w:bCs/>
        </w:rPr>
        <w:t>Note:</w:t>
      </w:r>
      <w:r>
        <w:t xml:space="preserve"> </w:t>
      </w:r>
      <w:r w:rsidR="007415A4">
        <w:t>If you arrive from Ukraine</w:t>
      </w:r>
      <w:r w:rsidR="00786510">
        <w:t xml:space="preserve"> in case of emergency, you can get temporary protection</w:t>
      </w:r>
      <w:r>
        <w:t>,</w:t>
      </w:r>
      <w:r w:rsidR="00786510">
        <w:t xml:space="preserve"> get</w:t>
      </w:r>
      <w:r>
        <w:t xml:space="preserve"> a BSN and work permit faster. For details, s</w:t>
      </w:r>
      <w:r w:rsidR="00786510">
        <w:t xml:space="preserve">ee </w:t>
      </w:r>
      <w:r w:rsidR="00786510" w:rsidRPr="006E7088">
        <w:rPr>
          <w:b/>
          <w:bCs/>
        </w:rPr>
        <w:t>Preparing for Relocation</w:t>
      </w:r>
      <w:r w:rsidR="00786510">
        <w:t xml:space="preserve"> &gt; </w:t>
      </w:r>
      <w:r w:rsidR="00786510" w:rsidRPr="006E7088">
        <w:rPr>
          <w:b/>
          <w:bCs/>
        </w:rPr>
        <w:t>TPS</w:t>
      </w:r>
      <w:r w:rsidR="00786510">
        <w:t>.</w:t>
      </w:r>
    </w:p>
    <w:p w14:paraId="2E9F475B" w14:textId="77777777" w:rsidR="007415A4" w:rsidRDefault="007415A4" w:rsidP="00884D95">
      <w:pPr>
        <w:pStyle w:val="BodyText"/>
      </w:pPr>
    </w:p>
    <w:p w14:paraId="1F75E40C" w14:textId="77777777" w:rsidR="00884D95" w:rsidRDefault="00884D95" w:rsidP="00884D95">
      <w:pPr>
        <w:pStyle w:val="BodyText"/>
      </w:pPr>
      <w:r>
        <w:t>When you arrive in NL, you should do the following at the IND desk:</w:t>
      </w:r>
    </w:p>
    <w:p w14:paraId="08BA6539" w14:textId="77777777" w:rsidR="00884D95" w:rsidRDefault="00884D95" w:rsidP="00884D95">
      <w:pPr>
        <w:pStyle w:val="BodyText"/>
      </w:pPr>
      <w:r>
        <w:t>1) Get residence endorsement sticker (work permit) stamped into your passport.</w:t>
      </w:r>
    </w:p>
    <w:p w14:paraId="71C9EC68" w14:textId="77777777" w:rsidR="00884D95" w:rsidRDefault="00884D95" w:rsidP="00884D95">
      <w:pPr>
        <w:pStyle w:val="BodyText"/>
      </w:pPr>
      <w:r>
        <w:t>2) Submit biometrics.</w:t>
      </w:r>
    </w:p>
    <w:p w14:paraId="6A7F5487" w14:textId="77777777" w:rsidR="00884D95" w:rsidRDefault="00884D95" w:rsidP="00884D95">
      <w:pPr>
        <w:pStyle w:val="BodyText"/>
      </w:pPr>
      <w:r w:rsidRPr="009A7A0A">
        <w:rPr>
          <w:b/>
          <w:bCs/>
        </w:rPr>
        <w:t>Tip:</w:t>
      </w:r>
      <w:r>
        <w:t xml:space="preserve"> A</w:t>
      </w:r>
      <w:r w:rsidRPr="00C65126">
        <w:t xml:space="preserve">sk the IND officer if you can submit your biometrics at the same time </w:t>
      </w:r>
      <w:r>
        <w:t xml:space="preserve">when you get the </w:t>
      </w:r>
      <w:r w:rsidRPr="00C65126">
        <w:t>sticker.</w:t>
      </w:r>
    </w:p>
    <w:p w14:paraId="31DABDE6" w14:textId="77777777" w:rsidR="00884D95" w:rsidRDefault="00884D95" w:rsidP="00884D95">
      <w:pPr>
        <w:pStyle w:val="BodyText"/>
      </w:pPr>
    </w:p>
    <w:p w14:paraId="13E0EAF2" w14:textId="77777777" w:rsidR="00A4268C" w:rsidRDefault="00884D95" w:rsidP="00884D95">
      <w:pPr>
        <w:pStyle w:val="BodyText"/>
      </w:pPr>
      <w:r>
        <w:t>You can find</w:t>
      </w:r>
      <w:r w:rsidRPr="00774F51">
        <w:t xml:space="preserve"> </w:t>
      </w:r>
      <w:r>
        <w:t>available slots in telegram bot</w:t>
      </w:r>
      <w:r w:rsidR="00A4268C">
        <w:t>s:</w:t>
      </w:r>
    </w:p>
    <w:p w14:paraId="2FB3E7E3" w14:textId="2947956F" w:rsidR="00884D95" w:rsidRPr="00822AA6" w:rsidRDefault="00A4268C" w:rsidP="00884D95">
      <w:pPr>
        <w:pStyle w:val="BodyText"/>
        <w:rPr>
          <w:rStyle w:val="Hyperlink"/>
          <w:lang w:val="nl-NL"/>
        </w:rPr>
      </w:pPr>
      <w:r w:rsidRPr="00822AA6">
        <w:rPr>
          <w:lang w:val="nl-NL"/>
        </w:rPr>
        <w:t>- Amsterdam:</w:t>
      </w:r>
      <w:r w:rsidR="00884D95" w:rsidRPr="00822AA6">
        <w:rPr>
          <w:lang w:val="nl-NL"/>
        </w:rPr>
        <w:t xml:space="preserve"> </w:t>
      </w:r>
      <w:hyperlink r:id="rId27" w:history="1">
        <w:r w:rsidR="00884D95" w:rsidRPr="00822AA6">
          <w:rPr>
            <w:rStyle w:val="Hyperlink"/>
            <w:lang w:val="nl-NL"/>
          </w:rPr>
          <w:t>https://t.me/ind_amsterdam</w:t>
        </w:r>
      </w:hyperlink>
    </w:p>
    <w:p w14:paraId="56860E3C" w14:textId="40FBF63A" w:rsidR="00A4268C" w:rsidRDefault="00A4268C" w:rsidP="00884D95">
      <w:pPr>
        <w:pStyle w:val="BodyText"/>
        <w:rPr>
          <w:rStyle w:val="Hyperlink"/>
        </w:rPr>
      </w:pPr>
      <w:r>
        <w:t xml:space="preserve">- </w:t>
      </w:r>
      <w:r w:rsidRPr="00A4268C">
        <w:t>Hague:</w:t>
      </w:r>
      <w:r w:rsidRPr="00A4268C">
        <w:rPr>
          <w:rStyle w:val="Hyperlink"/>
          <w:u w:val="none"/>
        </w:rPr>
        <w:t xml:space="preserve"> </w:t>
      </w:r>
      <w:hyperlink r:id="rId28" w:history="1">
        <w:r w:rsidRPr="00F46EF8">
          <w:rPr>
            <w:rStyle w:val="Hyperlink"/>
          </w:rPr>
          <w:t>https://t.me/ind_hague</w:t>
        </w:r>
      </w:hyperlink>
    </w:p>
    <w:p w14:paraId="1D22892D" w14:textId="77777777" w:rsidR="00A4268C" w:rsidRDefault="00A4268C" w:rsidP="00884D95">
      <w:pPr>
        <w:pStyle w:val="BodyText"/>
        <w:rPr>
          <w:rStyle w:val="Hyperlink"/>
        </w:rPr>
      </w:pPr>
    </w:p>
    <w:p w14:paraId="07089ED0" w14:textId="77777777" w:rsidR="00653769" w:rsidRPr="00566A3B" w:rsidRDefault="00653769" w:rsidP="00653769">
      <w:pPr>
        <w:pStyle w:val="BodyText"/>
        <w:rPr>
          <w:b/>
          <w:bCs/>
        </w:rPr>
      </w:pPr>
      <w:r w:rsidRPr="00566A3B">
        <w:rPr>
          <w:b/>
          <w:bCs/>
        </w:rPr>
        <w:t>Tip</w:t>
      </w:r>
      <w:r w:rsidRPr="000E29DD">
        <w:rPr>
          <w:b/>
          <w:bCs/>
        </w:rPr>
        <w:t>:</w:t>
      </w:r>
      <w:r>
        <w:rPr>
          <w:b/>
          <w:bCs/>
        </w:rPr>
        <w:t xml:space="preserve"> </w:t>
      </w:r>
      <w:r>
        <w:t>It is difficult to get slots. R</w:t>
      </w:r>
      <w:r w:rsidRPr="00566A3B">
        <w:t xml:space="preserve">eload </w:t>
      </w:r>
      <w:r>
        <w:t>the page from 16.00 to 18.00, new slots may appear.</w:t>
      </w:r>
    </w:p>
    <w:p w14:paraId="23D3C64F" w14:textId="77777777" w:rsidR="00884D95" w:rsidRPr="00082715" w:rsidRDefault="00884D95" w:rsidP="00884D95">
      <w:pPr>
        <w:pStyle w:val="BodyText"/>
      </w:pPr>
      <w:r>
        <w:t>You can use t</w:t>
      </w:r>
      <w:r w:rsidRPr="00082715">
        <w:t>h</w:t>
      </w:r>
      <w:r>
        <w:t>e</w:t>
      </w:r>
      <w:r w:rsidRPr="00082715">
        <w:t xml:space="preserve"> service</w:t>
      </w:r>
      <w:r>
        <w:t xml:space="preserve"> that</w:t>
      </w:r>
      <w:r w:rsidRPr="00082715">
        <w:t xml:space="preserve"> monitors available visit slots on </w:t>
      </w:r>
      <w:r w:rsidRPr="00C70695">
        <w:rPr>
          <w:u w:val="single"/>
        </w:rPr>
        <w:t>oap.ind.nl</w:t>
      </w:r>
      <w:r w:rsidRPr="00082715">
        <w:t xml:space="preserve"> and applies your details automatically</w:t>
      </w:r>
      <w:r>
        <w:t xml:space="preserve">, beta test, </w:t>
      </w:r>
      <w:hyperlink r:id="rId29" w:history="1">
        <w:r w:rsidRPr="00A90FA8">
          <w:rPr>
            <w:rStyle w:val="Hyperlink"/>
          </w:rPr>
          <w:t>https://indapplocator.nl</w:t>
        </w:r>
      </w:hyperlink>
    </w:p>
    <w:p w14:paraId="442BA6EA" w14:textId="02B31951" w:rsidR="00C30EF7" w:rsidRDefault="009C01B6" w:rsidP="009C01B6">
      <w:pPr>
        <w:pStyle w:val="Heading2"/>
      </w:pPr>
      <w:bookmarkStart w:id="16" w:name="_Toc175581816"/>
      <w:r>
        <w:t>Residence</w:t>
      </w:r>
      <w:bookmarkEnd w:id="16"/>
    </w:p>
    <w:p w14:paraId="1803F983" w14:textId="6AEC7343" w:rsidR="00304675" w:rsidRDefault="00304675" w:rsidP="00F8084A">
      <w:pPr>
        <w:pStyle w:val="BodyText"/>
        <w:ind w:right="1"/>
      </w:pPr>
      <w:r>
        <w:t xml:space="preserve">EPAM </w:t>
      </w:r>
      <w:r w:rsidR="00756E61">
        <w:t xml:space="preserve">Talent </w:t>
      </w:r>
      <w:r>
        <w:t xml:space="preserve">Mobility specialists help to make an appointment and receive a residence </w:t>
      </w:r>
      <w:r w:rsidR="00F8084A">
        <w:t xml:space="preserve">permit </w:t>
      </w:r>
      <w:r>
        <w:t xml:space="preserve">at </w:t>
      </w:r>
      <w:r w:rsidR="001C216B">
        <w:t>the Townhall</w:t>
      </w:r>
      <w:r>
        <w:t xml:space="preserve"> or </w:t>
      </w:r>
      <w:proofErr w:type="spellStart"/>
      <w:r>
        <w:t>Expat</w:t>
      </w:r>
      <w:r w:rsidR="001C216B">
        <w:t>c</w:t>
      </w:r>
      <w:r>
        <w:t>enter</w:t>
      </w:r>
      <w:proofErr w:type="spellEnd"/>
      <w:r>
        <w:t xml:space="preserve">. </w:t>
      </w:r>
    </w:p>
    <w:p w14:paraId="5DB2E805" w14:textId="77777777" w:rsidR="00A277BA" w:rsidRDefault="00A277BA" w:rsidP="00304675">
      <w:pPr>
        <w:pStyle w:val="BodyText"/>
      </w:pPr>
    </w:p>
    <w:p w14:paraId="553FCA40" w14:textId="6045F366" w:rsidR="00304675" w:rsidRDefault="00600817" w:rsidP="00304675">
      <w:pPr>
        <w:pStyle w:val="BodyText"/>
      </w:pPr>
      <w:r>
        <w:t xml:space="preserve">After </w:t>
      </w:r>
      <w:r w:rsidR="007B783A">
        <w:t xml:space="preserve">a </w:t>
      </w:r>
      <w:r w:rsidRPr="00600817">
        <w:t>5-year stay</w:t>
      </w:r>
      <w:r>
        <w:t xml:space="preserve">, </w:t>
      </w:r>
      <w:r w:rsidR="00304675" w:rsidRPr="008B5FCC">
        <w:t>you are eligible for NL citizenship</w:t>
      </w:r>
      <w:r w:rsidR="00304675">
        <w:t>.</w:t>
      </w:r>
    </w:p>
    <w:p w14:paraId="2CEA360F" w14:textId="47A78091" w:rsidR="000C6006" w:rsidRDefault="000C6006" w:rsidP="000C6006">
      <w:pPr>
        <w:pStyle w:val="BodyText"/>
      </w:pPr>
      <w:r>
        <w:t xml:space="preserve">If </w:t>
      </w:r>
      <w:r w:rsidR="00A620A7">
        <w:t>y</w:t>
      </w:r>
      <w:r>
        <w:t>our stay in N</w:t>
      </w:r>
      <w:r w:rsidR="00A620A7">
        <w:t xml:space="preserve">L </w:t>
      </w:r>
      <w:r>
        <w:t xml:space="preserve">with a valid Dutch residence permit counts to 4 years and 11 months, </w:t>
      </w:r>
      <w:r w:rsidR="00A620A7">
        <w:t>when you fill in the application</w:t>
      </w:r>
      <w:r w:rsidR="000D280D">
        <w:t>,</w:t>
      </w:r>
      <w:r w:rsidR="00A620A7">
        <w:t xml:space="preserve"> </w:t>
      </w:r>
      <w:r>
        <w:t>you are considered as not eligible due to not meeting the 5-year criteria.</w:t>
      </w:r>
    </w:p>
    <w:p w14:paraId="63C2DB8B" w14:textId="62E4FC1A" w:rsidR="006D2686" w:rsidRDefault="00D60363" w:rsidP="00304675">
      <w:pPr>
        <w:pStyle w:val="BodyText"/>
      </w:pPr>
      <w:r>
        <w:t xml:space="preserve">When you apply for NL citizenship, you must </w:t>
      </w:r>
      <w:r w:rsidR="00436F18">
        <w:t xml:space="preserve">have a valid residence permit for full 5 years. It means you have had </w:t>
      </w:r>
      <w:r w:rsidR="00304675">
        <w:t xml:space="preserve">a valid Dutch residence permit for </w:t>
      </w:r>
      <w:r w:rsidR="002D1C2C" w:rsidRPr="002D1C2C">
        <w:t>5</w:t>
      </w:r>
      <w:r w:rsidR="00B217EE">
        <w:t xml:space="preserve"> or more</w:t>
      </w:r>
      <w:r w:rsidR="002D1C2C" w:rsidRPr="002D1C2C">
        <w:t xml:space="preserve"> years without interruption</w:t>
      </w:r>
      <w:r w:rsidR="00B217EE">
        <w:t>. I</w:t>
      </w:r>
      <w:r w:rsidR="0096007A">
        <w:t>n those 5 years you have not stayed outside the Netherlands for 6 or more consecutive months, or 3 years in a row for 4 or more consecutive months.</w:t>
      </w:r>
    </w:p>
    <w:p w14:paraId="484E4CE4" w14:textId="77777777" w:rsidR="00BF462F" w:rsidRDefault="00BF462F" w:rsidP="0088077D">
      <w:pPr>
        <w:pStyle w:val="BodyText"/>
      </w:pPr>
    </w:p>
    <w:p w14:paraId="5AF89A2B" w14:textId="77777777" w:rsidR="005A18C3" w:rsidRDefault="00B20797" w:rsidP="0088077D">
      <w:pPr>
        <w:pStyle w:val="BodyText"/>
      </w:pPr>
      <w:r>
        <w:t>For details</w:t>
      </w:r>
      <w:r w:rsidR="005A18C3">
        <w:t>, see:</w:t>
      </w:r>
    </w:p>
    <w:p w14:paraId="1AFA77F7" w14:textId="5DFD9F0D" w:rsidR="00136B77" w:rsidRDefault="005A18C3" w:rsidP="00136B77">
      <w:pPr>
        <w:pStyle w:val="BodyText"/>
      </w:pPr>
      <w:r>
        <w:t xml:space="preserve">- </w:t>
      </w:r>
      <w:hyperlink r:id="rId30" w:anchor="rules-on-moving-main-residency-by-residence-permit" w:history="1">
        <w:r w:rsidR="00136B77" w:rsidRPr="00F4516C">
          <w:rPr>
            <w:rStyle w:val="Hyperlink"/>
          </w:rPr>
          <w:t>https://ind.nl/en/living-in-the-netherlands-with-a-residence-permit/main-residency#rules-on-moving-main-residency-by-residence-permit</w:t>
        </w:r>
      </w:hyperlink>
    </w:p>
    <w:p w14:paraId="306CE24B" w14:textId="5A5BDCAE" w:rsidR="00C30EF7" w:rsidRDefault="005A18C3" w:rsidP="0088077D">
      <w:pPr>
        <w:pStyle w:val="BodyText"/>
        <w:rPr>
          <w:rFonts w:asciiTheme="minorHAnsi" w:hAnsiTheme="minorHAnsi" w:cs="Calibri"/>
        </w:rPr>
      </w:pPr>
      <w:r>
        <w:t xml:space="preserve">- </w:t>
      </w:r>
      <w:hyperlink r:id="rId31" w:history="1">
        <w:r w:rsidR="0066273E" w:rsidRPr="0043542F">
          <w:rPr>
            <w:rStyle w:val="Hyperlink"/>
            <w:rFonts w:asciiTheme="minorHAnsi" w:hAnsiTheme="minorHAnsi" w:cs="Calibri"/>
          </w:rPr>
          <w:t>https://kb.epam.com/display/EPMHRGM/Permanent+residence+in+the+Netherlands</w:t>
        </w:r>
      </w:hyperlink>
    </w:p>
    <w:p w14:paraId="49141366" w14:textId="359DC482" w:rsidR="00EC0B1A" w:rsidRDefault="009911C7" w:rsidP="00333CDF">
      <w:pPr>
        <w:pStyle w:val="Heading2"/>
        <w:pageBreakBefore/>
        <w:spacing w:before="120" w:after="120"/>
      </w:pPr>
      <w:bookmarkStart w:id="17" w:name="_Toc175581817"/>
      <w:r>
        <w:lastRenderedPageBreak/>
        <w:t xml:space="preserve">Driving </w:t>
      </w:r>
      <w:r w:rsidR="008C5E2F">
        <w:t>L</w:t>
      </w:r>
      <w:r>
        <w:t>i</w:t>
      </w:r>
      <w:r w:rsidR="005A2337">
        <w:t>cense</w:t>
      </w:r>
      <w:r w:rsidR="00E474C4">
        <w:t xml:space="preserve"> </w:t>
      </w:r>
      <w:r w:rsidR="00E474C4" w:rsidRPr="00E474C4">
        <w:rPr>
          <w:color w:val="7030A0"/>
        </w:rPr>
        <w:t>(Big)</w:t>
      </w:r>
      <w:bookmarkEnd w:id="17"/>
    </w:p>
    <w:p w14:paraId="4385B054" w14:textId="0B5ADC93" w:rsidR="009911C7" w:rsidRPr="009911C7" w:rsidRDefault="00D16761" w:rsidP="009911C7">
      <w:pPr>
        <w:pStyle w:val="BodyText"/>
        <w:rPr>
          <w:rFonts w:cs="Calibri"/>
        </w:rPr>
      </w:pPr>
      <w:r>
        <w:rPr>
          <w:rFonts w:cs="Calibri"/>
        </w:rPr>
        <w:t xml:space="preserve">For </w:t>
      </w:r>
      <w:r w:rsidR="00E4758A">
        <w:rPr>
          <w:rFonts w:cs="Calibri"/>
        </w:rPr>
        <w:t>non-EU</w:t>
      </w:r>
      <w:r w:rsidR="00E4758A" w:rsidRPr="009911C7">
        <w:rPr>
          <w:rFonts w:cs="Calibri"/>
        </w:rPr>
        <w:t xml:space="preserve"> </w:t>
      </w:r>
      <w:r>
        <w:rPr>
          <w:rFonts w:cs="Calibri"/>
        </w:rPr>
        <w:t xml:space="preserve">&gt; </w:t>
      </w:r>
      <w:r w:rsidR="00A74063">
        <w:rPr>
          <w:rFonts w:cs="Calibri"/>
        </w:rPr>
        <w:t xml:space="preserve">NL </w:t>
      </w:r>
      <w:r w:rsidR="00E4758A">
        <w:rPr>
          <w:rFonts w:cs="Calibri"/>
        </w:rPr>
        <w:t xml:space="preserve">driving </w:t>
      </w:r>
      <w:r w:rsidR="00922345" w:rsidRPr="009911C7">
        <w:rPr>
          <w:rFonts w:cs="Calibri"/>
        </w:rPr>
        <w:t>license</w:t>
      </w:r>
      <w:r w:rsidR="009911C7" w:rsidRPr="009911C7">
        <w:rPr>
          <w:rFonts w:cs="Calibri"/>
        </w:rPr>
        <w:t xml:space="preserve"> </w:t>
      </w:r>
      <w:r>
        <w:rPr>
          <w:rFonts w:cs="Calibri"/>
        </w:rPr>
        <w:t>exchange</w:t>
      </w:r>
      <w:r w:rsidR="00FC5FA7">
        <w:rPr>
          <w:rFonts w:cs="Calibri"/>
        </w:rPr>
        <w:t xml:space="preserve">, </w:t>
      </w:r>
      <w:r w:rsidR="00B3664B">
        <w:rPr>
          <w:rFonts w:cs="Calibri"/>
        </w:rPr>
        <w:t xml:space="preserve">you should </w:t>
      </w:r>
      <w:r w:rsidR="009911C7" w:rsidRPr="009911C7">
        <w:rPr>
          <w:rFonts w:cs="Calibri"/>
        </w:rPr>
        <w:t xml:space="preserve">meet </w:t>
      </w:r>
      <w:r w:rsidR="00C30053" w:rsidRPr="00C30053">
        <w:rPr>
          <w:rFonts w:cs="Calibri"/>
          <w:b/>
          <w:bCs/>
        </w:rPr>
        <w:t>all</w:t>
      </w:r>
      <w:r w:rsidR="00D03E74" w:rsidRPr="00C30053">
        <w:rPr>
          <w:rFonts w:cs="Calibri"/>
          <w:b/>
          <w:bCs/>
        </w:rPr>
        <w:t xml:space="preserve"> </w:t>
      </w:r>
      <w:r w:rsidR="00B3664B">
        <w:rPr>
          <w:rFonts w:cs="Calibri"/>
          <w:b/>
          <w:bCs/>
        </w:rPr>
        <w:t>c</w:t>
      </w:r>
      <w:r w:rsidR="009911C7" w:rsidRPr="00C30053">
        <w:rPr>
          <w:rFonts w:cs="Calibri"/>
          <w:b/>
          <w:bCs/>
        </w:rPr>
        <w:t>onditions</w:t>
      </w:r>
      <w:r w:rsidR="009911C7" w:rsidRPr="009911C7">
        <w:rPr>
          <w:rFonts w:cs="Calibri"/>
        </w:rPr>
        <w:t>:</w:t>
      </w:r>
    </w:p>
    <w:p w14:paraId="7ACA4CB8" w14:textId="38C8A118" w:rsidR="009911C7" w:rsidRPr="00DA285A" w:rsidRDefault="00F35A6C" w:rsidP="009911C7">
      <w:pPr>
        <w:pStyle w:val="BodyText"/>
        <w:rPr>
          <w:rFonts w:cs="Calibri"/>
        </w:rPr>
      </w:pPr>
      <w:r>
        <w:rPr>
          <w:rFonts w:cs="Calibri"/>
        </w:rPr>
        <w:t>-</w:t>
      </w:r>
      <w:r w:rsidR="009911C7" w:rsidRPr="009911C7">
        <w:rPr>
          <w:rFonts w:cs="Calibri"/>
        </w:rPr>
        <w:t xml:space="preserve"> You live in </w:t>
      </w:r>
      <w:r w:rsidR="00B3664B">
        <w:rPr>
          <w:rFonts w:cs="Calibri"/>
        </w:rPr>
        <w:t xml:space="preserve">NL </w:t>
      </w:r>
      <w:r w:rsidR="009911C7" w:rsidRPr="009911C7">
        <w:rPr>
          <w:rFonts w:cs="Calibri"/>
        </w:rPr>
        <w:t>and registered with local municipality</w:t>
      </w:r>
    </w:p>
    <w:p w14:paraId="3DEE369D" w14:textId="7DCD54EB" w:rsidR="009911C7" w:rsidRPr="009911C7" w:rsidRDefault="00F35A6C" w:rsidP="009911C7">
      <w:pPr>
        <w:pStyle w:val="BodyText"/>
        <w:rPr>
          <w:rFonts w:cs="Calibri"/>
        </w:rPr>
      </w:pPr>
      <w:r>
        <w:rPr>
          <w:rFonts w:cs="Calibri"/>
        </w:rPr>
        <w:t>-</w:t>
      </w:r>
      <w:r w:rsidR="009911C7" w:rsidRPr="009911C7">
        <w:rPr>
          <w:rFonts w:cs="Calibri"/>
        </w:rPr>
        <w:t xml:space="preserve"> You</w:t>
      </w:r>
      <w:r w:rsidR="002B7414">
        <w:rPr>
          <w:rFonts w:cs="Calibri"/>
        </w:rPr>
        <w:t>/Y</w:t>
      </w:r>
      <w:r w:rsidR="00B141BD">
        <w:rPr>
          <w:rFonts w:cs="Calibri"/>
        </w:rPr>
        <w:t xml:space="preserve">our partner </w:t>
      </w:r>
      <w:r w:rsidR="009911C7" w:rsidRPr="009911C7">
        <w:rPr>
          <w:rFonts w:cs="Calibri"/>
        </w:rPr>
        <w:t>ha</w:t>
      </w:r>
      <w:r w:rsidR="00B141BD">
        <w:rPr>
          <w:rFonts w:cs="Calibri"/>
        </w:rPr>
        <w:t>s</w:t>
      </w:r>
      <w:r w:rsidR="009911C7" w:rsidRPr="009911C7">
        <w:rPr>
          <w:rFonts w:cs="Calibri"/>
        </w:rPr>
        <w:t xml:space="preserve"> 30% ruling</w:t>
      </w:r>
    </w:p>
    <w:p w14:paraId="76B203F7" w14:textId="422877D9" w:rsidR="009911C7" w:rsidRPr="009911C7" w:rsidRDefault="00F35A6C" w:rsidP="009911C7">
      <w:pPr>
        <w:pStyle w:val="BodyText"/>
        <w:rPr>
          <w:rFonts w:cs="Calibri"/>
        </w:rPr>
      </w:pPr>
      <w:r>
        <w:rPr>
          <w:rFonts w:cs="Calibri"/>
        </w:rPr>
        <w:t>-</w:t>
      </w:r>
      <w:r w:rsidR="009911C7" w:rsidRPr="009911C7">
        <w:rPr>
          <w:rFonts w:cs="Calibri"/>
        </w:rPr>
        <w:t xml:space="preserve"> You have</w:t>
      </w:r>
      <w:r w:rsidR="008F491F">
        <w:rPr>
          <w:rFonts w:cs="Calibri"/>
        </w:rPr>
        <w:t xml:space="preserve"> </w:t>
      </w:r>
      <w:r w:rsidR="009911C7" w:rsidRPr="009911C7">
        <w:rPr>
          <w:rFonts w:cs="Calibri"/>
        </w:rPr>
        <w:t>valid residence permit</w:t>
      </w:r>
    </w:p>
    <w:p w14:paraId="264F2041" w14:textId="5DC9D553" w:rsidR="009911C7" w:rsidRPr="009911C7" w:rsidRDefault="00F35A6C" w:rsidP="009911C7">
      <w:pPr>
        <w:pStyle w:val="BodyText"/>
        <w:rPr>
          <w:rFonts w:cs="Calibri"/>
        </w:rPr>
      </w:pPr>
      <w:r>
        <w:rPr>
          <w:rFonts w:cs="Calibri"/>
        </w:rPr>
        <w:t>-</w:t>
      </w:r>
      <w:r w:rsidR="009911C7" w:rsidRPr="009911C7">
        <w:rPr>
          <w:rFonts w:cs="Calibri"/>
        </w:rPr>
        <w:t xml:space="preserve"> You</w:t>
      </w:r>
      <w:r w:rsidR="00371CDF">
        <w:rPr>
          <w:rFonts w:cs="Calibri"/>
        </w:rPr>
        <w:t xml:space="preserve"> have </w:t>
      </w:r>
      <w:r w:rsidR="00C91273">
        <w:rPr>
          <w:rFonts w:cs="Calibri"/>
        </w:rPr>
        <w:t>valid non-EU</w:t>
      </w:r>
      <w:r w:rsidR="00C91273" w:rsidRPr="009911C7">
        <w:rPr>
          <w:rFonts w:cs="Calibri"/>
        </w:rPr>
        <w:t xml:space="preserve"> </w:t>
      </w:r>
      <w:r w:rsidR="009911C7" w:rsidRPr="009911C7">
        <w:rPr>
          <w:rFonts w:cs="Calibri"/>
        </w:rPr>
        <w:t xml:space="preserve">driving </w:t>
      </w:r>
      <w:r w:rsidR="00E865ED" w:rsidRPr="009911C7">
        <w:rPr>
          <w:rFonts w:cs="Calibri"/>
        </w:rPr>
        <w:t>license</w:t>
      </w:r>
    </w:p>
    <w:p w14:paraId="10CF2674" w14:textId="473929B1" w:rsidR="00CB5E6D" w:rsidRDefault="0042424A" w:rsidP="009911C7">
      <w:pPr>
        <w:pStyle w:val="BodyText"/>
        <w:rPr>
          <w:rFonts w:cs="Calibri"/>
        </w:rPr>
      </w:pPr>
      <w:r>
        <w:rPr>
          <w:rFonts w:cs="Calibri"/>
        </w:rPr>
        <w:t xml:space="preserve">- You </w:t>
      </w:r>
      <w:r w:rsidRPr="0042424A">
        <w:rPr>
          <w:rFonts w:cs="Calibri"/>
        </w:rPr>
        <w:t xml:space="preserve">have lived in the country </w:t>
      </w:r>
      <w:r w:rsidR="00AB47BD">
        <w:rPr>
          <w:rFonts w:cs="Calibri"/>
        </w:rPr>
        <w:t xml:space="preserve">where the license was </w:t>
      </w:r>
      <w:r w:rsidRPr="0042424A">
        <w:rPr>
          <w:rFonts w:cs="Calibri"/>
        </w:rPr>
        <w:t>issue</w:t>
      </w:r>
      <w:r w:rsidR="00AB47BD">
        <w:rPr>
          <w:rFonts w:cs="Calibri"/>
        </w:rPr>
        <w:t xml:space="preserve">d </w:t>
      </w:r>
      <w:r w:rsidRPr="0042424A">
        <w:rPr>
          <w:rFonts w:cs="Calibri"/>
        </w:rPr>
        <w:t xml:space="preserve">for </w:t>
      </w:r>
      <w:r w:rsidR="00AB47BD">
        <w:rPr>
          <w:rFonts w:cs="Calibri"/>
        </w:rPr>
        <w:t xml:space="preserve">at least </w:t>
      </w:r>
      <w:r w:rsidRPr="0042424A">
        <w:rPr>
          <w:rFonts w:cs="Calibri"/>
        </w:rPr>
        <w:t xml:space="preserve">185 days in the </w:t>
      </w:r>
      <w:r w:rsidR="00AB47BD">
        <w:rPr>
          <w:rFonts w:cs="Calibri"/>
        </w:rPr>
        <w:t>year the license was issued</w:t>
      </w:r>
    </w:p>
    <w:p w14:paraId="09BB457A" w14:textId="784C1375" w:rsidR="0042424A" w:rsidRDefault="003F13F4" w:rsidP="009911C7">
      <w:pPr>
        <w:pStyle w:val="BodyText"/>
        <w:rPr>
          <w:rFonts w:cs="Calibri"/>
        </w:rPr>
      </w:pPr>
      <w:r>
        <w:rPr>
          <w:rFonts w:cs="Calibri"/>
        </w:rPr>
        <w:t xml:space="preserve">If </w:t>
      </w:r>
      <w:r w:rsidR="0042424A" w:rsidRPr="0042424A">
        <w:rPr>
          <w:rFonts w:cs="Calibri"/>
        </w:rPr>
        <w:t xml:space="preserve">you </w:t>
      </w:r>
      <w:r>
        <w:rPr>
          <w:rFonts w:cs="Calibri"/>
        </w:rPr>
        <w:t xml:space="preserve">got </w:t>
      </w:r>
      <w:r w:rsidR="00BF7E2E">
        <w:rPr>
          <w:rFonts w:cs="Calibri"/>
        </w:rPr>
        <w:t>your</w:t>
      </w:r>
      <w:r>
        <w:rPr>
          <w:rFonts w:cs="Calibri"/>
        </w:rPr>
        <w:t xml:space="preserve"> driving license </w:t>
      </w:r>
      <w:r w:rsidR="00BD48AA">
        <w:rPr>
          <w:rFonts w:cs="Calibri"/>
        </w:rPr>
        <w:t xml:space="preserve">1-2 </w:t>
      </w:r>
      <w:r w:rsidR="0042424A" w:rsidRPr="0042424A">
        <w:rPr>
          <w:rFonts w:cs="Calibri"/>
        </w:rPr>
        <w:t>month</w:t>
      </w:r>
      <w:r w:rsidR="00BD48AA">
        <w:rPr>
          <w:rFonts w:cs="Calibri"/>
        </w:rPr>
        <w:t xml:space="preserve">s </w:t>
      </w:r>
      <w:r w:rsidR="0042424A" w:rsidRPr="0042424A">
        <w:rPr>
          <w:rFonts w:cs="Calibri"/>
        </w:rPr>
        <w:t xml:space="preserve">after moving to </w:t>
      </w:r>
      <w:r w:rsidR="00BD48AA">
        <w:rPr>
          <w:rFonts w:cs="Calibri"/>
        </w:rPr>
        <w:t xml:space="preserve">NL but </w:t>
      </w:r>
      <w:r w:rsidR="0042424A" w:rsidRPr="0042424A">
        <w:rPr>
          <w:rFonts w:cs="Calibri"/>
        </w:rPr>
        <w:t xml:space="preserve">before you </w:t>
      </w:r>
      <w:r w:rsidR="00F95ECE">
        <w:rPr>
          <w:rFonts w:cs="Calibri"/>
        </w:rPr>
        <w:t xml:space="preserve">had </w:t>
      </w:r>
      <w:r w:rsidR="0042424A" w:rsidRPr="0042424A">
        <w:rPr>
          <w:rFonts w:cs="Calibri"/>
        </w:rPr>
        <w:t xml:space="preserve">permanently </w:t>
      </w:r>
      <w:r w:rsidR="001C1009">
        <w:rPr>
          <w:rFonts w:cs="Calibri"/>
        </w:rPr>
        <w:t xml:space="preserve">lived in the </w:t>
      </w:r>
      <w:r w:rsidR="0042424A" w:rsidRPr="0042424A">
        <w:rPr>
          <w:rFonts w:cs="Calibri"/>
        </w:rPr>
        <w:t xml:space="preserve">country of issue, you </w:t>
      </w:r>
      <w:r w:rsidR="00805D85">
        <w:rPr>
          <w:rFonts w:cs="Calibri"/>
        </w:rPr>
        <w:t xml:space="preserve">can </w:t>
      </w:r>
      <w:r w:rsidR="001C1009">
        <w:rPr>
          <w:rFonts w:cs="Calibri"/>
        </w:rPr>
        <w:t>ex</w:t>
      </w:r>
      <w:r w:rsidR="0042424A" w:rsidRPr="0042424A">
        <w:rPr>
          <w:rFonts w:cs="Calibri"/>
        </w:rPr>
        <w:t xml:space="preserve">change </w:t>
      </w:r>
      <w:r w:rsidR="001C1009">
        <w:rPr>
          <w:rFonts w:cs="Calibri"/>
        </w:rPr>
        <w:t>your driving license</w:t>
      </w:r>
      <w:r w:rsidR="0042424A" w:rsidRPr="0042424A">
        <w:rPr>
          <w:rFonts w:cs="Calibri"/>
        </w:rPr>
        <w:t xml:space="preserve"> by ruling</w:t>
      </w:r>
    </w:p>
    <w:p w14:paraId="606A2D25" w14:textId="77777777" w:rsidR="003238F2" w:rsidRDefault="003238F2" w:rsidP="009911C7">
      <w:pPr>
        <w:pStyle w:val="BodyText"/>
        <w:rPr>
          <w:rFonts w:cs="Calibri"/>
        </w:rPr>
      </w:pPr>
    </w:p>
    <w:p w14:paraId="7991D510" w14:textId="4E87C840" w:rsidR="000D543C" w:rsidRDefault="000D543C" w:rsidP="000D543C">
      <w:pPr>
        <w:pStyle w:val="BodyText"/>
        <w:rPr>
          <w:rStyle w:val="Hyperlink"/>
          <w:rFonts w:cs="Calibri"/>
        </w:rPr>
      </w:pPr>
      <w:r w:rsidRPr="00262D1C">
        <w:rPr>
          <w:rFonts w:cs="Calibri"/>
          <w:b/>
          <w:bCs/>
        </w:rPr>
        <w:t>Note:</w:t>
      </w:r>
      <w:r>
        <w:rPr>
          <w:rFonts w:cs="Calibri"/>
        </w:rPr>
        <w:t xml:space="preserve"> </w:t>
      </w:r>
      <w:r w:rsidRPr="009911C7">
        <w:rPr>
          <w:rFonts w:cs="Calibri"/>
        </w:rPr>
        <w:t xml:space="preserve">If you </w:t>
      </w:r>
      <w:r>
        <w:rPr>
          <w:rFonts w:cs="Calibri"/>
        </w:rPr>
        <w:t>do</w:t>
      </w:r>
      <w:r w:rsidR="00527E62">
        <w:rPr>
          <w:rFonts w:cs="Calibri"/>
        </w:rPr>
        <w:t>n’</w:t>
      </w:r>
      <w:r>
        <w:rPr>
          <w:rFonts w:cs="Calibri"/>
        </w:rPr>
        <w:t xml:space="preserve">t meet any condition, you </w:t>
      </w:r>
      <w:r w:rsidRPr="009911C7">
        <w:rPr>
          <w:rFonts w:cs="Calibri"/>
        </w:rPr>
        <w:t>cannot exchange your license</w:t>
      </w:r>
      <w:r>
        <w:rPr>
          <w:rFonts w:cs="Calibri"/>
        </w:rPr>
        <w:t>. To get NL license, t</w:t>
      </w:r>
      <w:r w:rsidRPr="009911C7">
        <w:rPr>
          <w:rFonts w:cs="Calibri"/>
        </w:rPr>
        <w:t>ake</w:t>
      </w:r>
      <w:r w:rsidR="00527E62">
        <w:rPr>
          <w:rFonts w:cs="Calibri"/>
        </w:rPr>
        <w:t xml:space="preserve"> </w:t>
      </w:r>
      <w:r w:rsidRPr="009911C7">
        <w:rPr>
          <w:rFonts w:cs="Calibri"/>
        </w:rPr>
        <w:t>standard theory and practical test at Central Office for Motor Vehicle Driver Testing (CBR).</w:t>
      </w:r>
      <w:r>
        <w:rPr>
          <w:rFonts w:cs="Calibri"/>
        </w:rPr>
        <w:t xml:space="preserve"> W</w:t>
      </w:r>
      <w:r>
        <w:t>hen</w:t>
      </w:r>
      <w:r w:rsidRPr="00D150AA">
        <w:t xml:space="preserve"> </w:t>
      </w:r>
      <w:r>
        <w:t>you</w:t>
      </w:r>
      <w:r w:rsidRPr="00D150AA">
        <w:t xml:space="preserve"> </w:t>
      </w:r>
      <w:r>
        <w:t>fill</w:t>
      </w:r>
      <w:r w:rsidRPr="00D150AA">
        <w:t xml:space="preserve"> </w:t>
      </w:r>
      <w:r>
        <w:t>in</w:t>
      </w:r>
      <w:r w:rsidRPr="00D150AA">
        <w:t xml:space="preserve"> </w:t>
      </w:r>
      <w:r>
        <w:t>the</w:t>
      </w:r>
      <w:r w:rsidRPr="00D150AA">
        <w:t xml:space="preserve"> </w:t>
      </w:r>
      <w:r>
        <w:t>form</w:t>
      </w:r>
      <w:r w:rsidRPr="00D150AA">
        <w:t xml:space="preserve"> </w:t>
      </w:r>
      <w:r>
        <w:t>at</w:t>
      </w:r>
      <w:r w:rsidRPr="00D150AA">
        <w:t xml:space="preserve"> </w:t>
      </w:r>
      <w:r>
        <w:t>CBR</w:t>
      </w:r>
      <w:r w:rsidRPr="00D150AA">
        <w:t xml:space="preserve">, </w:t>
      </w:r>
      <w:r>
        <w:t>define category (</w:t>
      </w:r>
      <w:proofErr w:type="spellStart"/>
      <w:proofErr w:type="gramStart"/>
      <w:r w:rsidR="007956BC">
        <w:t>e.g.</w:t>
      </w:r>
      <w:r w:rsidR="0026522F">
        <w:t>,</w:t>
      </w:r>
      <w:r>
        <w:t>B</w:t>
      </w:r>
      <w:proofErr w:type="spellEnd"/>
      <w:proofErr w:type="gramEnd"/>
      <w:r w:rsidRPr="00D150AA">
        <w:t>)</w:t>
      </w:r>
      <w:r>
        <w:t xml:space="preserve">. </w:t>
      </w:r>
      <w:r w:rsidR="00764B8A">
        <w:t>Y</w:t>
      </w:r>
      <w:r>
        <w:t>ou</w:t>
      </w:r>
      <w:r w:rsidRPr="00DE29E3">
        <w:t xml:space="preserve"> </w:t>
      </w:r>
      <w:r w:rsidR="00764B8A">
        <w:t xml:space="preserve">also </w:t>
      </w:r>
      <w:r>
        <w:t>get</w:t>
      </w:r>
      <w:r w:rsidRPr="00DE29E3">
        <w:t xml:space="preserve"> </w:t>
      </w:r>
      <w:r>
        <w:t>scooter</w:t>
      </w:r>
      <w:r w:rsidR="0053111C">
        <w:t xml:space="preserve"> license </w:t>
      </w:r>
      <w:r>
        <w:t>(AM) and t</w:t>
      </w:r>
      <w:r w:rsidRPr="00A43465">
        <w:t>ractor</w:t>
      </w:r>
      <w:r>
        <w:t xml:space="preserve"> </w:t>
      </w:r>
      <w:r w:rsidRPr="00A43465">
        <w:t>li</w:t>
      </w:r>
      <w:r>
        <w:t>c</w:t>
      </w:r>
      <w:r w:rsidRPr="00A43465">
        <w:t>en</w:t>
      </w:r>
      <w:r>
        <w:t>s</w:t>
      </w:r>
      <w:r w:rsidRPr="00A43465">
        <w:t>e</w:t>
      </w:r>
      <w:r w:rsidR="0053111C">
        <w:t xml:space="preserve"> (if</w:t>
      </w:r>
      <w:r w:rsidR="00C27EDB">
        <w:t xml:space="preserve"> </w:t>
      </w:r>
      <w:r w:rsidR="0053111C">
        <w:t xml:space="preserve">B </w:t>
      </w:r>
      <w:r w:rsidR="00C27EDB">
        <w:t xml:space="preserve">was issued </w:t>
      </w:r>
      <w:r w:rsidR="0055644E">
        <w:t>before 2015</w:t>
      </w:r>
      <w:r w:rsidR="0053111C">
        <w:t>)</w:t>
      </w:r>
      <w:r>
        <w:t xml:space="preserve">. </w:t>
      </w:r>
      <w:r w:rsidR="00B9612F">
        <w:t>See</w:t>
      </w:r>
      <w:r>
        <w:rPr>
          <w:rFonts w:cs="Calibri"/>
        </w:rPr>
        <w:t xml:space="preserve"> </w:t>
      </w:r>
      <w:hyperlink r:id="rId32" w:history="1">
        <w:r w:rsidRPr="0043542F">
          <w:rPr>
            <w:rStyle w:val="Hyperlink"/>
            <w:rFonts w:cs="Calibri"/>
          </w:rPr>
          <w:t>https://rabotaem.nl/docs/inostrannye_prava_v_niderlandah/</w:t>
        </w:r>
      </w:hyperlink>
    </w:p>
    <w:p w14:paraId="58A593F2" w14:textId="77777777" w:rsidR="000D543C" w:rsidRDefault="000D543C" w:rsidP="00481E6D">
      <w:pPr>
        <w:pStyle w:val="BodyText"/>
        <w:rPr>
          <w:rFonts w:cs="Calibri"/>
        </w:rPr>
      </w:pPr>
    </w:p>
    <w:p w14:paraId="64C541E3" w14:textId="472ADFFE" w:rsidR="00481E6D" w:rsidRPr="00481E6D" w:rsidRDefault="000E116D" w:rsidP="00481E6D">
      <w:pPr>
        <w:pStyle w:val="BodyText"/>
        <w:rPr>
          <w:rFonts w:cs="Calibri"/>
        </w:rPr>
      </w:pPr>
      <w:r>
        <w:rPr>
          <w:rFonts w:cs="Calibri"/>
        </w:rPr>
        <w:t xml:space="preserve">There is </w:t>
      </w:r>
      <w:r w:rsidRPr="00467172">
        <w:rPr>
          <w:rFonts w:cs="Calibri"/>
          <w:b/>
          <w:bCs/>
        </w:rPr>
        <w:t xml:space="preserve">no </w:t>
      </w:r>
      <w:r w:rsidR="00CE7D0E" w:rsidRPr="00467172">
        <w:rPr>
          <w:rFonts w:cs="Calibri"/>
          <w:b/>
          <w:bCs/>
        </w:rPr>
        <w:t>time limit</w:t>
      </w:r>
      <w:r>
        <w:rPr>
          <w:rFonts w:cs="Calibri"/>
        </w:rPr>
        <w:t xml:space="preserve"> to exchange you license</w:t>
      </w:r>
      <w:r w:rsidR="00467172">
        <w:rPr>
          <w:rFonts w:cs="Calibri"/>
        </w:rPr>
        <w:t xml:space="preserve"> but </w:t>
      </w:r>
      <w:proofErr w:type="gramStart"/>
      <w:r w:rsidR="000F2B99">
        <w:rPr>
          <w:rFonts w:cs="Calibri"/>
        </w:rPr>
        <w:t>your</w:t>
      </w:r>
      <w:proofErr w:type="gramEnd"/>
      <w:r w:rsidR="000F2B99">
        <w:rPr>
          <w:rFonts w:cs="Calibri"/>
        </w:rPr>
        <w:t xml:space="preserve"> ruling and non-EU </w:t>
      </w:r>
      <w:r w:rsidR="000F2B99" w:rsidRPr="009911C7">
        <w:rPr>
          <w:rFonts w:cs="Calibri"/>
        </w:rPr>
        <w:t>license</w:t>
      </w:r>
      <w:r w:rsidR="000F2B99" w:rsidRPr="00481E6D">
        <w:rPr>
          <w:rFonts w:cs="Calibri"/>
        </w:rPr>
        <w:t xml:space="preserve"> </w:t>
      </w:r>
      <w:r w:rsidR="00EA064E">
        <w:rPr>
          <w:rFonts w:cs="Calibri"/>
        </w:rPr>
        <w:t xml:space="preserve">must be </w:t>
      </w:r>
      <w:r w:rsidR="00481E6D" w:rsidRPr="00481E6D">
        <w:rPr>
          <w:rFonts w:cs="Calibri"/>
        </w:rPr>
        <w:t>valid</w:t>
      </w:r>
    </w:p>
    <w:p w14:paraId="0FE5A99C" w14:textId="596742E3" w:rsidR="00287473" w:rsidRDefault="00B96A17" w:rsidP="00481E6D">
      <w:pPr>
        <w:pStyle w:val="BodyText"/>
        <w:rPr>
          <w:rFonts w:cs="Calibri"/>
        </w:rPr>
      </w:pPr>
      <w:r w:rsidRPr="00B96A17">
        <w:rPr>
          <w:rFonts w:cs="Calibri"/>
          <w:b/>
          <w:bCs/>
        </w:rPr>
        <w:t>Note:</w:t>
      </w:r>
      <w:r>
        <w:rPr>
          <w:rFonts w:cs="Calibri"/>
        </w:rPr>
        <w:t xml:space="preserve"> </w:t>
      </w:r>
      <w:r w:rsidR="00481E6D" w:rsidRPr="00481E6D">
        <w:rPr>
          <w:rFonts w:cs="Calibri"/>
        </w:rPr>
        <w:t xml:space="preserve">If municipality </w:t>
      </w:r>
      <w:r w:rsidR="00EB1FC0">
        <w:rPr>
          <w:rFonts w:cs="Calibri"/>
        </w:rPr>
        <w:t>says</w:t>
      </w:r>
      <w:r w:rsidR="00481E6D" w:rsidRPr="00481E6D">
        <w:rPr>
          <w:rFonts w:cs="Calibri"/>
        </w:rPr>
        <w:t xml:space="preserve"> </w:t>
      </w:r>
      <w:r w:rsidR="0006099E">
        <w:rPr>
          <w:rFonts w:cs="Calibri"/>
        </w:rPr>
        <w:t xml:space="preserve">you can’t </w:t>
      </w:r>
      <w:r w:rsidR="00237BFB" w:rsidRPr="00481E6D">
        <w:rPr>
          <w:rFonts w:cs="Calibri"/>
        </w:rPr>
        <w:t xml:space="preserve">exchange </w:t>
      </w:r>
      <w:r w:rsidR="00237BFB">
        <w:rPr>
          <w:rFonts w:cs="Calibri"/>
        </w:rPr>
        <w:t xml:space="preserve">the license as the </w:t>
      </w:r>
      <w:r w:rsidR="00C1390B">
        <w:rPr>
          <w:rFonts w:cs="Calibri"/>
        </w:rPr>
        <w:t>time</w:t>
      </w:r>
      <w:r w:rsidR="00237BFB">
        <w:rPr>
          <w:rFonts w:cs="Calibri"/>
        </w:rPr>
        <w:t xml:space="preserve"> expired </w:t>
      </w:r>
      <w:r w:rsidR="00C1390B">
        <w:rPr>
          <w:rFonts w:cs="Calibri"/>
        </w:rPr>
        <w:t>(</w:t>
      </w:r>
      <w:r w:rsidR="003B7185">
        <w:rPr>
          <w:rFonts w:cs="Calibri"/>
        </w:rPr>
        <w:t>e.g.</w:t>
      </w:r>
      <w:r w:rsidR="00195306">
        <w:rPr>
          <w:rFonts w:cs="Calibri"/>
        </w:rPr>
        <w:t xml:space="preserve"> </w:t>
      </w:r>
      <w:r w:rsidR="00C1390B">
        <w:rPr>
          <w:rFonts w:cs="Calibri"/>
        </w:rPr>
        <w:t>6</w:t>
      </w:r>
      <w:r w:rsidR="00481E6D" w:rsidRPr="00481E6D">
        <w:rPr>
          <w:rFonts w:cs="Calibri"/>
        </w:rPr>
        <w:t xml:space="preserve"> months after arrival</w:t>
      </w:r>
      <w:r w:rsidR="00C1390B">
        <w:rPr>
          <w:rFonts w:cs="Calibri"/>
        </w:rPr>
        <w:t>)</w:t>
      </w:r>
      <w:r w:rsidR="00612F5D">
        <w:rPr>
          <w:rFonts w:cs="Calibri"/>
        </w:rPr>
        <w:t xml:space="preserve">, call </w:t>
      </w:r>
      <w:r w:rsidR="00481E6D" w:rsidRPr="00481E6D">
        <w:rPr>
          <w:rFonts w:cs="Calibri"/>
        </w:rPr>
        <w:t>senior manager</w:t>
      </w:r>
      <w:r w:rsidR="002C26C3">
        <w:rPr>
          <w:rFonts w:cs="Calibri"/>
        </w:rPr>
        <w:t>, a</w:t>
      </w:r>
      <w:r w:rsidR="00AC4259">
        <w:rPr>
          <w:rFonts w:cs="Calibri"/>
        </w:rPr>
        <w:t>s</w:t>
      </w:r>
      <w:r>
        <w:rPr>
          <w:rFonts w:cs="Calibri"/>
        </w:rPr>
        <w:t>k</w:t>
      </w:r>
      <w:r w:rsidR="00AC4259">
        <w:rPr>
          <w:rFonts w:cs="Calibri"/>
        </w:rPr>
        <w:t xml:space="preserve"> to show the law stat</w:t>
      </w:r>
      <w:r w:rsidR="0096586C">
        <w:rPr>
          <w:rFonts w:cs="Calibri"/>
        </w:rPr>
        <w:t xml:space="preserve">ing </w:t>
      </w:r>
      <w:r w:rsidR="00AC4259">
        <w:rPr>
          <w:rFonts w:cs="Calibri"/>
        </w:rPr>
        <w:t>the time limit (law does</w:t>
      </w:r>
      <w:r w:rsidR="0024561C">
        <w:rPr>
          <w:rFonts w:cs="Calibri"/>
        </w:rPr>
        <w:t xml:space="preserve">n’t </w:t>
      </w:r>
      <w:r w:rsidR="00AC4259">
        <w:rPr>
          <w:rFonts w:cs="Calibri"/>
        </w:rPr>
        <w:t xml:space="preserve">contain </w:t>
      </w:r>
      <w:r w:rsidR="0024561C">
        <w:rPr>
          <w:rFonts w:cs="Calibri"/>
        </w:rPr>
        <w:t>it</w:t>
      </w:r>
      <w:r w:rsidR="00996205">
        <w:rPr>
          <w:rFonts w:cs="Calibri"/>
        </w:rPr>
        <w:t xml:space="preserve">) and to </w:t>
      </w:r>
      <w:r w:rsidR="00481E6D" w:rsidRPr="00481E6D">
        <w:rPr>
          <w:rFonts w:cs="Calibri"/>
        </w:rPr>
        <w:t>contact RDW</w:t>
      </w:r>
      <w:r w:rsidR="00664E77">
        <w:rPr>
          <w:rFonts w:cs="Calibri"/>
        </w:rPr>
        <w:t xml:space="preserve"> </w:t>
      </w:r>
      <w:r>
        <w:rPr>
          <w:rFonts w:cs="Calibri"/>
        </w:rPr>
        <w:t xml:space="preserve">for </w:t>
      </w:r>
      <w:r w:rsidR="0024561C">
        <w:rPr>
          <w:rFonts w:cs="Calibri"/>
        </w:rPr>
        <w:t>details</w:t>
      </w:r>
    </w:p>
    <w:p w14:paraId="098F3C81" w14:textId="394EB190" w:rsidR="004B7716" w:rsidRDefault="00B73C14" w:rsidP="00481E6D">
      <w:pPr>
        <w:pStyle w:val="BodyText"/>
        <w:rPr>
          <w:rFonts w:cs="Calibri"/>
        </w:rPr>
      </w:pPr>
      <w:r w:rsidRPr="00B96A17">
        <w:rPr>
          <w:rFonts w:cs="Calibri"/>
          <w:b/>
          <w:bCs/>
        </w:rPr>
        <w:t>Note</w:t>
      </w:r>
      <w:r w:rsidRPr="004B7716">
        <w:rPr>
          <w:rFonts w:cs="Calibri"/>
          <w:b/>
          <w:bCs/>
        </w:rPr>
        <w:t>:</w:t>
      </w:r>
      <w:r w:rsidRPr="004B7716">
        <w:rPr>
          <w:rFonts w:cs="Calibri"/>
        </w:rPr>
        <w:t xml:space="preserve"> </w:t>
      </w:r>
      <w:r w:rsidR="00E443A2">
        <w:rPr>
          <w:rFonts w:cs="Calibri"/>
        </w:rPr>
        <w:t xml:space="preserve">Sometimes </w:t>
      </w:r>
      <w:r w:rsidR="004B7716">
        <w:rPr>
          <w:rFonts w:cs="Calibri"/>
        </w:rPr>
        <w:t xml:space="preserve">RDW refuses to </w:t>
      </w:r>
      <w:r w:rsidR="00082121">
        <w:rPr>
          <w:rFonts w:cs="Calibri"/>
        </w:rPr>
        <w:t>exchange</w:t>
      </w:r>
      <w:r w:rsidR="0072381D">
        <w:rPr>
          <w:rFonts w:cs="Calibri"/>
        </w:rPr>
        <w:t xml:space="preserve"> the</w:t>
      </w:r>
      <w:r w:rsidR="00082121">
        <w:rPr>
          <w:rFonts w:cs="Calibri"/>
        </w:rPr>
        <w:t xml:space="preserve"> license </w:t>
      </w:r>
      <w:r w:rsidR="004B7716" w:rsidRPr="004B7716">
        <w:rPr>
          <w:rFonts w:cs="Calibri"/>
        </w:rPr>
        <w:t>after 6 months. They are wrong</w:t>
      </w:r>
      <w:r w:rsidR="00B93EFF">
        <w:rPr>
          <w:rFonts w:cs="Calibri"/>
        </w:rPr>
        <w:t xml:space="preserve"> but d</w:t>
      </w:r>
      <w:r w:rsidR="004B7716" w:rsidRPr="004B7716">
        <w:rPr>
          <w:rFonts w:cs="Calibri"/>
        </w:rPr>
        <w:t xml:space="preserve">ealing with them takes time. It is highly recommended to exchange </w:t>
      </w:r>
      <w:r w:rsidR="00B93EFF">
        <w:rPr>
          <w:rFonts w:cs="Calibri"/>
        </w:rPr>
        <w:t xml:space="preserve">the license </w:t>
      </w:r>
      <w:r w:rsidR="00C2359E">
        <w:rPr>
          <w:rFonts w:cs="Calibri"/>
        </w:rPr>
        <w:t xml:space="preserve">within </w:t>
      </w:r>
      <w:r w:rsidR="00B93EFF">
        <w:rPr>
          <w:rFonts w:cs="Calibri"/>
        </w:rPr>
        <w:t xml:space="preserve">6 </w:t>
      </w:r>
      <w:r w:rsidR="004B7716" w:rsidRPr="004B7716">
        <w:rPr>
          <w:rFonts w:cs="Calibri"/>
        </w:rPr>
        <w:t>months</w:t>
      </w:r>
      <w:r w:rsidR="0066053A">
        <w:rPr>
          <w:rFonts w:cs="Calibri"/>
        </w:rPr>
        <w:t xml:space="preserve"> after arrival</w:t>
      </w:r>
      <w:r w:rsidR="004B7716" w:rsidRPr="004B7716">
        <w:rPr>
          <w:rFonts w:cs="Calibri"/>
        </w:rPr>
        <w:t xml:space="preserve"> to avoid </w:t>
      </w:r>
      <w:r w:rsidR="009A2632">
        <w:rPr>
          <w:rFonts w:cs="Calibri"/>
        </w:rPr>
        <w:t xml:space="preserve">long process </w:t>
      </w:r>
      <w:r w:rsidR="00195306">
        <w:rPr>
          <w:rFonts w:cs="Calibri"/>
        </w:rPr>
        <w:t>of proving</w:t>
      </w:r>
      <w:r w:rsidR="004B7716" w:rsidRPr="004B7716">
        <w:rPr>
          <w:rFonts w:cs="Calibri"/>
        </w:rPr>
        <w:t xml:space="preserve"> to officials you are right</w:t>
      </w:r>
    </w:p>
    <w:p w14:paraId="23A40296" w14:textId="77777777" w:rsidR="00262D1C" w:rsidRPr="0066053A" w:rsidRDefault="00262D1C" w:rsidP="009911C7">
      <w:pPr>
        <w:pStyle w:val="BodyText"/>
        <w:rPr>
          <w:rFonts w:cs="Calibri"/>
        </w:rPr>
      </w:pPr>
    </w:p>
    <w:p w14:paraId="5F21F535" w14:textId="26EECACF" w:rsidR="0022363D" w:rsidRPr="00440149" w:rsidRDefault="0022363D" w:rsidP="0022363D">
      <w:pPr>
        <w:pStyle w:val="BodyText"/>
        <w:rPr>
          <w:b/>
          <w:bCs/>
        </w:rPr>
      </w:pPr>
      <w:r w:rsidRPr="00A32A63">
        <w:rPr>
          <w:b/>
          <w:bCs/>
        </w:rPr>
        <w:t>Requesting</w:t>
      </w:r>
      <w:r w:rsidR="00440149" w:rsidRPr="00A32A63">
        <w:rPr>
          <w:b/>
          <w:bCs/>
        </w:rPr>
        <w:t xml:space="preserve"> license exchange</w:t>
      </w:r>
    </w:p>
    <w:p w14:paraId="13970ECC" w14:textId="5CE11E15" w:rsidR="006567F3" w:rsidRDefault="00F563DD" w:rsidP="009911C7">
      <w:pPr>
        <w:pStyle w:val="BodyText"/>
        <w:rPr>
          <w:rFonts w:cs="Calibri"/>
        </w:rPr>
      </w:pPr>
      <w:r w:rsidRPr="00594CBA">
        <w:rPr>
          <w:rFonts w:cs="Calibri"/>
        </w:rPr>
        <w:t>On your behalf</w:t>
      </w:r>
      <w:r w:rsidR="0022363D" w:rsidRPr="00594CBA">
        <w:rPr>
          <w:rFonts w:cs="Calibri"/>
        </w:rPr>
        <w:t>,</w:t>
      </w:r>
      <w:r w:rsidRPr="00594CBA">
        <w:rPr>
          <w:rFonts w:cs="Calibri"/>
        </w:rPr>
        <w:t xml:space="preserve"> </w:t>
      </w:r>
      <w:proofErr w:type="spellStart"/>
      <w:r w:rsidR="00BE3865" w:rsidRPr="00594CBA">
        <w:rPr>
          <w:rFonts w:cs="Calibri"/>
        </w:rPr>
        <w:t>Gementee</w:t>
      </w:r>
      <w:proofErr w:type="spellEnd"/>
      <w:r w:rsidR="00BE3865" w:rsidRPr="00594CBA">
        <w:rPr>
          <w:rFonts w:cs="Calibri"/>
        </w:rPr>
        <w:t xml:space="preserve"> </w:t>
      </w:r>
      <w:r w:rsidR="001E6F7C" w:rsidRPr="00594CBA">
        <w:rPr>
          <w:rFonts w:cs="Calibri"/>
        </w:rPr>
        <w:t>(IND)</w:t>
      </w:r>
      <w:r w:rsidR="001E6F7C">
        <w:rPr>
          <w:rFonts w:cs="Calibri"/>
        </w:rPr>
        <w:t xml:space="preserve"> </w:t>
      </w:r>
      <w:r w:rsidR="00BE3865" w:rsidRPr="009911C7">
        <w:rPr>
          <w:rFonts w:cs="Calibri"/>
        </w:rPr>
        <w:t>submit</w:t>
      </w:r>
      <w:r w:rsidR="00BE3865">
        <w:rPr>
          <w:rFonts w:cs="Calibri"/>
        </w:rPr>
        <w:t>s</w:t>
      </w:r>
      <w:r w:rsidR="00BE3865" w:rsidRPr="009911C7">
        <w:rPr>
          <w:rFonts w:cs="Calibri"/>
        </w:rPr>
        <w:t xml:space="preserve"> request to Road Transportation Agency (</w:t>
      </w:r>
      <w:proofErr w:type="spellStart"/>
      <w:r w:rsidR="00BE3865" w:rsidRPr="009911C7">
        <w:rPr>
          <w:rFonts w:cs="Calibri"/>
        </w:rPr>
        <w:t>Rijksdienst</w:t>
      </w:r>
      <w:proofErr w:type="spellEnd"/>
      <w:r w:rsidR="00BE3865" w:rsidRPr="009911C7">
        <w:rPr>
          <w:rFonts w:cs="Calibri"/>
        </w:rPr>
        <w:t xml:space="preserve"> </w:t>
      </w:r>
      <w:proofErr w:type="spellStart"/>
      <w:r w:rsidR="00BE3865" w:rsidRPr="009911C7">
        <w:rPr>
          <w:rFonts w:cs="Calibri"/>
        </w:rPr>
        <w:t>voor</w:t>
      </w:r>
      <w:proofErr w:type="spellEnd"/>
      <w:r w:rsidR="00BE3865" w:rsidRPr="009911C7">
        <w:rPr>
          <w:rFonts w:cs="Calibri"/>
        </w:rPr>
        <w:t xml:space="preserve"> het </w:t>
      </w:r>
      <w:proofErr w:type="spellStart"/>
      <w:r w:rsidR="00BE3865" w:rsidRPr="009911C7">
        <w:rPr>
          <w:rFonts w:cs="Calibri"/>
        </w:rPr>
        <w:t>Wegverkeer</w:t>
      </w:r>
      <w:proofErr w:type="spellEnd"/>
      <w:r w:rsidR="00BE3865" w:rsidRPr="009911C7">
        <w:rPr>
          <w:rFonts w:cs="Calibri"/>
        </w:rPr>
        <w:t>,</w:t>
      </w:r>
      <w:r w:rsidR="00A374D6">
        <w:rPr>
          <w:rFonts w:cs="Calibri"/>
        </w:rPr>
        <w:t xml:space="preserve"> </w:t>
      </w:r>
      <w:r w:rsidR="00BE3865" w:rsidRPr="009911C7">
        <w:rPr>
          <w:rFonts w:cs="Calibri"/>
        </w:rPr>
        <w:t>RDW</w:t>
      </w:r>
      <w:r w:rsidR="000F5362">
        <w:rPr>
          <w:rFonts w:cs="Calibri"/>
        </w:rPr>
        <w:t>,</w:t>
      </w:r>
      <w:r w:rsidR="00BE3865" w:rsidRPr="009911C7">
        <w:rPr>
          <w:rFonts w:cs="Calibri"/>
        </w:rPr>
        <w:t xml:space="preserve"> </w:t>
      </w:r>
      <w:hyperlink r:id="rId33" w:history="1">
        <w:r w:rsidR="00BE3865" w:rsidRPr="0043542F">
          <w:rPr>
            <w:rStyle w:val="Hyperlink"/>
            <w:rFonts w:cs="Calibri"/>
          </w:rPr>
          <w:t>https://www.rdw.nl/</w:t>
        </w:r>
      </w:hyperlink>
      <w:r w:rsidR="000F5362">
        <w:rPr>
          <w:rFonts w:cs="Calibri"/>
        </w:rPr>
        <w:t>)</w:t>
      </w:r>
    </w:p>
    <w:p w14:paraId="5F07640C" w14:textId="77777777" w:rsidR="00E52AF6" w:rsidRDefault="00E52AF6" w:rsidP="009911C7">
      <w:pPr>
        <w:pStyle w:val="BodyText"/>
        <w:rPr>
          <w:rFonts w:cs="Calibri"/>
          <w:b/>
          <w:bCs/>
        </w:rPr>
      </w:pPr>
    </w:p>
    <w:p w14:paraId="07BAAA26" w14:textId="7A5049E6" w:rsidR="00072EB0" w:rsidRDefault="00594F75" w:rsidP="001701DD">
      <w:pPr>
        <w:pStyle w:val="BodyText"/>
        <w:ind w:right="-424"/>
        <w:rPr>
          <w:rFonts w:cs="Calibri"/>
        </w:rPr>
      </w:pPr>
      <w:r>
        <w:rPr>
          <w:rFonts w:cs="Calibri"/>
        </w:rPr>
        <w:t>D</w:t>
      </w:r>
      <w:r w:rsidR="009907C5" w:rsidRPr="00594CBA">
        <w:rPr>
          <w:rFonts w:cs="Calibri"/>
        </w:rPr>
        <w:t xml:space="preserve">ocs </w:t>
      </w:r>
      <w:r w:rsidR="00E73480" w:rsidRPr="00594CBA">
        <w:rPr>
          <w:rFonts w:cs="Calibri"/>
        </w:rPr>
        <w:t xml:space="preserve">for </w:t>
      </w:r>
      <w:proofErr w:type="spellStart"/>
      <w:r w:rsidR="005668F0" w:rsidRPr="00594CBA">
        <w:rPr>
          <w:rFonts w:cs="Calibri"/>
        </w:rPr>
        <w:t>Gementee</w:t>
      </w:r>
      <w:proofErr w:type="spellEnd"/>
      <w:r w:rsidR="00E73480" w:rsidRPr="00594CBA">
        <w:rPr>
          <w:rFonts w:cs="Calibri"/>
        </w:rPr>
        <w:t>:</w:t>
      </w:r>
      <w:r w:rsidR="00A00963">
        <w:rPr>
          <w:rFonts w:cs="Calibri"/>
        </w:rPr>
        <w:t xml:space="preserve"> c</w:t>
      </w:r>
      <w:r w:rsidR="00593487">
        <w:rPr>
          <w:rFonts w:cs="Calibri"/>
        </w:rPr>
        <w:t xml:space="preserve">urrent </w:t>
      </w:r>
      <w:r w:rsidR="009911C7" w:rsidRPr="009911C7">
        <w:rPr>
          <w:rFonts w:cs="Calibri"/>
        </w:rPr>
        <w:t>driv</w:t>
      </w:r>
      <w:r w:rsidR="00072EB0">
        <w:rPr>
          <w:rFonts w:cs="Calibri"/>
        </w:rPr>
        <w:t xml:space="preserve">ing </w:t>
      </w:r>
      <w:r w:rsidR="009911C7" w:rsidRPr="009911C7">
        <w:rPr>
          <w:rFonts w:cs="Calibri"/>
        </w:rPr>
        <w:t>license</w:t>
      </w:r>
      <w:r w:rsidR="00A00963">
        <w:rPr>
          <w:rFonts w:cs="Calibri"/>
        </w:rPr>
        <w:t xml:space="preserve">, </w:t>
      </w:r>
      <w:r w:rsidR="009911C7" w:rsidRPr="009911C7">
        <w:rPr>
          <w:rFonts w:cs="Calibri"/>
        </w:rPr>
        <w:t>NL residence card</w:t>
      </w:r>
      <w:r w:rsidR="00A00963">
        <w:rPr>
          <w:rFonts w:cs="Calibri"/>
        </w:rPr>
        <w:t>, r</w:t>
      </w:r>
      <w:r w:rsidR="009911C7" w:rsidRPr="009911C7">
        <w:rPr>
          <w:rFonts w:cs="Calibri"/>
        </w:rPr>
        <w:t>uling letter</w:t>
      </w:r>
      <w:r w:rsidR="00A00963">
        <w:rPr>
          <w:rFonts w:cs="Calibri"/>
        </w:rPr>
        <w:t>, a</w:t>
      </w:r>
      <w:r w:rsidR="00B96581">
        <w:rPr>
          <w:rFonts w:cs="Calibri"/>
        </w:rPr>
        <w:t xml:space="preserve">ctual </w:t>
      </w:r>
      <w:r w:rsidR="00F95BD5">
        <w:rPr>
          <w:rFonts w:cs="Calibri"/>
        </w:rPr>
        <w:t>ph</w:t>
      </w:r>
      <w:r w:rsidR="00F95BD5" w:rsidRPr="009911C7">
        <w:rPr>
          <w:rFonts w:cs="Calibri"/>
        </w:rPr>
        <w:t>oto</w:t>
      </w:r>
      <w:r w:rsidR="00A00963">
        <w:rPr>
          <w:rFonts w:cs="Calibri"/>
        </w:rPr>
        <w:t>, m</w:t>
      </w:r>
      <w:r w:rsidR="009907C5">
        <w:rPr>
          <w:rFonts w:cs="Calibri"/>
        </w:rPr>
        <w:t>e</w:t>
      </w:r>
      <w:r w:rsidR="009911C7" w:rsidRPr="009911C7">
        <w:rPr>
          <w:rFonts w:cs="Calibri"/>
        </w:rPr>
        <w:t>dical situation letter</w:t>
      </w:r>
      <w:r w:rsidR="001701DD">
        <w:rPr>
          <w:rFonts w:cs="Calibri"/>
        </w:rPr>
        <w:t xml:space="preserve"> (</w:t>
      </w:r>
      <w:r w:rsidR="00BA594F">
        <w:rPr>
          <w:rFonts w:ascii="Arial" w:hAnsi="Arial" w:cs="Arial"/>
          <w:b/>
          <w:bCs/>
          <w:color w:val="202124"/>
          <w:shd w:val="clear" w:color="auto" w:fill="FFFFFF"/>
        </w:rPr>
        <w:t>≈</w:t>
      </w:r>
      <w:r w:rsidR="00AD573C" w:rsidRPr="009911C7">
        <w:rPr>
          <w:rFonts w:cs="Calibri"/>
        </w:rPr>
        <w:t>40</w:t>
      </w:r>
      <w:r w:rsidR="007547C7">
        <w:rPr>
          <w:rFonts w:ascii="Arial" w:hAnsi="Arial" w:cs="Arial"/>
          <w:color w:val="4D5156"/>
          <w:sz w:val="21"/>
          <w:szCs w:val="21"/>
          <w:shd w:val="clear" w:color="auto" w:fill="FFFFFF"/>
        </w:rPr>
        <w:t>€</w:t>
      </w:r>
      <w:r w:rsidR="00AD573C">
        <w:rPr>
          <w:rFonts w:cs="Calibri"/>
        </w:rPr>
        <w:t>,</w:t>
      </w:r>
      <w:r w:rsidR="00CC700C">
        <w:rPr>
          <w:rFonts w:cs="Calibri"/>
        </w:rPr>
        <w:t xml:space="preserve"> </w:t>
      </w:r>
      <w:r w:rsidR="00232576">
        <w:rPr>
          <w:rFonts w:cs="Calibri"/>
        </w:rPr>
        <w:t xml:space="preserve">register </w:t>
      </w:r>
      <w:r>
        <w:rPr>
          <w:rFonts w:cs="Calibri"/>
        </w:rPr>
        <w:t xml:space="preserve">to </w:t>
      </w:r>
      <w:r w:rsidR="007547C7">
        <w:rPr>
          <w:rFonts w:cs="Calibri"/>
        </w:rPr>
        <w:t xml:space="preserve">buy </w:t>
      </w:r>
      <w:r w:rsidR="009911C7" w:rsidRPr="009911C7">
        <w:rPr>
          <w:rFonts w:cs="Calibri"/>
        </w:rPr>
        <w:t>online</w:t>
      </w:r>
      <w:r w:rsidR="001701DD">
        <w:rPr>
          <w:rFonts w:cs="Calibri"/>
        </w:rPr>
        <w:t xml:space="preserve"> </w:t>
      </w:r>
      <w:hyperlink r:id="rId34" w:history="1">
        <w:r w:rsidR="001701DD" w:rsidRPr="00785ED8">
          <w:rPr>
            <w:rStyle w:val="Hyperlink"/>
            <w:rFonts w:cs="Calibri"/>
          </w:rPr>
          <w:t>https://mijn.cbr.nl/en/MedicalDeclaration/ExchangeBr</w:t>
        </w:r>
      </w:hyperlink>
      <w:r w:rsidR="001701DD">
        <w:rPr>
          <w:rFonts w:cs="Calibri"/>
        </w:rPr>
        <w:t>)</w:t>
      </w:r>
    </w:p>
    <w:p w14:paraId="12AD3473" w14:textId="0E559312" w:rsidR="002A396A" w:rsidRDefault="00E52AF6" w:rsidP="002A396A">
      <w:pPr>
        <w:pStyle w:val="BodyText"/>
        <w:rPr>
          <w:rFonts w:cs="Calibri"/>
        </w:rPr>
      </w:pPr>
      <w:r w:rsidRPr="00E52AF6">
        <w:rPr>
          <w:rFonts w:cs="Calibri"/>
          <w:b/>
          <w:bCs/>
        </w:rPr>
        <w:t>Note:</w:t>
      </w:r>
      <w:r>
        <w:rPr>
          <w:rFonts w:cs="Calibri"/>
        </w:rPr>
        <w:t xml:space="preserve"> </w:t>
      </w:r>
      <w:r w:rsidR="002A396A" w:rsidRPr="00E52AF6">
        <w:rPr>
          <w:rFonts w:cs="Calibri"/>
        </w:rPr>
        <w:t xml:space="preserve">For </w:t>
      </w:r>
      <w:proofErr w:type="spellStart"/>
      <w:r w:rsidR="002A396A" w:rsidRPr="00E52AF6">
        <w:rPr>
          <w:rFonts w:cs="Calibri"/>
        </w:rPr>
        <w:t>cat</w:t>
      </w:r>
      <w:r w:rsidR="00E173ED">
        <w:rPr>
          <w:rFonts w:cs="Calibri"/>
        </w:rPr>
        <w:t>.</w:t>
      </w:r>
      <w:r w:rsidR="002A396A" w:rsidRPr="00E52AF6">
        <w:rPr>
          <w:rFonts w:cs="Calibri"/>
        </w:rPr>
        <w:t>C</w:t>
      </w:r>
      <w:proofErr w:type="spellEnd"/>
      <w:r w:rsidR="002A396A" w:rsidRPr="00E52AF6">
        <w:rPr>
          <w:rFonts w:cs="Calibri"/>
        </w:rPr>
        <w:t xml:space="preserve">, </w:t>
      </w:r>
      <w:r w:rsidR="00082F8E" w:rsidRPr="00E52AF6">
        <w:rPr>
          <w:rFonts w:cs="Calibri"/>
        </w:rPr>
        <w:t xml:space="preserve">pass </w:t>
      </w:r>
      <w:r w:rsidR="002A396A" w:rsidRPr="00E52AF6">
        <w:rPr>
          <w:rFonts w:cs="Calibri"/>
        </w:rPr>
        <w:t>medical examination</w:t>
      </w:r>
    </w:p>
    <w:p w14:paraId="2C50F272" w14:textId="436CBD58" w:rsidR="00AF0352" w:rsidRDefault="00AB3422" w:rsidP="002A396A">
      <w:pPr>
        <w:pStyle w:val="BodyText"/>
        <w:rPr>
          <w:rFonts w:cs="Calibri"/>
        </w:rPr>
      </w:pPr>
      <w:r>
        <w:rPr>
          <w:rFonts w:cs="Calibri"/>
        </w:rPr>
        <w:t xml:space="preserve">Visit any </w:t>
      </w:r>
      <w:r w:rsidR="0091664B" w:rsidRPr="0091664B">
        <w:rPr>
          <w:rFonts w:cs="Calibri"/>
        </w:rPr>
        <w:t>accredited office</w:t>
      </w:r>
      <w:r>
        <w:rPr>
          <w:rFonts w:cs="Calibri"/>
        </w:rPr>
        <w:t xml:space="preserve">. </w:t>
      </w:r>
      <w:r w:rsidR="0091664B" w:rsidRPr="0091664B">
        <w:rPr>
          <w:rFonts w:cs="Calibri"/>
        </w:rPr>
        <w:t>They check vision, sugar in urine, motor skills (touch your nose</w:t>
      </w:r>
      <w:r w:rsidR="00B516A2">
        <w:rPr>
          <w:rFonts w:cs="Calibri"/>
        </w:rPr>
        <w:t xml:space="preserve">, </w:t>
      </w:r>
      <w:r w:rsidR="0091664B" w:rsidRPr="0091664B">
        <w:rPr>
          <w:rFonts w:cs="Calibri"/>
        </w:rPr>
        <w:t xml:space="preserve">squat), measure blood pressure and pulse, </w:t>
      </w:r>
      <w:r w:rsidR="00326522">
        <w:rPr>
          <w:rFonts w:cs="Calibri"/>
        </w:rPr>
        <w:t xml:space="preserve">and </w:t>
      </w:r>
      <w:r w:rsidR="0091664B" w:rsidRPr="0091664B">
        <w:rPr>
          <w:rFonts w:cs="Calibri"/>
        </w:rPr>
        <w:t>ask the same questions as RWD questionnaire. The doctor fill</w:t>
      </w:r>
      <w:r w:rsidR="00323A7A">
        <w:rPr>
          <w:rFonts w:cs="Calibri"/>
        </w:rPr>
        <w:t xml:space="preserve">s in the form and </w:t>
      </w:r>
      <w:r w:rsidR="0091664B" w:rsidRPr="0091664B">
        <w:rPr>
          <w:rFonts w:cs="Calibri"/>
        </w:rPr>
        <w:t>send</w:t>
      </w:r>
      <w:r w:rsidR="00323A7A">
        <w:rPr>
          <w:rFonts w:cs="Calibri"/>
        </w:rPr>
        <w:t>s</w:t>
      </w:r>
      <w:r w:rsidR="0091664B" w:rsidRPr="0091664B">
        <w:rPr>
          <w:rFonts w:cs="Calibri"/>
        </w:rPr>
        <w:t xml:space="preserve"> </w:t>
      </w:r>
      <w:r w:rsidR="00323A7A">
        <w:rPr>
          <w:rFonts w:cs="Calibri"/>
        </w:rPr>
        <w:t xml:space="preserve">it </w:t>
      </w:r>
      <w:r w:rsidR="0091664B" w:rsidRPr="0091664B">
        <w:rPr>
          <w:rFonts w:cs="Calibri"/>
        </w:rPr>
        <w:t>to RWD</w:t>
      </w:r>
      <w:r w:rsidR="00235676">
        <w:rPr>
          <w:rFonts w:cs="Calibri"/>
        </w:rPr>
        <w:t xml:space="preserve">, just provide application </w:t>
      </w:r>
      <w:proofErr w:type="spellStart"/>
      <w:proofErr w:type="gramStart"/>
      <w:r w:rsidR="0091664B" w:rsidRPr="0091664B">
        <w:rPr>
          <w:rFonts w:cs="Calibri"/>
        </w:rPr>
        <w:t>ref</w:t>
      </w:r>
      <w:r w:rsidR="00D668CB">
        <w:rPr>
          <w:rFonts w:cs="Calibri"/>
        </w:rPr>
        <w:t>.</w:t>
      </w:r>
      <w:r w:rsidR="0091664B" w:rsidRPr="0091664B">
        <w:rPr>
          <w:rFonts w:cs="Calibri"/>
        </w:rPr>
        <w:t>number</w:t>
      </w:r>
      <w:proofErr w:type="spellEnd"/>
      <w:proofErr w:type="gramEnd"/>
      <w:r w:rsidR="0091664B" w:rsidRPr="0091664B">
        <w:rPr>
          <w:rFonts w:cs="Calibri"/>
        </w:rPr>
        <w:t>.</w:t>
      </w:r>
      <w:r w:rsidR="000B7969">
        <w:rPr>
          <w:rFonts w:cs="Calibri"/>
        </w:rPr>
        <w:t xml:space="preserve"> M</w:t>
      </w:r>
      <w:r w:rsidR="00D71AB8">
        <w:rPr>
          <w:rFonts w:cs="Calibri"/>
        </w:rPr>
        <w:t xml:space="preserve">edical </w:t>
      </w:r>
      <w:r w:rsidR="009F4C4D">
        <w:rPr>
          <w:rFonts w:cs="Calibri"/>
        </w:rPr>
        <w:t xml:space="preserve">certificate </w:t>
      </w:r>
      <w:r w:rsidR="003A2D47">
        <w:rPr>
          <w:rFonts w:cs="Calibri"/>
        </w:rPr>
        <w:t xml:space="preserve">is </w:t>
      </w:r>
      <w:r w:rsidR="00E173ED">
        <w:rPr>
          <w:rFonts w:cs="Calibri"/>
        </w:rPr>
        <w:t xml:space="preserve">valid </w:t>
      </w:r>
      <w:r w:rsidR="003A2D47">
        <w:rPr>
          <w:rFonts w:cs="Calibri"/>
        </w:rPr>
        <w:t xml:space="preserve">for </w:t>
      </w:r>
      <w:r w:rsidR="0091664B" w:rsidRPr="0091664B">
        <w:rPr>
          <w:rFonts w:cs="Calibri"/>
        </w:rPr>
        <w:t>5 years</w:t>
      </w:r>
      <w:r w:rsidR="000B7969">
        <w:rPr>
          <w:rFonts w:cs="Calibri"/>
        </w:rPr>
        <w:t xml:space="preserve"> (</w:t>
      </w:r>
      <w:proofErr w:type="spellStart"/>
      <w:r w:rsidR="000B7969">
        <w:rPr>
          <w:rFonts w:cs="Calibri"/>
        </w:rPr>
        <w:t>cat</w:t>
      </w:r>
      <w:r w:rsidR="00E173ED">
        <w:rPr>
          <w:rFonts w:cs="Calibri"/>
        </w:rPr>
        <w:t>.</w:t>
      </w:r>
      <w:r w:rsidR="000B7969">
        <w:rPr>
          <w:rFonts w:cs="Calibri"/>
        </w:rPr>
        <w:t>C</w:t>
      </w:r>
      <w:proofErr w:type="spellEnd"/>
      <w:r w:rsidR="000B7969">
        <w:rPr>
          <w:rFonts w:cs="Calibri"/>
        </w:rPr>
        <w:t>) or 10 years (</w:t>
      </w:r>
      <w:proofErr w:type="spellStart"/>
      <w:proofErr w:type="gramStart"/>
      <w:r w:rsidR="000B7969">
        <w:rPr>
          <w:rFonts w:cs="Calibri"/>
        </w:rPr>
        <w:t>cat</w:t>
      </w:r>
      <w:r w:rsidR="00E173ED">
        <w:rPr>
          <w:rFonts w:cs="Calibri"/>
        </w:rPr>
        <w:t>.</w:t>
      </w:r>
      <w:r w:rsidR="0091664B" w:rsidRPr="0091664B">
        <w:rPr>
          <w:rFonts w:cs="Calibri"/>
        </w:rPr>
        <w:t>B</w:t>
      </w:r>
      <w:proofErr w:type="spellEnd"/>
      <w:proofErr w:type="gramEnd"/>
      <w:r w:rsidR="000B7969">
        <w:rPr>
          <w:rFonts w:cs="Calibri"/>
        </w:rPr>
        <w:t>)</w:t>
      </w:r>
    </w:p>
    <w:p w14:paraId="77D1DAE1" w14:textId="77777777" w:rsidR="00AF0352" w:rsidRPr="00E52AF6" w:rsidRDefault="00AF0352" w:rsidP="002A396A">
      <w:pPr>
        <w:pStyle w:val="BodyText"/>
        <w:rPr>
          <w:rFonts w:cs="Calibri"/>
        </w:rPr>
      </w:pPr>
    </w:p>
    <w:p w14:paraId="06E77F7C" w14:textId="36394544" w:rsidR="00760C35" w:rsidRDefault="00952D64" w:rsidP="00760C35">
      <w:pPr>
        <w:pStyle w:val="BodyText"/>
        <w:rPr>
          <w:rFonts w:cs="Calibri"/>
        </w:rPr>
      </w:pPr>
      <w:r w:rsidRPr="00E52AF6">
        <w:rPr>
          <w:rFonts w:cs="Calibri"/>
          <w:b/>
          <w:bCs/>
        </w:rPr>
        <w:t>Note:</w:t>
      </w:r>
      <w:r w:rsidR="005724EA" w:rsidRPr="00E52AF6">
        <w:rPr>
          <w:rFonts w:cs="Calibri"/>
        </w:rPr>
        <w:t xml:space="preserve"> If you</w:t>
      </w:r>
      <w:r w:rsidR="00B57F4A" w:rsidRPr="00E52AF6">
        <w:rPr>
          <w:rFonts w:cs="Calibri"/>
        </w:rPr>
        <w:t xml:space="preserve"> apply </w:t>
      </w:r>
      <w:r w:rsidR="00760C35">
        <w:rPr>
          <w:rFonts w:cs="Calibri"/>
        </w:rPr>
        <w:t xml:space="preserve">with </w:t>
      </w:r>
      <w:r w:rsidR="00B57F4A" w:rsidRPr="00E52AF6">
        <w:rPr>
          <w:rFonts w:cs="Calibri"/>
        </w:rPr>
        <w:t>you</w:t>
      </w:r>
      <w:r w:rsidR="005724EA" w:rsidRPr="00E52AF6">
        <w:rPr>
          <w:rFonts w:cs="Calibri"/>
        </w:rPr>
        <w:t>r partner</w:t>
      </w:r>
      <w:r w:rsidR="00B57F4A" w:rsidRPr="00E52AF6">
        <w:rPr>
          <w:rFonts w:cs="Calibri"/>
        </w:rPr>
        <w:t xml:space="preserve">’s </w:t>
      </w:r>
      <w:r w:rsidR="005724EA" w:rsidRPr="00E52AF6">
        <w:rPr>
          <w:rFonts w:cs="Calibri"/>
        </w:rPr>
        <w:t>ruling</w:t>
      </w:r>
      <w:r w:rsidR="00A66FB8" w:rsidRPr="00E52AF6">
        <w:rPr>
          <w:rFonts w:cs="Calibri"/>
        </w:rPr>
        <w:t>,</w:t>
      </w:r>
      <w:r w:rsidR="00A66FB8">
        <w:rPr>
          <w:rFonts w:cs="Calibri"/>
          <w:b/>
          <w:bCs/>
        </w:rPr>
        <w:t xml:space="preserve"> </w:t>
      </w:r>
      <w:r w:rsidR="00F00B01" w:rsidRPr="00F00B01">
        <w:rPr>
          <w:rFonts w:cs="Calibri"/>
        </w:rPr>
        <w:t>add</w:t>
      </w:r>
      <w:r w:rsidR="000D2436">
        <w:rPr>
          <w:rFonts w:cs="Calibri"/>
        </w:rPr>
        <w:t xml:space="preserve"> </w:t>
      </w:r>
      <w:r w:rsidRPr="00A706D2">
        <w:rPr>
          <w:rFonts w:cs="Calibri"/>
        </w:rPr>
        <w:t>additional docs</w:t>
      </w:r>
      <w:r w:rsidR="00D85540">
        <w:rPr>
          <w:rFonts w:cs="Calibri"/>
        </w:rPr>
        <w:t xml:space="preserve"> to prove </w:t>
      </w:r>
      <w:r w:rsidR="00641771">
        <w:rPr>
          <w:rFonts w:cs="Calibri"/>
        </w:rPr>
        <w:t xml:space="preserve">you were </w:t>
      </w:r>
      <w:r w:rsidR="00F329B7">
        <w:rPr>
          <w:rFonts w:cs="Calibri"/>
        </w:rPr>
        <w:t>residen</w:t>
      </w:r>
      <w:r w:rsidR="00641771">
        <w:rPr>
          <w:rFonts w:cs="Calibri"/>
        </w:rPr>
        <w:t xml:space="preserve">t of </w:t>
      </w:r>
      <w:r w:rsidR="00F329B7">
        <w:rPr>
          <w:rFonts w:cs="Calibri"/>
        </w:rPr>
        <w:t>non-EU country</w:t>
      </w:r>
      <w:r w:rsidR="00641771">
        <w:rPr>
          <w:rFonts w:cs="Calibri"/>
        </w:rPr>
        <w:t xml:space="preserve"> before you moved to NL</w:t>
      </w:r>
      <w:r w:rsidR="000B7A2A">
        <w:rPr>
          <w:rFonts w:cs="Calibri"/>
        </w:rPr>
        <w:t xml:space="preserve">: </w:t>
      </w:r>
      <w:r w:rsidR="00C049D2">
        <w:rPr>
          <w:rFonts w:cs="Calibri"/>
        </w:rPr>
        <w:t xml:space="preserve">employment </w:t>
      </w:r>
      <w:r w:rsidRPr="00A706D2">
        <w:rPr>
          <w:rFonts w:cs="Calibri"/>
        </w:rPr>
        <w:t xml:space="preserve">statement with salary, </w:t>
      </w:r>
      <w:r w:rsidR="0088373D">
        <w:rPr>
          <w:rFonts w:cs="Calibri"/>
        </w:rPr>
        <w:t>residence sta</w:t>
      </w:r>
      <w:r w:rsidRPr="00A706D2">
        <w:rPr>
          <w:rFonts w:cs="Calibri"/>
        </w:rPr>
        <w:t>tement</w:t>
      </w:r>
      <w:r w:rsidR="00024AA4">
        <w:rPr>
          <w:rFonts w:cs="Calibri"/>
        </w:rPr>
        <w:t>, tax details</w:t>
      </w:r>
      <w:r w:rsidRPr="00A706D2">
        <w:rPr>
          <w:rFonts w:cs="Calibri"/>
        </w:rPr>
        <w:t xml:space="preserve">. </w:t>
      </w:r>
      <w:r>
        <w:rPr>
          <w:rFonts w:cs="Calibri"/>
        </w:rPr>
        <w:t>You can t</w:t>
      </w:r>
      <w:r w:rsidRPr="00A706D2">
        <w:rPr>
          <w:rFonts w:cs="Calibri"/>
        </w:rPr>
        <w:t>rans</w:t>
      </w:r>
      <w:r>
        <w:rPr>
          <w:rFonts w:cs="Calibri"/>
        </w:rPr>
        <w:t>l</w:t>
      </w:r>
      <w:r w:rsidRPr="00A706D2">
        <w:rPr>
          <w:rFonts w:cs="Calibri"/>
        </w:rPr>
        <w:t>at</w:t>
      </w:r>
      <w:r w:rsidR="004906A8">
        <w:rPr>
          <w:rFonts w:cs="Calibri"/>
        </w:rPr>
        <w:t xml:space="preserve">e </w:t>
      </w:r>
      <w:r w:rsidR="003163AE">
        <w:rPr>
          <w:rFonts w:cs="Calibri"/>
        </w:rPr>
        <w:t xml:space="preserve">them </w:t>
      </w:r>
      <w:r w:rsidRPr="00A706D2">
        <w:rPr>
          <w:rFonts w:cs="Calibri"/>
        </w:rPr>
        <w:t xml:space="preserve">yourself but </w:t>
      </w:r>
      <w:r w:rsidR="004906A8">
        <w:rPr>
          <w:rFonts w:cs="Calibri"/>
        </w:rPr>
        <w:t xml:space="preserve">apply </w:t>
      </w:r>
      <w:r w:rsidR="004906A8" w:rsidRPr="00A706D2">
        <w:rPr>
          <w:rFonts w:cs="Calibri"/>
        </w:rPr>
        <w:t>proper formatting</w:t>
      </w:r>
      <w:r w:rsidR="001A7E27">
        <w:rPr>
          <w:rFonts w:cs="Calibri"/>
        </w:rPr>
        <w:t xml:space="preserve"> so that </w:t>
      </w:r>
      <w:r w:rsidR="005F061E">
        <w:rPr>
          <w:rFonts w:cs="Calibri"/>
        </w:rPr>
        <w:t xml:space="preserve">it </w:t>
      </w:r>
      <w:r>
        <w:rPr>
          <w:rFonts w:cs="Calibri"/>
        </w:rPr>
        <w:t>look</w:t>
      </w:r>
      <w:r w:rsidR="001A7E27">
        <w:rPr>
          <w:rFonts w:cs="Calibri"/>
        </w:rPr>
        <w:t>s</w:t>
      </w:r>
      <w:r w:rsidRPr="00A706D2">
        <w:rPr>
          <w:rFonts w:cs="Calibri"/>
        </w:rPr>
        <w:t xml:space="preserve"> </w:t>
      </w:r>
      <w:r w:rsidR="005F061E">
        <w:rPr>
          <w:rFonts w:cs="Calibri"/>
        </w:rPr>
        <w:t>ok.</w:t>
      </w:r>
      <w:r w:rsidR="002A59BD">
        <w:rPr>
          <w:rFonts w:cs="Calibri"/>
        </w:rPr>
        <w:t xml:space="preserve"> </w:t>
      </w:r>
      <w:r w:rsidR="00760C35" w:rsidRPr="00A706D2">
        <w:rPr>
          <w:rFonts w:cs="Calibri"/>
        </w:rPr>
        <w:t>I</w:t>
      </w:r>
      <w:r w:rsidR="00760C35">
        <w:rPr>
          <w:rFonts w:cs="Calibri"/>
        </w:rPr>
        <w:t xml:space="preserve">f </w:t>
      </w:r>
      <w:r w:rsidR="00760C35" w:rsidRPr="00A706D2">
        <w:rPr>
          <w:rFonts w:cs="Calibri"/>
        </w:rPr>
        <w:t xml:space="preserve">RDW </w:t>
      </w:r>
      <w:r w:rsidR="00760C35">
        <w:rPr>
          <w:rFonts w:cs="Calibri"/>
        </w:rPr>
        <w:t>rejects</w:t>
      </w:r>
      <w:r w:rsidR="00FD1FD8">
        <w:rPr>
          <w:rFonts w:cs="Calibri"/>
        </w:rPr>
        <w:t>,</w:t>
      </w:r>
      <w:r w:rsidR="00EA3E75">
        <w:rPr>
          <w:rFonts w:cs="Calibri"/>
        </w:rPr>
        <w:t xml:space="preserve"> </w:t>
      </w:r>
      <w:r w:rsidR="00760C35" w:rsidRPr="00A706D2">
        <w:rPr>
          <w:rFonts w:cs="Calibri"/>
        </w:rPr>
        <w:t>collect additional doc</w:t>
      </w:r>
      <w:r w:rsidR="00760C35">
        <w:rPr>
          <w:rFonts w:cs="Calibri"/>
        </w:rPr>
        <w:t>s (</w:t>
      </w:r>
      <w:r w:rsidR="00760C35" w:rsidRPr="00A706D2">
        <w:rPr>
          <w:rFonts w:cs="Calibri"/>
        </w:rPr>
        <w:t>certificat</w:t>
      </w:r>
      <w:r w:rsidR="00760C35">
        <w:rPr>
          <w:rFonts w:cs="Calibri"/>
        </w:rPr>
        <w:t>e</w:t>
      </w:r>
      <w:r w:rsidR="00760C35" w:rsidRPr="00A706D2">
        <w:rPr>
          <w:rFonts w:cs="Calibri"/>
        </w:rPr>
        <w:t xml:space="preserve"> of </w:t>
      </w:r>
      <w:r w:rsidR="00760C35">
        <w:rPr>
          <w:rFonts w:cs="Calibri"/>
        </w:rPr>
        <w:t>s</w:t>
      </w:r>
      <w:r w:rsidR="00760C35" w:rsidRPr="00A706D2">
        <w:rPr>
          <w:rFonts w:cs="Calibri"/>
        </w:rPr>
        <w:t>elf-employment, medical doc</w:t>
      </w:r>
      <w:r w:rsidR="00760C35">
        <w:rPr>
          <w:rFonts w:cs="Calibri"/>
        </w:rPr>
        <w:t xml:space="preserve">s, </w:t>
      </w:r>
      <w:r w:rsidR="00760C35" w:rsidRPr="00A706D2">
        <w:rPr>
          <w:rFonts w:cs="Calibri"/>
        </w:rPr>
        <w:t>bank statements</w:t>
      </w:r>
      <w:r w:rsidR="00760C35">
        <w:rPr>
          <w:rFonts w:cs="Calibri"/>
        </w:rPr>
        <w:t>)</w:t>
      </w:r>
      <w:r w:rsidR="00760C35" w:rsidRPr="00A706D2">
        <w:rPr>
          <w:rFonts w:cs="Calibri"/>
        </w:rPr>
        <w:t xml:space="preserve"> and apply again</w:t>
      </w:r>
    </w:p>
    <w:p w14:paraId="51835B65" w14:textId="77777777" w:rsidR="00952D64" w:rsidRDefault="00952D64" w:rsidP="009911C7">
      <w:pPr>
        <w:pStyle w:val="BodyText"/>
        <w:rPr>
          <w:rFonts w:cs="Calibri"/>
        </w:rPr>
      </w:pPr>
    </w:p>
    <w:p w14:paraId="3DBB4F18" w14:textId="1C6E6B67" w:rsidR="00A20488" w:rsidRDefault="00A20488" w:rsidP="009911C7">
      <w:pPr>
        <w:pStyle w:val="BodyText"/>
        <w:rPr>
          <w:rFonts w:cs="Calibri"/>
        </w:rPr>
      </w:pPr>
      <w:r>
        <w:rPr>
          <w:rFonts w:cs="Calibri"/>
        </w:rPr>
        <w:t>To exchange driving license:</w:t>
      </w:r>
    </w:p>
    <w:p w14:paraId="47F4AC91" w14:textId="793D36CD" w:rsidR="00320AED" w:rsidRDefault="00A20488" w:rsidP="009911C7">
      <w:pPr>
        <w:pStyle w:val="BodyText"/>
        <w:rPr>
          <w:rFonts w:cs="Calibri"/>
        </w:rPr>
      </w:pPr>
      <w:r>
        <w:rPr>
          <w:rFonts w:cs="Calibri"/>
        </w:rPr>
        <w:t>1) M</w:t>
      </w:r>
      <w:r w:rsidR="009911C7" w:rsidRPr="009911C7">
        <w:rPr>
          <w:rFonts w:cs="Calibri"/>
        </w:rPr>
        <w:t>ake</w:t>
      </w:r>
      <w:r>
        <w:rPr>
          <w:rFonts w:cs="Calibri"/>
        </w:rPr>
        <w:t xml:space="preserve"> an</w:t>
      </w:r>
      <w:r w:rsidR="009911C7" w:rsidRPr="009911C7">
        <w:rPr>
          <w:rFonts w:cs="Calibri"/>
        </w:rPr>
        <w:t xml:space="preserve"> appointment at </w:t>
      </w:r>
      <w:proofErr w:type="spellStart"/>
      <w:r w:rsidR="004F17B1">
        <w:rPr>
          <w:rFonts w:cs="Calibri"/>
        </w:rPr>
        <w:t>G</w:t>
      </w:r>
      <w:r w:rsidR="009911C7" w:rsidRPr="009911C7">
        <w:rPr>
          <w:rFonts w:cs="Calibri"/>
        </w:rPr>
        <w:t>ementee</w:t>
      </w:r>
      <w:proofErr w:type="spellEnd"/>
      <w:r w:rsidR="00473913">
        <w:rPr>
          <w:rFonts w:cs="Calibri"/>
        </w:rPr>
        <w:t xml:space="preserve"> to p</w:t>
      </w:r>
      <w:r w:rsidR="004F17B1">
        <w:rPr>
          <w:rFonts w:cs="Calibri"/>
        </w:rPr>
        <w:t xml:space="preserve">rovide </w:t>
      </w:r>
      <w:r w:rsidR="009911C7" w:rsidRPr="009911C7">
        <w:rPr>
          <w:rFonts w:cs="Calibri"/>
        </w:rPr>
        <w:t>docs</w:t>
      </w:r>
      <w:r w:rsidR="00E72D89">
        <w:rPr>
          <w:rFonts w:cs="Calibri"/>
        </w:rPr>
        <w:t xml:space="preserve"> and p</w:t>
      </w:r>
      <w:r w:rsidR="004F17B1">
        <w:rPr>
          <w:rFonts w:cs="Calibri"/>
        </w:rPr>
        <w:t>a</w:t>
      </w:r>
      <w:r w:rsidR="009911C7" w:rsidRPr="009911C7">
        <w:rPr>
          <w:rFonts w:cs="Calibri"/>
        </w:rPr>
        <w:t>y for</w:t>
      </w:r>
      <w:r w:rsidR="004F17B1">
        <w:rPr>
          <w:rFonts w:cs="Calibri"/>
        </w:rPr>
        <w:t xml:space="preserve"> </w:t>
      </w:r>
      <w:r w:rsidR="009911C7" w:rsidRPr="009911C7">
        <w:rPr>
          <w:rFonts w:cs="Calibri"/>
        </w:rPr>
        <w:t>application (</w:t>
      </w:r>
      <w:r w:rsidR="00C61C3B">
        <w:rPr>
          <w:rFonts w:ascii="Arial" w:hAnsi="Arial" w:cs="Arial"/>
          <w:b/>
          <w:bCs/>
          <w:color w:val="202124"/>
          <w:shd w:val="clear" w:color="auto" w:fill="FFFFFF"/>
        </w:rPr>
        <w:t>≈</w:t>
      </w:r>
      <w:r w:rsidR="009911C7" w:rsidRPr="009911C7">
        <w:rPr>
          <w:rFonts w:cs="Calibri"/>
        </w:rPr>
        <w:t>50</w:t>
      </w:r>
      <w:r w:rsidR="007547C7">
        <w:rPr>
          <w:rFonts w:ascii="Arial" w:hAnsi="Arial" w:cs="Arial"/>
          <w:color w:val="4D5156"/>
          <w:sz w:val="21"/>
          <w:szCs w:val="21"/>
          <w:shd w:val="clear" w:color="auto" w:fill="FFFFFF"/>
        </w:rPr>
        <w:t>€</w:t>
      </w:r>
      <w:r w:rsidR="009911C7" w:rsidRPr="009911C7">
        <w:rPr>
          <w:rFonts w:cs="Calibri"/>
        </w:rPr>
        <w:t>)</w:t>
      </w:r>
    </w:p>
    <w:p w14:paraId="760789F8" w14:textId="408FD8A2" w:rsidR="003A0CA6" w:rsidRDefault="00A276D9" w:rsidP="009911C7">
      <w:pPr>
        <w:pStyle w:val="BodyText"/>
        <w:rPr>
          <w:rFonts w:cs="Calibri"/>
        </w:rPr>
      </w:pPr>
      <w:r>
        <w:rPr>
          <w:rFonts w:cs="Calibri"/>
        </w:rPr>
        <w:t>2</w:t>
      </w:r>
      <w:r w:rsidR="00C165F3">
        <w:rPr>
          <w:rFonts w:cs="Calibri"/>
        </w:rPr>
        <w:t xml:space="preserve">) </w:t>
      </w:r>
      <w:r w:rsidR="00781F13">
        <w:rPr>
          <w:rFonts w:cs="Calibri"/>
        </w:rPr>
        <w:t>W</w:t>
      </w:r>
      <w:r w:rsidR="009911C7" w:rsidRPr="009911C7">
        <w:rPr>
          <w:rFonts w:cs="Calibri"/>
        </w:rPr>
        <w:t xml:space="preserve">ait </w:t>
      </w:r>
      <w:r w:rsidR="00C61C3B">
        <w:rPr>
          <w:rFonts w:cs="Calibri"/>
        </w:rPr>
        <w:t xml:space="preserve">for </w:t>
      </w:r>
      <w:r w:rsidR="00C61C3B" w:rsidRPr="009911C7">
        <w:rPr>
          <w:rFonts w:cs="Calibri"/>
        </w:rPr>
        <w:t>2-4 weeks</w:t>
      </w:r>
      <w:r w:rsidR="00C61C3B">
        <w:rPr>
          <w:rFonts w:cs="Calibri"/>
        </w:rPr>
        <w:t xml:space="preserve"> </w:t>
      </w:r>
      <w:r w:rsidR="00035C23">
        <w:rPr>
          <w:rFonts w:cs="Calibri"/>
        </w:rPr>
        <w:t xml:space="preserve">until </w:t>
      </w:r>
      <w:r w:rsidR="009911C7" w:rsidRPr="009911C7">
        <w:rPr>
          <w:rFonts w:cs="Calibri"/>
        </w:rPr>
        <w:t>RDW</w:t>
      </w:r>
      <w:r w:rsidR="00637416">
        <w:rPr>
          <w:rFonts w:cs="Calibri"/>
        </w:rPr>
        <w:t xml:space="preserve"> </w:t>
      </w:r>
      <w:r w:rsidR="003A0CA6">
        <w:rPr>
          <w:rFonts w:cs="Calibri"/>
        </w:rPr>
        <w:t xml:space="preserve">sends </w:t>
      </w:r>
      <w:r w:rsidR="00035C23">
        <w:rPr>
          <w:rFonts w:cs="Calibri"/>
        </w:rPr>
        <w:t>confirm</w:t>
      </w:r>
      <w:r w:rsidR="007D3097">
        <w:rPr>
          <w:rFonts w:cs="Calibri"/>
        </w:rPr>
        <w:t xml:space="preserve">ation </w:t>
      </w:r>
      <w:r w:rsidR="003A0CA6">
        <w:rPr>
          <w:rFonts w:cs="Calibri"/>
        </w:rPr>
        <w:t xml:space="preserve">letter </w:t>
      </w:r>
      <w:r w:rsidR="00576D71">
        <w:rPr>
          <w:rFonts w:cs="Calibri"/>
        </w:rPr>
        <w:t xml:space="preserve">(NL license approved) </w:t>
      </w:r>
      <w:r w:rsidR="003A0CA6">
        <w:rPr>
          <w:rFonts w:cs="Calibri"/>
        </w:rPr>
        <w:t>by post</w:t>
      </w:r>
    </w:p>
    <w:p w14:paraId="71B86E4B" w14:textId="6E17E736" w:rsidR="001E29B0" w:rsidRDefault="001E29B0" w:rsidP="001E29B0">
      <w:pPr>
        <w:pStyle w:val="BodyText"/>
        <w:rPr>
          <w:rFonts w:cs="Calibri"/>
        </w:rPr>
      </w:pPr>
      <w:r w:rsidRPr="004001E3">
        <w:rPr>
          <w:rFonts w:cs="Calibri"/>
          <w:b/>
          <w:bCs/>
        </w:rPr>
        <w:t>Note:</w:t>
      </w:r>
      <w:r>
        <w:rPr>
          <w:rFonts w:cs="Calibri"/>
        </w:rPr>
        <w:t xml:space="preserve"> </w:t>
      </w:r>
      <w:r w:rsidRPr="009911C7">
        <w:rPr>
          <w:rFonts w:cs="Calibri"/>
        </w:rPr>
        <w:t xml:space="preserve">You </w:t>
      </w:r>
      <w:r>
        <w:rPr>
          <w:rFonts w:cs="Calibri"/>
        </w:rPr>
        <w:t xml:space="preserve">cannot </w:t>
      </w:r>
      <w:r w:rsidRPr="009911C7">
        <w:rPr>
          <w:rFonts w:cs="Calibri"/>
        </w:rPr>
        <w:t xml:space="preserve">drive while </w:t>
      </w:r>
      <w:r>
        <w:rPr>
          <w:rFonts w:cs="Calibri"/>
        </w:rPr>
        <w:t xml:space="preserve">they process </w:t>
      </w:r>
      <w:r w:rsidRPr="009911C7">
        <w:rPr>
          <w:rFonts w:cs="Calibri"/>
        </w:rPr>
        <w:t>your applicatio</w:t>
      </w:r>
      <w:r>
        <w:rPr>
          <w:rFonts w:cs="Calibri"/>
        </w:rPr>
        <w:t>n</w:t>
      </w:r>
    </w:p>
    <w:p w14:paraId="78EA32F7" w14:textId="57932932" w:rsidR="00137498" w:rsidRDefault="00137498" w:rsidP="00137498">
      <w:pPr>
        <w:pStyle w:val="BodyText"/>
        <w:rPr>
          <w:rFonts w:cs="Calibri"/>
        </w:rPr>
      </w:pPr>
      <w:r w:rsidRPr="00A706D2">
        <w:rPr>
          <w:rFonts w:cs="Calibri"/>
          <w:b/>
          <w:bCs/>
        </w:rPr>
        <w:t>Note:</w:t>
      </w:r>
      <w:r>
        <w:rPr>
          <w:rFonts w:cs="Calibri"/>
          <w:b/>
          <w:bCs/>
        </w:rPr>
        <w:t xml:space="preserve"> </w:t>
      </w:r>
      <w:r w:rsidRPr="00A706D2">
        <w:rPr>
          <w:rFonts w:cs="Calibri"/>
        </w:rPr>
        <w:t>I</w:t>
      </w:r>
      <w:r>
        <w:rPr>
          <w:rFonts w:cs="Calibri"/>
        </w:rPr>
        <w:t xml:space="preserve">f </w:t>
      </w:r>
      <w:r w:rsidRPr="00A706D2">
        <w:rPr>
          <w:rFonts w:cs="Calibri"/>
        </w:rPr>
        <w:t xml:space="preserve">RDW </w:t>
      </w:r>
      <w:r>
        <w:rPr>
          <w:rFonts w:cs="Calibri"/>
        </w:rPr>
        <w:t xml:space="preserve">requests </w:t>
      </w:r>
      <w:r w:rsidRPr="00A706D2">
        <w:rPr>
          <w:rFonts w:cs="Calibri"/>
        </w:rPr>
        <w:t>additional do</w:t>
      </w:r>
      <w:r>
        <w:rPr>
          <w:rFonts w:cs="Calibri"/>
        </w:rPr>
        <w:t>c</w:t>
      </w:r>
      <w:r w:rsidRPr="00A706D2">
        <w:rPr>
          <w:rFonts w:cs="Calibri"/>
        </w:rPr>
        <w:t>s</w:t>
      </w:r>
      <w:r>
        <w:rPr>
          <w:rFonts w:cs="Calibri"/>
        </w:rPr>
        <w:t xml:space="preserve"> via email, </w:t>
      </w:r>
      <w:r w:rsidR="003D6CDE">
        <w:rPr>
          <w:rFonts w:cs="Calibri"/>
        </w:rPr>
        <w:t xml:space="preserve">email </w:t>
      </w:r>
      <w:r w:rsidRPr="00A706D2">
        <w:rPr>
          <w:rFonts w:cs="Calibri"/>
        </w:rPr>
        <w:t xml:space="preserve">to </w:t>
      </w:r>
      <w:hyperlink r:id="rId35" w:history="1">
        <w:r w:rsidR="00C806BB" w:rsidRPr="000D2137">
          <w:rPr>
            <w:rStyle w:val="Hyperlink"/>
            <w:rFonts w:cs="Calibri"/>
          </w:rPr>
          <w:t>info@rdw.nl</w:t>
        </w:r>
      </w:hyperlink>
      <w:r w:rsidRPr="00A706D2">
        <w:rPr>
          <w:rFonts w:cs="Calibri"/>
        </w:rPr>
        <w:t xml:space="preserve"> with topic </w:t>
      </w:r>
      <w:r w:rsidR="00A23B91">
        <w:rPr>
          <w:rFonts w:cs="Calibri"/>
          <w:i/>
          <w:iCs/>
        </w:rPr>
        <w:t>‘</w:t>
      </w:r>
      <w:r w:rsidRPr="009C2885">
        <w:rPr>
          <w:rFonts w:cs="Calibri"/>
          <w:i/>
          <w:iCs/>
        </w:rPr>
        <w:t>driv</w:t>
      </w:r>
      <w:r>
        <w:rPr>
          <w:rFonts w:cs="Calibri"/>
          <w:i/>
          <w:iCs/>
        </w:rPr>
        <w:t>ing</w:t>
      </w:r>
      <w:r w:rsidRPr="009C2885">
        <w:rPr>
          <w:rFonts w:cs="Calibri"/>
          <w:i/>
          <w:iCs/>
        </w:rPr>
        <w:t xml:space="preserve"> license reference number xxx</w:t>
      </w:r>
      <w:r w:rsidR="00A23B91">
        <w:rPr>
          <w:rFonts w:cs="Calibri"/>
          <w:i/>
          <w:iCs/>
        </w:rPr>
        <w:t>’</w:t>
      </w:r>
      <w:r w:rsidRPr="009C2885">
        <w:rPr>
          <w:rFonts w:cs="Calibri"/>
          <w:i/>
          <w:iCs/>
        </w:rPr>
        <w:t xml:space="preserve"> </w:t>
      </w:r>
      <w:r w:rsidRPr="00A706D2">
        <w:rPr>
          <w:rFonts w:cs="Calibri"/>
        </w:rPr>
        <w:t>(</w:t>
      </w:r>
      <w:r>
        <w:rPr>
          <w:rFonts w:cs="Calibri"/>
        </w:rPr>
        <w:t>see email from RDW</w:t>
      </w:r>
      <w:r w:rsidRPr="00A706D2">
        <w:rPr>
          <w:rFonts w:cs="Calibri"/>
        </w:rPr>
        <w:t>)</w:t>
      </w:r>
      <w:r>
        <w:rPr>
          <w:rFonts w:cs="Calibri"/>
        </w:rPr>
        <w:t xml:space="preserve"> and attach doc package + scan of all</w:t>
      </w:r>
      <w:r w:rsidR="003D6CDE">
        <w:rPr>
          <w:rFonts w:cs="Calibri"/>
        </w:rPr>
        <w:t xml:space="preserve"> passport</w:t>
      </w:r>
      <w:r>
        <w:rPr>
          <w:rFonts w:cs="Calibri"/>
        </w:rPr>
        <w:t xml:space="preserve"> pages. In a week, </w:t>
      </w:r>
      <w:r w:rsidRPr="00A706D2">
        <w:rPr>
          <w:rFonts w:cs="Calibri"/>
        </w:rPr>
        <w:t>call</w:t>
      </w:r>
      <w:r>
        <w:rPr>
          <w:rFonts w:cs="Calibri"/>
        </w:rPr>
        <w:t xml:space="preserve"> them to </w:t>
      </w:r>
      <w:r w:rsidRPr="00A706D2">
        <w:rPr>
          <w:rFonts w:cs="Calibri"/>
        </w:rPr>
        <w:t xml:space="preserve">check </w:t>
      </w:r>
      <w:r>
        <w:rPr>
          <w:rFonts w:cs="Calibri"/>
        </w:rPr>
        <w:t xml:space="preserve">if they received </w:t>
      </w:r>
      <w:r w:rsidRPr="00A706D2">
        <w:rPr>
          <w:rFonts w:cs="Calibri"/>
        </w:rPr>
        <w:t xml:space="preserve">your </w:t>
      </w:r>
      <w:r w:rsidRPr="00A32A63">
        <w:rPr>
          <w:rFonts w:cs="Calibri"/>
        </w:rPr>
        <w:t>email</w:t>
      </w:r>
    </w:p>
    <w:p w14:paraId="64DF605A" w14:textId="0CA960B0" w:rsidR="009911C7" w:rsidRDefault="00A276D9" w:rsidP="009911C7">
      <w:pPr>
        <w:pStyle w:val="BodyText"/>
        <w:rPr>
          <w:rFonts w:cs="Calibri"/>
        </w:rPr>
      </w:pPr>
      <w:r>
        <w:rPr>
          <w:rFonts w:cs="Calibri"/>
        </w:rPr>
        <w:lastRenderedPageBreak/>
        <w:t>3</w:t>
      </w:r>
      <w:r w:rsidR="00AA0E2B">
        <w:rPr>
          <w:rFonts w:cs="Calibri"/>
        </w:rPr>
        <w:t>)</w:t>
      </w:r>
      <w:r w:rsidR="001F17DE">
        <w:rPr>
          <w:rFonts w:cs="Calibri"/>
        </w:rPr>
        <w:t xml:space="preserve"> </w:t>
      </w:r>
      <w:r w:rsidR="0048334F">
        <w:rPr>
          <w:rFonts w:cs="Calibri"/>
        </w:rPr>
        <w:t>Wait for 5 days</w:t>
      </w:r>
      <w:r w:rsidR="00C52F4A">
        <w:rPr>
          <w:rFonts w:cs="Calibri"/>
        </w:rPr>
        <w:t xml:space="preserve"> for </w:t>
      </w:r>
      <w:r w:rsidR="0048334F">
        <w:rPr>
          <w:rFonts w:cs="Calibri"/>
        </w:rPr>
        <w:t xml:space="preserve">NL license </w:t>
      </w:r>
      <w:r w:rsidR="00C52F4A">
        <w:rPr>
          <w:rFonts w:cs="Calibri"/>
        </w:rPr>
        <w:t xml:space="preserve">to </w:t>
      </w:r>
      <w:r w:rsidR="0048334F">
        <w:rPr>
          <w:rFonts w:cs="Calibri"/>
        </w:rPr>
        <w:t xml:space="preserve">arrive at </w:t>
      </w:r>
      <w:proofErr w:type="spellStart"/>
      <w:r w:rsidR="0048334F">
        <w:rPr>
          <w:rFonts w:cs="Calibri"/>
        </w:rPr>
        <w:t>G</w:t>
      </w:r>
      <w:r w:rsidR="0048334F" w:rsidRPr="009911C7">
        <w:rPr>
          <w:rFonts w:cs="Calibri"/>
        </w:rPr>
        <w:t>ementee</w:t>
      </w:r>
      <w:proofErr w:type="spellEnd"/>
      <w:r w:rsidR="00BE2500">
        <w:rPr>
          <w:rFonts w:cs="Calibri"/>
        </w:rPr>
        <w:t xml:space="preserve">. </w:t>
      </w:r>
      <w:r w:rsidR="001B7462">
        <w:rPr>
          <w:rFonts w:cs="Calibri"/>
        </w:rPr>
        <w:t xml:space="preserve">At </w:t>
      </w:r>
      <w:r w:rsidR="002A11E7">
        <w:rPr>
          <w:rFonts w:cs="Calibri"/>
        </w:rPr>
        <w:t>website</w:t>
      </w:r>
      <w:r w:rsidR="00524610">
        <w:rPr>
          <w:rFonts w:cs="Calibri"/>
        </w:rPr>
        <w:t>,</w:t>
      </w:r>
      <w:r w:rsidR="003A6EC9">
        <w:rPr>
          <w:rFonts w:cs="Calibri"/>
        </w:rPr>
        <w:t xml:space="preserve"> </w:t>
      </w:r>
      <w:r w:rsidR="001B7462">
        <w:rPr>
          <w:rFonts w:cs="Calibri"/>
        </w:rPr>
        <w:t xml:space="preserve">check </w:t>
      </w:r>
      <w:r w:rsidR="00BE2500">
        <w:rPr>
          <w:rFonts w:cs="Calibri"/>
        </w:rPr>
        <w:t xml:space="preserve">if </w:t>
      </w:r>
      <w:r w:rsidR="001B7462">
        <w:rPr>
          <w:rFonts w:cs="Calibri"/>
        </w:rPr>
        <w:t xml:space="preserve">you need </w:t>
      </w:r>
      <w:r w:rsidR="00BE2500">
        <w:rPr>
          <w:rFonts w:cs="Calibri"/>
        </w:rPr>
        <w:t>appointment</w:t>
      </w:r>
      <w:r w:rsidR="00717543">
        <w:rPr>
          <w:rFonts w:cs="Calibri"/>
        </w:rPr>
        <w:t>, i</w:t>
      </w:r>
      <w:r w:rsidR="001F17DE">
        <w:rPr>
          <w:rFonts w:cs="Calibri"/>
        </w:rPr>
        <w:t>t depends on location</w:t>
      </w:r>
    </w:p>
    <w:p w14:paraId="46FA8136" w14:textId="33CD1FD3" w:rsidR="00280C34" w:rsidRPr="00D06DC4" w:rsidRDefault="00A276D9" w:rsidP="00E81C05">
      <w:pPr>
        <w:pStyle w:val="BodyText"/>
        <w:ind w:right="-424"/>
        <w:rPr>
          <w:rFonts w:cs="Calibri"/>
        </w:rPr>
      </w:pPr>
      <w:r>
        <w:rPr>
          <w:rFonts w:cs="Calibri"/>
        </w:rPr>
        <w:t>4</w:t>
      </w:r>
      <w:r w:rsidR="00D06DC4" w:rsidRPr="00D06DC4">
        <w:rPr>
          <w:rFonts w:cs="Calibri"/>
        </w:rPr>
        <w:t xml:space="preserve">) </w:t>
      </w:r>
      <w:r w:rsidR="00717543">
        <w:rPr>
          <w:rFonts w:cs="Calibri"/>
        </w:rPr>
        <w:t xml:space="preserve">Come to </w:t>
      </w:r>
      <w:proofErr w:type="spellStart"/>
      <w:r w:rsidR="00C02BDC" w:rsidRPr="009911C7">
        <w:rPr>
          <w:rFonts w:cs="Calibri"/>
        </w:rPr>
        <w:t>Gementee</w:t>
      </w:r>
      <w:proofErr w:type="spellEnd"/>
      <w:r w:rsidR="00717543">
        <w:rPr>
          <w:rFonts w:cs="Calibri"/>
        </w:rPr>
        <w:t xml:space="preserve">, </w:t>
      </w:r>
      <w:r w:rsidR="00C02BDC">
        <w:rPr>
          <w:rFonts w:cs="Calibri"/>
        </w:rPr>
        <w:t xml:space="preserve">show </w:t>
      </w:r>
      <w:r w:rsidR="00D06DC4">
        <w:rPr>
          <w:rFonts w:cs="Calibri"/>
        </w:rPr>
        <w:t>residence ID and confirmation letter</w:t>
      </w:r>
      <w:r w:rsidR="00383F4A">
        <w:rPr>
          <w:rFonts w:cs="Calibri"/>
        </w:rPr>
        <w:t>, and get your NL driving license</w:t>
      </w:r>
    </w:p>
    <w:p w14:paraId="370125C9" w14:textId="77777777" w:rsidR="00D20E76" w:rsidRDefault="00D20E76" w:rsidP="009911C7">
      <w:pPr>
        <w:pStyle w:val="BodyText"/>
        <w:rPr>
          <w:rFonts w:cs="Calibri"/>
          <w:b/>
          <w:bCs/>
        </w:rPr>
      </w:pPr>
    </w:p>
    <w:p w14:paraId="2BE4E96C" w14:textId="1EA9B81A" w:rsidR="00EA7DE0" w:rsidRDefault="00EA7DE0" w:rsidP="009911C7">
      <w:pPr>
        <w:pStyle w:val="BodyText"/>
        <w:rPr>
          <w:b/>
          <w:bCs/>
        </w:rPr>
      </w:pPr>
      <w:r w:rsidRPr="00EA7DE0">
        <w:rPr>
          <w:b/>
          <w:bCs/>
        </w:rPr>
        <w:t>Re</w:t>
      </w:r>
      <w:r w:rsidR="00E4413F">
        <w:rPr>
          <w:b/>
          <w:bCs/>
        </w:rPr>
        <w:t xml:space="preserve">turning </w:t>
      </w:r>
      <w:r w:rsidR="00284F2F" w:rsidRPr="00DE6ABE">
        <w:rPr>
          <w:rFonts w:cs="Calibri"/>
          <w:b/>
          <w:bCs/>
        </w:rPr>
        <w:t xml:space="preserve">non-EU </w:t>
      </w:r>
      <w:r w:rsidR="00E2434F" w:rsidRPr="00DE6ABE">
        <w:rPr>
          <w:rFonts w:cs="Calibri"/>
          <w:b/>
          <w:bCs/>
        </w:rPr>
        <w:t xml:space="preserve">driving </w:t>
      </w:r>
      <w:r w:rsidRPr="00EA7DE0">
        <w:rPr>
          <w:b/>
          <w:bCs/>
        </w:rPr>
        <w:t>license</w:t>
      </w:r>
    </w:p>
    <w:p w14:paraId="7B3E2189" w14:textId="125472ED" w:rsidR="006C7253" w:rsidRPr="00940F59" w:rsidRDefault="00DE6ABE" w:rsidP="00DF4CB2">
      <w:pPr>
        <w:pStyle w:val="BodyText"/>
        <w:rPr>
          <w:rFonts w:cs="Calibri"/>
        </w:rPr>
      </w:pPr>
      <w:r>
        <w:rPr>
          <w:rFonts w:cs="Calibri"/>
          <w:b/>
          <w:bCs/>
        </w:rPr>
        <w:t>RU</w:t>
      </w:r>
      <w:r w:rsidR="000053A7" w:rsidRPr="000053A7">
        <w:rPr>
          <w:rFonts w:cs="Calibri"/>
          <w:b/>
          <w:bCs/>
        </w:rPr>
        <w:t>:</w:t>
      </w:r>
      <w:r w:rsidR="00A208DA">
        <w:rPr>
          <w:rFonts w:cs="Calibri"/>
          <w:b/>
          <w:bCs/>
        </w:rPr>
        <w:t xml:space="preserve"> </w:t>
      </w:r>
      <w:r w:rsidR="006C7253">
        <w:rPr>
          <w:rFonts w:cs="Calibri"/>
        </w:rPr>
        <w:t xml:space="preserve">RU </w:t>
      </w:r>
      <w:r w:rsidR="006C7253" w:rsidRPr="00A3344E">
        <w:rPr>
          <w:rFonts w:cs="Calibri"/>
        </w:rPr>
        <w:t xml:space="preserve">consulate </w:t>
      </w:r>
      <w:r w:rsidR="00953B84">
        <w:rPr>
          <w:rFonts w:cs="Calibri"/>
        </w:rPr>
        <w:t xml:space="preserve">in NL </w:t>
      </w:r>
      <w:r w:rsidR="00021AD5">
        <w:rPr>
          <w:rFonts w:cs="Calibri"/>
        </w:rPr>
        <w:t>do</w:t>
      </w:r>
      <w:r w:rsidR="00953B84">
        <w:rPr>
          <w:rFonts w:cs="Calibri"/>
        </w:rPr>
        <w:t>es</w:t>
      </w:r>
      <w:r w:rsidR="00021AD5">
        <w:rPr>
          <w:rFonts w:cs="Calibri"/>
        </w:rPr>
        <w:t xml:space="preserve">n’t </w:t>
      </w:r>
      <w:r w:rsidR="00357F31">
        <w:rPr>
          <w:rFonts w:cs="Calibri"/>
        </w:rPr>
        <w:t xml:space="preserve">return </w:t>
      </w:r>
      <w:r w:rsidR="0083142B">
        <w:rPr>
          <w:rFonts w:cs="Calibri"/>
        </w:rPr>
        <w:t>RU license</w:t>
      </w:r>
      <w:r w:rsidR="00743CB2">
        <w:rPr>
          <w:rFonts w:cs="Calibri"/>
        </w:rPr>
        <w:t>s</w:t>
      </w:r>
      <w:r w:rsidR="00953B84">
        <w:rPr>
          <w:rFonts w:cs="Calibri"/>
        </w:rPr>
        <w:t>, t</w:t>
      </w:r>
      <w:r w:rsidR="008663DF">
        <w:rPr>
          <w:rFonts w:cs="Calibri"/>
        </w:rPr>
        <w:t xml:space="preserve">hey send </w:t>
      </w:r>
      <w:r w:rsidR="00953B84">
        <w:rPr>
          <w:rFonts w:cs="Calibri"/>
        </w:rPr>
        <w:t xml:space="preserve">them </w:t>
      </w:r>
      <w:r w:rsidR="007550A9">
        <w:rPr>
          <w:rFonts w:cs="Calibri"/>
        </w:rPr>
        <w:t xml:space="preserve">to </w:t>
      </w:r>
      <w:r w:rsidR="008569B8" w:rsidRPr="008569B8">
        <w:rPr>
          <w:rFonts w:cs="Calibri"/>
        </w:rPr>
        <w:t>General Directorate of Road Safety</w:t>
      </w:r>
      <w:r w:rsidR="0078469D">
        <w:rPr>
          <w:rFonts w:cs="Calibri"/>
        </w:rPr>
        <w:t xml:space="preserve"> (</w:t>
      </w:r>
      <w:proofErr w:type="spellStart"/>
      <w:r w:rsidR="001D30ED" w:rsidRPr="001D30ED">
        <w:rPr>
          <w:rFonts w:cs="Calibri"/>
        </w:rPr>
        <w:t>Myasnitskaya</w:t>
      </w:r>
      <w:proofErr w:type="spellEnd"/>
      <w:r w:rsidR="001D30ED" w:rsidRPr="001D30ED">
        <w:rPr>
          <w:rFonts w:cs="Calibri"/>
        </w:rPr>
        <w:t xml:space="preserve"> </w:t>
      </w:r>
      <w:proofErr w:type="spellStart"/>
      <w:r w:rsidR="001D30ED" w:rsidRPr="001D30ED">
        <w:rPr>
          <w:rFonts w:cs="Calibri"/>
        </w:rPr>
        <w:t>st</w:t>
      </w:r>
      <w:proofErr w:type="spellEnd"/>
      <w:r w:rsidR="008663DF">
        <w:rPr>
          <w:rFonts w:cs="Calibri"/>
        </w:rPr>
        <w:t>,</w:t>
      </w:r>
      <w:r w:rsidR="0078469D">
        <w:rPr>
          <w:rFonts w:cs="Calibri"/>
        </w:rPr>
        <w:t xml:space="preserve"> Moscow)</w:t>
      </w:r>
    </w:p>
    <w:p w14:paraId="3058A42C" w14:textId="77777777" w:rsidR="006C7253" w:rsidRDefault="006C7253" w:rsidP="00DF4CB2">
      <w:pPr>
        <w:pStyle w:val="BodyText"/>
        <w:rPr>
          <w:rFonts w:cs="Calibri"/>
        </w:rPr>
      </w:pPr>
    </w:p>
    <w:p w14:paraId="1B41D149" w14:textId="2AC8711C" w:rsidR="0066259B" w:rsidRDefault="00DE6ABE" w:rsidP="00AF12DD">
      <w:pPr>
        <w:pStyle w:val="BodyText"/>
      </w:pPr>
      <w:r w:rsidRPr="007416F7">
        <w:rPr>
          <w:b/>
          <w:bCs/>
        </w:rPr>
        <w:t>BY:</w:t>
      </w:r>
      <w:r w:rsidRPr="00C72D51">
        <w:t xml:space="preserve"> </w:t>
      </w:r>
      <w:r w:rsidR="00056043" w:rsidRPr="00C72D51">
        <w:t xml:space="preserve">To </w:t>
      </w:r>
      <w:r w:rsidR="00101D64">
        <w:t xml:space="preserve">return </w:t>
      </w:r>
      <w:r w:rsidR="00C72D51" w:rsidRPr="00C72D51">
        <w:t xml:space="preserve">BY license from </w:t>
      </w:r>
      <w:r w:rsidR="00E52149" w:rsidRPr="00C72D51">
        <w:t>BY consulate</w:t>
      </w:r>
      <w:r w:rsidR="00101D64">
        <w:t xml:space="preserve"> in NL</w:t>
      </w:r>
      <w:r w:rsidR="00E52149" w:rsidRPr="00C72D51">
        <w:t>,</w:t>
      </w:r>
      <w:r w:rsidR="0070578D">
        <w:t xml:space="preserve"> email to</w:t>
      </w:r>
      <w:r w:rsidR="00E52149" w:rsidRPr="00C72D51">
        <w:t xml:space="preserve"> </w:t>
      </w:r>
      <w:hyperlink r:id="rId36" w:history="1">
        <w:r w:rsidR="00746448" w:rsidRPr="00C72D51">
          <w:rPr>
            <w:rStyle w:val="Hyperlink"/>
          </w:rPr>
          <w:t>nl.consul@mfa.gov.by</w:t>
        </w:r>
      </w:hyperlink>
      <w:r w:rsidR="00746448" w:rsidRPr="00C72D51">
        <w:t>.</w:t>
      </w:r>
      <w:r w:rsidR="009225A9" w:rsidRPr="00C72D51">
        <w:t xml:space="preserve"> </w:t>
      </w:r>
      <w:r w:rsidR="009B5E22" w:rsidRPr="00C72D51">
        <w:t>Provide full</w:t>
      </w:r>
      <w:r w:rsidR="00C72D51" w:rsidRPr="00C72D51">
        <w:t xml:space="preserve"> </w:t>
      </w:r>
      <w:r w:rsidR="009B5E22" w:rsidRPr="00C72D51">
        <w:t>name</w:t>
      </w:r>
      <w:r w:rsidR="00236914">
        <w:t xml:space="preserve">, </w:t>
      </w:r>
      <w:r w:rsidR="00D95D96" w:rsidRPr="00C72D51">
        <w:t>BY license</w:t>
      </w:r>
      <w:r w:rsidR="003B11CA">
        <w:t xml:space="preserve"> </w:t>
      </w:r>
      <w:r w:rsidR="00236914">
        <w:t xml:space="preserve">series and </w:t>
      </w:r>
      <w:r w:rsidR="003B11CA">
        <w:t>number</w:t>
      </w:r>
      <w:r w:rsidR="009B5E22" w:rsidRPr="00C72D51">
        <w:t>.</w:t>
      </w:r>
      <w:r w:rsidR="00D6360C" w:rsidRPr="00C72D51">
        <w:t xml:space="preserve"> Collect </w:t>
      </w:r>
      <w:r w:rsidR="00186EC6">
        <w:t xml:space="preserve">BY </w:t>
      </w:r>
      <w:r w:rsidR="00D6360C" w:rsidRPr="00C72D51">
        <w:t xml:space="preserve">license with </w:t>
      </w:r>
      <w:r w:rsidR="00AF12DD">
        <w:t>p</w:t>
      </w:r>
      <w:r w:rsidR="00D6360C" w:rsidRPr="00C72D51">
        <w:t>assport</w:t>
      </w:r>
    </w:p>
    <w:p w14:paraId="1E98F89F" w14:textId="77777777" w:rsidR="00AF12DD" w:rsidRPr="00AF12DD" w:rsidRDefault="00AF12DD" w:rsidP="00AF12DD">
      <w:pPr>
        <w:pStyle w:val="BodyText"/>
      </w:pPr>
    </w:p>
    <w:p w14:paraId="778C98DF" w14:textId="276A4CC0" w:rsidR="00C31372" w:rsidRPr="00F40F16" w:rsidRDefault="005942BD" w:rsidP="00C31372">
      <w:pPr>
        <w:pStyle w:val="BodyText"/>
        <w:rPr>
          <w:rFonts w:cs="Calibri"/>
          <w:b/>
          <w:bCs/>
        </w:rPr>
      </w:pPr>
      <w:r w:rsidRPr="005942BD">
        <w:rPr>
          <w:rFonts w:cs="Calibri"/>
          <w:b/>
          <w:bCs/>
        </w:rPr>
        <w:t>UA</w:t>
      </w:r>
      <w:r w:rsidR="00A60C4B">
        <w:rPr>
          <w:rFonts w:cs="Calibri"/>
          <w:b/>
          <w:bCs/>
        </w:rPr>
        <w:t>:</w:t>
      </w:r>
      <w:r w:rsidR="00061779">
        <w:rPr>
          <w:rFonts w:cs="Calibri"/>
          <w:b/>
          <w:bCs/>
        </w:rPr>
        <w:t xml:space="preserve"> </w:t>
      </w:r>
      <w:r w:rsidR="00A60C4B">
        <w:rPr>
          <w:rFonts w:cs="Calibri"/>
        </w:rPr>
        <w:t xml:space="preserve">UA consulate </w:t>
      </w:r>
      <w:r w:rsidR="00423EA9">
        <w:rPr>
          <w:rFonts w:cs="Calibri"/>
        </w:rPr>
        <w:t>send</w:t>
      </w:r>
      <w:r w:rsidR="005756BE">
        <w:rPr>
          <w:rFonts w:cs="Calibri"/>
        </w:rPr>
        <w:t>s UA license</w:t>
      </w:r>
      <w:r w:rsidR="00D55EA3">
        <w:rPr>
          <w:rFonts w:cs="Calibri"/>
        </w:rPr>
        <w:t>s</w:t>
      </w:r>
      <w:r w:rsidR="00423EA9">
        <w:rPr>
          <w:rFonts w:cs="Calibri"/>
        </w:rPr>
        <w:t xml:space="preserve"> to</w:t>
      </w:r>
      <w:r w:rsidR="00C31372" w:rsidRPr="00C31372">
        <w:rPr>
          <w:rFonts w:cs="Calibri"/>
        </w:rPr>
        <w:t xml:space="preserve"> </w:t>
      </w:r>
      <w:r w:rsidR="00F50A2B" w:rsidRPr="00C31372">
        <w:rPr>
          <w:rFonts w:cs="Calibri"/>
        </w:rPr>
        <w:t xml:space="preserve">the issuing authorities in </w:t>
      </w:r>
      <w:r w:rsidR="00C31372" w:rsidRPr="00C31372">
        <w:rPr>
          <w:rFonts w:cs="Calibri"/>
        </w:rPr>
        <w:t>UA</w:t>
      </w:r>
      <w:r w:rsidR="00056043">
        <w:rPr>
          <w:rFonts w:cs="Calibri"/>
        </w:rPr>
        <w:t>.</w:t>
      </w:r>
      <w:r w:rsidR="00027B23">
        <w:rPr>
          <w:rFonts w:cs="Calibri"/>
        </w:rPr>
        <w:t xml:space="preserve"> </w:t>
      </w:r>
      <w:r w:rsidR="00423EA9">
        <w:rPr>
          <w:rFonts w:cs="Calibri"/>
        </w:rPr>
        <w:t xml:space="preserve">To get </w:t>
      </w:r>
      <w:r w:rsidR="004606C6">
        <w:rPr>
          <w:rFonts w:cs="Calibri"/>
        </w:rPr>
        <w:t>UA license, r</w:t>
      </w:r>
      <w:r w:rsidR="00A60C4B" w:rsidRPr="00A60C4B">
        <w:rPr>
          <w:rFonts w:cs="Calibri"/>
        </w:rPr>
        <w:t xml:space="preserve">eport loss of your </w:t>
      </w:r>
      <w:r w:rsidR="00277FDD">
        <w:rPr>
          <w:rFonts w:cs="Calibri"/>
        </w:rPr>
        <w:t xml:space="preserve">UA </w:t>
      </w:r>
      <w:r w:rsidR="00A60C4B" w:rsidRPr="00A60C4B">
        <w:rPr>
          <w:rFonts w:cs="Calibri"/>
        </w:rPr>
        <w:t xml:space="preserve">license in </w:t>
      </w:r>
      <w:r w:rsidR="002D1862">
        <w:rPr>
          <w:rFonts w:cs="Calibri"/>
        </w:rPr>
        <w:t xml:space="preserve">Ukraine </w:t>
      </w:r>
      <w:r w:rsidR="00A60C4B" w:rsidRPr="00A60C4B">
        <w:rPr>
          <w:rFonts w:cs="Calibri"/>
        </w:rPr>
        <w:t>and request restoration</w:t>
      </w:r>
    </w:p>
    <w:p w14:paraId="0C48A001" w14:textId="77777777" w:rsidR="003668DB" w:rsidRDefault="003668DB" w:rsidP="004248F5">
      <w:pPr>
        <w:pStyle w:val="Heading2"/>
        <w:pageBreakBefore/>
      </w:pPr>
      <w:bookmarkStart w:id="18" w:name="_Toc175581818"/>
      <w:r>
        <w:lastRenderedPageBreak/>
        <w:t>BRP</w:t>
      </w:r>
      <w:bookmarkEnd w:id="18"/>
    </w:p>
    <w:p w14:paraId="592F0E38" w14:textId="77777777" w:rsidR="003668DB" w:rsidRDefault="003668DB" w:rsidP="003668DB">
      <w:pPr>
        <w:pStyle w:val="BodyText"/>
        <w:rPr>
          <w:rFonts w:cs="Calibri"/>
        </w:rPr>
      </w:pPr>
      <w:r>
        <w:rPr>
          <w:rFonts w:cs="Calibri"/>
        </w:rPr>
        <w:t>E</w:t>
      </w:r>
      <w:r w:rsidRPr="0056338C">
        <w:rPr>
          <w:rFonts w:cs="Calibri"/>
        </w:rPr>
        <w:t>xtract from the Personal Records Database (BRP) is an overview of your personal data that is known to the municipality.</w:t>
      </w:r>
    </w:p>
    <w:p w14:paraId="7D415B99" w14:textId="77777777" w:rsidR="003668DB" w:rsidRDefault="003668DB" w:rsidP="003668DB">
      <w:pPr>
        <w:pStyle w:val="BodyText"/>
        <w:rPr>
          <w:rFonts w:cs="Calibri"/>
        </w:rPr>
      </w:pPr>
      <w:r>
        <w:rPr>
          <w:rFonts w:cs="Calibri"/>
        </w:rPr>
        <w:t xml:space="preserve">BRP </w:t>
      </w:r>
      <w:r w:rsidRPr="0056338C">
        <w:rPr>
          <w:rFonts w:cs="Calibri"/>
        </w:rPr>
        <w:t>helps to open a bank account while you are waiting for your residence card</w:t>
      </w:r>
      <w:r>
        <w:rPr>
          <w:rFonts w:cs="Calibri"/>
        </w:rPr>
        <w:t>.</w:t>
      </w:r>
    </w:p>
    <w:p w14:paraId="4F63F3F1" w14:textId="77777777" w:rsidR="003668DB" w:rsidRPr="0056338C" w:rsidRDefault="003668DB" w:rsidP="003668DB">
      <w:pPr>
        <w:pStyle w:val="BodyText"/>
        <w:rPr>
          <w:rFonts w:cs="Calibri"/>
        </w:rPr>
      </w:pPr>
      <w:r>
        <w:rPr>
          <w:rFonts w:cs="Calibri"/>
        </w:rPr>
        <w:t xml:space="preserve">You can order your BRP by </w:t>
      </w:r>
      <w:r w:rsidRPr="0056338C">
        <w:rPr>
          <w:rFonts w:cs="Calibri"/>
        </w:rPr>
        <w:t xml:space="preserve">post or go to </w:t>
      </w:r>
      <w:r>
        <w:rPr>
          <w:rFonts w:cs="Calibri"/>
        </w:rPr>
        <w:t>the c</w:t>
      </w:r>
      <w:r w:rsidRPr="0056338C">
        <w:rPr>
          <w:rFonts w:cs="Calibri"/>
        </w:rPr>
        <w:t xml:space="preserve">ity </w:t>
      </w:r>
      <w:r>
        <w:rPr>
          <w:rFonts w:cs="Calibri"/>
        </w:rPr>
        <w:t>h</w:t>
      </w:r>
      <w:r w:rsidRPr="0056338C">
        <w:rPr>
          <w:rFonts w:cs="Calibri"/>
        </w:rPr>
        <w:t>all (</w:t>
      </w:r>
      <w:r>
        <w:rPr>
          <w:rFonts w:cs="Calibri"/>
        </w:rPr>
        <w:t>make an appointment if it is a busy location)</w:t>
      </w:r>
      <w:r w:rsidRPr="0056338C">
        <w:rPr>
          <w:rFonts w:cs="Calibri"/>
        </w:rPr>
        <w:t>.</w:t>
      </w:r>
    </w:p>
    <w:p w14:paraId="48924C07" w14:textId="77777777" w:rsidR="003668DB" w:rsidRDefault="003668DB" w:rsidP="003668DB">
      <w:pPr>
        <w:pStyle w:val="BodyText"/>
        <w:rPr>
          <w:rFonts w:cs="Calibri"/>
        </w:rPr>
      </w:pPr>
    </w:p>
    <w:p w14:paraId="2F7B7C77" w14:textId="77777777" w:rsidR="003668DB" w:rsidRDefault="003668DB" w:rsidP="003668DB">
      <w:pPr>
        <w:pStyle w:val="BodyText"/>
        <w:rPr>
          <w:rStyle w:val="Hyperlink"/>
          <w:color w:val="464547"/>
          <w:u w:val="none"/>
        </w:rPr>
      </w:pPr>
      <w:r>
        <w:rPr>
          <w:rStyle w:val="Hyperlink"/>
          <w:color w:val="464547"/>
          <w:u w:val="none"/>
        </w:rPr>
        <w:t xml:space="preserve">To </w:t>
      </w:r>
      <w:r w:rsidRPr="00DB05AD">
        <w:rPr>
          <w:rStyle w:val="Hyperlink"/>
          <w:color w:val="464547"/>
          <w:u w:val="none"/>
        </w:rPr>
        <w:t>view the personal data held about you in the BRP</w:t>
      </w:r>
      <w:r>
        <w:rPr>
          <w:rStyle w:val="Hyperlink"/>
          <w:color w:val="464547"/>
          <w:u w:val="none"/>
        </w:rPr>
        <w:t>:</w:t>
      </w:r>
    </w:p>
    <w:p w14:paraId="2F62A57E" w14:textId="77777777" w:rsidR="003668DB" w:rsidRDefault="003668DB" w:rsidP="003668DB">
      <w:pPr>
        <w:pStyle w:val="BodyText"/>
        <w:rPr>
          <w:rStyle w:val="Hyperlink"/>
          <w:color w:val="464547"/>
          <w:u w:val="none"/>
        </w:rPr>
      </w:pPr>
      <w:r>
        <w:rPr>
          <w:rStyle w:val="Hyperlink"/>
          <w:color w:val="464547"/>
          <w:u w:val="none"/>
        </w:rPr>
        <w:t>- L</w:t>
      </w:r>
      <w:r w:rsidRPr="00DB05AD">
        <w:rPr>
          <w:rStyle w:val="Hyperlink"/>
          <w:color w:val="464547"/>
          <w:u w:val="none"/>
        </w:rPr>
        <w:t xml:space="preserve">og in to the </w:t>
      </w:r>
      <w:hyperlink r:id="rId37" w:history="1">
        <w:r w:rsidRPr="00130811">
          <w:rPr>
            <w:rStyle w:val="Hyperlink"/>
          </w:rPr>
          <w:t>MijnOverheid.nl</w:t>
        </w:r>
      </w:hyperlink>
      <w:r w:rsidRPr="00DB05AD">
        <w:rPr>
          <w:rStyle w:val="Hyperlink"/>
          <w:color w:val="464547"/>
          <w:u w:val="none"/>
        </w:rPr>
        <w:t xml:space="preserve"> website.</w:t>
      </w:r>
    </w:p>
    <w:p w14:paraId="76739874" w14:textId="77777777" w:rsidR="003668DB" w:rsidRDefault="003668DB" w:rsidP="003668DB">
      <w:pPr>
        <w:pStyle w:val="BodyText"/>
        <w:rPr>
          <w:rStyle w:val="Hyperlink"/>
          <w:color w:val="464547"/>
          <w:u w:val="none"/>
        </w:rPr>
      </w:pPr>
      <w:r>
        <w:rPr>
          <w:rStyle w:val="Hyperlink"/>
          <w:color w:val="464547"/>
          <w:u w:val="none"/>
        </w:rPr>
        <w:t>- M</w:t>
      </w:r>
      <w:r w:rsidRPr="00DB05AD">
        <w:rPr>
          <w:rStyle w:val="Hyperlink"/>
          <w:color w:val="464547"/>
          <w:u w:val="none"/>
        </w:rPr>
        <w:t xml:space="preserve">ake an appointment </w:t>
      </w:r>
      <w:r>
        <w:rPr>
          <w:rStyle w:val="Hyperlink"/>
          <w:color w:val="464547"/>
          <w:u w:val="none"/>
        </w:rPr>
        <w:t xml:space="preserve">at </w:t>
      </w:r>
      <w:r w:rsidRPr="00DB05AD">
        <w:rPr>
          <w:rStyle w:val="Hyperlink"/>
          <w:color w:val="464547"/>
          <w:u w:val="none"/>
        </w:rPr>
        <w:t>your municipality via the service desk</w:t>
      </w:r>
      <w:r>
        <w:rPr>
          <w:rStyle w:val="Hyperlink"/>
          <w:color w:val="464547"/>
          <w:u w:val="none"/>
        </w:rPr>
        <w:t xml:space="preserve"> and b</w:t>
      </w:r>
      <w:r w:rsidRPr="00DB05AD">
        <w:rPr>
          <w:rStyle w:val="Hyperlink"/>
          <w:color w:val="464547"/>
          <w:u w:val="none"/>
        </w:rPr>
        <w:t>ring your valid form of identification.</w:t>
      </w:r>
    </w:p>
    <w:p w14:paraId="4BAC977F" w14:textId="77777777" w:rsidR="003668DB" w:rsidRDefault="003668DB" w:rsidP="003668DB">
      <w:pPr>
        <w:pStyle w:val="BodyText"/>
        <w:rPr>
          <w:rStyle w:val="Hyperlink"/>
          <w:color w:val="464547"/>
          <w:u w:val="none"/>
        </w:rPr>
      </w:pPr>
    </w:p>
    <w:p w14:paraId="373CB8A1" w14:textId="77777777" w:rsidR="003668DB" w:rsidRDefault="003668DB" w:rsidP="003668DB">
      <w:pPr>
        <w:pStyle w:val="BodyText"/>
        <w:rPr>
          <w:rStyle w:val="Hyperlink"/>
          <w:color w:val="464547"/>
          <w:u w:val="none"/>
        </w:rPr>
      </w:pPr>
      <w:r>
        <w:rPr>
          <w:rStyle w:val="Hyperlink"/>
          <w:color w:val="464547"/>
          <w:u w:val="none"/>
        </w:rPr>
        <w:t>You can view the following personal details:</w:t>
      </w:r>
    </w:p>
    <w:p w14:paraId="2F83DBFF" w14:textId="77777777" w:rsidR="003668DB" w:rsidRPr="000D1133" w:rsidRDefault="003668DB" w:rsidP="003668DB">
      <w:pPr>
        <w:pStyle w:val="BodyText"/>
        <w:rPr>
          <w:rStyle w:val="Hyperlink"/>
          <w:color w:val="464547"/>
          <w:u w:val="none"/>
        </w:rPr>
      </w:pPr>
      <w:r>
        <w:rPr>
          <w:rStyle w:val="Hyperlink"/>
          <w:color w:val="464547"/>
          <w:u w:val="none"/>
        </w:rPr>
        <w:t xml:space="preserve">- </w:t>
      </w:r>
      <w:r w:rsidRPr="000D1133">
        <w:rPr>
          <w:rStyle w:val="Hyperlink"/>
          <w:color w:val="464547"/>
          <w:u w:val="none"/>
        </w:rPr>
        <w:t>Identity</w:t>
      </w:r>
      <w:r>
        <w:rPr>
          <w:rStyle w:val="Hyperlink"/>
          <w:color w:val="464547"/>
          <w:u w:val="none"/>
        </w:rPr>
        <w:t xml:space="preserve"> (y</w:t>
      </w:r>
      <w:r w:rsidRPr="000D1133">
        <w:rPr>
          <w:rStyle w:val="Hyperlink"/>
          <w:color w:val="464547"/>
          <w:u w:val="none"/>
        </w:rPr>
        <w:t>our details, family</w:t>
      </w:r>
      <w:r>
        <w:rPr>
          <w:rStyle w:val="Hyperlink"/>
          <w:color w:val="464547"/>
          <w:u w:val="none"/>
        </w:rPr>
        <w:t>,</w:t>
      </w:r>
      <w:r w:rsidRPr="000D1133">
        <w:rPr>
          <w:rStyle w:val="Hyperlink"/>
          <w:color w:val="464547"/>
          <w:u w:val="none"/>
        </w:rPr>
        <w:t xml:space="preserve"> and proof of identity</w:t>
      </w:r>
      <w:r>
        <w:rPr>
          <w:rStyle w:val="Hyperlink"/>
          <w:color w:val="464547"/>
          <w:u w:val="none"/>
        </w:rPr>
        <w:t>)</w:t>
      </w:r>
    </w:p>
    <w:p w14:paraId="709B8180" w14:textId="77777777" w:rsidR="003668DB" w:rsidRPr="000D1133" w:rsidRDefault="003668DB" w:rsidP="003668DB">
      <w:pPr>
        <w:pStyle w:val="BodyText"/>
        <w:rPr>
          <w:rStyle w:val="Hyperlink"/>
          <w:color w:val="464547"/>
          <w:u w:val="none"/>
        </w:rPr>
      </w:pPr>
      <w:r>
        <w:rPr>
          <w:rStyle w:val="Hyperlink"/>
          <w:color w:val="464547"/>
          <w:u w:val="none"/>
        </w:rPr>
        <w:t xml:space="preserve">- </w:t>
      </w:r>
      <w:r w:rsidRPr="000D1133">
        <w:rPr>
          <w:rStyle w:val="Hyperlink"/>
          <w:color w:val="464547"/>
          <w:u w:val="none"/>
        </w:rPr>
        <w:t>Finance</w:t>
      </w:r>
      <w:r>
        <w:rPr>
          <w:rStyle w:val="Hyperlink"/>
          <w:color w:val="464547"/>
          <w:u w:val="none"/>
        </w:rPr>
        <w:t xml:space="preserve"> (y</w:t>
      </w:r>
      <w:r w:rsidRPr="000D1133">
        <w:rPr>
          <w:rStyle w:val="Hyperlink"/>
          <w:color w:val="464547"/>
          <w:u w:val="none"/>
        </w:rPr>
        <w:t>our income, allowances, contributions</w:t>
      </w:r>
      <w:r>
        <w:rPr>
          <w:rStyle w:val="Hyperlink"/>
          <w:color w:val="464547"/>
          <w:u w:val="none"/>
        </w:rPr>
        <w:t>,</w:t>
      </w:r>
      <w:r w:rsidRPr="000D1133">
        <w:rPr>
          <w:rStyle w:val="Hyperlink"/>
          <w:color w:val="464547"/>
          <w:u w:val="none"/>
        </w:rPr>
        <w:t xml:space="preserve"> and taxes</w:t>
      </w:r>
      <w:r>
        <w:rPr>
          <w:rStyle w:val="Hyperlink"/>
          <w:color w:val="464547"/>
          <w:u w:val="none"/>
        </w:rPr>
        <w:t>)</w:t>
      </w:r>
    </w:p>
    <w:p w14:paraId="18C410BA" w14:textId="77777777" w:rsidR="003668DB" w:rsidRPr="000D1133" w:rsidRDefault="003668DB" w:rsidP="003668DB">
      <w:pPr>
        <w:pStyle w:val="BodyText"/>
        <w:rPr>
          <w:rStyle w:val="Hyperlink"/>
          <w:color w:val="464547"/>
          <w:u w:val="none"/>
        </w:rPr>
      </w:pPr>
      <w:r>
        <w:rPr>
          <w:rStyle w:val="Hyperlink"/>
          <w:color w:val="464547"/>
          <w:u w:val="none"/>
        </w:rPr>
        <w:t xml:space="preserve">- </w:t>
      </w:r>
      <w:r w:rsidRPr="000D1133">
        <w:rPr>
          <w:rStyle w:val="Hyperlink"/>
          <w:color w:val="464547"/>
          <w:u w:val="none"/>
        </w:rPr>
        <w:t>Work</w:t>
      </w:r>
      <w:r>
        <w:rPr>
          <w:rStyle w:val="Hyperlink"/>
          <w:color w:val="464547"/>
          <w:u w:val="none"/>
        </w:rPr>
        <w:t xml:space="preserve"> (y</w:t>
      </w:r>
      <w:r w:rsidRPr="000D1133">
        <w:rPr>
          <w:rStyle w:val="Hyperlink"/>
          <w:color w:val="464547"/>
          <w:u w:val="none"/>
        </w:rPr>
        <w:t>our pension, employment detail</w:t>
      </w:r>
      <w:r>
        <w:rPr>
          <w:rStyle w:val="Hyperlink"/>
          <w:color w:val="464547"/>
          <w:u w:val="none"/>
        </w:rPr>
        <w:t>s, a</w:t>
      </w:r>
      <w:r w:rsidRPr="000D1133">
        <w:rPr>
          <w:rStyle w:val="Hyperlink"/>
          <w:color w:val="464547"/>
          <w:u w:val="none"/>
        </w:rPr>
        <w:t>nd benefits</w:t>
      </w:r>
      <w:r>
        <w:rPr>
          <w:rStyle w:val="Hyperlink"/>
          <w:color w:val="464547"/>
          <w:u w:val="none"/>
        </w:rPr>
        <w:t>)</w:t>
      </w:r>
    </w:p>
    <w:p w14:paraId="34C2618C" w14:textId="77777777" w:rsidR="003668DB" w:rsidRPr="000D1133" w:rsidRDefault="003668DB" w:rsidP="003668DB">
      <w:pPr>
        <w:pStyle w:val="BodyText"/>
        <w:rPr>
          <w:rStyle w:val="Hyperlink"/>
          <w:color w:val="464547"/>
          <w:u w:val="none"/>
        </w:rPr>
      </w:pPr>
      <w:r>
        <w:rPr>
          <w:rStyle w:val="Hyperlink"/>
          <w:color w:val="464547"/>
          <w:u w:val="none"/>
        </w:rPr>
        <w:t xml:space="preserve">- </w:t>
      </w:r>
      <w:r w:rsidRPr="000D1133">
        <w:rPr>
          <w:rStyle w:val="Hyperlink"/>
          <w:color w:val="464547"/>
          <w:u w:val="none"/>
        </w:rPr>
        <w:t>Health</w:t>
      </w:r>
      <w:r>
        <w:rPr>
          <w:rStyle w:val="Hyperlink"/>
          <w:color w:val="464547"/>
          <w:u w:val="none"/>
        </w:rPr>
        <w:t xml:space="preserve"> (D</w:t>
      </w:r>
      <w:r w:rsidRPr="000D1133">
        <w:rPr>
          <w:rStyle w:val="Hyperlink"/>
          <w:color w:val="464547"/>
          <w:u w:val="none"/>
        </w:rPr>
        <w:t xml:space="preserve">onor </w:t>
      </w:r>
      <w:r>
        <w:rPr>
          <w:rStyle w:val="Hyperlink"/>
          <w:color w:val="464547"/>
          <w:u w:val="none"/>
        </w:rPr>
        <w:t>r</w:t>
      </w:r>
      <w:r w:rsidRPr="000D1133">
        <w:rPr>
          <w:rStyle w:val="Hyperlink"/>
          <w:color w:val="464547"/>
          <w:u w:val="none"/>
        </w:rPr>
        <w:t>egister</w:t>
      </w:r>
      <w:r>
        <w:rPr>
          <w:rStyle w:val="Hyperlink"/>
          <w:color w:val="464547"/>
          <w:u w:val="none"/>
        </w:rPr>
        <w:t xml:space="preserve"> and</w:t>
      </w:r>
      <w:r w:rsidRPr="000D1133">
        <w:rPr>
          <w:rStyle w:val="Hyperlink"/>
          <w:color w:val="464547"/>
          <w:u w:val="none"/>
        </w:rPr>
        <w:t xml:space="preserve"> </w:t>
      </w:r>
      <w:r>
        <w:rPr>
          <w:rStyle w:val="Hyperlink"/>
          <w:color w:val="464547"/>
          <w:u w:val="none"/>
        </w:rPr>
        <w:t>p</w:t>
      </w:r>
      <w:r w:rsidRPr="000D1133">
        <w:rPr>
          <w:rStyle w:val="Hyperlink"/>
          <w:color w:val="464547"/>
          <w:u w:val="none"/>
        </w:rPr>
        <w:t xml:space="preserve">ersonal </w:t>
      </w:r>
      <w:r>
        <w:rPr>
          <w:rStyle w:val="Hyperlink"/>
          <w:color w:val="464547"/>
          <w:u w:val="none"/>
        </w:rPr>
        <w:t>b</w:t>
      </w:r>
      <w:r w:rsidRPr="000D1133">
        <w:rPr>
          <w:rStyle w:val="Hyperlink"/>
          <w:color w:val="464547"/>
          <w:u w:val="none"/>
        </w:rPr>
        <w:t>udget</w:t>
      </w:r>
      <w:r>
        <w:rPr>
          <w:rStyle w:val="Hyperlink"/>
          <w:color w:val="464547"/>
          <w:u w:val="none"/>
        </w:rPr>
        <w:t>)</w:t>
      </w:r>
    </w:p>
    <w:p w14:paraId="2025179F" w14:textId="77777777" w:rsidR="003668DB" w:rsidRPr="000D1133" w:rsidRDefault="003668DB" w:rsidP="003668DB">
      <w:pPr>
        <w:pStyle w:val="BodyText"/>
        <w:rPr>
          <w:rStyle w:val="Hyperlink"/>
          <w:color w:val="464547"/>
          <w:u w:val="none"/>
        </w:rPr>
      </w:pPr>
      <w:r>
        <w:rPr>
          <w:rStyle w:val="Hyperlink"/>
          <w:color w:val="464547"/>
          <w:u w:val="none"/>
        </w:rPr>
        <w:t>- L</w:t>
      </w:r>
      <w:r w:rsidRPr="000D1133">
        <w:rPr>
          <w:rStyle w:val="Hyperlink"/>
          <w:color w:val="464547"/>
          <w:u w:val="none"/>
        </w:rPr>
        <w:t>iving</w:t>
      </w:r>
      <w:r>
        <w:rPr>
          <w:rStyle w:val="Hyperlink"/>
          <w:color w:val="464547"/>
          <w:u w:val="none"/>
        </w:rPr>
        <w:t xml:space="preserve"> (y</w:t>
      </w:r>
      <w:r w:rsidRPr="000D1133">
        <w:rPr>
          <w:rStyle w:val="Hyperlink"/>
          <w:color w:val="464547"/>
          <w:u w:val="none"/>
        </w:rPr>
        <w:t>our energy label, cadastral and WOZ data</w:t>
      </w:r>
      <w:r>
        <w:rPr>
          <w:rStyle w:val="Hyperlink"/>
          <w:color w:val="464547"/>
          <w:u w:val="none"/>
        </w:rPr>
        <w:t>)</w:t>
      </w:r>
    </w:p>
    <w:p w14:paraId="4A07E77B" w14:textId="77777777" w:rsidR="003668DB" w:rsidRPr="000D1133" w:rsidRDefault="003668DB" w:rsidP="003668DB">
      <w:pPr>
        <w:pStyle w:val="BodyText"/>
        <w:rPr>
          <w:rStyle w:val="Hyperlink"/>
          <w:color w:val="464547"/>
          <w:u w:val="none"/>
        </w:rPr>
      </w:pPr>
      <w:r>
        <w:rPr>
          <w:rStyle w:val="Hyperlink"/>
          <w:color w:val="464547"/>
          <w:u w:val="none"/>
        </w:rPr>
        <w:t xml:space="preserve">- </w:t>
      </w:r>
      <w:r w:rsidRPr="000D1133">
        <w:rPr>
          <w:rStyle w:val="Hyperlink"/>
          <w:color w:val="464547"/>
          <w:u w:val="none"/>
        </w:rPr>
        <w:t>Transport</w:t>
      </w:r>
      <w:r>
        <w:rPr>
          <w:rStyle w:val="Hyperlink"/>
          <w:color w:val="464547"/>
          <w:u w:val="none"/>
        </w:rPr>
        <w:t xml:space="preserve"> (y</w:t>
      </w:r>
      <w:r w:rsidRPr="000D1133">
        <w:rPr>
          <w:rStyle w:val="Hyperlink"/>
          <w:color w:val="464547"/>
          <w:u w:val="none"/>
        </w:rPr>
        <w:t>our vehicles</w:t>
      </w:r>
      <w:r>
        <w:rPr>
          <w:rStyle w:val="Hyperlink"/>
          <w:color w:val="464547"/>
          <w:u w:val="none"/>
        </w:rPr>
        <w:t>)</w:t>
      </w:r>
    </w:p>
    <w:p w14:paraId="2C4846C8" w14:textId="77777777" w:rsidR="003668DB" w:rsidRPr="00DB05AD" w:rsidRDefault="003668DB" w:rsidP="003668DB">
      <w:pPr>
        <w:pStyle w:val="BodyText"/>
        <w:rPr>
          <w:rStyle w:val="Hyperlink"/>
          <w:color w:val="464547"/>
          <w:u w:val="none"/>
        </w:rPr>
      </w:pPr>
      <w:r>
        <w:rPr>
          <w:rStyle w:val="Hyperlink"/>
          <w:color w:val="464547"/>
          <w:u w:val="none"/>
        </w:rPr>
        <w:t xml:space="preserve">- </w:t>
      </w:r>
      <w:r w:rsidRPr="000D1133">
        <w:rPr>
          <w:rStyle w:val="Hyperlink"/>
          <w:color w:val="464547"/>
          <w:u w:val="none"/>
        </w:rPr>
        <w:t>Education</w:t>
      </w:r>
      <w:r>
        <w:rPr>
          <w:rStyle w:val="Hyperlink"/>
          <w:color w:val="464547"/>
          <w:u w:val="none"/>
        </w:rPr>
        <w:t xml:space="preserve"> (y</w:t>
      </w:r>
      <w:r w:rsidRPr="000D1133">
        <w:rPr>
          <w:rStyle w:val="Hyperlink"/>
          <w:color w:val="464547"/>
          <w:u w:val="none"/>
        </w:rPr>
        <w:t>our diplomas and student finance/student debt</w:t>
      </w:r>
      <w:r>
        <w:rPr>
          <w:rStyle w:val="Hyperlink"/>
          <w:color w:val="464547"/>
          <w:u w:val="none"/>
        </w:rPr>
        <w:t>)</w:t>
      </w:r>
    </w:p>
    <w:p w14:paraId="6BD02C1D" w14:textId="77777777" w:rsidR="003668DB" w:rsidRDefault="003668DB" w:rsidP="003668DB">
      <w:pPr>
        <w:pStyle w:val="BodyText"/>
        <w:rPr>
          <w:rFonts w:cs="Calibri"/>
        </w:rPr>
      </w:pPr>
    </w:p>
    <w:p w14:paraId="2C393CFD" w14:textId="23468FDB" w:rsidR="003668DB" w:rsidRPr="003D6D6E" w:rsidRDefault="00A43BC3" w:rsidP="003668DB">
      <w:pPr>
        <w:pStyle w:val="BodyText"/>
        <w:rPr>
          <w:rStyle w:val="Hyperlink"/>
          <w:rFonts w:cs="Calibri"/>
        </w:rPr>
      </w:pPr>
      <w:r>
        <w:rPr>
          <w:rFonts w:cs="Calibri"/>
        </w:rPr>
        <w:t>Municipalit</w:t>
      </w:r>
      <w:r w:rsidR="006C619E">
        <w:rPr>
          <w:rFonts w:cs="Calibri"/>
        </w:rPr>
        <w:t>ies may have some peculiarities</w:t>
      </w:r>
      <w:r w:rsidR="00360F37">
        <w:rPr>
          <w:rFonts w:cs="Calibri"/>
        </w:rPr>
        <w:t>,</w:t>
      </w:r>
      <w:r w:rsidR="006C619E">
        <w:rPr>
          <w:rFonts w:cs="Calibri"/>
        </w:rPr>
        <w:t xml:space="preserve"> but in most </w:t>
      </w:r>
      <w:r w:rsidR="00360F37">
        <w:rPr>
          <w:rFonts w:cs="Calibri"/>
        </w:rPr>
        <w:t>cases,</w:t>
      </w:r>
      <w:r w:rsidR="006C619E">
        <w:rPr>
          <w:rFonts w:cs="Calibri"/>
        </w:rPr>
        <w:t xml:space="preserve"> </w:t>
      </w:r>
      <w:r w:rsidR="00D36986">
        <w:rPr>
          <w:rFonts w:cs="Calibri"/>
        </w:rPr>
        <w:t xml:space="preserve">everything is very similar. </w:t>
      </w:r>
      <w:r w:rsidR="003668DB">
        <w:rPr>
          <w:rFonts w:cs="Calibri"/>
        </w:rPr>
        <w:t xml:space="preserve">For </w:t>
      </w:r>
      <w:r w:rsidR="00D36986">
        <w:rPr>
          <w:rFonts w:cs="Calibri"/>
        </w:rPr>
        <w:t xml:space="preserve">example, </w:t>
      </w:r>
      <w:r w:rsidR="009302F6">
        <w:rPr>
          <w:rFonts w:cs="Calibri"/>
        </w:rPr>
        <w:t xml:space="preserve">see BRP costs and the request procedure in the </w:t>
      </w:r>
      <w:r w:rsidR="00D36986">
        <w:rPr>
          <w:rFonts w:cs="Calibri"/>
        </w:rPr>
        <w:t>Hag</w:t>
      </w:r>
      <w:r w:rsidR="009F3F87">
        <w:rPr>
          <w:rFonts w:cs="Calibri"/>
        </w:rPr>
        <w:t>ue</w:t>
      </w:r>
      <w:r w:rsidR="00B50E05">
        <w:rPr>
          <w:rFonts w:cs="Calibri"/>
        </w:rPr>
        <w:t>:</w:t>
      </w:r>
      <w:r w:rsidR="00360F37">
        <w:rPr>
          <w:rFonts w:cs="Calibri"/>
        </w:rPr>
        <w:t xml:space="preserve"> </w:t>
      </w:r>
      <w:hyperlink r:id="rId38" w:history="1">
        <w:r w:rsidR="003668DB" w:rsidRPr="003D6D6E">
          <w:rPr>
            <w:rStyle w:val="Hyperlink"/>
            <w:rFonts w:cs="Calibri"/>
          </w:rPr>
          <w:t>https://www.denhaag.nl/nl/akten-en-verklaringen/basisregistratie-personen-brp/standaarduittreksel-aanvragen.htm</w:t>
        </w:r>
      </w:hyperlink>
    </w:p>
    <w:p w14:paraId="3CD5B0E1" w14:textId="6AD893F9" w:rsidR="00BA594A" w:rsidRDefault="00BE79A1" w:rsidP="003668DB">
      <w:pPr>
        <w:pStyle w:val="Heading2"/>
        <w:pageBreakBefore/>
      </w:pPr>
      <w:bookmarkStart w:id="19" w:name="_Toc175581819"/>
      <w:r w:rsidRPr="00BE79A1">
        <w:lastRenderedPageBreak/>
        <w:t>DigiD</w:t>
      </w:r>
      <w:bookmarkEnd w:id="19"/>
    </w:p>
    <w:p w14:paraId="31944B0F" w14:textId="38D472E0" w:rsidR="00BE79A1" w:rsidRDefault="00B10B58" w:rsidP="002263BD">
      <w:pPr>
        <w:pStyle w:val="BodyText"/>
        <w:ind w:right="-282"/>
        <w:rPr>
          <w:rFonts w:cs="Calibri"/>
        </w:rPr>
      </w:pPr>
      <w:r w:rsidRPr="00D11A32">
        <w:rPr>
          <w:rFonts w:cs="Calibri"/>
        </w:rPr>
        <w:t xml:space="preserve">With your </w:t>
      </w:r>
      <w:proofErr w:type="spellStart"/>
      <w:r w:rsidRPr="00D11A32">
        <w:rPr>
          <w:rFonts w:cs="Calibri"/>
        </w:rPr>
        <w:t>DigiD</w:t>
      </w:r>
      <w:proofErr w:type="spellEnd"/>
      <w:r w:rsidRPr="00D11A32">
        <w:rPr>
          <w:rFonts w:cs="Calibri"/>
        </w:rPr>
        <w:t xml:space="preserve"> </w:t>
      </w:r>
      <w:r w:rsidR="00BE79A1" w:rsidRPr="00BE79A1">
        <w:rPr>
          <w:rFonts w:cs="Calibri"/>
        </w:rPr>
        <w:t>(</w:t>
      </w:r>
      <w:hyperlink r:id="rId39" w:history="1">
        <w:r w:rsidR="00714AB5" w:rsidRPr="0043542F">
          <w:rPr>
            <w:rStyle w:val="Hyperlink"/>
            <w:rFonts w:cs="Calibri"/>
          </w:rPr>
          <w:t>https://www.digid.nl/en</w:t>
        </w:r>
      </w:hyperlink>
      <w:r w:rsidR="00BE79A1" w:rsidRPr="00BE79A1">
        <w:rPr>
          <w:rFonts w:cs="Calibri"/>
        </w:rPr>
        <w:t xml:space="preserve">) </w:t>
      </w:r>
      <w:r w:rsidR="009272B6" w:rsidRPr="00D11A32">
        <w:rPr>
          <w:rFonts w:cs="Calibri"/>
        </w:rPr>
        <w:t>you identify yourself when you arrange matters online</w:t>
      </w:r>
      <w:r w:rsidR="009272B6">
        <w:rPr>
          <w:rFonts w:cs="Calibri"/>
        </w:rPr>
        <w:t xml:space="preserve">. For example, </w:t>
      </w:r>
      <w:r w:rsidR="009272B6" w:rsidRPr="00D11A32">
        <w:rPr>
          <w:rFonts w:cs="Calibri"/>
        </w:rPr>
        <w:t>with the government, educational institutions, healthcare organizations</w:t>
      </w:r>
      <w:r w:rsidR="00567852">
        <w:rPr>
          <w:rFonts w:cs="Calibri"/>
        </w:rPr>
        <w:t xml:space="preserve">, </w:t>
      </w:r>
      <w:r w:rsidR="00BE79A1" w:rsidRPr="00BE79A1">
        <w:rPr>
          <w:rFonts w:cs="Calibri"/>
        </w:rPr>
        <w:t>tax authorities</w:t>
      </w:r>
      <w:r w:rsidR="00567852">
        <w:rPr>
          <w:rFonts w:cs="Calibri"/>
        </w:rPr>
        <w:t>, etc.</w:t>
      </w:r>
    </w:p>
    <w:p w14:paraId="21103DEA" w14:textId="4391DDB0" w:rsidR="00BE79A1" w:rsidRPr="00BE79A1" w:rsidRDefault="00510417" w:rsidP="00BE79A1">
      <w:pPr>
        <w:pStyle w:val="BodyText"/>
        <w:rPr>
          <w:rFonts w:cs="Calibri"/>
        </w:rPr>
      </w:pPr>
      <w:r>
        <w:rPr>
          <w:rFonts w:cs="Calibri"/>
        </w:rPr>
        <w:t>T</w:t>
      </w:r>
      <w:r w:rsidRPr="00BE79A1">
        <w:rPr>
          <w:rFonts w:cs="Calibri"/>
        </w:rPr>
        <w:t xml:space="preserve">o </w:t>
      </w:r>
      <w:r w:rsidR="00567852">
        <w:rPr>
          <w:rFonts w:cs="Calibri"/>
        </w:rPr>
        <w:t>apply for a</w:t>
      </w:r>
      <w:r w:rsidRPr="00BE79A1">
        <w:rPr>
          <w:rFonts w:cs="Calibri"/>
        </w:rPr>
        <w:t xml:space="preserve"> </w:t>
      </w:r>
      <w:proofErr w:type="spellStart"/>
      <w:r w:rsidRPr="00BE79A1">
        <w:rPr>
          <w:rFonts w:cs="Calibri"/>
        </w:rPr>
        <w:t>DigiD</w:t>
      </w:r>
      <w:proofErr w:type="spellEnd"/>
      <w:r>
        <w:rPr>
          <w:rFonts w:cs="Calibri"/>
        </w:rPr>
        <w:t>, you ne</w:t>
      </w:r>
      <w:r w:rsidR="00BE79A1" w:rsidRPr="00BE79A1">
        <w:rPr>
          <w:rFonts w:cs="Calibri"/>
        </w:rPr>
        <w:t xml:space="preserve">ed </w:t>
      </w:r>
      <w:r>
        <w:rPr>
          <w:rFonts w:cs="Calibri"/>
        </w:rPr>
        <w:t xml:space="preserve">a </w:t>
      </w:r>
      <w:r w:rsidR="00BE79A1" w:rsidRPr="00BE79A1">
        <w:rPr>
          <w:rFonts w:cs="Calibri"/>
        </w:rPr>
        <w:t>BSN</w:t>
      </w:r>
      <w:r w:rsidR="00EC5455">
        <w:rPr>
          <w:rFonts w:cs="Calibri"/>
        </w:rPr>
        <w:t xml:space="preserve"> number.</w:t>
      </w:r>
      <w:r>
        <w:rPr>
          <w:rFonts w:cs="Calibri"/>
        </w:rPr>
        <w:t xml:space="preserve"> When you get </w:t>
      </w:r>
      <w:r w:rsidR="00921EF5">
        <w:rPr>
          <w:rFonts w:cs="Calibri"/>
        </w:rPr>
        <w:t xml:space="preserve">the </w:t>
      </w:r>
      <w:r w:rsidR="00BE79A1" w:rsidRPr="00BE79A1">
        <w:rPr>
          <w:rFonts w:cs="Calibri"/>
        </w:rPr>
        <w:t>BSN</w:t>
      </w:r>
      <w:r w:rsidR="00E506CD">
        <w:rPr>
          <w:rFonts w:cs="Calibri"/>
        </w:rPr>
        <w:t xml:space="preserve"> number</w:t>
      </w:r>
      <w:r w:rsidR="00BE79A1" w:rsidRPr="00BE79A1">
        <w:rPr>
          <w:rFonts w:cs="Calibri"/>
        </w:rPr>
        <w:t xml:space="preserve">, wait for </w:t>
      </w:r>
      <w:r w:rsidR="00921EF5">
        <w:rPr>
          <w:rFonts w:cs="Calibri"/>
        </w:rPr>
        <w:t xml:space="preserve">a </w:t>
      </w:r>
      <w:r w:rsidR="00BE79A1" w:rsidRPr="00BE79A1">
        <w:rPr>
          <w:rFonts w:cs="Calibri"/>
        </w:rPr>
        <w:t xml:space="preserve">week </w:t>
      </w:r>
      <w:r w:rsidR="00663A66">
        <w:rPr>
          <w:rFonts w:cs="Calibri"/>
        </w:rPr>
        <w:t xml:space="preserve">until </w:t>
      </w:r>
      <w:r w:rsidR="00B12CA7">
        <w:rPr>
          <w:rFonts w:cs="Calibri"/>
        </w:rPr>
        <w:t xml:space="preserve">the </w:t>
      </w:r>
      <w:r w:rsidR="00BE79A1" w:rsidRPr="00BE79A1">
        <w:rPr>
          <w:rFonts w:cs="Calibri"/>
        </w:rPr>
        <w:t xml:space="preserve">internal </w:t>
      </w:r>
      <w:r w:rsidR="00F943EB">
        <w:rPr>
          <w:rFonts w:cs="Calibri"/>
        </w:rPr>
        <w:t>database</w:t>
      </w:r>
      <w:r w:rsidR="00B12CA7">
        <w:rPr>
          <w:rFonts w:cs="Calibri"/>
        </w:rPr>
        <w:t xml:space="preserve"> </w:t>
      </w:r>
      <w:r w:rsidR="0067709A" w:rsidRPr="0067709A">
        <w:rPr>
          <w:rFonts w:cs="Calibri"/>
        </w:rPr>
        <w:t>is synchronized.</w:t>
      </w:r>
    </w:p>
    <w:p w14:paraId="07240E15" w14:textId="77777777" w:rsidR="00BE79A1" w:rsidRPr="00BE79A1" w:rsidRDefault="00BE79A1" w:rsidP="00BE79A1">
      <w:pPr>
        <w:pStyle w:val="BodyText"/>
        <w:rPr>
          <w:rFonts w:cs="Calibri"/>
        </w:rPr>
      </w:pPr>
    </w:p>
    <w:p w14:paraId="26EC2573" w14:textId="77777777" w:rsidR="001A2266" w:rsidRDefault="00BE79A1" w:rsidP="00BE79A1">
      <w:pPr>
        <w:pStyle w:val="BodyText"/>
        <w:rPr>
          <w:rFonts w:cs="Calibri"/>
        </w:rPr>
      </w:pPr>
      <w:r w:rsidRPr="00BE79A1">
        <w:rPr>
          <w:rFonts w:cs="Calibri"/>
        </w:rPr>
        <w:t>There are 4 login methods:</w:t>
      </w:r>
    </w:p>
    <w:p w14:paraId="7D35E7EC" w14:textId="77777777" w:rsidR="001A2266" w:rsidRDefault="001A2266" w:rsidP="00BE79A1">
      <w:pPr>
        <w:pStyle w:val="BodyText"/>
        <w:rPr>
          <w:rFonts w:cs="Calibri"/>
        </w:rPr>
      </w:pPr>
      <w:r>
        <w:rPr>
          <w:rFonts w:cs="Calibri"/>
        </w:rPr>
        <w:t xml:space="preserve">- </w:t>
      </w:r>
      <w:proofErr w:type="spellStart"/>
      <w:r w:rsidR="00BE79A1" w:rsidRPr="00BE79A1">
        <w:rPr>
          <w:rFonts w:cs="Calibri"/>
        </w:rPr>
        <w:t>DigiD</w:t>
      </w:r>
      <w:proofErr w:type="spellEnd"/>
      <w:r w:rsidR="00BE79A1" w:rsidRPr="00BE79A1">
        <w:rPr>
          <w:rFonts w:cs="Calibri"/>
        </w:rPr>
        <w:t xml:space="preserve"> app</w:t>
      </w:r>
    </w:p>
    <w:p w14:paraId="1EB0AC4C" w14:textId="1B39F00A" w:rsidR="006C6AE5" w:rsidRDefault="001A2266" w:rsidP="00BE79A1">
      <w:pPr>
        <w:pStyle w:val="BodyText"/>
        <w:rPr>
          <w:rFonts w:cs="Calibri"/>
        </w:rPr>
      </w:pPr>
      <w:r>
        <w:rPr>
          <w:rFonts w:cs="Calibri"/>
        </w:rPr>
        <w:t xml:space="preserve">- </w:t>
      </w:r>
      <w:r w:rsidR="00BE79A1" w:rsidRPr="00BE79A1">
        <w:rPr>
          <w:rFonts w:cs="Calibri"/>
        </w:rPr>
        <w:t>SMS</w:t>
      </w:r>
      <w:r w:rsidR="00450AAC">
        <w:rPr>
          <w:rFonts w:cs="Calibri"/>
        </w:rPr>
        <w:t xml:space="preserve"> verification</w:t>
      </w:r>
    </w:p>
    <w:p w14:paraId="5A0DFD66" w14:textId="77777777" w:rsidR="006C6AE5" w:rsidRDefault="006C6AE5" w:rsidP="00BE79A1">
      <w:pPr>
        <w:pStyle w:val="BodyText"/>
        <w:rPr>
          <w:rFonts w:cs="Calibri"/>
        </w:rPr>
      </w:pPr>
      <w:r>
        <w:rPr>
          <w:rFonts w:cs="Calibri"/>
        </w:rPr>
        <w:t xml:space="preserve">- </w:t>
      </w:r>
      <w:r w:rsidR="00BE79A1" w:rsidRPr="00BE79A1">
        <w:rPr>
          <w:rFonts w:cs="Calibri"/>
        </w:rPr>
        <w:t>Credentials</w:t>
      </w:r>
    </w:p>
    <w:p w14:paraId="0D3CE777" w14:textId="2A07E368" w:rsidR="00BE79A1" w:rsidRPr="003D1CCB" w:rsidRDefault="006C6AE5" w:rsidP="00BE79A1">
      <w:pPr>
        <w:pStyle w:val="BodyText"/>
        <w:rPr>
          <w:rFonts w:cs="Calibri"/>
        </w:rPr>
      </w:pPr>
      <w:r>
        <w:rPr>
          <w:rFonts w:cs="Calibri"/>
        </w:rPr>
        <w:t xml:space="preserve">- </w:t>
      </w:r>
      <w:r w:rsidR="00BE79A1" w:rsidRPr="00BE79A1">
        <w:rPr>
          <w:rFonts w:cs="Calibri"/>
        </w:rPr>
        <w:t>ID card</w:t>
      </w:r>
      <w:r w:rsidR="00820145" w:rsidRPr="00820145">
        <w:t xml:space="preserve"> </w:t>
      </w:r>
      <w:r w:rsidR="00820145" w:rsidRPr="003D1CCB">
        <w:t>(</w:t>
      </w:r>
      <w:r w:rsidR="006E39A3" w:rsidRPr="003D1CCB">
        <w:t>I</w:t>
      </w:r>
      <w:r w:rsidR="00820145" w:rsidRPr="003D1CCB">
        <w:rPr>
          <w:rFonts w:cs="Calibri"/>
        </w:rPr>
        <w:t xml:space="preserve">t works </w:t>
      </w:r>
      <w:r w:rsidR="006E39A3" w:rsidRPr="003D1CCB">
        <w:rPr>
          <w:rFonts w:cs="Calibri"/>
        </w:rPr>
        <w:t xml:space="preserve">only </w:t>
      </w:r>
      <w:r w:rsidR="00820145" w:rsidRPr="003D1CCB">
        <w:rPr>
          <w:rFonts w:cs="Calibri"/>
        </w:rPr>
        <w:t xml:space="preserve">with </w:t>
      </w:r>
      <w:r w:rsidR="00585079" w:rsidRPr="003D1CCB">
        <w:rPr>
          <w:rFonts w:cs="Calibri"/>
        </w:rPr>
        <w:t xml:space="preserve">a NL </w:t>
      </w:r>
      <w:r w:rsidR="00820145" w:rsidRPr="003D1CCB">
        <w:rPr>
          <w:rFonts w:cs="Calibri"/>
        </w:rPr>
        <w:t>driv</w:t>
      </w:r>
      <w:r w:rsidR="00585079" w:rsidRPr="003D1CCB">
        <w:rPr>
          <w:rFonts w:cs="Calibri"/>
        </w:rPr>
        <w:t xml:space="preserve">ing </w:t>
      </w:r>
      <w:r w:rsidR="00820145" w:rsidRPr="003D1CCB">
        <w:rPr>
          <w:rFonts w:cs="Calibri"/>
        </w:rPr>
        <w:t xml:space="preserve">license and </w:t>
      </w:r>
      <w:r w:rsidR="00585079" w:rsidRPr="003D1CCB">
        <w:rPr>
          <w:rFonts w:cs="Calibri"/>
        </w:rPr>
        <w:t>NL</w:t>
      </w:r>
      <w:r w:rsidR="00820145" w:rsidRPr="003D1CCB">
        <w:rPr>
          <w:rFonts w:cs="Calibri"/>
        </w:rPr>
        <w:t xml:space="preserve"> </w:t>
      </w:r>
      <w:r w:rsidR="006E39A3" w:rsidRPr="003D1CCB">
        <w:rPr>
          <w:rFonts w:cs="Calibri"/>
        </w:rPr>
        <w:t>p</w:t>
      </w:r>
      <w:r w:rsidR="00820145" w:rsidRPr="003D1CCB">
        <w:rPr>
          <w:rFonts w:cs="Calibri"/>
        </w:rPr>
        <w:t>assport</w:t>
      </w:r>
      <w:r w:rsidR="006E39A3" w:rsidRPr="003D1CCB">
        <w:rPr>
          <w:rFonts w:cs="Calibri"/>
        </w:rPr>
        <w:t>,</w:t>
      </w:r>
      <w:r w:rsidR="006E39A3" w:rsidRPr="00D62555">
        <w:rPr>
          <w:rFonts w:cs="Calibri"/>
          <w:b/>
          <w:bCs/>
        </w:rPr>
        <w:t xml:space="preserve"> it does not work with</w:t>
      </w:r>
      <w:r w:rsidR="00585079" w:rsidRPr="00D62555">
        <w:rPr>
          <w:rFonts w:cs="Calibri"/>
          <w:b/>
          <w:bCs/>
        </w:rPr>
        <w:t xml:space="preserve"> </w:t>
      </w:r>
      <w:r w:rsidR="00FC4046" w:rsidRPr="00D62555">
        <w:rPr>
          <w:rFonts w:cs="Calibri"/>
          <w:b/>
          <w:bCs/>
        </w:rPr>
        <w:t xml:space="preserve">a </w:t>
      </w:r>
      <w:r w:rsidR="00585079" w:rsidRPr="00D62555">
        <w:rPr>
          <w:rFonts w:cs="Calibri"/>
          <w:b/>
          <w:bCs/>
        </w:rPr>
        <w:t>residence card</w:t>
      </w:r>
      <w:r w:rsidR="00820145" w:rsidRPr="003D1CCB">
        <w:rPr>
          <w:rFonts w:cs="Calibri"/>
        </w:rPr>
        <w:t>)</w:t>
      </w:r>
    </w:p>
    <w:p w14:paraId="326D9EAF" w14:textId="77777777" w:rsidR="00510988" w:rsidRDefault="00510988" w:rsidP="00BE79A1">
      <w:pPr>
        <w:pStyle w:val="BodyText"/>
        <w:rPr>
          <w:rFonts w:cs="Calibri"/>
        </w:rPr>
      </w:pPr>
    </w:p>
    <w:p w14:paraId="1ED060E0" w14:textId="3AED96A9" w:rsidR="00C94DCC" w:rsidRDefault="00C94DCC" w:rsidP="00BE79A1">
      <w:pPr>
        <w:pStyle w:val="BodyText"/>
        <w:rPr>
          <w:rFonts w:cs="Calibri"/>
        </w:rPr>
      </w:pPr>
      <w:r w:rsidRPr="00C94DCC">
        <w:rPr>
          <w:rFonts w:cs="Calibri"/>
        </w:rPr>
        <w:t xml:space="preserve">To </w:t>
      </w:r>
      <w:r w:rsidR="0095605D">
        <w:rPr>
          <w:rFonts w:cs="Calibri"/>
        </w:rPr>
        <w:t xml:space="preserve">apply for a </w:t>
      </w:r>
      <w:proofErr w:type="spellStart"/>
      <w:r w:rsidRPr="00C94DCC">
        <w:rPr>
          <w:rFonts w:cs="Calibri"/>
        </w:rPr>
        <w:t>DigiD</w:t>
      </w:r>
      <w:proofErr w:type="spellEnd"/>
      <w:r>
        <w:rPr>
          <w:rFonts w:cs="Calibri"/>
        </w:rPr>
        <w:t>:</w:t>
      </w:r>
    </w:p>
    <w:p w14:paraId="03463387" w14:textId="2154B9D2" w:rsidR="00C94DCC" w:rsidRDefault="00C94DCC" w:rsidP="00BE79A1">
      <w:pPr>
        <w:pStyle w:val="BodyText"/>
        <w:rPr>
          <w:rFonts w:cs="Calibri"/>
        </w:rPr>
      </w:pPr>
      <w:r>
        <w:rPr>
          <w:rFonts w:cs="Calibri"/>
        </w:rPr>
        <w:t xml:space="preserve">1) Get </w:t>
      </w:r>
      <w:r w:rsidR="002E2757">
        <w:rPr>
          <w:rFonts w:cs="Calibri"/>
        </w:rPr>
        <w:t>your</w:t>
      </w:r>
      <w:r w:rsidR="00510988">
        <w:rPr>
          <w:rFonts w:cs="Calibri"/>
        </w:rPr>
        <w:t xml:space="preserve"> </w:t>
      </w:r>
      <w:r w:rsidR="00BE79A1" w:rsidRPr="00BE79A1">
        <w:rPr>
          <w:rFonts w:cs="Calibri"/>
        </w:rPr>
        <w:t>BSN</w:t>
      </w:r>
      <w:r w:rsidR="00510988">
        <w:rPr>
          <w:rFonts w:cs="Calibri"/>
        </w:rPr>
        <w:t xml:space="preserve"> number</w:t>
      </w:r>
      <w:r w:rsidR="00C35484">
        <w:rPr>
          <w:rFonts w:cs="Calibri"/>
        </w:rPr>
        <w:t>.</w:t>
      </w:r>
    </w:p>
    <w:p w14:paraId="43304482" w14:textId="4A696629" w:rsidR="00A43DD8" w:rsidRDefault="002E2757" w:rsidP="00BE79A1">
      <w:pPr>
        <w:pStyle w:val="BodyText"/>
        <w:rPr>
          <w:rFonts w:cs="Calibri"/>
        </w:rPr>
      </w:pPr>
      <w:r>
        <w:rPr>
          <w:rFonts w:cs="Calibri"/>
        </w:rPr>
        <w:t>2) R</w:t>
      </w:r>
      <w:r w:rsidR="00BE79A1" w:rsidRPr="00BE79A1">
        <w:rPr>
          <w:rFonts w:cs="Calibri"/>
        </w:rPr>
        <w:t xml:space="preserve">egister </w:t>
      </w:r>
      <w:r>
        <w:rPr>
          <w:rFonts w:cs="Calibri"/>
        </w:rPr>
        <w:t xml:space="preserve">at the </w:t>
      </w:r>
      <w:proofErr w:type="spellStart"/>
      <w:r w:rsidR="00BE79A1" w:rsidRPr="00BE79A1">
        <w:rPr>
          <w:rFonts w:cs="Calibri"/>
        </w:rPr>
        <w:t>DigiD</w:t>
      </w:r>
      <w:proofErr w:type="spellEnd"/>
      <w:r w:rsidR="00BE79A1" w:rsidRPr="00BE79A1">
        <w:rPr>
          <w:rFonts w:cs="Calibri"/>
        </w:rPr>
        <w:t xml:space="preserve"> app</w:t>
      </w:r>
      <w:r w:rsidR="00C35484">
        <w:rPr>
          <w:rFonts w:cs="Calibri"/>
        </w:rPr>
        <w:t>.</w:t>
      </w:r>
    </w:p>
    <w:p w14:paraId="60D3D9A3" w14:textId="6DECDDC7" w:rsidR="00A43DD8" w:rsidRDefault="00A43DD8" w:rsidP="00BE79A1">
      <w:pPr>
        <w:pStyle w:val="BodyText"/>
        <w:rPr>
          <w:rFonts w:cs="Calibri"/>
        </w:rPr>
      </w:pPr>
      <w:r>
        <w:rPr>
          <w:rFonts w:cs="Calibri"/>
        </w:rPr>
        <w:t xml:space="preserve">3) </w:t>
      </w:r>
      <w:r w:rsidR="00460AB5">
        <w:rPr>
          <w:rFonts w:cs="Calibri"/>
        </w:rPr>
        <w:t>In 5 working days, r</w:t>
      </w:r>
      <w:r w:rsidR="00BE79A1" w:rsidRPr="00BE79A1">
        <w:rPr>
          <w:rFonts w:cs="Calibri"/>
        </w:rPr>
        <w:t>eceive</w:t>
      </w:r>
      <w:r>
        <w:rPr>
          <w:rFonts w:cs="Calibri"/>
        </w:rPr>
        <w:t xml:space="preserve"> a</w:t>
      </w:r>
      <w:r w:rsidR="00BE79A1" w:rsidRPr="00BE79A1">
        <w:rPr>
          <w:rFonts w:cs="Calibri"/>
        </w:rPr>
        <w:t xml:space="preserve"> code by post mail on your registration address</w:t>
      </w:r>
      <w:r w:rsidR="00C35484">
        <w:rPr>
          <w:rFonts w:cs="Calibri"/>
        </w:rPr>
        <w:t>.</w:t>
      </w:r>
    </w:p>
    <w:p w14:paraId="74887DAB" w14:textId="0C593492" w:rsidR="00BE79A1" w:rsidRPr="00BE79A1" w:rsidRDefault="0048406E" w:rsidP="00BE79A1">
      <w:pPr>
        <w:pStyle w:val="BodyText"/>
        <w:rPr>
          <w:rFonts w:cs="Calibri"/>
        </w:rPr>
      </w:pPr>
      <w:r>
        <w:rPr>
          <w:rFonts w:cs="Calibri"/>
        </w:rPr>
        <w:t>4</w:t>
      </w:r>
      <w:r w:rsidR="00A43DD8">
        <w:rPr>
          <w:rFonts w:cs="Calibri"/>
        </w:rPr>
        <w:t>)</w:t>
      </w:r>
      <w:r w:rsidR="00BE79A1" w:rsidRPr="00BE79A1">
        <w:rPr>
          <w:rFonts w:cs="Calibri"/>
        </w:rPr>
        <w:t xml:space="preserve"> </w:t>
      </w:r>
      <w:r w:rsidR="00F86F46">
        <w:rPr>
          <w:rFonts w:cs="Calibri"/>
        </w:rPr>
        <w:t xml:space="preserve">To be </w:t>
      </w:r>
      <w:r w:rsidR="00F86F46" w:rsidRPr="00BE79A1">
        <w:rPr>
          <w:rFonts w:cs="Calibri"/>
        </w:rPr>
        <w:t>validated</w:t>
      </w:r>
      <w:r w:rsidR="00F86F46">
        <w:rPr>
          <w:rFonts w:cs="Calibri"/>
        </w:rPr>
        <w:t xml:space="preserve"> in </w:t>
      </w:r>
      <w:proofErr w:type="spellStart"/>
      <w:r w:rsidR="00F86F46">
        <w:rPr>
          <w:rFonts w:cs="Calibri"/>
        </w:rPr>
        <w:t>DigiD</w:t>
      </w:r>
      <w:proofErr w:type="spellEnd"/>
      <w:r w:rsidR="00F86F46">
        <w:rPr>
          <w:rFonts w:cs="Calibri"/>
        </w:rPr>
        <w:t>,</w:t>
      </w:r>
      <w:r w:rsidR="00F86F46" w:rsidRPr="00BE79A1">
        <w:rPr>
          <w:rFonts w:cs="Calibri"/>
        </w:rPr>
        <w:t xml:space="preserve"> </w:t>
      </w:r>
      <w:r w:rsidR="00F86F46">
        <w:rPr>
          <w:rFonts w:cs="Calibri"/>
        </w:rPr>
        <w:t>f</w:t>
      </w:r>
      <w:r w:rsidR="00BE79A1" w:rsidRPr="00BE79A1">
        <w:rPr>
          <w:rFonts w:cs="Calibri"/>
        </w:rPr>
        <w:t xml:space="preserve">ollow </w:t>
      </w:r>
      <w:r w:rsidR="00E8023D">
        <w:rPr>
          <w:rFonts w:cs="Calibri"/>
        </w:rPr>
        <w:t xml:space="preserve">the </w:t>
      </w:r>
      <w:r w:rsidR="00BE79A1" w:rsidRPr="00BE79A1">
        <w:rPr>
          <w:rFonts w:cs="Calibri"/>
        </w:rPr>
        <w:t xml:space="preserve">instructions </w:t>
      </w:r>
      <w:r w:rsidR="00E8023D">
        <w:rPr>
          <w:rFonts w:cs="Calibri"/>
        </w:rPr>
        <w:t>in t</w:t>
      </w:r>
      <w:r w:rsidR="00C62113">
        <w:rPr>
          <w:rFonts w:cs="Calibri"/>
        </w:rPr>
        <w:t xml:space="preserve">he </w:t>
      </w:r>
      <w:r w:rsidR="00BE79A1" w:rsidRPr="00BE79A1">
        <w:rPr>
          <w:rFonts w:cs="Calibri"/>
        </w:rPr>
        <w:t>mai</w:t>
      </w:r>
      <w:r w:rsidR="00F86F46">
        <w:rPr>
          <w:rFonts w:cs="Calibri"/>
        </w:rPr>
        <w:t>l</w:t>
      </w:r>
      <w:r w:rsidR="00C35484">
        <w:rPr>
          <w:rFonts w:cs="Calibri"/>
        </w:rPr>
        <w:t>.</w:t>
      </w:r>
    </w:p>
    <w:p w14:paraId="53C0D44F" w14:textId="77777777" w:rsidR="008E69DA" w:rsidRDefault="008E69DA" w:rsidP="00BE79A1">
      <w:pPr>
        <w:pStyle w:val="BodyText"/>
        <w:rPr>
          <w:rFonts w:cs="Calibri"/>
        </w:rPr>
      </w:pPr>
    </w:p>
    <w:p w14:paraId="76C74FBF" w14:textId="77777777" w:rsidR="009C0569" w:rsidRDefault="009C0569" w:rsidP="00BE79A1">
      <w:pPr>
        <w:pStyle w:val="BodyText"/>
        <w:rPr>
          <w:rFonts w:cs="Calibri"/>
        </w:rPr>
      </w:pPr>
      <w:r w:rsidRPr="009C0569">
        <w:rPr>
          <w:rFonts w:cs="Calibri"/>
        </w:rPr>
        <w:t>When you get your driving license, you may add additional authorization type.</w:t>
      </w:r>
    </w:p>
    <w:p w14:paraId="334A073A" w14:textId="4408C9BA" w:rsidR="00BE79A1" w:rsidRPr="00BE79A1" w:rsidRDefault="00105711" w:rsidP="00BE79A1">
      <w:pPr>
        <w:pStyle w:val="BodyText"/>
        <w:rPr>
          <w:rFonts w:cs="Calibri"/>
        </w:rPr>
      </w:pPr>
      <w:r w:rsidRPr="00820375">
        <w:rPr>
          <w:rFonts w:cs="Calibri"/>
          <w:b/>
          <w:bCs/>
        </w:rPr>
        <w:t>Note:</w:t>
      </w:r>
      <w:r w:rsidRPr="00BE79A1">
        <w:rPr>
          <w:rFonts w:cs="Calibri"/>
        </w:rPr>
        <w:t xml:space="preserve"> </w:t>
      </w:r>
      <w:r>
        <w:rPr>
          <w:rFonts w:cs="Calibri"/>
        </w:rPr>
        <w:t>N</w:t>
      </w:r>
      <w:r w:rsidRPr="00BE79A1">
        <w:rPr>
          <w:rFonts w:cs="Calibri"/>
        </w:rPr>
        <w:t>ot confirmed yet: Additional aut</w:t>
      </w:r>
      <w:r>
        <w:rPr>
          <w:rFonts w:cs="Calibri"/>
        </w:rPr>
        <w:t>h</w:t>
      </w:r>
      <w:r w:rsidRPr="00BE79A1">
        <w:rPr>
          <w:rFonts w:cs="Calibri"/>
        </w:rPr>
        <w:t>orization with</w:t>
      </w:r>
      <w:r>
        <w:rPr>
          <w:rFonts w:cs="Calibri"/>
        </w:rPr>
        <w:t xml:space="preserve"> an</w:t>
      </w:r>
      <w:r w:rsidRPr="00BE79A1">
        <w:rPr>
          <w:rFonts w:cs="Calibri"/>
        </w:rPr>
        <w:t xml:space="preserve"> ID card </w:t>
      </w:r>
      <w:r>
        <w:rPr>
          <w:rFonts w:cs="Calibri"/>
        </w:rPr>
        <w:t xml:space="preserve">provides </w:t>
      </w:r>
      <w:r w:rsidRPr="00BE79A1">
        <w:rPr>
          <w:rFonts w:cs="Calibri"/>
        </w:rPr>
        <w:t xml:space="preserve">more access to sensitive information </w:t>
      </w:r>
      <w:r>
        <w:rPr>
          <w:rFonts w:cs="Calibri"/>
        </w:rPr>
        <w:t>(</w:t>
      </w:r>
      <w:r w:rsidRPr="00BE79A1">
        <w:rPr>
          <w:rFonts w:cs="Calibri"/>
        </w:rPr>
        <w:t>health info</w:t>
      </w:r>
      <w:r>
        <w:rPr>
          <w:rFonts w:cs="Calibri"/>
        </w:rPr>
        <w:t>).</w:t>
      </w:r>
    </w:p>
    <w:p w14:paraId="481470F9" w14:textId="77777777" w:rsidR="00BE79A1" w:rsidRPr="00BE79A1" w:rsidRDefault="00BE79A1" w:rsidP="00BE79A1">
      <w:pPr>
        <w:pStyle w:val="BodyText"/>
        <w:rPr>
          <w:rFonts w:cs="Calibri"/>
        </w:rPr>
      </w:pPr>
    </w:p>
    <w:p w14:paraId="101A9ADE" w14:textId="77777777" w:rsidR="00D94BB2" w:rsidRDefault="001C0DFA" w:rsidP="00BE79A1">
      <w:pPr>
        <w:pStyle w:val="BodyText"/>
        <w:rPr>
          <w:rFonts w:cs="Calibri"/>
        </w:rPr>
      </w:pPr>
      <w:r w:rsidRPr="00BE79A1">
        <w:rPr>
          <w:rFonts w:cs="Calibri"/>
        </w:rPr>
        <w:t xml:space="preserve">You cannot attach </w:t>
      </w:r>
      <w:r>
        <w:rPr>
          <w:rFonts w:cs="Calibri"/>
        </w:rPr>
        <w:t xml:space="preserve">your </w:t>
      </w:r>
      <w:r w:rsidRPr="00BE79A1">
        <w:rPr>
          <w:rFonts w:cs="Calibri"/>
        </w:rPr>
        <w:t xml:space="preserve">partner or </w:t>
      </w:r>
      <w:r>
        <w:rPr>
          <w:rFonts w:cs="Calibri"/>
        </w:rPr>
        <w:t xml:space="preserve">a </w:t>
      </w:r>
      <w:r w:rsidRPr="00BE79A1">
        <w:rPr>
          <w:rFonts w:cs="Calibri"/>
        </w:rPr>
        <w:t xml:space="preserve">child </w:t>
      </w:r>
      <w:r>
        <w:rPr>
          <w:rFonts w:cs="Calibri"/>
        </w:rPr>
        <w:t>t</w:t>
      </w:r>
      <w:r w:rsidRPr="00BE79A1">
        <w:rPr>
          <w:rFonts w:cs="Calibri"/>
        </w:rPr>
        <w:t xml:space="preserve">o your </w:t>
      </w:r>
      <w:proofErr w:type="spellStart"/>
      <w:r w:rsidRPr="00BE79A1">
        <w:rPr>
          <w:rFonts w:cs="Calibri"/>
        </w:rPr>
        <w:t>DigiD</w:t>
      </w:r>
      <w:proofErr w:type="spellEnd"/>
      <w:r w:rsidRPr="00BE79A1">
        <w:rPr>
          <w:rFonts w:cs="Calibri"/>
        </w:rPr>
        <w:t xml:space="preserve"> account</w:t>
      </w:r>
      <w:r>
        <w:rPr>
          <w:rFonts w:cs="Calibri"/>
        </w:rPr>
        <w:t xml:space="preserve">. </w:t>
      </w:r>
      <w:r w:rsidR="0049715B">
        <w:rPr>
          <w:rFonts w:cs="Calibri"/>
        </w:rPr>
        <w:t>To</w:t>
      </w:r>
      <w:r w:rsidR="00B70F48">
        <w:rPr>
          <w:rFonts w:cs="Calibri"/>
        </w:rPr>
        <w:t xml:space="preserve"> need to register them</w:t>
      </w:r>
      <w:r w:rsidR="00465BF2">
        <w:rPr>
          <w:rFonts w:cs="Calibri"/>
        </w:rPr>
        <w:t xml:space="preserve"> as well</w:t>
      </w:r>
      <w:r w:rsidR="00B70F48">
        <w:rPr>
          <w:rFonts w:cs="Calibri"/>
        </w:rPr>
        <w:t>.</w:t>
      </w:r>
    </w:p>
    <w:p w14:paraId="5698FED4" w14:textId="54B013AD" w:rsidR="003C68D7" w:rsidRDefault="00D932AF" w:rsidP="00BE79A1">
      <w:pPr>
        <w:pStyle w:val="BodyText"/>
        <w:rPr>
          <w:rFonts w:cs="Calibri"/>
        </w:rPr>
      </w:pPr>
      <w:r>
        <w:rPr>
          <w:rFonts w:cs="Calibri"/>
        </w:rPr>
        <w:t xml:space="preserve">A child may </w:t>
      </w:r>
      <w:r w:rsidR="00FC5129">
        <w:rPr>
          <w:rFonts w:cs="Calibri"/>
        </w:rPr>
        <w:t xml:space="preserve">need </w:t>
      </w:r>
      <w:proofErr w:type="spellStart"/>
      <w:r w:rsidR="009E36FC" w:rsidRPr="00BE79A1">
        <w:rPr>
          <w:rFonts w:cs="Calibri"/>
        </w:rPr>
        <w:t>DigiD</w:t>
      </w:r>
      <w:proofErr w:type="spellEnd"/>
      <w:r w:rsidR="001B1EAB">
        <w:rPr>
          <w:rFonts w:cs="Calibri"/>
        </w:rPr>
        <w:t xml:space="preserve"> for </w:t>
      </w:r>
      <w:r w:rsidR="009E36FC" w:rsidRPr="00BE79A1">
        <w:rPr>
          <w:rFonts w:cs="Calibri"/>
        </w:rPr>
        <w:t>vaccination.</w:t>
      </w:r>
      <w:r w:rsidR="00D94BB2">
        <w:rPr>
          <w:rFonts w:cs="Calibri"/>
        </w:rPr>
        <w:t xml:space="preserve"> </w:t>
      </w:r>
      <w:r w:rsidR="00B70F48">
        <w:rPr>
          <w:rFonts w:cs="Calibri"/>
        </w:rPr>
        <w:t xml:space="preserve">To register a child, </w:t>
      </w:r>
      <w:r w:rsidR="00BE79A1" w:rsidRPr="00BE79A1">
        <w:rPr>
          <w:rFonts w:cs="Calibri"/>
        </w:rPr>
        <w:t>create a separate email account</w:t>
      </w:r>
      <w:r w:rsidR="0049715B">
        <w:rPr>
          <w:rFonts w:cs="Calibri"/>
        </w:rPr>
        <w:t xml:space="preserve"> and </w:t>
      </w:r>
      <w:r w:rsidR="00B70F48">
        <w:rPr>
          <w:rFonts w:cs="Calibri"/>
        </w:rPr>
        <w:t xml:space="preserve">while </w:t>
      </w:r>
      <w:r w:rsidR="00BE79A1" w:rsidRPr="00BE79A1">
        <w:rPr>
          <w:rFonts w:cs="Calibri"/>
        </w:rPr>
        <w:t>registering, enter</w:t>
      </w:r>
      <w:r w:rsidR="009E36FC">
        <w:rPr>
          <w:rFonts w:cs="Calibri"/>
        </w:rPr>
        <w:t xml:space="preserve"> a</w:t>
      </w:r>
      <w:r w:rsidR="00BE79A1" w:rsidRPr="00BE79A1">
        <w:rPr>
          <w:rFonts w:cs="Calibri"/>
        </w:rPr>
        <w:t xml:space="preserve"> phone number of one of</w:t>
      </w:r>
      <w:r w:rsidR="009E36FC">
        <w:rPr>
          <w:rFonts w:cs="Calibri"/>
        </w:rPr>
        <w:t xml:space="preserve"> the</w:t>
      </w:r>
      <w:r w:rsidR="00BE79A1" w:rsidRPr="00BE79A1">
        <w:rPr>
          <w:rFonts w:cs="Calibri"/>
        </w:rPr>
        <w:t xml:space="preserve"> parents.</w:t>
      </w:r>
    </w:p>
    <w:p w14:paraId="27899A22" w14:textId="1523209B" w:rsidR="004B381C" w:rsidRDefault="004B381C" w:rsidP="004B381C">
      <w:pPr>
        <w:pStyle w:val="Heading2"/>
      </w:pPr>
      <w:bookmarkStart w:id="20" w:name="_Toc175581820"/>
      <w:r>
        <w:t>Notary</w:t>
      </w:r>
      <w:bookmarkEnd w:id="20"/>
    </w:p>
    <w:p w14:paraId="0613FBF0" w14:textId="5B2EE6C7" w:rsidR="00A044FD" w:rsidRDefault="004B381C" w:rsidP="004B381C">
      <w:pPr>
        <w:pStyle w:val="BodyText"/>
        <w:rPr>
          <w:rFonts w:cs="Calibri"/>
        </w:rPr>
      </w:pPr>
      <w:r w:rsidRPr="004B381C">
        <w:rPr>
          <w:rFonts w:cs="Calibri"/>
        </w:rPr>
        <w:t>There are a lot of notaries</w:t>
      </w:r>
      <w:r w:rsidR="004E022E">
        <w:rPr>
          <w:rFonts w:cs="Calibri"/>
        </w:rPr>
        <w:t>, and they n</w:t>
      </w:r>
      <w:r w:rsidR="00E3605E" w:rsidRPr="004B381C">
        <w:rPr>
          <w:rFonts w:cs="Calibri"/>
        </w:rPr>
        <w:t>otarize</w:t>
      </w:r>
      <w:r w:rsidRPr="004B381C">
        <w:rPr>
          <w:rFonts w:cs="Calibri"/>
        </w:rPr>
        <w:t xml:space="preserve"> different documents.</w:t>
      </w:r>
    </w:p>
    <w:p w14:paraId="3237184F" w14:textId="357A26FF" w:rsidR="004B381C" w:rsidRDefault="00CA3FBB" w:rsidP="004B381C">
      <w:pPr>
        <w:pStyle w:val="BodyText"/>
        <w:rPr>
          <w:rFonts w:cs="Calibri"/>
        </w:rPr>
      </w:pPr>
      <w:r>
        <w:rPr>
          <w:rFonts w:cs="Calibri"/>
        </w:rPr>
        <w:t xml:space="preserve">To find </w:t>
      </w:r>
      <w:r w:rsidR="004E022E">
        <w:rPr>
          <w:rFonts w:cs="Calibri"/>
        </w:rPr>
        <w:t xml:space="preserve">a </w:t>
      </w:r>
      <w:r w:rsidR="00A044FD">
        <w:rPr>
          <w:rFonts w:cs="Calibri"/>
        </w:rPr>
        <w:t>n</w:t>
      </w:r>
      <w:r w:rsidRPr="00CA3FBB">
        <w:rPr>
          <w:rFonts w:cs="Calibri"/>
        </w:rPr>
        <w:t>otar</w:t>
      </w:r>
      <w:r w:rsidR="004E022E">
        <w:rPr>
          <w:rFonts w:cs="Calibri"/>
        </w:rPr>
        <w:t xml:space="preserve">y </w:t>
      </w:r>
      <w:r w:rsidRPr="00CA3FBB">
        <w:rPr>
          <w:rFonts w:cs="Calibri"/>
        </w:rPr>
        <w:t>nearby</w:t>
      </w:r>
      <w:r w:rsidR="00A044FD">
        <w:rPr>
          <w:rFonts w:cs="Calibri"/>
        </w:rPr>
        <w:t xml:space="preserve"> </w:t>
      </w:r>
      <w:r w:rsidR="004E022E">
        <w:rPr>
          <w:rFonts w:cs="Calibri"/>
        </w:rPr>
        <w:t>for a specific purpose</w:t>
      </w:r>
      <w:r>
        <w:rPr>
          <w:rFonts w:cs="Calibri"/>
        </w:rPr>
        <w:t xml:space="preserve">, go to </w:t>
      </w:r>
      <w:hyperlink r:id="rId40" w:history="1">
        <w:r w:rsidR="0052553D" w:rsidRPr="0043542F">
          <w:rPr>
            <w:rStyle w:val="Hyperlink"/>
            <w:rFonts w:cs="Calibri"/>
          </w:rPr>
          <w:t>https://www.degoedkoopstenotaris.nl/</w:t>
        </w:r>
      </w:hyperlink>
    </w:p>
    <w:p w14:paraId="1BC96F1F" w14:textId="04437011" w:rsidR="004B381C" w:rsidRPr="004B381C" w:rsidRDefault="00805192" w:rsidP="004B381C">
      <w:pPr>
        <w:pStyle w:val="BodyText"/>
        <w:rPr>
          <w:rFonts w:cs="Calibri"/>
        </w:rPr>
      </w:pPr>
      <w:r w:rsidRPr="004B381C">
        <w:rPr>
          <w:rFonts w:cs="Calibri"/>
        </w:rPr>
        <w:t xml:space="preserve">The </w:t>
      </w:r>
      <w:r w:rsidR="00AE5239">
        <w:rPr>
          <w:rFonts w:cs="Calibri"/>
        </w:rPr>
        <w:t xml:space="preserve">price </w:t>
      </w:r>
      <w:r w:rsidR="00AE5239" w:rsidRPr="004B381C">
        <w:rPr>
          <w:rFonts w:cs="Calibri"/>
        </w:rPr>
        <w:t>depend</w:t>
      </w:r>
      <w:r w:rsidR="00AE5239">
        <w:rPr>
          <w:rFonts w:cs="Calibri"/>
        </w:rPr>
        <w:t xml:space="preserve">s on </w:t>
      </w:r>
      <w:r w:rsidR="00AE5239" w:rsidRPr="004B381C">
        <w:rPr>
          <w:rFonts w:cs="Calibri"/>
        </w:rPr>
        <w:t>location</w:t>
      </w:r>
      <w:r w:rsidR="00AE5239">
        <w:rPr>
          <w:rFonts w:cs="Calibri"/>
        </w:rPr>
        <w:t xml:space="preserve">. The </w:t>
      </w:r>
      <w:r w:rsidRPr="004B381C">
        <w:rPr>
          <w:rFonts w:cs="Calibri"/>
        </w:rPr>
        <w:t>f</w:t>
      </w:r>
      <w:r w:rsidR="00E3605E">
        <w:rPr>
          <w:rFonts w:cs="Calibri"/>
        </w:rPr>
        <w:t>a</w:t>
      </w:r>
      <w:r w:rsidRPr="004B381C">
        <w:rPr>
          <w:rFonts w:cs="Calibri"/>
        </w:rPr>
        <w:t>rther from Amsterdam, the cheaper.</w:t>
      </w:r>
      <w:r w:rsidR="00E3605E">
        <w:rPr>
          <w:rFonts w:cs="Calibri"/>
        </w:rPr>
        <w:t xml:space="preserve"> </w:t>
      </w:r>
      <w:r w:rsidR="00904784">
        <w:rPr>
          <w:rFonts w:cs="Calibri"/>
        </w:rPr>
        <w:t>F</w:t>
      </w:r>
      <w:r w:rsidR="004B381C" w:rsidRPr="004B381C">
        <w:rPr>
          <w:rFonts w:cs="Calibri"/>
        </w:rPr>
        <w:t xml:space="preserve">or </w:t>
      </w:r>
      <w:r w:rsidR="00904784">
        <w:rPr>
          <w:rFonts w:cs="Calibri"/>
        </w:rPr>
        <w:t>example</w:t>
      </w:r>
      <w:r w:rsidR="004B381C" w:rsidRPr="004B381C">
        <w:rPr>
          <w:rFonts w:cs="Calibri"/>
        </w:rPr>
        <w:t xml:space="preserve">, </w:t>
      </w:r>
      <w:proofErr w:type="spellStart"/>
      <w:r w:rsidR="004B381C" w:rsidRPr="004B381C">
        <w:rPr>
          <w:rFonts w:cs="Calibri"/>
        </w:rPr>
        <w:t>legalisatie</w:t>
      </w:r>
      <w:proofErr w:type="spellEnd"/>
      <w:r w:rsidR="004B381C" w:rsidRPr="004B381C">
        <w:rPr>
          <w:rFonts w:cs="Calibri"/>
        </w:rPr>
        <w:t xml:space="preserve"> </w:t>
      </w:r>
      <w:proofErr w:type="spellStart"/>
      <w:r w:rsidR="004B381C" w:rsidRPr="004B381C">
        <w:rPr>
          <w:rFonts w:cs="Calibri"/>
        </w:rPr>
        <w:t>handtekening</w:t>
      </w:r>
      <w:proofErr w:type="spellEnd"/>
      <w:r w:rsidR="004B381C" w:rsidRPr="004B381C">
        <w:rPr>
          <w:rFonts w:cs="Calibri"/>
        </w:rPr>
        <w:t xml:space="preserve"> (</w:t>
      </w:r>
      <w:r w:rsidRPr="00805192">
        <w:rPr>
          <w:rFonts w:cs="Calibri"/>
        </w:rPr>
        <w:t>signature legalization</w:t>
      </w:r>
      <w:r w:rsidR="004B381C" w:rsidRPr="004B381C">
        <w:rPr>
          <w:rFonts w:cs="Calibri"/>
        </w:rPr>
        <w:t xml:space="preserve">) </w:t>
      </w:r>
      <w:r>
        <w:rPr>
          <w:rFonts w:cs="Calibri"/>
        </w:rPr>
        <w:t xml:space="preserve">costs </w:t>
      </w:r>
      <w:r w:rsidR="004B381C" w:rsidRPr="004B381C">
        <w:rPr>
          <w:rFonts w:cs="Calibri"/>
        </w:rPr>
        <w:t xml:space="preserve">50-150 </w:t>
      </w:r>
      <w:r w:rsidR="003A5777" w:rsidRPr="003A5777">
        <w:rPr>
          <w:rFonts w:cs="Calibri"/>
        </w:rPr>
        <w:t>€</w:t>
      </w:r>
      <w:r>
        <w:rPr>
          <w:rFonts w:cs="Calibri"/>
        </w:rPr>
        <w:t>.</w:t>
      </w:r>
    </w:p>
    <w:p w14:paraId="10D331F1" w14:textId="5C2068E4" w:rsidR="002C7208" w:rsidRDefault="002C7208" w:rsidP="004B381C">
      <w:pPr>
        <w:pStyle w:val="BodyText"/>
        <w:rPr>
          <w:rFonts w:cs="Calibri"/>
        </w:rPr>
      </w:pPr>
      <w:r w:rsidRPr="00D84BF5">
        <w:rPr>
          <w:rFonts w:cs="Calibri"/>
          <w:b/>
          <w:bCs/>
        </w:rPr>
        <w:t>Note:</w:t>
      </w:r>
      <w:r>
        <w:rPr>
          <w:rFonts w:cs="Calibri"/>
        </w:rPr>
        <w:t xml:space="preserve"> Not all notaries accept cash</w:t>
      </w:r>
      <w:r w:rsidR="00774CDA">
        <w:rPr>
          <w:rFonts w:cs="Calibri"/>
        </w:rPr>
        <w:t>.</w:t>
      </w:r>
    </w:p>
    <w:p w14:paraId="6E073F19" w14:textId="77777777" w:rsidR="002C7208" w:rsidRDefault="002C7208" w:rsidP="004B381C">
      <w:pPr>
        <w:pStyle w:val="BodyText"/>
        <w:rPr>
          <w:rFonts w:cs="Calibri"/>
        </w:rPr>
      </w:pPr>
    </w:p>
    <w:p w14:paraId="427ED685" w14:textId="77777777" w:rsidR="00E11CC5" w:rsidRDefault="002D4870" w:rsidP="004B381C">
      <w:pPr>
        <w:pStyle w:val="BodyText"/>
        <w:rPr>
          <w:rFonts w:cs="Calibri"/>
        </w:rPr>
      </w:pPr>
      <w:r w:rsidRPr="0007256E">
        <w:rPr>
          <w:rFonts w:cs="Calibri"/>
        </w:rPr>
        <w:t>To find out more about the notary</w:t>
      </w:r>
      <w:r w:rsidR="00593BE2" w:rsidRPr="0007256E">
        <w:rPr>
          <w:rFonts w:cs="Calibri"/>
        </w:rPr>
        <w:t xml:space="preserve"> activities, go to</w:t>
      </w:r>
      <w:r w:rsidR="00E11CC5">
        <w:rPr>
          <w:rFonts w:cs="Calibri"/>
        </w:rPr>
        <w:t>:</w:t>
      </w:r>
    </w:p>
    <w:p w14:paraId="3811A353" w14:textId="77777777" w:rsidR="00E11CC5" w:rsidRDefault="00E11CC5" w:rsidP="004B381C">
      <w:pPr>
        <w:pStyle w:val="BodyText"/>
        <w:rPr>
          <w:rFonts w:cs="Calibri"/>
        </w:rPr>
      </w:pPr>
      <w:r>
        <w:rPr>
          <w:rFonts w:cs="Calibri"/>
        </w:rPr>
        <w:t>-</w:t>
      </w:r>
      <w:r w:rsidR="007942B2" w:rsidRPr="0007256E">
        <w:t xml:space="preserve"> </w:t>
      </w:r>
      <w:hyperlink r:id="rId41" w:history="1">
        <w:r w:rsidR="007942B2" w:rsidRPr="0007256E">
          <w:rPr>
            <w:rStyle w:val="Hyperlink"/>
            <w:rFonts w:cs="Calibri"/>
          </w:rPr>
          <w:t>https://www.notaristarieven.nl/</w:t>
        </w:r>
      </w:hyperlink>
    </w:p>
    <w:p w14:paraId="0CB2A8B6" w14:textId="191FEA31" w:rsidR="002D4870" w:rsidRDefault="00E11CC5" w:rsidP="004B381C">
      <w:pPr>
        <w:pStyle w:val="BodyText"/>
        <w:rPr>
          <w:rFonts w:cs="Calibri"/>
        </w:rPr>
      </w:pPr>
      <w:r>
        <w:rPr>
          <w:rFonts w:cs="Calibri"/>
        </w:rPr>
        <w:t xml:space="preserve">- </w:t>
      </w:r>
      <w:hyperlink r:id="rId42" w:history="1">
        <w:r w:rsidR="0007256E" w:rsidRPr="0007256E">
          <w:rPr>
            <w:rStyle w:val="Hyperlink"/>
            <w:rFonts w:cs="Calibri"/>
          </w:rPr>
          <w:t>https://www.notaris.nl/</w:t>
        </w:r>
      </w:hyperlink>
    </w:p>
    <w:p w14:paraId="20654ABF" w14:textId="77777777" w:rsidR="003A5777" w:rsidRPr="004B381C" w:rsidRDefault="003A5777" w:rsidP="004B381C">
      <w:pPr>
        <w:pStyle w:val="BodyText"/>
        <w:rPr>
          <w:rFonts w:cs="Calibri"/>
        </w:rPr>
      </w:pPr>
    </w:p>
    <w:p w14:paraId="1E476B42" w14:textId="6F81465D" w:rsidR="004B381C" w:rsidRDefault="004B381C" w:rsidP="004B381C">
      <w:pPr>
        <w:pStyle w:val="BodyText"/>
        <w:rPr>
          <w:rFonts w:cs="Calibri"/>
        </w:rPr>
      </w:pPr>
      <w:r w:rsidRPr="004E022E">
        <w:rPr>
          <w:rFonts w:cs="Calibri"/>
          <w:b/>
          <w:bCs/>
        </w:rPr>
        <w:t>Tip:</w:t>
      </w:r>
      <w:r w:rsidRPr="004B381C">
        <w:rPr>
          <w:rFonts w:cs="Calibri"/>
        </w:rPr>
        <w:t xml:space="preserve"> Dutch notaries </w:t>
      </w:r>
      <w:r w:rsidR="004E022E">
        <w:rPr>
          <w:rFonts w:cs="Calibri"/>
        </w:rPr>
        <w:t>usually</w:t>
      </w:r>
      <w:r w:rsidR="00D14B46">
        <w:rPr>
          <w:rFonts w:cs="Calibri"/>
        </w:rPr>
        <w:t xml:space="preserve"> stamp documents </w:t>
      </w:r>
      <w:r w:rsidR="004B14BA">
        <w:rPr>
          <w:rFonts w:cs="Calibri"/>
        </w:rPr>
        <w:t xml:space="preserve">only </w:t>
      </w:r>
      <w:r w:rsidR="00D14B46">
        <w:rPr>
          <w:rFonts w:cs="Calibri"/>
        </w:rPr>
        <w:t xml:space="preserve">with </w:t>
      </w:r>
      <w:r w:rsidRPr="004B381C">
        <w:rPr>
          <w:rFonts w:cs="Calibri"/>
        </w:rPr>
        <w:t>the notary</w:t>
      </w:r>
      <w:r w:rsidR="004E022E">
        <w:rPr>
          <w:rFonts w:cs="Calibri"/>
        </w:rPr>
        <w:t>’</w:t>
      </w:r>
      <w:r w:rsidRPr="004B381C">
        <w:rPr>
          <w:rFonts w:cs="Calibri"/>
        </w:rPr>
        <w:t>s name</w:t>
      </w:r>
      <w:r w:rsidR="004B14BA">
        <w:rPr>
          <w:rFonts w:cs="Calibri"/>
        </w:rPr>
        <w:t>,</w:t>
      </w:r>
      <w:r w:rsidR="004E022E">
        <w:rPr>
          <w:rFonts w:cs="Calibri"/>
        </w:rPr>
        <w:t xml:space="preserve"> nothing else.</w:t>
      </w:r>
      <w:r w:rsidRPr="004B381C">
        <w:rPr>
          <w:rFonts w:cs="Calibri"/>
        </w:rPr>
        <w:t xml:space="preserve"> But the recipient of </w:t>
      </w:r>
      <w:r w:rsidR="00963F7B">
        <w:rPr>
          <w:rFonts w:cs="Calibri"/>
        </w:rPr>
        <w:t xml:space="preserve">the </w:t>
      </w:r>
      <w:r w:rsidRPr="004B381C">
        <w:rPr>
          <w:rFonts w:cs="Calibri"/>
        </w:rPr>
        <w:t>document usually wants to know which notary</w:t>
      </w:r>
      <w:r w:rsidR="006B21DD">
        <w:rPr>
          <w:rFonts w:cs="Calibri"/>
        </w:rPr>
        <w:t xml:space="preserve"> office</w:t>
      </w:r>
      <w:r w:rsidRPr="004B381C">
        <w:rPr>
          <w:rFonts w:cs="Calibri"/>
        </w:rPr>
        <w:t xml:space="preserve"> (address</w:t>
      </w:r>
      <w:r w:rsidR="004B14BA">
        <w:rPr>
          <w:rFonts w:cs="Calibri"/>
        </w:rPr>
        <w:t xml:space="preserve"> and </w:t>
      </w:r>
      <w:r w:rsidRPr="004B381C">
        <w:rPr>
          <w:rFonts w:cs="Calibri"/>
        </w:rPr>
        <w:t>telephone number) did</w:t>
      </w:r>
      <w:r w:rsidR="004B14BA">
        <w:rPr>
          <w:rFonts w:cs="Calibri"/>
        </w:rPr>
        <w:t xml:space="preserve"> the notarization.</w:t>
      </w:r>
      <w:r w:rsidRPr="004B381C">
        <w:rPr>
          <w:rFonts w:cs="Calibri"/>
        </w:rPr>
        <w:t xml:space="preserve"> </w:t>
      </w:r>
      <w:r w:rsidR="00963F7B">
        <w:rPr>
          <w:rFonts w:cs="Calibri"/>
        </w:rPr>
        <w:t>A</w:t>
      </w:r>
      <w:r w:rsidRPr="004B381C">
        <w:rPr>
          <w:rFonts w:cs="Calibri"/>
        </w:rPr>
        <w:t>sk for an additional stamp</w:t>
      </w:r>
      <w:r w:rsidR="00963F7B">
        <w:rPr>
          <w:rFonts w:cs="Calibri"/>
        </w:rPr>
        <w:t xml:space="preserve"> which provides these </w:t>
      </w:r>
      <w:r w:rsidRPr="004B381C">
        <w:rPr>
          <w:rFonts w:cs="Calibri"/>
        </w:rPr>
        <w:t>details</w:t>
      </w:r>
      <w:r w:rsidR="006B21DD">
        <w:rPr>
          <w:rFonts w:cs="Calibri"/>
        </w:rPr>
        <w:t>.</w:t>
      </w:r>
    </w:p>
    <w:p w14:paraId="7D1244D7" w14:textId="3861923F" w:rsidR="00755065" w:rsidRDefault="00755065" w:rsidP="00012618">
      <w:pPr>
        <w:pStyle w:val="Heading2"/>
        <w:pageBreakBefore/>
      </w:pPr>
      <w:bookmarkStart w:id="21" w:name="_Toc175581821"/>
      <w:r>
        <w:lastRenderedPageBreak/>
        <w:t>Translation</w:t>
      </w:r>
      <w:bookmarkEnd w:id="21"/>
    </w:p>
    <w:p w14:paraId="3FBE9486" w14:textId="7A1F8984" w:rsidR="00CB2E21" w:rsidRDefault="00CB2E21" w:rsidP="00CB2E21">
      <w:pPr>
        <w:pStyle w:val="BodyText"/>
      </w:pPr>
      <w:r>
        <w:t xml:space="preserve">To find relevant </w:t>
      </w:r>
      <w:r w:rsidR="007C485B">
        <w:t>translators</w:t>
      </w:r>
      <w:r w:rsidR="00041E60">
        <w:t>, go to:</w:t>
      </w:r>
    </w:p>
    <w:p w14:paraId="32BBCA13" w14:textId="02D42F3A" w:rsidR="00041E60" w:rsidRDefault="00041E60" w:rsidP="00CB2E21">
      <w:pPr>
        <w:pStyle w:val="BodyText"/>
        <w:rPr>
          <w:rStyle w:val="Hyperlink"/>
          <w:rFonts w:cs="Calibri"/>
        </w:rPr>
      </w:pPr>
      <w:r>
        <w:t xml:space="preserve">- </w:t>
      </w:r>
      <w:hyperlink r:id="rId43" w:history="1">
        <w:r w:rsidRPr="00FC5443">
          <w:rPr>
            <w:rStyle w:val="Hyperlink"/>
            <w:rFonts w:cs="Calibri"/>
          </w:rPr>
          <w:t>https://zoekeentolkvertaler.bureauwbtv.nl/</w:t>
        </w:r>
      </w:hyperlink>
    </w:p>
    <w:p w14:paraId="152BE49C" w14:textId="1334164B" w:rsidR="00041E60" w:rsidRDefault="00041E60" w:rsidP="00041E60">
      <w:pPr>
        <w:pStyle w:val="BodyText"/>
        <w:rPr>
          <w:rStyle w:val="Hyperlink"/>
          <w:color w:val="464547"/>
          <w:u w:val="none"/>
        </w:rPr>
      </w:pPr>
      <w:r>
        <w:rPr>
          <w:rStyle w:val="Hyperlink"/>
          <w:color w:val="464547"/>
          <w:u w:val="none"/>
        </w:rPr>
        <w:t xml:space="preserve">- </w:t>
      </w:r>
      <w:hyperlink r:id="rId44" w:history="1">
        <w:r w:rsidRPr="00FC5443">
          <w:rPr>
            <w:rStyle w:val="Hyperlink"/>
          </w:rPr>
          <w:t>https://www.nubveto.nl/register/resultaten/</w:t>
        </w:r>
      </w:hyperlink>
    </w:p>
    <w:p w14:paraId="29A39C73" w14:textId="77777777" w:rsidR="007B5EB5" w:rsidRDefault="007B5EB5" w:rsidP="00755065">
      <w:pPr>
        <w:pStyle w:val="BodyText"/>
        <w:rPr>
          <w:rStyle w:val="Hyperlink"/>
          <w:rFonts w:cs="Calibri"/>
        </w:rPr>
      </w:pPr>
    </w:p>
    <w:p w14:paraId="495098E9" w14:textId="0D9CFD93" w:rsidR="007B5EB5" w:rsidRPr="001F11AF" w:rsidRDefault="001F11AF" w:rsidP="001F11AF">
      <w:pPr>
        <w:pStyle w:val="BodyText"/>
        <w:rPr>
          <w:rStyle w:val="Hyperlink"/>
          <w:b/>
          <w:bCs/>
          <w:color w:val="464547"/>
          <w:u w:val="none"/>
        </w:rPr>
      </w:pPr>
      <w:r w:rsidRPr="001F11AF">
        <w:rPr>
          <w:rStyle w:val="Hyperlink"/>
          <w:b/>
          <w:bCs/>
          <w:color w:val="464547"/>
          <w:u w:val="none"/>
        </w:rPr>
        <w:t>Interpreters</w:t>
      </w:r>
    </w:p>
    <w:p w14:paraId="70D12BD4" w14:textId="48F442C0" w:rsidR="001F11AF" w:rsidRDefault="00A350E5" w:rsidP="00A350E5">
      <w:pPr>
        <w:pStyle w:val="BodyText"/>
        <w:rPr>
          <w:rStyle w:val="Hyperlink"/>
          <w:color w:val="464547"/>
          <w:u w:val="none"/>
        </w:rPr>
      </w:pPr>
      <w:r w:rsidRPr="00A350E5">
        <w:rPr>
          <w:rStyle w:val="Hyperlink"/>
          <w:color w:val="464547"/>
          <w:u w:val="none"/>
        </w:rPr>
        <w:t>If you</w:t>
      </w:r>
      <w:r w:rsidR="00B43C20">
        <w:rPr>
          <w:rStyle w:val="Hyperlink"/>
          <w:color w:val="464547"/>
          <w:u w:val="none"/>
        </w:rPr>
        <w:t xml:space="preserve"> do not know Dutch but need to make a deal, you </w:t>
      </w:r>
      <w:r w:rsidRPr="00A350E5">
        <w:rPr>
          <w:rStyle w:val="Hyperlink"/>
          <w:color w:val="464547"/>
          <w:u w:val="none"/>
        </w:rPr>
        <w:t xml:space="preserve">need </w:t>
      </w:r>
      <w:r>
        <w:rPr>
          <w:rStyle w:val="Hyperlink"/>
          <w:color w:val="464547"/>
          <w:u w:val="none"/>
        </w:rPr>
        <w:t>a</w:t>
      </w:r>
      <w:r w:rsidR="00BE35D5">
        <w:rPr>
          <w:rStyle w:val="Hyperlink"/>
          <w:color w:val="464547"/>
          <w:u w:val="none"/>
        </w:rPr>
        <w:t xml:space="preserve"> sworn interpr</w:t>
      </w:r>
      <w:r>
        <w:rPr>
          <w:rStyle w:val="Hyperlink"/>
          <w:color w:val="464547"/>
          <w:u w:val="none"/>
        </w:rPr>
        <w:t>eter</w:t>
      </w:r>
      <w:r w:rsidR="0096378B">
        <w:rPr>
          <w:rStyle w:val="Hyperlink"/>
          <w:color w:val="464547"/>
          <w:u w:val="none"/>
        </w:rPr>
        <w:t>.</w:t>
      </w:r>
      <w:r w:rsidR="00CD022F">
        <w:rPr>
          <w:rStyle w:val="Hyperlink"/>
          <w:color w:val="464547"/>
          <w:u w:val="none"/>
        </w:rPr>
        <w:t xml:space="preserve"> </w:t>
      </w:r>
      <w:r w:rsidR="00D54BDE">
        <w:rPr>
          <w:rStyle w:val="Hyperlink"/>
          <w:color w:val="464547"/>
          <w:u w:val="none"/>
        </w:rPr>
        <w:t xml:space="preserve">To find </w:t>
      </w:r>
      <w:r w:rsidR="00852310">
        <w:rPr>
          <w:rStyle w:val="Hyperlink"/>
          <w:color w:val="464547"/>
          <w:u w:val="none"/>
        </w:rPr>
        <w:t xml:space="preserve">one, </w:t>
      </w:r>
      <w:r w:rsidR="00C35EAE">
        <w:rPr>
          <w:rStyle w:val="Hyperlink"/>
          <w:color w:val="464547"/>
          <w:u w:val="none"/>
        </w:rPr>
        <w:t xml:space="preserve">use two links </w:t>
      </w:r>
      <w:r w:rsidR="00D54BDE">
        <w:rPr>
          <w:rStyle w:val="Hyperlink"/>
          <w:color w:val="464547"/>
          <w:u w:val="none"/>
        </w:rPr>
        <w:t>above.</w:t>
      </w:r>
    </w:p>
    <w:p w14:paraId="10E05F78" w14:textId="02C16C39" w:rsidR="00852310" w:rsidRPr="00D54BDE" w:rsidRDefault="00852310" w:rsidP="00852310">
      <w:pPr>
        <w:pStyle w:val="BodyText"/>
        <w:rPr>
          <w:rStyle w:val="Hyperlink"/>
          <w:b/>
          <w:bCs/>
          <w:color w:val="464547"/>
          <w:u w:val="none"/>
        </w:rPr>
      </w:pPr>
      <w:r w:rsidRPr="00D54BDE">
        <w:rPr>
          <w:rStyle w:val="Hyperlink"/>
          <w:b/>
          <w:bCs/>
          <w:color w:val="464547"/>
          <w:u w:val="none"/>
        </w:rPr>
        <w:t>Note:</w:t>
      </w:r>
      <w:r w:rsidRPr="00FF050C">
        <w:rPr>
          <w:rStyle w:val="Hyperlink"/>
          <w:color w:val="464547"/>
          <w:u w:val="none"/>
        </w:rPr>
        <w:t xml:space="preserve"> Such </w:t>
      </w:r>
      <w:r>
        <w:rPr>
          <w:rStyle w:val="Hyperlink"/>
          <w:color w:val="464547"/>
          <w:u w:val="none"/>
        </w:rPr>
        <w:t xml:space="preserve">specialists are very busy, so make an appointment a month before the date of the deal. </w:t>
      </w:r>
    </w:p>
    <w:p w14:paraId="3A43DA02" w14:textId="134BB572" w:rsidR="00772772" w:rsidRDefault="00772772" w:rsidP="00772772">
      <w:pPr>
        <w:pStyle w:val="BodyText"/>
        <w:rPr>
          <w:rFonts w:cs="Calibri"/>
        </w:rPr>
      </w:pPr>
      <w:r w:rsidRPr="0059305E">
        <w:rPr>
          <w:rStyle w:val="Hyperlink"/>
          <w:b/>
          <w:bCs/>
          <w:color w:val="464547"/>
          <w:u w:val="none"/>
        </w:rPr>
        <w:t>Note:</w:t>
      </w:r>
      <w:r w:rsidRPr="0059305E">
        <w:rPr>
          <w:rStyle w:val="Hyperlink"/>
          <w:color w:val="464547"/>
          <w:u w:val="none"/>
        </w:rPr>
        <w:t xml:space="preserve"> Sometime</w:t>
      </w:r>
      <w:r w:rsidR="004F1EA9">
        <w:rPr>
          <w:rStyle w:val="Hyperlink"/>
          <w:color w:val="464547"/>
          <w:u w:val="none"/>
        </w:rPr>
        <w:t>s a</w:t>
      </w:r>
      <w:r w:rsidRPr="00EF7BCC">
        <w:rPr>
          <w:rStyle w:val="Hyperlink"/>
          <w:color w:val="464547"/>
          <w:u w:val="none"/>
        </w:rPr>
        <w:t xml:space="preserve"> notary </w:t>
      </w:r>
      <w:r>
        <w:rPr>
          <w:rStyle w:val="Hyperlink"/>
          <w:color w:val="464547"/>
          <w:u w:val="none"/>
        </w:rPr>
        <w:t xml:space="preserve">who conducts the deal </w:t>
      </w:r>
      <w:r w:rsidR="00333167">
        <w:rPr>
          <w:rStyle w:val="Hyperlink"/>
          <w:color w:val="464547"/>
          <w:u w:val="none"/>
        </w:rPr>
        <w:t xml:space="preserve">offers </w:t>
      </w:r>
      <w:r w:rsidRPr="00EF7BCC">
        <w:rPr>
          <w:rStyle w:val="Hyperlink"/>
          <w:color w:val="464547"/>
          <w:u w:val="none"/>
        </w:rPr>
        <w:t xml:space="preserve">a </w:t>
      </w:r>
      <w:r w:rsidR="00886104" w:rsidRPr="00755065">
        <w:rPr>
          <w:rFonts w:cs="Calibri"/>
        </w:rPr>
        <w:t>sworn</w:t>
      </w:r>
      <w:r w:rsidR="00886104" w:rsidRPr="00EF7BCC">
        <w:rPr>
          <w:rStyle w:val="Hyperlink"/>
          <w:color w:val="464547"/>
          <w:u w:val="none"/>
        </w:rPr>
        <w:t xml:space="preserve"> </w:t>
      </w:r>
      <w:r w:rsidRPr="00EF7BCC">
        <w:rPr>
          <w:rStyle w:val="Hyperlink"/>
          <w:color w:val="464547"/>
          <w:u w:val="none"/>
        </w:rPr>
        <w:t>interpreter</w:t>
      </w:r>
      <w:r>
        <w:rPr>
          <w:rFonts w:cs="Calibri"/>
        </w:rPr>
        <w:t>. In this case the</w:t>
      </w:r>
      <w:r w:rsidRPr="002B66CE">
        <w:rPr>
          <w:rFonts w:cs="Calibri"/>
        </w:rPr>
        <w:t xml:space="preserve"> cost of </w:t>
      </w:r>
      <w:r w:rsidR="002C359C">
        <w:rPr>
          <w:rFonts w:cs="Calibri"/>
        </w:rPr>
        <w:t xml:space="preserve">interpreter </w:t>
      </w:r>
      <w:r w:rsidRPr="002B66CE">
        <w:rPr>
          <w:rFonts w:cs="Calibri"/>
        </w:rPr>
        <w:t xml:space="preserve">services is included in the </w:t>
      </w:r>
      <w:r>
        <w:rPr>
          <w:rFonts w:cs="Calibri"/>
        </w:rPr>
        <w:t>cost of notary services.</w:t>
      </w:r>
      <w:r w:rsidR="004F1EA9">
        <w:rPr>
          <w:rFonts w:cs="Calibri"/>
        </w:rPr>
        <w:t xml:space="preserve"> But you can find </w:t>
      </w:r>
      <w:r w:rsidR="004E71DC">
        <w:rPr>
          <w:rFonts w:cs="Calibri"/>
        </w:rPr>
        <w:t xml:space="preserve">a </w:t>
      </w:r>
      <w:r w:rsidR="004E71DC">
        <w:rPr>
          <w:rStyle w:val="Hyperlink"/>
          <w:color w:val="464547"/>
          <w:u w:val="none"/>
        </w:rPr>
        <w:t>sworn interpreter</w:t>
      </w:r>
      <w:r w:rsidR="004E71DC">
        <w:rPr>
          <w:rFonts w:cs="Calibri"/>
        </w:rPr>
        <w:t xml:space="preserve"> yourself</w:t>
      </w:r>
      <w:r w:rsidR="006D060E">
        <w:rPr>
          <w:rFonts w:cs="Calibri"/>
        </w:rPr>
        <w:t xml:space="preserve"> if you think it is less expensive</w:t>
      </w:r>
      <w:r w:rsidR="004E71DC">
        <w:rPr>
          <w:rFonts w:cs="Calibri"/>
        </w:rPr>
        <w:t>.</w:t>
      </w:r>
    </w:p>
    <w:p w14:paraId="7AB431E8" w14:textId="33E2D008" w:rsidR="00F1425F" w:rsidRPr="00EF7BCC" w:rsidRDefault="00F1425F" w:rsidP="00772772">
      <w:pPr>
        <w:pStyle w:val="BodyText"/>
        <w:rPr>
          <w:rStyle w:val="Hyperlink"/>
          <w:color w:val="464547"/>
          <w:u w:val="none"/>
        </w:rPr>
      </w:pPr>
      <w:r>
        <w:rPr>
          <w:rFonts w:cs="Calibri"/>
        </w:rPr>
        <w:t xml:space="preserve">Depending on location, </w:t>
      </w:r>
      <w:r w:rsidR="002C359C">
        <w:rPr>
          <w:rFonts w:cs="Calibri"/>
        </w:rPr>
        <w:t>interpreter</w:t>
      </w:r>
      <w:r w:rsidRPr="002B66CE">
        <w:rPr>
          <w:rFonts w:cs="Calibri"/>
        </w:rPr>
        <w:t xml:space="preserve"> services</w:t>
      </w:r>
      <w:r w:rsidR="002C359C">
        <w:rPr>
          <w:rFonts w:cs="Calibri"/>
        </w:rPr>
        <w:t xml:space="preserve"> may cost 100-300 </w:t>
      </w:r>
      <w:r w:rsidR="00CD4F8A" w:rsidRPr="00CD4F8A">
        <w:rPr>
          <w:rFonts w:cs="Calibri"/>
        </w:rPr>
        <w:t>€</w:t>
      </w:r>
      <w:r w:rsidR="00CD4F8A">
        <w:rPr>
          <w:rFonts w:cs="Calibri"/>
        </w:rPr>
        <w:t>.</w:t>
      </w:r>
    </w:p>
    <w:p w14:paraId="06BB49F6" w14:textId="77777777" w:rsidR="00942323" w:rsidRDefault="00942323" w:rsidP="00942323">
      <w:pPr>
        <w:pStyle w:val="BodyText"/>
        <w:rPr>
          <w:rStyle w:val="Hyperlink"/>
          <w:color w:val="464547"/>
          <w:u w:val="none"/>
          <w:lang w:val="en-GB"/>
        </w:rPr>
      </w:pPr>
    </w:p>
    <w:p w14:paraId="0993EB35" w14:textId="156AF4C5" w:rsidR="00942323" w:rsidRDefault="009A711D" w:rsidP="00942323">
      <w:pPr>
        <w:pStyle w:val="BodyText"/>
        <w:rPr>
          <w:rStyle w:val="Hyperlink"/>
          <w:color w:val="464547"/>
          <w:u w:val="none"/>
        </w:rPr>
      </w:pPr>
      <w:r w:rsidRPr="009A711D">
        <w:rPr>
          <w:rStyle w:val="Hyperlink"/>
          <w:color w:val="464547"/>
          <w:u w:val="none"/>
        </w:rPr>
        <w:t xml:space="preserve">The translation agency of Zora </w:t>
      </w:r>
      <w:proofErr w:type="spellStart"/>
      <w:r w:rsidRPr="009A711D">
        <w:rPr>
          <w:rStyle w:val="Hyperlink"/>
          <w:color w:val="464547"/>
          <w:u w:val="none"/>
        </w:rPr>
        <w:t>Terrichova</w:t>
      </w:r>
      <w:proofErr w:type="spellEnd"/>
      <w:r>
        <w:rPr>
          <w:rStyle w:val="Hyperlink"/>
          <w:color w:val="464547"/>
          <w:u w:val="none"/>
        </w:rPr>
        <w:t xml:space="preserve">: </w:t>
      </w:r>
      <w:hyperlink r:id="rId45" w:history="1">
        <w:r w:rsidRPr="00FC5443">
          <w:rPr>
            <w:rStyle w:val="Hyperlink"/>
          </w:rPr>
          <w:t>https://ztranslate.eu/</w:t>
        </w:r>
      </w:hyperlink>
      <w:r w:rsidRPr="009A711D">
        <w:rPr>
          <w:rStyle w:val="Hyperlink"/>
          <w:u w:val="none"/>
        </w:rPr>
        <w:t xml:space="preserve"> </w:t>
      </w:r>
      <w:r w:rsidR="00FD686C">
        <w:rPr>
          <w:rStyle w:val="Hyperlink"/>
          <w:color w:val="464547"/>
          <w:u w:val="none"/>
        </w:rPr>
        <w:t>Translators and i</w:t>
      </w:r>
      <w:r w:rsidR="00BD4254" w:rsidRPr="00BD4254">
        <w:rPr>
          <w:rStyle w:val="Hyperlink"/>
          <w:color w:val="464547"/>
          <w:u w:val="none"/>
        </w:rPr>
        <w:t>nterpreter</w:t>
      </w:r>
      <w:r w:rsidR="00FD686C">
        <w:rPr>
          <w:rStyle w:val="Hyperlink"/>
          <w:color w:val="464547"/>
          <w:u w:val="none"/>
        </w:rPr>
        <w:t>s,</w:t>
      </w:r>
      <w:r w:rsidR="00BD4254" w:rsidRPr="00BD4254">
        <w:rPr>
          <w:rStyle w:val="Hyperlink"/>
          <w:color w:val="464547"/>
          <w:u w:val="none"/>
        </w:rPr>
        <w:t xml:space="preserve"> </w:t>
      </w:r>
      <w:r w:rsidR="00DB3E33">
        <w:rPr>
          <w:rStyle w:val="Hyperlink"/>
          <w:color w:val="464547"/>
          <w:u w:val="none"/>
        </w:rPr>
        <w:t>both swor</w:t>
      </w:r>
      <w:r w:rsidR="00BD4254">
        <w:rPr>
          <w:rStyle w:val="Hyperlink"/>
          <w:color w:val="464547"/>
          <w:u w:val="none"/>
        </w:rPr>
        <w:t>n and unsworn</w:t>
      </w:r>
      <w:r w:rsidR="00FD686C">
        <w:rPr>
          <w:rStyle w:val="Hyperlink"/>
          <w:color w:val="464547"/>
          <w:u w:val="none"/>
        </w:rPr>
        <w:t>.</w:t>
      </w:r>
      <w:r w:rsidR="00BD4254">
        <w:rPr>
          <w:rStyle w:val="Hyperlink"/>
          <w:color w:val="464547"/>
          <w:u w:val="none"/>
        </w:rPr>
        <w:t xml:space="preserve"> </w:t>
      </w:r>
      <w:r>
        <w:rPr>
          <w:rStyle w:val="Hyperlink"/>
          <w:color w:val="464547"/>
          <w:u w:val="none"/>
        </w:rPr>
        <w:t>Reliable but expensive service.</w:t>
      </w:r>
    </w:p>
    <w:p w14:paraId="5C1382FB" w14:textId="555D244F" w:rsidR="00143A6D" w:rsidRDefault="00143A6D" w:rsidP="00A350E5">
      <w:pPr>
        <w:pStyle w:val="BodyText"/>
        <w:rPr>
          <w:rStyle w:val="Hyperlink"/>
          <w:color w:val="464547"/>
          <w:u w:val="none"/>
        </w:rPr>
      </w:pPr>
    </w:p>
    <w:p w14:paraId="621F07E9" w14:textId="77777777" w:rsidR="0075096B" w:rsidRDefault="0075096B" w:rsidP="00817C82">
      <w:pPr>
        <w:pStyle w:val="BodyText"/>
        <w:rPr>
          <w:rStyle w:val="Hyperlink"/>
          <w:color w:val="464547"/>
          <w:u w:val="none"/>
          <w:lang w:val="en-GB"/>
        </w:rPr>
      </w:pPr>
      <w:r>
        <w:rPr>
          <w:rStyle w:val="Hyperlink"/>
          <w:color w:val="464547"/>
          <w:u w:val="none"/>
          <w:lang w:val="en-GB"/>
        </w:rPr>
        <w:t>S</w:t>
      </w:r>
      <w:r w:rsidR="006D060E" w:rsidRPr="00771754">
        <w:rPr>
          <w:rStyle w:val="Hyperlink"/>
          <w:color w:val="464547"/>
          <w:u w:val="none"/>
          <w:lang w:val="en-GB"/>
        </w:rPr>
        <w:t xml:space="preserve">worn </w:t>
      </w:r>
      <w:r w:rsidR="00A00653" w:rsidRPr="00771754">
        <w:rPr>
          <w:rStyle w:val="Hyperlink"/>
          <w:color w:val="464547"/>
          <w:u w:val="none"/>
          <w:lang w:val="en-GB"/>
        </w:rPr>
        <w:t>interpreter</w:t>
      </w:r>
      <w:r>
        <w:rPr>
          <w:rStyle w:val="Hyperlink"/>
          <w:color w:val="464547"/>
          <w:u w:val="none"/>
          <w:lang w:val="en-GB"/>
        </w:rPr>
        <w:t>s:</w:t>
      </w:r>
    </w:p>
    <w:p w14:paraId="3A0974A8" w14:textId="63637656" w:rsidR="00817C82" w:rsidRPr="00771754" w:rsidRDefault="009F26B7" w:rsidP="00817C82">
      <w:pPr>
        <w:pStyle w:val="BodyText"/>
        <w:rPr>
          <w:rStyle w:val="Hyperlink"/>
          <w:color w:val="464547"/>
          <w:u w:val="none"/>
          <w:lang w:val="en-GB"/>
        </w:rPr>
      </w:pPr>
      <w:r>
        <w:rPr>
          <w:rStyle w:val="Hyperlink"/>
          <w:color w:val="464547"/>
          <w:u w:val="none"/>
          <w:lang w:val="en-GB"/>
        </w:rPr>
        <w:t xml:space="preserve">- </w:t>
      </w:r>
      <w:r w:rsidR="00817C82" w:rsidRPr="00771754">
        <w:rPr>
          <w:rStyle w:val="Hyperlink"/>
          <w:color w:val="464547"/>
          <w:u w:val="none"/>
          <w:lang w:val="en-GB"/>
        </w:rPr>
        <w:t xml:space="preserve">E.V. </w:t>
      </w:r>
      <w:proofErr w:type="spellStart"/>
      <w:r w:rsidR="00817C82" w:rsidRPr="00771754">
        <w:rPr>
          <w:rStyle w:val="Hyperlink"/>
          <w:color w:val="464547"/>
          <w:u w:val="none"/>
          <w:lang w:val="en-GB"/>
        </w:rPr>
        <w:t>Blom-Apreleva</w:t>
      </w:r>
      <w:proofErr w:type="spellEnd"/>
      <w:r w:rsidR="007E0CC0" w:rsidRPr="00771754">
        <w:rPr>
          <w:rStyle w:val="Hyperlink"/>
          <w:color w:val="464547"/>
          <w:u w:val="none"/>
          <w:lang w:val="en-GB"/>
        </w:rPr>
        <w:t xml:space="preserve"> (Ekaterina)</w:t>
      </w:r>
      <w:r w:rsidR="004F3788" w:rsidRPr="00771754">
        <w:rPr>
          <w:rStyle w:val="Hyperlink"/>
          <w:color w:val="464547"/>
          <w:u w:val="none"/>
          <w:lang w:val="en-GB"/>
        </w:rPr>
        <w:t xml:space="preserve">, </w:t>
      </w:r>
      <w:proofErr w:type="spellStart"/>
      <w:r w:rsidR="00896A9A">
        <w:rPr>
          <w:rStyle w:val="Hyperlink"/>
          <w:color w:val="464547"/>
          <w:u w:val="none"/>
          <w:lang w:val="en-GB"/>
        </w:rPr>
        <w:t>tel</w:t>
      </w:r>
      <w:proofErr w:type="spellEnd"/>
      <w:r w:rsidR="00896A9A" w:rsidRPr="00771754">
        <w:rPr>
          <w:rStyle w:val="Hyperlink"/>
          <w:color w:val="464547"/>
          <w:u w:val="none"/>
          <w:lang w:val="en-GB"/>
        </w:rPr>
        <w:t xml:space="preserve">: </w:t>
      </w:r>
      <w:r w:rsidR="00183709">
        <w:rPr>
          <w:rStyle w:val="Hyperlink"/>
          <w:color w:val="464547"/>
          <w:u w:val="none"/>
          <w:lang w:val="en-GB"/>
        </w:rPr>
        <w:t xml:space="preserve">+31 </w:t>
      </w:r>
      <w:r w:rsidR="00896A9A" w:rsidRPr="00771754">
        <w:rPr>
          <w:rStyle w:val="Hyperlink"/>
          <w:color w:val="464547"/>
          <w:u w:val="none"/>
          <w:lang w:val="en-GB"/>
        </w:rPr>
        <w:t>620503623</w:t>
      </w:r>
      <w:r w:rsidR="00896A9A">
        <w:rPr>
          <w:rStyle w:val="Hyperlink"/>
          <w:color w:val="464547"/>
          <w:u w:val="none"/>
          <w:lang w:val="en-GB"/>
        </w:rPr>
        <w:t xml:space="preserve">, </w:t>
      </w:r>
      <w:r w:rsidR="004F3788" w:rsidRPr="002405E6">
        <w:rPr>
          <w:rStyle w:val="Hyperlink"/>
          <w:color w:val="464547"/>
          <w:u w:val="none"/>
          <w:lang w:val="en-GB"/>
        </w:rPr>
        <w:t>email:</w:t>
      </w:r>
      <w:r w:rsidR="004F3788" w:rsidRPr="00771754">
        <w:rPr>
          <w:rStyle w:val="Hyperlink"/>
          <w:color w:val="464547"/>
          <w:u w:val="none"/>
          <w:lang w:val="en-GB"/>
        </w:rPr>
        <w:t xml:space="preserve"> </w:t>
      </w:r>
      <w:hyperlink r:id="rId46">
        <w:r w:rsidR="00066475" w:rsidRPr="447204C3">
          <w:rPr>
            <w:rStyle w:val="Hyperlink"/>
            <w:lang w:val="en-GB"/>
          </w:rPr>
          <w:t>info@translate-trojka.nl</w:t>
        </w:r>
      </w:hyperlink>
      <w:r w:rsidR="005A11D6" w:rsidRPr="447204C3">
        <w:rPr>
          <w:rStyle w:val="Hyperlink"/>
          <w:color w:val="464547"/>
          <w:u w:val="none"/>
          <w:lang w:val="en-GB"/>
        </w:rPr>
        <w:t xml:space="preserve">. </w:t>
      </w:r>
      <w:r w:rsidR="005A11D6" w:rsidRPr="447204C3">
        <w:rPr>
          <w:lang w:val="en-GB"/>
        </w:rPr>
        <w:t>No response</w:t>
      </w:r>
      <w:r w:rsidR="00066475" w:rsidRPr="00771754">
        <w:rPr>
          <w:rStyle w:val="Hyperlink"/>
          <w:color w:val="464547"/>
          <w:u w:val="none"/>
          <w:lang w:val="en-GB"/>
        </w:rPr>
        <w:t xml:space="preserve"> </w:t>
      </w:r>
    </w:p>
    <w:p w14:paraId="0DB8E713" w14:textId="63D71CCD" w:rsidR="00C35EAE" w:rsidRDefault="002D660B" w:rsidP="00C35EAE">
      <w:pPr>
        <w:pStyle w:val="BodyText"/>
        <w:rPr>
          <w:lang w:val="en-GB"/>
        </w:rPr>
      </w:pPr>
      <w:r w:rsidRPr="00ED2F0B">
        <w:t xml:space="preserve">- </w:t>
      </w:r>
      <w:r w:rsidR="0075096B" w:rsidRPr="00ED2F0B">
        <w:t xml:space="preserve">Olga, </w:t>
      </w:r>
      <w:r w:rsidR="00AA3E58" w:rsidRPr="00ED2F0B">
        <w:t xml:space="preserve">telegram: </w:t>
      </w:r>
      <w:r w:rsidRPr="00ED2F0B">
        <w:t>@Olga_RU_NL</w:t>
      </w:r>
      <w:r w:rsidR="00896A9A" w:rsidRPr="00ED2F0B">
        <w:t xml:space="preserve">. </w:t>
      </w:r>
      <w:r w:rsidR="00896A9A">
        <w:rPr>
          <w:lang w:val="en-GB"/>
        </w:rPr>
        <w:t>She w</w:t>
      </w:r>
      <w:r w:rsidR="00896A9A" w:rsidRPr="00257750">
        <w:rPr>
          <w:lang w:val="en-GB"/>
        </w:rPr>
        <w:t xml:space="preserve">orks </w:t>
      </w:r>
      <w:r w:rsidR="009C1CEA">
        <w:rPr>
          <w:lang w:val="en-GB"/>
        </w:rPr>
        <w:t xml:space="preserve">both </w:t>
      </w:r>
      <w:r w:rsidR="002D30E0">
        <w:rPr>
          <w:lang w:val="en-GB"/>
        </w:rPr>
        <w:t>on</w:t>
      </w:r>
      <w:r w:rsidR="009C1CEA">
        <w:rPr>
          <w:lang w:val="en-GB"/>
        </w:rPr>
        <w:t xml:space="preserve"> </w:t>
      </w:r>
      <w:r w:rsidR="00C10847">
        <w:rPr>
          <w:lang w:val="en-GB"/>
        </w:rPr>
        <w:t>workdays</w:t>
      </w:r>
      <w:r w:rsidR="009C1CEA">
        <w:rPr>
          <w:lang w:val="en-GB"/>
        </w:rPr>
        <w:t xml:space="preserve"> and </w:t>
      </w:r>
      <w:r w:rsidR="00896A9A" w:rsidRPr="00257750">
        <w:rPr>
          <w:lang w:val="en-GB"/>
        </w:rPr>
        <w:t>weekends</w:t>
      </w:r>
      <w:r w:rsidR="00896A9A">
        <w:rPr>
          <w:lang w:val="en-GB"/>
        </w:rPr>
        <w:t>.</w:t>
      </w:r>
      <w:r w:rsidR="00E640C0">
        <w:rPr>
          <w:lang w:val="en-GB"/>
        </w:rPr>
        <w:t xml:space="preserve"> Normal price, expensive </w:t>
      </w:r>
      <w:r w:rsidR="00E640C0" w:rsidRPr="00755065">
        <w:rPr>
          <w:rFonts w:cs="Calibri"/>
        </w:rPr>
        <w:t>apostille</w:t>
      </w:r>
      <w:r w:rsidR="00E640C0">
        <w:rPr>
          <w:rFonts w:cs="Calibri"/>
        </w:rPr>
        <w:t xml:space="preserve"> (100</w:t>
      </w:r>
      <w:r w:rsidR="00E640C0" w:rsidRPr="00CD4F8A">
        <w:rPr>
          <w:rFonts w:cs="Calibri"/>
        </w:rPr>
        <w:t>€</w:t>
      </w:r>
      <w:r w:rsidR="00E640C0">
        <w:rPr>
          <w:rFonts w:cs="Calibri"/>
        </w:rPr>
        <w:t>)</w:t>
      </w:r>
    </w:p>
    <w:p w14:paraId="0CA86976" w14:textId="79BFA126" w:rsidR="0027023C" w:rsidRPr="00257750" w:rsidRDefault="0027023C" w:rsidP="00C35EAE">
      <w:pPr>
        <w:pStyle w:val="BodyText"/>
        <w:rPr>
          <w:lang w:val="en-GB"/>
        </w:rPr>
      </w:pPr>
      <w:r>
        <w:rPr>
          <w:lang w:val="en-GB"/>
        </w:rPr>
        <w:t xml:space="preserve">- </w:t>
      </w:r>
      <w:r w:rsidRPr="0027023C">
        <w:rPr>
          <w:lang w:val="en-GB"/>
        </w:rPr>
        <w:t xml:space="preserve">Kristina </w:t>
      </w:r>
      <w:proofErr w:type="spellStart"/>
      <w:r w:rsidRPr="0027023C">
        <w:rPr>
          <w:lang w:val="en-GB"/>
        </w:rPr>
        <w:t>Tsemirkhanava</w:t>
      </w:r>
      <w:proofErr w:type="spellEnd"/>
      <w:r w:rsidR="0075096B">
        <w:rPr>
          <w:lang w:val="en-GB"/>
        </w:rPr>
        <w:t xml:space="preserve">, </w:t>
      </w:r>
      <w:proofErr w:type="spellStart"/>
      <w:r w:rsidR="0075096B">
        <w:rPr>
          <w:lang w:val="en-GB"/>
        </w:rPr>
        <w:t>tel</w:t>
      </w:r>
      <w:proofErr w:type="spellEnd"/>
      <w:r w:rsidR="00FA0213">
        <w:rPr>
          <w:lang w:val="en-GB"/>
        </w:rPr>
        <w:t xml:space="preserve">: </w:t>
      </w:r>
      <w:r w:rsidR="0075096B" w:rsidRPr="0027023C">
        <w:rPr>
          <w:lang w:val="en-GB"/>
        </w:rPr>
        <w:t>+31 629112110 (</w:t>
      </w:r>
      <w:r w:rsidR="00FA0213">
        <w:rPr>
          <w:lang w:val="en-GB"/>
        </w:rPr>
        <w:t>W</w:t>
      </w:r>
      <w:r w:rsidR="0075096B" w:rsidRPr="0027023C">
        <w:rPr>
          <w:lang w:val="en-GB"/>
        </w:rPr>
        <w:t>hats</w:t>
      </w:r>
      <w:r w:rsidR="00FA0213">
        <w:rPr>
          <w:lang w:val="en-GB"/>
        </w:rPr>
        <w:t>A</w:t>
      </w:r>
      <w:r w:rsidR="0075096B" w:rsidRPr="0027023C">
        <w:rPr>
          <w:lang w:val="en-GB"/>
        </w:rPr>
        <w:t>pp)</w:t>
      </w:r>
      <w:r w:rsidR="00FA0213">
        <w:rPr>
          <w:lang w:val="en-GB"/>
        </w:rPr>
        <w:t xml:space="preserve">, email: </w:t>
      </w:r>
      <w:hyperlink r:id="rId47">
        <w:r w:rsidR="00F9218A" w:rsidRPr="447204C3">
          <w:rPr>
            <w:rStyle w:val="Hyperlink"/>
            <w:lang w:val="en-GB"/>
          </w:rPr>
          <w:t>ky.tsem@hotmail.com</w:t>
        </w:r>
      </w:hyperlink>
      <w:r w:rsidR="00F9218A" w:rsidRPr="447204C3">
        <w:rPr>
          <w:lang w:val="en-GB"/>
        </w:rPr>
        <w:t>.</w:t>
      </w:r>
      <w:r w:rsidR="00F9218A">
        <w:rPr>
          <w:lang w:val="en-GB"/>
        </w:rPr>
        <w:t xml:space="preserve"> C</w:t>
      </w:r>
      <w:r w:rsidRPr="0027023C">
        <w:rPr>
          <w:lang w:val="en-GB"/>
        </w:rPr>
        <w:t>heap and reliable service</w:t>
      </w:r>
      <w:r w:rsidR="00F9218A">
        <w:rPr>
          <w:lang w:val="en-GB"/>
        </w:rPr>
        <w:t>.</w:t>
      </w:r>
      <w:r w:rsidR="00BB1258" w:rsidRPr="447204C3">
        <w:rPr>
          <w:lang w:val="en-GB"/>
        </w:rPr>
        <w:t xml:space="preserve"> No response</w:t>
      </w:r>
    </w:p>
    <w:p w14:paraId="3FF534C8" w14:textId="47F1C884" w:rsidR="00E8312B" w:rsidRDefault="00E8312B" w:rsidP="00C35EAE">
      <w:pPr>
        <w:pStyle w:val="BodyText"/>
        <w:rPr>
          <w:rFonts w:cs="Calibri"/>
        </w:rPr>
      </w:pPr>
      <w:r w:rsidRPr="447204C3">
        <w:rPr>
          <w:lang w:val="en-GB"/>
        </w:rPr>
        <w:t xml:space="preserve">- </w:t>
      </w:r>
      <w:r w:rsidR="00793AF0" w:rsidRPr="447204C3">
        <w:rPr>
          <w:lang w:val="en-GB"/>
        </w:rPr>
        <w:t xml:space="preserve">Natalia Kharitonova, </w:t>
      </w:r>
      <w:hyperlink r:id="rId48">
        <w:r w:rsidR="00C67195" w:rsidRPr="447204C3">
          <w:rPr>
            <w:rStyle w:val="Hyperlink"/>
            <w:lang w:val="en-GB"/>
          </w:rPr>
          <w:t>Natalia@terralingua.nl</w:t>
        </w:r>
      </w:hyperlink>
      <w:r w:rsidR="00524D76" w:rsidRPr="447204C3">
        <w:rPr>
          <w:lang w:val="en-GB"/>
        </w:rPr>
        <w:t>.</w:t>
      </w:r>
      <w:r w:rsidR="0073507A" w:rsidRPr="447204C3">
        <w:rPr>
          <w:lang w:val="en-GB"/>
        </w:rPr>
        <w:t xml:space="preserve"> </w:t>
      </w:r>
      <w:r w:rsidR="00524D76" w:rsidRPr="447204C3">
        <w:rPr>
          <w:lang w:val="en-GB"/>
        </w:rPr>
        <w:t>Q</w:t>
      </w:r>
      <w:r w:rsidR="0073507A" w:rsidRPr="447204C3">
        <w:rPr>
          <w:lang w:val="en-GB"/>
        </w:rPr>
        <w:t>uick, responsive, reasonable price (</w:t>
      </w:r>
      <w:r w:rsidR="00C67195" w:rsidRPr="447204C3">
        <w:rPr>
          <w:lang w:val="en-GB"/>
        </w:rPr>
        <w:t>like</w:t>
      </w:r>
      <w:r w:rsidR="0073507A" w:rsidRPr="447204C3">
        <w:rPr>
          <w:lang w:val="en-GB"/>
        </w:rPr>
        <w:t xml:space="preserve"> </w:t>
      </w:r>
      <w:r w:rsidR="0073507A" w:rsidRPr="00ED2F0B">
        <w:t>@Olga_RU_NL)</w:t>
      </w:r>
      <w:r w:rsidR="00837881" w:rsidRPr="447204C3">
        <w:rPr>
          <w:lang w:val="en-GB"/>
        </w:rPr>
        <w:t xml:space="preserve">, </w:t>
      </w:r>
      <w:r w:rsidR="00837881" w:rsidRPr="447204C3">
        <w:rPr>
          <w:rFonts w:cs="Calibri"/>
        </w:rPr>
        <w:t>apostille 40€</w:t>
      </w:r>
    </w:p>
    <w:p w14:paraId="3E837715" w14:textId="49AEB8FD" w:rsidR="00ED2F0B" w:rsidRPr="00A6014E" w:rsidRDefault="00C800B1" w:rsidP="00C35EAE">
      <w:pPr>
        <w:pStyle w:val="BodyText"/>
      </w:pPr>
      <w:r w:rsidRPr="00A6014E">
        <w:t xml:space="preserve">- </w:t>
      </w:r>
      <w:r w:rsidR="00A6014E" w:rsidRPr="00A6014E">
        <w:t xml:space="preserve">Bruno Boucher, </w:t>
      </w:r>
      <w:hyperlink r:id="rId49" w:history="1">
        <w:r w:rsidR="00735A1D" w:rsidRPr="00065CC3">
          <w:rPr>
            <w:rStyle w:val="Hyperlink"/>
          </w:rPr>
          <w:t>http://www.russischvertaalbureau-raisa.nl/</w:t>
        </w:r>
      </w:hyperlink>
    </w:p>
    <w:p w14:paraId="3A4B9625" w14:textId="77777777" w:rsidR="002D660B" w:rsidRPr="00A6014E" w:rsidRDefault="002D660B" w:rsidP="00C35EAE">
      <w:pPr>
        <w:pStyle w:val="BodyText"/>
        <w:rPr>
          <w:b/>
        </w:rPr>
      </w:pPr>
    </w:p>
    <w:p w14:paraId="7EAF969E" w14:textId="1028F12C" w:rsidR="00C35EAE" w:rsidRPr="001F11AF" w:rsidRDefault="00C35EAE" w:rsidP="00C35EAE">
      <w:pPr>
        <w:pStyle w:val="BodyText"/>
        <w:rPr>
          <w:b/>
          <w:bCs/>
        </w:rPr>
      </w:pPr>
      <w:r w:rsidRPr="001F11AF">
        <w:rPr>
          <w:b/>
          <w:bCs/>
        </w:rPr>
        <w:t>Documents translation</w:t>
      </w:r>
    </w:p>
    <w:p w14:paraId="31323139" w14:textId="77777777" w:rsidR="00C35EAE" w:rsidRDefault="00C35EAE" w:rsidP="00C35EAE">
      <w:pPr>
        <w:pStyle w:val="BodyText"/>
        <w:rPr>
          <w:rFonts w:cs="Calibri"/>
        </w:rPr>
      </w:pPr>
      <w:r>
        <w:rPr>
          <w:rFonts w:cs="Calibri"/>
        </w:rPr>
        <w:t xml:space="preserve">If you need a notarized </w:t>
      </w:r>
      <w:r w:rsidRPr="00755065">
        <w:rPr>
          <w:rFonts w:cs="Calibri"/>
        </w:rPr>
        <w:t>translation + apostille</w:t>
      </w:r>
      <w:r>
        <w:rPr>
          <w:rFonts w:cs="Calibri"/>
        </w:rPr>
        <w:t xml:space="preserve">, look for </w:t>
      </w:r>
      <w:r w:rsidRPr="00755065">
        <w:rPr>
          <w:rFonts w:cs="Calibri"/>
        </w:rPr>
        <w:t>sworn translator</w:t>
      </w:r>
      <w:r>
        <w:rPr>
          <w:rFonts w:cs="Calibri"/>
        </w:rPr>
        <w:t>s.</w:t>
      </w:r>
    </w:p>
    <w:p w14:paraId="6D971B11" w14:textId="372F8E51" w:rsidR="00C35EAE" w:rsidRDefault="00C35EAE" w:rsidP="00C35EAE">
      <w:pPr>
        <w:pStyle w:val="BodyText"/>
        <w:rPr>
          <w:rStyle w:val="Hyperlink"/>
          <w:rFonts w:cs="Calibri"/>
        </w:rPr>
      </w:pPr>
      <w:r w:rsidRPr="447204C3">
        <w:rPr>
          <w:rFonts w:cs="Calibri"/>
        </w:rPr>
        <w:t xml:space="preserve">Fast and quality service: </w:t>
      </w:r>
      <w:hyperlink r:id="rId50">
        <w:r w:rsidRPr="447204C3">
          <w:rPr>
            <w:rStyle w:val="Hyperlink"/>
            <w:rFonts w:cs="Calibri"/>
          </w:rPr>
          <w:t>http://elenatranslations.nl</w:t>
        </w:r>
      </w:hyperlink>
      <w:r w:rsidRPr="447204C3">
        <w:rPr>
          <w:rFonts w:cs="Calibri"/>
        </w:rPr>
        <w:t>.</w:t>
      </w:r>
      <w:r w:rsidR="0008749D" w:rsidRPr="447204C3">
        <w:rPr>
          <w:rFonts w:cs="Calibri"/>
        </w:rPr>
        <w:t xml:space="preserve"> </w:t>
      </w:r>
      <w:r w:rsidR="0075187C" w:rsidRPr="447204C3">
        <w:rPr>
          <w:rFonts w:cs="Calibri"/>
        </w:rPr>
        <w:t>O</w:t>
      </w:r>
      <w:r w:rsidR="00FD1832" w:rsidRPr="447204C3">
        <w:rPr>
          <w:rFonts w:cs="Calibri"/>
        </w:rPr>
        <w:t>nly</w:t>
      </w:r>
      <w:r w:rsidR="00212632" w:rsidRPr="447204C3">
        <w:rPr>
          <w:rFonts w:cs="Calibri"/>
        </w:rPr>
        <w:t xml:space="preserve"> to Dutch</w:t>
      </w:r>
      <w:r w:rsidR="00524D76" w:rsidRPr="447204C3">
        <w:rPr>
          <w:rFonts w:cs="Calibri"/>
        </w:rPr>
        <w:t>,</w:t>
      </w:r>
      <w:r w:rsidR="00183AF9" w:rsidRPr="447204C3">
        <w:rPr>
          <w:rFonts w:cs="Calibri"/>
        </w:rPr>
        <w:t xml:space="preserve"> does not translate </w:t>
      </w:r>
      <w:r w:rsidR="00212632" w:rsidRPr="447204C3">
        <w:rPr>
          <w:rFonts w:cs="Calibri"/>
        </w:rPr>
        <w:t>from Dutch</w:t>
      </w:r>
      <w:r w:rsidR="0075187C" w:rsidRPr="447204C3">
        <w:rPr>
          <w:rFonts w:cs="Calibri"/>
        </w:rPr>
        <w:t>.</w:t>
      </w:r>
    </w:p>
    <w:p w14:paraId="67947C28" w14:textId="799D54C0" w:rsidR="00C23697" w:rsidRDefault="00C23697" w:rsidP="00C23697">
      <w:pPr>
        <w:pStyle w:val="Heading2"/>
        <w:pageBreakBefore/>
        <w:rPr>
          <w:rStyle w:val="Hyperlink"/>
          <w:rFonts w:ascii="Arial Black" w:hAnsi="Arial Black"/>
          <w:sz w:val="24"/>
          <w:u w:val="none"/>
        </w:rPr>
      </w:pPr>
      <w:bookmarkStart w:id="22" w:name="_Toc175581822"/>
      <w:r w:rsidRPr="00BF7AD9">
        <w:rPr>
          <w:rStyle w:val="Hyperlink"/>
          <w:rFonts w:ascii="Arial Black" w:hAnsi="Arial Black"/>
          <w:sz w:val="24"/>
          <w:u w:val="none"/>
        </w:rPr>
        <w:lastRenderedPageBreak/>
        <w:t>ZZP</w:t>
      </w:r>
      <w:bookmarkEnd w:id="22"/>
    </w:p>
    <w:p w14:paraId="23637087" w14:textId="31C9C49D" w:rsidR="008F12EE" w:rsidRPr="00A5283C" w:rsidRDefault="00C23697" w:rsidP="00C23697">
      <w:pPr>
        <w:pStyle w:val="BodyText"/>
        <w:rPr>
          <w:lang w:val="en-GB"/>
        </w:rPr>
      </w:pPr>
      <w:r>
        <w:t xml:space="preserve">You can get registered as a </w:t>
      </w:r>
      <w:r w:rsidRPr="00401916">
        <w:t>self-employed expat</w:t>
      </w:r>
      <w:r>
        <w:t>, ZZP (</w:t>
      </w:r>
      <w:proofErr w:type="spellStart"/>
      <w:r w:rsidRPr="00025308">
        <w:t>zelfstandige</w:t>
      </w:r>
      <w:proofErr w:type="spellEnd"/>
      <w:r w:rsidRPr="00025308">
        <w:t xml:space="preserve"> </w:t>
      </w:r>
      <w:proofErr w:type="spellStart"/>
      <w:r w:rsidRPr="00025308">
        <w:t>zonder</w:t>
      </w:r>
      <w:proofErr w:type="spellEnd"/>
      <w:r w:rsidRPr="00025308">
        <w:t xml:space="preserve"> </w:t>
      </w:r>
      <w:proofErr w:type="spellStart"/>
      <w:r w:rsidRPr="00025308">
        <w:t>personeel</w:t>
      </w:r>
      <w:proofErr w:type="spellEnd"/>
      <w:r w:rsidRPr="00025308">
        <w:t xml:space="preserve"> or independent with no staff</w:t>
      </w:r>
      <w:r>
        <w:t>).</w:t>
      </w:r>
    </w:p>
    <w:p w14:paraId="271B860C" w14:textId="642AE7CE" w:rsidR="00006E77" w:rsidRDefault="008F12EE" w:rsidP="00006E77">
      <w:pPr>
        <w:pStyle w:val="BodyText"/>
      </w:pPr>
      <w:r>
        <w:t xml:space="preserve">As a ZZP you </w:t>
      </w:r>
      <w:proofErr w:type="gramStart"/>
      <w:r>
        <w:t>have to</w:t>
      </w:r>
      <w:proofErr w:type="gramEnd"/>
      <w:r>
        <w:t xml:space="preserve"> pay taxes. The letter that you receive after registration states </w:t>
      </w:r>
      <w:r w:rsidR="00452A17">
        <w:t>the terms for paying taxes</w:t>
      </w:r>
      <w:r>
        <w:t xml:space="preserve">. For details, see </w:t>
      </w:r>
      <w:r w:rsidRPr="000A3199">
        <w:rPr>
          <w:b/>
          <w:bCs/>
        </w:rPr>
        <w:t>Finance</w:t>
      </w:r>
      <w:r>
        <w:t xml:space="preserve"> &gt; </w:t>
      </w:r>
      <w:r w:rsidRPr="000A3199">
        <w:rPr>
          <w:b/>
          <w:bCs/>
        </w:rPr>
        <w:t>Taxes</w:t>
      </w:r>
      <w:r w:rsidR="00006E77" w:rsidRPr="005B5E62">
        <w:t xml:space="preserve">, </w:t>
      </w:r>
      <w:r w:rsidR="00006E77" w:rsidRPr="000A3199">
        <w:rPr>
          <w:b/>
          <w:bCs/>
        </w:rPr>
        <w:t>Finance</w:t>
      </w:r>
      <w:r w:rsidR="00006E77">
        <w:t xml:space="preserve"> &gt;</w:t>
      </w:r>
      <w:r w:rsidR="00DD2360">
        <w:t xml:space="preserve"> </w:t>
      </w:r>
      <w:r w:rsidR="00441687" w:rsidRPr="00D47849">
        <w:rPr>
          <w:b/>
          <w:bCs/>
        </w:rPr>
        <w:t>Tax Declaration</w:t>
      </w:r>
      <w:r w:rsidR="005B5E62">
        <w:t xml:space="preserve">, </w:t>
      </w:r>
      <w:r w:rsidR="00006E77" w:rsidRPr="00E81E2F">
        <w:rPr>
          <w:b/>
          <w:bCs/>
        </w:rPr>
        <w:t>Finance</w:t>
      </w:r>
      <w:r w:rsidR="00006E77">
        <w:t xml:space="preserve"> &gt; </w:t>
      </w:r>
      <w:r w:rsidR="00006E77" w:rsidRPr="00F22D88">
        <w:rPr>
          <w:b/>
          <w:bCs/>
        </w:rPr>
        <w:t xml:space="preserve">BTW </w:t>
      </w:r>
      <w:r w:rsidR="00006E77">
        <w:rPr>
          <w:b/>
          <w:bCs/>
        </w:rPr>
        <w:t>R</w:t>
      </w:r>
      <w:r w:rsidR="00006E77" w:rsidRPr="00F22D88">
        <w:rPr>
          <w:b/>
          <w:bCs/>
        </w:rPr>
        <w:t>eport</w:t>
      </w:r>
      <w:r w:rsidR="00006E77" w:rsidRPr="00F22D88">
        <w:t>.</w:t>
      </w:r>
    </w:p>
    <w:p w14:paraId="2E961237" w14:textId="77777777" w:rsidR="0064222E" w:rsidRDefault="0064222E" w:rsidP="008F12EE">
      <w:pPr>
        <w:pStyle w:val="BodyText"/>
      </w:pPr>
    </w:p>
    <w:p w14:paraId="1776FFC8" w14:textId="77777777" w:rsidR="00292D36" w:rsidRDefault="00292D36" w:rsidP="00292D36">
      <w:pPr>
        <w:pStyle w:val="BodyText"/>
      </w:pPr>
      <w:r>
        <w:t>You calculate your medical insurance, business insurance (liability for not meeting customers’ requirements), and pension on your own. The Dutch government does not cover them.</w:t>
      </w:r>
    </w:p>
    <w:p w14:paraId="6015EA31" w14:textId="67204086" w:rsidR="0064222E" w:rsidRDefault="00C77153" w:rsidP="008F12EE">
      <w:pPr>
        <w:pStyle w:val="BodyText"/>
      </w:pPr>
      <w:r w:rsidRPr="00C77153">
        <w:rPr>
          <w:b/>
          <w:bCs/>
        </w:rPr>
        <w:t>Note:</w:t>
      </w:r>
      <w:r>
        <w:t xml:space="preserve"> </w:t>
      </w:r>
      <w:r w:rsidR="0064222E" w:rsidRPr="0064222E">
        <w:t>Tax liabilit</w:t>
      </w:r>
      <w:r w:rsidR="005116B4">
        <w:t xml:space="preserve">y </w:t>
      </w:r>
      <w:r w:rsidR="0064222E" w:rsidRPr="0064222E">
        <w:t>arise</w:t>
      </w:r>
      <w:r w:rsidR="005116B4">
        <w:t>s</w:t>
      </w:r>
      <w:r w:rsidR="003D5932">
        <w:t xml:space="preserve"> when you </w:t>
      </w:r>
      <w:r w:rsidR="0064222E" w:rsidRPr="0064222E">
        <w:t>issu</w:t>
      </w:r>
      <w:r w:rsidR="003D5932">
        <w:t xml:space="preserve">e an </w:t>
      </w:r>
      <w:r w:rsidR="0064222E" w:rsidRPr="0064222E">
        <w:t>invoice</w:t>
      </w:r>
      <w:r w:rsidR="003D5932">
        <w:t xml:space="preserve">, even if </w:t>
      </w:r>
      <w:r>
        <w:t xml:space="preserve">your customer does not </w:t>
      </w:r>
      <w:r w:rsidR="0064222E" w:rsidRPr="0064222E">
        <w:t xml:space="preserve">pay </w:t>
      </w:r>
      <w:r w:rsidR="00B10A25">
        <w:t>it</w:t>
      </w:r>
      <w:r w:rsidR="0064222E" w:rsidRPr="0064222E">
        <w:t>.</w:t>
      </w:r>
    </w:p>
    <w:p w14:paraId="5B6A327D" w14:textId="77777777" w:rsidR="00C23697" w:rsidRDefault="00C23697" w:rsidP="00C23697">
      <w:pPr>
        <w:pStyle w:val="BodyText"/>
      </w:pPr>
    </w:p>
    <w:p w14:paraId="753796B0" w14:textId="77777777" w:rsidR="00926344" w:rsidRDefault="00926344" w:rsidP="001D6C80">
      <w:pPr>
        <w:pStyle w:val="BodyText"/>
      </w:pPr>
      <w:r>
        <w:t>To</w:t>
      </w:r>
      <w:r w:rsidRPr="00926344">
        <w:t xml:space="preserve"> </w:t>
      </w:r>
      <w:r>
        <w:t>work</w:t>
      </w:r>
      <w:r w:rsidRPr="00926344">
        <w:t xml:space="preserve"> </w:t>
      </w:r>
      <w:r>
        <w:t>as</w:t>
      </w:r>
      <w:r w:rsidRPr="00926344">
        <w:t xml:space="preserve"> </w:t>
      </w:r>
      <w:r>
        <w:t>a</w:t>
      </w:r>
      <w:r w:rsidRPr="00926344">
        <w:t xml:space="preserve"> </w:t>
      </w:r>
      <w:r>
        <w:t>ZZP</w:t>
      </w:r>
      <w:r w:rsidRPr="00926344">
        <w:t xml:space="preserve">, </w:t>
      </w:r>
      <w:r>
        <w:t>you</w:t>
      </w:r>
      <w:r w:rsidRPr="00926344">
        <w:t xml:space="preserve"> </w:t>
      </w:r>
      <w:r>
        <w:t>need</w:t>
      </w:r>
      <w:r w:rsidRPr="00926344">
        <w:t xml:space="preserve"> </w:t>
      </w:r>
      <w:r>
        <w:t>the following:</w:t>
      </w:r>
    </w:p>
    <w:p w14:paraId="20871DFE" w14:textId="188131BF" w:rsidR="00926344" w:rsidRDefault="00926344" w:rsidP="001D6C80">
      <w:pPr>
        <w:pStyle w:val="BodyText"/>
      </w:pPr>
      <w:r w:rsidRPr="00926344">
        <w:t xml:space="preserve">- </w:t>
      </w:r>
      <w:r>
        <w:t>Passport</w:t>
      </w:r>
    </w:p>
    <w:p w14:paraId="0A836BCF" w14:textId="0E0F6F3E" w:rsidR="001D6C80" w:rsidRPr="00926344" w:rsidRDefault="00926344" w:rsidP="001D6C80">
      <w:pPr>
        <w:pStyle w:val="BodyText"/>
      </w:pPr>
      <w:r>
        <w:t>- I</w:t>
      </w:r>
      <w:r w:rsidR="00AB2032">
        <w:t xml:space="preserve">D </w:t>
      </w:r>
      <w:r w:rsidR="001D6C80">
        <w:t>card</w:t>
      </w:r>
    </w:p>
    <w:p w14:paraId="08A086CA" w14:textId="757062F0" w:rsidR="001D6C80" w:rsidRDefault="00926344" w:rsidP="001D6C80">
      <w:pPr>
        <w:pStyle w:val="BodyText"/>
      </w:pPr>
      <w:r>
        <w:t>-</w:t>
      </w:r>
      <w:r w:rsidR="001D6C80">
        <w:t xml:space="preserve"> Entrepreneur </w:t>
      </w:r>
      <w:r w:rsidR="00AB2032">
        <w:t>c</w:t>
      </w:r>
      <w:r w:rsidR="001D6C80">
        <w:t xml:space="preserve">heck </w:t>
      </w:r>
    </w:p>
    <w:p w14:paraId="32AD9A68" w14:textId="77777777" w:rsidR="00085BEE" w:rsidRDefault="00926344" w:rsidP="001D6C80">
      <w:pPr>
        <w:pStyle w:val="BodyText"/>
      </w:pPr>
      <w:r>
        <w:t xml:space="preserve">- </w:t>
      </w:r>
      <w:r w:rsidR="001D6C80">
        <w:t xml:space="preserve">Professional </w:t>
      </w:r>
      <w:r w:rsidR="00085BEE">
        <w:t>insurance</w:t>
      </w:r>
    </w:p>
    <w:p w14:paraId="1CE62FEB" w14:textId="3D2F6ED8" w:rsidR="001D6C80" w:rsidRPr="00BA69F6" w:rsidRDefault="00AB0B74" w:rsidP="001D6C80">
      <w:pPr>
        <w:pStyle w:val="BodyText"/>
      </w:pPr>
      <w:r>
        <w:t>- B</w:t>
      </w:r>
      <w:r w:rsidR="001D6C80">
        <w:t>usiness</w:t>
      </w:r>
      <w:r w:rsidR="0090094C" w:rsidRPr="00085BEE">
        <w:t xml:space="preserve"> </w:t>
      </w:r>
      <w:r w:rsidR="0090094C">
        <w:t>insurance</w:t>
      </w:r>
      <w:r w:rsidR="00830DD2">
        <w:t xml:space="preserve"> (</w:t>
      </w:r>
      <w:r w:rsidR="00A055F2">
        <w:t xml:space="preserve">about </w:t>
      </w:r>
      <w:r w:rsidR="001D6C80" w:rsidRPr="00A055F2">
        <w:t>3-4</w:t>
      </w:r>
      <w:r w:rsidR="00A055F2" w:rsidRPr="0051220A">
        <w:t>€</w:t>
      </w:r>
      <w:r w:rsidR="00A055F2">
        <w:t xml:space="preserve"> </w:t>
      </w:r>
      <w:r w:rsidR="00F3558D">
        <w:t xml:space="preserve">for </w:t>
      </w:r>
      <w:r w:rsidR="00830DD2">
        <w:t xml:space="preserve">a </w:t>
      </w:r>
      <w:r w:rsidR="001D6C80">
        <w:t>work</w:t>
      </w:r>
      <w:r w:rsidR="00F3558D">
        <w:t xml:space="preserve">ing </w:t>
      </w:r>
      <w:r w:rsidR="001D6C80">
        <w:t>hour</w:t>
      </w:r>
      <w:r w:rsidR="00830DD2">
        <w:t xml:space="preserve">) </w:t>
      </w:r>
      <w:r w:rsidR="00F3558D">
        <w:t>To</w:t>
      </w:r>
      <w:r w:rsidR="00F3558D" w:rsidRPr="00170195">
        <w:t xml:space="preserve"> </w:t>
      </w:r>
      <w:r w:rsidR="00170195">
        <w:t>get</w:t>
      </w:r>
      <w:r w:rsidR="00170195" w:rsidRPr="00170195">
        <w:t xml:space="preserve"> </w:t>
      </w:r>
      <w:r w:rsidR="00170195">
        <w:t>insurance</w:t>
      </w:r>
      <w:r w:rsidR="00170195" w:rsidRPr="00170195">
        <w:t xml:space="preserve">, </w:t>
      </w:r>
      <w:r w:rsidR="00170195">
        <w:t xml:space="preserve">see </w:t>
      </w:r>
      <w:r w:rsidR="00170195" w:rsidRPr="0047490D">
        <w:rPr>
          <w:b/>
          <w:bCs/>
        </w:rPr>
        <w:t>Finance</w:t>
      </w:r>
      <w:r w:rsidR="00170195">
        <w:t xml:space="preserve"> &gt; </w:t>
      </w:r>
      <w:r w:rsidR="00170195" w:rsidRPr="0047490D">
        <w:rPr>
          <w:b/>
          <w:bCs/>
        </w:rPr>
        <w:t>Any Insurance</w:t>
      </w:r>
    </w:p>
    <w:p w14:paraId="414F14B0" w14:textId="28C754E9" w:rsidR="001D6C80" w:rsidRPr="006E213D" w:rsidRDefault="0001118A" w:rsidP="001D6C80">
      <w:pPr>
        <w:pStyle w:val="BodyText"/>
        <w:rPr>
          <w:lang w:val="nl-NL"/>
        </w:rPr>
      </w:pPr>
      <w:r w:rsidRPr="00EC4CF3">
        <w:rPr>
          <w:lang w:val="nl-NL"/>
        </w:rPr>
        <w:t xml:space="preserve">- </w:t>
      </w:r>
      <w:r w:rsidR="00D02E90" w:rsidRPr="00EC4CF3">
        <w:rPr>
          <w:lang w:val="nl-NL"/>
        </w:rPr>
        <w:t xml:space="preserve">KVK </w:t>
      </w:r>
      <w:proofErr w:type="spellStart"/>
      <w:r w:rsidR="00D02E90" w:rsidRPr="00EC4CF3">
        <w:rPr>
          <w:lang w:val="nl-NL"/>
        </w:rPr>
        <w:t>number</w:t>
      </w:r>
      <w:proofErr w:type="spellEnd"/>
      <w:r w:rsidR="00D02E90" w:rsidRPr="00EC4CF3">
        <w:rPr>
          <w:lang w:val="nl-NL"/>
        </w:rPr>
        <w:t xml:space="preserve"> (Kamer van Koophandel</w:t>
      </w:r>
      <w:r w:rsidR="00AB2032" w:rsidRPr="00EC4CF3">
        <w:rPr>
          <w:lang w:val="nl-NL"/>
        </w:rPr>
        <w:t>,</w:t>
      </w:r>
      <w:r w:rsidR="00D02E90" w:rsidRPr="00EC4CF3">
        <w:rPr>
          <w:lang w:val="nl-NL"/>
        </w:rPr>
        <w:t xml:space="preserve"> </w:t>
      </w:r>
      <w:proofErr w:type="spellStart"/>
      <w:r w:rsidR="001D6C80" w:rsidRPr="00EC4CF3">
        <w:rPr>
          <w:lang w:val="nl-NL"/>
        </w:rPr>
        <w:t>Chamber</w:t>
      </w:r>
      <w:proofErr w:type="spellEnd"/>
      <w:r w:rsidR="001D6C80" w:rsidRPr="00EC4CF3">
        <w:rPr>
          <w:lang w:val="nl-NL"/>
        </w:rPr>
        <w:t xml:space="preserve"> of Commerce</w:t>
      </w:r>
      <w:r w:rsidR="00AB2032" w:rsidRPr="00EC4CF3">
        <w:rPr>
          <w:lang w:val="nl-NL"/>
        </w:rPr>
        <w:t>)</w:t>
      </w:r>
    </w:p>
    <w:p w14:paraId="4E321A63" w14:textId="77777777" w:rsidR="00D15FEA" w:rsidRPr="00EC4CF3" w:rsidRDefault="00D15FEA" w:rsidP="00C34C06">
      <w:pPr>
        <w:pStyle w:val="BodyText"/>
        <w:rPr>
          <w:lang w:val="nl-NL"/>
        </w:rPr>
      </w:pPr>
    </w:p>
    <w:p w14:paraId="141FC266" w14:textId="77777777" w:rsidR="00C23697" w:rsidRDefault="00C23697" w:rsidP="00C23697">
      <w:pPr>
        <w:pStyle w:val="BodyText"/>
      </w:pPr>
      <w:r>
        <w:t>To get registered as a ZZP:</w:t>
      </w:r>
    </w:p>
    <w:p w14:paraId="2171867E" w14:textId="77777777" w:rsidR="00C23697" w:rsidRDefault="00C23697" w:rsidP="00C23697">
      <w:pPr>
        <w:pStyle w:val="BodyText"/>
      </w:pPr>
      <w:r>
        <w:t xml:space="preserve">1) Think of your company name and a description of your services, and fill in an online form at </w:t>
      </w:r>
      <w:hyperlink r:id="rId51" w:history="1">
        <w:r w:rsidRPr="00DF3032">
          <w:rPr>
            <w:rStyle w:val="Hyperlink"/>
          </w:rPr>
          <w:t>https://www.kvk.nl/english/registration/forms-for-registration-and-reporting-changes/</w:t>
        </w:r>
      </w:hyperlink>
    </w:p>
    <w:p w14:paraId="1B415589" w14:textId="77777777" w:rsidR="00C23697" w:rsidRDefault="00C23697" w:rsidP="00C23697">
      <w:pPr>
        <w:pStyle w:val="BodyText"/>
      </w:pPr>
      <w:r w:rsidRPr="001845EA">
        <w:rPr>
          <w:b/>
          <w:bCs/>
        </w:rPr>
        <w:t>Note:</w:t>
      </w:r>
      <w:r>
        <w:t xml:space="preserve"> When you fill free text fields (e.g. your business activities), provide a Dutch translation.</w:t>
      </w:r>
    </w:p>
    <w:p w14:paraId="347B205E" w14:textId="77777777" w:rsidR="00C23697" w:rsidRPr="001405D8" w:rsidRDefault="00C23697" w:rsidP="00C23697">
      <w:pPr>
        <w:pStyle w:val="BodyText"/>
        <w:rPr>
          <w:b/>
          <w:bCs/>
        </w:rPr>
      </w:pPr>
      <w:r>
        <w:t>2) Print the form in two languages.</w:t>
      </w:r>
    </w:p>
    <w:p w14:paraId="72958771" w14:textId="77777777" w:rsidR="00C23697" w:rsidRDefault="00C23697" w:rsidP="00C23697">
      <w:pPr>
        <w:pStyle w:val="BodyText"/>
      </w:pPr>
      <w:r>
        <w:t xml:space="preserve">3) Make an appointment at </w:t>
      </w:r>
      <w:r w:rsidRPr="00515C02">
        <w:rPr>
          <w:u w:val="single"/>
        </w:rPr>
        <w:t>KVK.nl/</w:t>
      </w:r>
      <w:proofErr w:type="spellStart"/>
      <w:r w:rsidRPr="00515C02">
        <w:rPr>
          <w:u w:val="single"/>
        </w:rPr>
        <w:t>afspraakmaken</w:t>
      </w:r>
      <w:proofErr w:type="spellEnd"/>
      <w:r>
        <w:t>.</w:t>
      </w:r>
    </w:p>
    <w:p w14:paraId="6D79FD53" w14:textId="0DC94E94" w:rsidR="00C23697" w:rsidRDefault="00C23697" w:rsidP="00C23697">
      <w:pPr>
        <w:pStyle w:val="BodyText"/>
      </w:pPr>
      <w:r>
        <w:t xml:space="preserve">4) At the </w:t>
      </w:r>
      <w:proofErr w:type="spellStart"/>
      <w:r>
        <w:t>KvK</w:t>
      </w:r>
      <w:proofErr w:type="spellEnd"/>
      <w:r>
        <w:t xml:space="preserve"> office, do the following:</w:t>
      </w:r>
    </w:p>
    <w:p w14:paraId="7BF83BFB" w14:textId="77777777" w:rsidR="00C23697" w:rsidRDefault="00C23697" w:rsidP="00C23697">
      <w:pPr>
        <w:pStyle w:val="BodyText"/>
      </w:pPr>
      <w:r>
        <w:t>a) Provide the printed form, your passport, and your residence permit.</w:t>
      </w:r>
    </w:p>
    <w:p w14:paraId="7D21FC7F" w14:textId="77777777" w:rsidR="00C23697" w:rsidRDefault="00C23697" w:rsidP="00C23697">
      <w:pPr>
        <w:pStyle w:val="BodyText"/>
      </w:pPr>
      <w:r>
        <w:t>b) Pay 52</w:t>
      </w:r>
      <w:r w:rsidRPr="0051220A">
        <w:t>€</w:t>
      </w:r>
      <w:r>
        <w:t xml:space="preserve"> for the registration.</w:t>
      </w:r>
    </w:p>
    <w:p w14:paraId="1BE09F22" w14:textId="77777777" w:rsidR="00C23697" w:rsidRDefault="00C23697" w:rsidP="00C23697">
      <w:pPr>
        <w:pStyle w:val="BodyText"/>
      </w:pPr>
      <w:r>
        <w:t>c) Get a KVK number.</w:t>
      </w:r>
    </w:p>
    <w:p w14:paraId="13458CBB" w14:textId="77777777" w:rsidR="00C23697" w:rsidRDefault="00C23697" w:rsidP="00C23697">
      <w:pPr>
        <w:pStyle w:val="BodyText"/>
      </w:pPr>
      <w:r w:rsidRPr="00710A62">
        <w:rPr>
          <w:b/>
          <w:bCs/>
        </w:rPr>
        <w:t>Note:</w:t>
      </w:r>
      <w:r>
        <w:t xml:space="preserve"> Without the KVK number, you cannot accept non-cash payments.</w:t>
      </w:r>
    </w:p>
    <w:p w14:paraId="6E34B04E" w14:textId="77777777" w:rsidR="00C23697" w:rsidRDefault="00C23697" w:rsidP="00C23697">
      <w:pPr>
        <w:pStyle w:val="BodyText"/>
      </w:pPr>
      <w:r>
        <w:t>d) (Optional) Get a c</w:t>
      </w:r>
      <w:r w:rsidRPr="00CD232E">
        <w:t>ertified extract from KVK</w:t>
      </w:r>
      <w:r>
        <w:t xml:space="preserve"> to provide to your customers upon request. I</w:t>
      </w:r>
      <w:r>
        <w:rPr>
          <w:rFonts w:asciiTheme="minorHAnsi" w:hAnsiTheme="minorHAnsi"/>
        </w:rPr>
        <w:t>t</w:t>
      </w:r>
      <w:r w:rsidRPr="00EE0F84">
        <w:rPr>
          <w:rFonts w:asciiTheme="minorHAnsi" w:hAnsiTheme="minorHAnsi"/>
        </w:rPr>
        <w:t xml:space="preserve"> </w:t>
      </w:r>
      <w:r>
        <w:rPr>
          <w:rFonts w:asciiTheme="minorHAnsi" w:hAnsiTheme="minorHAnsi"/>
        </w:rPr>
        <w:t>costs</w:t>
      </w:r>
      <w:r w:rsidRPr="00EE0F84">
        <w:rPr>
          <w:rFonts w:asciiTheme="minorHAnsi" w:hAnsiTheme="minorHAnsi"/>
        </w:rPr>
        <w:t xml:space="preserve"> 1</w:t>
      </w:r>
      <w:r w:rsidRPr="00EE0F84">
        <w:t>5€</w:t>
      </w:r>
      <w:r>
        <w:t>.</w:t>
      </w:r>
    </w:p>
    <w:p w14:paraId="765CA063" w14:textId="77777777" w:rsidR="00C23697" w:rsidRPr="00CD232E" w:rsidRDefault="00C23697" w:rsidP="00C23697">
      <w:pPr>
        <w:pStyle w:val="BodyText"/>
        <w:rPr>
          <w:b/>
          <w:bCs/>
        </w:rPr>
      </w:pPr>
      <w:r w:rsidRPr="00527789">
        <w:rPr>
          <w:b/>
          <w:bCs/>
        </w:rPr>
        <w:t>Note:</w:t>
      </w:r>
      <w:r>
        <w:t xml:space="preserve"> You can do it online for </w:t>
      </w:r>
      <w:r>
        <w:rPr>
          <w:rFonts w:asciiTheme="minorHAnsi" w:hAnsiTheme="minorHAnsi"/>
        </w:rPr>
        <w:t>8</w:t>
      </w:r>
      <w:r w:rsidRPr="00EE0F84">
        <w:t>€</w:t>
      </w:r>
      <w:r>
        <w:t>. To get a digitally signed</w:t>
      </w:r>
      <w:r w:rsidRPr="00CD232E">
        <w:t xml:space="preserve"> extract from KVK</w:t>
      </w:r>
      <w:r>
        <w:t xml:space="preserve">, go to </w:t>
      </w:r>
      <w:hyperlink r:id="rId52" w:history="1">
        <w:r w:rsidRPr="00A25A54">
          <w:rPr>
            <w:rStyle w:val="Hyperlink"/>
            <w:rFonts w:asciiTheme="minorHAnsi" w:hAnsiTheme="minorHAnsi"/>
          </w:rPr>
          <w:t>https://www.kvk.nl/mijnondernemingen/</w:t>
        </w:r>
      </w:hyperlink>
      <w:r>
        <w:rPr>
          <w:rFonts w:asciiTheme="minorHAnsi" w:hAnsiTheme="minorHAnsi"/>
        </w:rPr>
        <w:t xml:space="preserve"> a</w:t>
      </w:r>
      <w:r>
        <w:t xml:space="preserve">nd use your </w:t>
      </w:r>
      <w:proofErr w:type="spellStart"/>
      <w:r w:rsidRPr="0081082E">
        <w:rPr>
          <w:rFonts w:asciiTheme="minorHAnsi" w:hAnsiTheme="minorHAnsi"/>
        </w:rPr>
        <w:t>DigiD</w:t>
      </w:r>
      <w:proofErr w:type="spellEnd"/>
      <w:r>
        <w:rPr>
          <w:rFonts w:asciiTheme="minorHAnsi" w:hAnsiTheme="minorHAnsi"/>
        </w:rPr>
        <w:t>.</w:t>
      </w:r>
    </w:p>
    <w:p w14:paraId="1CA5886E" w14:textId="2E2DF747" w:rsidR="00E00875" w:rsidRDefault="00C23697" w:rsidP="00C23697">
      <w:pPr>
        <w:pStyle w:val="BodyText"/>
      </w:pPr>
      <w:r>
        <w:t xml:space="preserve">5) Within two weeks, </w:t>
      </w:r>
      <w:r w:rsidR="0053173E">
        <w:t xml:space="preserve">by post to your address, </w:t>
      </w:r>
      <w:r>
        <w:t xml:space="preserve">receive </w:t>
      </w:r>
      <w:r w:rsidR="00E00875">
        <w:t>the following:</w:t>
      </w:r>
    </w:p>
    <w:p w14:paraId="02DB0BAC" w14:textId="2E80A4D1" w:rsidR="00774DA0" w:rsidRDefault="00E00875" w:rsidP="00C23697">
      <w:pPr>
        <w:pStyle w:val="BodyText"/>
      </w:pPr>
      <w:r>
        <w:t>- A</w:t>
      </w:r>
      <w:r w:rsidR="00C23697">
        <w:t xml:space="preserve"> notification that you are also registered at </w:t>
      </w:r>
      <w:r w:rsidR="00292AAF" w:rsidRPr="002E5FD4">
        <w:rPr>
          <w:color w:val="A6A6A6" w:themeColor="background1" w:themeShade="A6"/>
        </w:rPr>
        <w:t xml:space="preserve">the </w:t>
      </w:r>
      <w:r w:rsidR="00C23697" w:rsidRPr="002E5FD4">
        <w:rPr>
          <w:color w:val="A6A6A6" w:themeColor="background1" w:themeShade="A6"/>
        </w:rPr>
        <w:t xml:space="preserve">tax </w:t>
      </w:r>
      <w:r w:rsidR="00292AAF" w:rsidRPr="002E5FD4">
        <w:rPr>
          <w:color w:val="A6A6A6" w:themeColor="background1" w:themeShade="A6"/>
        </w:rPr>
        <w:t>office</w:t>
      </w:r>
      <w:r w:rsidR="00774DA0">
        <w:t>.</w:t>
      </w:r>
    </w:p>
    <w:p w14:paraId="5EC7BB54" w14:textId="3B12A809" w:rsidR="00774DA0" w:rsidRDefault="00774DA0" w:rsidP="00C23697">
      <w:pPr>
        <w:pStyle w:val="BodyText"/>
        <w:rPr>
          <w:rFonts w:asciiTheme="minorHAnsi" w:hAnsiTheme="minorHAnsi"/>
        </w:rPr>
      </w:pPr>
      <w:r>
        <w:t>- Y</w:t>
      </w:r>
      <w:r w:rsidR="00C23697">
        <w:t xml:space="preserve">our </w:t>
      </w:r>
      <w:r w:rsidR="00C23697" w:rsidRPr="0081082E">
        <w:rPr>
          <w:rFonts w:asciiTheme="minorHAnsi" w:hAnsiTheme="minorHAnsi"/>
        </w:rPr>
        <w:t>BTW</w:t>
      </w:r>
      <w:r w:rsidR="00C23697">
        <w:rPr>
          <w:rFonts w:asciiTheme="minorHAnsi" w:hAnsiTheme="minorHAnsi"/>
        </w:rPr>
        <w:t xml:space="preserve"> (VAT) number</w:t>
      </w:r>
      <w:r w:rsidR="009D64C0">
        <w:rPr>
          <w:rFonts w:asciiTheme="minorHAnsi" w:hAnsiTheme="minorHAnsi"/>
        </w:rPr>
        <w:t xml:space="preserve"> (it differs from KVK number and BSN)</w:t>
      </w:r>
      <w:r w:rsidR="005418AD">
        <w:rPr>
          <w:rFonts w:asciiTheme="minorHAnsi" w:hAnsiTheme="minorHAnsi"/>
        </w:rPr>
        <w:t>.</w:t>
      </w:r>
    </w:p>
    <w:p w14:paraId="5A81E023" w14:textId="50597E13" w:rsidR="00C23697" w:rsidRDefault="00774DA0" w:rsidP="00C23697">
      <w:pPr>
        <w:pStyle w:val="BodyText"/>
      </w:pPr>
      <w:r>
        <w:rPr>
          <w:rFonts w:asciiTheme="minorHAnsi" w:hAnsiTheme="minorHAnsi"/>
        </w:rPr>
        <w:t xml:space="preserve">- Your </w:t>
      </w:r>
      <w:r w:rsidR="005576D8" w:rsidRPr="00CC27FC">
        <w:rPr>
          <w:rFonts w:asciiTheme="minorHAnsi" w:hAnsiTheme="minorHAnsi"/>
        </w:rPr>
        <w:t>Ob</w:t>
      </w:r>
      <w:r w:rsidR="005576D8" w:rsidRPr="005576D8">
        <w:rPr>
          <w:rFonts w:asciiTheme="minorHAnsi" w:hAnsiTheme="minorHAnsi"/>
        </w:rPr>
        <w:t>-</w:t>
      </w:r>
      <w:r w:rsidR="005576D8" w:rsidRPr="00CC27FC">
        <w:rPr>
          <w:rFonts w:asciiTheme="minorHAnsi" w:hAnsiTheme="minorHAnsi"/>
        </w:rPr>
        <w:t>number</w:t>
      </w:r>
      <w:r w:rsidR="005576D8" w:rsidRPr="005576D8">
        <w:rPr>
          <w:rFonts w:asciiTheme="minorHAnsi" w:hAnsiTheme="minorHAnsi"/>
        </w:rPr>
        <w:t xml:space="preserve"> (</w:t>
      </w:r>
      <w:r w:rsidR="00906908">
        <w:rPr>
          <w:rFonts w:asciiTheme="minorHAnsi" w:hAnsiTheme="minorHAnsi"/>
        </w:rPr>
        <w:t>some mobile apps require it)</w:t>
      </w:r>
      <w:r w:rsidR="00C23697">
        <w:t>.</w:t>
      </w:r>
    </w:p>
    <w:p w14:paraId="530E64EA" w14:textId="59B8E0CD" w:rsidR="001E7D62" w:rsidRDefault="0053173E" w:rsidP="00B722C9">
      <w:pPr>
        <w:pStyle w:val="BodyText"/>
        <w:rPr>
          <w:rFonts w:asciiTheme="minorHAnsi" w:hAnsiTheme="minorHAnsi"/>
        </w:rPr>
      </w:pPr>
      <w:r>
        <w:rPr>
          <w:rFonts w:asciiTheme="minorHAnsi" w:hAnsiTheme="minorHAnsi"/>
        </w:rPr>
        <w:t xml:space="preserve">- </w:t>
      </w:r>
      <w:r w:rsidR="001E7D62">
        <w:rPr>
          <w:rFonts w:asciiTheme="minorHAnsi" w:hAnsiTheme="minorHAnsi"/>
        </w:rPr>
        <w:t xml:space="preserve">Pre-paid </w:t>
      </w:r>
      <w:r w:rsidR="00832423">
        <w:rPr>
          <w:rFonts w:asciiTheme="minorHAnsi" w:hAnsiTheme="minorHAnsi"/>
        </w:rPr>
        <w:t xml:space="preserve">envelope with the address </w:t>
      </w:r>
      <w:r w:rsidR="00AA6193">
        <w:rPr>
          <w:rFonts w:asciiTheme="minorHAnsi" w:hAnsiTheme="minorHAnsi"/>
        </w:rPr>
        <w:t xml:space="preserve">for you </w:t>
      </w:r>
      <w:r w:rsidR="00832423">
        <w:rPr>
          <w:rFonts w:asciiTheme="minorHAnsi" w:hAnsiTheme="minorHAnsi"/>
        </w:rPr>
        <w:t>to file your first BTW report.</w:t>
      </w:r>
    </w:p>
    <w:p w14:paraId="20F87844" w14:textId="47D86102" w:rsidR="00B722C9" w:rsidRDefault="00B722C9" w:rsidP="00B722C9">
      <w:pPr>
        <w:pStyle w:val="BodyText"/>
        <w:rPr>
          <w:rFonts w:asciiTheme="minorHAnsi" w:hAnsiTheme="minorHAnsi"/>
        </w:rPr>
      </w:pPr>
      <w:r w:rsidRPr="0071422D">
        <w:rPr>
          <w:rFonts w:asciiTheme="minorHAnsi" w:hAnsiTheme="minorHAnsi"/>
        </w:rPr>
        <w:t>When you are registered, you may start working.</w:t>
      </w:r>
    </w:p>
    <w:p w14:paraId="0A121CCD" w14:textId="77777777" w:rsidR="00782A92" w:rsidRDefault="00782A92" w:rsidP="00782A92">
      <w:pPr>
        <w:pStyle w:val="BodyText"/>
        <w:rPr>
          <w:rFonts w:asciiTheme="minorHAnsi" w:hAnsiTheme="minorHAnsi"/>
        </w:rPr>
      </w:pPr>
    </w:p>
    <w:p w14:paraId="09E4D868" w14:textId="42FD4A24" w:rsidR="00782A92" w:rsidRDefault="00782A92" w:rsidP="00782A92">
      <w:pPr>
        <w:pStyle w:val="BodyText"/>
        <w:rPr>
          <w:rFonts w:asciiTheme="minorHAnsi" w:hAnsiTheme="minorHAnsi"/>
        </w:rPr>
      </w:pPr>
      <w:r>
        <w:rPr>
          <w:rFonts w:asciiTheme="minorHAnsi" w:hAnsiTheme="minorHAnsi"/>
        </w:rPr>
        <w:t xml:space="preserve">For details on </w:t>
      </w:r>
      <w:r w:rsidRPr="0081082E">
        <w:rPr>
          <w:rFonts w:asciiTheme="minorHAnsi" w:hAnsiTheme="minorHAnsi"/>
        </w:rPr>
        <w:t>BTW</w:t>
      </w:r>
      <w:r>
        <w:rPr>
          <w:rFonts w:asciiTheme="minorHAnsi" w:hAnsiTheme="minorHAnsi"/>
        </w:rPr>
        <w:t xml:space="preserve"> (VAT) number, see </w:t>
      </w:r>
      <w:hyperlink r:id="rId53" w:history="1">
        <w:r w:rsidRPr="00F74351">
          <w:rPr>
            <w:rStyle w:val="Hyperlink"/>
            <w:rFonts w:asciiTheme="minorHAnsi" w:hAnsiTheme="minorHAnsi"/>
          </w:rPr>
          <w:t>https://www.belastingdienst.nl/btw-id</w:t>
        </w:r>
      </w:hyperlink>
    </w:p>
    <w:p w14:paraId="2B4ECD2C" w14:textId="77777777" w:rsidR="00782A92" w:rsidRDefault="00782A92" w:rsidP="00782A92">
      <w:pPr>
        <w:pStyle w:val="BodyText"/>
        <w:rPr>
          <w:rFonts w:asciiTheme="minorHAnsi" w:hAnsiTheme="minorHAnsi"/>
        </w:rPr>
      </w:pPr>
      <w:r>
        <w:t xml:space="preserve">If you lose the paper with your </w:t>
      </w:r>
      <w:r w:rsidRPr="0081082E">
        <w:rPr>
          <w:rFonts w:asciiTheme="minorHAnsi" w:hAnsiTheme="minorHAnsi"/>
        </w:rPr>
        <w:t>BTW</w:t>
      </w:r>
      <w:r>
        <w:rPr>
          <w:rFonts w:asciiTheme="minorHAnsi" w:hAnsiTheme="minorHAnsi"/>
        </w:rPr>
        <w:t xml:space="preserve"> (VAT) number, you can find it in the link: </w:t>
      </w:r>
      <w:hyperlink r:id="rId54" w:anchor="/obdossiers/btwidentificatienummer" w:history="1">
        <w:r w:rsidRPr="00F74351">
          <w:rPr>
            <w:rStyle w:val="Hyperlink"/>
            <w:rFonts w:asciiTheme="minorHAnsi" w:hAnsiTheme="minorHAnsi"/>
          </w:rPr>
          <w:t>https://mijnzakelijk.belastingdienst.nl/onp/#/obdossiers/btwidentificatienummer</w:t>
        </w:r>
      </w:hyperlink>
    </w:p>
    <w:p w14:paraId="64174F60" w14:textId="77777777" w:rsidR="00CC27FC" w:rsidRPr="00242E7F" w:rsidRDefault="00CC27FC" w:rsidP="00CC27FC">
      <w:pPr>
        <w:pStyle w:val="BodyText"/>
        <w:rPr>
          <w:rFonts w:asciiTheme="minorHAnsi" w:hAnsiTheme="minorHAnsi"/>
        </w:rPr>
      </w:pPr>
    </w:p>
    <w:p w14:paraId="025D77D7" w14:textId="6AC16346" w:rsidR="0066405A" w:rsidRDefault="0066405A" w:rsidP="0066405A">
      <w:pPr>
        <w:pStyle w:val="BodyText"/>
        <w:rPr>
          <w:rFonts w:asciiTheme="minorHAnsi" w:hAnsiTheme="minorHAnsi"/>
        </w:rPr>
      </w:pPr>
      <w:r w:rsidRPr="0066405A">
        <w:rPr>
          <w:rFonts w:asciiTheme="minorHAnsi" w:hAnsiTheme="minorHAnsi"/>
        </w:rPr>
        <w:lastRenderedPageBreak/>
        <w:t xml:space="preserve">You can close </w:t>
      </w:r>
      <w:r w:rsidR="00602CBB">
        <w:rPr>
          <w:rFonts w:asciiTheme="minorHAnsi" w:hAnsiTheme="minorHAnsi"/>
        </w:rPr>
        <w:t xml:space="preserve">the </w:t>
      </w:r>
      <w:r w:rsidRPr="0066405A">
        <w:rPr>
          <w:rFonts w:asciiTheme="minorHAnsi" w:hAnsiTheme="minorHAnsi"/>
        </w:rPr>
        <w:t>ZZP any time.</w:t>
      </w:r>
      <w:r>
        <w:rPr>
          <w:rFonts w:asciiTheme="minorHAnsi" w:hAnsiTheme="minorHAnsi"/>
        </w:rPr>
        <w:t xml:space="preserve"> </w:t>
      </w:r>
      <w:r w:rsidRPr="0066405A">
        <w:rPr>
          <w:rFonts w:asciiTheme="minorHAnsi" w:hAnsiTheme="minorHAnsi"/>
        </w:rPr>
        <w:t xml:space="preserve">If you </w:t>
      </w:r>
      <w:r w:rsidR="00B13480">
        <w:rPr>
          <w:rFonts w:asciiTheme="minorHAnsi" w:hAnsiTheme="minorHAnsi"/>
        </w:rPr>
        <w:t xml:space="preserve">do </w:t>
      </w:r>
      <w:r w:rsidR="00602CBB">
        <w:rPr>
          <w:rFonts w:asciiTheme="minorHAnsi" w:hAnsiTheme="minorHAnsi"/>
        </w:rPr>
        <w:t xml:space="preserve">not </w:t>
      </w:r>
      <w:r w:rsidRPr="0066405A">
        <w:rPr>
          <w:rFonts w:asciiTheme="minorHAnsi" w:hAnsiTheme="minorHAnsi"/>
        </w:rPr>
        <w:t>run</w:t>
      </w:r>
      <w:r w:rsidR="00B13480">
        <w:rPr>
          <w:rFonts w:asciiTheme="minorHAnsi" w:hAnsiTheme="minorHAnsi"/>
        </w:rPr>
        <w:t xml:space="preserve"> </w:t>
      </w:r>
      <w:r w:rsidRPr="0066405A">
        <w:rPr>
          <w:rFonts w:asciiTheme="minorHAnsi" w:hAnsiTheme="minorHAnsi"/>
        </w:rPr>
        <w:t>an</w:t>
      </w:r>
      <w:r w:rsidR="00B13480">
        <w:rPr>
          <w:rFonts w:asciiTheme="minorHAnsi" w:hAnsiTheme="minorHAnsi"/>
        </w:rPr>
        <w:t>y</w:t>
      </w:r>
      <w:r w:rsidRPr="0066405A">
        <w:rPr>
          <w:rFonts w:asciiTheme="minorHAnsi" w:hAnsiTheme="minorHAnsi"/>
        </w:rPr>
        <w:t xml:space="preserve"> activity, </w:t>
      </w:r>
      <w:r w:rsidR="00602CBB">
        <w:rPr>
          <w:rFonts w:asciiTheme="minorHAnsi" w:hAnsiTheme="minorHAnsi"/>
        </w:rPr>
        <w:t xml:space="preserve">you can </w:t>
      </w:r>
      <w:r w:rsidRPr="0066405A">
        <w:rPr>
          <w:rFonts w:asciiTheme="minorHAnsi" w:hAnsiTheme="minorHAnsi"/>
        </w:rPr>
        <w:t xml:space="preserve">submit empty BTW reports </w:t>
      </w:r>
      <w:r w:rsidR="00BE54B9" w:rsidRPr="0066405A">
        <w:rPr>
          <w:rFonts w:asciiTheme="minorHAnsi" w:hAnsiTheme="minorHAnsi"/>
        </w:rPr>
        <w:t xml:space="preserve">for 3-4 years </w:t>
      </w:r>
      <w:r w:rsidRPr="0066405A">
        <w:rPr>
          <w:rFonts w:asciiTheme="minorHAnsi" w:hAnsiTheme="minorHAnsi"/>
        </w:rPr>
        <w:t xml:space="preserve">without closing </w:t>
      </w:r>
      <w:r w:rsidR="00602CBB">
        <w:rPr>
          <w:rFonts w:asciiTheme="minorHAnsi" w:hAnsiTheme="minorHAnsi"/>
        </w:rPr>
        <w:t>th</w:t>
      </w:r>
      <w:r w:rsidR="00BE54B9">
        <w:rPr>
          <w:rFonts w:asciiTheme="minorHAnsi" w:hAnsiTheme="minorHAnsi"/>
        </w:rPr>
        <w:t>e</w:t>
      </w:r>
      <w:r w:rsidR="00602CBB">
        <w:rPr>
          <w:rFonts w:asciiTheme="minorHAnsi" w:hAnsiTheme="minorHAnsi"/>
        </w:rPr>
        <w:t xml:space="preserve"> </w:t>
      </w:r>
      <w:r w:rsidRPr="0066405A">
        <w:rPr>
          <w:rFonts w:asciiTheme="minorHAnsi" w:hAnsiTheme="minorHAnsi"/>
        </w:rPr>
        <w:t>ZZP.</w:t>
      </w:r>
      <w:r w:rsidR="00BE54B9">
        <w:rPr>
          <w:rFonts w:asciiTheme="minorHAnsi" w:hAnsiTheme="minorHAnsi"/>
        </w:rPr>
        <w:t xml:space="preserve"> T</w:t>
      </w:r>
      <w:r w:rsidRPr="0066405A">
        <w:rPr>
          <w:rFonts w:asciiTheme="minorHAnsi" w:hAnsiTheme="minorHAnsi"/>
        </w:rPr>
        <w:t xml:space="preserve">hen </w:t>
      </w:r>
      <w:r w:rsidR="00B508C2">
        <w:rPr>
          <w:rFonts w:asciiTheme="minorHAnsi" w:hAnsiTheme="minorHAnsi"/>
        </w:rPr>
        <w:t xml:space="preserve">tax authorities send you a letter asking if </w:t>
      </w:r>
      <w:r w:rsidRPr="0066405A">
        <w:rPr>
          <w:rFonts w:asciiTheme="minorHAnsi" w:hAnsiTheme="minorHAnsi"/>
        </w:rPr>
        <w:t xml:space="preserve">you want to close </w:t>
      </w:r>
      <w:r w:rsidR="00B508C2">
        <w:rPr>
          <w:rFonts w:asciiTheme="minorHAnsi" w:hAnsiTheme="minorHAnsi"/>
        </w:rPr>
        <w:t>the ZZP</w:t>
      </w:r>
      <w:r w:rsidRPr="0066405A">
        <w:rPr>
          <w:rFonts w:asciiTheme="minorHAnsi" w:hAnsiTheme="minorHAnsi"/>
        </w:rPr>
        <w:t>.</w:t>
      </w:r>
    </w:p>
    <w:p w14:paraId="4C6B7597" w14:textId="77777777" w:rsidR="0066405A" w:rsidRDefault="0066405A" w:rsidP="0047490D">
      <w:pPr>
        <w:pStyle w:val="BodyText"/>
        <w:rPr>
          <w:rFonts w:asciiTheme="minorHAnsi" w:hAnsiTheme="minorHAnsi"/>
        </w:rPr>
      </w:pPr>
    </w:p>
    <w:p w14:paraId="2FFF4AEB" w14:textId="2160FCC0" w:rsidR="00A5002E" w:rsidRDefault="00A5002E" w:rsidP="003637CF">
      <w:pPr>
        <w:pStyle w:val="BodyText"/>
        <w:rPr>
          <w:rFonts w:asciiTheme="minorHAnsi" w:hAnsiTheme="minorHAnsi"/>
        </w:rPr>
      </w:pPr>
      <w:r>
        <w:rPr>
          <w:rFonts w:asciiTheme="minorHAnsi" w:hAnsiTheme="minorHAnsi"/>
        </w:rPr>
        <w:t xml:space="preserve">To </w:t>
      </w:r>
      <w:r w:rsidR="003637CF" w:rsidRPr="003637CF">
        <w:rPr>
          <w:rFonts w:asciiTheme="minorHAnsi" w:hAnsiTheme="minorHAnsi"/>
        </w:rPr>
        <w:t>clos</w:t>
      </w:r>
      <w:r>
        <w:rPr>
          <w:rFonts w:asciiTheme="minorHAnsi" w:hAnsiTheme="minorHAnsi"/>
        </w:rPr>
        <w:t xml:space="preserve">e </w:t>
      </w:r>
      <w:r w:rsidR="00ED2818">
        <w:rPr>
          <w:rFonts w:asciiTheme="minorHAnsi" w:hAnsiTheme="minorHAnsi"/>
        </w:rPr>
        <w:t xml:space="preserve">a </w:t>
      </w:r>
      <w:r w:rsidR="003637CF" w:rsidRPr="003637CF">
        <w:rPr>
          <w:rFonts w:asciiTheme="minorHAnsi" w:hAnsiTheme="minorHAnsi"/>
        </w:rPr>
        <w:t>ZZP</w:t>
      </w:r>
      <w:r>
        <w:rPr>
          <w:rFonts w:asciiTheme="minorHAnsi" w:hAnsiTheme="minorHAnsi"/>
        </w:rPr>
        <w:t>:</w:t>
      </w:r>
    </w:p>
    <w:p w14:paraId="483B2247" w14:textId="7826DA7F" w:rsidR="003637CF" w:rsidRPr="003637CF" w:rsidRDefault="003637CF" w:rsidP="003637CF">
      <w:pPr>
        <w:pStyle w:val="BodyText"/>
        <w:rPr>
          <w:rFonts w:asciiTheme="minorHAnsi" w:hAnsiTheme="minorHAnsi"/>
        </w:rPr>
      </w:pPr>
      <w:r w:rsidRPr="003637CF">
        <w:rPr>
          <w:rFonts w:asciiTheme="minorHAnsi" w:hAnsiTheme="minorHAnsi"/>
        </w:rPr>
        <w:t xml:space="preserve">1. </w:t>
      </w:r>
      <w:r w:rsidR="00A5002E">
        <w:rPr>
          <w:rFonts w:asciiTheme="minorHAnsi" w:hAnsiTheme="minorHAnsi"/>
        </w:rPr>
        <w:t>W</w:t>
      </w:r>
      <w:r w:rsidRPr="003637CF">
        <w:rPr>
          <w:rFonts w:asciiTheme="minorHAnsi" w:hAnsiTheme="minorHAnsi"/>
        </w:rPr>
        <w:t>ithdraw money from the ZZP account to the individual account</w:t>
      </w:r>
      <w:r w:rsidR="00A5002E">
        <w:rPr>
          <w:rFonts w:asciiTheme="minorHAnsi" w:hAnsiTheme="minorHAnsi"/>
        </w:rPr>
        <w:t>.</w:t>
      </w:r>
    </w:p>
    <w:p w14:paraId="1F9EEBA4" w14:textId="0107858A" w:rsidR="003637CF" w:rsidRDefault="003637CF" w:rsidP="003637CF">
      <w:pPr>
        <w:pStyle w:val="BodyText"/>
        <w:rPr>
          <w:rFonts w:asciiTheme="minorHAnsi" w:hAnsiTheme="minorHAnsi"/>
        </w:rPr>
      </w:pPr>
      <w:r w:rsidRPr="003637CF">
        <w:rPr>
          <w:rFonts w:asciiTheme="minorHAnsi" w:hAnsiTheme="minorHAnsi"/>
        </w:rPr>
        <w:t xml:space="preserve">2. </w:t>
      </w:r>
      <w:r w:rsidR="00A5002E">
        <w:rPr>
          <w:rFonts w:asciiTheme="minorHAnsi" w:hAnsiTheme="minorHAnsi"/>
        </w:rPr>
        <w:t>N</w:t>
      </w:r>
      <w:r w:rsidRPr="003637CF">
        <w:rPr>
          <w:rFonts w:asciiTheme="minorHAnsi" w:hAnsiTheme="minorHAnsi"/>
        </w:rPr>
        <w:t xml:space="preserve">otify KVK </w:t>
      </w:r>
      <w:r w:rsidR="00A5002E">
        <w:rPr>
          <w:rFonts w:asciiTheme="minorHAnsi" w:hAnsiTheme="minorHAnsi"/>
        </w:rPr>
        <w:t xml:space="preserve">at </w:t>
      </w:r>
      <w:hyperlink r:id="rId55" w:history="1">
        <w:r w:rsidR="00A5002E" w:rsidRPr="00C709D2">
          <w:rPr>
            <w:rStyle w:val="Hyperlink"/>
            <w:rFonts w:asciiTheme="minorHAnsi" w:hAnsiTheme="minorHAnsi"/>
          </w:rPr>
          <w:t>https://www.kvk.nl/wijzigen/opheffen-rpio/?step=selecteerbedrijf</w:t>
        </w:r>
      </w:hyperlink>
    </w:p>
    <w:p w14:paraId="7E0CE5DF" w14:textId="5DBCBFA5" w:rsidR="003637CF" w:rsidRPr="003637CF" w:rsidRDefault="003637CF" w:rsidP="003637CF">
      <w:pPr>
        <w:pStyle w:val="BodyText"/>
        <w:rPr>
          <w:rFonts w:asciiTheme="minorHAnsi" w:hAnsiTheme="minorHAnsi"/>
        </w:rPr>
      </w:pPr>
      <w:r w:rsidRPr="003637CF">
        <w:rPr>
          <w:rFonts w:asciiTheme="minorHAnsi" w:hAnsiTheme="minorHAnsi"/>
        </w:rPr>
        <w:t xml:space="preserve">3. </w:t>
      </w:r>
      <w:r w:rsidR="001A429C">
        <w:rPr>
          <w:rFonts w:asciiTheme="minorHAnsi" w:hAnsiTheme="minorHAnsi"/>
        </w:rPr>
        <w:t>Wait until t</w:t>
      </w:r>
      <w:r w:rsidRPr="003637CF">
        <w:rPr>
          <w:rFonts w:asciiTheme="minorHAnsi" w:hAnsiTheme="minorHAnsi"/>
        </w:rPr>
        <w:t>he tax office calculates taxes and sends to the address how much you need to pay (</w:t>
      </w:r>
      <w:r w:rsidR="00322A21">
        <w:rPr>
          <w:rFonts w:asciiTheme="minorHAnsi" w:hAnsiTheme="minorHAnsi"/>
        </w:rPr>
        <w:t xml:space="preserve">if </w:t>
      </w:r>
      <w:r w:rsidR="00322A21" w:rsidRPr="003637CF">
        <w:rPr>
          <w:rFonts w:asciiTheme="minorHAnsi" w:hAnsiTheme="minorHAnsi"/>
        </w:rPr>
        <w:t>turnover is less than 20k</w:t>
      </w:r>
      <w:r w:rsidR="00322A21">
        <w:rPr>
          <w:rFonts w:asciiTheme="minorHAnsi" w:hAnsiTheme="minorHAnsi"/>
        </w:rPr>
        <w:t xml:space="preserve"> - 0</w:t>
      </w:r>
      <w:r w:rsidRPr="003637CF">
        <w:rPr>
          <w:rFonts w:asciiTheme="minorHAnsi" w:hAnsiTheme="minorHAnsi"/>
        </w:rPr>
        <w:t xml:space="preserve"> tk</w:t>
      </w:r>
      <w:r w:rsidR="00FA7C1D">
        <w:rPr>
          <w:rFonts w:asciiTheme="minorHAnsi" w:hAnsiTheme="minorHAnsi"/>
        </w:rPr>
        <w:t>.</w:t>
      </w:r>
      <w:r w:rsidRPr="003637CF">
        <w:rPr>
          <w:rFonts w:asciiTheme="minorHAnsi" w:hAnsiTheme="minorHAnsi"/>
        </w:rPr>
        <w:t>)</w:t>
      </w:r>
    </w:p>
    <w:p w14:paraId="298E7A08" w14:textId="1AB633C8" w:rsidR="003637CF" w:rsidRDefault="003637CF" w:rsidP="003637CF">
      <w:pPr>
        <w:pStyle w:val="BodyText"/>
        <w:rPr>
          <w:rFonts w:asciiTheme="minorHAnsi" w:hAnsiTheme="minorHAnsi"/>
        </w:rPr>
      </w:pPr>
      <w:r w:rsidRPr="003637CF">
        <w:rPr>
          <w:rFonts w:asciiTheme="minorHAnsi" w:hAnsiTheme="minorHAnsi"/>
        </w:rPr>
        <w:t xml:space="preserve">4. </w:t>
      </w:r>
      <w:r w:rsidR="00CA2FD9">
        <w:rPr>
          <w:rFonts w:asciiTheme="minorHAnsi" w:hAnsiTheme="minorHAnsi"/>
        </w:rPr>
        <w:t>C</w:t>
      </w:r>
      <w:r w:rsidRPr="003637CF">
        <w:rPr>
          <w:rFonts w:asciiTheme="minorHAnsi" w:hAnsiTheme="minorHAnsi"/>
        </w:rPr>
        <w:t>lose the ZZP bank account</w:t>
      </w:r>
      <w:r w:rsidR="00CA2FD9">
        <w:rPr>
          <w:rFonts w:asciiTheme="minorHAnsi" w:hAnsiTheme="minorHAnsi"/>
        </w:rPr>
        <w:t>.</w:t>
      </w:r>
    </w:p>
    <w:p w14:paraId="206C4671" w14:textId="2AB31214" w:rsidR="00F609AD" w:rsidRDefault="00F609AD" w:rsidP="003637CF">
      <w:pPr>
        <w:pStyle w:val="BodyText"/>
        <w:rPr>
          <w:rFonts w:asciiTheme="minorHAnsi" w:hAnsiTheme="minorHAnsi"/>
        </w:rPr>
      </w:pPr>
      <w:r>
        <w:rPr>
          <w:rFonts w:asciiTheme="minorHAnsi" w:hAnsiTheme="minorHAnsi"/>
        </w:rPr>
        <w:t>5. S</w:t>
      </w:r>
      <w:r w:rsidRPr="00F609AD">
        <w:rPr>
          <w:rFonts w:asciiTheme="minorHAnsi" w:hAnsiTheme="minorHAnsi"/>
        </w:rPr>
        <w:t xml:space="preserve">ubmit an annual </w:t>
      </w:r>
      <w:r>
        <w:rPr>
          <w:rFonts w:asciiTheme="minorHAnsi" w:hAnsiTheme="minorHAnsi"/>
        </w:rPr>
        <w:t>tax declaration.</w:t>
      </w:r>
    </w:p>
    <w:p w14:paraId="79F3FCAC" w14:textId="26BE85EB" w:rsidR="00CA2FD9" w:rsidRDefault="00CA2FD9" w:rsidP="00CA2FD9">
      <w:pPr>
        <w:pStyle w:val="BodyText"/>
        <w:rPr>
          <w:rFonts w:asciiTheme="minorHAnsi" w:hAnsiTheme="minorHAnsi"/>
        </w:rPr>
      </w:pPr>
      <w:r>
        <w:rPr>
          <w:rFonts w:asciiTheme="minorHAnsi" w:hAnsiTheme="minorHAnsi"/>
        </w:rPr>
        <w:t>For details, see</w:t>
      </w:r>
      <w:r w:rsidR="0084119A">
        <w:rPr>
          <w:rFonts w:asciiTheme="minorHAnsi" w:hAnsiTheme="minorHAnsi"/>
        </w:rPr>
        <w:t xml:space="preserve"> </w:t>
      </w:r>
      <w:hyperlink r:id="rId56" w:history="1">
        <w:r w:rsidR="0084119A" w:rsidRPr="00C709D2">
          <w:rPr>
            <w:rStyle w:val="Hyperlink"/>
            <w:rFonts w:asciiTheme="minorHAnsi" w:hAnsiTheme="minorHAnsi"/>
          </w:rPr>
          <w:t>https://ondernemersplein.kvk.nl/stoppen-met-uw-eenmanszaak/</w:t>
        </w:r>
      </w:hyperlink>
    </w:p>
    <w:p w14:paraId="5904B933" w14:textId="77777777" w:rsidR="003637CF" w:rsidRDefault="003637CF" w:rsidP="0047490D">
      <w:pPr>
        <w:pStyle w:val="BodyText"/>
        <w:rPr>
          <w:rFonts w:asciiTheme="minorHAnsi" w:hAnsiTheme="minorHAnsi"/>
        </w:rPr>
      </w:pPr>
    </w:p>
    <w:p w14:paraId="4CA26456" w14:textId="56CB32DF" w:rsidR="0047490D" w:rsidRDefault="00DB1D52" w:rsidP="0047490D">
      <w:pPr>
        <w:pStyle w:val="BodyText"/>
        <w:rPr>
          <w:rFonts w:asciiTheme="minorHAnsi" w:hAnsiTheme="minorHAnsi"/>
        </w:rPr>
      </w:pPr>
      <w:r>
        <w:rPr>
          <w:rFonts w:asciiTheme="minorHAnsi" w:hAnsiTheme="minorHAnsi"/>
        </w:rPr>
        <w:t xml:space="preserve">Telegram chat on </w:t>
      </w:r>
      <w:r w:rsidRPr="00DB1D52">
        <w:rPr>
          <w:rFonts w:asciiTheme="minorHAnsi" w:hAnsiTheme="minorHAnsi"/>
        </w:rPr>
        <w:t>business and entrepreneurship</w:t>
      </w:r>
      <w:r>
        <w:rPr>
          <w:rFonts w:asciiTheme="minorHAnsi" w:hAnsiTheme="minorHAnsi"/>
        </w:rPr>
        <w:t xml:space="preserve">: </w:t>
      </w:r>
      <w:hyperlink r:id="rId57" w:history="1">
        <w:r w:rsidRPr="00A0177E">
          <w:rPr>
            <w:rStyle w:val="Hyperlink"/>
            <w:rFonts w:asciiTheme="minorHAnsi" w:hAnsiTheme="minorHAnsi"/>
          </w:rPr>
          <w:t>https://t.me/DelovoyBNL</w:t>
        </w:r>
      </w:hyperlink>
    </w:p>
    <w:p w14:paraId="2C18AFAD" w14:textId="77777777" w:rsidR="008F12EE" w:rsidRDefault="008F12EE" w:rsidP="00C23697">
      <w:pPr>
        <w:pStyle w:val="BodyText"/>
        <w:rPr>
          <w:rFonts w:asciiTheme="minorHAnsi" w:hAnsiTheme="minorHAnsi"/>
        </w:rPr>
      </w:pPr>
    </w:p>
    <w:p w14:paraId="17EE8E86" w14:textId="24249FF1" w:rsidR="00C23697" w:rsidRDefault="00C23697" w:rsidP="00C23697">
      <w:pPr>
        <w:pStyle w:val="BodyText"/>
        <w:rPr>
          <w:rFonts w:asciiTheme="minorHAnsi" w:hAnsiTheme="minorHAnsi"/>
        </w:rPr>
      </w:pPr>
      <w:r w:rsidRPr="0071422D">
        <w:rPr>
          <w:rFonts w:asciiTheme="minorHAnsi" w:hAnsiTheme="minorHAnsi"/>
        </w:rPr>
        <w:t>For details on ZZP, see</w:t>
      </w:r>
      <w:r>
        <w:rPr>
          <w:rFonts w:asciiTheme="minorHAnsi" w:hAnsiTheme="minorHAnsi"/>
        </w:rPr>
        <w:t>:</w:t>
      </w:r>
    </w:p>
    <w:p w14:paraId="7F54FD4F" w14:textId="1C55B80E" w:rsidR="00804DEA" w:rsidRDefault="00C23697" w:rsidP="00C23697">
      <w:pPr>
        <w:pStyle w:val="BodyText"/>
      </w:pPr>
      <w:r>
        <w:rPr>
          <w:rFonts w:asciiTheme="minorHAnsi" w:hAnsiTheme="minorHAnsi"/>
        </w:rPr>
        <w:t>-</w:t>
      </w:r>
      <w:r w:rsidRPr="0071422D">
        <w:rPr>
          <w:rFonts w:asciiTheme="minorHAnsi" w:hAnsiTheme="minorHAnsi" w:cs="Arial"/>
        </w:rPr>
        <w:t xml:space="preserve"> </w:t>
      </w:r>
      <w:r w:rsidR="00804DEA">
        <w:rPr>
          <w:rFonts w:asciiTheme="minorHAnsi" w:hAnsiTheme="minorHAnsi" w:cs="Arial"/>
        </w:rPr>
        <w:t xml:space="preserve">For starters: </w:t>
      </w:r>
      <w:hyperlink r:id="rId58" w:history="1">
        <w:r w:rsidR="00804DEA" w:rsidRPr="00F74351">
          <w:rPr>
            <w:rStyle w:val="Hyperlink"/>
            <w:rFonts w:asciiTheme="minorHAnsi" w:hAnsiTheme="minorHAnsi"/>
          </w:rPr>
          <w:t>https://www.belastingdienst.nl/starters</w:t>
        </w:r>
      </w:hyperlink>
    </w:p>
    <w:p w14:paraId="35DE6FB1" w14:textId="1237CBBC" w:rsidR="00C23697" w:rsidRDefault="00804DEA" w:rsidP="00C23697">
      <w:pPr>
        <w:pStyle w:val="BodyText"/>
        <w:rPr>
          <w:rStyle w:val="cf01"/>
          <w:rFonts w:asciiTheme="minorHAnsi" w:hAnsiTheme="minorHAnsi"/>
          <w:color w:val="0000FF"/>
          <w:sz w:val="20"/>
          <w:szCs w:val="20"/>
          <w:u w:val="single"/>
        </w:rPr>
      </w:pPr>
      <w:r>
        <w:t xml:space="preserve">- </w:t>
      </w:r>
      <w:hyperlink r:id="rId59" w:history="1">
        <w:r w:rsidR="00C23697" w:rsidRPr="0071422D">
          <w:rPr>
            <w:rStyle w:val="Hyperlink"/>
            <w:rFonts w:asciiTheme="minorHAnsi" w:hAnsiTheme="minorHAnsi" w:cs="Segoe UI"/>
          </w:rPr>
          <w:t>https://www.iamexpat.nl/career/entrepreneur-netherlands/freelance-netherlands</w:t>
        </w:r>
      </w:hyperlink>
    </w:p>
    <w:p w14:paraId="60D85DD4" w14:textId="5E07A824" w:rsidR="00C23697" w:rsidRDefault="00C23697" w:rsidP="0056338C">
      <w:pPr>
        <w:pStyle w:val="BodyText"/>
        <w:rPr>
          <w:rStyle w:val="Hyperlink"/>
          <w:rFonts w:asciiTheme="minorHAnsi" w:hAnsiTheme="minorHAnsi"/>
        </w:rPr>
      </w:pPr>
      <w:r>
        <w:rPr>
          <w:rFonts w:asciiTheme="minorHAnsi" w:hAnsiTheme="minorHAnsi"/>
        </w:rPr>
        <w:t xml:space="preserve">- </w:t>
      </w:r>
      <w:hyperlink r:id="rId60" w:history="1">
        <w:r w:rsidRPr="00DF3032">
          <w:rPr>
            <w:rStyle w:val="Hyperlink"/>
            <w:rFonts w:asciiTheme="minorHAnsi" w:hAnsiTheme="minorHAnsi"/>
          </w:rPr>
          <w:t>https://rabotaem.nl/work/uhod-vo-frilans-finansovye-aspekty/</w:t>
        </w:r>
      </w:hyperlink>
    </w:p>
    <w:p w14:paraId="769DBF0C" w14:textId="7081B3BF" w:rsidR="001856EB" w:rsidRDefault="00256FB0" w:rsidP="00F3120E">
      <w:pPr>
        <w:pStyle w:val="Heading2"/>
        <w:pageBreakBefore/>
        <w:rPr>
          <w:rStyle w:val="Hyperlink"/>
          <w:rFonts w:ascii="Arial Black" w:hAnsi="Arial Black"/>
          <w:sz w:val="24"/>
          <w:u w:val="none"/>
        </w:rPr>
      </w:pPr>
      <w:bookmarkStart w:id="23" w:name="_Toc175581823"/>
      <w:r>
        <w:rPr>
          <w:rStyle w:val="Hyperlink"/>
          <w:rFonts w:ascii="Arial Black" w:hAnsi="Arial Black"/>
          <w:sz w:val="24"/>
          <w:u w:val="none"/>
        </w:rPr>
        <w:lastRenderedPageBreak/>
        <w:t xml:space="preserve">Insurance and </w:t>
      </w:r>
      <w:r w:rsidR="001856EB">
        <w:rPr>
          <w:rStyle w:val="Hyperlink"/>
          <w:rFonts w:ascii="Arial Black" w:hAnsi="Arial Black"/>
          <w:sz w:val="24"/>
          <w:u w:val="none"/>
        </w:rPr>
        <w:t>L</w:t>
      </w:r>
      <w:r w:rsidR="001856EB" w:rsidRPr="001856EB">
        <w:rPr>
          <w:rStyle w:val="Hyperlink"/>
          <w:rFonts w:ascii="Arial Black" w:hAnsi="Arial Black"/>
          <w:sz w:val="24"/>
          <w:u w:val="none"/>
        </w:rPr>
        <w:t xml:space="preserve">egal </w:t>
      </w:r>
      <w:r w:rsidR="001856EB">
        <w:rPr>
          <w:rStyle w:val="Hyperlink"/>
          <w:rFonts w:ascii="Arial Black" w:hAnsi="Arial Black"/>
          <w:sz w:val="24"/>
          <w:u w:val="none"/>
        </w:rPr>
        <w:t>A</w:t>
      </w:r>
      <w:r w:rsidR="001856EB" w:rsidRPr="001856EB">
        <w:rPr>
          <w:rStyle w:val="Hyperlink"/>
          <w:rFonts w:ascii="Arial Black" w:hAnsi="Arial Black"/>
          <w:sz w:val="24"/>
          <w:u w:val="none"/>
        </w:rPr>
        <w:t>ssistance</w:t>
      </w:r>
      <w:bookmarkEnd w:id="23"/>
    </w:p>
    <w:p w14:paraId="40653C05" w14:textId="77777777" w:rsidR="00630C30" w:rsidRPr="008D0A40" w:rsidRDefault="00630C30" w:rsidP="00630C30">
      <w:pPr>
        <w:pStyle w:val="BodyText"/>
      </w:pPr>
      <w:r>
        <w:t>Medical</w:t>
      </w:r>
      <w:r w:rsidRPr="0008729A">
        <w:t xml:space="preserve"> </w:t>
      </w:r>
      <w:r>
        <w:t>insurance</w:t>
      </w:r>
      <w:r w:rsidRPr="0008729A">
        <w:t xml:space="preserve"> </w:t>
      </w:r>
      <w:r>
        <w:t xml:space="preserve">is required for everyone. See </w:t>
      </w:r>
      <w:r w:rsidRPr="008D0A40">
        <w:rPr>
          <w:b/>
          <w:bCs/>
        </w:rPr>
        <w:t>Health and Sport</w:t>
      </w:r>
      <w:r>
        <w:t xml:space="preserve"> &gt; </w:t>
      </w:r>
      <w:r w:rsidRPr="008D0A40">
        <w:rPr>
          <w:b/>
          <w:bCs/>
        </w:rPr>
        <w:t>Medical Insurance</w:t>
      </w:r>
      <w:r>
        <w:t>.</w:t>
      </w:r>
    </w:p>
    <w:p w14:paraId="4A8EE5B5" w14:textId="77777777" w:rsidR="00630C30" w:rsidRPr="00630C30" w:rsidRDefault="00630C30" w:rsidP="00630C30">
      <w:pPr>
        <w:pStyle w:val="BodyText"/>
      </w:pPr>
    </w:p>
    <w:p w14:paraId="3F9DE1B8" w14:textId="7FD1F8ED" w:rsidR="00F3120E" w:rsidRDefault="00F3120E" w:rsidP="00F3120E">
      <w:pPr>
        <w:pStyle w:val="BodyText"/>
        <w:rPr>
          <w:b/>
          <w:bCs/>
        </w:rPr>
      </w:pPr>
      <w:r w:rsidRPr="00F3120E">
        <w:rPr>
          <w:b/>
          <w:bCs/>
        </w:rPr>
        <w:t>Any insurance</w:t>
      </w:r>
    </w:p>
    <w:p w14:paraId="5F7C194A" w14:textId="77777777" w:rsidR="00F3120E" w:rsidRDefault="00F3120E" w:rsidP="00F3120E">
      <w:pPr>
        <w:pStyle w:val="BodyText"/>
      </w:pPr>
      <w:r>
        <w:t>You</w:t>
      </w:r>
      <w:r w:rsidRPr="00BC58BD">
        <w:t xml:space="preserve"> </w:t>
      </w:r>
      <w:r>
        <w:t>can</w:t>
      </w:r>
      <w:r w:rsidRPr="00BC58BD">
        <w:t xml:space="preserve"> </w:t>
      </w:r>
      <w:r>
        <w:t>insure</w:t>
      </w:r>
      <w:r w:rsidRPr="00BC58BD">
        <w:t xml:space="preserve"> </w:t>
      </w:r>
      <w:r>
        <w:t>almost</w:t>
      </w:r>
      <w:r w:rsidRPr="00BC58BD">
        <w:t xml:space="preserve"> </w:t>
      </w:r>
      <w:r>
        <w:t>everything:</w:t>
      </w:r>
      <w:r w:rsidRPr="00BC58BD">
        <w:t xml:space="preserve"> </w:t>
      </w:r>
      <w:r>
        <w:t>your</w:t>
      </w:r>
      <w:r w:rsidRPr="00BC58BD">
        <w:t xml:space="preserve"> </w:t>
      </w:r>
      <w:r>
        <w:t>property (house, car, and so on), your pets, your life, even cyber risks.</w:t>
      </w:r>
    </w:p>
    <w:p w14:paraId="36E31ED3" w14:textId="77777777" w:rsidR="00F3120E" w:rsidRDefault="00F3120E" w:rsidP="00F3120E">
      <w:pPr>
        <w:pStyle w:val="BodyText"/>
      </w:pPr>
    </w:p>
    <w:p w14:paraId="4222508E" w14:textId="77777777" w:rsidR="00F3120E" w:rsidRDefault="00F3120E" w:rsidP="00F3120E">
      <w:pPr>
        <w:pStyle w:val="BodyText"/>
      </w:pPr>
      <w:r w:rsidRPr="0043721C">
        <w:rPr>
          <w:b/>
          <w:bCs/>
        </w:rPr>
        <w:t>Note:</w:t>
      </w:r>
      <w:r>
        <w:t xml:space="preserve"> If you rent accommodation, you may take out i</w:t>
      </w:r>
      <w:r w:rsidRPr="006C66FC">
        <w:t>nsur</w:t>
      </w:r>
      <w:r>
        <w:t>ance so that</w:t>
      </w:r>
      <w:r w:rsidRPr="006C66FC">
        <w:t xml:space="preserve"> landlords pass on additional responsibility and </w:t>
      </w:r>
      <w:r>
        <w:t xml:space="preserve">give back the </w:t>
      </w:r>
      <w:r w:rsidRPr="006C66FC">
        <w:t xml:space="preserve">deposit on time </w:t>
      </w:r>
      <w:r>
        <w:t>if you move</w:t>
      </w:r>
      <w:r w:rsidRPr="006C66FC">
        <w:t xml:space="preserve"> out. </w:t>
      </w:r>
      <w:r>
        <w:t xml:space="preserve">Get such insurance in advance, </w:t>
      </w:r>
      <w:r w:rsidRPr="006C66FC">
        <w:t>6 months before</w:t>
      </w:r>
      <w:r>
        <w:t xml:space="preserve"> moving out</w:t>
      </w:r>
      <w:r w:rsidRPr="006C66FC">
        <w:t>.</w:t>
      </w:r>
    </w:p>
    <w:p w14:paraId="39793180" w14:textId="77777777" w:rsidR="00F3120E" w:rsidRPr="00013532" w:rsidRDefault="00F3120E" w:rsidP="00F3120E">
      <w:pPr>
        <w:pStyle w:val="BodyText"/>
      </w:pPr>
    </w:p>
    <w:p w14:paraId="796CD423" w14:textId="77777777" w:rsidR="00F3120E" w:rsidRPr="003B6FE2" w:rsidRDefault="00F3120E" w:rsidP="00F3120E">
      <w:pPr>
        <w:pStyle w:val="BodyText"/>
      </w:pPr>
      <w:r>
        <w:t>Insurance</w:t>
      </w:r>
      <w:r w:rsidRPr="003B6FE2">
        <w:t xml:space="preserve"> </w:t>
      </w:r>
      <w:r>
        <w:t>companies:</w:t>
      </w:r>
    </w:p>
    <w:p w14:paraId="5F133E58" w14:textId="77777777" w:rsidR="00F3120E" w:rsidRPr="00770354" w:rsidRDefault="00F3120E" w:rsidP="00F3120E">
      <w:pPr>
        <w:pStyle w:val="BodyText"/>
      </w:pPr>
      <w:r w:rsidRPr="00770354">
        <w:t xml:space="preserve">- </w:t>
      </w:r>
      <w:hyperlink r:id="rId61" w:history="1">
        <w:r w:rsidRPr="00770354">
          <w:rPr>
            <w:rStyle w:val="Hyperlink"/>
          </w:rPr>
          <w:t>https://www.anwb.nl/</w:t>
        </w:r>
      </w:hyperlink>
    </w:p>
    <w:p w14:paraId="2C5944FE" w14:textId="77777777" w:rsidR="0061300E" w:rsidRDefault="0061300E" w:rsidP="0061300E">
      <w:pPr>
        <w:pStyle w:val="BodyText"/>
        <w:rPr>
          <w:rStyle w:val="Hyperlink"/>
        </w:rPr>
      </w:pPr>
      <w:r w:rsidRPr="005D4D1A">
        <w:rPr>
          <w:rStyle w:val="Hyperlink"/>
          <w:u w:val="none"/>
        </w:rPr>
        <w:t xml:space="preserve">- </w:t>
      </w:r>
      <w:hyperlink r:id="rId62" w:history="1">
        <w:r w:rsidRPr="00054199">
          <w:rPr>
            <w:rStyle w:val="Hyperlink"/>
          </w:rPr>
          <w:t>https://www.averoachmea.nl/</w:t>
        </w:r>
      </w:hyperlink>
    </w:p>
    <w:p w14:paraId="00132937" w14:textId="77777777" w:rsidR="0061300E" w:rsidRDefault="0061300E" w:rsidP="0061300E">
      <w:pPr>
        <w:pStyle w:val="BodyText"/>
      </w:pPr>
      <w:r w:rsidRPr="00EC4CF3">
        <w:rPr>
          <w:lang w:val="en-GB"/>
        </w:rPr>
        <w:t xml:space="preserve">- </w:t>
      </w:r>
      <w:hyperlink r:id="rId63" w:history="1">
        <w:r w:rsidRPr="00054199">
          <w:rPr>
            <w:rStyle w:val="Hyperlink"/>
          </w:rPr>
          <w:t>https://www.fbto.nl/</w:t>
        </w:r>
      </w:hyperlink>
    </w:p>
    <w:p w14:paraId="004BAB16" w14:textId="77777777" w:rsidR="00F3120E" w:rsidRDefault="00F3120E" w:rsidP="00F3120E">
      <w:pPr>
        <w:pStyle w:val="BodyText"/>
        <w:rPr>
          <w:rStyle w:val="Hyperlink"/>
        </w:rPr>
      </w:pPr>
      <w:r w:rsidRPr="00770354">
        <w:t xml:space="preserve">- </w:t>
      </w:r>
      <w:hyperlink r:id="rId64" w:history="1">
        <w:r w:rsidRPr="00CD02B3">
          <w:rPr>
            <w:rStyle w:val="Hyperlink"/>
          </w:rPr>
          <w:t>https</w:t>
        </w:r>
        <w:r w:rsidRPr="00770354">
          <w:rPr>
            <w:rStyle w:val="Hyperlink"/>
          </w:rPr>
          <w:t>://</w:t>
        </w:r>
        <w:r w:rsidRPr="00CD02B3">
          <w:rPr>
            <w:rStyle w:val="Hyperlink"/>
          </w:rPr>
          <w:t>www</w:t>
        </w:r>
        <w:r w:rsidRPr="00770354">
          <w:rPr>
            <w:rStyle w:val="Hyperlink"/>
          </w:rPr>
          <w:t>.</w:t>
        </w:r>
        <w:r w:rsidRPr="00CD02B3">
          <w:rPr>
            <w:rStyle w:val="Hyperlink"/>
          </w:rPr>
          <w:t>ohra</w:t>
        </w:r>
        <w:r w:rsidRPr="00770354">
          <w:rPr>
            <w:rStyle w:val="Hyperlink"/>
          </w:rPr>
          <w:t>.</w:t>
        </w:r>
        <w:r w:rsidRPr="00CD02B3">
          <w:rPr>
            <w:rStyle w:val="Hyperlink"/>
          </w:rPr>
          <w:t>nl</w:t>
        </w:r>
        <w:r w:rsidRPr="00770354">
          <w:rPr>
            <w:rStyle w:val="Hyperlink"/>
          </w:rPr>
          <w:t>/</w:t>
        </w:r>
      </w:hyperlink>
    </w:p>
    <w:p w14:paraId="4C1FDAE9" w14:textId="77777777" w:rsidR="00F3120E" w:rsidRDefault="00F3120E" w:rsidP="00F3120E">
      <w:pPr>
        <w:pStyle w:val="BodyText"/>
      </w:pPr>
    </w:p>
    <w:p w14:paraId="7D1E011F" w14:textId="77777777" w:rsidR="00F3120E" w:rsidRPr="003B6FE2" w:rsidRDefault="00F3120E" w:rsidP="00F3120E">
      <w:pPr>
        <w:pStyle w:val="BodyText"/>
      </w:pPr>
      <w:r>
        <w:t>Insurance</w:t>
      </w:r>
      <w:r w:rsidRPr="003B6FE2">
        <w:t xml:space="preserve"> </w:t>
      </w:r>
      <w:r>
        <w:t>companies that insure ZZP:</w:t>
      </w:r>
    </w:p>
    <w:p w14:paraId="2EE75CB5" w14:textId="7E0DA949" w:rsidR="00F3120E" w:rsidRDefault="00F3120E" w:rsidP="00F3120E">
      <w:pPr>
        <w:pStyle w:val="BodyText"/>
        <w:rPr>
          <w:rStyle w:val="Hyperlink"/>
        </w:rPr>
      </w:pPr>
      <w:r>
        <w:t xml:space="preserve">- </w:t>
      </w:r>
      <w:r w:rsidR="00B03281" w:rsidRPr="00B03281">
        <w:rPr>
          <w:rStyle w:val="Hyperlink"/>
        </w:rPr>
        <w:t>https://www.klap.com/</w:t>
      </w:r>
    </w:p>
    <w:p w14:paraId="7CDC68D0" w14:textId="77777777" w:rsidR="00F3120E" w:rsidRPr="00C622C5" w:rsidRDefault="00F3120E" w:rsidP="00F3120E">
      <w:pPr>
        <w:pStyle w:val="BodyText"/>
      </w:pPr>
      <w:r w:rsidRPr="00B26B7B">
        <w:t xml:space="preserve">- </w:t>
      </w:r>
      <w:hyperlink r:id="rId65" w:history="1">
        <w:r w:rsidRPr="00262621">
          <w:rPr>
            <w:rStyle w:val="Hyperlink"/>
          </w:rPr>
          <w:t>https</w:t>
        </w:r>
        <w:r w:rsidRPr="00B26B7B">
          <w:rPr>
            <w:rStyle w:val="Hyperlink"/>
          </w:rPr>
          <w:t>://</w:t>
        </w:r>
        <w:r w:rsidRPr="00262621">
          <w:rPr>
            <w:rStyle w:val="Hyperlink"/>
          </w:rPr>
          <w:t>www</w:t>
        </w:r>
        <w:r w:rsidRPr="00B26B7B">
          <w:rPr>
            <w:rStyle w:val="Hyperlink"/>
          </w:rPr>
          <w:t>.</w:t>
        </w:r>
        <w:r w:rsidRPr="00262621">
          <w:rPr>
            <w:rStyle w:val="Hyperlink"/>
          </w:rPr>
          <w:t>zpzaken</w:t>
        </w:r>
        <w:r w:rsidRPr="00B26B7B">
          <w:rPr>
            <w:rStyle w:val="Hyperlink"/>
          </w:rPr>
          <w:t>.</w:t>
        </w:r>
        <w:r w:rsidRPr="00262621">
          <w:rPr>
            <w:rStyle w:val="Hyperlink"/>
          </w:rPr>
          <w:t>nl</w:t>
        </w:r>
        <w:r w:rsidRPr="00B26B7B">
          <w:rPr>
            <w:rStyle w:val="Hyperlink"/>
          </w:rPr>
          <w:t>/</w:t>
        </w:r>
      </w:hyperlink>
      <w:r>
        <w:t xml:space="preserve"> All types of ZZP insurance</w:t>
      </w:r>
    </w:p>
    <w:p w14:paraId="38C4C4D6" w14:textId="478CD8F9" w:rsidR="00692555" w:rsidRDefault="00B03281" w:rsidP="00256FB0">
      <w:pPr>
        <w:pStyle w:val="BodyText"/>
        <w:rPr>
          <w:b/>
          <w:bCs/>
        </w:rPr>
      </w:pPr>
      <w:r>
        <w:t xml:space="preserve">- </w:t>
      </w:r>
      <w:hyperlink r:id="rId66" w:history="1">
        <w:r w:rsidRPr="00A0177E">
          <w:rPr>
            <w:rStyle w:val="Hyperlink"/>
          </w:rPr>
          <w:t>https://www.zzp-nederland.nl/verzekeringen-en-advies/zzp-verzekeringen</w:t>
        </w:r>
      </w:hyperlink>
    </w:p>
    <w:p w14:paraId="1D44EDD8" w14:textId="77777777" w:rsidR="00B03281" w:rsidRDefault="00B03281" w:rsidP="00256FB0">
      <w:pPr>
        <w:pStyle w:val="BodyText"/>
        <w:rPr>
          <w:b/>
          <w:bCs/>
        </w:rPr>
      </w:pPr>
    </w:p>
    <w:p w14:paraId="0FCDC206" w14:textId="3EA6BA46" w:rsidR="00256FB0" w:rsidRPr="00256FB0" w:rsidRDefault="00256FB0" w:rsidP="00256FB0">
      <w:pPr>
        <w:pStyle w:val="BodyText"/>
        <w:rPr>
          <w:b/>
          <w:bCs/>
        </w:rPr>
      </w:pPr>
      <w:r w:rsidRPr="00256FB0">
        <w:rPr>
          <w:b/>
          <w:bCs/>
        </w:rPr>
        <w:t>Legal assistance</w:t>
      </w:r>
    </w:p>
    <w:p w14:paraId="2FC3A7FA" w14:textId="77777777" w:rsidR="0028359F" w:rsidRDefault="0028359F" w:rsidP="004B72B4">
      <w:pPr>
        <w:pStyle w:val="BodyText"/>
      </w:pPr>
      <w:r>
        <w:t>In NL, legal assistance is quite expensive.</w:t>
      </w:r>
    </w:p>
    <w:p w14:paraId="454F27B5" w14:textId="481696E5" w:rsidR="00B11411" w:rsidRDefault="00B23A51" w:rsidP="004B72B4">
      <w:pPr>
        <w:pStyle w:val="BodyText"/>
      </w:pPr>
      <w:r w:rsidRPr="00B23A51">
        <w:rPr>
          <w:b/>
          <w:bCs/>
        </w:rPr>
        <w:t>Tip:</w:t>
      </w:r>
      <w:r w:rsidR="00F54AF7">
        <w:rPr>
          <w:b/>
          <w:bCs/>
        </w:rPr>
        <w:t xml:space="preserve"> </w:t>
      </w:r>
      <w:r>
        <w:t xml:space="preserve">For free </w:t>
      </w:r>
      <w:r w:rsidR="004B72B4">
        <w:t>legal</w:t>
      </w:r>
      <w:r w:rsidR="004B72B4" w:rsidRPr="00282CF1">
        <w:t xml:space="preserve"> </w:t>
      </w:r>
      <w:r w:rsidR="004B72B4">
        <w:t>assistance</w:t>
      </w:r>
      <w:r w:rsidR="00282CF1" w:rsidRPr="00282CF1">
        <w:t xml:space="preserve"> (</w:t>
      </w:r>
      <w:r w:rsidR="00282CF1">
        <w:t>to</w:t>
      </w:r>
      <w:r w:rsidR="00282CF1" w:rsidRPr="00282CF1">
        <w:t xml:space="preserve"> </w:t>
      </w:r>
      <w:r w:rsidR="00282CF1">
        <w:t>get</w:t>
      </w:r>
      <w:r w:rsidR="00282CF1" w:rsidRPr="00282CF1">
        <w:t xml:space="preserve"> </w:t>
      </w:r>
      <w:r w:rsidR="00282CF1">
        <w:t>advice), go to</w:t>
      </w:r>
      <w:r w:rsidR="00B11411">
        <w:t>:</w:t>
      </w:r>
      <w:r w:rsidR="007443BF">
        <w:t xml:space="preserve"> </w:t>
      </w:r>
    </w:p>
    <w:p w14:paraId="2B6A351B" w14:textId="41CF5424" w:rsidR="00282CF1" w:rsidRDefault="00B11411" w:rsidP="004B72B4">
      <w:pPr>
        <w:pStyle w:val="BodyText"/>
        <w:rPr>
          <w:rStyle w:val="Hyperlink"/>
        </w:rPr>
      </w:pPr>
      <w:r>
        <w:t>-</w:t>
      </w:r>
      <w:r w:rsidR="00282CF1">
        <w:t xml:space="preserve"> </w:t>
      </w:r>
      <w:hyperlink r:id="rId67" w:history="1">
        <w:r w:rsidR="00282CF1" w:rsidRPr="006F7CE6">
          <w:rPr>
            <w:rStyle w:val="Hyperlink"/>
          </w:rPr>
          <w:t>https://www.juridischloket.nl</w:t>
        </w:r>
      </w:hyperlink>
    </w:p>
    <w:p w14:paraId="594B8C21" w14:textId="08F664FF" w:rsidR="00A002E7" w:rsidRDefault="00B11411" w:rsidP="00B23A51">
      <w:pPr>
        <w:pStyle w:val="BodyText"/>
        <w:rPr>
          <w:rStyle w:val="Hyperlink"/>
        </w:rPr>
      </w:pPr>
      <w:r>
        <w:rPr>
          <w:rStyle w:val="Hyperlink"/>
          <w:color w:val="464547"/>
          <w:u w:val="none"/>
        </w:rPr>
        <w:t xml:space="preserve">- </w:t>
      </w:r>
      <w:hyperlink r:id="rId68" w:history="1">
        <w:r w:rsidRPr="000124A9">
          <w:rPr>
            <w:rStyle w:val="Hyperlink"/>
          </w:rPr>
          <w:t>https://www.wooninfo.nl/contact/</w:t>
        </w:r>
      </w:hyperlink>
    </w:p>
    <w:p w14:paraId="725225E8" w14:textId="77777777" w:rsidR="002F348F" w:rsidRDefault="002F348F" w:rsidP="00B23A51">
      <w:pPr>
        <w:pStyle w:val="BodyText"/>
        <w:rPr>
          <w:rStyle w:val="Hyperlink"/>
        </w:rPr>
      </w:pPr>
    </w:p>
    <w:p w14:paraId="36ED5B4C" w14:textId="11D5F9B7" w:rsidR="00692555" w:rsidRDefault="00722E06" w:rsidP="00692555">
      <w:pPr>
        <w:pStyle w:val="BodyText"/>
      </w:pPr>
      <w:r>
        <w:rPr>
          <w:rStyle w:val="Hyperlink"/>
          <w:color w:val="464547"/>
          <w:u w:val="none"/>
        </w:rPr>
        <w:t xml:space="preserve">Legal </w:t>
      </w:r>
      <w:r w:rsidR="00E7138A">
        <w:rPr>
          <w:rStyle w:val="Hyperlink"/>
          <w:color w:val="464547"/>
          <w:u w:val="none"/>
        </w:rPr>
        <w:t>assistance,</w:t>
      </w:r>
      <w:r>
        <w:rPr>
          <w:rStyle w:val="Hyperlink"/>
          <w:color w:val="464547"/>
          <w:u w:val="none"/>
        </w:rPr>
        <w:t xml:space="preserve"> i</w:t>
      </w:r>
      <w:r w:rsidR="002C2892">
        <w:rPr>
          <w:rStyle w:val="Hyperlink"/>
          <w:color w:val="464547"/>
          <w:u w:val="none"/>
        </w:rPr>
        <w:t xml:space="preserve">f </w:t>
      </w:r>
      <w:r w:rsidR="00692555" w:rsidRPr="00692555">
        <w:rPr>
          <w:rStyle w:val="Hyperlink"/>
          <w:color w:val="464547"/>
          <w:u w:val="none"/>
        </w:rPr>
        <w:t>you get fired</w:t>
      </w:r>
      <w:r w:rsidR="002C2892">
        <w:rPr>
          <w:rStyle w:val="Hyperlink"/>
          <w:color w:val="464547"/>
          <w:u w:val="none"/>
        </w:rPr>
        <w:t xml:space="preserve"> or </w:t>
      </w:r>
      <w:r w:rsidR="00692555" w:rsidRPr="00692555">
        <w:rPr>
          <w:rStyle w:val="Hyperlink"/>
          <w:color w:val="464547"/>
          <w:u w:val="none"/>
        </w:rPr>
        <w:t>have disagreement</w:t>
      </w:r>
      <w:r w:rsidR="0084394E">
        <w:rPr>
          <w:rStyle w:val="Hyperlink"/>
          <w:color w:val="464547"/>
          <w:u w:val="none"/>
        </w:rPr>
        <w:t xml:space="preserve">s </w:t>
      </w:r>
      <w:r w:rsidR="00692555" w:rsidRPr="00692555">
        <w:rPr>
          <w:rStyle w:val="Hyperlink"/>
          <w:color w:val="464547"/>
          <w:u w:val="none"/>
        </w:rPr>
        <w:t>about benefits</w:t>
      </w:r>
      <w:r>
        <w:rPr>
          <w:rStyle w:val="Hyperlink"/>
          <w:color w:val="464547"/>
          <w:u w:val="none"/>
        </w:rPr>
        <w:t xml:space="preserve">: </w:t>
      </w:r>
      <w:hyperlink r:id="rId69" w:history="1">
        <w:r w:rsidR="00692555" w:rsidRPr="002B3C1D">
          <w:rPr>
            <w:rStyle w:val="Hyperlink"/>
          </w:rPr>
          <w:t>https://www.fbto.nl/rechtsbijstandverzekering/modules/werk-inkomen-pensioen</w:t>
        </w:r>
      </w:hyperlink>
    </w:p>
    <w:p w14:paraId="4AD43392" w14:textId="1F11F9BD" w:rsidR="00692555" w:rsidRDefault="00DB00A8" w:rsidP="00692555">
      <w:pPr>
        <w:pStyle w:val="BodyText"/>
      </w:pPr>
      <w:r>
        <w:t>U</w:t>
      </w:r>
      <w:r w:rsidRPr="00DB00A8">
        <w:t xml:space="preserve">pon dismissal, </w:t>
      </w:r>
      <w:r>
        <w:t xml:space="preserve">an employer </w:t>
      </w:r>
      <w:r w:rsidRPr="00DB00A8">
        <w:t>offer</w:t>
      </w:r>
      <w:r w:rsidR="002E6A37">
        <w:t xml:space="preserve">s </w:t>
      </w:r>
      <w:r w:rsidRPr="00DB00A8">
        <w:t xml:space="preserve">a compensation package. </w:t>
      </w:r>
      <w:r w:rsidR="002E6A37">
        <w:t>L</w:t>
      </w:r>
      <w:r w:rsidRPr="00DB00A8">
        <w:t xml:space="preserve">awyers can get better </w:t>
      </w:r>
      <w:r w:rsidR="002E6A37">
        <w:t>conditions</w:t>
      </w:r>
      <w:r w:rsidR="0084394E">
        <w:t xml:space="preserve"> for you</w:t>
      </w:r>
      <w:r w:rsidR="002E6A37">
        <w:t xml:space="preserve"> (</w:t>
      </w:r>
      <w:r w:rsidR="006E0287">
        <w:t xml:space="preserve">+ 1-2 </w:t>
      </w:r>
      <w:r w:rsidRPr="00DB00A8">
        <w:t>month</w:t>
      </w:r>
      <w:r w:rsidR="006E0287">
        <w:t xml:space="preserve">s </w:t>
      </w:r>
      <w:r w:rsidRPr="00DB00A8">
        <w:t xml:space="preserve">with salary, if </w:t>
      </w:r>
      <w:r w:rsidR="006E0287">
        <w:t xml:space="preserve">you worked </w:t>
      </w:r>
      <w:r w:rsidR="00380478">
        <w:t>there for a long time).</w:t>
      </w:r>
    </w:p>
    <w:p w14:paraId="2FF84537" w14:textId="77777777" w:rsidR="00DB00A8" w:rsidRDefault="00DB00A8" w:rsidP="00692555">
      <w:pPr>
        <w:pStyle w:val="BodyText"/>
      </w:pPr>
    </w:p>
    <w:p w14:paraId="12EF03FD" w14:textId="61213DD4" w:rsidR="002F348F" w:rsidRPr="00FC4BE9" w:rsidRDefault="00764655" w:rsidP="00FC4BE9">
      <w:pPr>
        <w:pStyle w:val="BodyText"/>
        <w:rPr>
          <w:rStyle w:val="Hyperlink"/>
          <w:color w:val="464547"/>
          <w:u w:val="none"/>
        </w:rPr>
      </w:pPr>
      <w:r w:rsidRPr="00FC4BE9">
        <w:rPr>
          <w:rStyle w:val="Hyperlink"/>
          <w:color w:val="464547"/>
          <w:u w:val="none"/>
        </w:rPr>
        <w:t xml:space="preserve">Paid legal </w:t>
      </w:r>
      <w:r w:rsidR="00FC4BE9" w:rsidRPr="00FC4BE9">
        <w:rPr>
          <w:rStyle w:val="Hyperlink"/>
          <w:color w:val="464547"/>
          <w:u w:val="none"/>
        </w:rPr>
        <w:t>services:</w:t>
      </w:r>
    </w:p>
    <w:p w14:paraId="6EEB4810" w14:textId="28BAB6D6" w:rsidR="00A54E77" w:rsidRPr="00A54E77" w:rsidRDefault="00896EF7" w:rsidP="00B23A51">
      <w:pPr>
        <w:pStyle w:val="BodyText"/>
        <w:rPr>
          <w:rStyle w:val="Hyperlink"/>
          <w:color w:val="464547"/>
          <w:u w:val="none"/>
        </w:rPr>
      </w:pPr>
      <w:r>
        <w:rPr>
          <w:rStyle w:val="Hyperlink"/>
          <w:color w:val="464547"/>
          <w:u w:val="none"/>
        </w:rPr>
        <w:t xml:space="preserve">- </w:t>
      </w:r>
      <w:hyperlink r:id="rId70" w:history="1">
        <w:r w:rsidR="000E2C1D" w:rsidRPr="00244A44">
          <w:rPr>
            <w:rStyle w:val="Hyperlink"/>
          </w:rPr>
          <w:t>http://www.delissenmartens.nl/</w:t>
        </w:r>
      </w:hyperlink>
      <w:r w:rsidR="000E591C">
        <w:rPr>
          <w:rStyle w:val="Hyperlink"/>
          <w:color w:val="464547"/>
          <w:u w:val="none"/>
        </w:rPr>
        <w:t xml:space="preserve"> </w:t>
      </w:r>
      <w:r w:rsidR="00761345">
        <w:rPr>
          <w:rStyle w:val="Hyperlink"/>
          <w:color w:val="464547"/>
          <w:u w:val="none"/>
        </w:rPr>
        <w:t>S</w:t>
      </w:r>
      <w:r w:rsidR="00761345" w:rsidRPr="00761345">
        <w:rPr>
          <w:rStyle w:val="Hyperlink"/>
          <w:color w:val="464547"/>
          <w:u w:val="none"/>
        </w:rPr>
        <w:t>pecializ</w:t>
      </w:r>
      <w:r w:rsidR="00761345">
        <w:rPr>
          <w:rStyle w:val="Hyperlink"/>
          <w:color w:val="464547"/>
          <w:u w:val="none"/>
        </w:rPr>
        <w:t xml:space="preserve">es </w:t>
      </w:r>
      <w:r w:rsidR="00761345" w:rsidRPr="00761345">
        <w:rPr>
          <w:rStyle w:val="Hyperlink"/>
          <w:color w:val="464547"/>
          <w:u w:val="none"/>
        </w:rPr>
        <w:t>in immigration</w:t>
      </w:r>
      <w:r w:rsidR="00761345">
        <w:rPr>
          <w:rStyle w:val="Hyperlink"/>
          <w:color w:val="464547"/>
          <w:u w:val="none"/>
        </w:rPr>
        <w:t xml:space="preserve">. </w:t>
      </w:r>
      <w:r w:rsidR="00613F72" w:rsidRPr="00613F72">
        <w:rPr>
          <w:rStyle w:val="Hyperlink"/>
          <w:color w:val="464547"/>
          <w:u w:val="none"/>
        </w:rPr>
        <w:t>Den Haag</w:t>
      </w:r>
      <w:r w:rsidR="000E591C">
        <w:rPr>
          <w:rStyle w:val="Hyperlink"/>
          <w:color w:val="464547"/>
          <w:u w:val="none"/>
        </w:rPr>
        <w:t xml:space="preserve">, </w:t>
      </w:r>
      <w:proofErr w:type="spellStart"/>
      <w:r w:rsidR="000E591C">
        <w:rPr>
          <w:rStyle w:val="Hyperlink"/>
          <w:color w:val="464547"/>
          <w:u w:val="none"/>
        </w:rPr>
        <w:t>tel</w:t>
      </w:r>
      <w:proofErr w:type="spellEnd"/>
      <w:r w:rsidR="000E591C">
        <w:rPr>
          <w:rStyle w:val="Hyperlink"/>
          <w:color w:val="464547"/>
          <w:u w:val="none"/>
        </w:rPr>
        <w:t xml:space="preserve">: </w:t>
      </w:r>
      <w:r w:rsidR="00613F72" w:rsidRPr="00613F72">
        <w:rPr>
          <w:rStyle w:val="Hyperlink"/>
          <w:color w:val="464547"/>
          <w:u w:val="none"/>
        </w:rPr>
        <w:t>+31</w:t>
      </w:r>
      <w:r w:rsidR="00963658">
        <w:rPr>
          <w:rStyle w:val="Hyperlink"/>
          <w:color w:val="464547"/>
          <w:u w:val="none"/>
        </w:rPr>
        <w:t xml:space="preserve"> </w:t>
      </w:r>
      <w:r w:rsidR="00613F72" w:rsidRPr="00613F72">
        <w:rPr>
          <w:rStyle w:val="Hyperlink"/>
          <w:color w:val="464547"/>
          <w:u w:val="none"/>
        </w:rPr>
        <w:t>703115411</w:t>
      </w:r>
      <w:r w:rsidR="00B41A83">
        <w:rPr>
          <w:rStyle w:val="Hyperlink"/>
          <w:color w:val="464547"/>
          <w:u w:val="none"/>
        </w:rPr>
        <w:t>,</w:t>
      </w:r>
      <w:r w:rsidR="00613F72" w:rsidRPr="00613F72">
        <w:rPr>
          <w:rStyle w:val="Hyperlink"/>
          <w:color w:val="464547"/>
          <w:u w:val="none"/>
        </w:rPr>
        <w:t xml:space="preserve"> </w:t>
      </w:r>
      <w:hyperlink r:id="rId71" w:history="1">
        <w:r w:rsidR="00B41A83" w:rsidRPr="00244A44">
          <w:rPr>
            <w:rStyle w:val="Hyperlink"/>
          </w:rPr>
          <w:t>maas@delissenmartens.nl</w:t>
        </w:r>
      </w:hyperlink>
    </w:p>
    <w:p w14:paraId="5A73DF1A" w14:textId="5FA22EA8" w:rsidR="009132EE" w:rsidRDefault="00AF4F4C" w:rsidP="00175072">
      <w:pPr>
        <w:pStyle w:val="Heading1"/>
      </w:pPr>
      <w:bookmarkStart w:id="24" w:name="_Toc175581824"/>
      <w:r>
        <w:lastRenderedPageBreak/>
        <w:t xml:space="preserve">Office &amp; </w:t>
      </w:r>
      <w:r w:rsidR="009132EE">
        <w:t>Transport</w:t>
      </w:r>
      <w:bookmarkEnd w:id="24"/>
    </w:p>
    <w:p w14:paraId="3ACC92E6" w14:textId="595CDC14" w:rsidR="00CB199C" w:rsidRDefault="005345DF" w:rsidP="009132EE">
      <w:pPr>
        <w:pStyle w:val="Heading2"/>
      </w:pPr>
      <w:bookmarkStart w:id="25" w:name="_Toc175581825"/>
      <w:r>
        <w:t>Public Transport</w:t>
      </w:r>
      <w:bookmarkEnd w:id="25"/>
    </w:p>
    <w:p w14:paraId="5B67ADEF" w14:textId="00D8A959" w:rsidR="00FB5954" w:rsidRDefault="00FB5954" w:rsidP="00FB5954">
      <w:pPr>
        <w:pStyle w:val="BodyText"/>
        <w:ind w:right="-282"/>
      </w:pPr>
      <w:r>
        <w:t>Payment system is unified</w:t>
      </w:r>
      <w:r w:rsidR="00A644E7">
        <w:t>,</w:t>
      </w:r>
      <w:r w:rsidR="004548BD">
        <w:t xml:space="preserve"> e</w:t>
      </w:r>
      <w:r w:rsidR="00FA3876">
        <w:t xml:space="preserve">xcept </w:t>
      </w:r>
      <w:r w:rsidR="004548BD">
        <w:t>international journeys</w:t>
      </w:r>
      <w:r w:rsidR="00A644E7">
        <w:t>. I</w:t>
      </w:r>
      <w:r>
        <w:t xml:space="preserve">f you have one card, you can use all types of transport across </w:t>
      </w:r>
      <w:r w:rsidR="00342F7B">
        <w:t>NL</w:t>
      </w:r>
      <w:r w:rsidR="00C019CF">
        <w:t>.</w:t>
      </w:r>
    </w:p>
    <w:p w14:paraId="7869CAC2" w14:textId="73C73BC3" w:rsidR="007614AD" w:rsidRDefault="00342F7B" w:rsidP="007614AD">
      <w:pPr>
        <w:pStyle w:val="BodyText"/>
      </w:pPr>
      <w:r>
        <w:t>I</w:t>
      </w:r>
      <w:r w:rsidR="007614AD">
        <w:t>nfo on public transport in NL and ways to pay for it</w:t>
      </w:r>
      <w:r>
        <w:t xml:space="preserve">: </w:t>
      </w:r>
      <w:hyperlink r:id="rId72" w:history="1">
        <w:r w:rsidR="007614AD" w:rsidRPr="007F1D69">
          <w:rPr>
            <w:rStyle w:val="Hyperlink"/>
          </w:rPr>
          <w:t>https://rabotaem.nl/transport/obshhestvennyj-transport-v-niderlandah-i-ego-oplata/</w:t>
        </w:r>
      </w:hyperlink>
    </w:p>
    <w:p w14:paraId="25979936" w14:textId="4CF7E065" w:rsidR="006B7877" w:rsidRDefault="00342F7B" w:rsidP="00D653C9">
      <w:pPr>
        <w:pStyle w:val="BodyText"/>
        <w:ind w:right="-282"/>
      </w:pPr>
      <w:r>
        <w:t>C</w:t>
      </w:r>
      <w:r w:rsidR="00D653C9">
        <w:t>ompanies</w:t>
      </w:r>
      <w:r w:rsidR="00D653C9" w:rsidRPr="004F462E">
        <w:t xml:space="preserve"> </w:t>
      </w:r>
      <w:r w:rsidR="00D653C9">
        <w:t xml:space="preserve">for which </w:t>
      </w:r>
      <w:r w:rsidR="004F462E">
        <w:t>a chip card is available</w:t>
      </w:r>
      <w:r>
        <w:t xml:space="preserve">: </w:t>
      </w:r>
      <w:hyperlink r:id="rId73" w:history="1">
        <w:r w:rsidR="004F462E" w:rsidRPr="00465D29">
          <w:rPr>
            <w:rStyle w:val="Hyperlink"/>
          </w:rPr>
          <w:t>https</w:t>
        </w:r>
        <w:r w:rsidR="004F462E" w:rsidRPr="004F462E">
          <w:rPr>
            <w:rStyle w:val="Hyperlink"/>
          </w:rPr>
          <w:t>://</w:t>
        </w:r>
        <w:r w:rsidR="004F462E" w:rsidRPr="00465D29">
          <w:rPr>
            <w:rStyle w:val="Hyperlink"/>
          </w:rPr>
          <w:t>www</w:t>
        </w:r>
        <w:r w:rsidR="004F462E" w:rsidRPr="004F462E">
          <w:rPr>
            <w:rStyle w:val="Hyperlink"/>
          </w:rPr>
          <w:t>.</w:t>
        </w:r>
        <w:r w:rsidR="004F462E" w:rsidRPr="00465D29">
          <w:rPr>
            <w:rStyle w:val="Hyperlink"/>
          </w:rPr>
          <w:t>ns</w:t>
        </w:r>
        <w:r w:rsidR="004F462E" w:rsidRPr="004F462E">
          <w:rPr>
            <w:rStyle w:val="Hyperlink"/>
          </w:rPr>
          <w:t>.</w:t>
        </w:r>
        <w:r w:rsidR="004F462E" w:rsidRPr="00465D29">
          <w:rPr>
            <w:rStyle w:val="Hyperlink"/>
          </w:rPr>
          <w:t>nl</w:t>
        </w:r>
        <w:r w:rsidR="004F462E" w:rsidRPr="004F462E">
          <w:rPr>
            <w:rStyle w:val="Hyperlink"/>
          </w:rPr>
          <w:t>/</w:t>
        </w:r>
        <w:r w:rsidR="004F462E" w:rsidRPr="00465D29">
          <w:rPr>
            <w:rStyle w:val="Hyperlink"/>
          </w:rPr>
          <w:t>en</w:t>
        </w:r>
        <w:r w:rsidR="004F462E" w:rsidRPr="004F462E">
          <w:rPr>
            <w:rStyle w:val="Hyperlink"/>
          </w:rPr>
          <w:t>/</w:t>
        </w:r>
        <w:r w:rsidR="004F462E" w:rsidRPr="00465D29">
          <w:rPr>
            <w:rStyle w:val="Hyperlink"/>
          </w:rPr>
          <w:t>travel</w:t>
        </w:r>
        <w:r w:rsidR="004F462E" w:rsidRPr="004F462E">
          <w:rPr>
            <w:rStyle w:val="Hyperlink"/>
          </w:rPr>
          <w:t>-</w:t>
        </w:r>
        <w:r w:rsidR="004F462E" w:rsidRPr="00465D29">
          <w:rPr>
            <w:rStyle w:val="Hyperlink"/>
          </w:rPr>
          <w:t>information</w:t>
        </w:r>
        <w:r w:rsidR="004F462E" w:rsidRPr="004F462E">
          <w:rPr>
            <w:rStyle w:val="Hyperlink"/>
          </w:rPr>
          <w:t>/</w:t>
        </w:r>
        <w:r w:rsidR="004F462E" w:rsidRPr="00465D29">
          <w:rPr>
            <w:rStyle w:val="Hyperlink"/>
          </w:rPr>
          <w:t>traveling</w:t>
        </w:r>
        <w:r w:rsidR="004F462E" w:rsidRPr="004F462E">
          <w:rPr>
            <w:rStyle w:val="Hyperlink"/>
          </w:rPr>
          <w:t>-</w:t>
        </w:r>
        <w:r w:rsidR="004F462E" w:rsidRPr="00465D29">
          <w:rPr>
            <w:rStyle w:val="Hyperlink"/>
          </w:rPr>
          <w:t>with</w:t>
        </w:r>
        <w:r w:rsidR="004F462E" w:rsidRPr="004F462E">
          <w:rPr>
            <w:rStyle w:val="Hyperlink"/>
          </w:rPr>
          <w:t>-</w:t>
        </w:r>
        <w:r w:rsidR="004F462E" w:rsidRPr="00465D29">
          <w:rPr>
            <w:rStyle w:val="Hyperlink"/>
          </w:rPr>
          <w:t>the</w:t>
        </w:r>
        <w:r w:rsidR="004F462E" w:rsidRPr="004F462E">
          <w:rPr>
            <w:rStyle w:val="Hyperlink"/>
          </w:rPr>
          <w:t>-</w:t>
        </w:r>
        <w:r w:rsidR="004F462E" w:rsidRPr="00465D29">
          <w:rPr>
            <w:rStyle w:val="Hyperlink"/>
          </w:rPr>
          <w:t>ov</w:t>
        </w:r>
        <w:r w:rsidR="004F462E" w:rsidRPr="004F462E">
          <w:rPr>
            <w:rStyle w:val="Hyperlink"/>
          </w:rPr>
          <w:t>-</w:t>
        </w:r>
        <w:r w:rsidR="004F462E" w:rsidRPr="00465D29">
          <w:rPr>
            <w:rStyle w:val="Hyperlink"/>
          </w:rPr>
          <w:t>chipkaart</w:t>
        </w:r>
        <w:r w:rsidR="004F462E" w:rsidRPr="004F462E">
          <w:rPr>
            <w:rStyle w:val="Hyperlink"/>
          </w:rPr>
          <w:t>/</w:t>
        </w:r>
        <w:r w:rsidR="004F462E" w:rsidRPr="00465D29">
          <w:rPr>
            <w:rStyle w:val="Hyperlink"/>
          </w:rPr>
          <w:t>validity</w:t>
        </w:r>
        <w:r w:rsidR="004F462E" w:rsidRPr="004F462E">
          <w:rPr>
            <w:rStyle w:val="Hyperlink"/>
          </w:rPr>
          <w:t>-</w:t>
        </w:r>
        <w:r w:rsidR="004F462E" w:rsidRPr="00465D29">
          <w:rPr>
            <w:rStyle w:val="Hyperlink"/>
          </w:rPr>
          <w:t>of</w:t>
        </w:r>
        <w:r w:rsidR="004F462E" w:rsidRPr="004F462E">
          <w:rPr>
            <w:rStyle w:val="Hyperlink"/>
          </w:rPr>
          <w:t>-</w:t>
        </w:r>
        <w:r w:rsidR="004F462E" w:rsidRPr="00465D29">
          <w:rPr>
            <w:rStyle w:val="Hyperlink"/>
          </w:rPr>
          <w:t>tickets</w:t>
        </w:r>
        <w:r w:rsidR="004F462E" w:rsidRPr="004F462E">
          <w:rPr>
            <w:rStyle w:val="Hyperlink"/>
          </w:rPr>
          <w:t>.</w:t>
        </w:r>
        <w:r w:rsidR="004F462E" w:rsidRPr="00465D29">
          <w:rPr>
            <w:rStyle w:val="Hyperlink"/>
          </w:rPr>
          <w:t>html</w:t>
        </w:r>
      </w:hyperlink>
    </w:p>
    <w:p w14:paraId="125C44B9" w14:textId="77777777" w:rsidR="00D653C9" w:rsidRPr="004F462E" w:rsidRDefault="00D653C9" w:rsidP="00FB5954">
      <w:pPr>
        <w:pStyle w:val="BodyText"/>
        <w:ind w:right="-282"/>
      </w:pPr>
    </w:p>
    <w:p w14:paraId="3388A1B6" w14:textId="49942991" w:rsidR="00FB5954" w:rsidRDefault="00FB5954" w:rsidP="00FB5954">
      <w:pPr>
        <w:pStyle w:val="BodyText"/>
      </w:pPr>
      <w:r>
        <w:t>Each transport company has its own website and sometimes mobile app:</w:t>
      </w:r>
    </w:p>
    <w:p w14:paraId="1BB08E93" w14:textId="35A7F10F" w:rsidR="00FB5954" w:rsidRDefault="00FB5954" w:rsidP="00FB5954">
      <w:pPr>
        <w:pStyle w:val="BodyText"/>
      </w:pPr>
      <w:r>
        <w:t xml:space="preserve">- </w:t>
      </w:r>
      <w:hyperlink r:id="rId74" w:history="1">
        <w:r w:rsidRPr="007F1D69">
          <w:rPr>
            <w:rStyle w:val="Hyperlink"/>
          </w:rPr>
          <w:t>https://www.ns.nl/</w:t>
        </w:r>
      </w:hyperlink>
      <w:r>
        <w:t xml:space="preserve"> biggest </w:t>
      </w:r>
      <w:r w:rsidRPr="00F8067B">
        <w:t>rail</w:t>
      </w:r>
      <w:r>
        <w:t>way company</w:t>
      </w:r>
      <w:r w:rsidRPr="00F8067B">
        <w:t>, a separate train planner</w:t>
      </w:r>
    </w:p>
    <w:p w14:paraId="5F5A4D81" w14:textId="77777777" w:rsidR="00FB5954" w:rsidRDefault="00FB5954" w:rsidP="00FB5954">
      <w:pPr>
        <w:pStyle w:val="BodyText"/>
      </w:pPr>
      <w:r>
        <w:t xml:space="preserve">- </w:t>
      </w:r>
      <w:hyperlink r:id="rId75" w:history="1">
        <w:r w:rsidRPr="007F1D69">
          <w:rPr>
            <w:rStyle w:val="Hyperlink"/>
          </w:rPr>
          <w:t>https://www.gvb.nl/</w:t>
        </w:r>
      </w:hyperlink>
      <w:r>
        <w:t xml:space="preserve"> city transport</w:t>
      </w:r>
      <w:r w:rsidRPr="007674C8">
        <w:t xml:space="preserve"> </w:t>
      </w:r>
      <w:r>
        <w:t>in Amsterdam</w:t>
      </w:r>
    </w:p>
    <w:p w14:paraId="265C3F3B" w14:textId="77777777" w:rsidR="00FB5954" w:rsidRDefault="00FB5954" w:rsidP="00FB5954">
      <w:pPr>
        <w:pStyle w:val="BodyText"/>
      </w:pPr>
      <w:r>
        <w:t xml:space="preserve">- </w:t>
      </w:r>
      <w:hyperlink r:id="rId76" w:history="1">
        <w:r w:rsidRPr="007F1D69">
          <w:rPr>
            <w:rStyle w:val="Hyperlink"/>
          </w:rPr>
          <w:t>https://www.connexxion.nl/</w:t>
        </w:r>
      </w:hyperlink>
    </w:p>
    <w:p w14:paraId="3BF28D74" w14:textId="77777777" w:rsidR="00FB5954" w:rsidRDefault="00FB5954" w:rsidP="00FB5954">
      <w:pPr>
        <w:pStyle w:val="BodyText"/>
      </w:pPr>
      <w:r>
        <w:t xml:space="preserve">- </w:t>
      </w:r>
      <w:hyperlink r:id="rId77" w:history="1">
        <w:r w:rsidRPr="007F1D69">
          <w:rPr>
            <w:rStyle w:val="Hyperlink"/>
          </w:rPr>
          <w:t>https://www.arriva.nl/</w:t>
        </w:r>
      </w:hyperlink>
    </w:p>
    <w:p w14:paraId="63297EDE" w14:textId="77777777" w:rsidR="00FB5954" w:rsidRDefault="00FB5954" w:rsidP="00FB5954">
      <w:pPr>
        <w:pStyle w:val="BodyText"/>
      </w:pPr>
      <w:r>
        <w:t xml:space="preserve">- </w:t>
      </w:r>
      <w:hyperlink r:id="rId78" w:history="1">
        <w:r w:rsidRPr="007F1D69">
          <w:rPr>
            <w:rStyle w:val="Hyperlink"/>
          </w:rPr>
          <w:t>https://htm.nl/</w:t>
        </w:r>
      </w:hyperlink>
      <w:r>
        <w:t xml:space="preserve"> public transport in the Hague</w:t>
      </w:r>
    </w:p>
    <w:p w14:paraId="0B9AF745" w14:textId="77777777" w:rsidR="00FB5954" w:rsidRDefault="00FB5954" w:rsidP="00FB5954">
      <w:pPr>
        <w:pStyle w:val="BodyText"/>
        <w:rPr>
          <w:b/>
          <w:bCs/>
        </w:rPr>
      </w:pPr>
    </w:p>
    <w:p w14:paraId="530CD953" w14:textId="039172A4" w:rsidR="00FB5954" w:rsidRDefault="00FB5954" w:rsidP="00FB5954">
      <w:pPr>
        <w:pStyle w:val="BodyText"/>
      </w:pPr>
      <w:r w:rsidRPr="00BC566F">
        <w:rPr>
          <w:b/>
          <w:bCs/>
        </w:rPr>
        <w:t>Tip:</w:t>
      </w:r>
      <w:r>
        <w:t xml:space="preserve"> NS train</w:t>
      </w:r>
      <w:r w:rsidR="00C019CF">
        <w:t xml:space="preserve"> </w:t>
      </w:r>
      <w:r>
        <w:t>+</w:t>
      </w:r>
      <w:r w:rsidR="00C019CF">
        <w:t xml:space="preserve"> </w:t>
      </w:r>
      <w:r>
        <w:t xml:space="preserve">night </w:t>
      </w:r>
      <w:hyperlink r:id="rId79" w:history="1">
        <w:r w:rsidRPr="007F1D69">
          <w:rPr>
            <w:rStyle w:val="Hyperlink"/>
          </w:rPr>
          <w:t>https://www.ns.nl/spoordeelwinkel/nachtje-weg</w:t>
        </w:r>
      </w:hyperlink>
    </w:p>
    <w:p w14:paraId="2EFA1507" w14:textId="1877F412" w:rsidR="00FB5954" w:rsidRDefault="00C019CF" w:rsidP="00FB5954">
      <w:pPr>
        <w:pStyle w:val="BodyText"/>
        <w:ind w:right="1"/>
      </w:pPr>
      <w:r>
        <w:t>B</w:t>
      </w:r>
      <w:r w:rsidR="00FB5954">
        <w:t>uy</w:t>
      </w:r>
      <w:r>
        <w:t>ing</w:t>
      </w:r>
      <w:r w:rsidR="00FB5954">
        <w:t xml:space="preserve"> </w:t>
      </w:r>
      <w:r w:rsidR="00704A78">
        <w:t xml:space="preserve">an </w:t>
      </w:r>
      <w:r w:rsidR="00FB5954">
        <w:t xml:space="preserve">NS ticket to </w:t>
      </w:r>
      <w:r w:rsidR="00704A78">
        <w:t xml:space="preserve">a </w:t>
      </w:r>
      <w:r w:rsidR="00FB5954">
        <w:t>city and book</w:t>
      </w:r>
      <w:r w:rsidR="00704A78">
        <w:t>ing</w:t>
      </w:r>
      <w:r w:rsidR="00FB5954">
        <w:t xml:space="preserve"> a </w:t>
      </w:r>
      <w:r w:rsidR="0091118F">
        <w:t>night in</w:t>
      </w:r>
      <w:r w:rsidR="00FB5954">
        <w:t xml:space="preserve"> hotel</w:t>
      </w:r>
      <w:r w:rsidR="00704A78">
        <w:t xml:space="preserve"> is </w:t>
      </w:r>
      <w:r w:rsidR="00FB5954">
        <w:t xml:space="preserve">much cheaper than </w:t>
      </w:r>
      <w:r w:rsidR="00704A78">
        <w:t xml:space="preserve">doing it </w:t>
      </w:r>
      <w:r w:rsidR="00FB5954">
        <w:t>separately</w:t>
      </w:r>
      <w:r>
        <w:t>.</w:t>
      </w:r>
    </w:p>
    <w:p w14:paraId="2C0564D9" w14:textId="77777777" w:rsidR="00FB5954" w:rsidRDefault="00FB5954" w:rsidP="00FB5954">
      <w:pPr>
        <w:pStyle w:val="BodyText"/>
      </w:pPr>
      <w:r>
        <w:t>International trains:</w:t>
      </w:r>
    </w:p>
    <w:p w14:paraId="65FA9B97" w14:textId="77777777" w:rsidR="00FB5954" w:rsidRDefault="00FB5954" w:rsidP="00FB5954">
      <w:pPr>
        <w:pStyle w:val="BodyText"/>
      </w:pPr>
      <w:r>
        <w:t xml:space="preserve">- </w:t>
      </w:r>
      <w:hyperlink r:id="rId80" w:history="1">
        <w:r w:rsidRPr="007F1D69">
          <w:rPr>
            <w:rStyle w:val="Hyperlink"/>
          </w:rPr>
          <w:t>https://www.nsinternational.com/</w:t>
        </w:r>
      </w:hyperlink>
    </w:p>
    <w:p w14:paraId="5A2FE9FD" w14:textId="77777777" w:rsidR="00FB5954" w:rsidRDefault="00FB5954" w:rsidP="00FB5954">
      <w:pPr>
        <w:pStyle w:val="BodyText"/>
        <w:rPr>
          <w:rStyle w:val="Hyperlink"/>
        </w:rPr>
      </w:pPr>
      <w:r>
        <w:t xml:space="preserve">- </w:t>
      </w:r>
      <w:hyperlink r:id="rId81" w:history="1">
        <w:r w:rsidRPr="007F1D69">
          <w:rPr>
            <w:rStyle w:val="Hyperlink"/>
          </w:rPr>
          <w:t>https://www.thalys.com</w:t>
        </w:r>
      </w:hyperlink>
    </w:p>
    <w:p w14:paraId="4AE8BDFA" w14:textId="77777777" w:rsidR="00FB5954" w:rsidRDefault="00FB5954" w:rsidP="00CB199C">
      <w:pPr>
        <w:pStyle w:val="BodyText"/>
        <w:rPr>
          <w:b/>
          <w:bCs/>
        </w:rPr>
      </w:pPr>
    </w:p>
    <w:p w14:paraId="1981B5E5" w14:textId="1E732599" w:rsidR="005C7E47" w:rsidRDefault="00443F83" w:rsidP="00CB199C">
      <w:pPr>
        <w:pStyle w:val="BodyText"/>
      </w:pPr>
      <w:r>
        <w:t xml:space="preserve">To </w:t>
      </w:r>
      <w:r w:rsidR="00261B02" w:rsidRPr="00261B02">
        <w:t>travel Schiphol Airport</w:t>
      </w:r>
      <w:r>
        <w:t>-</w:t>
      </w:r>
      <w:r w:rsidR="00261B02" w:rsidRPr="00261B02">
        <w:t>Rotterdam</w:t>
      </w:r>
      <w:r w:rsidRPr="00443F83">
        <w:t xml:space="preserve"> </w:t>
      </w:r>
      <w:r>
        <w:t xml:space="preserve">by </w:t>
      </w:r>
      <w:r w:rsidRPr="00261B02">
        <w:t>Intercity direct</w:t>
      </w:r>
      <w:r w:rsidR="00261B02" w:rsidRPr="00261B02">
        <w:t xml:space="preserve">, </w:t>
      </w:r>
      <w:r>
        <w:t>g</w:t>
      </w:r>
      <w:r w:rsidR="00270A86">
        <w:t xml:space="preserve">et </w:t>
      </w:r>
      <w:r w:rsidR="00261B02" w:rsidRPr="00261B02">
        <w:t xml:space="preserve">Intercity direct supplement </w:t>
      </w:r>
      <w:r w:rsidR="00687370">
        <w:t xml:space="preserve">season ticket </w:t>
      </w:r>
      <w:r w:rsidR="00261B02" w:rsidRPr="00261B02">
        <w:t>in addition to your NS ticket</w:t>
      </w:r>
      <w:r w:rsidR="009B27FB" w:rsidRPr="008F487C">
        <w:t xml:space="preserve">: </w:t>
      </w:r>
      <w:hyperlink r:id="rId82" w:history="1">
        <w:r w:rsidR="008F487C" w:rsidRPr="006924B2">
          <w:rPr>
            <w:rStyle w:val="Hyperlink"/>
          </w:rPr>
          <w:t>https://www.ns.nl/en/season-tickets/campaigns/other/intercity-direct-supplement.html</w:t>
        </w:r>
      </w:hyperlink>
    </w:p>
    <w:p w14:paraId="49BE2921" w14:textId="77777777" w:rsidR="005C7E47" w:rsidRDefault="005C7E47" w:rsidP="00CB199C">
      <w:pPr>
        <w:pStyle w:val="BodyText"/>
        <w:rPr>
          <w:b/>
          <w:bCs/>
        </w:rPr>
      </w:pPr>
    </w:p>
    <w:p w14:paraId="6A3AE423" w14:textId="6F6FA23B" w:rsidR="00777995" w:rsidRPr="00777995" w:rsidRDefault="00777995" w:rsidP="00CB199C">
      <w:pPr>
        <w:pStyle w:val="BodyText"/>
        <w:rPr>
          <w:b/>
          <w:bCs/>
        </w:rPr>
      </w:pPr>
      <w:r w:rsidRPr="00777995">
        <w:rPr>
          <w:b/>
          <w:bCs/>
        </w:rPr>
        <w:t xml:space="preserve">For </w:t>
      </w:r>
      <w:proofErr w:type="spellStart"/>
      <w:r w:rsidRPr="00777995">
        <w:rPr>
          <w:b/>
          <w:bCs/>
        </w:rPr>
        <w:t>EPAMers</w:t>
      </w:r>
      <w:proofErr w:type="spellEnd"/>
    </w:p>
    <w:p w14:paraId="2026995A" w14:textId="0EA01D36" w:rsidR="00E924BC" w:rsidRDefault="00CF0F94" w:rsidP="00AB4C2E">
      <w:pPr>
        <w:pStyle w:val="BodyText"/>
      </w:pPr>
      <w:r>
        <w:t>As EPAM employee</w:t>
      </w:r>
      <w:r w:rsidR="00133FBD">
        <w:t>,</w:t>
      </w:r>
      <w:r w:rsidR="007C46A3">
        <w:t xml:space="preserve"> you get free</w:t>
      </w:r>
      <w:r w:rsidR="00CB199C">
        <w:t xml:space="preserve"> transport card</w:t>
      </w:r>
      <w:r w:rsidR="00F11EF8">
        <w:t xml:space="preserve"> (second class)</w:t>
      </w:r>
      <w:r w:rsidR="00133FBD">
        <w:t xml:space="preserve"> for travelling across NL. EPAM </w:t>
      </w:r>
      <w:r w:rsidR="00133FBD" w:rsidRPr="002C2A77">
        <w:t>transport card</w:t>
      </w:r>
      <w:r w:rsidR="00133FBD">
        <w:t xml:space="preserve"> also provides 40% discount on international railway tickets</w:t>
      </w:r>
      <w:r w:rsidR="00133FBD" w:rsidRPr="002C2A77">
        <w:t>.</w:t>
      </w:r>
      <w:r w:rsidR="00E37535">
        <w:t xml:space="preserve"> </w:t>
      </w:r>
      <w:r w:rsidR="001B5F27">
        <w:t>S</w:t>
      </w:r>
      <w:r w:rsidR="007C46A3">
        <w:t xml:space="preserve">ee </w:t>
      </w:r>
      <w:r w:rsidR="00195606" w:rsidRPr="00296D12">
        <w:rPr>
          <w:b/>
          <w:bCs/>
        </w:rPr>
        <w:t>Benefits</w:t>
      </w:r>
      <w:r w:rsidR="00195606">
        <w:t xml:space="preserve"> &gt;</w:t>
      </w:r>
      <w:r w:rsidR="00CB199C">
        <w:t xml:space="preserve"> </w:t>
      </w:r>
      <w:r w:rsidR="00CB199C" w:rsidRPr="00296D12">
        <w:rPr>
          <w:b/>
          <w:bCs/>
        </w:rPr>
        <w:t>Transport Card</w:t>
      </w:r>
    </w:p>
    <w:p w14:paraId="1F041380" w14:textId="77777777" w:rsidR="002C2A77" w:rsidRDefault="002C2A77" w:rsidP="00AB4C2E">
      <w:pPr>
        <w:pStyle w:val="BodyText"/>
      </w:pPr>
    </w:p>
    <w:p w14:paraId="744EDD1F" w14:textId="03D5CDDE" w:rsidR="00AB4C2E" w:rsidRDefault="00AB4C2E" w:rsidP="00AB4C2E">
      <w:pPr>
        <w:pStyle w:val="BodyText"/>
      </w:pPr>
      <w:r>
        <w:t xml:space="preserve">Your family members buy their own cards. </w:t>
      </w:r>
    </w:p>
    <w:p w14:paraId="08F00A8B" w14:textId="6BED96EB" w:rsidR="0097630D" w:rsidRDefault="0097630D" w:rsidP="0097630D">
      <w:pPr>
        <w:pStyle w:val="BodyText"/>
      </w:pPr>
      <w:r>
        <w:t>To</w:t>
      </w:r>
      <w:r w:rsidRPr="00193535">
        <w:t xml:space="preserve"> </w:t>
      </w:r>
      <w:r>
        <w:t>order</w:t>
      </w:r>
      <w:r w:rsidRPr="00193535">
        <w:t xml:space="preserve"> </w:t>
      </w:r>
      <w:r>
        <w:t>personal</w:t>
      </w:r>
      <w:r w:rsidRPr="00193535">
        <w:t xml:space="preserve"> </w:t>
      </w:r>
      <w:r>
        <w:rPr>
          <w:lang w:val="en-GB"/>
        </w:rPr>
        <w:t>OV</w:t>
      </w:r>
      <w:r w:rsidRPr="00193535">
        <w:t>-</w:t>
      </w:r>
      <w:r>
        <w:rPr>
          <w:lang w:val="en-GB"/>
        </w:rPr>
        <w:t>chip</w:t>
      </w:r>
      <w:r w:rsidRPr="00193535">
        <w:t xml:space="preserve"> </w:t>
      </w:r>
      <w:r>
        <w:rPr>
          <w:lang w:val="en-GB"/>
        </w:rPr>
        <w:t>card</w:t>
      </w:r>
      <w:r w:rsidRPr="00193535">
        <w:t xml:space="preserve"> </w:t>
      </w:r>
      <w:r>
        <w:rPr>
          <w:lang w:val="en-GB"/>
        </w:rPr>
        <w:t>with</w:t>
      </w:r>
      <w:r w:rsidRPr="00193535">
        <w:t xml:space="preserve"> </w:t>
      </w:r>
      <w:r>
        <w:rPr>
          <w:lang w:val="en-GB"/>
        </w:rPr>
        <w:t>NS</w:t>
      </w:r>
      <w:r w:rsidRPr="00193535">
        <w:t xml:space="preserve"> </w:t>
      </w:r>
      <w:r>
        <w:rPr>
          <w:lang w:val="en-GB"/>
        </w:rPr>
        <w:t>Flex</w:t>
      </w:r>
      <w:r w:rsidRPr="00193535">
        <w:t xml:space="preserve"> </w:t>
      </w:r>
      <w:r>
        <w:t>subscription</w:t>
      </w:r>
      <w:r w:rsidRPr="003171EB">
        <w:t xml:space="preserve"> </w:t>
      </w:r>
      <w:r>
        <w:t>(</w:t>
      </w:r>
      <w:r w:rsidR="001B5F27">
        <w:t>e.g.,</w:t>
      </w:r>
      <w:r>
        <w:t xml:space="preserve"> K</w:t>
      </w:r>
      <w:r>
        <w:rPr>
          <w:lang w:val="en-GB"/>
        </w:rPr>
        <w:t>ids</w:t>
      </w:r>
      <w:r w:rsidRPr="001B487E">
        <w:t xml:space="preserve"> </w:t>
      </w:r>
      <w:proofErr w:type="spellStart"/>
      <w:r>
        <w:rPr>
          <w:lang w:val="en-GB"/>
        </w:rPr>
        <w:t>Vrij</w:t>
      </w:r>
      <w:proofErr w:type="spellEnd"/>
      <w:r>
        <w:rPr>
          <w:lang w:val="en-GB"/>
        </w:rPr>
        <w:t xml:space="preserve"> for kids)</w:t>
      </w:r>
      <w:r w:rsidR="001B5F27">
        <w:rPr>
          <w:lang w:val="en-GB"/>
        </w:rPr>
        <w:t>, go to</w:t>
      </w:r>
      <w:r>
        <w:t>:</w:t>
      </w:r>
    </w:p>
    <w:p w14:paraId="7BD13369" w14:textId="77777777" w:rsidR="0097630D" w:rsidRPr="00193535" w:rsidRDefault="0097630D" w:rsidP="0097630D">
      <w:pPr>
        <w:pStyle w:val="BodyText"/>
      </w:pPr>
      <w:r>
        <w:t>-</w:t>
      </w:r>
      <w:r w:rsidRPr="00193535">
        <w:t xml:space="preserve"> </w:t>
      </w:r>
      <w:hyperlink r:id="rId83" w:anchor="/bestelling/producten" w:history="1">
        <w:r>
          <w:rPr>
            <w:rStyle w:val="Hyperlink"/>
            <w:lang w:val="en-GB"/>
          </w:rPr>
          <w:t>https</w:t>
        </w:r>
        <w:r w:rsidRPr="00193535">
          <w:rPr>
            <w:rStyle w:val="Hyperlink"/>
          </w:rPr>
          <w:t>://</w:t>
        </w:r>
        <w:r>
          <w:rPr>
            <w:rStyle w:val="Hyperlink"/>
            <w:lang w:val="en-GB"/>
          </w:rPr>
          <w:t>www</w:t>
        </w:r>
        <w:r w:rsidRPr="00193535">
          <w:rPr>
            <w:rStyle w:val="Hyperlink"/>
          </w:rPr>
          <w:t>.</w:t>
        </w:r>
        <w:r>
          <w:rPr>
            <w:rStyle w:val="Hyperlink"/>
            <w:lang w:val="en-GB"/>
          </w:rPr>
          <w:t>ns</w:t>
        </w:r>
        <w:r w:rsidRPr="00193535">
          <w:rPr>
            <w:rStyle w:val="Hyperlink"/>
          </w:rPr>
          <w:t>.</w:t>
        </w:r>
        <w:proofErr w:type="spellStart"/>
        <w:r>
          <w:rPr>
            <w:rStyle w:val="Hyperlink"/>
            <w:lang w:val="en-GB"/>
          </w:rPr>
          <w:t>nl</w:t>
        </w:r>
        <w:proofErr w:type="spellEnd"/>
        <w:r w:rsidRPr="00193535">
          <w:rPr>
            <w:rStyle w:val="Hyperlink"/>
          </w:rPr>
          <w:t>/</w:t>
        </w:r>
        <w:proofErr w:type="spellStart"/>
        <w:r>
          <w:rPr>
            <w:rStyle w:val="Hyperlink"/>
            <w:lang w:val="en-GB"/>
          </w:rPr>
          <w:t>en</w:t>
        </w:r>
        <w:proofErr w:type="spellEnd"/>
        <w:r w:rsidRPr="00193535">
          <w:rPr>
            <w:rStyle w:val="Hyperlink"/>
          </w:rPr>
          <w:t>/</w:t>
        </w:r>
        <w:proofErr w:type="spellStart"/>
        <w:r>
          <w:rPr>
            <w:rStyle w:val="Hyperlink"/>
            <w:lang w:val="en-GB"/>
          </w:rPr>
          <w:t>nsflex</w:t>
        </w:r>
        <w:proofErr w:type="spellEnd"/>
        <w:r w:rsidRPr="00193535">
          <w:rPr>
            <w:rStyle w:val="Hyperlink"/>
          </w:rPr>
          <w:t>/</w:t>
        </w:r>
        <w:proofErr w:type="spellStart"/>
        <w:r>
          <w:rPr>
            <w:rStyle w:val="Hyperlink"/>
            <w:lang w:val="en-GB"/>
          </w:rPr>
          <w:t>webshop</w:t>
        </w:r>
        <w:proofErr w:type="spellEnd"/>
        <w:r w:rsidRPr="00193535">
          <w:rPr>
            <w:rStyle w:val="Hyperlink"/>
          </w:rPr>
          <w:t>#/</w:t>
        </w:r>
        <w:proofErr w:type="spellStart"/>
        <w:r>
          <w:rPr>
            <w:rStyle w:val="Hyperlink"/>
            <w:lang w:val="en-GB"/>
          </w:rPr>
          <w:t>bestelling</w:t>
        </w:r>
        <w:proofErr w:type="spellEnd"/>
        <w:r w:rsidRPr="00193535">
          <w:rPr>
            <w:rStyle w:val="Hyperlink"/>
          </w:rPr>
          <w:t>/</w:t>
        </w:r>
        <w:proofErr w:type="spellStart"/>
        <w:r>
          <w:rPr>
            <w:rStyle w:val="Hyperlink"/>
            <w:lang w:val="en-GB"/>
          </w:rPr>
          <w:t>producten</w:t>
        </w:r>
        <w:proofErr w:type="spellEnd"/>
      </w:hyperlink>
    </w:p>
    <w:p w14:paraId="23AE36D6" w14:textId="77777777" w:rsidR="0097630D" w:rsidRDefault="0097630D" w:rsidP="0097630D">
      <w:pPr>
        <w:pStyle w:val="BodyText"/>
      </w:pPr>
      <w:r>
        <w:t xml:space="preserve">- </w:t>
      </w:r>
      <w:hyperlink r:id="rId84" w:history="1">
        <w:r w:rsidRPr="00484853">
          <w:rPr>
            <w:rStyle w:val="Hyperlink"/>
          </w:rPr>
          <w:t>https://www.ov-chipkaart.nl</w:t>
        </w:r>
      </w:hyperlink>
    </w:p>
    <w:p w14:paraId="66391972" w14:textId="77777777" w:rsidR="0094701A" w:rsidRDefault="0094701A" w:rsidP="0097630D">
      <w:pPr>
        <w:pStyle w:val="BodyText"/>
      </w:pPr>
    </w:p>
    <w:p w14:paraId="3A54ABCD" w14:textId="4BD4E12A" w:rsidR="005D6E23" w:rsidRDefault="005D6E23" w:rsidP="003467B2">
      <w:pPr>
        <w:pStyle w:val="BodyText"/>
        <w:keepNext/>
        <w:rPr>
          <w:b/>
          <w:bCs/>
        </w:rPr>
      </w:pPr>
      <w:r w:rsidRPr="005D6E23">
        <w:rPr>
          <w:b/>
          <w:bCs/>
        </w:rPr>
        <w:t xml:space="preserve">For </w:t>
      </w:r>
      <w:proofErr w:type="spellStart"/>
      <w:r w:rsidRPr="005D6E23">
        <w:rPr>
          <w:b/>
          <w:bCs/>
        </w:rPr>
        <w:t>EPAMer’s</w:t>
      </w:r>
      <w:proofErr w:type="spellEnd"/>
      <w:r w:rsidRPr="005D6E23">
        <w:rPr>
          <w:b/>
          <w:bCs/>
        </w:rPr>
        <w:t xml:space="preserve"> </w:t>
      </w:r>
      <w:r w:rsidR="00E924BC">
        <w:rPr>
          <w:b/>
          <w:bCs/>
        </w:rPr>
        <w:t>family members</w:t>
      </w:r>
    </w:p>
    <w:p w14:paraId="77BC22AF" w14:textId="7852199D" w:rsidR="00567EA5" w:rsidRDefault="00E93BE2" w:rsidP="00E93BE2">
      <w:pPr>
        <w:pStyle w:val="BodyText"/>
        <w:ind w:right="-141"/>
      </w:pPr>
      <w:r>
        <w:t xml:space="preserve">When </w:t>
      </w:r>
      <w:r w:rsidR="00E924BC">
        <w:t xml:space="preserve">you </w:t>
      </w:r>
      <w:r>
        <w:t xml:space="preserve">travel on </w:t>
      </w:r>
      <w:r w:rsidR="00E924BC">
        <w:t xml:space="preserve">your </w:t>
      </w:r>
      <w:r>
        <w:t>own (without</w:t>
      </w:r>
      <w:r w:rsidR="00E924BC">
        <w:t xml:space="preserve"> </w:t>
      </w:r>
      <w:proofErr w:type="spellStart"/>
      <w:r w:rsidR="00E924BC">
        <w:t>EPAMer</w:t>
      </w:r>
      <w:proofErr w:type="spellEnd"/>
      <w:r>
        <w:t xml:space="preserve">), use </w:t>
      </w:r>
      <w:r w:rsidR="00E924BC">
        <w:t xml:space="preserve">your </w:t>
      </w:r>
      <w:r>
        <w:t>card.</w:t>
      </w:r>
    </w:p>
    <w:p w14:paraId="35F59088" w14:textId="77777777" w:rsidR="009608B4" w:rsidRDefault="00C5099B" w:rsidP="001E550E">
      <w:pPr>
        <w:pStyle w:val="BodyText"/>
        <w:ind w:right="-141"/>
      </w:pPr>
      <w:r>
        <w:t xml:space="preserve">Before a trip with </w:t>
      </w:r>
      <w:proofErr w:type="spellStart"/>
      <w:r>
        <w:t>EPAMer</w:t>
      </w:r>
      <w:proofErr w:type="spellEnd"/>
      <w:r>
        <w:t xml:space="preserve"> </w:t>
      </w:r>
      <w:r w:rsidR="001B5F27">
        <w:t>(</w:t>
      </w:r>
      <w:r w:rsidR="00E93BE2" w:rsidRPr="0052666D">
        <w:t>highly skilled expat</w:t>
      </w:r>
      <w:r w:rsidR="00E93BE2">
        <w:t xml:space="preserve">), </w:t>
      </w:r>
      <w:r w:rsidR="009779A1">
        <w:t xml:space="preserve">activate </w:t>
      </w:r>
      <w:r w:rsidR="00E93BE2">
        <w:t>c</w:t>
      </w:r>
      <w:r w:rsidR="00E93BE2" w:rsidRPr="00C408D1">
        <w:t xml:space="preserve">ombined </w:t>
      </w:r>
      <w:r w:rsidR="00E93BE2">
        <w:t>t</w:t>
      </w:r>
      <w:r w:rsidR="00E93BE2" w:rsidRPr="00C408D1">
        <w:t xml:space="preserve">ravel </w:t>
      </w:r>
      <w:r w:rsidR="00E93BE2">
        <w:t>d</w:t>
      </w:r>
      <w:r w:rsidR="00E93BE2" w:rsidRPr="00C408D1">
        <w:t>iscount</w:t>
      </w:r>
      <w:r w:rsidR="009779A1">
        <w:t xml:space="preserve"> </w:t>
      </w:r>
      <w:r w:rsidR="00BD69C1">
        <w:t>(</w:t>
      </w:r>
      <w:proofErr w:type="spellStart"/>
      <w:r w:rsidR="00BD69C1" w:rsidRPr="004445FE">
        <w:t>Samenreiskorting</w:t>
      </w:r>
      <w:proofErr w:type="spellEnd"/>
      <w:r w:rsidR="00BD69C1">
        <w:t>)</w:t>
      </w:r>
      <w:r w:rsidR="00BD69C1" w:rsidRPr="004445FE">
        <w:t xml:space="preserve"> </w:t>
      </w:r>
      <w:r w:rsidR="009779A1">
        <w:t xml:space="preserve">on </w:t>
      </w:r>
      <w:r w:rsidR="00BD69C1" w:rsidRPr="004445FE">
        <w:t>your OV-</w:t>
      </w:r>
      <w:proofErr w:type="spellStart"/>
      <w:r w:rsidR="00BD69C1" w:rsidRPr="004445FE">
        <w:t>chipkaart</w:t>
      </w:r>
      <w:proofErr w:type="spellEnd"/>
      <w:r w:rsidR="00BD69C1">
        <w:t xml:space="preserve"> </w:t>
      </w:r>
      <w:r w:rsidR="009779A1">
        <w:t>card</w:t>
      </w:r>
      <w:r w:rsidR="00E93BE2">
        <w:t>.</w:t>
      </w:r>
      <w:r w:rsidR="001E550E">
        <w:t xml:space="preserve"> </w:t>
      </w:r>
      <w:r w:rsidR="001B5F27">
        <w:t>S</w:t>
      </w:r>
      <w:r w:rsidR="00E17B9C">
        <w:t>ee</w:t>
      </w:r>
      <w:r w:rsidR="009608B4">
        <w:t>:</w:t>
      </w:r>
    </w:p>
    <w:p w14:paraId="271698B3" w14:textId="7DC3B591" w:rsidR="009608B4" w:rsidRDefault="009608B4" w:rsidP="001E550E">
      <w:pPr>
        <w:pStyle w:val="BodyText"/>
        <w:ind w:right="-141"/>
      </w:pPr>
      <w:r>
        <w:t>-</w:t>
      </w:r>
      <w:r w:rsidR="00E17B9C">
        <w:t xml:space="preserve"> </w:t>
      </w:r>
      <w:hyperlink r:id="rId85" w:history="1">
        <w:r w:rsidR="00E17B9C" w:rsidRPr="00080EDD">
          <w:rPr>
            <w:rStyle w:val="Hyperlink"/>
          </w:rPr>
          <w:t>https</w:t>
        </w:r>
        <w:r w:rsidR="00E17B9C" w:rsidRPr="00475356">
          <w:rPr>
            <w:rStyle w:val="Hyperlink"/>
          </w:rPr>
          <w:t>://</w:t>
        </w:r>
        <w:r w:rsidR="00E17B9C" w:rsidRPr="00080EDD">
          <w:rPr>
            <w:rStyle w:val="Hyperlink"/>
          </w:rPr>
          <w:t>www</w:t>
        </w:r>
        <w:r w:rsidR="00E17B9C" w:rsidRPr="00475356">
          <w:rPr>
            <w:rStyle w:val="Hyperlink"/>
          </w:rPr>
          <w:t>.</w:t>
        </w:r>
        <w:r w:rsidR="00E17B9C" w:rsidRPr="00080EDD">
          <w:rPr>
            <w:rStyle w:val="Hyperlink"/>
          </w:rPr>
          <w:t>ns</w:t>
        </w:r>
        <w:r w:rsidR="00E17B9C" w:rsidRPr="00475356">
          <w:rPr>
            <w:rStyle w:val="Hyperlink"/>
          </w:rPr>
          <w:t>.</w:t>
        </w:r>
        <w:r w:rsidR="00E17B9C" w:rsidRPr="00080EDD">
          <w:rPr>
            <w:rStyle w:val="Hyperlink"/>
          </w:rPr>
          <w:t>nl</w:t>
        </w:r>
        <w:r w:rsidR="00E17B9C" w:rsidRPr="00475356">
          <w:rPr>
            <w:rStyle w:val="Hyperlink"/>
          </w:rPr>
          <w:t>/</w:t>
        </w:r>
        <w:r w:rsidR="00E17B9C" w:rsidRPr="00080EDD">
          <w:rPr>
            <w:rStyle w:val="Hyperlink"/>
          </w:rPr>
          <w:t>en</w:t>
        </w:r>
        <w:r w:rsidR="00E17B9C" w:rsidRPr="00475356">
          <w:rPr>
            <w:rStyle w:val="Hyperlink"/>
          </w:rPr>
          <w:t>/</w:t>
        </w:r>
        <w:r w:rsidR="00E17B9C" w:rsidRPr="00080EDD">
          <w:rPr>
            <w:rStyle w:val="Hyperlink"/>
          </w:rPr>
          <w:t>travel</w:t>
        </w:r>
        <w:r w:rsidR="00E17B9C" w:rsidRPr="00475356">
          <w:rPr>
            <w:rStyle w:val="Hyperlink"/>
          </w:rPr>
          <w:t>-</w:t>
        </w:r>
        <w:r w:rsidR="00E17B9C" w:rsidRPr="00080EDD">
          <w:rPr>
            <w:rStyle w:val="Hyperlink"/>
          </w:rPr>
          <w:t>information</w:t>
        </w:r>
        <w:r w:rsidR="00E17B9C" w:rsidRPr="00475356">
          <w:rPr>
            <w:rStyle w:val="Hyperlink"/>
          </w:rPr>
          <w:t>/</w:t>
        </w:r>
        <w:r w:rsidR="00E17B9C" w:rsidRPr="00080EDD">
          <w:rPr>
            <w:rStyle w:val="Hyperlink"/>
          </w:rPr>
          <w:t>traveling</w:t>
        </w:r>
        <w:r w:rsidR="00E17B9C" w:rsidRPr="00475356">
          <w:rPr>
            <w:rStyle w:val="Hyperlink"/>
          </w:rPr>
          <w:t>-</w:t>
        </w:r>
        <w:r w:rsidR="00E17B9C" w:rsidRPr="00080EDD">
          <w:rPr>
            <w:rStyle w:val="Hyperlink"/>
          </w:rPr>
          <w:t>with</w:t>
        </w:r>
        <w:r w:rsidR="00E17B9C" w:rsidRPr="00475356">
          <w:rPr>
            <w:rStyle w:val="Hyperlink"/>
          </w:rPr>
          <w:t>-</w:t>
        </w:r>
        <w:r w:rsidR="00E17B9C" w:rsidRPr="00080EDD">
          <w:rPr>
            <w:rStyle w:val="Hyperlink"/>
          </w:rPr>
          <w:t>the</w:t>
        </w:r>
        <w:r w:rsidR="00E17B9C" w:rsidRPr="00475356">
          <w:rPr>
            <w:rStyle w:val="Hyperlink"/>
          </w:rPr>
          <w:t>-</w:t>
        </w:r>
        <w:r w:rsidR="00E17B9C" w:rsidRPr="00080EDD">
          <w:rPr>
            <w:rStyle w:val="Hyperlink"/>
          </w:rPr>
          <w:t>ov</w:t>
        </w:r>
        <w:r w:rsidR="00E17B9C" w:rsidRPr="00475356">
          <w:rPr>
            <w:rStyle w:val="Hyperlink"/>
          </w:rPr>
          <w:t>-</w:t>
        </w:r>
        <w:r w:rsidR="00E17B9C" w:rsidRPr="00080EDD">
          <w:rPr>
            <w:rStyle w:val="Hyperlink"/>
          </w:rPr>
          <w:t>chipkaart</w:t>
        </w:r>
        <w:r w:rsidR="00E17B9C" w:rsidRPr="00475356">
          <w:rPr>
            <w:rStyle w:val="Hyperlink"/>
          </w:rPr>
          <w:t>/</w:t>
        </w:r>
        <w:r w:rsidR="00E17B9C" w:rsidRPr="00080EDD">
          <w:rPr>
            <w:rStyle w:val="Hyperlink"/>
          </w:rPr>
          <w:t>combined</w:t>
        </w:r>
        <w:r w:rsidR="00E17B9C" w:rsidRPr="00475356">
          <w:rPr>
            <w:rStyle w:val="Hyperlink"/>
          </w:rPr>
          <w:t>-</w:t>
        </w:r>
        <w:r w:rsidR="00E17B9C" w:rsidRPr="00080EDD">
          <w:rPr>
            <w:rStyle w:val="Hyperlink"/>
          </w:rPr>
          <w:t>travel</w:t>
        </w:r>
        <w:r w:rsidR="00E17B9C" w:rsidRPr="00475356">
          <w:rPr>
            <w:rStyle w:val="Hyperlink"/>
          </w:rPr>
          <w:t>-</w:t>
        </w:r>
        <w:r w:rsidR="00E17B9C" w:rsidRPr="00080EDD">
          <w:rPr>
            <w:rStyle w:val="Hyperlink"/>
          </w:rPr>
          <w:t>discount</w:t>
        </w:r>
        <w:r w:rsidR="00E17B9C" w:rsidRPr="00475356">
          <w:rPr>
            <w:rStyle w:val="Hyperlink"/>
          </w:rPr>
          <w:t>.</w:t>
        </w:r>
        <w:r w:rsidR="00E17B9C" w:rsidRPr="00080EDD">
          <w:rPr>
            <w:rStyle w:val="Hyperlink"/>
          </w:rPr>
          <w:t>html</w:t>
        </w:r>
      </w:hyperlink>
    </w:p>
    <w:p w14:paraId="6FEA86D9" w14:textId="224D2C6C" w:rsidR="001E550E" w:rsidRPr="001E550E" w:rsidRDefault="009608B4" w:rsidP="001E550E">
      <w:pPr>
        <w:pStyle w:val="BodyText"/>
        <w:ind w:right="-141"/>
        <w:rPr>
          <w:rStyle w:val="Hyperlink"/>
          <w:color w:val="464547"/>
          <w:u w:val="none"/>
        </w:rPr>
      </w:pPr>
      <w:r>
        <w:t xml:space="preserve">- </w:t>
      </w:r>
      <w:hyperlink r:id="rId86" w:history="1">
        <w:r w:rsidR="001E550E" w:rsidRPr="00456E77">
          <w:rPr>
            <w:rStyle w:val="Hyperlink"/>
          </w:rPr>
          <w:t>https://www.ns.nl/reisinformatie/reizen-met-ov-chipkaart/samenreiskorting.html</w:t>
        </w:r>
      </w:hyperlink>
    </w:p>
    <w:p w14:paraId="17F5F103" w14:textId="77777777" w:rsidR="00D4275F" w:rsidRDefault="00D4275F" w:rsidP="00E93BE2">
      <w:pPr>
        <w:pStyle w:val="BodyText"/>
        <w:ind w:right="-141"/>
      </w:pPr>
    </w:p>
    <w:p w14:paraId="186D92BA" w14:textId="4ED0530A" w:rsidR="00E93BE2" w:rsidRDefault="001B5F27" w:rsidP="00E93BE2">
      <w:pPr>
        <w:pStyle w:val="BodyText"/>
        <w:ind w:right="-141"/>
      </w:pPr>
      <w:r>
        <w:t>C</w:t>
      </w:r>
      <w:r w:rsidR="00E93BE2" w:rsidRPr="00C408D1">
        <w:t xml:space="preserve">ombined </w:t>
      </w:r>
      <w:r w:rsidR="00E93BE2">
        <w:t>t</w:t>
      </w:r>
      <w:r w:rsidR="00E93BE2" w:rsidRPr="00C408D1">
        <w:t xml:space="preserve">ravel </w:t>
      </w:r>
      <w:r w:rsidR="00E93BE2">
        <w:t>d</w:t>
      </w:r>
      <w:r w:rsidR="00E93BE2" w:rsidRPr="00C408D1">
        <w:t>iscount</w:t>
      </w:r>
      <w:r w:rsidR="006623D2">
        <w:t xml:space="preserve"> is</w:t>
      </w:r>
      <w:r w:rsidR="00E93BE2">
        <w:t>:</w:t>
      </w:r>
    </w:p>
    <w:p w14:paraId="233EDACE" w14:textId="6DFE1BC9" w:rsidR="00E17B9C" w:rsidRDefault="00E17B9C" w:rsidP="00E17B9C">
      <w:pPr>
        <w:pStyle w:val="BodyText"/>
        <w:ind w:right="-141"/>
      </w:pPr>
      <w:r>
        <w:lastRenderedPageBreak/>
        <w:t xml:space="preserve">- Available with </w:t>
      </w:r>
      <w:r w:rsidR="004C30A1">
        <w:t xml:space="preserve">a </w:t>
      </w:r>
      <w:r>
        <w:t>p</w:t>
      </w:r>
      <w:r w:rsidRPr="00B251F9">
        <w:t>ersonal card with Flex</w:t>
      </w:r>
      <w:r>
        <w:t xml:space="preserve">, </w:t>
      </w:r>
      <w:r w:rsidR="004C30A1">
        <w:t xml:space="preserve">an </w:t>
      </w:r>
      <w:r>
        <w:t xml:space="preserve">anonymous card, or </w:t>
      </w:r>
      <w:r w:rsidR="004C30A1">
        <w:t xml:space="preserve">a </w:t>
      </w:r>
      <w:r>
        <w:t>t</w:t>
      </w:r>
      <w:r w:rsidRPr="00B251F9">
        <w:t>icket</w:t>
      </w:r>
      <w:r w:rsidRPr="00C40BB6">
        <w:t xml:space="preserve"> </w:t>
      </w:r>
      <w:r w:rsidRPr="00B251F9">
        <w:t>via</w:t>
      </w:r>
      <w:r w:rsidRPr="00C40BB6">
        <w:t xml:space="preserve"> </w:t>
      </w:r>
      <w:r>
        <w:t>a</w:t>
      </w:r>
      <w:r w:rsidRPr="00C40BB6">
        <w:t xml:space="preserve"> </w:t>
      </w:r>
      <w:r w:rsidRPr="00B251F9">
        <w:t>machine</w:t>
      </w:r>
      <w:r>
        <w:t>.</w:t>
      </w:r>
    </w:p>
    <w:p w14:paraId="1E4885D3" w14:textId="393E13E8" w:rsidR="00363DFA" w:rsidRDefault="00363DFA" w:rsidP="00E17B9C">
      <w:pPr>
        <w:pStyle w:val="BodyText"/>
        <w:ind w:right="-141"/>
      </w:pPr>
      <w:r>
        <w:t xml:space="preserve">- Applicable if you </w:t>
      </w:r>
      <w:r w:rsidRPr="001B0DFC">
        <w:t xml:space="preserve">have at least 20€ balance on your </w:t>
      </w:r>
      <w:r>
        <w:t>personal/</w:t>
      </w:r>
      <w:r w:rsidRPr="001B0DFC">
        <w:t>anonymous OV-</w:t>
      </w:r>
      <w:proofErr w:type="spellStart"/>
      <w:r w:rsidRPr="001B0DFC">
        <w:t>chipkaart</w:t>
      </w:r>
      <w:proofErr w:type="spellEnd"/>
      <w:r w:rsidRPr="001B0DFC">
        <w:t>.</w:t>
      </w:r>
    </w:p>
    <w:p w14:paraId="1E81E137" w14:textId="77777777" w:rsidR="00380F3D" w:rsidRDefault="00B1659E" w:rsidP="00E93BE2">
      <w:pPr>
        <w:pStyle w:val="BodyText"/>
      </w:pPr>
      <w:r>
        <w:t xml:space="preserve">- </w:t>
      </w:r>
      <w:r w:rsidR="00E93BE2">
        <w:t>Applicable only on NS trains and Sprinters, not on buses and trams.</w:t>
      </w:r>
    </w:p>
    <w:p w14:paraId="73CFB37C" w14:textId="5CF96FD1" w:rsidR="00D66313" w:rsidRDefault="00F4400D" w:rsidP="00E93BE2">
      <w:pPr>
        <w:pStyle w:val="BodyText"/>
      </w:pPr>
      <w:r>
        <w:t xml:space="preserve">- Not applicable on international trains. But if you take </w:t>
      </w:r>
      <w:r w:rsidR="002F390D">
        <w:t>a</w:t>
      </w:r>
      <w:r w:rsidR="00756199">
        <w:t xml:space="preserve">n international </w:t>
      </w:r>
      <w:r w:rsidR="00D66313" w:rsidRPr="00D66313">
        <w:t xml:space="preserve">train </w:t>
      </w:r>
      <w:r w:rsidR="00492B22">
        <w:t xml:space="preserve">but </w:t>
      </w:r>
      <w:r w:rsidR="00756199">
        <w:t>make a local trip</w:t>
      </w:r>
      <w:r w:rsidR="00492B22">
        <w:t xml:space="preserve"> (start and </w:t>
      </w:r>
      <w:r w:rsidR="0026710D">
        <w:t>finish your trip in NL</w:t>
      </w:r>
      <w:r w:rsidR="00492B22">
        <w:t>)</w:t>
      </w:r>
      <w:r w:rsidR="002F390D">
        <w:t>, the discount applies.</w:t>
      </w:r>
    </w:p>
    <w:p w14:paraId="0A33CC55" w14:textId="77777777" w:rsidR="004C30A1" w:rsidRDefault="004C30A1" w:rsidP="004C30A1">
      <w:pPr>
        <w:pStyle w:val="BodyText"/>
      </w:pPr>
      <w:r>
        <w:t>- Not applicable during rush hours: 6:30-9:00 am and 4:00-6:30 pm.</w:t>
      </w:r>
    </w:p>
    <w:p w14:paraId="01EAEA74" w14:textId="77777777" w:rsidR="00E93BE2" w:rsidRDefault="00E93BE2" w:rsidP="00E93BE2">
      <w:pPr>
        <w:pStyle w:val="BodyText"/>
      </w:pPr>
      <w:r>
        <w:t>- Not applicable to r</w:t>
      </w:r>
      <w:r w:rsidRPr="006A6DD8">
        <w:t>ailway carriers</w:t>
      </w:r>
      <w:r>
        <w:rPr>
          <w:b/>
          <w:bCs/>
        </w:rPr>
        <w:t xml:space="preserve"> </w:t>
      </w:r>
      <w:r w:rsidRPr="004D05A3">
        <w:t xml:space="preserve">Thalys, Eurostar, </w:t>
      </w:r>
      <w:proofErr w:type="spellStart"/>
      <w:r w:rsidRPr="004D05A3">
        <w:t>Nightjet</w:t>
      </w:r>
      <w:proofErr w:type="spellEnd"/>
      <w:r>
        <w:t>,</w:t>
      </w:r>
      <w:r w:rsidRPr="004D05A3">
        <w:t xml:space="preserve"> and the cheapest fare to Germany.</w:t>
      </w:r>
    </w:p>
    <w:p w14:paraId="57A4A597" w14:textId="77777777" w:rsidR="00484D46" w:rsidRDefault="00484D46" w:rsidP="00484D46">
      <w:pPr>
        <w:pStyle w:val="BodyText"/>
        <w:keepNext/>
      </w:pPr>
    </w:p>
    <w:p w14:paraId="2F1DEC9A" w14:textId="58D01366" w:rsidR="00A10026" w:rsidRPr="000A64CE" w:rsidRDefault="00420273" w:rsidP="00A10026">
      <w:pPr>
        <w:pStyle w:val="BodyText"/>
        <w:keepNext/>
        <w:rPr>
          <w:rStyle w:val="Hyperlink"/>
        </w:rPr>
      </w:pPr>
      <w:r>
        <w:t>If</w:t>
      </w:r>
      <w:r w:rsidRPr="00AD5F3B">
        <w:t xml:space="preserve"> </w:t>
      </w:r>
      <w:r>
        <w:t>you</w:t>
      </w:r>
      <w:r w:rsidR="00AD5F3B">
        <w:t>r</w:t>
      </w:r>
      <w:r w:rsidR="00AD5F3B" w:rsidRPr="00AD5F3B">
        <w:t xml:space="preserve"> </w:t>
      </w:r>
      <w:r w:rsidR="00AD5F3B">
        <w:t>personal</w:t>
      </w:r>
      <w:r w:rsidR="00AD5F3B" w:rsidRPr="00AD5F3B">
        <w:t xml:space="preserve"> </w:t>
      </w:r>
      <w:r w:rsidR="00AD5F3B">
        <w:t>card</w:t>
      </w:r>
      <w:r w:rsidR="00AD5F3B" w:rsidRPr="00AD5F3B">
        <w:t xml:space="preserve"> </w:t>
      </w:r>
      <w:r w:rsidR="00AD5F3B">
        <w:t>has</w:t>
      </w:r>
      <w:r w:rsidR="00AD5F3B" w:rsidRPr="00AD5F3B">
        <w:t xml:space="preserve"> </w:t>
      </w:r>
      <w:r w:rsidR="00490E65">
        <w:t>NS</w:t>
      </w:r>
      <w:r w:rsidR="00490E65" w:rsidRPr="00AD5F3B">
        <w:t xml:space="preserve"> </w:t>
      </w:r>
      <w:r w:rsidR="00490E65">
        <w:t>Flex</w:t>
      </w:r>
      <w:r w:rsidR="00490E65" w:rsidRPr="00AD5F3B">
        <w:t xml:space="preserve">, </w:t>
      </w:r>
      <w:r w:rsidR="00AD5F3B">
        <w:t>activate discount in app</w:t>
      </w:r>
      <w:r w:rsidR="00DE47AB">
        <w:t xml:space="preserve"> or o</w:t>
      </w:r>
      <w:r w:rsidR="00A10026" w:rsidRPr="000A64CE">
        <w:t xml:space="preserve">nline: </w:t>
      </w:r>
      <w:hyperlink r:id="rId87" w:history="1">
        <w:r w:rsidR="00A10026" w:rsidRPr="000A64CE">
          <w:rPr>
            <w:rStyle w:val="Hyperlink"/>
          </w:rPr>
          <w:t>https://www.ov-chipkaart.nl</w:t>
        </w:r>
      </w:hyperlink>
    </w:p>
    <w:p w14:paraId="57377B79" w14:textId="3EDB0967" w:rsidR="003467B2" w:rsidRDefault="00AD5F3B" w:rsidP="00484D46">
      <w:pPr>
        <w:pStyle w:val="BodyText"/>
        <w:keepNext/>
      </w:pPr>
      <w:r>
        <w:t>If</w:t>
      </w:r>
      <w:r w:rsidRPr="00E3574D">
        <w:t xml:space="preserve"> </w:t>
      </w:r>
      <w:r>
        <w:t>not</w:t>
      </w:r>
      <w:r w:rsidRPr="00E3574D">
        <w:t xml:space="preserve">, </w:t>
      </w:r>
      <w:r w:rsidR="00897A29">
        <w:t xml:space="preserve">activate discount </w:t>
      </w:r>
      <w:r w:rsidR="00E3574D">
        <w:t>a</w:t>
      </w:r>
      <w:r w:rsidR="00E3574D" w:rsidRPr="00490E65">
        <w:t>t NS ticket machine</w:t>
      </w:r>
      <w:r w:rsidR="003467B2">
        <w:t>:</w:t>
      </w:r>
    </w:p>
    <w:p w14:paraId="2FA165C0" w14:textId="470403A4" w:rsidR="00484D46" w:rsidRPr="004445FE" w:rsidRDefault="003467B2" w:rsidP="00484D46">
      <w:pPr>
        <w:pStyle w:val="BodyText"/>
        <w:keepNext/>
      </w:pPr>
      <w:r>
        <w:t>1)</w:t>
      </w:r>
      <w:r w:rsidR="005B03D4" w:rsidRPr="004445FE">
        <w:t xml:space="preserve"> </w:t>
      </w:r>
      <w:r w:rsidR="00484D46" w:rsidRPr="004445FE">
        <w:t>Hold your OV-</w:t>
      </w:r>
      <w:proofErr w:type="spellStart"/>
      <w:r w:rsidR="00484D46" w:rsidRPr="004445FE">
        <w:t>chipkaart</w:t>
      </w:r>
      <w:proofErr w:type="spellEnd"/>
      <w:r w:rsidR="00484D46" w:rsidRPr="004445FE">
        <w:t xml:space="preserve"> against the card reader.</w:t>
      </w:r>
    </w:p>
    <w:p w14:paraId="5DC93F5B" w14:textId="77777777" w:rsidR="00484D46" w:rsidRPr="004445FE" w:rsidRDefault="00484D46" w:rsidP="00484D46">
      <w:pPr>
        <w:pStyle w:val="BodyText"/>
      </w:pPr>
      <w:r w:rsidRPr="004445FE">
        <w:t>2</w:t>
      </w:r>
      <w:r>
        <w:t>)</w:t>
      </w:r>
      <w:r w:rsidRPr="004445FE">
        <w:t xml:space="preserve"> Select </w:t>
      </w:r>
      <w:proofErr w:type="spellStart"/>
      <w:r w:rsidRPr="001C0862">
        <w:rPr>
          <w:b/>
          <w:bCs/>
        </w:rPr>
        <w:t>Samenreiskorting</w:t>
      </w:r>
      <w:proofErr w:type="spellEnd"/>
      <w:r w:rsidRPr="004445FE">
        <w:t xml:space="preserve"> </w:t>
      </w:r>
      <w:r>
        <w:t xml:space="preserve">&gt; </w:t>
      </w:r>
      <w:r w:rsidRPr="00F52DBE">
        <w:rPr>
          <w:b/>
          <w:bCs/>
        </w:rPr>
        <w:t>1</w:t>
      </w:r>
      <w:r w:rsidRPr="00F52DBE">
        <w:rPr>
          <w:b/>
          <w:bCs/>
          <w:vertAlign w:val="superscript"/>
        </w:rPr>
        <w:t>st</w:t>
      </w:r>
      <w:r w:rsidRPr="00F52DBE">
        <w:rPr>
          <w:b/>
          <w:bCs/>
        </w:rPr>
        <w:t>/2</w:t>
      </w:r>
      <w:r w:rsidRPr="00F52DBE">
        <w:rPr>
          <w:b/>
          <w:bCs/>
          <w:vertAlign w:val="superscript"/>
        </w:rPr>
        <w:t>nd</w:t>
      </w:r>
      <w:r w:rsidRPr="00F52DBE">
        <w:rPr>
          <w:b/>
          <w:bCs/>
        </w:rPr>
        <w:t xml:space="preserve"> class</w:t>
      </w:r>
      <w:r>
        <w:t xml:space="preserve"> &gt; </w:t>
      </w:r>
      <w:r w:rsidRPr="00F52DBE">
        <w:rPr>
          <w:b/>
          <w:bCs/>
        </w:rPr>
        <w:t>Agree</w:t>
      </w:r>
      <w:r w:rsidRPr="004445FE">
        <w:t>.</w:t>
      </w:r>
    </w:p>
    <w:p w14:paraId="0C906047" w14:textId="77777777" w:rsidR="00484D46" w:rsidRDefault="00484D46" w:rsidP="00484D46">
      <w:pPr>
        <w:pStyle w:val="BodyText"/>
      </w:pPr>
      <w:r>
        <w:t xml:space="preserve">3) </w:t>
      </w:r>
      <w:r w:rsidRPr="004445FE">
        <w:t>Hold your OV-</w:t>
      </w:r>
      <w:proofErr w:type="spellStart"/>
      <w:r w:rsidRPr="004445FE">
        <w:t>chipkaart</w:t>
      </w:r>
      <w:proofErr w:type="spellEnd"/>
      <w:r w:rsidRPr="004445FE">
        <w:t xml:space="preserve"> against the card reader again.</w:t>
      </w:r>
    </w:p>
    <w:p w14:paraId="2CA6A122" w14:textId="3ACCE4A9" w:rsidR="009B5397" w:rsidRDefault="008E56C9" w:rsidP="0097630D">
      <w:pPr>
        <w:pStyle w:val="BodyText"/>
        <w:rPr>
          <w:rStyle w:val="Hyperlink"/>
        </w:rPr>
      </w:pPr>
      <w:r>
        <w:t>Video</w:t>
      </w:r>
      <w:r w:rsidR="004A2FB4">
        <w:t>:</w:t>
      </w:r>
      <w:r w:rsidR="00484D46">
        <w:t xml:space="preserve"> </w:t>
      </w:r>
      <w:hyperlink r:id="rId88" w:history="1">
        <w:r w:rsidR="00484D46" w:rsidRPr="00080EDD">
          <w:rPr>
            <w:rStyle w:val="Hyperlink"/>
          </w:rPr>
          <w:t>https://www.youtube.com/watch?v=2ezSBtTqmJo</w:t>
        </w:r>
      </w:hyperlink>
    </w:p>
    <w:p w14:paraId="607D48AD" w14:textId="77777777" w:rsidR="00AB03DC" w:rsidRDefault="00AB03DC" w:rsidP="00AB03DC">
      <w:pPr>
        <w:pStyle w:val="BodyText"/>
        <w:rPr>
          <w:rStyle w:val="Hyperlink"/>
          <w:color w:val="464547"/>
          <w:u w:val="none"/>
        </w:rPr>
      </w:pPr>
    </w:p>
    <w:p w14:paraId="1E97B2FE" w14:textId="68AF5065" w:rsidR="00AB03DC" w:rsidRPr="00AB03DC" w:rsidRDefault="008741FB" w:rsidP="00AB03DC">
      <w:pPr>
        <w:pStyle w:val="BodyText"/>
        <w:rPr>
          <w:rStyle w:val="Hyperlink"/>
          <w:color w:val="464547"/>
          <w:u w:val="none"/>
        </w:rPr>
      </w:pPr>
      <w:r>
        <w:rPr>
          <w:rStyle w:val="Hyperlink"/>
          <w:color w:val="464547"/>
          <w:u w:val="none"/>
        </w:rPr>
        <w:t xml:space="preserve">For </w:t>
      </w:r>
      <w:r w:rsidRPr="00AB03DC">
        <w:rPr>
          <w:rStyle w:val="Hyperlink"/>
          <w:color w:val="464547"/>
          <w:u w:val="none"/>
        </w:rPr>
        <w:t>children 4</w:t>
      </w:r>
      <w:r>
        <w:rPr>
          <w:rStyle w:val="Hyperlink"/>
          <w:color w:val="464547"/>
          <w:u w:val="none"/>
        </w:rPr>
        <w:t>-</w:t>
      </w:r>
      <w:r w:rsidRPr="00AB03DC">
        <w:rPr>
          <w:rStyle w:val="Hyperlink"/>
          <w:color w:val="464547"/>
          <w:u w:val="none"/>
        </w:rPr>
        <w:t xml:space="preserve">11 </w:t>
      </w:r>
      <w:r>
        <w:rPr>
          <w:rStyle w:val="Hyperlink"/>
          <w:color w:val="464547"/>
          <w:u w:val="none"/>
        </w:rPr>
        <w:t xml:space="preserve">to </w:t>
      </w:r>
      <w:r w:rsidRPr="00AB03DC">
        <w:rPr>
          <w:rStyle w:val="Hyperlink"/>
          <w:color w:val="464547"/>
          <w:u w:val="none"/>
        </w:rPr>
        <w:t>travel for free on trains (check-in/out needed)</w:t>
      </w:r>
      <w:r w:rsidR="00AB03DC" w:rsidRPr="00AB03DC">
        <w:rPr>
          <w:rStyle w:val="Hyperlink"/>
          <w:color w:val="464547"/>
          <w:u w:val="none"/>
        </w:rPr>
        <w:t>:</w:t>
      </w:r>
    </w:p>
    <w:p w14:paraId="3CBA79BD" w14:textId="5AFA7C52" w:rsidR="00AB03DC" w:rsidRPr="00AB03DC" w:rsidRDefault="00AB03DC" w:rsidP="00AB03DC">
      <w:pPr>
        <w:pStyle w:val="BodyText"/>
        <w:rPr>
          <w:rStyle w:val="Hyperlink"/>
          <w:color w:val="464547"/>
          <w:u w:val="none"/>
        </w:rPr>
      </w:pPr>
      <w:r w:rsidRPr="00AB03DC">
        <w:rPr>
          <w:rStyle w:val="Hyperlink"/>
          <w:color w:val="464547"/>
          <w:u w:val="none"/>
        </w:rPr>
        <w:t xml:space="preserve">- </w:t>
      </w:r>
      <w:r w:rsidR="002E3683">
        <w:rPr>
          <w:rStyle w:val="Hyperlink"/>
          <w:color w:val="464547"/>
          <w:u w:val="none"/>
        </w:rPr>
        <w:t>M</w:t>
      </w:r>
      <w:r w:rsidRPr="00AB03DC">
        <w:rPr>
          <w:rStyle w:val="Hyperlink"/>
          <w:color w:val="464547"/>
          <w:u w:val="none"/>
        </w:rPr>
        <w:t xml:space="preserve">ake a nominal </w:t>
      </w:r>
      <w:proofErr w:type="spellStart"/>
      <w:r w:rsidRPr="00AB03DC">
        <w:rPr>
          <w:rStyle w:val="Hyperlink"/>
          <w:color w:val="464547"/>
          <w:u w:val="none"/>
        </w:rPr>
        <w:t>ov</w:t>
      </w:r>
      <w:proofErr w:type="spellEnd"/>
      <w:r w:rsidRPr="00AB03DC">
        <w:rPr>
          <w:rStyle w:val="Hyperlink"/>
          <w:color w:val="464547"/>
          <w:u w:val="none"/>
        </w:rPr>
        <w:t xml:space="preserve"> card</w:t>
      </w:r>
    </w:p>
    <w:p w14:paraId="5987BCCF" w14:textId="0992CFB9" w:rsidR="00E72D41" w:rsidRDefault="00AB03DC" w:rsidP="00AB03DC">
      <w:pPr>
        <w:pStyle w:val="BodyText"/>
        <w:rPr>
          <w:rStyle w:val="Hyperlink"/>
          <w:color w:val="464547"/>
          <w:u w:val="none"/>
        </w:rPr>
      </w:pPr>
      <w:r w:rsidRPr="00AB03DC">
        <w:rPr>
          <w:rStyle w:val="Hyperlink"/>
          <w:color w:val="464547"/>
          <w:u w:val="none"/>
        </w:rPr>
        <w:t xml:space="preserve">- </w:t>
      </w:r>
      <w:r w:rsidR="00E72D41">
        <w:rPr>
          <w:rStyle w:val="Hyperlink"/>
          <w:color w:val="464547"/>
          <w:u w:val="none"/>
        </w:rPr>
        <w:t>B</w:t>
      </w:r>
      <w:r w:rsidRPr="00AB03DC">
        <w:rPr>
          <w:rStyle w:val="Hyperlink"/>
          <w:color w:val="464547"/>
          <w:u w:val="none"/>
        </w:rPr>
        <w:t xml:space="preserve">uy and activate kids </w:t>
      </w:r>
      <w:proofErr w:type="spellStart"/>
      <w:r w:rsidRPr="00AB03DC">
        <w:rPr>
          <w:rStyle w:val="Hyperlink"/>
          <w:color w:val="464547"/>
          <w:u w:val="none"/>
        </w:rPr>
        <w:t>vrij</w:t>
      </w:r>
      <w:proofErr w:type="spellEnd"/>
      <w:r w:rsidR="002654B2">
        <w:rPr>
          <w:rStyle w:val="Hyperlink"/>
          <w:color w:val="464547"/>
          <w:u w:val="none"/>
        </w:rPr>
        <w:t>,</w:t>
      </w:r>
      <w:r w:rsidRPr="00AB03DC">
        <w:rPr>
          <w:rStyle w:val="Hyperlink"/>
          <w:color w:val="464547"/>
          <w:u w:val="none"/>
        </w:rPr>
        <w:t xml:space="preserve"> </w:t>
      </w:r>
      <w:hyperlink r:id="rId89" w:history="1">
        <w:r w:rsidR="00E72D41" w:rsidRPr="009E5E0F">
          <w:rPr>
            <w:rStyle w:val="Hyperlink"/>
          </w:rPr>
          <w:t>https://www.ns.nl/en/season-tickets/kids-vrij.html</w:t>
        </w:r>
      </w:hyperlink>
    </w:p>
    <w:p w14:paraId="5E068B24" w14:textId="77777777" w:rsidR="008741FB" w:rsidRPr="00AB03DC" w:rsidRDefault="008741FB" w:rsidP="00AB03DC">
      <w:pPr>
        <w:pStyle w:val="BodyText"/>
        <w:rPr>
          <w:rStyle w:val="Hyperlink"/>
        </w:rPr>
      </w:pPr>
    </w:p>
    <w:p w14:paraId="02A5830E" w14:textId="0ED40369" w:rsidR="00D45EC9" w:rsidRPr="00777A58" w:rsidRDefault="00DE1C85" w:rsidP="00D45EC9">
      <w:pPr>
        <w:pStyle w:val="BodyText"/>
        <w:rPr>
          <w:b/>
          <w:bCs/>
        </w:rPr>
      </w:pPr>
      <w:r>
        <w:rPr>
          <w:b/>
          <w:bCs/>
        </w:rPr>
        <w:t>Possible issues</w:t>
      </w:r>
    </w:p>
    <w:p w14:paraId="269A644A" w14:textId="3022484B" w:rsidR="00D45EC9" w:rsidRDefault="00A53B6A" w:rsidP="00D45EC9">
      <w:pPr>
        <w:pStyle w:val="BodyText"/>
      </w:pPr>
      <w:r>
        <w:t>If you forget to check in but make a checkout, the</w:t>
      </w:r>
      <w:r w:rsidR="000D425E">
        <w:t xml:space="preserve"> system </w:t>
      </w:r>
      <w:r w:rsidR="00D45EC9">
        <w:t>withdraw</w:t>
      </w:r>
      <w:r w:rsidR="000D425E">
        <w:t>s</w:t>
      </w:r>
      <w:r w:rsidR="00D45EC9">
        <w:t xml:space="preserve"> a lot of money</w:t>
      </w:r>
      <w:r w:rsidR="000D425E">
        <w:t xml:space="preserve"> from your card.</w:t>
      </w:r>
      <w:r w:rsidR="005F2EDE">
        <w:t xml:space="preserve"> </w:t>
      </w:r>
      <w:r w:rsidR="00B44D72">
        <w:t>G</w:t>
      </w:r>
      <w:r w:rsidR="002C2A28">
        <w:t xml:space="preserve">o to </w:t>
      </w:r>
      <w:hyperlink r:id="rId90" w:history="1">
        <w:r w:rsidR="002C2A28" w:rsidRPr="00A25C27">
          <w:rPr>
            <w:rStyle w:val="Hyperlink"/>
          </w:rPr>
          <w:t>https://www.uitcheckgemist.nl/</w:t>
        </w:r>
      </w:hyperlink>
      <w:r w:rsidR="002C2A28">
        <w:t xml:space="preserve">, </w:t>
      </w:r>
      <w:r w:rsidR="00D45EC9">
        <w:t xml:space="preserve">enter your card number, select </w:t>
      </w:r>
      <w:r w:rsidR="002C2A28">
        <w:t>the</w:t>
      </w:r>
      <w:r w:rsidR="00D45EC9">
        <w:t xml:space="preserve"> trip</w:t>
      </w:r>
      <w:r w:rsidR="00BE593A">
        <w:t>,</w:t>
      </w:r>
      <w:r w:rsidR="00D45EC9">
        <w:t xml:space="preserve"> and </w:t>
      </w:r>
      <w:r w:rsidR="00FC0567">
        <w:t xml:space="preserve">define the check in station to </w:t>
      </w:r>
      <w:r w:rsidR="00BE593A">
        <w:t xml:space="preserve">make a </w:t>
      </w:r>
      <w:r w:rsidR="00D45EC9">
        <w:t xml:space="preserve">claim </w:t>
      </w:r>
      <w:r w:rsidR="00FC0567">
        <w:t xml:space="preserve">and </w:t>
      </w:r>
      <w:r w:rsidR="00D45EC9">
        <w:t xml:space="preserve">get </w:t>
      </w:r>
      <w:r w:rsidR="006A4BA0">
        <w:t xml:space="preserve">the </w:t>
      </w:r>
      <w:r w:rsidR="00D45EC9">
        <w:t>money back.</w:t>
      </w:r>
    </w:p>
    <w:p w14:paraId="71D626BA" w14:textId="0F4D7995" w:rsidR="009C3B68" w:rsidRPr="004D4605" w:rsidRDefault="00BE593A" w:rsidP="00D45EC9">
      <w:pPr>
        <w:pStyle w:val="BodyText"/>
      </w:pPr>
      <w:r w:rsidRPr="00BE593A">
        <w:rPr>
          <w:b/>
          <w:bCs/>
        </w:rPr>
        <w:t>Note:</w:t>
      </w:r>
      <w:r>
        <w:t xml:space="preserve"> If</w:t>
      </w:r>
      <w:r w:rsidR="00D45EC9">
        <w:t xml:space="preserve"> </w:t>
      </w:r>
      <w:r>
        <w:t>it happen</w:t>
      </w:r>
      <w:r w:rsidR="00197811">
        <w:t>s</w:t>
      </w:r>
      <w:r>
        <w:t xml:space="preserve"> </w:t>
      </w:r>
      <w:r w:rsidR="00D45EC9">
        <w:t xml:space="preserve">today, </w:t>
      </w:r>
      <w:r w:rsidR="00462648">
        <w:t xml:space="preserve">the system has no data </w:t>
      </w:r>
      <w:r w:rsidR="00D45EC9">
        <w:t xml:space="preserve">yet. </w:t>
      </w:r>
      <w:r w:rsidR="00462648">
        <w:t xml:space="preserve">Wait for </w:t>
      </w:r>
      <w:r w:rsidR="00D45EC9">
        <w:t>24 hours</w:t>
      </w:r>
      <w:r w:rsidR="008220F8">
        <w:t xml:space="preserve"> for </w:t>
      </w:r>
      <w:r w:rsidR="00D45EC9">
        <w:t>info</w:t>
      </w:r>
      <w:r w:rsidR="008220F8">
        <w:t xml:space="preserve"> to</w:t>
      </w:r>
      <w:r w:rsidR="00D45EC9">
        <w:t xml:space="preserve"> appear</w:t>
      </w:r>
      <w:r w:rsidR="008220F8">
        <w:t>.</w:t>
      </w:r>
    </w:p>
    <w:p w14:paraId="5F872F60" w14:textId="150BF112" w:rsidR="0069532C" w:rsidRDefault="00EE3F3B" w:rsidP="007F13BC">
      <w:pPr>
        <w:pStyle w:val="Heading2"/>
        <w:pageBreakBefore/>
      </w:pPr>
      <w:bookmarkStart w:id="26" w:name="_Toc175581826"/>
      <w:r w:rsidRPr="00EE3F3B">
        <w:lastRenderedPageBreak/>
        <w:t>Bicycle</w:t>
      </w:r>
      <w:bookmarkEnd w:id="26"/>
    </w:p>
    <w:p w14:paraId="68D49E2D" w14:textId="0C50E3D7" w:rsidR="00E44750" w:rsidRDefault="00E44750" w:rsidP="00E44750">
      <w:pPr>
        <w:pStyle w:val="BodyText"/>
        <w:rPr>
          <w:rFonts w:asciiTheme="minorHAnsi" w:hAnsiTheme="minorHAnsi"/>
        </w:rPr>
      </w:pPr>
      <w:r>
        <w:rPr>
          <w:rFonts w:asciiTheme="minorHAnsi" w:hAnsiTheme="minorHAnsi"/>
        </w:rPr>
        <w:t>For cycling</w:t>
      </w:r>
      <w:r w:rsidR="0099727F">
        <w:rPr>
          <w:rFonts w:asciiTheme="minorHAnsi" w:hAnsiTheme="minorHAnsi"/>
        </w:rPr>
        <w:t xml:space="preserve"> routes</w:t>
      </w:r>
      <w:r w:rsidR="00A90654">
        <w:rPr>
          <w:rFonts w:asciiTheme="minorHAnsi" w:hAnsiTheme="minorHAnsi"/>
        </w:rPr>
        <w:t xml:space="preserve"> and cycling clubs</w:t>
      </w:r>
      <w:r w:rsidR="00B660AD">
        <w:rPr>
          <w:rFonts w:asciiTheme="minorHAnsi" w:hAnsiTheme="minorHAnsi"/>
        </w:rPr>
        <w:t xml:space="preserve">, </w:t>
      </w:r>
      <w:r w:rsidR="00F650E5">
        <w:rPr>
          <w:rFonts w:asciiTheme="minorHAnsi" w:hAnsiTheme="minorHAnsi"/>
        </w:rPr>
        <w:t xml:space="preserve">go to </w:t>
      </w:r>
      <w:r w:rsidR="00B901D1" w:rsidRPr="00B901D1">
        <w:rPr>
          <w:b/>
          <w:bCs/>
        </w:rPr>
        <w:t>Health and Sport</w:t>
      </w:r>
      <w:r w:rsidR="00B901D1">
        <w:t xml:space="preserve"> &gt; </w:t>
      </w:r>
      <w:r w:rsidR="00B901D1" w:rsidRPr="00B901D1">
        <w:rPr>
          <w:b/>
          <w:bCs/>
        </w:rPr>
        <w:t>Cycling</w:t>
      </w:r>
      <w:r w:rsidR="00B901D1">
        <w:t>.</w:t>
      </w:r>
    </w:p>
    <w:p w14:paraId="0D0BA0AC" w14:textId="77777777" w:rsidR="00ED465C" w:rsidRDefault="00ED465C" w:rsidP="00D2060F">
      <w:pPr>
        <w:pStyle w:val="BodyText"/>
        <w:rPr>
          <w:b/>
          <w:bCs/>
        </w:rPr>
      </w:pPr>
    </w:p>
    <w:p w14:paraId="4D2506BE" w14:textId="02CD1909" w:rsidR="00D2060F" w:rsidRDefault="00C46345" w:rsidP="00D2060F">
      <w:pPr>
        <w:pStyle w:val="BodyText"/>
        <w:rPr>
          <w:rFonts w:asciiTheme="minorHAnsi" w:hAnsiTheme="minorHAnsi"/>
        </w:rPr>
      </w:pPr>
      <w:r>
        <w:rPr>
          <w:rFonts w:asciiTheme="minorHAnsi" w:hAnsiTheme="minorHAnsi"/>
        </w:rPr>
        <w:t xml:space="preserve">You can park your bike </w:t>
      </w:r>
      <w:r w:rsidRPr="00066FB5">
        <w:rPr>
          <w:rFonts w:asciiTheme="minorHAnsi" w:hAnsiTheme="minorHAnsi"/>
        </w:rPr>
        <w:t>in the car parking</w:t>
      </w:r>
      <w:r>
        <w:rPr>
          <w:rFonts w:asciiTheme="minorHAnsi" w:hAnsiTheme="minorHAnsi"/>
        </w:rPr>
        <w:t xml:space="preserve"> near </w:t>
      </w:r>
      <w:r w:rsidR="00D2060F" w:rsidRPr="00066FB5">
        <w:rPr>
          <w:rFonts w:asciiTheme="minorHAnsi" w:hAnsiTheme="minorHAnsi"/>
        </w:rPr>
        <w:t>the EPAM office</w:t>
      </w:r>
      <w:r w:rsidR="00D2060F">
        <w:rPr>
          <w:rFonts w:asciiTheme="minorHAnsi" w:hAnsiTheme="minorHAnsi"/>
        </w:rPr>
        <w:t>. Th</w:t>
      </w:r>
      <w:r w:rsidR="00D2060F" w:rsidRPr="00066FB5">
        <w:rPr>
          <w:rFonts w:asciiTheme="minorHAnsi" w:hAnsiTheme="minorHAnsi"/>
        </w:rPr>
        <w:t>ere are</w:t>
      </w:r>
      <w:r w:rsidR="00D2060F">
        <w:rPr>
          <w:rFonts w:asciiTheme="minorHAnsi" w:hAnsiTheme="minorHAnsi"/>
        </w:rPr>
        <w:t xml:space="preserve"> two </w:t>
      </w:r>
      <w:r w:rsidR="00D2060F" w:rsidRPr="00066FB5">
        <w:rPr>
          <w:rFonts w:asciiTheme="minorHAnsi" w:hAnsiTheme="minorHAnsi"/>
        </w:rPr>
        <w:t>showers in the</w:t>
      </w:r>
      <w:r w:rsidR="00D2060F">
        <w:rPr>
          <w:rFonts w:asciiTheme="minorHAnsi" w:hAnsiTheme="minorHAnsi"/>
        </w:rPr>
        <w:t xml:space="preserve"> office.</w:t>
      </w:r>
    </w:p>
    <w:p w14:paraId="3FA87846" w14:textId="77777777" w:rsidR="009A076C" w:rsidRDefault="009A076C" w:rsidP="00D2060F">
      <w:pPr>
        <w:pStyle w:val="BodyText"/>
        <w:rPr>
          <w:rFonts w:asciiTheme="minorHAnsi" w:hAnsiTheme="minorHAnsi"/>
        </w:rPr>
      </w:pPr>
    </w:p>
    <w:p w14:paraId="2080801E" w14:textId="5CB8FC00" w:rsidR="00D2060F" w:rsidRDefault="00D2060F" w:rsidP="00D2060F">
      <w:pPr>
        <w:pStyle w:val="BodyText"/>
        <w:rPr>
          <w:rFonts w:asciiTheme="minorHAnsi" w:hAnsiTheme="minorHAnsi"/>
        </w:rPr>
      </w:pPr>
      <w:r>
        <w:rPr>
          <w:rFonts w:asciiTheme="minorHAnsi" w:hAnsiTheme="minorHAnsi"/>
        </w:rPr>
        <w:t xml:space="preserve">To </w:t>
      </w:r>
      <w:r w:rsidRPr="00066FB5">
        <w:rPr>
          <w:rFonts w:asciiTheme="minorHAnsi" w:hAnsiTheme="minorHAnsi"/>
        </w:rPr>
        <w:t xml:space="preserve">take your bike </w:t>
      </w:r>
      <w:r>
        <w:rPr>
          <w:rFonts w:asciiTheme="minorHAnsi" w:hAnsiTheme="minorHAnsi"/>
        </w:rPr>
        <w:t xml:space="preserve">on the </w:t>
      </w:r>
      <w:r w:rsidRPr="00066FB5">
        <w:rPr>
          <w:rFonts w:asciiTheme="minorHAnsi" w:hAnsiTheme="minorHAnsi"/>
        </w:rPr>
        <w:t>train, you need to pay an additional fee</w:t>
      </w:r>
      <w:r>
        <w:rPr>
          <w:rFonts w:asciiTheme="minorHAnsi" w:hAnsiTheme="minorHAnsi"/>
        </w:rPr>
        <w:t>. Y</w:t>
      </w:r>
      <w:r w:rsidRPr="00066FB5">
        <w:rPr>
          <w:rFonts w:asciiTheme="minorHAnsi" w:hAnsiTheme="minorHAnsi"/>
        </w:rPr>
        <w:t xml:space="preserve">ou can buy a card in </w:t>
      </w:r>
      <w:r>
        <w:rPr>
          <w:rFonts w:asciiTheme="minorHAnsi" w:hAnsiTheme="minorHAnsi"/>
        </w:rPr>
        <w:t xml:space="preserve">a </w:t>
      </w:r>
      <w:r w:rsidRPr="00066FB5">
        <w:rPr>
          <w:rFonts w:asciiTheme="minorHAnsi" w:hAnsiTheme="minorHAnsi"/>
        </w:rPr>
        <w:t>yellow NS automate on the station</w:t>
      </w:r>
      <w:r>
        <w:rPr>
          <w:rFonts w:asciiTheme="minorHAnsi" w:hAnsiTheme="minorHAnsi"/>
        </w:rPr>
        <w:t>.</w:t>
      </w:r>
    </w:p>
    <w:p w14:paraId="1C182AF6" w14:textId="3D1ADAF7" w:rsidR="00C46345" w:rsidRDefault="00CD48D4" w:rsidP="00CD48D4">
      <w:pPr>
        <w:pStyle w:val="BodyText"/>
        <w:rPr>
          <w:rFonts w:asciiTheme="minorHAnsi" w:hAnsiTheme="minorHAnsi"/>
        </w:rPr>
      </w:pPr>
      <w:r>
        <w:rPr>
          <w:rFonts w:asciiTheme="minorHAnsi" w:hAnsiTheme="minorHAnsi"/>
        </w:rPr>
        <w:t xml:space="preserve">Use </w:t>
      </w:r>
      <w:r w:rsidRPr="00066FB5">
        <w:rPr>
          <w:rFonts w:asciiTheme="minorHAnsi" w:hAnsiTheme="minorHAnsi"/>
        </w:rPr>
        <w:t>Google maps</w:t>
      </w:r>
      <w:r>
        <w:rPr>
          <w:rFonts w:asciiTheme="minorHAnsi" w:hAnsiTheme="minorHAnsi"/>
        </w:rPr>
        <w:t xml:space="preserve"> to find you </w:t>
      </w:r>
      <w:r w:rsidRPr="00066FB5">
        <w:rPr>
          <w:rFonts w:asciiTheme="minorHAnsi" w:hAnsiTheme="minorHAnsi"/>
        </w:rPr>
        <w:t>destination</w:t>
      </w:r>
      <w:r>
        <w:rPr>
          <w:rFonts w:asciiTheme="minorHAnsi" w:hAnsiTheme="minorHAnsi"/>
        </w:rPr>
        <w:t xml:space="preserve"> and </w:t>
      </w:r>
      <w:r w:rsidRPr="00066FB5">
        <w:rPr>
          <w:rFonts w:asciiTheme="minorHAnsi" w:hAnsiTheme="minorHAnsi"/>
        </w:rPr>
        <w:t xml:space="preserve">follow the </w:t>
      </w:r>
      <w:r>
        <w:rPr>
          <w:rFonts w:asciiTheme="minorHAnsi" w:hAnsiTheme="minorHAnsi"/>
        </w:rPr>
        <w:t xml:space="preserve">cycling </w:t>
      </w:r>
      <w:r w:rsidRPr="00066FB5">
        <w:rPr>
          <w:rFonts w:asciiTheme="minorHAnsi" w:hAnsiTheme="minorHAnsi"/>
        </w:rPr>
        <w:t xml:space="preserve">signs along the </w:t>
      </w:r>
      <w:r>
        <w:rPr>
          <w:rFonts w:asciiTheme="minorHAnsi" w:hAnsiTheme="minorHAnsi"/>
        </w:rPr>
        <w:t xml:space="preserve">road. They </w:t>
      </w:r>
      <w:r w:rsidRPr="00066FB5">
        <w:rPr>
          <w:rFonts w:asciiTheme="minorHAnsi" w:hAnsiTheme="minorHAnsi"/>
        </w:rPr>
        <w:t xml:space="preserve">are </w:t>
      </w:r>
      <w:r>
        <w:rPr>
          <w:rFonts w:asciiTheme="minorHAnsi" w:hAnsiTheme="minorHAnsi"/>
        </w:rPr>
        <w:t xml:space="preserve">quite </w:t>
      </w:r>
      <w:r w:rsidRPr="00066FB5">
        <w:rPr>
          <w:rFonts w:asciiTheme="minorHAnsi" w:hAnsiTheme="minorHAnsi"/>
        </w:rPr>
        <w:t xml:space="preserve">frequent and </w:t>
      </w:r>
      <w:r>
        <w:rPr>
          <w:rFonts w:asciiTheme="minorHAnsi" w:hAnsiTheme="minorHAnsi"/>
        </w:rPr>
        <w:t xml:space="preserve">help you </w:t>
      </w:r>
      <w:r w:rsidRPr="00066FB5">
        <w:rPr>
          <w:rFonts w:asciiTheme="minorHAnsi" w:hAnsiTheme="minorHAnsi"/>
        </w:rPr>
        <w:t xml:space="preserve">find </w:t>
      </w:r>
      <w:r>
        <w:rPr>
          <w:rFonts w:asciiTheme="minorHAnsi" w:hAnsiTheme="minorHAnsi"/>
        </w:rPr>
        <w:t>the way</w:t>
      </w:r>
      <w:r w:rsidRPr="00066FB5">
        <w:rPr>
          <w:rFonts w:asciiTheme="minorHAnsi" w:hAnsiTheme="minorHAnsi"/>
        </w:rPr>
        <w:t>.</w:t>
      </w:r>
    </w:p>
    <w:p w14:paraId="440D6E27" w14:textId="77777777" w:rsidR="005D0DD4" w:rsidRDefault="005D0DD4" w:rsidP="00CD48D4">
      <w:pPr>
        <w:pStyle w:val="BodyText"/>
      </w:pPr>
    </w:p>
    <w:p w14:paraId="1F3686BB" w14:textId="76865085" w:rsidR="005D0DD4" w:rsidRDefault="006966A1" w:rsidP="00A06CF4">
      <w:pPr>
        <w:pStyle w:val="BodyText"/>
      </w:pPr>
      <w:r w:rsidRPr="006966A1">
        <w:t xml:space="preserve">Map of </w:t>
      </w:r>
      <w:r>
        <w:t xml:space="preserve">the </w:t>
      </w:r>
      <w:r w:rsidRPr="006966A1">
        <w:t>farms</w:t>
      </w:r>
      <w:r w:rsidR="00A06CF4">
        <w:t xml:space="preserve"> (to </w:t>
      </w:r>
      <w:r w:rsidR="00A06CF4" w:rsidRPr="006966A1">
        <w:t>buy something tasty</w:t>
      </w:r>
      <w:r w:rsidR="00A06CF4">
        <w:t>)</w:t>
      </w:r>
      <w:r w:rsidRPr="006966A1">
        <w:t xml:space="preserve"> </w:t>
      </w:r>
      <w:r w:rsidR="00A06CF4">
        <w:t>and rest points along walking and cycling routes</w:t>
      </w:r>
      <w:r>
        <w:t>:</w:t>
      </w:r>
      <w:r w:rsidR="0048504E">
        <w:t xml:space="preserve"> </w:t>
      </w:r>
      <w:r w:rsidR="0048504E" w:rsidRPr="0048504E">
        <w:rPr>
          <w:rStyle w:val="Hyperlink"/>
        </w:rPr>
        <w:t>https://www.rustpunt.nu/</w:t>
      </w:r>
    </w:p>
    <w:p w14:paraId="45F4C0F3" w14:textId="77777777" w:rsidR="005D0DD4" w:rsidRPr="006966A1" w:rsidRDefault="005D0DD4" w:rsidP="00CD48D4">
      <w:pPr>
        <w:pStyle w:val="BodyText"/>
      </w:pPr>
    </w:p>
    <w:p w14:paraId="43C58333" w14:textId="52479546" w:rsidR="00CD48D4" w:rsidRDefault="00CD48D4" w:rsidP="00CD48D4">
      <w:pPr>
        <w:pStyle w:val="BodyText"/>
      </w:pPr>
      <w:r>
        <w:t xml:space="preserve">For advice on buying and using a bicycle, go to </w:t>
      </w:r>
      <w:hyperlink r:id="rId91" w:history="1">
        <w:r w:rsidRPr="007F1D69">
          <w:rPr>
            <w:rStyle w:val="Hyperlink"/>
          </w:rPr>
          <w:t>https://rabotaem.nl/everyday/velosiped-pokupka-strahovka-ispolzovanie/</w:t>
        </w:r>
      </w:hyperlink>
    </w:p>
    <w:p w14:paraId="532377C9" w14:textId="77777777" w:rsidR="00AF2BB7" w:rsidRDefault="00AF2BB7" w:rsidP="00AF2BB7">
      <w:pPr>
        <w:pStyle w:val="BodyText"/>
        <w:rPr>
          <w:b/>
          <w:bCs/>
        </w:rPr>
      </w:pPr>
    </w:p>
    <w:p w14:paraId="3579E051" w14:textId="18871655" w:rsidR="00AF2BB7" w:rsidRDefault="00AF2BB7" w:rsidP="00AF2BB7">
      <w:pPr>
        <w:pStyle w:val="BodyText"/>
      </w:pPr>
      <w:r>
        <w:rPr>
          <w:b/>
          <w:bCs/>
        </w:rPr>
        <w:t>Tip</w:t>
      </w:r>
      <w:r w:rsidRPr="007165C9">
        <w:rPr>
          <w:b/>
          <w:bCs/>
        </w:rPr>
        <w:t>:</w:t>
      </w:r>
      <w:r>
        <w:t xml:space="preserve"> Don’t buy an expensive bicycle, it</w:t>
      </w:r>
      <w:r w:rsidR="005F0A5C">
        <w:t xml:space="preserve"> is very likely to be </w:t>
      </w:r>
      <w:r>
        <w:t>stolen.</w:t>
      </w:r>
    </w:p>
    <w:p w14:paraId="1F9F4AFC" w14:textId="77777777" w:rsidR="00AF2BB7" w:rsidRDefault="00AF2BB7" w:rsidP="00AF2BB7">
      <w:pPr>
        <w:pStyle w:val="BodyText"/>
        <w:rPr>
          <w:rFonts w:asciiTheme="minorHAnsi" w:hAnsiTheme="minorHAnsi"/>
        </w:rPr>
      </w:pPr>
      <w:r>
        <w:rPr>
          <w:rFonts w:asciiTheme="minorHAnsi" w:hAnsiTheme="minorHAnsi"/>
        </w:rPr>
        <w:t>To buy a bicycle or its parts, go to:</w:t>
      </w:r>
    </w:p>
    <w:p w14:paraId="3D0C6AEE" w14:textId="77777777" w:rsidR="00AF2BB7" w:rsidRDefault="00AF2BB7" w:rsidP="00AF2BB7">
      <w:pPr>
        <w:pStyle w:val="BodyText"/>
      </w:pPr>
      <w:r>
        <w:rPr>
          <w:rFonts w:asciiTheme="minorHAnsi" w:hAnsiTheme="minorHAnsi"/>
        </w:rPr>
        <w:t>- A</w:t>
      </w:r>
      <w:r w:rsidRPr="00066FB5">
        <w:rPr>
          <w:rFonts w:asciiTheme="minorHAnsi" w:hAnsiTheme="minorHAnsi"/>
        </w:rPr>
        <w:t xml:space="preserve"> shop for cyclists (check the sale</w:t>
      </w:r>
      <w:r>
        <w:rPr>
          <w:rFonts w:asciiTheme="minorHAnsi" w:hAnsiTheme="minorHAnsi"/>
        </w:rPr>
        <w:t xml:space="preserve"> section</w:t>
      </w:r>
      <w:r w:rsidRPr="00066FB5">
        <w:rPr>
          <w:rFonts w:asciiTheme="minorHAnsi" w:hAnsiTheme="minorHAnsi"/>
        </w:rPr>
        <w:t>)</w:t>
      </w:r>
      <w:r>
        <w:rPr>
          <w:rFonts w:asciiTheme="minorHAnsi" w:hAnsiTheme="minorHAnsi"/>
        </w:rPr>
        <w:t xml:space="preserve"> </w:t>
      </w:r>
      <w:hyperlink r:id="rId92" w:history="1">
        <w:r w:rsidRPr="009D4DCD">
          <w:rPr>
            <w:rStyle w:val="Hyperlink"/>
            <w:rFonts w:asciiTheme="minorHAnsi" w:hAnsiTheme="minorHAnsi" w:cs="Segoe UI"/>
          </w:rPr>
          <w:t>https://www.mantel.com/en</w:t>
        </w:r>
      </w:hyperlink>
    </w:p>
    <w:p w14:paraId="206F0DF2" w14:textId="7D540A7D" w:rsidR="00AF2BB7" w:rsidRDefault="00AF2BB7" w:rsidP="00AF2BB7">
      <w:pPr>
        <w:pStyle w:val="BodyText"/>
      </w:pPr>
      <w:r>
        <w:t xml:space="preserve">- Facebook group </w:t>
      </w:r>
      <w:hyperlink r:id="rId93" w:history="1">
        <w:r w:rsidRPr="009D4DCD">
          <w:rPr>
            <w:rStyle w:val="Hyperlink"/>
          </w:rPr>
          <w:t>https://www.facebook.com/groups/BikesAmsterdam/</w:t>
        </w:r>
      </w:hyperlink>
    </w:p>
    <w:p w14:paraId="5F76BC74" w14:textId="77777777" w:rsidR="00AF2BB7" w:rsidRPr="00585F5F" w:rsidRDefault="00AF2BB7" w:rsidP="00AF2BB7">
      <w:pPr>
        <w:pStyle w:val="BodyText"/>
        <w:rPr>
          <w:lang w:val="pl-PL"/>
        </w:rPr>
      </w:pPr>
      <w:r w:rsidRPr="00585F5F">
        <w:rPr>
          <w:lang w:val="pl-PL"/>
        </w:rPr>
        <w:t xml:space="preserve">- Telegram chat </w:t>
      </w:r>
      <w:hyperlink r:id="rId94" w:history="1">
        <w:r w:rsidRPr="00585F5F">
          <w:rPr>
            <w:rStyle w:val="Hyperlink"/>
            <w:lang w:val="pl-PL"/>
          </w:rPr>
          <w:t>https://t.me/velobenelux</w:t>
        </w:r>
      </w:hyperlink>
    </w:p>
    <w:p w14:paraId="0AEDB023" w14:textId="77777777" w:rsidR="00AF2BB7" w:rsidRPr="00585F5F" w:rsidRDefault="00AF2BB7" w:rsidP="00EE3F3B">
      <w:pPr>
        <w:pStyle w:val="BodyText"/>
        <w:rPr>
          <w:lang w:val="pl-PL"/>
        </w:rPr>
      </w:pPr>
    </w:p>
    <w:p w14:paraId="46E7922D" w14:textId="77777777" w:rsidR="006C6B40" w:rsidRDefault="006F2652" w:rsidP="00EE3F3B">
      <w:pPr>
        <w:pStyle w:val="BodyText"/>
      </w:pPr>
      <w:r w:rsidRPr="006F2652">
        <w:t xml:space="preserve">Invite your friends and you both receive a €7,50 discount. </w:t>
      </w:r>
      <w:r w:rsidR="00F647DA">
        <w:t>To rent a bike</w:t>
      </w:r>
      <w:r w:rsidR="00212065">
        <w:t>, u</w:t>
      </w:r>
      <w:r w:rsidR="00C63F5E">
        <w:t>s</w:t>
      </w:r>
      <w:r w:rsidR="00EE3F3B">
        <w:t xml:space="preserve">e </w:t>
      </w:r>
      <w:r w:rsidR="000F261A">
        <w:t xml:space="preserve">a </w:t>
      </w:r>
      <w:r w:rsidR="00EE3F3B">
        <w:t>code</w:t>
      </w:r>
      <w:r w:rsidR="00EE3F3B" w:rsidRPr="00D70E74">
        <w:rPr>
          <w:i/>
          <w:iCs/>
        </w:rPr>
        <w:t xml:space="preserve"> </w:t>
      </w:r>
      <w:r w:rsidR="002578DF" w:rsidRPr="002578DF">
        <w:rPr>
          <w:i/>
          <w:iCs/>
        </w:rPr>
        <w:t>DMYTRO65188</w:t>
      </w:r>
      <w:r w:rsidR="00EE3F3B" w:rsidRPr="00D70E74">
        <w:rPr>
          <w:i/>
          <w:iCs/>
        </w:rPr>
        <w:t xml:space="preserve"> </w:t>
      </w:r>
      <w:hyperlink r:id="rId95" w:history="1">
        <w:r w:rsidR="006228C8" w:rsidRPr="007F1D69">
          <w:rPr>
            <w:rStyle w:val="Hyperlink"/>
          </w:rPr>
          <w:t>https://swapfiets.com/?source=app</w:t>
        </w:r>
      </w:hyperlink>
      <w:r w:rsidR="006759EE">
        <w:t xml:space="preserve"> </w:t>
      </w:r>
    </w:p>
    <w:p w14:paraId="3C987025" w14:textId="3E39B528" w:rsidR="00EE3F3B" w:rsidRDefault="00EE3F3B" w:rsidP="00EE3F3B">
      <w:pPr>
        <w:pStyle w:val="BodyText"/>
      </w:pPr>
      <w:r>
        <w:t xml:space="preserve">Swapfiets </w:t>
      </w:r>
      <w:r w:rsidR="006759EE">
        <w:t xml:space="preserve">may </w:t>
      </w:r>
      <w:r>
        <w:t>be expensive</w:t>
      </w:r>
      <w:r w:rsidR="006759EE">
        <w:t xml:space="preserve">. They may </w:t>
      </w:r>
      <w:r>
        <w:t>charge you for everything</w:t>
      </w:r>
      <w:r w:rsidR="000F261A">
        <w:t xml:space="preserve">. </w:t>
      </w:r>
      <w:r w:rsidR="006759EE">
        <w:t>If</w:t>
      </w:r>
      <w:r w:rsidR="00D602A0">
        <w:t xml:space="preserve"> the rented bike is stolen, you </w:t>
      </w:r>
      <w:r w:rsidR="006759EE">
        <w:t>will have to pay for it.</w:t>
      </w:r>
    </w:p>
    <w:p w14:paraId="3F130073" w14:textId="77777777" w:rsidR="00EE3F3B" w:rsidRDefault="00EE3F3B" w:rsidP="00EE3F3B">
      <w:pPr>
        <w:pStyle w:val="BodyText"/>
      </w:pPr>
    </w:p>
    <w:p w14:paraId="63F0F657" w14:textId="4B0DBC89" w:rsidR="006B0577" w:rsidRDefault="00417C2C" w:rsidP="00EE3F3B">
      <w:pPr>
        <w:pStyle w:val="BodyText"/>
      </w:pPr>
      <w:r>
        <w:t>To rent a bike for a short time</w:t>
      </w:r>
      <w:r w:rsidR="006B0577">
        <w:t xml:space="preserve">, </w:t>
      </w:r>
      <w:r w:rsidR="001D6F82">
        <w:t>see</w:t>
      </w:r>
      <w:r w:rsidR="006B0577">
        <w:t>:</w:t>
      </w:r>
    </w:p>
    <w:p w14:paraId="75E38488" w14:textId="705D88F1" w:rsidR="00522F28" w:rsidRPr="00C15179" w:rsidRDefault="00A86E76" w:rsidP="00522F28">
      <w:pPr>
        <w:pStyle w:val="BodyText"/>
      </w:pPr>
      <w:r>
        <w:t xml:space="preserve">- </w:t>
      </w:r>
      <w:r w:rsidR="00AD7989">
        <w:t xml:space="preserve">Bird: </w:t>
      </w:r>
      <w:hyperlink r:id="rId96" w:history="1">
        <w:r w:rsidR="00AD7989" w:rsidRPr="00BB4DE6">
          <w:rPr>
            <w:rStyle w:val="Hyperlink"/>
          </w:rPr>
          <w:t>https://gift.bird.co/links/3FrHgVSpDhYWQbst8</w:t>
        </w:r>
      </w:hyperlink>
    </w:p>
    <w:p w14:paraId="671631E3" w14:textId="6A42233F" w:rsidR="00B96000" w:rsidRDefault="00E878F7" w:rsidP="007735C4">
      <w:pPr>
        <w:pStyle w:val="BodyText"/>
        <w:ind w:right="-141"/>
      </w:pPr>
      <w:r>
        <w:t xml:space="preserve">- </w:t>
      </w:r>
      <w:r w:rsidR="00AD7989">
        <w:t xml:space="preserve">Donkey: </w:t>
      </w:r>
      <w:hyperlink r:id="rId97" w:history="1">
        <w:r w:rsidR="00195966" w:rsidRPr="00BB4DE6">
          <w:rPr>
            <w:rStyle w:val="Hyperlink"/>
          </w:rPr>
          <w:t>https://www.donkey.bike/</w:t>
        </w:r>
      </w:hyperlink>
      <w:r w:rsidR="005C60E6">
        <w:t xml:space="preserve"> </w:t>
      </w:r>
      <w:r w:rsidR="00C63F5E">
        <w:t>U</w:t>
      </w:r>
      <w:r w:rsidR="00EE3F3B">
        <w:t xml:space="preserve">se referral link to get </w:t>
      </w:r>
      <w:r w:rsidR="006B0577">
        <w:t xml:space="preserve">a </w:t>
      </w:r>
      <w:r w:rsidR="00EE3F3B">
        <w:t xml:space="preserve">discount </w:t>
      </w:r>
      <w:hyperlink r:id="rId98" w:history="1">
        <w:r w:rsidR="00B96000" w:rsidRPr="00845696">
          <w:rPr>
            <w:rStyle w:val="Hyperlink"/>
          </w:rPr>
          <w:t>https://dnky.bike/freeride?code=6940BF</w:t>
        </w:r>
      </w:hyperlink>
    </w:p>
    <w:p w14:paraId="6CA70923" w14:textId="67FA2A7D" w:rsidR="005B2754" w:rsidRDefault="005B2754" w:rsidP="005B2754">
      <w:pPr>
        <w:pStyle w:val="BodyText"/>
      </w:pPr>
      <w:r>
        <w:t xml:space="preserve">- </w:t>
      </w:r>
      <w:r w:rsidR="00195966">
        <w:t>B</w:t>
      </w:r>
      <w:r w:rsidR="00191B0C" w:rsidRPr="00191B0C">
        <w:t>ike sharing program</w:t>
      </w:r>
      <w:r w:rsidR="001D6F82">
        <w:t xml:space="preserve"> </w:t>
      </w:r>
      <w:r w:rsidR="00191B0C" w:rsidRPr="00191B0C">
        <w:t>OV-</w:t>
      </w:r>
      <w:proofErr w:type="spellStart"/>
      <w:r w:rsidR="00191B0C" w:rsidRPr="00191B0C">
        <w:t>fiets</w:t>
      </w:r>
      <w:proofErr w:type="spellEnd"/>
      <w:r w:rsidR="00C22350">
        <w:t xml:space="preserve">. </w:t>
      </w:r>
      <w:r>
        <w:t>In the NS.nl application, find the closest location (usually a big railway station) and use your NS card (NS Business is ok) to take a bike. You need to return it back to the same location</w:t>
      </w:r>
    </w:p>
    <w:p w14:paraId="45EEB0A4" w14:textId="618435AB" w:rsidR="00896E9F" w:rsidRDefault="005B2754" w:rsidP="00EE3F3B">
      <w:pPr>
        <w:pStyle w:val="BodyText"/>
      </w:pPr>
      <w:r>
        <w:t xml:space="preserve">- </w:t>
      </w:r>
      <w:r w:rsidR="00356EC4">
        <w:t>For Den Haag and few small cities (local service)</w:t>
      </w:r>
      <w:r w:rsidR="003948D2">
        <w:t xml:space="preserve">, </w:t>
      </w:r>
      <w:hyperlink r:id="rId99" w:history="1">
        <w:r w:rsidR="003948D2" w:rsidRPr="000D66EE">
          <w:rPr>
            <w:rStyle w:val="Hyperlink"/>
          </w:rPr>
          <w:t>https://www.htm.nl/ons-vervoer/htm-fiets</w:t>
        </w:r>
      </w:hyperlink>
      <w:r w:rsidR="00E35A73">
        <w:t>.</w:t>
      </w:r>
      <w:r>
        <w:t xml:space="preserve"> </w:t>
      </w:r>
      <w:r w:rsidR="00E35A73">
        <w:t xml:space="preserve">Last mile bikes, </w:t>
      </w:r>
      <w:r>
        <w:t>drop</w:t>
      </w:r>
      <w:r w:rsidR="003948D2">
        <w:t xml:space="preserve"> </w:t>
      </w:r>
      <w:r>
        <w:t xml:space="preserve">zones are near bus </w:t>
      </w:r>
      <w:r w:rsidR="00E35A73">
        <w:t xml:space="preserve">stops </w:t>
      </w:r>
      <w:r>
        <w:t>and tram stops</w:t>
      </w:r>
    </w:p>
    <w:p w14:paraId="7F50D9DF" w14:textId="3CD90AB6" w:rsidR="006D0AC1" w:rsidRDefault="001C2E2B" w:rsidP="000F1C40">
      <w:pPr>
        <w:pStyle w:val="Heading2"/>
        <w:pageBreakBefore/>
      </w:pPr>
      <w:bookmarkStart w:id="27" w:name="_Toc175581827"/>
      <w:r>
        <w:lastRenderedPageBreak/>
        <w:t>Scooter</w:t>
      </w:r>
      <w:bookmarkEnd w:id="27"/>
    </w:p>
    <w:p w14:paraId="6DA149AB" w14:textId="77777777" w:rsidR="000F1C40" w:rsidRDefault="000F1C40" w:rsidP="000F1C40">
      <w:pPr>
        <w:pStyle w:val="BodyText"/>
      </w:pPr>
      <w:r>
        <w:t>You can rent e-steps, scooters, bikes, and extra vehicles. Rules and conditions differ from year to year and city to city (wearing a helmet, permission to use special roads, and so on). Read them in advance and monitor changes.</w:t>
      </w:r>
    </w:p>
    <w:p w14:paraId="7F07E9CD" w14:textId="77777777" w:rsidR="000F1C40" w:rsidRPr="000F1C40" w:rsidRDefault="000F1C40" w:rsidP="000F1C40">
      <w:pPr>
        <w:pStyle w:val="BodyText"/>
      </w:pPr>
    </w:p>
    <w:p w14:paraId="5BC34768" w14:textId="030ABCE4" w:rsidR="006D0AC1" w:rsidRDefault="00DE7B03" w:rsidP="006D0AC1">
      <w:pPr>
        <w:pStyle w:val="BodyText"/>
      </w:pPr>
      <w:r>
        <w:t xml:space="preserve">A map of all available mobility options off all vendors nearby: </w:t>
      </w:r>
      <w:hyperlink r:id="rId100" w:history="1">
        <w:r w:rsidR="009C5319" w:rsidRPr="00080EDD">
          <w:rPr>
            <w:rStyle w:val="Hyperlink"/>
          </w:rPr>
          <w:t>https://www.alride.app/</w:t>
        </w:r>
      </w:hyperlink>
      <w:r w:rsidR="006D0AC1">
        <w:t>. Pick up the vehicle</w:t>
      </w:r>
      <w:r w:rsidR="00D366C9">
        <w:t>,</w:t>
      </w:r>
      <w:r w:rsidR="006D0AC1">
        <w:t xml:space="preserve"> and </w:t>
      </w:r>
      <w:r w:rsidR="00CD0DF4">
        <w:t xml:space="preserve">the app </w:t>
      </w:r>
      <w:r w:rsidR="006D0AC1">
        <w:t>redirect</w:t>
      </w:r>
      <w:r w:rsidR="00CD0DF4">
        <w:t xml:space="preserve">s you </w:t>
      </w:r>
      <w:r w:rsidR="006D0AC1">
        <w:t>to</w:t>
      </w:r>
      <w:r w:rsidR="00CD0DF4">
        <w:t xml:space="preserve"> the</w:t>
      </w:r>
      <w:r w:rsidR="006D0AC1">
        <w:t xml:space="preserve"> vendor app.</w:t>
      </w:r>
    </w:p>
    <w:p w14:paraId="4B479FC0" w14:textId="77777777" w:rsidR="00FC01B4" w:rsidRDefault="00FC01B4" w:rsidP="006D0AC1">
      <w:pPr>
        <w:pStyle w:val="BodyText"/>
      </w:pPr>
    </w:p>
    <w:p w14:paraId="41D0D1BB" w14:textId="66EABED1" w:rsidR="00D366C9" w:rsidRDefault="00A65BFC" w:rsidP="006D0AC1">
      <w:pPr>
        <w:pStyle w:val="BodyText"/>
      </w:pPr>
      <w:r>
        <w:t>E-mobility services:</w:t>
      </w:r>
    </w:p>
    <w:p w14:paraId="097A8168" w14:textId="3385060D" w:rsidR="00841554" w:rsidRDefault="00CD0DF4" w:rsidP="006D0AC1">
      <w:pPr>
        <w:pStyle w:val="BodyText"/>
      </w:pPr>
      <w:r>
        <w:t xml:space="preserve">- </w:t>
      </w:r>
      <w:hyperlink r:id="rId101" w:history="1">
        <w:r w:rsidRPr="00080EDD">
          <w:rPr>
            <w:rStyle w:val="Hyperlink"/>
          </w:rPr>
          <w:t>https://nl.go-sharing.com</w:t>
        </w:r>
      </w:hyperlink>
      <w:r w:rsidR="0045401F" w:rsidRPr="0045401F">
        <w:t xml:space="preserve"> </w:t>
      </w:r>
      <w:r w:rsidR="0045401F">
        <w:t>E-steps, e-bikes (sometimes in poor condition), e-scooters and e-mopeds. Support is not always friendly.</w:t>
      </w:r>
      <w:r w:rsidR="00E44CFF">
        <w:t xml:space="preserve"> </w:t>
      </w:r>
      <w:r w:rsidR="00FB4CC1">
        <w:t xml:space="preserve">Online validation for e-scooters. </w:t>
      </w:r>
      <w:r w:rsidR="00D31846">
        <w:t>T</w:t>
      </w:r>
      <w:r w:rsidR="00D31846" w:rsidRPr="00841554">
        <w:t xml:space="preserve">o </w:t>
      </w:r>
      <w:r w:rsidR="00FB4CC1">
        <w:t xml:space="preserve">drive </w:t>
      </w:r>
      <w:r w:rsidR="00D31846" w:rsidRPr="00841554">
        <w:t>the GO Sharing e-mopeds</w:t>
      </w:r>
      <w:r w:rsidR="00D31846">
        <w:t xml:space="preserve"> for </w:t>
      </w:r>
      <w:r w:rsidR="00FB4CC1">
        <w:t xml:space="preserve">25 min </w:t>
      </w:r>
      <w:r w:rsidR="006727A4">
        <w:t xml:space="preserve">for </w:t>
      </w:r>
      <w:r w:rsidR="00FB4CC1">
        <w:t xml:space="preserve">free, </w:t>
      </w:r>
      <w:r w:rsidR="006727A4">
        <w:t>d</w:t>
      </w:r>
      <w:r w:rsidR="00841554" w:rsidRPr="00841554">
        <w:t xml:space="preserve">ownload the app, under </w:t>
      </w:r>
      <w:r w:rsidR="004D62A4" w:rsidRPr="004D62A4">
        <w:rPr>
          <w:b/>
          <w:bCs/>
        </w:rPr>
        <w:t>P</w:t>
      </w:r>
      <w:r w:rsidR="00841554" w:rsidRPr="004D62A4">
        <w:rPr>
          <w:b/>
          <w:bCs/>
        </w:rPr>
        <w:t>romotional codes</w:t>
      </w:r>
      <w:r w:rsidR="00773991">
        <w:t xml:space="preserve">, </w:t>
      </w:r>
      <w:r w:rsidR="00841554" w:rsidRPr="00841554">
        <w:t>enter</w:t>
      </w:r>
      <w:r w:rsidR="00A57491">
        <w:t xml:space="preserve"> </w:t>
      </w:r>
      <w:r w:rsidR="00A57491" w:rsidRPr="00A57491">
        <w:rPr>
          <w:i/>
          <w:iCs/>
        </w:rPr>
        <w:t>XHYT3V</w:t>
      </w:r>
      <w:r w:rsidR="00A57491">
        <w:rPr>
          <w:i/>
          <w:iCs/>
        </w:rPr>
        <w:t>.</w:t>
      </w:r>
    </w:p>
    <w:p w14:paraId="3699665F" w14:textId="2B37F5E0" w:rsidR="006276BB" w:rsidRDefault="00CD0DF4" w:rsidP="006D0AC1">
      <w:pPr>
        <w:pStyle w:val="BodyText"/>
      </w:pPr>
      <w:r>
        <w:t xml:space="preserve">- </w:t>
      </w:r>
      <w:hyperlink r:id="rId102" w:history="1">
        <w:r w:rsidRPr="00080EDD">
          <w:rPr>
            <w:rStyle w:val="Hyperlink"/>
          </w:rPr>
          <w:t>https://felyx.com</w:t>
        </w:r>
      </w:hyperlink>
      <w:r w:rsidR="00E44CFF">
        <w:t xml:space="preserve"> </w:t>
      </w:r>
      <w:r w:rsidR="00594017" w:rsidRPr="00594017">
        <w:t xml:space="preserve">Download the app and receive </w:t>
      </w:r>
      <w:r w:rsidR="002F7399">
        <w:t>4</w:t>
      </w:r>
      <w:r w:rsidR="00594017" w:rsidRPr="00594017">
        <w:t>0 free minutes</w:t>
      </w:r>
      <w:r w:rsidR="00594017">
        <w:t xml:space="preserve">. </w:t>
      </w:r>
      <w:r w:rsidR="00C43120">
        <w:t>Use p</w:t>
      </w:r>
      <w:r w:rsidR="006D0AC1">
        <w:t xml:space="preserve">romo code </w:t>
      </w:r>
      <w:proofErr w:type="spellStart"/>
      <w:r w:rsidR="008A7E53" w:rsidRPr="002F7399">
        <w:rPr>
          <w:i/>
          <w:iCs/>
        </w:rPr>
        <w:t>duQxkwoF</w:t>
      </w:r>
      <w:proofErr w:type="spellEnd"/>
      <w:r w:rsidR="008A7E53" w:rsidRPr="008A7E53">
        <w:t xml:space="preserve"> in the app</w:t>
      </w:r>
      <w:r w:rsidR="00033802">
        <w:t>.</w:t>
      </w:r>
    </w:p>
    <w:p w14:paraId="279B11C6" w14:textId="6CFF3142" w:rsidR="00301555" w:rsidRDefault="00CD0DF4" w:rsidP="006D0AC1">
      <w:pPr>
        <w:pStyle w:val="BodyText"/>
        <w:rPr>
          <w:rStyle w:val="CommentReference"/>
          <w:rFonts w:ascii="Times New Roman" w:hAnsi="Times New Roman"/>
          <w:color w:val="auto"/>
        </w:rPr>
      </w:pPr>
      <w:r>
        <w:t xml:space="preserve">- </w:t>
      </w:r>
      <w:hyperlink r:id="rId103" w:history="1">
        <w:r w:rsidRPr="00080EDD">
          <w:rPr>
            <w:rStyle w:val="Hyperlink"/>
          </w:rPr>
          <w:t>https://www.tier.</w:t>
        </w:r>
        <w:r w:rsidRPr="00C250EE">
          <w:rPr>
            <w:rStyle w:val="Hyperlink"/>
          </w:rPr>
          <w:t>app</w:t>
        </w:r>
      </w:hyperlink>
      <w:r w:rsidR="00E44CFF" w:rsidRPr="00E44CFF">
        <w:t xml:space="preserve"> </w:t>
      </w:r>
      <w:r w:rsidR="00E44CFF">
        <w:t>Not available in some ci</w:t>
      </w:r>
      <w:r w:rsidR="00890E03">
        <w:t>t</w:t>
      </w:r>
      <w:r w:rsidR="00E44CFF">
        <w:t xml:space="preserve">ies (Den Haag) but available in Germany, Poland and so on. Bonus zones for parking, power accumulators, group ride options. </w:t>
      </w:r>
      <w:r w:rsidR="00033802">
        <w:t>Use r</w:t>
      </w:r>
      <w:r w:rsidR="006D0AC1">
        <w:t>efer</w:t>
      </w:r>
      <w:r w:rsidR="00033802">
        <w:t>r</w:t>
      </w:r>
      <w:r w:rsidR="006D0AC1">
        <w:t xml:space="preserve">al link </w:t>
      </w:r>
      <w:hyperlink r:id="rId104" w:history="1">
        <w:r w:rsidR="00033802" w:rsidRPr="00C250EE">
          <w:rPr>
            <w:rStyle w:val="Hyperlink"/>
          </w:rPr>
          <w:t>https://tier.page.link/z4NDJ</w:t>
        </w:r>
      </w:hyperlink>
      <w:r w:rsidR="00033802" w:rsidRPr="000F3D35">
        <w:rPr>
          <w:color w:val="9933FF"/>
        </w:rPr>
        <w:t xml:space="preserve"> </w:t>
      </w:r>
      <w:r w:rsidR="00033802">
        <w:t>t</w:t>
      </w:r>
      <w:r w:rsidR="006D0AC1">
        <w:t>o get 50% discoun</w:t>
      </w:r>
      <w:r w:rsidR="00033802">
        <w:t>t</w:t>
      </w:r>
      <w:r w:rsidR="006D0AC1">
        <w:t xml:space="preserve"> for 5 rides</w:t>
      </w:r>
      <w:r w:rsidR="00033802">
        <w:t>.</w:t>
      </w:r>
    </w:p>
    <w:p w14:paraId="69094D26" w14:textId="42FEA3CC" w:rsidR="00B05BFA" w:rsidRDefault="00CD0DF4" w:rsidP="006D0AC1">
      <w:pPr>
        <w:pStyle w:val="BodyText"/>
      </w:pPr>
      <w:r>
        <w:t xml:space="preserve">- </w:t>
      </w:r>
      <w:hyperlink r:id="rId105" w:history="1">
        <w:r w:rsidRPr="00080EDD">
          <w:rPr>
            <w:rStyle w:val="Hyperlink"/>
          </w:rPr>
          <w:t>https://www.bondi.city/</w:t>
        </w:r>
      </w:hyperlink>
      <w:r w:rsidR="00B05BFA" w:rsidRPr="00B05BFA">
        <w:t xml:space="preserve"> </w:t>
      </w:r>
      <w:r w:rsidR="00A65BFC">
        <w:t>E</w:t>
      </w:r>
      <w:r w:rsidR="00B05BFA">
        <w:t xml:space="preserve">-steps, new e-bikes. </w:t>
      </w:r>
      <w:r w:rsidR="00F13978">
        <w:t>S</w:t>
      </w:r>
      <w:r w:rsidR="00FE1D68">
        <w:t>mall drop zone</w:t>
      </w:r>
      <w:r w:rsidR="00F13978">
        <w:t>s,</w:t>
      </w:r>
      <w:r w:rsidR="00FE1D68">
        <w:t xml:space="preserve"> but a lot of them</w:t>
      </w:r>
      <w:r w:rsidR="00F13978">
        <w:t xml:space="preserve">. </w:t>
      </w:r>
      <w:r w:rsidR="00B311F8">
        <w:t>Use p</w:t>
      </w:r>
      <w:r w:rsidR="006D0AC1">
        <w:t xml:space="preserve">romo code </w:t>
      </w:r>
      <w:r w:rsidR="008324C5" w:rsidRPr="008324C5">
        <w:rPr>
          <w:i/>
          <w:iCs/>
        </w:rPr>
        <w:t>4oR7Grq8</w:t>
      </w:r>
      <w:r w:rsidR="008324C5">
        <w:t xml:space="preserve"> </w:t>
      </w:r>
      <w:r w:rsidR="0045401F">
        <w:t>to get a discount</w:t>
      </w:r>
      <w:r w:rsidR="0088688B">
        <w:t>.</w:t>
      </w:r>
    </w:p>
    <w:p w14:paraId="7A4B6FA2" w14:textId="0DB5E50B" w:rsidR="001C2E2B" w:rsidRDefault="00CD0DF4" w:rsidP="001C2E2B">
      <w:pPr>
        <w:pStyle w:val="BodyText"/>
      </w:pPr>
      <w:r>
        <w:t xml:space="preserve">- </w:t>
      </w:r>
      <w:hyperlink r:id="rId106" w:history="1">
        <w:r w:rsidRPr="00080EDD">
          <w:rPr>
            <w:rStyle w:val="Hyperlink"/>
          </w:rPr>
          <w:t>https://ridecheck.app/</w:t>
        </w:r>
      </w:hyperlink>
      <w:r w:rsidR="00E44CFF">
        <w:t xml:space="preserve"> Connected with NS application and OV-chips. Use </w:t>
      </w:r>
      <w:r w:rsidR="006D0AC1">
        <w:t xml:space="preserve">promo code </w:t>
      </w:r>
      <w:r w:rsidR="006D0AC1" w:rsidRPr="00773991">
        <w:rPr>
          <w:i/>
          <w:iCs/>
        </w:rPr>
        <w:t>STA-WQM</w:t>
      </w:r>
      <w:r w:rsidR="006D0AC1" w:rsidRPr="00017AB0">
        <w:rPr>
          <w:color w:val="9933FF"/>
        </w:rPr>
        <w:t xml:space="preserve"> </w:t>
      </w:r>
      <w:r w:rsidR="00E44CFF">
        <w:t xml:space="preserve">to get </w:t>
      </w:r>
      <w:r w:rsidR="00726F0A">
        <w:t>€5 credit.</w:t>
      </w:r>
    </w:p>
    <w:p w14:paraId="01652A4A" w14:textId="77777777" w:rsidR="00A6578C" w:rsidRDefault="00A6578C" w:rsidP="006D0AC1">
      <w:pPr>
        <w:pStyle w:val="BodyText"/>
      </w:pPr>
    </w:p>
    <w:p w14:paraId="6574F05E" w14:textId="77777777" w:rsidR="00DE5AB2" w:rsidRDefault="006D0AC1" w:rsidP="006D0AC1">
      <w:pPr>
        <w:pStyle w:val="BodyText"/>
      </w:pPr>
      <w:r>
        <w:t>Cargo e-bikes:</w:t>
      </w:r>
    </w:p>
    <w:p w14:paraId="3A7CB26E" w14:textId="35BE9E0B" w:rsidR="006D0AC1" w:rsidRDefault="00DE5AB2" w:rsidP="006D0AC1">
      <w:pPr>
        <w:pStyle w:val="BodyText"/>
      </w:pPr>
      <w:r>
        <w:t>-</w:t>
      </w:r>
      <w:r w:rsidR="006D0AC1">
        <w:t xml:space="preserve"> </w:t>
      </w:r>
      <w:hyperlink r:id="rId107" w:history="1">
        <w:r w:rsidR="00CD0DF4" w:rsidRPr="00080EDD">
          <w:rPr>
            <w:rStyle w:val="Hyperlink"/>
          </w:rPr>
          <w:t>https://cargoroo.nl/</w:t>
        </w:r>
      </w:hyperlink>
      <w:r>
        <w:t xml:space="preserve"> </w:t>
      </w:r>
      <w:r w:rsidR="00C7395D">
        <w:t>G</w:t>
      </w:r>
      <w:r w:rsidR="006D0AC1">
        <w:t xml:space="preserve">ood </w:t>
      </w:r>
      <w:r w:rsidR="0092489E">
        <w:t>e-bikes</w:t>
      </w:r>
      <w:r w:rsidR="00232636">
        <w:t xml:space="preserve"> with</w:t>
      </w:r>
      <w:r w:rsidR="00232636" w:rsidRPr="00232636">
        <w:t xml:space="preserve"> </w:t>
      </w:r>
      <w:r w:rsidR="00232636">
        <w:t>GPS detectors</w:t>
      </w:r>
      <w:r w:rsidR="0092489E">
        <w:t xml:space="preserve">, </w:t>
      </w:r>
      <w:r w:rsidR="006D0AC1">
        <w:t xml:space="preserve">fixed location where you need to return </w:t>
      </w:r>
      <w:r w:rsidR="0092489E">
        <w:t xml:space="preserve">the </w:t>
      </w:r>
      <w:r w:rsidR="006D0AC1">
        <w:t xml:space="preserve">bike. Cost </w:t>
      </w:r>
      <w:r w:rsidR="00232636" w:rsidRPr="00232636">
        <w:t>≈</w:t>
      </w:r>
      <w:r w:rsidR="00450E38">
        <w:t xml:space="preserve"> </w:t>
      </w:r>
      <w:r w:rsidR="006D0AC1">
        <w:t>4</w:t>
      </w:r>
      <w:r w:rsidR="00232636">
        <w:t>€</w:t>
      </w:r>
      <w:r w:rsidR="006D0AC1">
        <w:t>/</w:t>
      </w:r>
      <w:r w:rsidR="00232636">
        <w:t>h</w:t>
      </w:r>
      <w:r w:rsidR="006D0AC1">
        <w:t>.</w:t>
      </w:r>
    </w:p>
    <w:p w14:paraId="5CD5EE6A" w14:textId="776EF657" w:rsidR="006D0AC1" w:rsidRDefault="005D7FC9" w:rsidP="006D0AC1">
      <w:pPr>
        <w:pStyle w:val="BodyText"/>
      </w:pPr>
      <w:r>
        <w:t xml:space="preserve">- </w:t>
      </w:r>
      <w:hyperlink r:id="rId108" w:history="1">
        <w:r w:rsidRPr="00080EDD">
          <w:rPr>
            <w:rStyle w:val="Hyperlink"/>
          </w:rPr>
          <w:t>https://www.baqme.com/</w:t>
        </w:r>
      </w:hyperlink>
      <w:r w:rsidR="00A7307E">
        <w:t xml:space="preserve"> Use p</w:t>
      </w:r>
      <w:r w:rsidR="006D0AC1">
        <w:t xml:space="preserve">romo code </w:t>
      </w:r>
      <w:r w:rsidR="006D0AC1" w:rsidRPr="0040797E">
        <w:rPr>
          <w:i/>
          <w:iCs/>
        </w:rPr>
        <w:t>MAXS7D</w:t>
      </w:r>
      <w:r w:rsidR="006D0AC1">
        <w:t xml:space="preserve"> for 15</w:t>
      </w:r>
      <w:r w:rsidR="00A7307E">
        <w:t xml:space="preserve"> min of </w:t>
      </w:r>
      <w:r w:rsidR="006D0AC1">
        <w:t xml:space="preserve">free </w:t>
      </w:r>
      <w:r w:rsidR="00A7307E">
        <w:t>driving</w:t>
      </w:r>
      <w:r w:rsidR="006D0AC1">
        <w:t>.</w:t>
      </w:r>
    </w:p>
    <w:p w14:paraId="334DE74C" w14:textId="636BDA58" w:rsidR="00B8754B" w:rsidRDefault="002A1392" w:rsidP="007F3437">
      <w:pPr>
        <w:pStyle w:val="Heading2"/>
        <w:pageBreakBefore/>
      </w:pPr>
      <w:bookmarkStart w:id="28" w:name="_Toc175581828"/>
      <w:r>
        <w:lastRenderedPageBreak/>
        <w:t>Car</w:t>
      </w:r>
      <w:bookmarkEnd w:id="28"/>
    </w:p>
    <w:p w14:paraId="472F59FA" w14:textId="0E1BC75D" w:rsidR="00BB5420" w:rsidRDefault="00BB5420" w:rsidP="00BB5420">
      <w:pPr>
        <w:pStyle w:val="BodyText"/>
      </w:pPr>
      <w:r>
        <w:t>For in</w:t>
      </w:r>
      <w:r w:rsidR="009C711D">
        <w:t>f</w:t>
      </w:r>
      <w:r>
        <w:t>o on driv</w:t>
      </w:r>
      <w:r w:rsidR="009C711D">
        <w:t xml:space="preserve">ing </w:t>
      </w:r>
      <w:r>
        <w:t xml:space="preserve">license, go to </w:t>
      </w:r>
      <w:r w:rsidRPr="0018701B">
        <w:rPr>
          <w:b/>
          <w:bCs/>
        </w:rPr>
        <w:t>Documents</w:t>
      </w:r>
      <w:r>
        <w:t xml:space="preserve"> &gt; </w:t>
      </w:r>
      <w:r w:rsidRPr="0018701B">
        <w:rPr>
          <w:b/>
          <w:bCs/>
        </w:rPr>
        <w:t>Driving license</w:t>
      </w:r>
    </w:p>
    <w:p w14:paraId="570E6208" w14:textId="58675CAB" w:rsidR="001F2C51" w:rsidRPr="00900D95" w:rsidRDefault="001F2C51" w:rsidP="001F2C51">
      <w:pPr>
        <w:pStyle w:val="BodyText"/>
        <w:ind w:right="1"/>
      </w:pPr>
      <w:r>
        <w:t xml:space="preserve">All about cars: </w:t>
      </w:r>
      <w:hyperlink r:id="rId109" w:history="1">
        <w:r w:rsidRPr="007B0CA9">
          <w:rPr>
            <w:rStyle w:val="Hyperlink"/>
          </w:rPr>
          <w:t>https://t.me/autobenelux</w:t>
        </w:r>
      </w:hyperlink>
    </w:p>
    <w:p w14:paraId="7FC473CB" w14:textId="77777777" w:rsidR="00DE5311" w:rsidRDefault="00DE5311" w:rsidP="003F52B4">
      <w:pPr>
        <w:pStyle w:val="BodyText"/>
      </w:pPr>
    </w:p>
    <w:p w14:paraId="1671FB86" w14:textId="77777777" w:rsidR="004E4546" w:rsidRDefault="00B96289" w:rsidP="002A1392">
      <w:pPr>
        <w:pStyle w:val="BodyText"/>
        <w:rPr>
          <w:b/>
          <w:bCs/>
        </w:rPr>
      </w:pPr>
      <w:r w:rsidRPr="00B96289">
        <w:rPr>
          <w:b/>
          <w:bCs/>
        </w:rPr>
        <w:t>Note</w:t>
      </w:r>
      <w:r w:rsidR="004E4546">
        <w:rPr>
          <w:b/>
          <w:bCs/>
        </w:rPr>
        <w:t>s</w:t>
      </w:r>
      <w:r w:rsidRPr="005D2F36">
        <w:rPr>
          <w:b/>
          <w:bCs/>
        </w:rPr>
        <w:t>:</w:t>
      </w:r>
    </w:p>
    <w:p w14:paraId="4AD7E8A4" w14:textId="77777777" w:rsidR="004E4546" w:rsidRDefault="004E4546" w:rsidP="004E4546">
      <w:pPr>
        <w:pStyle w:val="BodyText"/>
      </w:pPr>
      <w:r>
        <w:t>- NL has high taxes for non-electro cars</w:t>
      </w:r>
    </w:p>
    <w:p w14:paraId="7734DA7A" w14:textId="41821BE8" w:rsidR="004E4546" w:rsidRDefault="004E4546" w:rsidP="004E4546">
      <w:pPr>
        <w:pStyle w:val="BodyText"/>
      </w:pPr>
      <w:r>
        <w:t>- NL allows c</w:t>
      </w:r>
      <w:r w:rsidRPr="00CE3699">
        <w:t>ar digital video recorder</w:t>
      </w:r>
      <w:r>
        <w:t>s</w:t>
      </w:r>
      <w:r w:rsidRPr="00CE3699">
        <w:t xml:space="preserve"> (DVR</w:t>
      </w:r>
      <w:r>
        <w:t>s</w:t>
      </w:r>
      <w:r w:rsidRPr="00CE3699">
        <w:t>)</w:t>
      </w:r>
    </w:p>
    <w:p w14:paraId="5651DEED" w14:textId="4D68186F" w:rsidR="0061701A" w:rsidRDefault="004E4546" w:rsidP="002A1392">
      <w:pPr>
        <w:pStyle w:val="BodyText"/>
      </w:pPr>
      <w:r>
        <w:t>- Y</w:t>
      </w:r>
      <w:r w:rsidR="005D2F36">
        <w:t>ou</w:t>
      </w:r>
      <w:r w:rsidR="005D2F36" w:rsidRPr="005D2F36">
        <w:t xml:space="preserve"> </w:t>
      </w:r>
      <w:r w:rsidR="005D2F36">
        <w:t>need</w:t>
      </w:r>
      <w:r w:rsidR="005D2F36" w:rsidRPr="005D2F36">
        <w:t xml:space="preserve"> </w:t>
      </w:r>
      <w:r w:rsidR="005D2F36">
        <w:t>to</w:t>
      </w:r>
      <w:r w:rsidR="005D2F36" w:rsidRPr="005D2F36">
        <w:t xml:space="preserve"> </w:t>
      </w:r>
      <w:r w:rsidR="005D2F36">
        <w:t>re</w:t>
      </w:r>
      <w:r w:rsidR="00866AC8">
        <w:t>-</w:t>
      </w:r>
      <w:r w:rsidR="005D2F36">
        <w:t>register</w:t>
      </w:r>
      <w:r w:rsidR="005D2F36" w:rsidRPr="005D2F36">
        <w:t xml:space="preserve"> </w:t>
      </w:r>
      <w:r w:rsidR="005D2F36">
        <w:t>your</w:t>
      </w:r>
      <w:r w:rsidR="00A24F78">
        <w:t xml:space="preserve"> car with</w:t>
      </w:r>
      <w:r w:rsidR="005D2F36" w:rsidRPr="005D2F36">
        <w:t xml:space="preserve"> </w:t>
      </w:r>
      <w:r w:rsidR="005D2F36">
        <w:t xml:space="preserve">BY/RU/UA </w:t>
      </w:r>
      <w:r w:rsidR="00D917FD" w:rsidRPr="00D917FD">
        <w:t>registration plates</w:t>
      </w:r>
      <w:r w:rsidR="00D917FD">
        <w:t xml:space="preserve"> </w:t>
      </w:r>
      <w:r w:rsidR="00B86B86">
        <w:t xml:space="preserve">in </w:t>
      </w:r>
      <w:r w:rsidR="00225CAA" w:rsidRPr="00225CAA">
        <w:t>2 weeks after</w:t>
      </w:r>
      <w:r w:rsidR="00B86B86">
        <w:t xml:space="preserve"> getting </w:t>
      </w:r>
      <w:r w:rsidR="00225CAA" w:rsidRPr="00225CAA">
        <w:t>a</w:t>
      </w:r>
      <w:r w:rsidR="00A24F78">
        <w:t xml:space="preserve"> </w:t>
      </w:r>
      <w:r w:rsidR="00225CAA" w:rsidRPr="00225CAA">
        <w:t>residence permit</w:t>
      </w:r>
      <w:r w:rsidR="00A24F78">
        <w:t>, b</w:t>
      </w:r>
      <w:r w:rsidR="00B86B86">
        <w:t xml:space="preserve">ut many people </w:t>
      </w:r>
      <w:r w:rsidR="00A24F78">
        <w:t xml:space="preserve">don’t do it for </w:t>
      </w:r>
      <w:r w:rsidR="00225CAA" w:rsidRPr="00225CAA">
        <w:t>years</w:t>
      </w:r>
    </w:p>
    <w:p w14:paraId="123C8A0A" w14:textId="77777777" w:rsidR="00225CAA" w:rsidRPr="00225CAA" w:rsidRDefault="00225CAA" w:rsidP="002A1392">
      <w:pPr>
        <w:pStyle w:val="BodyText"/>
      </w:pPr>
    </w:p>
    <w:p w14:paraId="510303C4" w14:textId="1089079F" w:rsidR="002A1392" w:rsidRDefault="009D65D0" w:rsidP="002A1392">
      <w:pPr>
        <w:pStyle w:val="BodyText"/>
      </w:pPr>
      <w:r>
        <w:t>To i</w:t>
      </w:r>
      <w:r w:rsidR="002A1392">
        <w:t>mport</w:t>
      </w:r>
      <w:r w:rsidR="00E25C9F" w:rsidRPr="00E25C9F">
        <w:t xml:space="preserve"> </w:t>
      </w:r>
      <w:r w:rsidR="00084B71">
        <w:t>a</w:t>
      </w:r>
      <w:r w:rsidR="002A1392">
        <w:t xml:space="preserve"> car from Belarus</w:t>
      </w:r>
      <w:r>
        <w:t xml:space="preserve">, </w:t>
      </w:r>
      <w:hyperlink r:id="rId110" w:history="1">
        <w:r w:rsidRPr="00473F7F">
          <w:rPr>
            <w:rStyle w:val="Hyperlink"/>
          </w:rPr>
          <w:t>https://rabotaem.nl/moving/import-mashiny-v-niderlandy/</w:t>
        </w:r>
      </w:hyperlink>
      <w:r>
        <w:t xml:space="preserve"> and </w:t>
      </w:r>
      <w:hyperlink r:id="rId111" w:history="1">
        <w:r w:rsidR="009A7A8A" w:rsidRPr="007F1D69">
          <w:rPr>
            <w:rStyle w:val="Hyperlink"/>
          </w:rPr>
          <w:t>https://mironio.notion.site/b4efd48e7e234e3fad6d4397fddd2c21</w:t>
        </w:r>
      </w:hyperlink>
    </w:p>
    <w:p w14:paraId="47174576" w14:textId="77777777" w:rsidR="009A7A8A" w:rsidRDefault="009A7A8A" w:rsidP="002A1392">
      <w:pPr>
        <w:pStyle w:val="BodyText"/>
      </w:pPr>
    </w:p>
    <w:p w14:paraId="7BB44540" w14:textId="04CA7B4C" w:rsidR="002A1392" w:rsidRPr="00C64584" w:rsidRDefault="00084B71" w:rsidP="002A1392">
      <w:pPr>
        <w:pStyle w:val="BodyText"/>
        <w:rPr>
          <w:b/>
          <w:bCs/>
        </w:rPr>
      </w:pPr>
      <w:r w:rsidRPr="00C64584">
        <w:rPr>
          <w:b/>
          <w:bCs/>
        </w:rPr>
        <w:t>B</w:t>
      </w:r>
      <w:r w:rsidR="002A1392" w:rsidRPr="00C64584">
        <w:rPr>
          <w:b/>
          <w:bCs/>
        </w:rPr>
        <w:t>uy</w:t>
      </w:r>
      <w:r w:rsidR="00E272C0" w:rsidRPr="00C64584">
        <w:rPr>
          <w:b/>
          <w:bCs/>
        </w:rPr>
        <w:t>ing</w:t>
      </w:r>
    </w:p>
    <w:p w14:paraId="0A9110D7" w14:textId="764704E3" w:rsidR="00C64584" w:rsidRDefault="009E021F" w:rsidP="002A1392">
      <w:pPr>
        <w:pStyle w:val="BodyText"/>
      </w:pPr>
      <w:r>
        <w:t>To find a car:</w:t>
      </w:r>
    </w:p>
    <w:p w14:paraId="3057A978" w14:textId="66E8C316" w:rsidR="00DB3927" w:rsidRDefault="00DB3927" w:rsidP="002A1392">
      <w:pPr>
        <w:pStyle w:val="BodyText"/>
      </w:pPr>
      <w:r>
        <w:t xml:space="preserve">- </w:t>
      </w:r>
      <w:hyperlink r:id="rId112" w:history="1">
        <w:r w:rsidRPr="007F1D69">
          <w:rPr>
            <w:rStyle w:val="Hyperlink"/>
          </w:rPr>
          <w:t>https://www.autoscout24.nl/</w:t>
        </w:r>
      </w:hyperlink>
    </w:p>
    <w:p w14:paraId="47368148" w14:textId="25556504" w:rsidR="00DB3927" w:rsidRDefault="00DB3927" w:rsidP="002A1392">
      <w:pPr>
        <w:pStyle w:val="BodyText"/>
      </w:pPr>
      <w:r>
        <w:t xml:space="preserve">- </w:t>
      </w:r>
      <w:hyperlink r:id="rId113" w:history="1">
        <w:r w:rsidRPr="007F1D69">
          <w:rPr>
            <w:rStyle w:val="Hyperlink"/>
          </w:rPr>
          <w:t>https://www.gaspedaal.nl/</w:t>
        </w:r>
      </w:hyperlink>
    </w:p>
    <w:p w14:paraId="480D3290" w14:textId="604AED7E" w:rsidR="00DB3927" w:rsidRDefault="00DB3927" w:rsidP="002A1392">
      <w:pPr>
        <w:pStyle w:val="BodyText"/>
      </w:pPr>
      <w:r>
        <w:t>-</w:t>
      </w:r>
      <w:r w:rsidR="002A1392">
        <w:t xml:space="preserve"> </w:t>
      </w:r>
      <w:hyperlink r:id="rId114" w:history="1">
        <w:r w:rsidRPr="007F1D69">
          <w:rPr>
            <w:rStyle w:val="Hyperlink"/>
          </w:rPr>
          <w:t>https://bynco.com/nl-en/</w:t>
        </w:r>
      </w:hyperlink>
    </w:p>
    <w:p w14:paraId="7933D736" w14:textId="77777777" w:rsidR="00BF0517" w:rsidRDefault="003D3FCE" w:rsidP="002A1392">
      <w:pPr>
        <w:pStyle w:val="BodyText"/>
      </w:pPr>
      <w:r>
        <w:t xml:space="preserve">- </w:t>
      </w:r>
      <w:hyperlink r:id="rId115" w:history="1">
        <w:r w:rsidR="00BF0517" w:rsidRPr="00473F7F">
          <w:rPr>
            <w:rStyle w:val="Hyperlink"/>
          </w:rPr>
          <w:t>https://www.marktplaats.nl/</w:t>
        </w:r>
      </w:hyperlink>
    </w:p>
    <w:p w14:paraId="285DF204" w14:textId="4CA97C16" w:rsidR="00852EF6" w:rsidRDefault="00BF0517" w:rsidP="002A1392">
      <w:pPr>
        <w:pStyle w:val="BodyText"/>
      </w:pPr>
      <w:r>
        <w:t xml:space="preserve">- </w:t>
      </w:r>
      <w:hyperlink r:id="rId116" w:history="1">
        <w:r w:rsidR="00852EF6" w:rsidRPr="007F1D69">
          <w:rPr>
            <w:rStyle w:val="Hyperlink"/>
          </w:rPr>
          <w:t>https://www.viabovag.nl/</w:t>
        </w:r>
      </w:hyperlink>
    </w:p>
    <w:p w14:paraId="4DD19A4A" w14:textId="69C19B9E" w:rsidR="002A1392" w:rsidRDefault="00422184" w:rsidP="002A1392">
      <w:pPr>
        <w:pStyle w:val="BodyText"/>
      </w:pPr>
      <w:r>
        <w:t xml:space="preserve">You </w:t>
      </w:r>
      <w:r w:rsidR="002A1392">
        <w:t xml:space="preserve">can buy </w:t>
      </w:r>
      <w:r>
        <w:t xml:space="preserve">a </w:t>
      </w:r>
      <w:r w:rsidR="002A1392">
        <w:t xml:space="preserve">car with insurance for </w:t>
      </w:r>
      <w:r w:rsidR="009C711D">
        <w:t>a period</w:t>
      </w:r>
      <w:r w:rsidR="002A1392">
        <w:t xml:space="preserve"> </w:t>
      </w:r>
      <w:r w:rsidR="0092386D">
        <w:t xml:space="preserve">when </w:t>
      </w:r>
      <w:r w:rsidR="002A1392">
        <w:t xml:space="preserve">they fix </w:t>
      </w:r>
      <w:r w:rsidR="00A274BD">
        <w:t xml:space="preserve">everything </w:t>
      </w:r>
      <w:r w:rsidR="002A1392">
        <w:t>at their own expense</w:t>
      </w:r>
    </w:p>
    <w:p w14:paraId="17A8488E" w14:textId="77777777" w:rsidR="00143A7C" w:rsidRDefault="00143A7C" w:rsidP="00143A7C">
      <w:pPr>
        <w:pStyle w:val="BodyText"/>
      </w:pPr>
    </w:p>
    <w:p w14:paraId="3C7E2B46" w14:textId="203BF0C2" w:rsidR="00143A7C" w:rsidRPr="00143A7C" w:rsidRDefault="008D1D67" w:rsidP="00143A7C">
      <w:pPr>
        <w:pStyle w:val="BodyText"/>
      </w:pPr>
      <w:r>
        <w:t>T</w:t>
      </w:r>
      <w:r w:rsidR="00143A7C" w:rsidRPr="00143A7C">
        <w:t>o check a car before buying</w:t>
      </w:r>
      <w:r w:rsidR="00143A7C">
        <w:t>:</w:t>
      </w:r>
    </w:p>
    <w:p w14:paraId="4F4EFE96" w14:textId="3503081B" w:rsidR="00143A7C" w:rsidRDefault="00143A7C" w:rsidP="00143A7C">
      <w:pPr>
        <w:pStyle w:val="BodyText"/>
      </w:pPr>
      <w:r>
        <w:rPr>
          <w:b/>
          <w:bCs/>
        </w:rPr>
        <w:t xml:space="preserve">- </w:t>
      </w:r>
      <w:r>
        <w:t>Honest Armenian guy Yura, +31</w:t>
      </w:r>
      <w:r w:rsidR="006447A3">
        <w:t xml:space="preserve"> </w:t>
      </w:r>
      <w:r>
        <w:t>629196169</w:t>
      </w:r>
    </w:p>
    <w:p w14:paraId="24899863" w14:textId="2F0455A2" w:rsidR="00143A7C" w:rsidRPr="00143A7C" w:rsidRDefault="00143A7C" w:rsidP="00143A7C">
      <w:pPr>
        <w:pStyle w:val="BodyText"/>
      </w:pPr>
      <w:r w:rsidRPr="00143A7C">
        <w:rPr>
          <w:rStyle w:val="cf01"/>
          <w:rFonts w:ascii="Trebuchet MS" w:hAnsi="Trebuchet MS" w:cs="Times New Roman"/>
          <w:sz w:val="20"/>
          <w:szCs w:val="20"/>
        </w:rPr>
        <w:t xml:space="preserve">- </w:t>
      </w:r>
      <w:proofErr w:type="spellStart"/>
      <w:r>
        <w:rPr>
          <w:rStyle w:val="cf01"/>
          <w:rFonts w:ascii="Trebuchet MS" w:hAnsi="Trebuchet MS" w:cs="Times New Roman"/>
          <w:sz w:val="20"/>
          <w:szCs w:val="20"/>
        </w:rPr>
        <w:t>Egor</w:t>
      </w:r>
      <w:proofErr w:type="spellEnd"/>
      <w:r w:rsidRPr="00143A7C">
        <w:rPr>
          <w:rStyle w:val="cf01"/>
          <w:rFonts w:ascii="Trebuchet MS" w:hAnsi="Trebuchet MS" w:cs="Times New Roman"/>
          <w:sz w:val="20"/>
          <w:szCs w:val="20"/>
        </w:rPr>
        <w:t>, @</w:t>
      </w:r>
      <w:r w:rsidRPr="006D70D5">
        <w:rPr>
          <w:rStyle w:val="cf01"/>
          <w:rFonts w:ascii="Trebuchet MS" w:hAnsi="Trebuchet MS" w:cs="Times New Roman"/>
          <w:sz w:val="20"/>
          <w:szCs w:val="20"/>
        </w:rPr>
        <w:t>zimmermaann</w:t>
      </w:r>
    </w:p>
    <w:p w14:paraId="4DA7C3EA" w14:textId="003B48E3" w:rsidR="00143A7C" w:rsidRDefault="00143A7C" w:rsidP="00143A7C">
      <w:pPr>
        <w:pStyle w:val="BodyText"/>
      </w:pPr>
      <w:r>
        <w:t>-</w:t>
      </w:r>
      <w:r w:rsidRPr="00053DDA">
        <w:t xml:space="preserve"> </w:t>
      </w:r>
      <w:r w:rsidR="00410195">
        <w:t>Russian</w:t>
      </w:r>
      <w:r w:rsidR="00410195" w:rsidRPr="00ED139D">
        <w:t>-</w:t>
      </w:r>
      <w:r w:rsidR="00410195">
        <w:t>speaking</w:t>
      </w:r>
      <w:r w:rsidR="00410195" w:rsidRPr="00ED139D">
        <w:t xml:space="preserve"> </w:t>
      </w:r>
      <w:r w:rsidRPr="00053DDA">
        <w:t>Denis,</w:t>
      </w:r>
      <w:r w:rsidR="006447A3" w:rsidRPr="006447A3">
        <w:t xml:space="preserve"> </w:t>
      </w:r>
      <w:r w:rsidR="006447A3">
        <w:t>+31</w:t>
      </w:r>
      <w:r>
        <w:t xml:space="preserve"> 704043774, Den Haag, </w:t>
      </w:r>
      <w:hyperlink r:id="rId117" w:history="1">
        <w:r w:rsidRPr="00E124E1">
          <w:rPr>
            <w:rStyle w:val="Hyperlink"/>
          </w:rPr>
          <w:t>https://maps.app.goo.gl/D9EukQDG2JxzNV9r7</w:t>
        </w:r>
      </w:hyperlink>
    </w:p>
    <w:p w14:paraId="7D18F467" w14:textId="77777777" w:rsidR="002A1392" w:rsidRDefault="002A1392" w:rsidP="002A1392">
      <w:pPr>
        <w:pStyle w:val="BodyText"/>
      </w:pPr>
    </w:p>
    <w:p w14:paraId="4165065C" w14:textId="32DEEA59" w:rsidR="002A1392" w:rsidRDefault="00F17298" w:rsidP="002A1392">
      <w:pPr>
        <w:pStyle w:val="BodyText"/>
      </w:pPr>
      <w:r>
        <w:t>When you l</w:t>
      </w:r>
      <w:r w:rsidR="002A1392">
        <w:t xml:space="preserve">ook for a car, check the registration number </w:t>
      </w:r>
      <w:r w:rsidR="000317DC">
        <w:t xml:space="preserve">on the RDW website </w:t>
      </w:r>
      <w:r w:rsidR="002A1392">
        <w:t xml:space="preserve">to </w:t>
      </w:r>
      <w:r w:rsidR="00610359">
        <w:t>check i</w:t>
      </w:r>
      <w:r w:rsidR="002A1392">
        <w:t>f the mileage is logical, if the car is wanted, APK expiry date,</w:t>
      </w:r>
      <w:r w:rsidR="008E149A">
        <w:t xml:space="preserve"> and so on</w:t>
      </w:r>
    </w:p>
    <w:p w14:paraId="23A8A1DE" w14:textId="77777777" w:rsidR="0037437F" w:rsidRDefault="0037437F" w:rsidP="002A1392">
      <w:pPr>
        <w:pStyle w:val="BodyText"/>
      </w:pPr>
    </w:p>
    <w:p w14:paraId="6E64712E" w14:textId="341A92F3" w:rsidR="00936B18" w:rsidRDefault="00610359" w:rsidP="00936B18">
      <w:pPr>
        <w:pStyle w:val="BodyText"/>
      </w:pPr>
      <w:r>
        <w:t>V</w:t>
      </w:r>
      <w:r w:rsidR="00F929B8">
        <w:t xml:space="preserve">ehicle </w:t>
      </w:r>
      <w:r w:rsidR="00936B18">
        <w:t>tax</w:t>
      </w:r>
      <w:r>
        <w:t xml:space="preserve">: </w:t>
      </w:r>
      <w:hyperlink r:id="rId118" w:history="1">
        <w:r w:rsidR="00936B18" w:rsidRPr="00080EDD">
          <w:rPr>
            <w:rStyle w:val="Hyperlink"/>
          </w:rPr>
          <w:t>https</w:t>
        </w:r>
        <w:r w:rsidR="00936B18" w:rsidRPr="00936B18">
          <w:rPr>
            <w:rStyle w:val="Hyperlink"/>
          </w:rPr>
          <w:t>://</w:t>
        </w:r>
        <w:r w:rsidR="00936B18" w:rsidRPr="00080EDD">
          <w:rPr>
            <w:rStyle w:val="Hyperlink"/>
          </w:rPr>
          <w:t>www</w:t>
        </w:r>
        <w:r w:rsidR="00936B18" w:rsidRPr="00936B18">
          <w:rPr>
            <w:rStyle w:val="Hyperlink"/>
          </w:rPr>
          <w:t>.</w:t>
        </w:r>
        <w:r w:rsidR="00936B18" w:rsidRPr="00080EDD">
          <w:rPr>
            <w:rStyle w:val="Hyperlink"/>
          </w:rPr>
          <w:t>government</w:t>
        </w:r>
        <w:r w:rsidR="00936B18" w:rsidRPr="00936B18">
          <w:rPr>
            <w:rStyle w:val="Hyperlink"/>
          </w:rPr>
          <w:t>.</w:t>
        </w:r>
        <w:r w:rsidR="00936B18" w:rsidRPr="00080EDD">
          <w:rPr>
            <w:rStyle w:val="Hyperlink"/>
          </w:rPr>
          <w:t>nl</w:t>
        </w:r>
        <w:r w:rsidR="00936B18" w:rsidRPr="00936B18">
          <w:rPr>
            <w:rStyle w:val="Hyperlink"/>
          </w:rPr>
          <w:t>/</w:t>
        </w:r>
        <w:r w:rsidR="00936B18" w:rsidRPr="00080EDD">
          <w:rPr>
            <w:rStyle w:val="Hyperlink"/>
          </w:rPr>
          <w:t>topics</w:t>
        </w:r>
        <w:r w:rsidR="00936B18" w:rsidRPr="00936B18">
          <w:rPr>
            <w:rStyle w:val="Hyperlink"/>
          </w:rPr>
          <w:t>/</w:t>
        </w:r>
        <w:r w:rsidR="00936B18" w:rsidRPr="00080EDD">
          <w:rPr>
            <w:rStyle w:val="Hyperlink"/>
          </w:rPr>
          <w:t>vehicle</w:t>
        </w:r>
        <w:r w:rsidR="00936B18" w:rsidRPr="00936B18">
          <w:rPr>
            <w:rStyle w:val="Hyperlink"/>
          </w:rPr>
          <w:t>-</w:t>
        </w:r>
        <w:r w:rsidR="00936B18" w:rsidRPr="00080EDD">
          <w:rPr>
            <w:rStyle w:val="Hyperlink"/>
          </w:rPr>
          <w:t>tax</w:t>
        </w:r>
        <w:r w:rsidR="00936B18" w:rsidRPr="00936B18">
          <w:rPr>
            <w:rStyle w:val="Hyperlink"/>
          </w:rPr>
          <w:t>/</w:t>
        </w:r>
        <w:r w:rsidR="00936B18" w:rsidRPr="00080EDD">
          <w:rPr>
            <w:rStyle w:val="Hyperlink"/>
          </w:rPr>
          <w:t>vehicle</w:t>
        </w:r>
        <w:r w:rsidR="00936B18" w:rsidRPr="00936B18">
          <w:rPr>
            <w:rStyle w:val="Hyperlink"/>
          </w:rPr>
          <w:t>-</w:t>
        </w:r>
        <w:r w:rsidR="00936B18" w:rsidRPr="00080EDD">
          <w:rPr>
            <w:rStyle w:val="Hyperlink"/>
          </w:rPr>
          <w:t>tax</w:t>
        </w:r>
        <w:r w:rsidR="00936B18" w:rsidRPr="00936B18">
          <w:rPr>
            <w:rStyle w:val="Hyperlink"/>
          </w:rPr>
          <w:t>/</w:t>
        </w:r>
        <w:r w:rsidR="00936B18" w:rsidRPr="00080EDD">
          <w:rPr>
            <w:rStyle w:val="Hyperlink"/>
          </w:rPr>
          <w:t>paying</w:t>
        </w:r>
        <w:r w:rsidR="00936B18" w:rsidRPr="00936B18">
          <w:rPr>
            <w:rStyle w:val="Hyperlink"/>
          </w:rPr>
          <w:t>-</w:t>
        </w:r>
        <w:r w:rsidR="00936B18" w:rsidRPr="00080EDD">
          <w:rPr>
            <w:rStyle w:val="Hyperlink"/>
          </w:rPr>
          <w:t>motor</w:t>
        </w:r>
        <w:r w:rsidR="00936B18" w:rsidRPr="00936B18">
          <w:rPr>
            <w:rStyle w:val="Hyperlink"/>
          </w:rPr>
          <w:t>-</w:t>
        </w:r>
        <w:r w:rsidR="00936B18" w:rsidRPr="00080EDD">
          <w:rPr>
            <w:rStyle w:val="Hyperlink"/>
          </w:rPr>
          <w:t>vehicle</w:t>
        </w:r>
        <w:r w:rsidR="00936B18" w:rsidRPr="00936B18">
          <w:rPr>
            <w:rStyle w:val="Hyperlink"/>
          </w:rPr>
          <w:t>-</w:t>
        </w:r>
        <w:r w:rsidR="00936B18" w:rsidRPr="00080EDD">
          <w:rPr>
            <w:rStyle w:val="Hyperlink"/>
          </w:rPr>
          <w:t>tax</w:t>
        </w:r>
      </w:hyperlink>
    </w:p>
    <w:p w14:paraId="0E4D0502" w14:textId="2CCD55E7" w:rsidR="00C13BBC" w:rsidRDefault="00610359" w:rsidP="002A1392">
      <w:pPr>
        <w:pStyle w:val="BodyText"/>
      </w:pPr>
      <w:r>
        <w:t>A</w:t>
      </w:r>
      <w:r w:rsidR="00C13BBC" w:rsidRPr="00C13BBC">
        <w:t>dditional car check</w:t>
      </w:r>
      <w:r>
        <w:t>:</w:t>
      </w:r>
      <w:r w:rsidR="0037437F">
        <w:t xml:space="preserve"> </w:t>
      </w:r>
      <w:hyperlink r:id="rId119" w:history="1">
        <w:r w:rsidR="00C13BBC" w:rsidRPr="00450E44">
          <w:rPr>
            <w:rStyle w:val="Hyperlink"/>
          </w:rPr>
          <w:t>https://finnik.nl/</w:t>
        </w:r>
      </w:hyperlink>
    </w:p>
    <w:p w14:paraId="5BB1C379" w14:textId="2CC7EEFE" w:rsidR="002A1392" w:rsidRDefault="00132127" w:rsidP="002A1392">
      <w:pPr>
        <w:pStyle w:val="BodyText"/>
      </w:pPr>
      <w:r>
        <w:t>E</w:t>
      </w:r>
      <w:r w:rsidR="002A1392">
        <w:t>nergy (green) level of your car</w:t>
      </w:r>
      <w:r>
        <w:t>:</w:t>
      </w:r>
      <w:r w:rsidR="00C145E4">
        <w:t xml:space="preserve"> </w:t>
      </w:r>
      <w:hyperlink r:id="rId120" w:history="1">
        <w:r w:rsidR="00C145E4" w:rsidRPr="007F1D69">
          <w:rPr>
            <w:rStyle w:val="Hyperlink"/>
          </w:rPr>
          <w:t>https://energielabel.nl/auto-s/</w:t>
        </w:r>
      </w:hyperlink>
    </w:p>
    <w:p w14:paraId="4DA4E0CF" w14:textId="0E94AA66" w:rsidR="002A1392" w:rsidRDefault="00A54CDC" w:rsidP="002A1392">
      <w:pPr>
        <w:pStyle w:val="BodyText"/>
      </w:pPr>
      <w:r>
        <w:t xml:space="preserve">FAQs on buying a </w:t>
      </w:r>
      <w:r w:rsidR="002A1392">
        <w:t>car</w:t>
      </w:r>
      <w:r w:rsidR="005F198E">
        <w:t>:</w:t>
      </w:r>
      <w:r>
        <w:t xml:space="preserve"> </w:t>
      </w:r>
      <w:hyperlink r:id="rId121" w:history="1">
        <w:r w:rsidR="00C145E4" w:rsidRPr="007F1D69">
          <w:rPr>
            <w:rStyle w:val="Hyperlink"/>
          </w:rPr>
          <w:t>https://rabotaem.nl/everyday/faq-mashina-pokupka/</w:t>
        </w:r>
      </w:hyperlink>
    </w:p>
    <w:p w14:paraId="417E0F0F" w14:textId="77777777" w:rsidR="00D722BB" w:rsidRDefault="00D722BB" w:rsidP="002A1392">
      <w:pPr>
        <w:pStyle w:val="BodyText"/>
        <w:rPr>
          <w:b/>
          <w:bCs/>
        </w:rPr>
      </w:pPr>
    </w:p>
    <w:p w14:paraId="4B820499" w14:textId="044C013A" w:rsidR="002A1392" w:rsidRPr="000E4BB8" w:rsidRDefault="000E4BB8" w:rsidP="002A1392">
      <w:pPr>
        <w:pStyle w:val="BodyText"/>
        <w:rPr>
          <w:b/>
          <w:bCs/>
        </w:rPr>
      </w:pPr>
      <w:r w:rsidRPr="000E4BB8">
        <w:rPr>
          <w:b/>
          <w:bCs/>
        </w:rPr>
        <w:t>Renting</w:t>
      </w:r>
    </w:p>
    <w:p w14:paraId="3026B599" w14:textId="4831452D" w:rsidR="00A46DEA" w:rsidRDefault="00B903A2" w:rsidP="002A1392">
      <w:pPr>
        <w:pStyle w:val="BodyText"/>
      </w:pPr>
      <w:r>
        <w:t>-</w:t>
      </w:r>
      <w:r w:rsidRPr="00A46DEA">
        <w:t xml:space="preserve"> </w:t>
      </w:r>
      <w:proofErr w:type="spellStart"/>
      <w:r w:rsidR="00A46DEA" w:rsidRPr="00C933A1">
        <w:rPr>
          <w:b/>
          <w:bCs/>
        </w:rPr>
        <w:t>MyWheels</w:t>
      </w:r>
      <w:proofErr w:type="spellEnd"/>
      <w:r w:rsidR="00715A75">
        <w:t>:</w:t>
      </w:r>
      <w:r w:rsidR="00A46DEA" w:rsidRPr="00A46DEA">
        <w:t xml:space="preserve"> </w:t>
      </w:r>
      <w:hyperlink r:id="rId122" w:history="1">
        <w:r w:rsidR="00A46DEA" w:rsidRPr="00450E44">
          <w:rPr>
            <w:rStyle w:val="Hyperlink"/>
          </w:rPr>
          <w:t>https://mywheels.nl/</w:t>
        </w:r>
      </w:hyperlink>
      <w:r w:rsidR="00647140">
        <w:t xml:space="preserve"> </w:t>
      </w:r>
      <w:r w:rsidR="00B81D50">
        <w:t>I</w:t>
      </w:r>
      <w:r w:rsidR="00D651AC">
        <w:t xml:space="preserve">ntegrated with OV-cards, non-applicable with </w:t>
      </w:r>
      <w:r w:rsidR="00641CB1">
        <w:t xml:space="preserve">CIS driving </w:t>
      </w:r>
      <w:r w:rsidR="00D651AC">
        <w:t>license.</w:t>
      </w:r>
      <w:r w:rsidR="004E0AE2">
        <w:t xml:space="preserve"> L</w:t>
      </w:r>
      <w:r w:rsidR="00A46DEA" w:rsidRPr="00A46DEA">
        <w:t xml:space="preserve">ink </w:t>
      </w:r>
      <w:r w:rsidR="00B81D50">
        <w:t>for 1</w:t>
      </w:r>
      <w:r w:rsidR="00A46DEA" w:rsidRPr="00A46DEA">
        <w:t>0</w:t>
      </w:r>
      <w:r w:rsidR="00B14F25" w:rsidRPr="00A46DEA">
        <w:t xml:space="preserve">€ </w:t>
      </w:r>
      <w:r w:rsidR="00A46DEA" w:rsidRPr="00A46DEA">
        <w:t>discount</w:t>
      </w:r>
      <w:r w:rsidR="00B14F25">
        <w:t xml:space="preserve"> on first </w:t>
      </w:r>
      <w:r w:rsidR="00E26AB7">
        <w:t>trip</w:t>
      </w:r>
      <w:r w:rsidR="000037B1">
        <w:t>:</w:t>
      </w:r>
      <w:r w:rsidR="00A46DEA" w:rsidRPr="00A46DEA">
        <w:t xml:space="preserve"> </w:t>
      </w:r>
      <w:hyperlink r:id="rId123" w:history="1">
        <w:r w:rsidR="0091291D" w:rsidRPr="00450E44">
          <w:rPr>
            <w:rStyle w:val="Hyperlink"/>
          </w:rPr>
          <w:t>https://mywheels.nl/en/uitnodigen/aliaksei1124</w:t>
        </w:r>
      </w:hyperlink>
    </w:p>
    <w:p w14:paraId="2A9C045C" w14:textId="2DBBB0E8" w:rsidR="00CC3B0D" w:rsidRDefault="00A46DEA" w:rsidP="00CC3B0D">
      <w:pPr>
        <w:pStyle w:val="BodyText"/>
      </w:pPr>
      <w:r>
        <w:t xml:space="preserve">- </w:t>
      </w:r>
      <w:r w:rsidR="002A1392" w:rsidRPr="00C933A1">
        <w:rPr>
          <w:b/>
          <w:bCs/>
        </w:rPr>
        <w:t>SIXT</w:t>
      </w:r>
      <w:r w:rsidR="00715A75">
        <w:t>:</w:t>
      </w:r>
      <w:r w:rsidR="002A1392">
        <w:t xml:space="preserve"> </w:t>
      </w:r>
      <w:hyperlink r:id="rId124" w:history="1">
        <w:r w:rsidR="0091291D" w:rsidRPr="007F4079">
          <w:rPr>
            <w:rStyle w:val="Hyperlink"/>
          </w:rPr>
          <w:t>https</w:t>
        </w:r>
        <w:r w:rsidR="0091291D" w:rsidRPr="00450E44">
          <w:rPr>
            <w:rStyle w:val="Hyperlink"/>
          </w:rPr>
          <w:t>://www.sixt.nl/</w:t>
        </w:r>
      </w:hyperlink>
      <w:r w:rsidR="006552F8">
        <w:t xml:space="preserve"> </w:t>
      </w:r>
      <w:r w:rsidR="00D2238D">
        <w:t>(</w:t>
      </w:r>
      <w:r w:rsidR="006552F8">
        <w:t>short</w:t>
      </w:r>
      <w:r w:rsidR="00764335">
        <w:t xml:space="preserve"> trips</w:t>
      </w:r>
      <w:r w:rsidR="00D2238D">
        <w:t xml:space="preserve">, </w:t>
      </w:r>
      <w:r w:rsidR="00F3398A">
        <w:t>km limit)</w:t>
      </w:r>
      <w:r w:rsidR="00D2238D">
        <w:t xml:space="preserve"> and </w:t>
      </w:r>
      <w:hyperlink r:id="rId125" w:history="1">
        <w:r w:rsidR="00D10FBD" w:rsidRPr="007F1D69">
          <w:rPr>
            <w:rStyle w:val="Hyperlink"/>
          </w:rPr>
          <w:t>https://www.sixt.de/</w:t>
        </w:r>
      </w:hyperlink>
      <w:r w:rsidR="002A1392">
        <w:t xml:space="preserve"> </w:t>
      </w:r>
      <w:r w:rsidR="00D2238D">
        <w:t>(</w:t>
      </w:r>
      <w:r w:rsidR="00246EBA">
        <w:t>long</w:t>
      </w:r>
      <w:r w:rsidR="00764335">
        <w:t xml:space="preserve"> trips</w:t>
      </w:r>
      <w:r w:rsidR="00B33379">
        <w:t xml:space="preserve">, </w:t>
      </w:r>
      <w:r w:rsidR="00F3398A">
        <w:t>no km limit)</w:t>
      </w:r>
      <w:r w:rsidR="00CA5EF4">
        <w:t>, w</w:t>
      </w:r>
      <w:r w:rsidR="00EE0EAA">
        <w:t>eb and app</w:t>
      </w:r>
      <w:r w:rsidR="00287996">
        <w:t xml:space="preserve">. </w:t>
      </w:r>
      <w:r w:rsidR="000B6211">
        <w:t xml:space="preserve">Applicable </w:t>
      </w:r>
      <w:r w:rsidR="00B376DE">
        <w:t xml:space="preserve">with </w:t>
      </w:r>
      <w:r w:rsidR="00307191">
        <w:t xml:space="preserve">BY/RU </w:t>
      </w:r>
      <w:r w:rsidR="00BC3727">
        <w:t xml:space="preserve">license </w:t>
      </w:r>
      <w:r w:rsidR="00307191">
        <w:t xml:space="preserve">but only for 6 months. </w:t>
      </w:r>
      <w:r w:rsidR="00BC3727">
        <w:t>F</w:t>
      </w:r>
      <w:r w:rsidR="00307191">
        <w:t>or all EU countries but not all models.</w:t>
      </w:r>
      <w:r w:rsidR="004A5C24">
        <w:t xml:space="preserve"> </w:t>
      </w:r>
      <w:r w:rsidR="00D92387">
        <w:t>R</w:t>
      </w:r>
      <w:r w:rsidR="0014322F">
        <w:t xml:space="preserve">eturn to </w:t>
      </w:r>
      <w:r w:rsidR="00527048">
        <w:t xml:space="preserve">the listed </w:t>
      </w:r>
      <w:r w:rsidR="0014322F">
        <w:t xml:space="preserve">places. </w:t>
      </w:r>
      <w:r w:rsidR="00527048">
        <w:t>L</w:t>
      </w:r>
      <w:r w:rsidR="00EE0EAA">
        <w:t xml:space="preserve">ink </w:t>
      </w:r>
      <w:r w:rsidR="004E0AE2">
        <w:t xml:space="preserve">for </w:t>
      </w:r>
      <w:r w:rsidR="00EE0EAA">
        <w:t>60</w:t>
      </w:r>
      <w:r w:rsidR="00287996" w:rsidRPr="00A46DEA">
        <w:t>€</w:t>
      </w:r>
      <w:r w:rsidR="004E0AE2">
        <w:t xml:space="preserve"> benefit</w:t>
      </w:r>
      <w:r w:rsidR="000037B1">
        <w:t>:</w:t>
      </w:r>
      <w:r w:rsidR="00CC3B0D">
        <w:t xml:space="preserve"> </w:t>
      </w:r>
      <w:hyperlink r:id="rId126" w:history="1">
        <w:r w:rsidR="00CC3B0D" w:rsidRPr="00080EDD">
          <w:rPr>
            <w:rStyle w:val="Hyperlink"/>
          </w:rPr>
          <w:t>https://www.sixt.nl/invite/EPEkRh1lRhm=</w:t>
        </w:r>
      </w:hyperlink>
      <w:r w:rsidR="00CC3B0D" w:rsidRPr="00CC3B0D">
        <w:t xml:space="preserve"> </w:t>
      </w:r>
    </w:p>
    <w:p w14:paraId="6CECE3C4" w14:textId="523891BE" w:rsidR="0046468D" w:rsidRDefault="00030716" w:rsidP="0046468D">
      <w:pPr>
        <w:pStyle w:val="BodyText"/>
        <w:rPr>
          <w:rStyle w:val="Hyperlink"/>
        </w:rPr>
      </w:pPr>
      <w:r>
        <w:t>I</w:t>
      </w:r>
      <w:r w:rsidR="00B61C2A">
        <w:t xml:space="preserve">n </w:t>
      </w:r>
      <w:r w:rsidR="00CB0E21">
        <w:t xml:space="preserve">SIXT </w:t>
      </w:r>
      <w:r w:rsidR="00FC4060">
        <w:t>EPAM business profile</w:t>
      </w:r>
      <w:r w:rsidR="00CB0E21">
        <w:t xml:space="preserve">, </w:t>
      </w:r>
      <w:r w:rsidR="00D05124">
        <w:t xml:space="preserve">you can </w:t>
      </w:r>
      <w:r w:rsidR="00DA6676" w:rsidRPr="00DA6676">
        <w:t xml:space="preserve">select unlimited </w:t>
      </w:r>
      <w:r w:rsidR="00B61C2A">
        <w:t>km</w:t>
      </w:r>
      <w:r w:rsidR="00DA6676" w:rsidRPr="00DA6676">
        <w:t xml:space="preserve"> and get better price</w:t>
      </w:r>
      <w:r w:rsidR="00D05124">
        <w:t>/</w:t>
      </w:r>
      <w:r w:rsidR="00DA6676" w:rsidRPr="00DA6676">
        <w:t>insurance</w:t>
      </w:r>
      <w:r w:rsidR="000A4657">
        <w:t>,</w:t>
      </w:r>
      <w:r w:rsidR="00D05124">
        <w:t xml:space="preserve"> </w:t>
      </w:r>
      <w:hyperlink r:id="rId127" w:history="1">
        <w:r w:rsidR="000A4657" w:rsidRPr="00D47026">
          <w:rPr>
            <w:rStyle w:val="Hyperlink"/>
          </w:rPr>
          <w:t>https://www.sixt.nl/b2bregistration?b2b_token=35da2a7a-f06b-9068-1626-47245f62daf9</w:t>
        </w:r>
      </w:hyperlink>
    </w:p>
    <w:p w14:paraId="428F5AB8" w14:textId="1534907C" w:rsidR="00327B80" w:rsidRDefault="00327B80" w:rsidP="005F4389">
      <w:pPr>
        <w:pStyle w:val="BodyText"/>
        <w:ind w:right="-141"/>
      </w:pPr>
      <w:r w:rsidRPr="00327B80">
        <w:t>Wh</w:t>
      </w:r>
      <w:r>
        <w:t xml:space="preserve">ile </w:t>
      </w:r>
      <w:r w:rsidRPr="00327B80">
        <w:t>reservation</w:t>
      </w:r>
      <w:r>
        <w:t xml:space="preserve">, </w:t>
      </w:r>
      <w:r w:rsidR="00012F84">
        <w:t xml:space="preserve">to </w:t>
      </w:r>
      <w:r w:rsidRPr="00327B80">
        <w:t xml:space="preserve">add </w:t>
      </w:r>
      <w:r w:rsidR="00E77190">
        <w:t>EPAM rate</w:t>
      </w:r>
      <w:r w:rsidR="00012F84">
        <w:t xml:space="preserve">, </w:t>
      </w:r>
      <w:r w:rsidRPr="00327B80">
        <w:t>provid</w:t>
      </w:r>
      <w:r w:rsidR="00012F84">
        <w:t xml:space="preserve">e </w:t>
      </w:r>
      <w:r w:rsidRPr="00327B80">
        <w:t xml:space="preserve">KNDR </w:t>
      </w:r>
      <w:r w:rsidR="00C00B15">
        <w:t>number</w:t>
      </w:r>
      <w:r w:rsidR="00EE4CE3">
        <w:t xml:space="preserve"> </w:t>
      </w:r>
      <w:r w:rsidR="00C00B15">
        <w:t xml:space="preserve">19347263 </w:t>
      </w:r>
      <w:r w:rsidRPr="00327B80">
        <w:t>and EPAM bonus code</w:t>
      </w:r>
      <w:r w:rsidR="00C00B15">
        <w:t xml:space="preserve"> 1</w:t>
      </w:r>
      <w:r>
        <w:t>234</w:t>
      </w:r>
    </w:p>
    <w:p w14:paraId="64EC0A01" w14:textId="0E3DA056" w:rsidR="0095118D" w:rsidRPr="003D7CDA" w:rsidRDefault="0095118D" w:rsidP="0095118D">
      <w:pPr>
        <w:pStyle w:val="BodyText"/>
        <w:rPr>
          <w:lang w:val="en-GB"/>
        </w:rPr>
      </w:pPr>
      <w:r>
        <w:lastRenderedPageBreak/>
        <w:t xml:space="preserve">- </w:t>
      </w:r>
      <w:proofErr w:type="spellStart"/>
      <w:r w:rsidRPr="00C933A1">
        <w:rPr>
          <w:b/>
          <w:bCs/>
        </w:rPr>
        <w:t>GreenWheels</w:t>
      </w:r>
      <w:proofErr w:type="spellEnd"/>
      <w:r w:rsidR="00715A75">
        <w:t>:</w:t>
      </w:r>
      <w:r>
        <w:t xml:space="preserve"> </w:t>
      </w:r>
      <w:hyperlink r:id="rId128" w:history="1">
        <w:r w:rsidRPr="007F1D69">
          <w:rPr>
            <w:rStyle w:val="Hyperlink"/>
          </w:rPr>
          <w:t>https://www.greenwheels.nl</w:t>
        </w:r>
      </w:hyperlink>
      <w:r w:rsidRPr="00BB155B">
        <w:rPr>
          <w:rStyle w:val="Hyperlink"/>
          <w:u w:val="none"/>
        </w:rPr>
        <w:t xml:space="preserve"> </w:t>
      </w:r>
      <w:r w:rsidR="00D7402D">
        <w:t>B</w:t>
      </w:r>
      <w:r>
        <w:t xml:space="preserve">asic cars, often </w:t>
      </w:r>
      <w:r w:rsidR="00D7402D">
        <w:t xml:space="preserve">poor </w:t>
      </w:r>
      <w:r>
        <w:t xml:space="preserve">condition. </w:t>
      </w:r>
      <w:r w:rsidR="00D12D8E">
        <w:t>A</w:t>
      </w:r>
      <w:r w:rsidR="00D12D8E" w:rsidRPr="00D12D8E">
        <w:t xml:space="preserve">pplicable with </w:t>
      </w:r>
      <w:r w:rsidR="00641CB1">
        <w:t>CIS</w:t>
      </w:r>
      <w:r w:rsidR="00985AED">
        <w:t xml:space="preserve"> </w:t>
      </w:r>
      <w:r w:rsidR="00D12D8E" w:rsidRPr="00D12D8E">
        <w:t>license</w:t>
      </w:r>
      <w:r w:rsidR="00D12D8E">
        <w:t>.</w:t>
      </w:r>
      <w:r w:rsidR="00D12D8E" w:rsidRPr="00D12D8E">
        <w:t xml:space="preserve"> </w:t>
      </w:r>
      <w:r w:rsidR="001765DB">
        <w:t>R</w:t>
      </w:r>
      <w:r>
        <w:t>eturn car to the same place</w:t>
      </w:r>
    </w:p>
    <w:p w14:paraId="3C44130A" w14:textId="2FC171A4" w:rsidR="001C0860" w:rsidRDefault="00661F46" w:rsidP="00661F46">
      <w:pPr>
        <w:pStyle w:val="BodyText"/>
      </w:pPr>
      <w:r w:rsidRPr="00661F46">
        <w:t xml:space="preserve">- </w:t>
      </w:r>
      <w:r w:rsidR="00715A75" w:rsidRPr="00C933A1">
        <w:rPr>
          <w:b/>
          <w:bCs/>
        </w:rPr>
        <w:t>Go Sharing</w:t>
      </w:r>
      <w:r w:rsidR="00715A75">
        <w:t xml:space="preserve">: </w:t>
      </w:r>
      <w:hyperlink r:id="rId129" w:history="1">
        <w:r w:rsidR="00715A75" w:rsidRPr="00A25A54">
          <w:rPr>
            <w:rStyle w:val="Hyperlink"/>
          </w:rPr>
          <w:t>https://nl.go-sharing.com/en/carsharing/</w:t>
        </w:r>
      </w:hyperlink>
      <w:r w:rsidR="001F6F58">
        <w:t xml:space="preserve"> </w:t>
      </w:r>
      <w:r w:rsidR="00DE7B97">
        <w:t>U</w:t>
      </w:r>
      <w:r w:rsidR="005123BA" w:rsidRPr="00661F46">
        <w:t xml:space="preserve">se </w:t>
      </w:r>
      <w:r w:rsidR="005123BA" w:rsidRPr="00661F46">
        <w:rPr>
          <w:i/>
          <w:iCs/>
        </w:rPr>
        <w:t>GOTRYNL</w:t>
      </w:r>
      <w:r w:rsidR="005123BA">
        <w:t xml:space="preserve"> </w:t>
      </w:r>
      <w:r w:rsidR="001765DB">
        <w:t xml:space="preserve">for </w:t>
      </w:r>
      <w:r>
        <w:t>1</w:t>
      </w:r>
      <w:r w:rsidR="00F67A4E" w:rsidRPr="00661F46">
        <w:t>5 free min</w:t>
      </w:r>
      <w:r w:rsidR="00295B74">
        <w:t>s</w:t>
      </w:r>
    </w:p>
    <w:p w14:paraId="1B2B7971" w14:textId="7F24FBBD" w:rsidR="00D917D0" w:rsidRDefault="00D917D0" w:rsidP="00D917D0">
      <w:pPr>
        <w:pStyle w:val="BodyText"/>
      </w:pPr>
      <w:r>
        <w:t xml:space="preserve">- </w:t>
      </w:r>
      <w:proofErr w:type="spellStart"/>
      <w:r w:rsidR="00715A75" w:rsidRPr="00C933A1">
        <w:rPr>
          <w:b/>
          <w:bCs/>
        </w:rPr>
        <w:t>Snap</w:t>
      </w:r>
      <w:r w:rsidR="004C3847" w:rsidRPr="00C933A1">
        <w:rPr>
          <w:b/>
          <w:bCs/>
        </w:rPr>
        <w:t>p</w:t>
      </w:r>
      <w:r w:rsidR="00715A75" w:rsidRPr="00C933A1">
        <w:rPr>
          <w:b/>
          <w:bCs/>
        </w:rPr>
        <w:t>Car</w:t>
      </w:r>
      <w:proofErr w:type="spellEnd"/>
      <w:r w:rsidR="00715A75">
        <w:t xml:space="preserve">: </w:t>
      </w:r>
      <w:hyperlink r:id="rId130" w:history="1">
        <w:r w:rsidR="004C3847" w:rsidRPr="00A25A54">
          <w:rPr>
            <w:rStyle w:val="Hyperlink"/>
          </w:rPr>
          <w:t>https://www.snappcar.nl/</w:t>
        </w:r>
      </w:hyperlink>
    </w:p>
    <w:p w14:paraId="4490C140" w14:textId="0D7F445A" w:rsidR="009240A5" w:rsidRDefault="00C600DD" w:rsidP="00661F46">
      <w:pPr>
        <w:pStyle w:val="BodyText"/>
      </w:pPr>
      <w:r>
        <w:t xml:space="preserve">- </w:t>
      </w:r>
      <w:r w:rsidRPr="00C933A1">
        <w:rPr>
          <w:b/>
          <w:bCs/>
        </w:rPr>
        <w:t>Hely</w:t>
      </w:r>
      <w:r>
        <w:t xml:space="preserve">: </w:t>
      </w:r>
      <w:hyperlink r:id="rId131" w:history="1">
        <w:r w:rsidR="00ED622A" w:rsidRPr="00A25A54">
          <w:rPr>
            <w:rStyle w:val="Hyperlink"/>
          </w:rPr>
          <w:t>https://hely.com/</w:t>
        </w:r>
      </w:hyperlink>
      <w:r w:rsidR="00ED622A">
        <w:t xml:space="preserve"> </w:t>
      </w:r>
      <w:r w:rsidR="0011172C">
        <w:t>R</w:t>
      </w:r>
      <w:r w:rsidR="00ED622A">
        <w:t>eferral link</w:t>
      </w:r>
      <w:r w:rsidR="00154691">
        <w:t>:</w:t>
      </w:r>
      <w:r w:rsidR="00ED622A">
        <w:t xml:space="preserve"> </w:t>
      </w:r>
      <w:hyperlink r:id="rId132" w:history="1">
        <w:r w:rsidR="00154691" w:rsidRPr="00A25A54">
          <w:rPr>
            <w:rStyle w:val="Hyperlink"/>
          </w:rPr>
          <w:t>https://hely.com/?referral-name=Katsiaryna%26referral-token=TYMgM4SKPN3U%26show-signup-modal=1</w:t>
        </w:r>
      </w:hyperlink>
    </w:p>
    <w:p w14:paraId="7D3735CA" w14:textId="204BFD54" w:rsidR="00EA7AE9" w:rsidRDefault="00BB3BC5" w:rsidP="00661F46">
      <w:pPr>
        <w:pStyle w:val="BodyText"/>
      </w:pPr>
      <w:r>
        <w:t xml:space="preserve">- </w:t>
      </w:r>
      <w:r w:rsidRPr="00C933A1">
        <w:rPr>
          <w:b/>
          <w:bCs/>
        </w:rPr>
        <w:t>Share Now</w:t>
      </w:r>
      <w:r>
        <w:t>:</w:t>
      </w:r>
      <w:r w:rsidRPr="00BB3BC5">
        <w:t xml:space="preserve"> </w:t>
      </w:r>
      <w:hyperlink r:id="rId133" w:history="1">
        <w:r w:rsidR="002375F3" w:rsidRPr="00244A44">
          <w:rPr>
            <w:rStyle w:val="Hyperlink"/>
          </w:rPr>
          <w:t>https://www.share-now.com/nl/en/</w:t>
        </w:r>
      </w:hyperlink>
      <w:r w:rsidR="002375F3">
        <w:t xml:space="preserve"> </w:t>
      </w:r>
      <w:r>
        <w:t>O</w:t>
      </w:r>
      <w:r w:rsidRPr="00BB3BC5">
        <w:t>nly Amsterdam</w:t>
      </w:r>
      <w:r w:rsidR="00365B14">
        <w:t>, applicable with</w:t>
      </w:r>
      <w:r w:rsidR="0071649C">
        <w:t xml:space="preserve"> </w:t>
      </w:r>
      <w:r w:rsidR="007863EB">
        <w:t xml:space="preserve">CIS </w:t>
      </w:r>
      <w:r w:rsidR="00DE5311">
        <w:t xml:space="preserve">driving </w:t>
      </w:r>
      <w:r w:rsidR="00365B14">
        <w:t>license</w:t>
      </w:r>
    </w:p>
    <w:p w14:paraId="48DD0B17" w14:textId="020653F8" w:rsidR="00ED622A" w:rsidRDefault="00BB3BC5" w:rsidP="00661F46">
      <w:pPr>
        <w:pStyle w:val="BodyText"/>
      </w:pPr>
      <w:r w:rsidRPr="00BB3BC5">
        <w:t>When</w:t>
      </w:r>
      <w:r w:rsidR="00107D1A">
        <w:t xml:space="preserve"> you upload your </w:t>
      </w:r>
      <w:r w:rsidR="009610FB">
        <w:t xml:space="preserve">driving </w:t>
      </w:r>
      <w:r w:rsidR="0039419F">
        <w:t xml:space="preserve">license, </w:t>
      </w:r>
      <w:r w:rsidR="00C92225">
        <w:t xml:space="preserve">you get </w:t>
      </w:r>
      <w:r w:rsidRPr="00BB3BC5">
        <w:t>refusal</w:t>
      </w:r>
      <w:r w:rsidR="004B0458">
        <w:t xml:space="preserve"> letter</w:t>
      </w:r>
      <w:r w:rsidRPr="00BB3BC5">
        <w:t xml:space="preserve"> </w:t>
      </w:r>
      <w:r w:rsidR="00295B74">
        <w:t xml:space="preserve">due to </w:t>
      </w:r>
      <w:r w:rsidR="003454E9">
        <w:t>non-</w:t>
      </w:r>
      <w:r w:rsidRPr="00BB3BC5">
        <w:t>EU/EEA</w:t>
      </w:r>
      <w:r w:rsidR="00115A1D">
        <w:t xml:space="preserve"> license</w:t>
      </w:r>
      <w:r w:rsidRPr="00BB3BC5">
        <w:t xml:space="preserve">. </w:t>
      </w:r>
      <w:r w:rsidR="00115A1D">
        <w:t xml:space="preserve">Reply to the </w:t>
      </w:r>
      <w:r w:rsidRPr="00BB3BC5">
        <w:t xml:space="preserve">email and attach a screenshot of </w:t>
      </w:r>
      <w:r w:rsidR="00115A1D">
        <w:t xml:space="preserve">your </w:t>
      </w:r>
      <w:r w:rsidRPr="00BB3BC5">
        <w:t>ticket</w:t>
      </w:r>
      <w:r w:rsidR="00115A1D">
        <w:t xml:space="preserve"> to NL</w:t>
      </w:r>
      <w:r w:rsidRPr="00BB3BC5">
        <w:t xml:space="preserve">. </w:t>
      </w:r>
      <w:r w:rsidR="00261A64">
        <w:t xml:space="preserve">They </w:t>
      </w:r>
      <w:r w:rsidRPr="00BB3BC5">
        <w:t>activate</w:t>
      </w:r>
      <w:r w:rsidR="00261A64">
        <w:t xml:space="preserve"> your license </w:t>
      </w:r>
      <w:r w:rsidRPr="00BB3BC5">
        <w:t xml:space="preserve">for 6 months from the </w:t>
      </w:r>
      <w:r w:rsidR="003454E9">
        <w:t xml:space="preserve">arrival </w:t>
      </w:r>
      <w:r w:rsidRPr="00BB3BC5">
        <w:t>date</w:t>
      </w:r>
    </w:p>
    <w:p w14:paraId="6E994919" w14:textId="470AFFBD" w:rsidR="00BB3BC5" w:rsidRDefault="00F14457" w:rsidP="00661F46">
      <w:pPr>
        <w:pStyle w:val="BodyText"/>
      </w:pPr>
      <w:r>
        <w:t xml:space="preserve">- </w:t>
      </w:r>
      <w:r w:rsidRPr="00C933A1">
        <w:rPr>
          <w:b/>
          <w:bCs/>
        </w:rPr>
        <w:t>Amber</w:t>
      </w:r>
      <w:r w:rsidR="00CC7415">
        <w:t xml:space="preserve">: </w:t>
      </w:r>
      <w:hyperlink r:id="rId134" w:history="1">
        <w:r w:rsidRPr="00465D29">
          <w:rPr>
            <w:rStyle w:val="Hyperlink"/>
          </w:rPr>
          <w:t>https://driveamber.com/</w:t>
        </w:r>
      </w:hyperlink>
    </w:p>
    <w:p w14:paraId="3399D32E" w14:textId="77777777" w:rsidR="00F14457" w:rsidRDefault="00F14457" w:rsidP="00661F46">
      <w:pPr>
        <w:pStyle w:val="BodyText"/>
      </w:pPr>
    </w:p>
    <w:p w14:paraId="240A5B21" w14:textId="5B6FA4E7" w:rsidR="00DE35B3" w:rsidRDefault="008A7C3F" w:rsidP="00661F46">
      <w:pPr>
        <w:pStyle w:val="BodyText"/>
        <w:rPr>
          <w:b/>
          <w:bCs/>
        </w:rPr>
      </w:pPr>
      <w:r w:rsidRPr="008A7C3F">
        <w:rPr>
          <w:b/>
          <w:bCs/>
        </w:rPr>
        <w:t>Note</w:t>
      </w:r>
      <w:r w:rsidR="00DE35B3">
        <w:rPr>
          <w:b/>
          <w:bCs/>
        </w:rPr>
        <w:t>s</w:t>
      </w:r>
      <w:r w:rsidR="00207A1D">
        <w:rPr>
          <w:b/>
          <w:bCs/>
        </w:rPr>
        <w:t xml:space="preserve"> for e-cars</w:t>
      </w:r>
      <w:r w:rsidRPr="008A7C3F">
        <w:rPr>
          <w:b/>
          <w:bCs/>
        </w:rPr>
        <w:t>:</w:t>
      </w:r>
    </w:p>
    <w:p w14:paraId="64FF315B" w14:textId="15033469" w:rsidR="00FC1DA9" w:rsidRDefault="00DE35B3" w:rsidP="00661F46">
      <w:pPr>
        <w:pStyle w:val="BodyText"/>
      </w:pPr>
      <w:r w:rsidRPr="00FC1DA9">
        <w:t xml:space="preserve">- </w:t>
      </w:r>
      <w:r w:rsidR="00A658B2">
        <w:t xml:space="preserve">(Renting) </w:t>
      </w:r>
      <w:r w:rsidR="00FC1DA9" w:rsidRPr="00FC1DA9">
        <w:t xml:space="preserve">Return </w:t>
      </w:r>
      <w:r w:rsidR="00207A1D">
        <w:t xml:space="preserve">it </w:t>
      </w:r>
      <w:r w:rsidR="009240A5" w:rsidRPr="00FC1DA9">
        <w:t>to rental service fully charged</w:t>
      </w:r>
    </w:p>
    <w:p w14:paraId="2766B72F" w14:textId="5F618B08" w:rsidR="008A27C6" w:rsidRDefault="00FC1DA9" w:rsidP="00661F46">
      <w:pPr>
        <w:pStyle w:val="BodyText"/>
      </w:pPr>
      <w:r>
        <w:t xml:space="preserve">- </w:t>
      </w:r>
      <w:r w:rsidR="00A658B2">
        <w:t>(Sharing) When you l</w:t>
      </w:r>
      <w:r w:rsidR="00A658B2" w:rsidRPr="00FC1DA9">
        <w:t>eave</w:t>
      </w:r>
      <w:r w:rsidR="00F242A8">
        <w:t>,</w:t>
      </w:r>
      <w:r w:rsidR="00204C41">
        <w:t xml:space="preserve"> it must have more charge than when </w:t>
      </w:r>
      <w:r w:rsidR="00A658B2">
        <w:t>you took it</w:t>
      </w:r>
      <w:r w:rsidR="00B41EAF" w:rsidRPr="00FC1DA9">
        <w:t xml:space="preserve"> </w:t>
      </w:r>
    </w:p>
    <w:p w14:paraId="788C8C42" w14:textId="6170DAB7" w:rsidR="009240A5" w:rsidRDefault="00061A32" w:rsidP="00661F46">
      <w:pPr>
        <w:pStyle w:val="BodyText"/>
      </w:pPr>
      <w:r>
        <w:t xml:space="preserve">- </w:t>
      </w:r>
      <w:r w:rsidR="009240A5">
        <w:t>Charg</w:t>
      </w:r>
      <w:r w:rsidR="00915D7E">
        <w:t xml:space="preserve">ing </w:t>
      </w:r>
      <w:r w:rsidR="009240A5">
        <w:t>stations don’t protect you from park</w:t>
      </w:r>
      <w:r w:rsidR="00D4425F">
        <w:t>ing</w:t>
      </w:r>
      <w:r w:rsidR="009240A5">
        <w:t xml:space="preserve"> fees</w:t>
      </w:r>
    </w:p>
    <w:p w14:paraId="364D3566" w14:textId="1DD59165" w:rsidR="003E18BC" w:rsidRPr="00661F46" w:rsidRDefault="00061A32" w:rsidP="003E18BC">
      <w:pPr>
        <w:pStyle w:val="BodyText"/>
      </w:pPr>
      <w:r>
        <w:t xml:space="preserve">- </w:t>
      </w:r>
      <w:r w:rsidR="003E18BC">
        <w:t>Some charging stations require a special keychain</w:t>
      </w:r>
      <w:r w:rsidR="0025359E">
        <w:t xml:space="preserve"> (</w:t>
      </w:r>
      <w:r w:rsidR="002C3825">
        <w:t xml:space="preserve">it is </w:t>
      </w:r>
      <w:r w:rsidR="003E18BC">
        <w:t>on the keys</w:t>
      </w:r>
      <w:r w:rsidR="002C3825">
        <w:t xml:space="preserve"> or </w:t>
      </w:r>
      <w:r w:rsidR="003E18BC">
        <w:t>in glove compartment</w:t>
      </w:r>
      <w:r w:rsidR="0025359E">
        <w:t>)</w:t>
      </w:r>
    </w:p>
    <w:p w14:paraId="40B50A37" w14:textId="1F0B41E7" w:rsidR="001D0BC2" w:rsidRDefault="007900D4" w:rsidP="007900D4">
      <w:pPr>
        <w:pStyle w:val="BodyText"/>
      </w:pPr>
      <w:r>
        <w:t xml:space="preserve">- </w:t>
      </w:r>
      <w:r w:rsidR="009732EF">
        <w:t>A</w:t>
      </w:r>
      <w:r w:rsidR="00590A63">
        <w:t>pps to charge electro cars</w:t>
      </w:r>
      <w:r w:rsidR="00D43E5A">
        <w:t>:</w:t>
      </w:r>
      <w:r w:rsidR="00AB4141">
        <w:t xml:space="preserve"> </w:t>
      </w:r>
      <w:proofErr w:type="spellStart"/>
      <w:r w:rsidR="00DB56B6">
        <w:t>MyIncharge</w:t>
      </w:r>
      <w:proofErr w:type="spellEnd"/>
      <w:r w:rsidR="00AB4141">
        <w:t xml:space="preserve">, Shell, and </w:t>
      </w:r>
      <w:r w:rsidR="00730AE5">
        <w:t>Vatte</w:t>
      </w:r>
      <w:r w:rsidR="00C0180E">
        <w:t>nfall</w:t>
      </w:r>
      <w:r w:rsidR="0081696E">
        <w:t xml:space="preserve"> (</w:t>
      </w:r>
      <w:hyperlink r:id="rId135" w:history="1">
        <w:r w:rsidR="00C0180E" w:rsidRPr="00790F52">
          <w:rPr>
            <w:rStyle w:val="Hyperlink"/>
          </w:rPr>
          <w:t>https://incharge.vattenfall.nl/</w:t>
        </w:r>
      </w:hyperlink>
      <w:r w:rsidR="0081696E">
        <w:t>)</w:t>
      </w:r>
    </w:p>
    <w:p w14:paraId="44AE0D79" w14:textId="77777777" w:rsidR="0081696E" w:rsidRDefault="0081696E" w:rsidP="0081696E">
      <w:pPr>
        <w:pStyle w:val="BodyText"/>
        <w:ind w:right="1"/>
      </w:pPr>
    </w:p>
    <w:p w14:paraId="59A4DF9D" w14:textId="08C9D2E8" w:rsidR="0044022A" w:rsidRDefault="0044022A" w:rsidP="0081696E">
      <w:pPr>
        <w:pStyle w:val="BodyText"/>
        <w:ind w:right="1"/>
      </w:pPr>
      <w:proofErr w:type="spellStart"/>
      <w:r>
        <w:t>EPAMers</w:t>
      </w:r>
      <w:proofErr w:type="spellEnd"/>
      <w:r>
        <w:t xml:space="preserve"> can use</w:t>
      </w:r>
      <w:r w:rsidR="001A3161">
        <w:t xml:space="preserve"> a</w:t>
      </w:r>
      <w:r>
        <w:t xml:space="preserve"> free </w:t>
      </w:r>
      <w:r w:rsidR="001A3161">
        <w:t xml:space="preserve">charge </w:t>
      </w:r>
      <w:r w:rsidR="005F7FBF">
        <w:t xml:space="preserve">for e-cars </w:t>
      </w:r>
      <w:r w:rsidR="001A3161">
        <w:t xml:space="preserve">near the </w:t>
      </w:r>
      <w:r w:rsidR="001A3161" w:rsidRPr="0044022A">
        <w:t>Rijswijk office</w:t>
      </w:r>
      <w:r w:rsidR="001A3161">
        <w:t>.</w:t>
      </w:r>
    </w:p>
    <w:p w14:paraId="597C1CE4" w14:textId="77777777" w:rsidR="0044022A" w:rsidRDefault="0044022A" w:rsidP="0081696E">
      <w:pPr>
        <w:pStyle w:val="BodyText"/>
        <w:ind w:right="1"/>
      </w:pPr>
    </w:p>
    <w:p w14:paraId="75A9313C" w14:textId="43708997" w:rsidR="00876D1B" w:rsidRDefault="004D2068" w:rsidP="00876D1B">
      <w:pPr>
        <w:pStyle w:val="BodyText"/>
        <w:ind w:right="1"/>
      </w:pPr>
      <w:r>
        <w:t>Use</w:t>
      </w:r>
      <w:r w:rsidR="00876D1B">
        <w:t xml:space="preserve"> company benefits when renting car for personal trip</w:t>
      </w:r>
      <w:r>
        <w:t>:</w:t>
      </w:r>
    </w:p>
    <w:p w14:paraId="169D818D" w14:textId="77777777" w:rsidR="004D2068" w:rsidRDefault="004D2068" w:rsidP="00876D1B">
      <w:pPr>
        <w:pStyle w:val="BodyText"/>
        <w:ind w:right="1"/>
      </w:pPr>
      <w:r>
        <w:t xml:space="preserve">- </w:t>
      </w:r>
      <w:r w:rsidR="00876D1B">
        <w:t>AVIS Worldwide Discount (AWD) number A270390</w:t>
      </w:r>
    </w:p>
    <w:p w14:paraId="45428E3F" w14:textId="77777777" w:rsidR="004D2068" w:rsidRDefault="004D2068" w:rsidP="00876D1B">
      <w:pPr>
        <w:pStyle w:val="BodyText"/>
        <w:ind w:right="1"/>
      </w:pPr>
      <w:r>
        <w:t xml:space="preserve">- </w:t>
      </w:r>
      <w:r w:rsidR="00876D1B">
        <w:t>Budget Corporate Discount (BCD) number D716690</w:t>
      </w:r>
    </w:p>
    <w:p w14:paraId="0EFF198B" w14:textId="703B5034" w:rsidR="00876D1B" w:rsidRDefault="004D2068" w:rsidP="00876D1B">
      <w:pPr>
        <w:pStyle w:val="BodyText"/>
        <w:ind w:right="1"/>
      </w:pPr>
      <w:r>
        <w:t xml:space="preserve">- </w:t>
      </w:r>
      <w:r w:rsidR="00876D1B">
        <w:t>Enterprise optional number for private trip XZ17DH2</w:t>
      </w:r>
    </w:p>
    <w:p w14:paraId="481037E5" w14:textId="77777777" w:rsidR="00A61FDD" w:rsidRDefault="00A61FDD" w:rsidP="00876D1B">
      <w:pPr>
        <w:pStyle w:val="BodyText"/>
        <w:ind w:right="1"/>
        <w:rPr>
          <w:b/>
          <w:bCs/>
        </w:rPr>
      </w:pPr>
    </w:p>
    <w:p w14:paraId="2FD871CC" w14:textId="361D59D0" w:rsidR="0081696E" w:rsidRDefault="00CD686A" w:rsidP="00876D1B">
      <w:pPr>
        <w:pStyle w:val="BodyText"/>
        <w:ind w:right="1"/>
      </w:pPr>
      <w:r w:rsidRPr="00A61FDD">
        <w:rPr>
          <w:b/>
          <w:bCs/>
        </w:rPr>
        <w:t>Note:</w:t>
      </w:r>
      <w:r>
        <w:t xml:space="preserve"> B</w:t>
      </w:r>
      <w:r w:rsidR="00876D1B">
        <w:t xml:space="preserve">ook at the car rental </w:t>
      </w:r>
      <w:r>
        <w:t>web</w:t>
      </w:r>
      <w:r w:rsidR="00876D1B">
        <w:t xml:space="preserve">sites </w:t>
      </w:r>
      <w:r>
        <w:t>only</w:t>
      </w:r>
      <w:r w:rsidR="00876D1B">
        <w:t xml:space="preserve">. </w:t>
      </w:r>
      <w:r w:rsidR="00A61FDD">
        <w:t xml:space="preserve">Review </w:t>
      </w:r>
      <w:r w:rsidR="00876D1B">
        <w:t xml:space="preserve">liability clause of the contract. </w:t>
      </w:r>
      <w:r w:rsidR="00A61FDD">
        <w:t>L</w:t>
      </w:r>
      <w:r w:rsidR="00876D1B">
        <w:t>eisure rate is EPAM corporate rate minus insurance</w:t>
      </w:r>
    </w:p>
    <w:p w14:paraId="7EF053F4" w14:textId="58781CFB" w:rsidR="00F34BF4" w:rsidRDefault="00B6350A" w:rsidP="00375F96">
      <w:pPr>
        <w:pStyle w:val="Heading2"/>
        <w:keepNext w:val="0"/>
        <w:pageBreakBefore/>
        <w:widowControl w:val="0"/>
      </w:pPr>
      <w:bookmarkStart w:id="29" w:name="_Toc175581829"/>
      <w:r>
        <w:lastRenderedPageBreak/>
        <w:t>Parking</w:t>
      </w:r>
      <w:bookmarkEnd w:id="29"/>
    </w:p>
    <w:p w14:paraId="3C23E31C" w14:textId="77777777" w:rsidR="003D5AC2" w:rsidRDefault="003D5AC2" w:rsidP="003D5AC2">
      <w:pPr>
        <w:pStyle w:val="BodyText"/>
      </w:pPr>
      <w:r>
        <w:t>In general, parking is expensive.</w:t>
      </w:r>
    </w:p>
    <w:p w14:paraId="47CC785F" w14:textId="77777777" w:rsidR="003D5AC2" w:rsidRDefault="003D5AC2" w:rsidP="003D5AC2">
      <w:pPr>
        <w:pStyle w:val="BodyText"/>
      </w:pPr>
      <w:r>
        <w:t xml:space="preserve">For the Park and Ride (P+R) approach, go to </w:t>
      </w:r>
      <w:hyperlink r:id="rId136" w:history="1">
        <w:r w:rsidRPr="007F1D69">
          <w:rPr>
            <w:rStyle w:val="Hyperlink"/>
          </w:rPr>
          <w:t>https://www.amsterdam.nl/en/parking/park-ride/</w:t>
        </w:r>
      </w:hyperlink>
    </w:p>
    <w:p w14:paraId="0A32AE21" w14:textId="77777777" w:rsidR="003D5AC2" w:rsidRDefault="003D5AC2" w:rsidP="003D5AC2">
      <w:pPr>
        <w:pStyle w:val="BodyText"/>
      </w:pPr>
      <w:r>
        <w:t>You can park your car for €8 per 24 hours. If you arrive after 10.00 or during the weekend, you pay only €1 per 24 hours. You can park for a maximum of 4 days.</w:t>
      </w:r>
    </w:p>
    <w:p w14:paraId="0B6B2F94" w14:textId="77777777" w:rsidR="00BD7AEB" w:rsidRDefault="00BD7AEB" w:rsidP="003D5AC2">
      <w:pPr>
        <w:pStyle w:val="BodyText"/>
      </w:pPr>
    </w:p>
    <w:p w14:paraId="647DD138" w14:textId="542C428B" w:rsidR="00C77755" w:rsidRDefault="00C77755" w:rsidP="00C77755">
      <w:pPr>
        <w:pStyle w:val="BodyText"/>
      </w:pPr>
      <w:r w:rsidRPr="00CB784F">
        <w:rPr>
          <w:b/>
          <w:bCs/>
        </w:rPr>
        <w:t>Note:</w:t>
      </w:r>
      <w:r w:rsidRPr="00CB784F">
        <w:t xml:space="preserve"> Parking</w:t>
      </w:r>
      <w:r w:rsidRPr="006E689C">
        <w:t xml:space="preserve"> is limited near ferries, so you need to park farther away.</w:t>
      </w:r>
    </w:p>
    <w:p w14:paraId="78412F24" w14:textId="77777777" w:rsidR="00E72D36" w:rsidRDefault="00E72D36" w:rsidP="00C77755">
      <w:pPr>
        <w:pStyle w:val="BodyText"/>
      </w:pPr>
    </w:p>
    <w:p w14:paraId="1A9E405C" w14:textId="7E32A316" w:rsidR="00B43100" w:rsidRPr="00FB120A" w:rsidRDefault="00574AEE" w:rsidP="00F34BF4">
      <w:pPr>
        <w:pStyle w:val="BodyText"/>
      </w:pPr>
      <w:r>
        <w:t>Mobile apps</w:t>
      </w:r>
      <w:r w:rsidR="00FB120A" w:rsidRPr="00FB120A">
        <w:t>:</w:t>
      </w:r>
    </w:p>
    <w:p w14:paraId="4096D433" w14:textId="77201EB4" w:rsidR="00F34BF4" w:rsidRDefault="00E72D36" w:rsidP="00F34BF4">
      <w:pPr>
        <w:pStyle w:val="BodyText"/>
      </w:pPr>
      <w:r>
        <w:t xml:space="preserve">- </w:t>
      </w:r>
      <w:proofErr w:type="spellStart"/>
      <w:r w:rsidR="00D975D7">
        <w:t>Parkopedia</w:t>
      </w:r>
      <w:proofErr w:type="spellEnd"/>
      <w:r w:rsidR="00D975D7">
        <w:t xml:space="preserve">: </w:t>
      </w:r>
      <w:hyperlink r:id="rId137" w:history="1">
        <w:r w:rsidR="00D975D7" w:rsidRPr="00902A35">
          <w:rPr>
            <w:rStyle w:val="Hyperlink"/>
          </w:rPr>
          <w:t>https://parkopedia.nl/</w:t>
        </w:r>
      </w:hyperlink>
      <w:r w:rsidR="00E93124">
        <w:t xml:space="preserve"> </w:t>
      </w:r>
      <w:r w:rsidR="00572828">
        <w:t>Map of o</w:t>
      </w:r>
      <w:r w:rsidR="00D21BB0">
        <w:t>rganized</w:t>
      </w:r>
      <w:r w:rsidR="00D21BB0" w:rsidRPr="009B4EB4">
        <w:t xml:space="preserve"> </w:t>
      </w:r>
      <w:r w:rsidR="00D21BB0">
        <w:t>and street parking</w:t>
      </w:r>
      <w:r w:rsidR="00043BAF">
        <w:t>, n</w:t>
      </w:r>
      <w:r w:rsidR="00D21BB0">
        <w:t>ot limited to NL</w:t>
      </w:r>
    </w:p>
    <w:p w14:paraId="26D6F90F" w14:textId="32326DDD" w:rsidR="000C0222" w:rsidRDefault="00E72D36" w:rsidP="00F34BF4">
      <w:pPr>
        <w:pStyle w:val="BodyText"/>
        <w:rPr>
          <w:rStyle w:val="Hyperlink"/>
        </w:rPr>
      </w:pPr>
      <w:r>
        <w:t xml:space="preserve">- </w:t>
      </w:r>
      <w:proofErr w:type="spellStart"/>
      <w:r w:rsidR="005C3792">
        <w:t>Easy</w:t>
      </w:r>
      <w:r w:rsidR="008D4B9F">
        <w:t>Park</w:t>
      </w:r>
      <w:proofErr w:type="spellEnd"/>
      <w:r w:rsidR="008D4B9F">
        <w:t xml:space="preserve">: </w:t>
      </w:r>
      <w:hyperlink r:id="rId138" w:history="1">
        <w:r w:rsidR="00F86BA9" w:rsidRPr="00902A35">
          <w:rPr>
            <w:rStyle w:val="Hyperlink"/>
          </w:rPr>
          <w:t>https://www.easypark.com/nl</w:t>
        </w:r>
      </w:hyperlink>
      <w:r w:rsidR="008A5592">
        <w:t xml:space="preserve"> </w:t>
      </w:r>
      <w:r w:rsidR="00572828">
        <w:t>Map of p</w:t>
      </w:r>
      <w:r w:rsidR="00B5012F">
        <w:t>aid and free parking</w:t>
      </w:r>
    </w:p>
    <w:p w14:paraId="0A3F613E" w14:textId="54A04B3E" w:rsidR="00E93124" w:rsidRDefault="00E93124" w:rsidP="00E93124">
      <w:pPr>
        <w:pStyle w:val="BodyText"/>
      </w:pPr>
      <w:r>
        <w:t>-</w:t>
      </w:r>
      <w:r w:rsidR="00D975D7">
        <w:t xml:space="preserve"> </w:t>
      </w:r>
      <w:proofErr w:type="spellStart"/>
      <w:r w:rsidR="00D975D7">
        <w:t>Pretti</w:t>
      </w:r>
      <w:r w:rsidR="001E05EB">
        <w:t>g</w:t>
      </w:r>
      <w:proofErr w:type="spellEnd"/>
      <w:r w:rsidR="001E05EB">
        <w:t xml:space="preserve"> </w:t>
      </w:r>
      <w:proofErr w:type="spellStart"/>
      <w:r w:rsidR="001E05EB">
        <w:t>Parkeren</w:t>
      </w:r>
      <w:proofErr w:type="spellEnd"/>
      <w:r w:rsidR="001E05EB">
        <w:t xml:space="preserve">: </w:t>
      </w:r>
      <w:hyperlink r:id="rId139" w:history="1">
        <w:r w:rsidR="003C2427" w:rsidRPr="00304CA5">
          <w:rPr>
            <w:rStyle w:val="Hyperlink"/>
          </w:rPr>
          <w:t>https://www.prettigparkeren.nl</w:t>
        </w:r>
      </w:hyperlink>
      <w:r w:rsidR="003C2427">
        <w:t xml:space="preserve"> </w:t>
      </w:r>
      <w:r w:rsidR="00572828">
        <w:t>Map of p</w:t>
      </w:r>
      <w:r>
        <w:t xml:space="preserve">arking areas and </w:t>
      </w:r>
      <w:r w:rsidR="0083197B">
        <w:t xml:space="preserve">paid </w:t>
      </w:r>
      <w:r w:rsidR="00B827D0">
        <w:t>parking</w:t>
      </w:r>
    </w:p>
    <w:p w14:paraId="56B627E3" w14:textId="03B40BC5" w:rsidR="009D4722" w:rsidRDefault="009D4722" w:rsidP="009D4722">
      <w:pPr>
        <w:pStyle w:val="BodyText"/>
      </w:pPr>
      <w:r w:rsidRPr="00EF7203">
        <w:t xml:space="preserve">- </w:t>
      </w:r>
      <w:r>
        <w:t>Q</w:t>
      </w:r>
      <w:r w:rsidRPr="00EF7203">
        <w:t>-</w:t>
      </w:r>
      <w:r>
        <w:t>Park</w:t>
      </w:r>
      <w:r w:rsidRPr="00EF7203">
        <w:t xml:space="preserve">: </w:t>
      </w:r>
      <w:hyperlink r:id="rId140" w:history="1">
        <w:r w:rsidRPr="00902A35">
          <w:rPr>
            <w:rStyle w:val="Hyperlink"/>
          </w:rPr>
          <w:t>https</w:t>
        </w:r>
        <w:r w:rsidRPr="00EF7203">
          <w:rPr>
            <w:rStyle w:val="Hyperlink"/>
          </w:rPr>
          <w:t>://</w:t>
        </w:r>
        <w:r w:rsidRPr="00902A35">
          <w:rPr>
            <w:rStyle w:val="Hyperlink"/>
          </w:rPr>
          <w:t>www</w:t>
        </w:r>
        <w:r w:rsidRPr="00EF7203">
          <w:rPr>
            <w:rStyle w:val="Hyperlink"/>
          </w:rPr>
          <w:t>.</w:t>
        </w:r>
        <w:r w:rsidRPr="00902A35">
          <w:rPr>
            <w:rStyle w:val="Hyperlink"/>
          </w:rPr>
          <w:t>q</w:t>
        </w:r>
        <w:r w:rsidRPr="00EF7203">
          <w:rPr>
            <w:rStyle w:val="Hyperlink"/>
          </w:rPr>
          <w:t>-</w:t>
        </w:r>
        <w:r w:rsidRPr="00902A35">
          <w:rPr>
            <w:rStyle w:val="Hyperlink"/>
          </w:rPr>
          <w:t>park</w:t>
        </w:r>
        <w:r w:rsidRPr="00EF7203">
          <w:rPr>
            <w:rStyle w:val="Hyperlink"/>
          </w:rPr>
          <w:t>.</w:t>
        </w:r>
        <w:r w:rsidRPr="00902A35">
          <w:rPr>
            <w:rStyle w:val="Hyperlink"/>
          </w:rPr>
          <w:t>nl</w:t>
        </w:r>
        <w:r w:rsidRPr="00EF7203">
          <w:rPr>
            <w:rStyle w:val="Hyperlink"/>
          </w:rPr>
          <w:t>/</w:t>
        </w:r>
        <w:r w:rsidRPr="00902A35">
          <w:rPr>
            <w:rStyle w:val="Hyperlink"/>
          </w:rPr>
          <w:t>en</w:t>
        </w:r>
        <w:r w:rsidRPr="00EF7203">
          <w:rPr>
            <w:rStyle w:val="Hyperlink"/>
          </w:rPr>
          <w:t>-</w:t>
        </w:r>
        <w:r w:rsidRPr="00902A35">
          <w:rPr>
            <w:rStyle w:val="Hyperlink"/>
          </w:rPr>
          <w:t>gb</w:t>
        </w:r>
        <w:r w:rsidRPr="00EF7203">
          <w:rPr>
            <w:rStyle w:val="Hyperlink"/>
          </w:rPr>
          <w:t>/</w:t>
        </w:r>
        <w:r w:rsidRPr="00902A35">
          <w:rPr>
            <w:rStyle w:val="Hyperlink"/>
          </w:rPr>
          <w:t>app</w:t>
        </w:r>
        <w:r w:rsidRPr="00EF7203">
          <w:rPr>
            <w:rStyle w:val="Hyperlink"/>
          </w:rPr>
          <w:t>/</w:t>
        </w:r>
      </w:hyperlink>
      <w:r w:rsidRPr="00EF7203">
        <w:t xml:space="preserve"> </w:t>
      </w:r>
      <w:r w:rsidR="00CD1697">
        <w:t xml:space="preserve">Parking payment </w:t>
      </w:r>
      <w:r w:rsidR="0038175A">
        <w:t xml:space="preserve">without </w:t>
      </w:r>
      <w:r w:rsidR="00A5086F">
        <w:t>commission</w:t>
      </w:r>
    </w:p>
    <w:p w14:paraId="6580D09D" w14:textId="3A9AE3C7" w:rsidR="00A5086F" w:rsidRPr="0087064E" w:rsidRDefault="00A5086F" w:rsidP="00A5086F">
      <w:pPr>
        <w:pStyle w:val="BodyText"/>
      </w:pPr>
      <w:r>
        <w:t xml:space="preserve">- </w:t>
      </w:r>
      <w:r w:rsidRPr="003D228C">
        <w:t xml:space="preserve">ANWB </w:t>
      </w:r>
      <w:proofErr w:type="spellStart"/>
      <w:r w:rsidRPr="003D228C">
        <w:t>Onderweg</w:t>
      </w:r>
      <w:proofErr w:type="spellEnd"/>
      <w:r w:rsidR="00B5012F">
        <w:t>:</w:t>
      </w:r>
      <w:r w:rsidRPr="0087064E">
        <w:t xml:space="preserve"> </w:t>
      </w:r>
      <w:hyperlink r:id="rId141" w:history="1">
        <w:r w:rsidR="00E578B2" w:rsidRPr="00902A35">
          <w:rPr>
            <w:rStyle w:val="Hyperlink"/>
          </w:rPr>
          <w:t>https://www.anwb.nl/mobiel/onderweg-app/download-de-onderweg-app-met-qr-code</w:t>
        </w:r>
      </w:hyperlink>
      <w:r w:rsidR="00E578B2">
        <w:t xml:space="preserve"> </w:t>
      </w:r>
      <w:r w:rsidR="00885FED">
        <w:t>P</w:t>
      </w:r>
      <w:r>
        <w:t xml:space="preserve">arking </w:t>
      </w:r>
      <w:r w:rsidR="00694A40" w:rsidRPr="00694A40">
        <w:t>zones</w:t>
      </w:r>
      <w:r w:rsidR="00885FED">
        <w:t xml:space="preserve"> for any </w:t>
      </w:r>
      <w:r w:rsidR="00C171C3">
        <w:t>time</w:t>
      </w:r>
      <w:r w:rsidR="00885FED">
        <w:t xml:space="preserve">, </w:t>
      </w:r>
      <w:r w:rsidR="00C171C3">
        <w:t xml:space="preserve">parking payment, </w:t>
      </w:r>
      <w:r w:rsidR="008D3728">
        <w:t xml:space="preserve">prices at petrol </w:t>
      </w:r>
      <w:r w:rsidR="00694A40" w:rsidRPr="00694A40">
        <w:t>stations</w:t>
      </w:r>
    </w:p>
    <w:p w14:paraId="2F872508" w14:textId="052AC7F2" w:rsidR="006A4A2C" w:rsidRPr="00EF7203" w:rsidRDefault="003C2427" w:rsidP="00FB5745">
      <w:pPr>
        <w:pStyle w:val="BodyText"/>
      </w:pPr>
      <w:r>
        <w:t>-</w:t>
      </w:r>
      <w:r w:rsidR="00DB7E51">
        <w:t xml:space="preserve"> </w:t>
      </w:r>
      <w:proofErr w:type="spellStart"/>
      <w:r w:rsidR="00F34BF4">
        <w:t>Parkmobile</w:t>
      </w:r>
      <w:proofErr w:type="spellEnd"/>
    </w:p>
    <w:p w14:paraId="11AB3EAA" w14:textId="597F9587" w:rsidR="00FB5745" w:rsidRDefault="00177678" w:rsidP="00FB5745">
      <w:pPr>
        <w:pStyle w:val="BodyText"/>
      </w:pPr>
      <w:r>
        <w:t>To c</w:t>
      </w:r>
      <w:r w:rsidR="005C5575">
        <w:t>ompar</w:t>
      </w:r>
      <w:r>
        <w:t>e</w:t>
      </w:r>
      <w:r w:rsidR="00B2020B">
        <w:t xml:space="preserve"> the apps</w:t>
      </w:r>
      <w:r>
        <w:t xml:space="preserve">, see </w:t>
      </w:r>
      <w:hyperlink r:id="rId142" w:history="1">
        <w:r w:rsidRPr="00372078">
          <w:rPr>
            <w:rStyle w:val="Hyperlink"/>
          </w:rPr>
          <w:t>https://www.consumentenbond.nl/smartphone/parkeerapps</w:t>
        </w:r>
      </w:hyperlink>
    </w:p>
    <w:p w14:paraId="137545F0" w14:textId="77777777" w:rsidR="000D7507" w:rsidRDefault="000D7507" w:rsidP="000D02F7">
      <w:pPr>
        <w:pStyle w:val="BodyText"/>
      </w:pPr>
    </w:p>
    <w:p w14:paraId="4EBDDE84" w14:textId="7F2C486B" w:rsidR="00666C34" w:rsidRPr="00666C34" w:rsidRDefault="00666C34" w:rsidP="000D02F7">
      <w:pPr>
        <w:pStyle w:val="BodyText"/>
        <w:rPr>
          <w:b/>
          <w:bCs/>
        </w:rPr>
      </w:pPr>
      <w:r w:rsidRPr="00666C34">
        <w:rPr>
          <w:b/>
          <w:bCs/>
        </w:rPr>
        <w:t xml:space="preserve">For </w:t>
      </w:r>
      <w:proofErr w:type="spellStart"/>
      <w:r w:rsidRPr="00666C34">
        <w:rPr>
          <w:b/>
          <w:bCs/>
        </w:rPr>
        <w:t>EPAMers</w:t>
      </w:r>
      <w:proofErr w:type="spellEnd"/>
    </w:p>
    <w:p w14:paraId="1829D8D6" w14:textId="7774B530" w:rsidR="00625021" w:rsidRPr="00816690" w:rsidRDefault="00816690" w:rsidP="000D02F7">
      <w:pPr>
        <w:pStyle w:val="BodyText"/>
      </w:pPr>
      <w:r>
        <w:t xml:space="preserve">Parking near </w:t>
      </w:r>
      <w:r w:rsidR="005E11E3">
        <w:t xml:space="preserve">the </w:t>
      </w:r>
      <w:r>
        <w:t xml:space="preserve">Amsterdam office: </w:t>
      </w:r>
      <w:hyperlink r:id="rId143" w:history="1">
        <w:r w:rsidR="0021381D" w:rsidRPr="008015D1">
          <w:rPr>
            <w:rStyle w:val="Hyperlink"/>
          </w:rPr>
          <w:t>https</w:t>
        </w:r>
        <w:r w:rsidR="0021381D" w:rsidRPr="00816690">
          <w:rPr>
            <w:rStyle w:val="Hyperlink"/>
          </w:rPr>
          <w:t>://</w:t>
        </w:r>
        <w:r w:rsidR="0021381D" w:rsidRPr="008015D1">
          <w:rPr>
            <w:rStyle w:val="Hyperlink"/>
          </w:rPr>
          <w:t>goo</w:t>
        </w:r>
        <w:r w:rsidR="0021381D" w:rsidRPr="00816690">
          <w:rPr>
            <w:rStyle w:val="Hyperlink"/>
          </w:rPr>
          <w:t>.</w:t>
        </w:r>
        <w:r w:rsidR="0021381D" w:rsidRPr="008015D1">
          <w:rPr>
            <w:rStyle w:val="Hyperlink"/>
          </w:rPr>
          <w:t>gl</w:t>
        </w:r>
        <w:r w:rsidR="0021381D" w:rsidRPr="00816690">
          <w:rPr>
            <w:rStyle w:val="Hyperlink"/>
          </w:rPr>
          <w:t>/</w:t>
        </w:r>
        <w:r w:rsidR="0021381D" w:rsidRPr="008015D1">
          <w:rPr>
            <w:rStyle w:val="Hyperlink"/>
          </w:rPr>
          <w:t>maps</w:t>
        </w:r>
        <w:r w:rsidR="0021381D" w:rsidRPr="00816690">
          <w:rPr>
            <w:rStyle w:val="Hyperlink"/>
          </w:rPr>
          <w:t>/</w:t>
        </w:r>
        <w:r w:rsidR="0021381D" w:rsidRPr="008015D1">
          <w:rPr>
            <w:rStyle w:val="Hyperlink"/>
          </w:rPr>
          <w:t>nqtSFuw</w:t>
        </w:r>
        <w:r w:rsidR="0021381D" w:rsidRPr="00816690">
          <w:rPr>
            <w:rStyle w:val="Hyperlink"/>
          </w:rPr>
          <w:t>3</w:t>
        </w:r>
        <w:r w:rsidR="0021381D" w:rsidRPr="008015D1">
          <w:rPr>
            <w:rStyle w:val="Hyperlink"/>
          </w:rPr>
          <w:t>niHwpEiy</w:t>
        </w:r>
        <w:r w:rsidR="0021381D" w:rsidRPr="00816690">
          <w:rPr>
            <w:rStyle w:val="Hyperlink"/>
          </w:rPr>
          <w:t>6</w:t>
        </w:r>
      </w:hyperlink>
    </w:p>
    <w:p w14:paraId="2F63CC00" w14:textId="1B20E4C5" w:rsidR="00205E71" w:rsidRDefault="0021381D" w:rsidP="000D02F7">
      <w:pPr>
        <w:pStyle w:val="BodyText"/>
      </w:pPr>
      <w:r w:rsidRPr="0021381D">
        <w:t xml:space="preserve">Before leaving the office, </w:t>
      </w:r>
      <w:r w:rsidR="00816690">
        <w:t xml:space="preserve">ask </w:t>
      </w:r>
      <w:r w:rsidR="00816690" w:rsidRPr="0021381D">
        <w:t xml:space="preserve">the office manager </w:t>
      </w:r>
      <w:r w:rsidR="00816690">
        <w:t xml:space="preserve">to give you </w:t>
      </w:r>
      <w:r w:rsidRPr="0021381D">
        <w:t xml:space="preserve">a </w:t>
      </w:r>
      <w:r w:rsidR="008B6F5D">
        <w:t>parking t</w:t>
      </w:r>
      <w:r w:rsidRPr="0021381D">
        <w:t>icket</w:t>
      </w:r>
      <w:r w:rsidR="00224E79">
        <w:t xml:space="preserve"> </w:t>
      </w:r>
      <w:r w:rsidR="005702C4">
        <w:t>for free parking.</w:t>
      </w:r>
    </w:p>
    <w:p w14:paraId="5837DF8C" w14:textId="3D550F1A" w:rsidR="00666C34" w:rsidRDefault="00666C34" w:rsidP="00666C34">
      <w:pPr>
        <w:pStyle w:val="BodyText"/>
        <w:ind w:right="1"/>
      </w:pPr>
      <w:r>
        <w:t xml:space="preserve">Free parking and charge for e-cars near the </w:t>
      </w:r>
      <w:r w:rsidRPr="0044022A">
        <w:t>Rijswijk office</w:t>
      </w:r>
      <w:r>
        <w:t>.</w:t>
      </w:r>
    </w:p>
    <w:p w14:paraId="11790832" w14:textId="77777777" w:rsidR="0021381D" w:rsidRPr="0021381D" w:rsidRDefault="0021381D" w:rsidP="000D02F7">
      <w:pPr>
        <w:pStyle w:val="BodyText"/>
      </w:pPr>
    </w:p>
    <w:p w14:paraId="50D1C1B8" w14:textId="342A03F7" w:rsidR="00F34BF4" w:rsidRDefault="00F3159E" w:rsidP="00F34BF4">
      <w:pPr>
        <w:pStyle w:val="BodyText"/>
      </w:pPr>
      <w:r>
        <w:t xml:space="preserve">For </w:t>
      </w:r>
      <w:r w:rsidR="00585F5C">
        <w:t>c</w:t>
      </w:r>
      <w:r w:rsidRPr="00F3159E">
        <w:t xml:space="preserve">ommuting to work </w:t>
      </w:r>
      <w:r w:rsidR="00585F5C">
        <w:t>r</w:t>
      </w:r>
      <w:r w:rsidRPr="00F3159E">
        <w:t>eimbursement</w:t>
      </w:r>
      <w:r w:rsidR="00585F5C">
        <w:t xml:space="preserve">, go to </w:t>
      </w:r>
      <w:hyperlink r:id="rId144" w:history="1">
        <w:r w:rsidR="00585F5C" w:rsidRPr="007F1D69">
          <w:rPr>
            <w:rStyle w:val="Hyperlink"/>
          </w:rPr>
          <w:t>https://info.epam.com/policy/netherlands/all-cities/contractual-policies-and-procedures/benefits/ns-businesscard-and-commuting-expenses/commuting-to-work-expense.html</w:t>
        </w:r>
      </w:hyperlink>
    </w:p>
    <w:p w14:paraId="1A0198F9" w14:textId="4FB66DBC" w:rsidR="00F34BF4" w:rsidRDefault="009C7D1F" w:rsidP="00F34BF4">
      <w:pPr>
        <w:pStyle w:val="BodyText"/>
      </w:pPr>
      <w:r>
        <w:t>C</w:t>
      </w:r>
      <w:r w:rsidR="00F34BF4">
        <w:t xml:space="preserve">ost object for reimbursement </w:t>
      </w:r>
      <w:proofErr w:type="gramStart"/>
      <w:r w:rsidR="00F34BF4">
        <w:t xml:space="preserve">is </w:t>
      </w:r>
      <w:r w:rsidR="00F34BF4" w:rsidRPr="004A2BCE">
        <w:rPr>
          <w:i/>
          <w:iCs/>
        </w:rPr>
        <w:t>::SS</w:t>
      </w:r>
      <w:proofErr w:type="gramEnd"/>
      <w:r w:rsidR="00F34BF4" w:rsidRPr="004A2BCE">
        <w:rPr>
          <w:i/>
          <w:iCs/>
        </w:rPr>
        <w:t>/</w:t>
      </w:r>
      <w:proofErr w:type="spellStart"/>
      <w:r w:rsidR="00F34BF4" w:rsidRPr="004A2BCE">
        <w:rPr>
          <w:i/>
          <w:iCs/>
        </w:rPr>
        <w:t>Fringers</w:t>
      </w:r>
      <w:proofErr w:type="spellEnd"/>
      <w:r w:rsidR="00F34BF4" w:rsidRPr="004A2BCE">
        <w:rPr>
          <w:i/>
          <w:iCs/>
        </w:rPr>
        <w:t>/EU/NL</w:t>
      </w:r>
    </w:p>
    <w:p w14:paraId="6FF8129B" w14:textId="5727689A" w:rsidR="00567EC7" w:rsidRDefault="00567EC7" w:rsidP="00567EC7">
      <w:pPr>
        <w:pStyle w:val="Heading2"/>
      </w:pPr>
      <w:bookmarkStart w:id="30" w:name="_Toc175581830"/>
      <w:r>
        <w:t>Taxi</w:t>
      </w:r>
      <w:bookmarkEnd w:id="30"/>
    </w:p>
    <w:p w14:paraId="1AEEAA70" w14:textId="77777777" w:rsidR="00567EC7" w:rsidRDefault="00567EC7" w:rsidP="00567EC7">
      <w:pPr>
        <w:pStyle w:val="BodyText"/>
      </w:pPr>
      <w:r>
        <w:t>Official taxis have blue license plates, an official sign on the roof.</w:t>
      </w:r>
    </w:p>
    <w:p w14:paraId="510D5457" w14:textId="77777777" w:rsidR="00567EC7" w:rsidRDefault="00567EC7" w:rsidP="00567EC7">
      <w:pPr>
        <w:pStyle w:val="BodyText"/>
      </w:pPr>
      <w:r>
        <w:t>Taxis:</w:t>
      </w:r>
    </w:p>
    <w:p w14:paraId="07697CA7" w14:textId="77777777" w:rsidR="00567EC7" w:rsidRDefault="00567EC7" w:rsidP="00567EC7">
      <w:pPr>
        <w:pStyle w:val="BodyText"/>
      </w:pPr>
      <w:r>
        <w:t>- Uber app</w:t>
      </w:r>
    </w:p>
    <w:p w14:paraId="74DFCD7C" w14:textId="77777777" w:rsidR="00567EC7" w:rsidRDefault="00567EC7" w:rsidP="00567EC7">
      <w:pPr>
        <w:pStyle w:val="BodyText"/>
      </w:pPr>
      <w:r>
        <w:t xml:space="preserve">- Taxi TCA, </w:t>
      </w:r>
      <w:hyperlink r:id="rId145" w:history="1">
        <w:r w:rsidRPr="008E7C6E">
          <w:rPr>
            <w:rStyle w:val="Hyperlink"/>
          </w:rPr>
          <w:t>https://www.tcataxi.nl/en/</w:t>
        </w:r>
      </w:hyperlink>
    </w:p>
    <w:p w14:paraId="48DAFE70" w14:textId="77777777" w:rsidR="00567EC7" w:rsidRDefault="00567EC7" w:rsidP="00567EC7">
      <w:pPr>
        <w:pStyle w:val="BodyText"/>
      </w:pPr>
      <w:r>
        <w:t xml:space="preserve">- </w:t>
      </w:r>
      <w:proofErr w:type="spellStart"/>
      <w:r>
        <w:t>Staxi</w:t>
      </w:r>
      <w:proofErr w:type="spellEnd"/>
      <w:r>
        <w:t xml:space="preserve">, </w:t>
      </w:r>
      <w:hyperlink r:id="rId146" w:history="1">
        <w:r w:rsidRPr="008E7C6E">
          <w:rPr>
            <w:rStyle w:val="Hyperlink"/>
          </w:rPr>
          <w:t>https://www.staxi.nl/</w:t>
        </w:r>
      </w:hyperlink>
    </w:p>
    <w:p w14:paraId="145FFA36" w14:textId="77777777" w:rsidR="00567EC7" w:rsidRPr="006E6BF3" w:rsidRDefault="00567EC7" w:rsidP="00567EC7">
      <w:pPr>
        <w:pStyle w:val="BodyText"/>
        <w:rPr>
          <w:lang w:val="nl-NL"/>
        </w:rPr>
      </w:pPr>
      <w:r w:rsidRPr="006E6BF3">
        <w:rPr>
          <w:lang w:val="nl-NL"/>
        </w:rPr>
        <w:t xml:space="preserve">- </w:t>
      </w:r>
      <w:hyperlink r:id="rId147" w:history="1">
        <w:r w:rsidRPr="006E6BF3">
          <w:rPr>
            <w:rStyle w:val="Hyperlink"/>
            <w:lang w:val="nl-NL"/>
          </w:rPr>
          <w:t>https://taxidirect.nl/</w:t>
        </w:r>
      </w:hyperlink>
    </w:p>
    <w:p w14:paraId="410EB632" w14:textId="77777777" w:rsidR="00567EC7" w:rsidRPr="006E6BF3" w:rsidRDefault="00567EC7" w:rsidP="00567EC7">
      <w:pPr>
        <w:pStyle w:val="BodyText"/>
        <w:rPr>
          <w:lang w:val="nl-NL"/>
        </w:rPr>
      </w:pPr>
    </w:p>
    <w:p w14:paraId="2C0D60BB" w14:textId="732B4BEA" w:rsidR="000E0B6F" w:rsidRPr="006E6BF3" w:rsidRDefault="00567EC7" w:rsidP="008B2EF1">
      <w:pPr>
        <w:pStyle w:val="BodyText"/>
        <w:rPr>
          <w:lang w:val="nl-NL"/>
        </w:rPr>
      </w:pPr>
      <w:r w:rsidRPr="006E6BF3">
        <w:rPr>
          <w:lang w:val="nl-NL"/>
        </w:rPr>
        <w:t xml:space="preserve">Water taxi, Rotterdam: </w:t>
      </w:r>
      <w:hyperlink r:id="rId148" w:history="1">
        <w:r w:rsidRPr="006E6BF3">
          <w:rPr>
            <w:rStyle w:val="Hyperlink"/>
            <w:lang w:val="nl-NL"/>
          </w:rPr>
          <w:t>https://www.watertaxirotterdam.nl/</w:t>
        </w:r>
      </w:hyperlink>
    </w:p>
    <w:p w14:paraId="103DD065" w14:textId="2801DD49" w:rsidR="004B0773" w:rsidRDefault="004B0773" w:rsidP="003009B9">
      <w:pPr>
        <w:pStyle w:val="Heading2"/>
        <w:keepNext w:val="0"/>
        <w:pageBreakBefore/>
        <w:widowControl w:val="0"/>
      </w:pPr>
      <w:bookmarkStart w:id="31" w:name="_Toc175581831"/>
      <w:r>
        <w:lastRenderedPageBreak/>
        <w:t>O</w:t>
      </w:r>
      <w:r w:rsidR="006F1A50">
        <w:t xml:space="preserve">ffice </w:t>
      </w:r>
      <w:r>
        <w:t>Facilities</w:t>
      </w:r>
      <w:bookmarkEnd w:id="31"/>
    </w:p>
    <w:p w14:paraId="57D29D25" w14:textId="67DD700D" w:rsidR="004F0C1F" w:rsidRDefault="00A17C9E" w:rsidP="00345936">
      <w:pPr>
        <w:pStyle w:val="BodyText"/>
      </w:pPr>
      <w:r>
        <w:t>EPAM offices</w:t>
      </w:r>
      <w:r w:rsidR="0089074F" w:rsidRPr="0089074F">
        <w:t xml:space="preserve"> </w:t>
      </w:r>
      <w:r w:rsidR="0089074F">
        <w:t>in NL</w:t>
      </w:r>
      <w:r w:rsidR="00330B1C">
        <w:t>, b</w:t>
      </w:r>
      <w:r w:rsidR="00ED1AC6" w:rsidRPr="00ED1AC6">
        <w:t xml:space="preserve">ooking a seat is required at </w:t>
      </w:r>
      <w:hyperlink r:id="rId149" w:history="1">
        <w:r w:rsidR="00330B1C" w:rsidRPr="00383C67">
          <w:rPr>
            <w:rStyle w:val="Hyperlink"/>
          </w:rPr>
          <w:t>https://desk.epam.com/</w:t>
        </w:r>
      </w:hyperlink>
      <w:r w:rsidR="004F0C1F">
        <w:t>:</w:t>
      </w:r>
    </w:p>
    <w:p w14:paraId="20006CBF" w14:textId="49043377" w:rsidR="00D9028C" w:rsidRPr="00D9028C" w:rsidRDefault="00D9028C" w:rsidP="00D9028C">
      <w:pPr>
        <w:pStyle w:val="BodyText"/>
        <w:rPr>
          <w:rStyle w:val="Hyperlink"/>
        </w:rPr>
      </w:pPr>
      <w:r>
        <w:t xml:space="preserve">- Amsterdam </w:t>
      </w:r>
      <w:r w:rsidR="001C459E">
        <w:t>office</w:t>
      </w:r>
      <w:r w:rsidR="00330B1C">
        <w:t xml:space="preserve">, </w:t>
      </w:r>
      <w:r w:rsidR="00A7366A" w:rsidRPr="00ED1AC6">
        <w:t>on weekdays</w:t>
      </w:r>
      <w:r w:rsidR="00A7366A" w:rsidRPr="00615E53">
        <w:t xml:space="preserve"> </w:t>
      </w:r>
      <w:r w:rsidRPr="00615E53">
        <w:t>7</w:t>
      </w:r>
      <w:r w:rsidR="00ED1AC6" w:rsidRPr="00ED1AC6">
        <w:t>.00</w:t>
      </w:r>
      <w:r>
        <w:t>-</w:t>
      </w:r>
      <w:r w:rsidRPr="00615E53">
        <w:t>2</w:t>
      </w:r>
      <w:r w:rsidR="00D8279D" w:rsidRPr="00ED1AC6">
        <w:t>0</w:t>
      </w:r>
      <w:r w:rsidR="00ED1AC6" w:rsidRPr="00ED1AC6">
        <w:t>.00</w:t>
      </w:r>
      <w:bookmarkStart w:id="32" w:name="_Hlk173138868"/>
    </w:p>
    <w:bookmarkEnd w:id="32"/>
    <w:p w14:paraId="19E1D353" w14:textId="284AB4F4" w:rsidR="003C6ED4" w:rsidRDefault="004F0C1F" w:rsidP="00345936">
      <w:pPr>
        <w:pStyle w:val="BodyText"/>
      </w:pPr>
      <w:r>
        <w:t xml:space="preserve">- </w:t>
      </w:r>
      <w:r w:rsidR="00AA1E05" w:rsidRPr="009129EA">
        <w:t>Rijswijk</w:t>
      </w:r>
      <w:r w:rsidR="00AA1E05">
        <w:t xml:space="preserve"> o</w:t>
      </w:r>
      <w:r w:rsidR="006A01FA">
        <w:t>ffice</w:t>
      </w:r>
      <w:r w:rsidR="00330B1C">
        <w:t>,</w:t>
      </w:r>
      <w:r w:rsidR="00330B1C" w:rsidRPr="00330B1C">
        <w:t xml:space="preserve"> </w:t>
      </w:r>
      <w:r w:rsidR="00A7366A" w:rsidRPr="00ED1AC6">
        <w:t>on weekdays</w:t>
      </w:r>
      <w:r w:rsidR="00A7366A" w:rsidRPr="00615E53">
        <w:t xml:space="preserve"> </w:t>
      </w:r>
      <w:r w:rsidR="00330B1C" w:rsidRPr="00615E53">
        <w:t>7</w:t>
      </w:r>
      <w:r w:rsidR="00330B1C" w:rsidRPr="00ED1AC6">
        <w:t>.00</w:t>
      </w:r>
      <w:r w:rsidR="00330B1C">
        <w:t>-18</w:t>
      </w:r>
      <w:r w:rsidR="00330B1C" w:rsidRPr="00ED1AC6">
        <w:t>.00</w:t>
      </w:r>
    </w:p>
    <w:p w14:paraId="347E0A83" w14:textId="77777777" w:rsidR="000D4F95" w:rsidRDefault="000D4F95" w:rsidP="00345936">
      <w:pPr>
        <w:pStyle w:val="BodyText"/>
        <w:rPr>
          <w:b/>
          <w:bCs/>
        </w:rPr>
      </w:pPr>
    </w:p>
    <w:p w14:paraId="5B50BF99" w14:textId="73A92FE8" w:rsidR="00867709" w:rsidRPr="00E55075" w:rsidRDefault="00716EB1" w:rsidP="00716EB1">
      <w:pPr>
        <w:pStyle w:val="BodyText"/>
      </w:pPr>
      <w:r w:rsidRPr="00E55075">
        <w:t>If you have any questions</w:t>
      </w:r>
      <w:r w:rsidR="008F7E50" w:rsidRPr="008F7E50">
        <w:t xml:space="preserve"> </w:t>
      </w:r>
      <w:r w:rsidR="008F7E50">
        <w:t>regarding offices and office facilities,</w:t>
      </w:r>
      <w:r w:rsidRPr="00E55075">
        <w:t xml:space="preserve"> </w:t>
      </w:r>
      <w:r w:rsidR="00867709" w:rsidRPr="00E55075">
        <w:t>contact:</w:t>
      </w:r>
    </w:p>
    <w:p w14:paraId="7897FB6C" w14:textId="26FA4E83" w:rsidR="00867709" w:rsidRDefault="00867709" w:rsidP="00716EB1">
      <w:pPr>
        <w:pStyle w:val="BodyText"/>
        <w:rPr>
          <w:lang w:val="nl-NL"/>
        </w:rPr>
      </w:pPr>
      <w:r>
        <w:rPr>
          <w:lang w:val="nl-NL"/>
        </w:rPr>
        <w:t xml:space="preserve">- </w:t>
      </w:r>
      <w:proofErr w:type="spellStart"/>
      <w:r w:rsidR="00716EB1" w:rsidRPr="00D43418">
        <w:rPr>
          <w:lang w:val="nl-NL"/>
        </w:rPr>
        <w:t>Angelika</w:t>
      </w:r>
      <w:proofErr w:type="spellEnd"/>
      <w:r w:rsidR="00716EB1" w:rsidRPr="00D43418">
        <w:rPr>
          <w:lang w:val="nl-NL"/>
        </w:rPr>
        <w:t xml:space="preserve"> </w:t>
      </w:r>
      <w:proofErr w:type="spellStart"/>
      <w:r w:rsidR="00716EB1" w:rsidRPr="00D43418">
        <w:rPr>
          <w:lang w:val="nl-NL"/>
        </w:rPr>
        <w:t>Tyczynska-Ivanchenko</w:t>
      </w:r>
      <w:proofErr w:type="spellEnd"/>
      <w:r>
        <w:rPr>
          <w:lang w:val="nl-NL"/>
        </w:rPr>
        <w:t>,</w:t>
      </w:r>
      <w:r w:rsidR="00716EB1" w:rsidRPr="00D43418">
        <w:rPr>
          <w:lang w:val="nl-NL"/>
        </w:rPr>
        <w:t xml:space="preserve"> </w:t>
      </w:r>
      <w:hyperlink r:id="rId150" w:history="1">
        <w:r w:rsidRPr="00A01BEB">
          <w:rPr>
            <w:rStyle w:val="Hyperlink"/>
            <w:lang w:val="nl-NL"/>
          </w:rPr>
          <w:t>Angelika_Tyczynska-Ivanchenko@epam.com</w:t>
        </w:r>
      </w:hyperlink>
    </w:p>
    <w:p w14:paraId="368BD50E" w14:textId="65A65559" w:rsidR="00867709" w:rsidRDefault="00867709" w:rsidP="00716EB1">
      <w:pPr>
        <w:pStyle w:val="BodyText"/>
        <w:rPr>
          <w:lang w:val="nl-NL"/>
        </w:rPr>
      </w:pPr>
      <w:r>
        <w:rPr>
          <w:lang w:val="nl-NL"/>
        </w:rPr>
        <w:t>-</w:t>
      </w:r>
      <w:r w:rsidR="00716EB1" w:rsidRPr="00D43418">
        <w:rPr>
          <w:lang w:val="nl-NL"/>
        </w:rPr>
        <w:t xml:space="preserve"> Marcel de Mooij</w:t>
      </w:r>
      <w:r>
        <w:rPr>
          <w:lang w:val="nl-NL"/>
        </w:rPr>
        <w:t xml:space="preserve">, </w:t>
      </w:r>
      <w:hyperlink r:id="rId151" w:history="1">
        <w:r w:rsidRPr="00A01BEB">
          <w:rPr>
            <w:rStyle w:val="Hyperlink"/>
            <w:lang w:val="nl-NL"/>
          </w:rPr>
          <w:t>Marcel_de_Mooij@epam.com</w:t>
        </w:r>
      </w:hyperlink>
    </w:p>
    <w:p w14:paraId="4CD94010" w14:textId="77777777" w:rsidR="000A4381" w:rsidRPr="00CD71A9" w:rsidRDefault="000A4381" w:rsidP="000A4381">
      <w:pPr>
        <w:pStyle w:val="BodyText"/>
        <w:rPr>
          <w:lang w:val="nl-NL"/>
        </w:rPr>
      </w:pPr>
    </w:p>
    <w:p w14:paraId="3FE279DC" w14:textId="2EDF7005" w:rsidR="000A4381" w:rsidRDefault="000A4381" w:rsidP="000A4381">
      <w:pPr>
        <w:pStyle w:val="BodyText"/>
        <w:rPr>
          <w:rStyle w:val="Hyperlink"/>
        </w:rPr>
      </w:pPr>
      <w:r>
        <w:t>For instructions on h</w:t>
      </w:r>
      <w:r w:rsidRPr="00B01702">
        <w:t xml:space="preserve">ow to add a network printer to your </w:t>
      </w:r>
      <w:proofErr w:type="spellStart"/>
      <w:r w:rsidRPr="00B01702">
        <w:t>WinOS</w:t>
      </w:r>
      <w:proofErr w:type="spellEnd"/>
      <w:r w:rsidRPr="00B01702">
        <w:t xml:space="preserve"> workstation</w:t>
      </w:r>
      <w:r>
        <w:t xml:space="preserve">, go to </w:t>
      </w:r>
      <w:hyperlink r:id="rId152" w:history="1">
        <w:r w:rsidRPr="007F1D69">
          <w:rPr>
            <w:rStyle w:val="Hyperlink"/>
          </w:rPr>
          <w:t>https://kb.epam.com/display/EPMLOCALIT/How+to+add+a+network+printer+to+your+WinOS+workstation+via+PrinterLogic</w:t>
        </w:r>
      </w:hyperlink>
    </w:p>
    <w:p w14:paraId="625C02B9" w14:textId="77777777" w:rsidR="008F7E50" w:rsidRDefault="008F7E50" w:rsidP="008F7E50">
      <w:pPr>
        <w:pStyle w:val="BodyText"/>
        <w:rPr>
          <w:b/>
          <w:bCs/>
        </w:rPr>
      </w:pPr>
    </w:p>
    <w:p w14:paraId="7F68DDAF" w14:textId="750D7416" w:rsidR="0022349E" w:rsidRPr="0022349E" w:rsidRDefault="0022349E" w:rsidP="008F7E50">
      <w:pPr>
        <w:pStyle w:val="BodyText"/>
        <w:rPr>
          <w:b/>
          <w:bCs/>
        </w:rPr>
      </w:pPr>
      <w:r w:rsidRPr="0022349E">
        <w:rPr>
          <w:b/>
          <w:bCs/>
        </w:rPr>
        <w:t>Physical access cards</w:t>
      </w:r>
    </w:p>
    <w:p w14:paraId="50FDBD18" w14:textId="2CED79AF" w:rsidR="00A02AF1" w:rsidRDefault="008F7E50" w:rsidP="00A62982">
      <w:pPr>
        <w:pStyle w:val="BodyText"/>
      </w:pPr>
      <w:r>
        <w:t xml:space="preserve">The physical access card for the </w:t>
      </w:r>
      <w:r w:rsidR="008778CB">
        <w:t>Amsterdam</w:t>
      </w:r>
      <w:r>
        <w:t xml:space="preserve"> office does not work for the </w:t>
      </w:r>
      <w:r w:rsidR="00B331EA" w:rsidRPr="009129EA">
        <w:t>Rijswijk</w:t>
      </w:r>
      <w:r>
        <w:t xml:space="preserve"> office and vice versa.</w:t>
      </w:r>
    </w:p>
    <w:p w14:paraId="27216393" w14:textId="77777777" w:rsidR="00FA2342" w:rsidRDefault="00FA2342" w:rsidP="00FA2342">
      <w:pPr>
        <w:pStyle w:val="BodyText"/>
      </w:pPr>
    </w:p>
    <w:p w14:paraId="1782FFEC" w14:textId="522D63F2" w:rsidR="00FA2342" w:rsidRDefault="00FA2342" w:rsidP="00FA2342">
      <w:pPr>
        <w:pStyle w:val="BodyText"/>
      </w:pPr>
      <w:r>
        <w:t>Physical access cards are not issued by default. If you plan to work from home and rarely visit the office, you do not need a physical access card.</w:t>
      </w:r>
    </w:p>
    <w:p w14:paraId="17A0B45D" w14:textId="77777777" w:rsidR="00FA2342" w:rsidRDefault="00FA2342" w:rsidP="00FA2342">
      <w:pPr>
        <w:pStyle w:val="BodyText"/>
      </w:pPr>
      <w:r>
        <w:t xml:space="preserve">To visit the office regularly, request the card via </w:t>
      </w:r>
      <w:proofErr w:type="spellStart"/>
      <w:r>
        <w:t>HelpDesk</w:t>
      </w:r>
      <w:proofErr w:type="spellEnd"/>
      <w:r>
        <w:t xml:space="preserve">. </w:t>
      </w:r>
      <w:r w:rsidRPr="003D0F43">
        <w:t>The initial release is free for employee</w:t>
      </w:r>
      <w:r>
        <w:t>s</w:t>
      </w:r>
      <w:r w:rsidRPr="003D0F43">
        <w:t xml:space="preserve">. </w:t>
      </w:r>
      <w:r>
        <w:t xml:space="preserve">If you lose the card, it </w:t>
      </w:r>
      <w:r w:rsidRPr="003D0F43">
        <w:t>cost</w:t>
      </w:r>
      <w:r>
        <w:t>s</w:t>
      </w:r>
      <w:r w:rsidRPr="003D0F43">
        <w:t xml:space="preserve"> 50+</w:t>
      </w:r>
      <w:r w:rsidRPr="003C24AB">
        <w:t>€</w:t>
      </w:r>
      <w:r w:rsidRPr="003D0F43">
        <w:t xml:space="preserve"> </w:t>
      </w:r>
      <w:r>
        <w:t xml:space="preserve">to </w:t>
      </w:r>
      <w:r w:rsidRPr="003D0F43">
        <w:t xml:space="preserve">reissue </w:t>
      </w:r>
      <w:r>
        <w:t>it</w:t>
      </w:r>
      <w:r w:rsidRPr="003D0F43">
        <w:t>.</w:t>
      </w:r>
    </w:p>
    <w:p w14:paraId="21156848" w14:textId="77777777" w:rsidR="0022349E" w:rsidRDefault="0022349E" w:rsidP="00A62982">
      <w:pPr>
        <w:pStyle w:val="BodyText"/>
      </w:pPr>
    </w:p>
    <w:p w14:paraId="6CEB38F6" w14:textId="384157EB" w:rsidR="00D35AAB" w:rsidRDefault="00D35AAB" w:rsidP="00A62982">
      <w:pPr>
        <w:pStyle w:val="BodyText"/>
      </w:pPr>
      <w:r>
        <w:t>To enter the office</w:t>
      </w:r>
      <w:r w:rsidR="002674D3">
        <w:t xml:space="preserve"> building</w:t>
      </w:r>
      <w:r>
        <w:t xml:space="preserve">, </w:t>
      </w:r>
      <w:r w:rsidR="00C24E80">
        <w:t xml:space="preserve">use </w:t>
      </w:r>
      <w:r w:rsidR="001D70AC">
        <w:t xml:space="preserve">your </w:t>
      </w:r>
      <w:r w:rsidR="00C24E80">
        <w:t xml:space="preserve">physical access card or </w:t>
      </w:r>
      <w:r w:rsidR="002674D3">
        <w:t>call the doorbell</w:t>
      </w:r>
      <w:r w:rsidR="00C24E80">
        <w:t xml:space="preserve"> and the</w:t>
      </w:r>
      <w:r w:rsidR="003F4BD6">
        <w:t xml:space="preserve"> receptionist </w:t>
      </w:r>
      <w:r w:rsidR="00FA2342">
        <w:t>will let</w:t>
      </w:r>
      <w:r w:rsidR="00C24E80">
        <w:t xml:space="preserve"> you in</w:t>
      </w:r>
      <w:r w:rsidR="002674D3">
        <w:t>.</w:t>
      </w:r>
    </w:p>
    <w:p w14:paraId="7AD86226" w14:textId="77777777" w:rsidR="00A62982" w:rsidRPr="00A62982" w:rsidRDefault="00A62982" w:rsidP="00A62982">
      <w:pPr>
        <w:pStyle w:val="BodyText"/>
      </w:pPr>
    </w:p>
    <w:p w14:paraId="62F515A7" w14:textId="77777777" w:rsidR="00D425F3" w:rsidRPr="00CD71A9" w:rsidRDefault="00F369A2" w:rsidP="00F369A2">
      <w:pPr>
        <w:pStyle w:val="BodyText"/>
        <w:rPr>
          <w:b/>
          <w:lang w:val="nl-NL"/>
        </w:rPr>
      </w:pPr>
      <w:r w:rsidRPr="00CD71A9">
        <w:rPr>
          <w:b/>
          <w:lang w:val="nl-NL"/>
        </w:rPr>
        <w:t>Amsterdam office</w:t>
      </w:r>
    </w:p>
    <w:p w14:paraId="55D274E0" w14:textId="2A001BA9" w:rsidR="00F369A2" w:rsidRDefault="00F369A2" w:rsidP="00F369A2">
      <w:pPr>
        <w:pStyle w:val="BodyText"/>
      </w:pPr>
      <w:r w:rsidRPr="00CD71A9">
        <w:rPr>
          <w:lang w:val="nl-NL"/>
        </w:rPr>
        <w:t>Danzigerkade 4</w:t>
      </w:r>
      <w:r w:rsidR="001A6EE1" w:rsidRPr="00CD71A9">
        <w:rPr>
          <w:lang w:val="nl-NL"/>
        </w:rPr>
        <w:t xml:space="preserve">, </w:t>
      </w:r>
      <w:r w:rsidRPr="00CD71A9">
        <w:rPr>
          <w:lang w:val="nl-NL"/>
        </w:rPr>
        <w:t>Amsterdam, NH</w:t>
      </w:r>
      <w:r w:rsidR="00372F4A" w:rsidRPr="00CD71A9">
        <w:rPr>
          <w:lang w:val="nl-NL"/>
        </w:rPr>
        <w:t xml:space="preserve">. </w:t>
      </w:r>
      <w:r w:rsidR="00003D0B">
        <w:t>O</w:t>
      </w:r>
      <w:r w:rsidR="000E4754" w:rsidRPr="000E4754">
        <w:t>ffice of the acquired company</w:t>
      </w:r>
      <w:r w:rsidR="000E4754">
        <w:t xml:space="preserve"> </w:t>
      </w:r>
      <w:proofErr w:type="spellStart"/>
      <w:r>
        <w:t>Emakina</w:t>
      </w:r>
      <w:proofErr w:type="spellEnd"/>
      <w:r w:rsidR="00FB49C3">
        <w:t>.</w:t>
      </w:r>
    </w:p>
    <w:p w14:paraId="13B130E3" w14:textId="7AEFAFA9" w:rsidR="005A0851" w:rsidRPr="00CD71A9" w:rsidRDefault="005A0851" w:rsidP="005A0851">
      <w:pPr>
        <w:pStyle w:val="BodyText"/>
      </w:pPr>
      <w:r w:rsidRPr="00CD71A9">
        <w:t xml:space="preserve">Receptionist: Oksana </w:t>
      </w:r>
      <w:proofErr w:type="spellStart"/>
      <w:r w:rsidRPr="00CD71A9">
        <w:t>Regeda</w:t>
      </w:r>
      <w:proofErr w:type="spellEnd"/>
      <w:r w:rsidRPr="00CD71A9">
        <w:t>, @iroxoid</w:t>
      </w:r>
    </w:p>
    <w:p w14:paraId="0FAD2EB0" w14:textId="77777777" w:rsidR="005A0851" w:rsidRPr="00CD71A9" w:rsidRDefault="005A0851" w:rsidP="005A0851">
      <w:pPr>
        <w:pStyle w:val="BodyText"/>
      </w:pPr>
      <w:r w:rsidRPr="00CD71A9">
        <w:t>Office managers: Ingrid Schreuder and Lisa Hepburn</w:t>
      </w:r>
    </w:p>
    <w:p w14:paraId="079F4AF7" w14:textId="316E3CAA" w:rsidR="001E5217" w:rsidRPr="00551FDA" w:rsidRDefault="001E5217" w:rsidP="001E5217">
      <w:pPr>
        <w:pStyle w:val="BodyText"/>
      </w:pPr>
    </w:p>
    <w:p w14:paraId="44B97527" w14:textId="7ED95133" w:rsidR="007E0BDC" w:rsidRDefault="007E0BDC" w:rsidP="001E3AF2">
      <w:pPr>
        <w:pStyle w:val="BodyText"/>
      </w:pPr>
      <w:r>
        <w:t xml:space="preserve">Local IT and the receptionist manage </w:t>
      </w:r>
      <w:r w:rsidR="00215D12">
        <w:t xml:space="preserve">physical </w:t>
      </w:r>
      <w:r>
        <w:t>access</w:t>
      </w:r>
      <w:r w:rsidR="005A0851">
        <w:t xml:space="preserve"> to the office</w:t>
      </w:r>
      <w:r>
        <w:t>.</w:t>
      </w:r>
      <w:r w:rsidR="005A0851">
        <w:t xml:space="preserve"> You can ask the receptionist to extend your access</w:t>
      </w:r>
      <w:r w:rsidR="0053206A">
        <w:t xml:space="preserve"> (e.g.</w:t>
      </w:r>
      <w:r w:rsidR="00372F4A">
        <w:t xml:space="preserve"> </w:t>
      </w:r>
      <w:r w:rsidR="0053206A">
        <w:t xml:space="preserve">later than </w:t>
      </w:r>
      <w:r w:rsidR="0053206A" w:rsidRPr="00615E53">
        <w:t>2</w:t>
      </w:r>
      <w:r w:rsidR="0053206A" w:rsidRPr="00ED1AC6">
        <w:t>0.00</w:t>
      </w:r>
      <w:r w:rsidR="00372F4A">
        <w:t xml:space="preserve"> or on weekends).</w:t>
      </w:r>
    </w:p>
    <w:p w14:paraId="50BA2DAE" w14:textId="77777777" w:rsidR="006A43B5" w:rsidRPr="00CD71A9" w:rsidRDefault="006A43B5" w:rsidP="005F323A">
      <w:pPr>
        <w:pStyle w:val="BodyText"/>
      </w:pPr>
    </w:p>
    <w:p w14:paraId="66654850" w14:textId="77777777" w:rsidR="00654137" w:rsidRDefault="005D62D7" w:rsidP="005D62D7">
      <w:pPr>
        <w:pStyle w:val="BodyText"/>
        <w:rPr>
          <w:b/>
          <w:bCs/>
          <w:lang w:val="nl-NL"/>
        </w:rPr>
      </w:pPr>
      <w:r w:rsidRPr="00432AA9">
        <w:rPr>
          <w:b/>
          <w:bCs/>
          <w:lang w:val="nl-NL"/>
        </w:rPr>
        <w:t xml:space="preserve">Rijswijk </w:t>
      </w:r>
      <w:r w:rsidR="00190461" w:rsidRPr="00432AA9">
        <w:rPr>
          <w:b/>
          <w:bCs/>
          <w:lang w:val="nl-NL"/>
        </w:rPr>
        <w:t>office</w:t>
      </w:r>
    </w:p>
    <w:p w14:paraId="50D9DAB9" w14:textId="77777777" w:rsidR="00003D0B" w:rsidRDefault="005D62D7" w:rsidP="003079C5">
      <w:pPr>
        <w:pStyle w:val="BodyText"/>
      </w:pPr>
      <w:r w:rsidRPr="005D62D7">
        <w:rPr>
          <w:lang w:val="nl-NL"/>
        </w:rPr>
        <w:t>Laan van Zuidhoorn 37</w:t>
      </w:r>
      <w:r w:rsidR="00190461">
        <w:rPr>
          <w:lang w:val="nl-NL"/>
        </w:rPr>
        <w:t xml:space="preserve">, </w:t>
      </w:r>
      <w:r w:rsidRPr="005D62D7">
        <w:rPr>
          <w:lang w:val="nl-NL"/>
        </w:rPr>
        <w:t>2289 DC Rijswijk</w:t>
      </w:r>
      <w:r w:rsidR="00372F4A">
        <w:rPr>
          <w:lang w:val="nl-NL"/>
        </w:rPr>
        <w:t xml:space="preserve">. </w:t>
      </w:r>
      <w:r w:rsidR="00E730E0">
        <w:t>O</w:t>
      </w:r>
      <w:r w:rsidR="00E730E0" w:rsidRPr="000E4754">
        <w:t>ffice of the acquired company</w:t>
      </w:r>
      <w:r w:rsidR="00E730E0">
        <w:t xml:space="preserve"> </w:t>
      </w:r>
      <w:r w:rsidR="003079C5" w:rsidRPr="009129EA">
        <w:t>Just Bi</w:t>
      </w:r>
      <w:r w:rsidR="00003D0B">
        <w:t>.</w:t>
      </w:r>
    </w:p>
    <w:p w14:paraId="3A822271" w14:textId="77777777" w:rsidR="000317BD" w:rsidRPr="00CD71A9" w:rsidRDefault="000317BD" w:rsidP="00003D0B">
      <w:pPr>
        <w:pStyle w:val="BodyText"/>
      </w:pPr>
      <w:r w:rsidRPr="00CD71A9">
        <w:t xml:space="preserve">Receptionist: </w:t>
      </w:r>
    </w:p>
    <w:p w14:paraId="211C5F09" w14:textId="100C14AE" w:rsidR="00003D0B" w:rsidRPr="00CD71A9" w:rsidRDefault="00003D0B" w:rsidP="00003D0B">
      <w:pPr>
        <w:pStyle w:val="BodyText"/>
      </w:pPr>
      <w:r w:rsidRPr="00CD71A9">
        <w:t xml:space="preserve">Office manager: Sandra </w:t>
      </w:r>
      <w:proofErr w:type="spellStart"/>
      <w:r w:rsidRPr="00CD71A9">
        <w:t>Mooijman</w:t>
      </w:r>
      <w:proofErr w:type="spellEnd"/>
    </w:p>
    <w:p w14:paraId="2796CB06" w14:textId="77777777" w:rsidR="00003D0B" w:rsidRDefault="00003D0B" w:rsidP="003079C5">
      <w:pPr>
        <w:pStyle w:val="BodyText"/>
      </w:pPr>
    </w:p>
    <w:p w14:paraId="607D9822" w14:textId="5AB9DE6C" w:rsidR="003079C5" w:rsidRPr="00CD71A9" w:rsidRDefault="00003D0B" w:rsidP="003079C5">
      <w:pPr>
        <w:pStyle w:val="BodyText"/>
      </w:pPr>
      <w:r>
        <w:t>T</w:t>
      </w:r>
      <w:r w:rsidR="00D62776" w:rsidRPr="009129EA">
        <w:t xml:space="preserve">wo rooms and a </w:t>
      </w:r>
      <w:r w:rsidR="00F5410E" w:rsidRPr="009129EA">
        <w:t>kitchen</w:t>
      </w:r>
    </w:p>
    <w:p w14:paraId="71446DAF" w14:textId="53BF5A9A" w:rsidR="00C66F4F" w:rsidRPr="00003D0B" w:rsidRDefault="00280635" w:rsidP="00003D0B">
      <w:pPr>
        <w:pStyle w:val="BodyText"/>
        <w:ind w:right="1"/>
      </w:pPr>
      <w:r>
        <w:t>Free parking and a</w:t>
      </w:r>
      <w:r w:rsidR="00C66F4F">
        <w:t xml:space="preserve"> charge for e-cars</w:t>
      </w:r>
    </w:p>
    <w:p w14:paraId="02C473C0" w14:textId="4EC73FC9" w:rsidR="004B0773" w:rsidRDefault="001224B0" w:rsidP="00C91AB8">
      <w:pPr>
        <w:pStyle w:val="Heading2"/>
        <w:keepNext w:val="0"/>
        <w:pageBreakBefore/>
        <w:widowControl w:val="0"/>
      </w:pPr>
      <w:bookmarkStart w:id="33" w:name="_Toc175581832"/>
      <w:r>
        <w:lastRenderedPageBreak/>
        <w:t>Local IT</w:t>
      </w:r>
      <w:bookmarkEnd w:id="33"/>
    </w:p>
    <w:p w14:paraId="12078628" w14:textId="3C18D94A" w:rsidR="00F874AA" w:rsidRDefault="00F874AA" w:rsidP="0033076B">
      <w:pPr>
        <w:pStyle w:val="BodyText"/>
      </w:pPr>
      <w:r>
        <w:t>L</w:t>
      </w:r>
      <w:r w:rsidRPr="008E2872">
        <w:t>ocal IT engineers are ready to help you with hardware and custom images.</w:t>
      </w:r>
    </w:p>
    <w:p w14:paraId="3B7642F9" w14:textId="77777777" w:rsidR="009529B8" w:rsidRPr="00CD71A9" w:rsidRDefault="009529B8" w:rsidP="009529B8">
      <w:pPr>
        <w:pStyle w:val="BodyText"/>
        <w:rPr>
          <w:b/>
        </w:rPr>
      </w:pPr>
    </w:p>
    <w:p w14:paraId="392070C4" w14:textId="48929BF8" w:rsidR="009529B8" w:rsidRDefault="009529B8" w:rsidP="009529B8">
      <w:pPr>
        <w:pStyle w:val="BodyText"/>
      </w:pPr>
      <w:r w:rsidRPr="00861AA2">
        <w:rPr>
          <w:b/>
          <w:bCs/>
        </w:rPr>
        <w:t>Tip:</w:t>
      </w:r>
      <w:r>
        <w:t xml:space="preserve"> At </w:t>
      </w:r>
      <w:hyperlink r:id="rId153" w:history="1">
        <w:r w:rsidRPr="007F1D69">
          <w:rPr>
            <w:rStyle w:val="Hyperlink"/>
          </w:rPr>
          <w:t>https://support.epam.com/esp/ess.do</w:t>
        </w:r>
      </w:hyperlink>
      <w:r>
        <w:t>, you can request the delivery of a monitor or other hardware. When you submit the request for the hardware and provide your address, a local IT creates a task to deliver devices by post or car. There is no need to visit the office.</w:t>
      </w:r>
    </w:p>
    <w:p w14:paraId="6AB1D503" w14:textId="77777777" w:rsidR="00F874AA" w:rsidRDefault="00F874AA" w:rsidP="0033076B">
      <w:pPr>
        <w:pStyle w:val="BodyText"/>
      </w:pPr>
    </w:p>
    <w:p w14:paraId="329FC690" w14:textId="45B277FC" w:rsidR="0033076B" w:rsidRDefault="0033076B" w:rsidP="0033076B">
      <w:pPr>
        <w:pStyle w:val="BodyText"/>
      </w:pPr>
      <w:r>
        <w:t>Local IT engineers:</w:t>
      </w:r>
    </w:p>
    <w:p w14:paraId="369159E8" w14:textId="583B2142" w:rsidR="0033076B" w:rsidRPr="00196BB0" w:rsidRDefault="0033076B" w:rsidP="0033076B">
      <w:pPr>
        <w:pStyle w:val="BodyText"/>
        <w:rPr>
          <w:lang w:val="pl-PL"/>
        </w:rPr>
      </w:pPr>
      <w:r w:rsidRPr="00196BB0">
        <w:rPr>
          <w:lang w:val="pl-PL"/>
        </w:rPr>
        <w:t xml:space="preserve">- </w:t>
      </w:r>
      <w:proofErr w:type="spellStart"/>
      <w:r w:rsidRPr="00196BB0">
        <w:rPr>
          <w:lang w:val="pl-PL"/>
        </w:rPr>
        <w:t>Mikalai</w:t>
      </w:r>
      <w:proofErr w:type="spellEnd"/>
      <w:r w:rsidRPr="00196BB0">
        <w:rPr>
          <w:lang w:val="pl-PL"/>
        </w:rPr>
        <w:t xml:space="preserve"> </w:t>
      </w:r>
      <w:proofErr w:type="spellStart"/>
      <w:r w:rsidRPr="00196BB0">
        <w:rPr>
          <w:lang w:val="pl-PL"/>
        </w:rPr>
        <w:t>Yablonski</w:t>
      </w:r>
      <w:proofErr w:type="spellEnd"/>
      <w:r w:rsidRPr="00196BB0">
        <w:rPr>
          <w:lang w:val="pl-PL"/>
        </w:rPr>
        <w:t>, telegram: @bursulf</w:t>
      </w:r>
    </w:p>
    <w:p w14:paraId="0132D9B9" w14:textId="77777777" w:rsidR="0033076B" w:rsidRPr="00DE1105" w:rsidRDefault="0033076B" w:rsidP="0033076B">
      <w:pPr>
        <w:pStyle w:val="BodyText"/>
        <w:rPr>
          <w:lang w:val="pl-PL"/>
        </w:rPr>
      </w:pPr>
      <w:r w:rsidRPr="00DE1105">
        <w:rPr>
          <w:lang w:val="pl-PL"/>
        </w:rPr>
        <w:t xml:space="preserve">- </w:t>
      </w:r>
      <w:proofErr w:type="spellStart"/>
      <w:r w:rsidRPr="00DE1105">
        <w:rPr>
          <w:lang w:val="pl-PL"/>
        </w:rPr>
        <w:t>Nasser</w:t>
      </w:r>
      <w:proofErr w:type="spellEnd"/>
      <w:r w:rsidRPr="00DE1105">
        <w:rPr>
          <w:lang w:val="pl-PL"/>
        </w:rPr>
        <w:t xml:space="preserve"> </w:t>
      </w:r>
      <w:proofErr w:type="spellStart"/>
      <w:r w:rsidRPr="00DE1105">
        <w:rPr>
          <w:lang w:val="pl-PL"/>
        </w:rPr>
        <w:t>Silakhori</w:t>
      </w:r>
      <w:proofErr w:type="spellEnd"/>
    </w:p>
    <w:p w14:paraId="16D749C7" w14:textId="77777777" w:rsidR="0033076B" w:rsidRPr="00DE1105" w:rsidRDefault="0033076B" w:rsidP="0033076B">
      <w:pPr>
        <w:pStyle w:val="BodyText"/>
        <w:rPr>
          <w:lang w:val="pl-PL"/>
        </w:rPr>
      </w:pPr>
      <w:r w:rsidRPr="00DE1105">
        <w:rPr>
          <w:lang w:val="pl-PL"/>
        </w:rPr>
        <w:t xml:space="preserve">- </w:t>
      </w:r>
      <w:proofErr w:type="spellStart"/>
      <w:r w:rsidRPr="00DE1105">
        <w:rPr>
          <w:lang w:val="pl-PL"/>
        </w:rPr>
        <w:t>Eleni</w:t>
      </w:r>
      <w:proofErr w:type="spellEnd"/>
      <w:r w:rsidRPr="00DE1105">
        <w:rPr>
          <w:lang w:val="pl-PL"/>
        </w:rPr>
        <w:t xml:space="preserve"> </w:t>
      </w:r>
      <w:proofErr w:type="spellStart"/>
      <w:r w:rsidRPr="00DE1105">
        <w:rPr>
          <w:lang w:val="pl-PL"/>
        </w:rPr>
        <w:t>Anagnostopoulou</w:t>
      </w:r>
      <w:proofErr w:type="spellEnd"/>
    </w:p>
    <w:p w14:paraId="5C361A47" w14:textId="0289A44E" w:rsidR="0033076B" w:rsidRPr="00196BB0" w:rsidRDefault="0033076B" w:rsidP="0033076B">
      <w:pPr>
        <w:pStyle w:val="BodyText"/>
      </w:pPr>
      <w:r w:rsidRPr="00196BB0">
        <w:t xml:space="preserve">- Yuliia-Kateryna </w:t>
      </w:r>
      <w:proofErr w:type="spellStart"/>
      <w:r w:rsidRPr="00196BB0">
        <w:t>Turko</w:t>
      </w:r>
      <w:proofErr w:type="spellEnd"/>
      <w:r w:rsidRPr="00196BB0">
        <w:t>, telegram: @julietta2222</w:t>
      </w:r>
    </w:p>
    <w:p w14:paraId="773A752B" w14:textId="77777777" w:rsidR="0033076B" w:rsidRDefault="0033076B" w:rsidP="0033076B">
      <w:pPr>
        <w:pStyle w:val="BodyText"/>
      </w:pPr>
    </w:p>
    <w:p w14:paraId="7D6359E8" w14:textId="57BC3004" w:rsidR="00A00F1E" w:rsidRPr="004D773D" w:rsidRDefault="004D773D" w:rsidP="001224B0">
      <w:pPr>
        <w:pStyle w:val="BodyText"/>
      </w:pPr>
      <w:r>
        <w:t xml:space="preserve">Local IT engineers </w:t>
      </w:r>
      <w:r w:rsidRPr="004D773D">
        <w:rPr>
          <w:b/>
          <w:bCs/>
        </w:rPr>
        <w:t>w</w:t>
      </w:r>
      <w:r w:rsidR="00A00F1E" w:rsidRPr="004D773D">
        <w:rPr>
          <w:b/>
          <w:bCs/>
        </w:rPr>
        <w:t>ork</w:t>
      </w:r>
      <w:r w:rsidR="00C35BD6" w:rsidRPr="004D773D">
        <w:rPr>
          <w:b/>
          <w:bCs/>
        </w:rPr>
        <w:t xml:space="preserve"> </w:t>
      </w:r>
      <w:r w:rsidR="00066414" w:rsidRPr="004D773D">
        <w:rPr>
          <w:b/>
          <w:bCs/>
        </w:rPr>
        <w:t xml:space="preserve">only </w:t>
      </w:r>
      <w:r w:rsidR="00B74C46">
        <w:rPr>
          <w:b/>
          <w:bCs/>
        </w:rPr>
        <w:t xml:space="preserve">in </w:t>
      </w:r>
      <w:r w:rsidR="00066414" w:rsidRPr="004D773D">
        <w:rPr>
          <w:b/>
          <w:bCs/>
        </w:rPr>
        <w:t>the Amsterdam office</w:t>
      </w:r>
      <w:r w:rsidR="00066414" w:rsidRPr="00066414">
        <w:t xml:space="preserve">, </w:t>
      </w:r>
      <w:r w:rsidR="00D25C06">
        <w:t xml:space="preserve">on the 1st floor, with </w:t>
      </w:r>
      <w:r w:rsidR="00066414" w:rsidRPr="00066414">
        <w:t>desk</w:t>
      </w:r>
      <w:r w:rsidR="007C6183">
        <w:t>s</w:t>
      </w:r>
      <w:r w:rsidR="00066414" w:rsidRPr="00066414">
        <w:t xml:space="preserve"> 1.27 and 1.28</w:t>
      </w:r>
      <w:r>
        <w:rPr>
          <w:b/>
          <w:bCs/>
        </w:rPr>
        <w:t>.</w:t>
      </w:r>
    </w:p>
    <w:p w14:paraId="15C6EDDE" w14:textId="19C25E2E" w:rsidR="00057E41" w:rsidRDefault="00836136" w:rsidP="00F15C24">
      <w:pPr>
        <w:pStyle w:val="BodyText"/>
      </w:pPr>
      <w:r w:rsidRPr="00057E41">
        <w:rPr>
          <w:b/>
          <w:bCs/>
        </w:rPr>
        <w:t>Note:</w:t>
      </w:r>
      <w:r>
        <w:t xml:space="preserve"> I</w:t>
      </w:r>
      <w:r w:rsidR="00F15C24">
        <w:t xml:space="preserve">t is </w:t>
      </w:r>
      <w:r w:rsidR="00D146EA">
        <w:t>im</w:t>
      </w:r>
      <w:r w:rsidR="00F15C24">
        <w:t xml:space="preserve">possible to book </w:t>
      </w:r>
      <w:r>
        <w:t xml:space="preserve">desk 1.27 or 1.28 </w:t>
      </w:r>
      <w:r w:rsidR="00F15C24">
        <w:t>if you</w:t>
      </w:r>
      <w:r>
        <w:t xml:space="preserve"> a</w:t>
      </w:r>
      <w:r w:rsidR="00F15C24">
        <w:t>re not part of Local IT. Please</w:t>
      </w:r>
      <w:r w:rsidR="00057E41">
        <w:t>,</w:t>
      </w:r>
      <w:r w:rsidR="00F15C24">
        <w:t xml:space="preserve"> do not occupy them if they are free.</w:t>
      </w:r>
    </w:p>
    <w:p w14:paraId="23F704CD" w14:textId="77777777" w:rsidR="00511480" w:rsidRDefault="00511480" w:rsidP="00F15C24">
      <w:pPr>
        <w:pStyle w:val="BodyText"/>
      </w:pPr>
    </w:p>
    <w:p w14:paraId="4AA042D2" w14:textId="21F3171D" w:rsidR="00F15C24" w:rsidRDefault="00B93C80" w:rsidP="00F15C24">
      <w:pPr>
        <w:pStyle w:val="BodyText"/>
      </w:pPr>
      <w:r w:rsidRPr="00057E41">
        <w:rPr>
          <w:b/>
          <w:bCs/>
        </w:rPr>
        <w:t>Note:</w:t>
      </w:r>
      <w:r>
        <w:t xml:space="preserve"> </w:t>
      </w:r>
      <w:r w:rsidR="00F15C24">
        <w:t xml:space="preserve">If you need </w:t>
      </w:r>
      <w:r>
        <w:t xml:space="preserve">a </w:t>
      </w:r>
      <w:r w:rsidR="00F15C24">
        <w:t xml:space="preserve">spare mouse, </w:t>
      </w:r>
      <w:r>
        <w:t xml:space="preserve">a </w:t>
      </w:r>
      <w:r w:rsidR="00F15C24">
        <w:t>charger</w:t>
      </w:r>
      <w:r>
        <w:t xml:space="preserve">, or an </w:t>
      </w:r>
      <w:r w:rsidR="00F15C24">
        <w:t>adapter, check the box under desk 1.27</w:t>
      </w:r>
      <w:r>
        <w:t>. I</w:t>
      </w:r>
      <w:r w:rsidR="00F15C24">
        <w:t>f you take something</w:t>
      </w:r>
      <w:r>
        <w:t xml:space="preserve">, </w:t>
      </w:r>
      <w:r w:rsidR="00F15C24">
        <w:t xml:space="preserve">inform Yuliia or </w:t>
      </w:r>
      <w:proofErr w:type="spellStart"/>
      <w:r w:rsidR="00F15C24">
        <w:t>Mikalai</w:t>
      </w:r>
      <w:proofErr w:type="spellEnd"/>
      <w:r w:rsidR="00D27153">
        <w:t>.</w:t>
      </w:r>
    </w:p>
    <w:p w14:paraId="6F316613" w14:textId="1588788B" w:rsidR="003E34F8" w:rsidRDefault="003E34F8" w:rsidP="00F15C24">
      <w:pPr>
        <w:pStyle w:val="BodyText"/>
      </w:pPr>
    </w:p>
    <w:p w14:paraId="366C4E13" w14:textId="77E93EAA" w:rsidR="00F15C24" w:rsidRPr="00E1151D" w:rsidRDefault="00E1151D" w:rsidP="00F15C24">
      <w:pPr>
        <w:pStyle w:val="BodyText"/>
        <w:rPr>
          <w:b/>
          <w:bCs/>
        </w:rPr>
      </w:pPr>
      <w:r w:rsidRPr="00E1151D">
        <w:rPr>
          <w:b/>
          <w:bCs/>
        </w:rPr>
        <w:t>Useful</w:t>
      </w:r>
      <w:r w:rsidR="00F15C24" w:rsidRPr="00E1151D">
        <w:rPr>
          <w:b/>
          <w:bCs/>
        </w:rPr>
        <w:t xml:space="preserve"> links</w:t>
      </w:r>
    </w:p>
    <w:p w14:paraId="47A705BE" w14:textId="705B8BE1" w:rsidR="00EF4B0F" w:rsidRDefault="00F44469" w:rsidP="00F15C24">
      <w:pPr>
        <w:pStyle w:val="BodyText"/>
      </w:pPr>
      <w:r w:rsidRPr="00F44469">
        <w:t>How to add a network printer to your workstation</w:t>
      </w:r>
      <w:r w:rsidR="00F15C24">
        <w:t>:</w:t>
      </w:r>
      <w:r w:rsidR="002F66FF">
        <w:t xml:space="preserve"> </w:t>
      </w:r>
      <w:hyperlink r:id="rId154" w:history="1">
        <w:r w:rsidR="0033076B" w:rsidRPr="00102B09">
          <w:rPr>
            <w:rStyle w:val="Hyperlink"/>
          </w:rPr>
          <w:t>https://kb.epam.com/display/public/EPMLOCALIT/How+to+add+a+network+printer+via+PrinterLogic</w:t>
        </w:r>
      </w:hyperlink>
    </w:p>
    <w:p w14:paraId="506BC2C5" w14:textId="77777777" w:rsidR="00170952" w:rsidRPr="00F44469" w:rsidRDefault="00170952" w:rsidP="00F15C24">
      <w:pPr>
        <w:pStyle w:val="BodyText"/>
      </w:pPr>
    </w:p>
    <w:p w14:paraId="3B2DF31C" w14:textId="5DC8A943" w:rsidR="00F15C24" w:rsidRPr="000E5791" w:rsidRDefault="000E5791" w:rsidP="00F15C24">
      <w:pPr>
        <w:pStyle w:val="BodyText"/>
      </w:pPr>
      <w:r w:rsidRPr="000E5791">
        <w:t xml:space="preserve">How to connect personal devices (BYOD) to EPAM Wi-Fi: </w:t>
      </w:r>
      <w:hyperlink r:id="rId155" w:history="1">
        <w:r w:rsidRPr="000E5791">
          <w:rPr>
            <w:rStyle w:val="Hyperlink"/>
          </w:rPr>
          <w:t>https://kb.epam.com/display/public/EPMGNS/How+to+connect+personal+devices+%28BYOD%29+to+EPAM+Wi-Fi</w:t>
        </w:r>
      </w:hyperlink>
    </w:p>
    <w:p w14:paraId="0C089094" w14:textId="77777777" w:rsidR="00170952" w:rsidRPr="000E5791" w:rsidRDefault="00170952" w:rsidP="00F15C24">
      <w:pPr>
        <w:pStyle w:val="BodyText"/>
      </w:pPr>
    </w:p>
    <w:p w14:paraId="0DA58064" w14:textId="1D9584A4" w:rsidR="00F15C24" w:rsidRDefault="00A461BC" w:rsidP="00F15C24">
      <w:pPr>
        <w:pStyle w:val="BodyText"/>
      </w:pPr>
      <w:r>
        <w:t xml:space="preserve">To </w:t>
      </w:r>
      <w:r w:rsidR="00F15C24">
        <w:t xml:space="preserve">connect your smartphone to the office </w:t>
      </w:r>
      <w:r>
        <w:t>Wi-Fi</w:t>
      </w:r>
      <w:r w:rsidR="00C84388">
        <w:t>, EPAM8021x and EPAM8021x5</w:t>
      </w:r>
      <w:r>
        <w:t xml:space="preserve">, </w:t>
      </w:r>
      <w:r w:rsidR="00B01D6C">
        <w:t xml:space="preserve">you </w:t>
      </w:r>
      <w:proofErr w:type="gramStart"/>
      <w:r w:rsidR="00B01D6C">
        <w:t>have to</w:t>
      </w:r>
      <w:proofErr w:type="gramEnd"/>
      <w:r w:rsidR="00B01D6C">
        <w:t xml:space="preserve"> use a certificate </w:t>
      </w:r>
      <w:r w:rsidR="00933E54">
        <w:t>instead of EPAM credentials</w:t>
      </w:r>
      <w:r w:rsidR="00D941FD">
        <w:t>.</w:t>
      </w:r>
    </w:p>
    <w:p w14:paraId="213B459C" w14:textId="72D9A6DB" w:rsidR="00F15C24" w:rsidRDefault="002F66FF" w:rsidP="00F15C24">
      <w:pPr>
        <w:pStyle w:val="BodyText"/>
      </w:pPr>
      <w:r>
        <w:t xml:space="preserve">- </w:t>
      </w:r>
      <w:r w:rsidR="00531148">
        <w:t>To</w:t>
      </w:r>
      <w:r w:rsidR="00F15C24">
        <w:t xml:space="preserve"> connect </w:t>
      </w:r>
      <w:r w:rsidR="00531148">
        <w:t>an</w:t>
      </w:r>
      <w:r w:rsidR="00F15C24">
        <w:t xml:space="preserve"> </w:t>
      </w:r>
      <w:r w:rsidR="00531148">
        <w:t>iPhone</w:t>
      </w:r>
      <w:r w:rsidR="00F15C24">
        <w:t>:</w:t>
      </w:r>
      <w:r>
        <w:t xml:space="preserve"> </w:t>
      </w:r>
      <w:hyperlink r:id="rId156" w:history="1">
        <w:r w:rsidR="003F07E8" w:rsidRPr="00102B09">
          <w:rPr>
            <w:rStyle w:val="Hyperlink"/>
          </w:rPr>
          <w:t>https://kb.epam.com/display/public/EPMGNS/iOS%3A+How+to+connect+personal+devices+%28BYOD%29+to+EPAM+Wi-Fi</w:t>
        </w:r>
      </w:hyperlink>
    </w:p>
    <w:p w14:paraId="083745A2" w14:textId="0A611A61" w:rsidR="00F15C24" w:rsidRDefault="002F66FF" w:rsidP="00F15C24">
      <w:pPr>
        <w:pStyle w:val="BodyText"/>
      </w:pPr>
      <w:r>
        <w:t xml:space="preserve">- </w:t>
      </w:r>
      <w:r w:rsidR="00C00F6F">
        <w:t>To connect an Android</w:t>
      </w:r>
      <w:r w:rsidR="00F15C24">
        <w:t>:</w:t>
      </w:r>
      <w:r>
        <w:t xml:space="preserve"> </w:t>
      </w:r>
      <w:hyperlink r:id="rId157" w:history="1">
        <w:r w:rsidR="00B01D6C" w:rsidRPr="00102B09">
          <w:rPr>
            <w:rStyle w:val="Hyperlink"/>
          </w:rPr>
          <w:t>https://kb.epam.com/display/public/EPMGNS/Android%3A+How+to+connect+personal+devices+%28BYOD%29+to+EPAM+Wi-Fi</w:t>
        </w:r>
      </w:hyperlink>
    </w:p>
    <w:p w14:paraId="16AB5E8B" w14:textId="77777777" w:rsidR="00494C2C" w:rsidRDefault="00494C2C" w:rsidP="001A6C69">
      <w:pPr>
        <w:pStyle w:val="Heading2"/>
        <w:pageBreakBefore/>
      </w:pPr>
      <w:bookmarkStart w:id="34" w:name="_Toc175581833"/>
      <w:r w:rsidRPr="00E052B7">
        <w:lastRenderedPageBreak/>
        <w:t>Transportation</w:t>
      </w:r>
      <w:bookmarkEnd w:id="34"/>
    </w:p>
    <w:p w14:paraId="4756BE75" w14:textId="77777777" w:rsidR="00494C2C" w:rsidRDefault="00494C2C" w:rsidP="00494C2C">
      <w:pPr>
        <w:pStyle w:val="BodyText"/>
      </w:pPr>
      <w:r>
        <w:t>If you need assistance in t</w:t>
      </w:r>
      <w:r w:rsidRPr="00E052B7">
        <w:t>ransportation of goods</w:t>
      </w:r>
      <w:r>
        <w:t>, contact:</w:t>
      </w:r>
    </w:p>
    <w:p w14:paraId="17B973E2" w14:textId="51CA3646" w:rsidR="00E57274" w:rsidRDefault="00494C2C" w:rsidP="00494C2C">
      <w:pPr>
        <w:pStyle w:val="BodyText"/>
      </w:pPr>
      <w:r>
        <w:t xml:space="preserve">- </w:t>
      </w:r>
      <w:r w:rsidRPr="00E052B7">
        <w:t xml:space="preserve">Tomas </w:t>
      </w:r>
      <w:proofErr w:type="spellStart"/>
      <w:r w:rsidRPr="00E052B7">
        <w:t>Josas</w:t>
      </w:r>
      <w:proofErr w:type="spellEnd"/>
      <w:r>
        <w:t xml:space="preserve">, </w:t>
      </w:r>
      <w:proofErr w:type="spellStart"/>
      <w:r>
        <w:t>tel</w:t>
      </w:r>
      <w:proofErr w:type="spellEnd"/>
      <w:r>
        <w:t xml:space="preserve">: </w:t>
      </w:r>
      <w:r w:rsidRPr="00E052B7">
        <w:t>+31 659311006</w:t>
      </w:r>
    </w:p>
    <w:p w14:paraId="1B643936" w14:textId="0BA10A7E" w:rsidR="005B7583" w:rsidRPr="00FF3564" w:rsidRDefault="00E57274" w:rsidP="00494C2C">
      <w:pPr>
        <w:pStyle w:val="BodyText"/>
      </w:pPr>
      <w:r>
        <w:t xml:space="preserve">Good </w:t>
      </w:r>
      <w:r w:rsidR="00494C2C" w:rsidRPr="00E052B7">
        <w:t>price</w:t>
      </w:r>
      <w:r>
        <w:t xml:space="preserve">. </w:t>
      </w:r>
      <w:r w:rsidR="00F95802">
        <w:t xml:space="preserve">Tomas </w:t>
      </w:r>
      <w:r>
        <w:t>s</w:t>
      </w:r>
      <w:r w:rsidR="00494C2C" w:rsidRPr="00E052B7">
        <w:t>peaks Russian</w:t>
      </w:r>
      <w:r w:rsidR="0077774C">
        <w:t xml:space="preserve"> and </w:t>
      </w:r>
      <w:r w:rsidR="002B54CB">
        <w:t>l</w:t>
      </w:r>
      <w:r w:rsidR="005B7583">
        <w:t>ives</w:t>
      </w:r>
      <w:r w:rsidR="005B7583" w:rsidRPr="00F95802">
        <w:t xml:space="preserve"> </w:t>
      </w:r>
      <w:r w:rsidR="005B7583">
        <w:t>in</w:t>
      </w:r>
      <w:r w:rsidR="005B7583" w:rsidRPr="00F95802">
        <w:t xml:space="preserve"> </w:t>
      </w:r>
      <w:r w:rsidR="005B7583">
        <w:t>Amsterdam</w:t>
      </w:r>
      <w:r w:rsidR="005B7583" w:rsidRPr="00F95802">
        <w:t xml:space="preserve">. </w:t>
      </w:r>
      <w:r w:rsidR="005B7583">
        <w:t>If</w:t>
      </w:r>
      <w:r w:rsidR="005B7583" w:rsidRPr="00FF3564">
        <w:t xml:space="preserve"> </w:t>
      </w:r>
      <w:r w:rsidR="005B7583">
        <w:t>you</w:t>
      </w:r>
      <w:r w:rsidR="005B7583" w:rsidRPr="00FF3564">
        <w:t xml:space="preserve"> </w:t>
      </w:r>
      <w:r w:rsidR="005B7583">
        <w:t>are</w:t>
      </w:r>
      <w:r w:rsidR="005B7583" w:rsidRPr="00FF3564">
        <w:t xml:space="preserve"> </w:t>
      </w:r>
      <w:r w:rsidR="005B7583">
        <w:t>not</w:t>
      </w:r>
      <w:r w:rsidR="005B7583" w:rsidRPr="00FF3564">
        <w:t xml:space="preserve"> </w:t>
      </w:r>
      <w:r w:rsidR="005B7583">
        <w:t>in</w:t>
      </w:r>
      <w:r w:rsidR="005B7583" w:rsidRPr="00FF3564">
        <w:t xml:space="preserve"> </w:t>
      </w:r>
      <w:r w:rsidR="005B7583">
        <w:t>Amsterdam</w:t>
      </w:r>
      <w:r w:rsidR="005B7583" w:rsidRPr="00FF3564">
        <w:t xml:space="preserve">, </w:t>
      </w:r>
      <w:r w:rsidR="00BA3FC3">
        <w:t xml:space="preserve">you pay </w:t>
      </w:r>
      <w:r w:rsidR="00D6455E" w:rsidRPr="00FF3564">
        <w:t>7</w:t>
      </w:r>
      <w:r w:rsidR="005B7583" w:rsidRPr="00FF3564">
        <w:t>0</w:t>
      </w:r>
      <w:r w:rsidR="00D6455E" w:rsidRPr="00FF3564">
        <w:t>€/</w:t>
      </w:r>
      <w:r w:rsidR="00D6455E">
        <w:t>hour</w:t>
      </w:r>
      <w:r w:rsidR="00D6455E" w:rsidRPr="00FF3564">
        <w:t xml:space="preserve"> </w:t>
      </w:r>
      <w:r w:rsidR="00FF3564">
        <w:t>for him to come to your place, then you pay for transportation.</w:t>
      </w:r>
    </w:p>
    <w:p w14:paraId="248107AE" w14:textId="77777777" w:rsidR="00D37E43" w:rsidRDefault="00D37E43" w:rsidP="00494C2C">
      <w:pPr>
        <w:pStyle w:val="BodyText"/>
      </w:pPr>
    </w:p>
    <w:p w14:paraId="4910729F" w14:textId="365CE319" w:rsidR="00494C2C" w:rsidRPr="00890F59" w:rsidRDefault="00494C2C" w:rsidP="00494C2C">
      <w:pPr>
        <w:pStyle w:val="BodyText"/>
      </w:pPr>
      <w:r w:rsidRPr="00890F59">
        <w:t xml:space="preserve">- </w:t>
      </w:r>
      <w:r>
        <w:fldChar w:fldCharType="begin"/>
      </w:r>
      <w:r w:rsidRPr="00890F59">
        <w:instrText xml:space="preserve"> </w:instrText>
      </w:r>
      <w:r>
        <w:instrText>HYPERLINK</w:instrText>
      </w:r>
      <w:r w:rsidRPr="00890F59">
        <w:instrText xml:space="preserve"> "</w:instrText>
      </w:r>
      <w:r w:rsidRPr="00770516">
        <w:instrText>https</w:instrText>
      </w:r>
      <w:r w:rsidRPr="00890F59">
        <w:instrText>://</w:instrText>
      </w:r>
      <w:r w:rsidRPr="00770516">
        <w:instrText>www</w:instrText>
      </w:r>
      <w:r w:rsidRPr="00890F59">
        <w:instrText>.</w:instrText>
      </w:r>
      <w:r w:rsidRPr="00770516">
        <w:instrText>brenger</w:instrText>
      </w:r>
      <w:r w:rsidRPr="00890F59">
        <w:instrText>.</w:instrText>
      </w:r>
      <w:r w:rsidRPr="00770516">
        <w:instrText>nl</w:instrText>
      </w:r>
      <w:r w:rsidRPr="00890F59">
        <w:instrText>/</w:instrText>
      </w:r>
    </w:p>
    <w:p w14:paraId="170A1282" w14:textId="77777777" w:rsidR="00494C2C" w:rsidRDefault="00494C2C" w:rsidP="00494C2C">
      <w:pPr>
        <w:pStyle w:val="BodyText"/>
      </w:pPr>
      <w:r w:rsidRPr="00494870">
        <w:instrText xml:space="preserve">" </w:instrText>
      </w:r>
      <w:r>
        <w:fldChar w:fldCharType="separate"/>
      </w:r>
      <w:r w:rsidRPr="00450E44">
        <w:rPr>
          <w:rStyle w:val="Hyperlink"/>
        </w:rPr>
        <w:t>https</w:t>
      </w:r>
      <w:r w:rsidRPr="00494870">
        <w:rPr>
          <w:rStyle w:val="Hyperlink"/>
        </w:rPr>
        <w:t>://</w:t>
      </w:r>
      <w:r w:rsidRPr="00450E44">
        <w:rPr>
          <w:rStyle w:val="Hyperlink"/>
        </w:rPr>
        <w:t>www</w:t>
      </w:r>
      <w:r w:rsidRPr="00494870">
        <w:rPr>
          <w:rStyle w:val="Hyperlink"/>
        </w:rPr>
        <w:t>.</w:t>
      </w:r>
      <w:r w:rsidRPr="00450E44">
        <w:rPr>
          <w:rStyle w:val="Hyperlink"/>
        </w:rPr>
        <w:t>brenger</w:t>
      </w:r>
      <w:r w:rsidRPr="00494870">
        <w:rPr>
          <w:rStyle w:val="Hyperlink"/>
        </w:rPr>
        <w:t>.</w:t>
      </w:r>
      <w:r w:rsidRPr="00450E44">
        <w:rPr>
          <w:rStyle w:val="Hyperlink"/>
        </w:rPr>
        <w:t>nl</w:t>
      </w:r>
      <w:r w:rsidRPr="00494870">
        <w:rPr>
          <w:rStyle w:val="Hyperlink"/>
        </w:rPr>
        <w:t>/</w:t>
      </w:r>
      <w:r>
        <w:fldChar w:fldCharType="end"/>
      </w:r>
      <w:r w:rsidRPr="00494870">
        <w:t xml:space="preserve"> </w:t>
      </w:r>
      <w:r>
        <w:t>cost-balanced service. E</w:t>
      </w:r>
      <w:r w:rsidRPr="00674170">
        <w:t>nter</w:t>
      </w:r>
      <w:r w:rsidRPr="00494870">
        <w:t xml:space="preserve"> </w:t>
      </w:r>
      <w:r>
        <w:t>the</w:t>
      </w:r>
      <w:r w:rsidRPr="00494870">
        <w:t xml:space="preserve"> </w:t>
      </w:r>
      <w:r w:rsidRPr="00674170">
        <w:t>pickup</w:t>
      </w:r>
      <w:r w:rsidRPr="00494870">
        <w:t xml:space="preserve"> </w:t>
      </w:r>
      <w:r w:rsidRPr="00674170">
        <w:t>point</w:t>
      </w:r>
      <w:r w:rsidRPr="00494870">
        <w:t xml:space="preserve"> </w:t>
      </w:r>
      <w:r w:rsidRPr="00674170">
        <w:t>and</w:t>
      </w:r>
      <w:r w:rsidRPr="00494870">
        <w:t xml:space="preserve"> </w:t>
      </w:r>
      <w:r>
        <w:t>the</w:t>
      </w:r>
      <w:r w:rsidRPr="00494870">
        <w:t xml:space="preserve"> </w:t>
      </w:r>
      <w:r w:rsidRPr="00674170">
        <w:t>delivery</w:t>
      </w:r>
      <w:r w:rsidRPr="00494870">
        <w:t xml:space="preserve"> </w:t>
      </w:r>
      <w:r w:rsidRPr="00674170">
        <w:t>point</w:t>
      </w:r>
      <w:r w:rsidRPr="00494870">
        <w:t xml:space="preserve"> </w:t>
      </w:r>
      <w:r>
        <w:t>to</w:t>
      </w:r>
      <w:r w:rsidRPr="00494870">
        <w:t xml:space="preserve"> </w:t>
      </w:r>
      <w:r>
        <w:t>see</w:t>
      </w:r>
      <w:r w:rsidRPr="00494870">
        <w:t xml:space="preserve"> </w:t>
      </w:r>
      <w:r>
        <w:t>the</w:t>
      </w:r>
      <w:r w:rsidRPr="00494870">
        <w:t xml:space="preserve"> </w:t>
      </w:r>
      <w:r>
        <w:t>price</w:t>
      </w:r>
      <w:r w:rsidRPr="00494870">
        <w:t>.</w:t>
      </w:r>
      <w:r>
        <w:t xml:space="preserve"> Before</w:t>
      </w:r>
      <w:r w:rsidRPr="008C5D46">
        <w:t xml:space="preserve"> </w:t>
      </w:r>
      <w:r>
        <w:t>the</w:t>
      </w:r>
      <w:r w:rsidRPr="008C5D46">
        <w:t xml:space="preserve"> </w:t>
      </w:r>
      <w:r>
        <w:t>delivery</w:t>
      </w:r>
      <w:r w:rsidRPr="008C5D46">
        <w:t xml:space="preserve"> </w:t>
      </w:r>
      <w:r>
        <w:t>date</w:t>
      </w:r>
      <w:r w:rsidRPr="008C5D46">
        <w:t xml:space="preserve">, </w:t>
      </w:r>
      <w:r>
        <w:t>you</w:t>
      </w:r>
      <w:r w:rsidRPr="008C5D46">
        <w:t xml:space="preserve"> </w:t>
      </w:r>
      <w:r>
        <w:t>get</w:t>
      </w:r>
      <w:r w:rsidRPr="008C5D46">
        <w:t xml:space="preserve"> </w:t>
      </w:r>
      <w:r>
        <w:t xml:space="preserve">a </w:t>
      </w:r>
      <w:r w:rsidRPr="008C5D46">
        <w:t>4-</w:t>
      </w:r>
      <w:r>
        <w:t>hour</w:t>
      </w:r>
      <w:r w:rsidRPr="008C5D46">
        <w:t xml:space="preserve"> </w:t>
      </w:r>
      <w:r>
        <w:t>interval</w:t>
      </w:r>
      <w:r w:rsidRPr="008C5D46">
        <w:t xml:space="preserve"> </w:t>
      </w:r>
      <w:r>
        <w:t>specifying when</w:t>
      </w:r>
      <w:r w:rsidRPr="008C5D46">
        <w:t xml:space="preserve"> </w:t>
      </w:r>
      <w:r>
        <w:t>a driver will arrive</w:t>
      </w:r>
      <w:r w:rsidRPr="008C5D46">
        <w:t>.</w:t>
      </w:r>
    </w:p>
    <w:p w14:paraId="5DCD0585" w14:textId="6A6E0D78" w:rsidR="00654385" w:rsidRDefault="00654385" w:rsidP="00494C2C">
      <w:pPr>
        <w:pStyle w:val="BodyText"/>
        <w:rPr>
          <w:rStyle w:val="Hyperlink"/>
        </w:rPr>
      </w:pPr>
      <w:r>
        <w:t xml:space="preserve">- </w:t>
      </w:r>
      <w:hyperlink r:id="rId158" w:history="1">
        <w:r w:rsidRPr="00327181">
          <w:rPr>
            <w:rStyle w:val="Hyperlink"/>
          </w:rPr>
          <w:t>https://www.snelleverhuisbedrijf.nl/</w:t>
        </w:r>
      </w:hyperlink>
    </w:p>
    <w:p w14:paraId="33D1E688" w14:textId="04548E53" w:rsidR="00AC1D3C" w:rsidRDefault="00AC1D3C" w:rsidP="00494C2C">
      <w:pPr>
        <w:pStyle w:val="BodyText"/>
      </w:pPr>
      <w:r>
        <w:t xml:space="preserve">- </w:t>
      </w:r>
      <w:hyperlink r:id="rId159" w:history="1">
        <w:r w:rsidRPr="00AA05F3">
          <w:rPr>
            <w:rStyle w:val="Hyperlink"/>
          </w:rPr>
          <w:t>https://diks.net/</w:t>
        </w:r>
      </w:hyperlink>
    </w:p>
    <w:p w14:paraId="2BDCF763" w14:textId="6BB99B9D" w:rsidR="00A635F9" w:rsidRDefault="005724F1" w:rsidP="00851718">
      <w:pPr>
        <w:pStyle w:val="BodyText"/>
        <w:rPr>
          <w:rStyle w:val="Hyperlink"/>
        </w:rPr>
      </w:pPr>
      <w:r>
        <w:t xml:space="preserve">- </w:t>
      </w:r>
      <w:hyperlink r:id="rId160" w:history="1">
        <w:r w:rsidRPr="00F157AF">
          <w:rPr>
            <w:rStyle w:val="Hyperlink"/>
          </w:rPr>
          <w:t>https://gosselin-moving.com/</w:t>
        </w:r>
      </w:hyperlink>
    </w:p>
    <w:p w14:paraId="611B64AE" w14:textId="6A760060" w:rsidR="005724F1" w:rsidRDefault="00E0149D" w:rsidP="00851718">
      <w:pPr>
        <w:pStyle w:val="BodyText"/>
      </w:pPr>
      <w:r>
        <w:t>-</w:t>
      </w:r>
      <w:r w:rsidR="00AD5B96" w:rsidRPr="00E0149D">
        <w:t xml:space="preserve"> </w:t>
      </w:r>
      <w:hyperlink r:id="rId161" w:history="1">
        <w:r w:rsidRPr="00643FF4">
          <w:rPr>
            <w:rStyle w:val="Hyperlink"/>
          </w:rPr>
          <w:t>https://www.borent.nl/</w:t>
        </w:r>
      </w:hyperlink>
      <w:r>
        <w:t xml:space="preserve"> t</w:t>
      </w:r>
      <w:r w:rsidRPr="00E0149D">
        <w:t>ransportation of oversized cargo</w:t>
      </w:r>
    </w:p>
    <w:p w14:paraId="3444A286" w14:textId="77777777" w:rsidR="00E0149D" w:rsidRPr="00E0149D" w:rsidRDefault="00E0149D" w:rsidP="00851718">
      <w:pPr>
        <w:pStyle w:val="BodyText"/>
      </w:pPr>
    </w:p>
    <w:p w14:paraId="7ED54553" w14:textId="4012CA05" w:rsidR="00DA6EA2" w:rsidRDefault="00DA6EA2" w:rsidP="00851718">
      <w:pPr>
        <w:pStyle w:val="BodyText"/>
      </w:pPr>
      <w:r>
        <w:t xml:space="preserve">If you have an elevator, the </w:t>
      </w:r>
      <w:r w:rsidR="00851718">
        <w:t>delivery to the apartment</w:t>
      </w:r>
      <w:r>
        <w:t xml:space="preserve"> is free.</w:t>
      </w:r>
    </w:p>
    <w:p w14:paraId="312E46D9" w14:textId="76D29174" w:rsidR="00BE022E" w:rsidRDefault="00BE022E" w:rsidP="00851718">
      <w:pPr>
        <w:pStyle w:val="BodyText"/>
      </w:pPr>
      <w:r>
        <w:t>If you do not have an elevator, the delivery is free only to the second floor</w:t>
      </w:r>
      <w:r w:rsidR="00EF2FAF">
        <w:t xml:space="preserve">. If you live higher than the second floor, </w:t>
      </w:r>
      <w:r w:rsidR="00C700C0">
        <w:t xml:space="preserve">you </w:t>
      </w:r>
      <w:r w:rsidR="001A361A">
        <w:t xml:space="preserve">need </w:t>
      </w:r>
      <w:r w:rsidR="00C700C0">
        <w:t>to pay extra</w:t>
      </w:r>
      <w:r w:rsidR="00EF2FAF">
        <w:t xml:space="preserve"> money </w:t>
      </w:r>
      <w:r w:rsidR="00B82C00">
        <w:t>for the delivery to the apartment.</w:t>
      </w:r>
    </w:p>
    <w:p w14:paraId="54251030" w14:textId="72EA9525" w:rsidR="00851718" w:rsidRDefault="00EE2501" w:rsidP="00851718">
      <w:pPr>
        <w:pStyle w:val="BodyText"/>
      </w:pPr>
      <w:r>
        <w:t>I</w:t>
      </w:r>
      <w:r w:rsidR="00851718">
        <w:t>f the elevator</w:t>
      </w:r>
      <w:r>
        <w:t xml:space="preserve">/stairs </w:t>
      </w:r>
      <w:r w:rsidR="00851718">
        <w:t xml:space="preserve">do not allow the </w:t>
      </w:r>
      <w:r>
        <w:t>delivery</w:t>
      </w:r>
      <w:r w:rsidR="00851718">
        <w:t>, order a crane for a large size</w:t>
      </w:r>
      <w:r w:rsidR="00A53C0E">
        <w:t xml:space="preserve"> delivery</w:t>
      </w:r>
      <w:r w:rsidR="00851718">
        <w:t xml:space="preserve">, </w:t>
      </w:r>
      <w:r w:rsidR="00AC4614">
        <w:t xml:space="preserve">it costs </w:t>
      </w:r>
      <w:r w:rsidR="00851718">
        <w:t xml:space="preserve">85 </w:t>
      </w:r>
      <w:r w:rsidR="001B7EDC" w:rsidRPr="001B7EDC">
        <w:t>€</w:t>
      </w:r>
      <w:r w:rsidR="001B7EDC">
        <w:t>/</w:t>
      </w:r>
      <w:r w:rsidR="00851718">
        <w:t>h</w:t>
      </w:r>
      <w:r w:rsidR="001B7EDC">
        <w:t>.</w:t>
      </w:r>
    </w:p>
    <w:p w14:paraId="089664AD" w14:textId="77777777" w:rsidR="005F631D" w:rsidRDefault="005F631D" w:rsidP="005F631D">
      <w:pPr>
        <w:pStyle w:val="BodyText"/>
      </w:pPr>
    </w:p>
    <w:p w14:paraId="164B4002" w14:textId="2F71ADC0" w:rsidR="005F631D" w:rsidRPr="00F136CD" w:rsidRDefault="005F631D" w:rsidP="005F631D">
      <w:pPr>
        <w:pStyle w:val="BodyText"/>
        <w:rPr>
          <w:b/>
          <w:bCs/>
        </w:rPr>
      </w:pPr>
      <w:r w:rsidRPr="00E74EEA">
        <w:rPr>
          <w:b/>
          <w:bCs/>
        </w:rPr>
        <w:t>International transportation</w:t>
      </w:r>
    </w:p>
    <w:p w14:paraId="6ECC95DA" w14:textId="2B2FCCBB" w:rsidR="005F631D" w:rsidRPr="0042029D" w:rsidRDefault="00000000" w:rsidP="005F631D">
      <w:pPr>
        <w:pStyle w:val="BodyText"/>
      </w:pPr>
      <w:hyperlink r:id="rId162" w:history="1">
        <w:r w:rsidR="00F136CD" w:rsidRPr="00102B09">
          <w:rPr>
            <w:rStyle w:val="Hyperlink"/>
          </w:rPr>
          <w:t>https</w:t>
        </w:r>
        <w:r w:rsidR="00F136CD" w:rsidRPr="004F78A8">
          <w:rPr>
            <w:rStyle w:val="Hyperlink"/>
          </w:rPr>
          <w:t>://</w:t>
        </w:r>
        <w:r w:rsidR="00F136CD" w:rsidRPr="00102B09">
          <w:rPr>
            <w:rStyle w:val="Hyperlink"/>
          </w:rPr>
          <w:t>nosim</w:t>
        </w:r>
        <w:r w:rsidR="00F136CD" w:rsidRPr="004F78A8">
          <w:rPr>
            <w:rStyle w:val="Hyperlink"/>
          </w:rPr>
          <w:t>.</w:t>
        </w:r>
        <w:r w:rsidR="00F136CD" w:rsidRPr="00102B09">
          <w:rPr>
            <w:rStyle w:val="Hyperlink"/>
          </w:rPr>
          <w:t>by</w:t>
        </w:r>
        <w:r w:rsidR="00F136CD" w:rsidRPr="004F78A8">
          <w:rPr>
            <w:rStyle w:val="Hyperlink"/>
          </w:rPr>
          <w:t>/</w:t>
        </w:r>
      </w:hyperlink>
      <w:r w:rsidR="004F78A8">
        <w:t xml:space="preserve"> </w:t>
      </w:r>
      <w:r w:rsidR="00EA0F2A">
        <w:t>Delivery</w:t>
      </w:r>
      <w:r w:rsidR="00EA0F2A" w:rsidRPr="0042029D">
        <w:t xml:space="preserve"> </w:t>
      </w:r>
      <w:r w:rsidR="00EA0F2A">
        <w:t>from</w:t>
      </w:r>
      <w:r w:rsidR="00EA0F2A" w:rsidRPr="0042029D">
        <w:t xml:space="preserve"> </w:t>
      </w:r>
      <w:r w:rsidR="00EA0F2A">
        <w:t>Belarus</w:t>
      </w:r>
      <w:r w:rsidR="00EA0F2A" w:rsidRPr="0042029D">
        <w:t xml:space="preserve"> </w:t>
      </w:r>
      <w:r w:rsidR="00EA0F2A">
        <w:t>to</w:t>
      </w:r>
      <w:r w:rsidR="00EA0F2A" w:rsidRPr="0042029D">
        <w:t xml:space="preserve"> </w:t>
      </w:r>
      <w:r w:rsidR="00EA0F2A">
        <w:t>NL</w:t>
      </w:r>
      <w:r w:rsidR="00EA0F2A" w:rsidRPr="0042029D">
        <w:t xml:space="preserve"> </w:t>
      </w:r>
      <w:r w:rsidR="00EA0F2A">
        <w:t>takes</w:t>
      </w:r>
      <w:r w:rsidR="00EA0F2A" w:rsidRPr="0042029D">
        <w:t xml:space="preserve"> </w:t>
      </w:r>
      <w:r w:rsidR="0042029D">
        <w:t>about</w:t>
      </w:r>
      <w:r w:rsidR="0042029D" w:rsidRPr="0042029D">
        <w:t xml:space="preserve"> </w:t>
      </w:r>
      <w:r w:rsidR="0042029D">
        <w:t>a</w:t>
      </w:r>
      <w:r w:rsidR="0042029D" w:rsidRPr="0042029D">
        <w:t xml:space="preserve"> </w:t>
      </w:r>
      <w:r w:rsidR="0042029D">
        <w:t>week</w:t>
      </w:r>
      <w:r w:rsidR="001D3EA6">
        <w:t xml:space="preserve">, </w:t>
      </w:r>
      <w:r w:rsidR="0042029D">
        <w:t>depends</w:t>
      </w:r>
      <w:r w:rsidR="0042029D" w:rsidRPr="0042029D">
        <w:t xml:space="preserve"> </w:t>
      </w:r>
      <w:r w:rsidR="0042029D">
        <w:t>on</w:t>
      </w:r>
      <w:r w:rsidR="0042029D" w:rsidRPr="0042029D">
        <w:t xml:space="preserve"> </w:t>
      </w:r>
      <w:r w:rsidR="0042029D">
        <w:t>the</w:t>
      </w:r>
      <w:r w:rsidR="0042029D" w:rsidRPr="0042029D">
        <w:t xml:space="preserve"> </w:t>
      </w:r>
      <w:r w:rsidR="0042029D">
        <w:t>queue</w:t>
      </w:r>
      <w:r w:rsidR="0042029D" w:rsidRPr="0042029D">
        <w:t xml:space="preserve"> </w:t>
      </w:r>
      <w:r w:rsidR="00233E49">
        <w:t xml:space="preserve">at </w:t>
      </w:r>
      <w:r w:rsidR="00E0291B">
        <w:t>t</w:t>
      </w:r>
      <w:r w:rsidR="0042029D">
        <w:t>he</w:t>
      </w:r>
      <w:r w:rsidR="0042029D" w:rsidRPr="0042029D">
        <w:t xml:space="preserve"> </w:t>
      </w:r>
      <w:r w:rsidR="0042029D">
        <w:t>border</w:t>
      </w:r>
    </w:p>
    <w:p w14:paraId="028064AC" w14:textId="437040FB" w:rsidR="004A18FB" w:rsidRDefault="004A18FB" w:rsidP="00C91AB8">
      <w:pPr>
        <w:pStyle w:val="Heading2"/>
        <w:pageBreakBefore/>
      </w:pPr>
      <w:bookmarkStart w:id="35" w:name="_Toc175581834"/>
      <w:r>
        <w:lastRenderedPageBreak/>
        <w:t>HR</w:t>
      </w:r>
      <w:r w:rsidR="000A7644">
        <w:t xml:space="preserve">, </w:t>
      </w:r>
      <w:r>
        <w:t>People Operations</w:t>
      </w:r>
      <w:bookmarkEnd w:id="35"/>
    </w:p>
    <w:p w14:paraId="3C965F72" w14:textId="3FF9F080" w:rsidR="00B25020" w:rsidRDefault="00B25020" w:rsidP="00B25020">
      <w:pPr>
        <w:pStyle w:val="BodyText"/>
      </w:pPr>
      <w:r>
        <w:t xml:space="preserve">If you have any questions, contact the HR department at </w:t>
      </w:r>
      <w:hyperlink r:id="rId163" w:history="1">
        <w:r w:rsidRPr="007F1D69">
          <w:rPr>
            <w:rStyle w:val="Hyperlink"/>
          </w:rPr>
          <w:t>HR_NL@epam.com</w:t>
        </w:r>
      </w:hyperlink>
      <w:r>
        <w:t>.</w:t>
      </w:r>
    </w:p>
    <w:p w14:paraId="55E06420" w14:textId="77777777" w:rsidR="00B25020" w:rsidRDefault="00B25020" w:rsidP="00374002">
      <w:pPr>
        <w:pStyle w:val="BodyText"/>
      </w:pPr>
    </w:p>
    <w:p w14:paraId="6A937B02" w14:textId="2695A4CF" w:rsidR="00374002" w:rsidRDefault="00374002" w:rsidP="00374002">
      <w:pPr>
        <w:pStyle w:val="BodyText"/>
      </w:pPr>
      <w:r>
        <w:t xml:space="preserve">Head of People, NL, is Marcel de </w:t>
      </w:r>
      <w:proofErr w:type="spellStart"/>
      <w:r>
        <w:t>Mooij</w:t>
      </w:r>
      <w:proofErr w:type="spellEnd"/>
      <w:r>
        <w:t>.</w:t>
      </w:r>
    </w:p>
    <w:p w14:paraId="2AEF1A6E" w14:textId="77777777" w:rsidR="003F6CBD" w:rsidRDefault="003F6CBD" w:rsidP="00C576DE">
      <w:pPr>
        <w:pStyle w:val="BodyText"/>
        <w:rPr>
          <w:b/>
          <w:bCs/>
        </w:rPr>
      </w:pPr>
    </w:p>
    <w:p w14:paraId="2BBD5C91" w14:textId="248141B7" w:rsidR="00374002" w:rsidRDefault="005B3F62" w:rsidP="004A18FB">
      <w:pPr>
        <w:pStyle w:val="BodyText"/>
      </w:pPr>
      <w:r>
        <w:t>People Partners</w:t>
      </w:r>
      <w:r w:rsidR="00374002">
        <w:t>:</w:t>
      </w:r>
    </w:p>
    <w:p w14:paraId="7CD7E427" w14:textId="13AA1E26" w:rsidR="00374002" w:rsidRDefault="00374002" w:rsidP="004A18FB">
      <w:pPr>
        <w:pStyle w:val="BodyText"/>
      </w:pPr>
      <w:r>
        <w:t xml:space="preserve">- </w:t>
      </w:r>
      <w:proofErr w:type="spellStart"/>
      <w:r w:rsidR="004A18FB">
        <w:t>Aldona</w:t>
      </w:r>
      <w:proofErr w:type="spellEnd"/>
      <w:r w:rsidR="004A18FB">
        <w:t xml:space="preserve"> </w:t>
      </w:r>
      <w:proofErr w:type="spellStart"/>
      <w:r w:rsidR="004A18FB">
        <w:t>Kokosza</w:t>
      </w:r>
      <w:proofErr w:type="spellEnd"/>
    </w:p>
    <w:p w14:paraId="272FD077" w14:textId="77777777" w:rsidR="005B3F62" w:rsidRDefault="005B3F62" w:rsidP="00556B42">
      <w:pPr>
        <w:pStyle w:val="BodyText"/>
      </w:pPr>
      <w:r w:rsidRPr="00F84B2B">
        <w:t xml:space="preserve">- </w:t>
      </w:r>
      <w:proofErr w:type="spellStart"/>
      <w:r>
        <w:t>Mariia</w:t>
      </w:r>
      <w:proofErr w:type="spellEnd"/>
      <w:r w:rsidRPr="00F84B2B">
        <w:t xml:space="preserve"> </w:t>
      </w:r>
      <w:proofErr w:type="spellStart"/>
      <w:r>
        <w:t>Sizova</w:t>
      </w:r>
      <w:proofErr w:type="spellEnd"/>
    </w:p>
    <w:p w14:paraId="70E57915" w14:textId="77777777" w:rsidR="00E34EBE" w:rsidRDefault="00E34EBE" w:rsidP="004A18FB">
      <w:pPr>
        <w:pStyle w:val="BodyText"/>
        <w:rPr>
          <w:b/>
          <w:bCs/>
        </w:rPr>
      </w:pPr>
    </w:p>
    <w:p w14:paraId="3AFB3C8C" w14:textId="77777777" w:rsidR="00374002" w:rsidRDefault="004A18FB" w:rsidP="004A18FB">
      <w:pPr>
        <w:pStyle w:val="BodyText"/>
      </w:pPr>
      <w:r>
        <w:t>People Operations specialist</w:t>
      </w:r>
      <w:r w:rsidR="00921ABF">
        <w:t>s</w:t>
      </w:r>
      <w:r w:rsidR="00374002">
        <w:t>:</w:t>
      </w:r>
    </w:p>
    <w:p w14:paraId="274D1FDA" w14:textId="77777777" w:rsidR="00374002" w:rsidRDefault="00374002" w:rsidP="004A18FB">
      <w:pPr>
        <w:pStyle w:val="BodyText"/>
      </w:pPr>
      <w:r>
        <w:t xml:space="preserve">- </w:t>
      </w:r>
      <w:proofErr w:type="spellStart"/>
      <w:r w:rsidR="004A18FB">
        <w:t>Ghida</w:t>
      </w:r>
      <w:proofErr w:type="spellEnd"/>
      <w:r w:rsidR="004A18FB">
        <w:t xml:space="preserve"> </w:t>
      </w:r>
      <w:proofErr w:type="spellStart"/>
      <w:r w:rsidR="004A18FB">
        <w:t>Kleyn</w:t>
      </w:r>
      <w:proofErr w:type="spellEnd"/>
    </w:p>
    <w:p w14:paraId="10E7AF81" w14:textId="254BF6EE" w:rsidR="005A76B8" w:rsidRDefault="005A76B8" w:rsidP="005A76B8">
      <w:pPr>
        <w:pStyle w:val="BodyText"/>
      </w:pPr>
      <w:r>
        <w:t>- Estelle Stephan</w:t>
      </w:r>
    </w:p>
    <w:p w14:paraId="302BACE4" w14:textId="3D1C14A0" w:rsidR="00882C01" w:rsidRDefault="00882C01" w:rsidP="004A18FB">
      <w:pPr>
        <w:pStyle w:val="BodyText"/>
      </w:pPr>
      <w:r>
        <w:t xml:space="preserve">- </w:t>
      </w:r>
      <w:proofErr w:type="spellStart"/>
      <w:r w:rsidRPr="00882C01">
        <w:t>Damla</w:t>
      </w:r>
      <w:proofErr w:type="spellEnd"/>
      <w:r w:rsidRPr="00882C01">
        <w:t xml:space="preserve"> Arslan</w:t>
      </w:r>
    </w:p>
    <w:p w14:paraId="6A40250C" w14:textId="22077E29" w:rsidR="00995486" w:rsidRDefault="00921ABF" w:rsidP="004A18FB">
      <w:pPr>
        <w:pStyle w:val="BodyText"/>
      </w:pPr>
      <w:r>
        <w:t>They make a</w:t>
      </w:r>
      <w:r w:rsidRPr="00921ABF">
        <w:t>ll sorts of extracts from EPAM documents</w:t>
      </w:r>
      <w:r w:rsidR="00AE335D">
        <w:t xml:space="preserve">, for example, </w:t>
      </w:r>
      <w:r w:rsidR="00995486">
        <w:t>the e</w:t>
      </w:r>
      <w:r w:rsidR="00995486" w:rsidRPr="00505A7E">
        <w:t xml:space="preserve">mployment </w:t>
      </w:r>
      <w:r w:rsidR="0046233D">
        <w:t>statement</w:t>
      </w:r>
      <w:r w:rsidR="005F5BBC">
        <w:t>.</w:t>
      </w:r>
    </w:p>
    <w:p w14:paraId="6E4EDD9E" w14:textId="7D9DCEE9" w:rsidR="008116B8" w:rsidRDefault="008116B8" w:rsidP="008F2CFC">
      <w:pPr>
        <w:pStyle w:val="Heading2"/>
      </w:pPr>
      <w:bookmarkStart w:id="36" w:name="_Toc175581835"/>
      <w:r>
        <w:t>Boat</w:t>
      </w:r>
      <w:bookmarkEnd w:id="36"/>
    </w:p>
    <w:p w14:paraId="6298FA1F" w14:textId="77777777" w:rsidR="008116B8" w:rsidRDefault="008116B8" w:rsidP="008116B8">
      <w:pPr>
        <w:pStyle w:val="BodyText"/>
      </w:pPr>
      <w:r>
        <w:t>Boating license is not required for boating (if a boat length is 8 meters or less) across Amsterdam channels. You receive a navigation map where it is allowed and prohibited to row.</w:t>
      </w:r>
    </w:p>
    <w:p w14:paraId="21C05DB1" w14:textId="77777777" w:rsidR="008116B8" w:rsidRDefault="008116B8" w:rsidP="008116B8">
      <w:pPr>
        <w:pStyle w:val="BodyText"/>
      </w:pPr>
      <w:r>
        <w:t>Renting companies:</w:t>
      </w:r>
    </w:p>
    <w:p w14:paraId="6BD70E63" w14:textId="77777777" w:rsidR="008116B8" w:rsidRDefault="008116B8" w:rsidP="008116B8">
      <w:pPr>
        <w:pStyle w:val="BodyText"/>
      </w:pPr>
      <w:r>
        <w:t xml:space="preserve">- Mokum </w:t>
      </w:r>
      <w:hyperlink r:id="rId164" w:history="1">
        <w:r w:rsidRPr="007F1D69">
          <w:rPr>
            <w:rStyle w:val="Hyperlink"/>
          </w:rPr>
          <w:t>https://mokumbootverhuur.nl</w:t>
        </w:r>
      </w:hyperlink>
    </w:p>
    <w:p w14:paraId="344FE9EC" w14:textId="77777777" w:rsidR="008116B8" w:rsidRPr="009D0137" w:rsidRDefault="008116B8" w:rsidP="008116B8">
      <w:pPr>
        <w:pStyle w:val="BodyText"/>
        <w:rPr>
          <w:lang w:val="nl-NL"/>
        </w:rPr>
      </w:pPr>
      <w:r w:rsidRPr="009D0137">
        <w:rPr>
          <w:lang w:val="nl-NL"/>
        </w:rPr>
        <w:t xml:space="preserve">- Sloepdelen </w:t>
      </w:r>
      <w:hyperlink r:id="rId165" w:history="1">
        <w:r w:rsidRPr="009D0137">
          <w:rPr>
            <w:rStyle w:val="Hyperlink"/>
            <w:lang w:val="nl-NL"/>
          </w:rPr>
          <w:t>https://sloepdelen.nl/</w:t>
        </w:r>
      </w:hyperlink>
    </w:p>
    <w:p w14:paraId="78CDC33F" w14:textId="77777777" w:rsidR="008116B8" w:rsidRPr="009D0137" w:rsidRDefault="008116B8" w:rsidP="008116B8">
      <w:pPr>
        <w:pStyle w:val="BodyText"/>
        <w:rPr>
          <w:lang w:val="nl-NL"/>
        </w:rPr>
      </w:pPr>
      <w:r w:rsidRPr="009D0137">
        <w:rPr>
          <w:lang w:val="nl-NL"/>
        </w:rPr>
        <w:t xml:space="preserve">- Bootjes en Broodjes </w:t>
      </w:r>
      <w:hyperlink r:id="rId166" w:history="1">
        <w:r w:rsidRPr="009D0137">
          <w:rPr>
            <w:rStyle w:val="Hyperlink"/>
            <w:lang w:val="nl-NL"/>
          </w:rPr>
          <w:t>https://www.bootjesenbroodjes.nl/</w:t>
        </w:r>
      </w:hyperlink>
    </w:p>
    <w:p w14:paraId="08C830CA" w14:textId="77777777" w:rsidR="008116B8" w:rsidRPr="009D0137" w:rsidRDefault="008116B8" w:rsidP="008116B8">
      <w:pPr>
        <w:pStyle w:val="BodyText"/>
        <w:rPr>
          <w:lang w:val="nl-NL"/>
        </w:rPr>
      </w:pPr>
    </w:p>
    <w:p w14:paraId="0E83462E" w14:textId="05392B31" w:rsidR="00AD06AB" w:rsidRPr="00FE0B15" w:rsidRDefault="008116B8" w:rsidP="004A18FB">
      <w:pPr>
        <w:pStyle w:val="BodyText"/>
        <w:rPr>
          <w:color w:val="1A9CB0"/>
          <w:u w:val="single"/>
        </w:rPr>
      </w:pPr>
      <w:r>
        <w:t xml:space="preserve">Telegram chat about yachting: </w:t>
      </w:r>
      <w:hyperlink r:id="rId167" w:history="1">
        <w:r w:rsidRPr="007F1D69">
          <w:rPr>
            <w:rStyle w:val="Hyperlink"/>
          </w:rPr>
          <w:t>https://t.me/bnl_more</w:t>
        </w:r>
      </w:hyperlink>
    </w:p>
    <w:p w14:paraId="410B1D7C" w14:textId="4233446D" w:rsidR="007A53E9" w:rsidRDefault="001B05BF" w:rsidP="00175072">
      <w:pPr>
        <w:pStyle w:val="Heading1"/>
      </w:pPr>
      <w:bookmarkStart w:id="37" w:name="_Toc175581836"/>
      <w:r>
        <w:lastRenderedPageBreak/>
        <w:t>Health and Sport</w:t>
      </w:r>
      <w:bookmarkEnd w:id="37"/>
    </w:p>
    <w:p w14:paraId="56435298" w14:textId="2CA049DD" w:rsidR="001B05BF" w:rsidRDefault="000A190B" w:rsidP="001B05BF">
      <w:pPr>
        <w:pStyle w:val="Heading2"/>
      </w:pPr>
      <w:bookmarkStart w:id="38" w:name="_Toc175581837"/>
      <w:r>
        <w:t xml:space="preserve">Medical </w:t>
      </w:r>
      <w:r w:rsidR="001B05BF">
        <w:t>Insurance</w:t>
      </w:r>
      <w:bookmarkEnd w:id="38"/>
    </w:p>
    <w:p w14:paraId="600738F1" w14:textId="68786B81" w:rsidR="002D49ED" w:rsidRDefault="00501121" w:rsidP="002D49ED">
      <w:pPr>
        <w:pStyle w:val="BodyText"/>
      </w:pPr>
      <w:r>
        <w:t>V</w:t>
      </w:r>
      <w:r w:rsidR="002D49ED">
        <w:t xml:space="preserve">erified </w:t>
      </w:r>
      <w:r w:rsidR="008A3044">
        <w:t xml:space="preserve">insurance </w:t>
      </w:r>
      <w:r w:rsidR="002D49ED">
        <w:t>companies</w:t>
      </w:r>
      <w:r w:rsidR="008A3044">
        <w:t>:</w:t>
      </w:r>
    </w:p>
    <w:p w14:paraId="4F74E0BA" w14:textId="1FDC3D93" w:rsidR="002D49ED" w:rsidRDefault="002D49ED" w:rsidP="002D49ED">
      <w:pPr>
        <w:pStyle w:val="BodyText"/>
      </w:pPr>
      <w:r>
        <w:t xml:space="preserve">- </w:t>
      </w:r>
      <w:hyperlink r:id="rId168" w:history="1">
        <w:r w:rsidRPr="00617AE8">
          <w:rPr>
            <w:rStyle w:val="Hyperlink"/>
          </w:rPr>
          <w:t>https://www.hollandzorg.com/nl</w:t>
        </w:r>
      </w:hyperlink>
    </w:p>
    <w:p w14:paraId="45938F75" w14:textId="0CE27822" w:rsidR="002D49ED" w:rsidRDefault="002D49ED" w:rsidP="002D49ED">
      <w:pPr>
        <w:pStyle w:val="BodyText"/>
      </w:pPr>
      <w:r>
        <w:t xml:space="preserve">- </w:t>
      </w:r>
      <w:hyperlink r:id="rId169" w:history="1">
        <w:r w:rsidR="006D01F5" w:rsidRPr="00617AE8">
          <w:rPr>
            <w:rStyle w:val="Hyperlink"/>
          </w:rPr>
          <w:t>https://www.loonzorg.com/</w:t>
        </w:r>
      </w:hyperlink>
      <w:r>
        <w:t xml:space="preserve"> child of </w:t>
      </w:r>
      <w:proofErr w:type="spellStart"/>
      <w:r>
        <w:t>hollandzorg</w:t>
      </w:r>
      <w:proofErr w:type="spellEnd"/>
      <w:r>
        <w:t>, only for expats</w:t>
      </w:r>
    </w:p>
    <w:p w14:paraId="354C6388" w14:textId="472CC3FC" w:rsidR="006D01F5" w:rsidRDefault="006D01F5" w:rsidP="002D49ED">
      <w:pPr>
        <w:pStyle w:val="BodyText"/>
      </w:pPr>
      <w:r>
        <w:t xml:space="preserve">- </w:t>
      </w:r>
      <w:hyperlink r:id="rId170" w:history="1">
        <w:r w:rsidRPr="00617AE8">
          <w:rPr>
            <w:rStyle w:val="Hyperlink"/>
          </w:rPr>
          <w:t>https://www.zilverenkruis.nl</w:t>
        </w:r>
      </w:hyperlink>
    </w:p>
    <w:p w14:paraId="08773740" w14:textId="5377A16C" w:rsidR="002D49ED" w:rsidRDefault="002D49ED" w:rsidP="002D49ED">
      <w:pPr>
        <w:pStyle w:val="BodyText"/>
      </w:pPr>
      <w:r>
        <w:t xml:space="preserve">- </w:t>
      </w:r>
      <w:hyperlink r:id="rId171" w:history="1">
        <w:r w:rsidR="006D01F5" w:rsidRPr="00617AE8">
          <w:rPr>
            <w:rStyle w:val="Hyperlink"/>
          </w:rPr>
          <w:t>https://www.cz.nl/en</w:t>
        </w:r>
      </w:hyperlink>
      <w:r w:rsidR="006D01F5">
        <w:t xml:space="preserve"> </w:t>
      </w:r>
      <w:r>
        <w:t>expat-friendly</w:t>
      </w:r>
      <w:r w:rsidR="00F87745">
        <w:t xml:space="preserve">. </w:t>
      </w:r>
      <w:r w:rsidR="00F87745" w:rsidRPr="00F87745">
        <w:t xml:space="preserve">Has </w:t>
      </w:r>
      <w:r w:rsidR="00F13A5C" w:rsidRPr="00F13A5C">
        <w:t>a package of orthodontist services</w:t>
      </w:r>
      <w:r w:rsidR="00F87745" w:rsidRPr="00F87745">
        <w:t xml:space="preserve"> for adults</w:t>
      </w:r>
    </w:p>
    <w:p w14:paraId="608F3CA8" w14:textId="7B966397" w:rsidR="002D49ED" w:rsidRDefault="002D49ED" w:rsidP="00A41D46">
      <w:pPr>
        <w:pStyle w:val="BodyText"/>
        <w:ind w:right="-141"/>
      </w:pPr>
      <w:r>
        <w:t xml:space="preserve">- </w:t>
      </w:r>
      <w:hyperlink r:id="rId172" w:history="1">
        <w:r w:rsidR="007E725B" w:rsidRPr="00617AE8">
          <w:rPr>
            <w:rStyle w:val="Hyperlink"/>
          </w:rPr>
          <w:t>https://www.asr.nl/</w:t>
        </w:r>
      </w:hyperlink>
      <w:r>
        <w:t xml:space="preserve"> </w:t>
      </w:r>
      <w:r w:rsidR="00136AF8">
        <w:t>H</w:t>
      </w:r>
      <w:r w:rsidR="00F13A5C" w:rsidRPr="00F87745">
        <w:t xml:space="preserve">as </w:t>
      </w:r>
      <w:r w:rsidR="00F13A5C" w:rsidRPr="00F13A5C">
        <w:t>a package of orthodontist services</w:t>
      </w:r>
      <w:r w:rsidR="00F13A5C" w:rsidRPr="00F87745">
        <w:t xml:space="preserve"> for adults</w:t>
      </w:r>
      <w:r w:rsidR="00AE25E3" w:rsidRPr="00AE25E3">
        <w:t xml:space="preserve"> (up to 1000</w:t>
      </w:r>
      <w:r w:rsidR="00A41D46" w:rsidRPr="00A46DEA">
        <w:t>€</w:t>
      </w:r>
      <w:r w:rsidR="00AE25E3" w:rsidRPr="00AE25E3">
        <w:t>)</w:t>
      </w:r>
    </w:p>
    <w:p w14:paraId="700A7DD8" w14:textId="07C8A064" w:rsidR="007E725B" w:rsidRDefault="002D49ED" w:rsidP="002D49ED">
      <w:pPr>
        <w:pStyle w:val="BodyText"/>
      </w:pPr>
      <w:r>
        <w:t xml:space="preserve">- </w:t>
      </w:r>
      <w:hyperlink r:id="rId173" w:history="1">
        <w:r w:rsidR="007E725B" w:rsidRPr="00617AE8">
          <w:rPr>
            <w:rStyle w:val="Hyperlink"/>
          </w:rPr>
          <w:t>https://zorgverzekeringhema.nl</w:t>
        </w:r>
      </w:hyperlink>
    </w:p>
    <w:p w14:paraId="754A9124" w14:textId="7075EE9C" w:rsidR="002D49ED" w:rsidRDefault="002D49ED" w:rsidP="002D49ED">
      <w:pPr>
        <w:pStyle w:val="BodyText"/>
        <w:rPr>
          <w:rStyle w:val="Hyperlink"/>
        </w:rPr>
      </w:pPr>
      <w:r>
        <w:t xml:space="preserve">- </w:t>
      </w:r>
      <w:hyperlink r:id="rId174" w:history="1">
        <w:r w:rsidR="007E725B" w:rsidRPr="00617AE8">
          <w:rPr>
            <w:rStyle w:val="Hyperlink"/>
          </w:rPr>
          <w:t>https://www.zorgkiezer.nl/</w:t>
        </w:r>
      </w:hyperlink>
    </w:p>
    <w:p w14:paraId="71B36D6D" w14:textId="7708F24A" w:rsidR="00A76A2A" w:rsidRPr="00BC4082" w:rsidRDefault="00A76A2A" w:rsidP="002D49ED">
      <w:pPr>
        <w:pStyle w:val="BodyText"/>
        <w:rPr>
          <w:lang w:val="en-GB"/>
        </w:rPr>
      </w:pPr>
      <w:r w:rsidRPr="00BC4082">
        <w:rPr>
          <w:lang w:val="en-GB"/>
        </w:rPr>
        <w:t xml:space="preserve">- </w:t>
      </w:r>
      <w:r w:rsidRPr="00A76A2A">
        <w:rPr>
          <w:rStyle w:val="Hyperlink"/>
        </w:rPr>
        <w:t>https</w:t>
      </w:r>
      <w:r w:rsidRPr="00BC4082">
        <w:rPr>
          <w:rStyle w:val="Hyperlink"/>
          <w:lang w:val="en-GB"/>
        </w:rPr>
        <w:t>://</w:t>
      </w:r>
      <w:r w:rsidRPr="00A76A2A">
        <w:rPr>
          <w:rStyle w:val="Hyperlink"/>
        </w:rPr>
        <w:t>www</w:t>
      </w:r>
      <w:r w:rsidRPr="00BC4082">
        <w:rPr>
          <w:rStyle w:val="Hyperlink"/>
          <w:lang w:val="en-GB"/>
        </w:rPr>
        <w:t>.</w:t>
      </w:r>
      <w:proofErr w:type="spellStart"/>
      <w:r w:rsidRPr="00A76A2A">
        <w:rPr>
          <w:rStyle w:val="Hyperlink"/>
        </w:rPr>
        <w:t>loonzorg</w:t>
      </w:r>
      <w:proofErr w:type="spellEnd"/>
      <w:r w:rsidRPr="00BC4082">
        <w:rPr>
          <w:rStyle w:val="Hyperlink"/>
          <w:lang w:val="en-GB"/>
        </w:rPr>
        <w:t>.</w:t>
      </w:r>
      <w:r w:rsidRPr="00A76A2A">
        <w:rPr>
          <w:rStyle w:val="Hyperlink"/>
        </w:rPr>
        <w:t>com</w:t>
      </w:r>
      <w:r w:rsidRPr="00BC4082">
        <w:rPr>
          <w:rStyle w:val="Hyperlink"/>
          <w:lang w:val="en-GB"/>
        </w:rPr>
        <w:t>/</w:t>
      </w:r>
    </w:p>
    <w:p w14:paraId="55A47322" w14:textId="6722E7E0" w:rsidR="00195D97" w:rsidRDefault="00195D97" w:rsidP="00195D97">
      <w:pPr>
        <w:pStyle w:val="BodyText"/>
      </w:pPr>
      <w:r>
        <w:t xml:space="preserve">Our colleagues do not recommend </w:t>
      </w:r>
      <w:hyperlink r:id="rId175" w:history="1">
        <w:r w:rsidRPr="00E11244">
          <w:rPr>
            <w:rStyle w:val="Hyperlink"/>
          </w:rPr>
          <w:t>https://www.fbto.nl/</w:t>
        </w:r>
      </w:hyperlink>
    </w:p>
    <w:p w14:paraId="46214285" w14:textId="77777777" w:rsidR="00195D97" w:rsidRPr="00195D97" w:rsidRDefault="00195D97" w:rsidP="002D49ED">
      <w:pPr>
        <w:pStyle w:val="BodyText"/>
        <w:rPr>
          <w:b/>
          <w:bCs/>
        </w:rPr>
      </w:pPr>
    </w:p>
    <w:p w14:paraId="79BCA8A7" w14:textId="74EBA44D" w:rsidR="007E725B" w:rsidRDefault="0074072C" w:rsidP="002D49ED">
      <w:pPr>
        <w:pStyle w:val="BodyText"/>
      </w:pPr>
      <w:r w:rsidRPr="0074072C">
        <w:rPr>
          <w:b/>
          <w:bCs/>
        </w:rPr>
        <w:t>Note:</w:t>
      </w:r>
      <w:r>
        <w:t xml:space="preserve"> </w:t>
      </w:r>
      <w:r w:rsidR="003113B1" w:rsidRPr="003113B1">
        <w:t xml:space="preserve">Your health insurance must be effective </w:t>
      </w:r>
      <w:r w:rsidR="003113B1" w:rsidRPr="00046934">
        <w:rPr>
          <w:b/>
          <w:bCs/>
        </w:rPr>
        <w:t xml:space="preserve">from the </w:t>
      </w:r>
      <w:r w:rsidR="00B7527B" w:rsidRPr="00046934">
        <w:rPr>
          <w:b/>
          <w:bCs/>
        </w:rPr>
        <w:t xml:space="preserve">first </w:t>
      </w:r>
      <w:r w:rsidR="00B519E1" w:rsidRPr="00046934">
        <w:rPr>
          <w:b/>
          <w:bCs/>
        </w:rPr>
        <w:t>working day</w:t>
      </w:r>
      <w:r w:rsidR="00CE4C25" w:rsidRPr="00046934">
        <w:rPr>
          <w:b/>
          <w:bCs/>
        </w:rPr>
        <w:t xml:space="preserve"> </w:t>
      </w:r>
      <w:r w:rsidR="00B519E1" w:rsidRPr="00B519E1">
        <w:t>specified in the</w:t>
      </w:r>
      <w:r w:rsidR="00185C84">
        <w:t xml:space="preserve"> employment statement</w:t>
      </w:r>
      <w:r w:rsidR="003113B1" w:rsidRPr="003113B1">
        <w:t>.</w:t>
      </w:r>
      <w:r w:rsidR="00185C84">
        <w:t xml:space="preserve"> </w:t>
      </w:r>
      <w:r w:rsidR="003113B1" w:rsidRPr="003113B1">
        <w:t xml:space="preserve">If the insurance </w:t>
      </w:r>
      <w:r w:rsidR="00F85AC1">
        <w:t xml:space="preserve">starts </w:t>
      </w:r>
      <w:r w:rsidR="003113B1" w:rsidRPr="003113B1">
        <w:t xml:space="preserve">with retroactive effect, you </w:t>
      </w:r>
      <w:proofErr w:type="gramStart"/>
      <w:r w:rsidR="003113B1" w:rsidRPr="003113B1">
        <w:t>have to</w:t>
      </w:r>
      <w:proofErr w:type="gramEnd"/>
      <w:r w:rsidR="003113B1" w:rsidRPr="003113B1">
        <w:t xml:space="preserve"> pay </w:t>
      </w:r>
      <w:r w:rsidR="00D028B9">
        <w:t xml:space="preserve">for it </w:t>
      </w:r>
      <w:r w:rsidR="003113B1" w:rsidRPr="003113B1">
        <w:t xml:space="preserve">retroactively. </w:t>
      </w:r>
      <w:r w:rsidR="0075394C">
        <w:t>If you</w:t>
      </w:r>
      <w:r w:rsidRPr="0074072C">
        <w:t xml:space="preserve"> use </w:t>
      </w:r>
      <w:r w:rsidR="00847899">
        <w:t>medical</w:t>
      </w:r>
      <w:r w:rsidRPr="0074072C">
        <w:t xml:space="preserve"> services, the insurance reimburse</w:t>
      </w:r>
      <w:r w:rsidR="00847899">
        <w:t>s</w:t>
      </w:r>
      <w:r w:rsidRPr="0074072C">
        <w:t xml:space="preserve"> retrospectively.</w:t>
      </w:r>
    </w:p>
    <w:p w14:paraId="06C9810A" w14:textId="77777777" w:rsidR="00D64A49" w:rsidRDefault="00D64A49" w:rsidP="00354F53">
      <w:pPr>
        <w:pStyle w:val="BodyText"/>
      </w:pPr>
    </w:p>
    <w:p w14:paraId="7C393BC5" w14:textId="40A6518D" w:rsidR="0074072C" w:rsidRDefault="00354F53" w:rsidP="00354F53">
      <w:pPr>
        <w:pStyle w:val="BodyText"/>
      </w:pPr>
      <w:r w:rsidRPr="00527B84">
        <w:rPr>
          <w:b/>
          <w:bCs/>
        </w:rPr>
        <w:t>Tip:</w:t>
      </w:r>
      <w:r>
        <w:t xml:space="preserve"> </w:t>
      </w:r>
      <w:r w:rsidR="000552BC">
        <w:t>In Amsterdam, t</w:t>
      </w:r>
      <w:r>
        <w:t xml:space="preserve">ourists and expats without Dutch health insurance can go 24/7 to </w:t>
      </w:r>
      <w:r w:rsidR="00527B84">
        <w:t xml:space="preserve">the </w:t>
      </w:r>
      <w:r>
        <w:t>tourist</w:t>
      </w:r>
      <w:r w:rsidR="00527B84">
        <w:t xml:space="preserve"> </w:t>
      </w:r>
      <w:r>
        <w:t>doctor</w:t>
      </w:r>
      <w:r w:rsidR="00527B84">
        <w:t xml:space="preserve">: </w:t>
      </w:r>
      <w:hyperlink r:id="rId176" w:history="1">
        <w:r w:rsidR="00114147" w:rsidRPr="00373567">
          <w:rPr>
            <w:rStyle w:val="Hyperlink"/>
          </w:rPr>
          <w:t>https://expatdoctoramsterdam.nl/services/tourist-and-expat-clinic/</w:t>
        </w:r>
      </w:hyperlink>
    </w:p>
    <w:p w14:paraId="0AFD5AE9" w14:textId="77777777" w:rsidR="00114147" w:rsidRDefault="00114147" w:rsidP="00354F53">
      <w:pPr>
        <w:pStyle w:val="BodyText"/>
      </w:pPr>
    </w:p>
    <w:p w14:paraId="24784500" w14:textId="77777777" w:rsidR="00CA5598" w:rsidRDefault="00324043" w:rsidP="00324043">
      <w:pPr>
        <w:pStyle w:val="BodyText"/>
      </w:pPr>
      <w:r>
        <w:t>All</w:t>
      </w:r>
      <w:r w:rsidRPr="00DE2475">
        <w:t xml:space="preserve"> </w:t>
      </w:r>
      <w:r>
        <w:t>local</w:t>
      </w:r>
      <w:r w:rsidRPr="00DE2475">
        <w:t xml:space="preserve"> </w:t>
      </w:r>
      <w:r>
        <w:t>insurance</w:t>
      </w:r>
      <w:r w:rsidRPr="00DE2475">
        <w:t xml:space="preserve"> </w:t>
      </w:r>
      <w:r>
        <w:t>companies</w:t>
      </w:r>
      <w:r w:rsidRPr="00DE2475">
        <w:t xml:space="preserve"> </w:t>
      </w:r>
      <w:r>
        <w:t>issue</w:t>
      </w:r>
      <w:r w:rsidRPr="00DE2475">
        <w:t xml:space="preserve"> </w:t>
      </w:r>
      <w:r w:rsidR="00DE2475" w:rsidRPr="00DE2475">
        <w:t>European Health Insurance Card</w:t>
      </w:r>
      <w:r w:rsidR="00DE2475">
        <w:t xml:space="preserve"> (</w:t>
      </w:r>
      <w:r>
        <w:t>EHIC</w:t>
      </w:r>
      <w:r w:rsidR="00DE2475">
        <w:t xml:space="preserve">), in most cases you </w:t>
      </w:r>
      <w:proofErr w:type="spellStart"/>
      <w:r w:rsidR="00DE2475">
        <w:t>don</w:t>
      </w:r>
      <w:proofErr w:type="spellEnd"/>
      <w:r w:rsidR="00DE2475">
        <w:t xml:space="preserve"> need to apply for it on purpose.</w:t>
      </w:r>
      <w:r w:rsidR="00556EB7">
        <w:t xml:space="preserve"> </w:t>
      </w:r>
      <w:r>
        <w:t xml:space="preserve">If you fall ill during a visit to another European country, you can still </w:t>
      </w:r>
      <w:r w:rsidR="00CB48BD">
        <w:t>get</w:t>
      </w:r>
      <w:r>
        <w:t xml:space="preserve"> essential medical care in many countries with an EHIC.</w:t>
      </w:r>
    </w:p>
    <w:p w14:paraId="7914F605" w14:textId="34FBD197" w:rsidR="00870A92" w:rsidRDefault="00324043" w:rsidP="00324043">
      <w:pPr>
        <w:pStyle w:val="BodyText"/>
      </w:pPr>
      <w:r>
        <w:t xml:space="preserve">If you live and work in </w:t>
      </w:r>
      <w:r w:rsidR="00E80483">
        <w:t>NL and</w:t>
      </w:r>
      <w:r>
        <w:t xml:space="preserve"> have Dutch health insurance, you often find the EHIC as standard on the reverse of your insurance card.</w:t>
      </w:r>
      <w:r w:rsidR="00E80483">
        <w:t xml:space="preserve"> For details on EHIC, see </w:t>
      </w:r>
      <w:hyperlink r:id="rId177" w:history="1">
        <w:r w:rsidR="00E80483" w:rsidRPr="002B76B5">
          <w:rPr>
            <w:rStyle w:val="Hyperlink"/>
          </w:rPr>
          <w:t>https://www.government.nl/topics/health-insurance/standard-health-insurance/applying-for-a-european-health-insurance-card-ehic</w:t>
        </w:r>
      </w:hyperlink>
    </w:p>
    <w:p w14:paraId="0BBCB8E1" w14:textId="77777777" w:rsidR="00870A92" w:rsidRDefault="00870A92" w:rsidP="00354F53">
      <w:pPr>
        <w:pStyle w:val="BodyText"/>
      </w:pPr>
    </w:p>
    <w:p w14:paraId="23A9F5F3" w14:textId="6A04FABC" w:rsidR="00344BB2" w:rsidRDefault="00344BB2" w:rsidP="00344BB2">
      <w:pPr>
        <w:pStyle w:val="BodyText"/>
        <w:rPr>
          <w:lang w:val="en-GB"/>
        </w:rPr>
      </w:pPr>
      <w:r w:rsidRPr="00344BB2">
        <w:rPr>
          <w:b/>
          <w:bCs/>
        </w:rPr>
        <w:t>Note:</w:t>
      </w:r>
      <w:r>
        <w:t xml:space="preserve"> </w:t>
      </w:r>
      <w:r w:rsidRPr="005915CA">
        <w:t xml:space="preserve">Once a year, at the end of the year, you can change </w:t>
      </w:r>
      <w:r>
        <w:t xml:space="preserve">your </w:t>
      </w:r>
      <w:r w:rsidRPr="005915CA">
        <w:t>insurance (cancel the current one</w:t>
      </w:r>
      <w:r>
        <w:t xml:space="preserve"> and</w:t>
      </w:r>
      <w:r w:rsidRPr="005915CA">
        <w:t xml:space="preserve"> take a new one)</w:t>
      </w:r>
      <w:r>
        <w:t>.</w:t>
      </w:r>
      <w:r w:rsidR="00333708">
        <w:t xml:space="preserve"> For details, see </w:t>
      </w:r>
      <w:hyperlink r:id="rId178" w:history="1">
        <w:r w:rsidR="00333708">
          <w:rPr>
            <w:rStyle w:val="Hyperlink"/>
            <w:lang w:val="en-GB"/>
          </w:rPr>
          <w:t>https</w:t>
        </w:r>
        <w:r w:rsidR="00333708" w:rsidRPr="00333708">
          <w:rPr>
            <w:rStyle w:val="Hyperlink"/>
          </w:rPr>
          <w:t>://</w:t>
        </w:r>
        <w:r w:rsidR="00333708">
          <w:rPr>
            <w:rStyle w:val="Hyperlink"/>
            <w:lang w:val="en-GB"/>
          </w:rPr>
          <w:t>www</w:t>
        </w:r>
        <w:r w:rsidR="00333708" w:rsidRPr="00333708">
          <w:rPr>
            <w:rStyle w:val="Hyperlink"/>
          </w:rPr>
          <w:t>.</w:t>
        </w:r>
        <w:r w:rsidR="00333708">
          <w:rPr>
            <w:rStyle w:val="Hyperlink"/>
            <w:lang w:val="en-GB"/>
          </w:rPr>
          <w:t>government</w:t>
        </w:r>
        <w:r w:rsidR="00333708" w:rsidRPr="00333708">
          <w:rPr>
            <w:rStyle w:val="Hyperlink"/>
          </w:rPr>
          <w:t>.</w:t>
        </w:r>
        <w:proofErr w:type="spellStart"/>
        <w:r w:rsidR="00333708">
          <w:rPr>
            <w:rStyle w:val="Hyperlink"/>
            <w:lang w:val="en-GB"/>
          </w:rPr>
          <w:t>nl</w:t>
        </w:r>
        <w:proofErr w:type="spellEnd"/>
        <w:r w:rsidR="00333708" w:rsidRPr="00333708">
          <w:rPr>
            <w:rStyle w:val="Hyperlink"/>
          </w:rPr>
          <w:t>/</w:t>
        </w:r>
        <w:r w:rsidR="00333708">
          <w:rPr>
            <w:rStyle w:val="Hyperlink"/>
            <w:lang w:val="en-GB"/>
          </w:rPr>
          <w:t>topics</w:t>
        </w:r>
        <w:r w:rsidR="00333708" w:rsidRPr="00333708">
          <w:rPr>
            <w:rStyle w:val="Hyperlink"/>
          </w:rPr>
          <w:t>/</w:t>
        </w:r>
        <w:r w:rsidR="00333708">
          <w:rPr>
            <w:rStyle w:val="Hyperlink"/>
            <w:lang w:val="en-GB"/>
          </w:rPr>
          <w:t>health</w:t>
        </w:r>
        <w:r w:rsidR="00333708" w:rsidRPr="00333708">
          <w:rPr>
            <w:rStyle w:val="Hyperlink"/>
          </w:rPr>
          <w:t>-</w:t>
        </w:r>
        <w:r w:rsidR="00333708">
          <w:rPr>
            <w:rStyle w:val="Hyperlink"/>
            <w:lang w:val="en-GB"/>
          </w:rPr>
          <w:t>insurance</w:t>
        </w:r>
        <w:r w:rsidR="00333708" w:rsidRPr="00333708">
          <w:rPr>
            <w:rStyle w:val="Hyperlink"/>
          </w:rPr>
          <w:t>/</w:t>
        </w:r>
        <w:r w:rsidR="00333708">
          <w:rPr>
            <w:rStyle w:val="Hyperlink"/>
            <w:lang w:val="en-GB"/>
          </w:rPr>
          <w:t>standard</w:t>
        </w:r>
        <w:r w:rsidR="00333708" w:rsidRPr="00333708">
          <w:rPr>
            <w:rStyle w:val="Hyperlink"/>
          </w:rPr>
          <w:t>-</w:t>
        </w:r>
        <w:r w:rsidR="00333708">
          <w:rPr>
            <w:rStyle w:val="Hyperlink"/>
            <w:lang w:val="en-GB"/>
          </w:rPr>
          <w:t>health</w:t>
        </w:r>
        <w:r w:rsidR="00333708" w:rsidRPr="00333708">
          <w:rPr>
            <w:rStyle w:val="Hyperlink"/>
          </w:rPr>
          <w:t>-</w:t>
        </w:r>
        <w:r w:rsidR="00333708">
          <w:rPr>
            <w:rStyle w:val="Hyperlink"/>
            <w:lang w:val="en-GB"/>
          </w:rPr>
          <w:t>insurance</w:t>
        </w:r>
        <w:r w:rsidR="00333708" w:rsidRPr="00333708">
          <w:rPr>
            <w:rStyle w:val="Hyperlink"/>
          </w:rPr>
          <w:t>/</w:t>
        </w:r>
        <w:r w:rsidR="00333708">
          <w:rPr>
            <w:rStyle w:val="Hyperlink"/>
            <w:lang w:val="en-GB"/>
          </w:rPr>
          <w:t>changing</w:t>
        </w:r>
        <w:r w:rsidR="00333708" w:rsidRPr="00333708">
          <w:rPr>
            <w:rStyle w:val="Hyperlink"/>
          </w:rPr>
          <w:t>-</w:t>
        </w:r>
        <w:r w:rsidR="00333708">
          <w:rPr>
            <w:rStyle w:val="Hyperlink"/>
            <w:lang w:val="en-GB"/>
          </w:rPr>
          <w:t>your</w:t>
        </w:r>
        <w:r w:rsidR="00333708" w:rsidRPr="00333708">
          <w:rPr>
            <w:rStyle w:val="Hyperlink"/>
          </w:rPr>
          <w:t>-</w:t>
        </w:r>
        <w:r w:rsidR="00333708">
          <w:rPr>
            <w:rStyle w:val="Hyperlink"/>
            <w:lang w:val="en-GB"/>
          </w:rPr>
          <w:t>health</w:t>
        </w:r>
        <w:r w:rsidR="00333708" w:rsidRPr="00333708">
          <w:rPr>
            <w:rStyle w:val="Hyperlink"/>
          </w:rPr>
          <w:t>-</w:t>
        </w:r>
        <w:r w:rsidR="00333708">
          <w:rPr>
            <w:rStyle w:val="Hyperlink"/>
            <w:lang w:val="en-GB"/>
          </w:rPr>
          <w:t>insurance</w:t>
        </w:r>
      </w:hyperlink>
    </w:p>
    <w:p w14:paraId="48F615AA" w14:textId="77777777" w:rsidR="00344BB2" w:rsidRDefault="00344BB2" w:rsidP="00354F53">
      <w:pPr>
        <w:pStyle w:val="BodyText"/>
      </w:pPr>
    </w:p>
    <w:p w14:paraId="0499D21F" w14:textId="77777777" w:rsidR="008A3044" w:rsidRDefault="002D49ED" w:rsidP="002D49ED">
      <w:pPr>
        <w:pStyle w:val="BodyText"/>
        <w:rPr>
          <w:b/>
          <w:bCs/>
        </w:rPr>
      </w:pPr>
      <w:r w:rsidRPr="007E725B">
        <w:rPr>
          <w:b/>
          <w:bCs/>
        </w:rPr>
        <w:t>Basic</w:t>
      </w:r>
    </w:p>
    <w:p w14:paraId="5F4D5A64" w14:textId="4E37B8F0" w:rsidR="002D49ED" w:rsidRDefault="006522F3" w:rsidP="002D49ED">
      <w:pPr>
        <w:pStyle w:val="BodyText"/>
      </w:pPr>
      <w:r>
        <w:t xml:space="preserve">You can </w:t>
      </w:r>
      <w:r w:rsidR="002D49ED">
        <w:t>purchase</w:t>
      </w:r>
      <w:r>
        <w:t xml:space="preserve"> </w:t>
      </w:r>
      <w:r w:rsidR="0029003B">
        <w:t xml:space="preserve">a basic package </w:t>
      </w:r>
      <w:r w:rsidR="00914600">
        <w:t>(1</w:t>
      </w:r>
      <w:r w:rsidR="00A20433">
        <w:t>3</w:t>
      </w:r>
      <w:r w:rsidR="00914600">
        <w:t>0-1</w:t>
      </w:r>
      <w:r w:rsidR="00A20433">
        <w:t>4</w:t>
      </w:r>
      <w:r w:rsidR="00914600">
        <w:t>0</w:t>
      </w:r>
      <w:r w:rsidR="00914600" w:rsidRPr="00A46DEA">
        <w:t>€</w:t>
      </w:r>
      <w:r w:rsidR="00914600">
        <w:t xml:space="preserve"> per month) </w:t>
      </w:r>
      <w:r>
        <w:t xml:space="preserve">only with </w:t>
      </w:r>
      <w:r w:rsidRPr="006522F3">
        <w:rPr>
          <w:b/>
          <w:bCs/>
        </w:rPr>
        <w:t>a</w:t>
      </w:r>
      <w:r w:rsidR="002D49ED" w:rsidRPr="006522F3">
        <w:rPr>
          <w:b/>
          <w:bCs/>
        </w:rPr>
        <w:t xml:space="preserve"> BSN and opened EU bank account</w:t>
      </w:r>
      <w:r w:rsidR="002D49ED">
        <w:t xml:space="preserve">. </w:t>
      </w:r>
      <w:r w:rsidR="008844C6">
        <w:t>All companies have similar b</w:t>
      </w:r>
      <w:r w:rsidR="002D49ED">
        <w:t>asic insurance</w:t>
      </w:r>
      <w:r w:rsidR="00BE6508">
        <w:t xml:space="preserve"> packages</w:t>
      </w:r>
      <w:r w:rsidR="00914600">
        <w:t>, e</w:t>
      </w:r>
      <w:r w:rsidR="002D49ED">
        <w:t>xtended insurance</w:t>
      </w:r>
      <w:r w:rsidR="008B7BA3">
        <w:t xml:space="preserve"> differs</w:t>
      </w:r>
      <w:r w:rsidR="002D49ED">
        <w:t>.</w:t>
      </w:r>
    </w:p>
    <w:p w14:paraId="2B473CFD" w14:textId="6F85DE0A" w:rsidR="0087431E" w:rsidRDefault="0087431E" w:rsidP="0087431E">
      <w:pPr>
        <w:pStyle w:val="BodyText"/>
      </w:pPr>
      <w:r>
        <w:t>Types of insurance:</w:t>
      </w:r>
    </w:p>
    <w:p w14:paraId="1204C581" w14:textId="371B3D4E" w:rsidR="0087431E" w:rsidRDefault="0087431E" w:rsidP="0087431E">
      <w:pPr>
        <w:pStyle w:val="BodyText"/>
      </w:pPr>
      <w:r>
        <w:t xml:space="preserve">- </w:t>
      </w:r>
      <w:r w:rsidR="00CA04AB">
        <w:t>W</w:t>
      </w:r>
      <w:r>
        <w:t>ith</w:t>
      </w:r>
      <w:r w:rsidR="00CA04AB">
        <w:t>o</w:t>
      </w:r>
      <w:r>
        <w:t xml:space="preserve">ut eigen </w:t>
      </w:r>
      <w:proofErr w:type="spellStart"/>
      <w:r>
        <w:t>risico</w:t>
      </w:r>
      <w:proofErr w:type="spellEnd"/>
      <w:r>
        <w:t xml:space="preserve"> (your own risk)</w:t>
      </w:r>
      <w:r w:rsidR="00CA04AB">
        <w:t>. Select it i</w:t>
      </w:r>
      <w:r>
        <w:t>f you do not have major health issues.</w:t>
      </w:r>
    </w:p>
    <w:p w14:paraId="422A21B8" w14:textId="77777777" w:rsidR="00B373FD" w:rsidRDefault="0087431E" w:rsidP="0087431E">
      <w:pPr>
        <w:pStyle w:val="BodyText"/>
      </w:pPr>
      <w:r>
        <w:t xml:space="preserve">- </w:t>
      </w:r>
      <w:r w:rsidR="00CA04AB">
        <w:t>W</w:t>
      </w:r>
      <w:r>
        <w:t xml:space="preserve">ith eigen </w:t>
      </w:r>
      <w:proofErr w:type="spellStart"/>
      <w:r>
        <w:t>risico</w:t>
      </w:r>
      <w:proofErr w:type="spellEnd"/>
      <w:r w:rsidR="00B373FD">
        <w:t xml:space="preserve">, </w:t>
      </w:r>
      <w:r>
        <w:t>385</w:t>
      </w:r>
      <w:r w:rsidRPr="00A46DEA">
        <w:t>€</w:t>
      </w:r>
      <w:r>
        <w:t xml:space="preserve"> per year for the option, not for treatment.</w:t>
      </w:r>
    </w:p>
    <w:p w14:paraId="1D3E7ABC" w14:textId="56CC2E49" w:rsidR="0087431E" w:rsidRDefault="0087431E" w:rsidP="0087431E">
      <w:pPr>
        <w:pStyle w:val="BodyText"/>
      </w:pPr>
      <w:r>
        <w:t xml:space="preserve">If you fall from a bike and break an arm, at hospital, you get treatment and </w:t>
      </w:r>
      <w:r w:rsidR="00935750">
        <w:t>a</w:t>
      </w:r>
      <w:r>
        <w:t>dditional pills free of charge.</w:t>
      </w:r>
    </w:p>
    <w:p w14:paraId="500FB49D" w14:textId="77777777" w:rsidR="0087431E" w:rsidRDefault="0087431E" w:rsidP="003C0C7C">
      <w:pPr>
        <w:pStyle w:val="BodyText"/>
        <w:rPr>
          <w:b/>
          <w:bCs/>
        </w:rPr>
      </w:pPr>
    </w:p>
    <w:p w14:paraId="6B192FBA" w14:textId="77777777" w:rsidR="00935750" w:rsidRDefault="003C0C7C" w:rsidP="003C0C7C">
      <w:pPr>
        <w:pStyle w:val="BodyText"/>
        <w:rPr>
          <w:b/>
          <w:bCs/>
        </w:rPr>
      </w:pPr>
      <w:r w:rsidRPr="00257EE9">
        <w:rPr>
          <w:b/>
          <w:bCs/>
        </w:rPr>
        <w:t>Note</w:t>
      </w:r>
      <w:r w:rsidR="00935750">
        <w:rPr>
          <w:b/>
          <w:bCs/>
        </w:rPr>
        <w:t>s</w:t>
      </w:r>
      <w:r w:rsidRPr="00257EE9">
        <w:rPr>
          <w:b/>
          <w:bCs/>
        </w:rPr>
        <w:t>:</w:t>
      </w:r>
    </w:p>
    <w:p w14:paraId="2AB35C88" w14:textId="4048EC41" w:rsidR="003C0C7C" w:rsidRDefault="00935750" w:rsidP="003C0C7C">
      <w:pPr>
        <w:pStyle w:val="BodyText"/>
      </w:pPr>
      <w:r>
        <w:rPr>
          <w:b/>
          <w:bCs/>
        </w:rPr>
        <w:t>-</w:t>
      </w:r>
      <w:r w:rsidR="003C0C7C">
        <w:t xml:space="preserve"> Basic insurance covers tourist trips within the EU. For winter sports, buy additional insurance.</w:t>
      </w:r>
    </w:p>
    <w:p w14:paraId="2C1E9FEA" w14:textId="6A6BE025" w:rsidR="002D49ED" w:rsidRDefault="00935750" w:rsidP="002D49ED">
      <w:pPr>
        <w:pStyle w:val="BodyText"/>
      </w:pPr>
      <w:r>
        <w:t>-</w:t>
      </w:r>
      <w:r w:rsidR="002D49ED">
        <w:t xml:space="preserve"> </w:t>
      </w:r>
      <w:r w:rsidR="00EA409D">
        <w:t>I</w:t>
      </w:r>
      <w:r w:rsidR="002D49ED">
        <w:t xml:space="preserve">f your treatment </w:t>
      </w:r>
      <w:r w:rsidR="00EA409D">
        <w:t xml:space="preserve">exceeds </w:t>
      </w:r>
      <w:r w:rsidR="002D49ED">
        <w:t xml:space="preserve">X </w:t>
      </w:r>
      <w:r w:rsidR="00407956" w:rsidRPr="00A46DEA">
        <w:t>€</w:t>
      </w:r>
      <w:r w:rsidR="002D49ED">
        <w:t xml:space="preserve"> (see your insurer), you will need to pay yourself.</w:t>
      </w:r>
    </w:p>
    <w:p w14:paraId="61F6B578" w14:textId="47258D39" w:rsidR="00FB1D8D" w:rsidRDefault="00F4136B" w:rsidP="002D49ED">
      <w:pPr>
        <w:pStyle w:val="BodyText"/>
      </w:pPr>
      <w:r>
        <w:t xml:space="preserve">- </w:t>
      </w:r>
      <w:r w:rsidR="002D49ED">
        <w:t xml:space="preserve">If you expect </w:t>
      </w:r>
      <w:r w:rsidR="00F73320">
        <w:t xml:space="preserve">a </w:t>
      </w:r>
      <w:r w:rsidR="002D49ED">
        <w:t>surgery or</w:t>
      </w:r>
      <w:r w:rsidR="0052393A">
        <w:t xml:space="preserve"> want </w:t>
      </w:r>
      <w:r w:rsidR="002D49ED">
        <w:t xml:space="preserve">additional packages </w:t>
      </w:r>
      <w:r w:rsidR="0052393A">
        <w:t>in y</w:t>
      </w:r>
      <w:r w:rsidR="002D49ED">
        <w:t xml:space="preserve">our insurance, </w:t>
      </w:r>
      <w:r w:rsidR="001A6038">
        <w:t>ask for them</w:t>
      </w:r>
      <w:r w:rsidR="002D49ED">
        <w:t>.</w:t>
      </w:r>
    </w:p>
    <w:p w14:paraId="1BC2F185" w14:textId="77777777" w:rsidR="00035950" w:rsidRDefault="00035950" w:rsidP="002D49ED">
      <w:pPr>
        <w:pStyle w:val="BodyText"/>
      </w:pPr>
    </w:p>
    <w:p w14:paraId="41BC4DB0" w14:textId="77777777" w:rsidR="008A3044" w:rsidRDefault="002D49ED" w:rsidP="002D49ED">
      <w:pPr>
        <w:pStyle w:val="BodyText"/>
        <w:rPr>
          <w:b/>
          <w:bCs/>
        </w:rPr>
      </w:pPr>
      <w:r w:rsidRPr="00035950">
        <w:rPr>
          <w:b/>
          <w:bCs/>
        </w:rPr>
        <w:lastRenderedPageBreak/>
        <w:t>Dental</w:t>
      </w:r>
    </w:p>
    <w:p w14:paraId="76130E48" w14:textId="0DCFB2FF" w:rsidR="002D49ED" w:rsidRDefault="002D49ED" w:rsidP="002D49ED">
      <w:pPr>
        <w:pStyle w:val="BodyText"/>
      </w:pPr>
      <w:r>
        <w:t xml:space="preserve">Dental insurance is </w:t>
      </w:r>
      <w:r w:rsidR="001D41EF">
        <w:t xml:space="preserve">not </w:t>
      </w:r>
      <w:r>
        <w:t xml:space="preserve">included in the basic package. You can add a dentist, but the payment </w:t>
      </w:r>
      <w:r w:rsidR="00EB02FC">
        <w:t xml:space="preserve">process </w:t>
      </w:r>
      <w:r>
        <w:t>differ</w:t>
      </w:r>
      <w:r w:rsidR="00EB02FC">
        <w:t xml:space="preserve">s </w:t>
      </w:r>
      <w:r>
        <w:t xml:space="preserve">from </w:t>
      </w:r>
      <w:r w:rsidR="00EB02FC">
        <w:t xml:space="preserve">the </w:t>
      </w:r>
      <w:r>
        <w:t>usual insurance.</w:t>
      </w:r>
      <w:r w:rsidR="00D73B07">
        <w:t xml:space="preserve"> For details</w:t>
      </w:r>
      <w:r w:rsidR="001B058A">
        <w:t xml:space="preserve"> on dental care</w:t>
      </w:r>
      <w:r w:rsidR="00D73B07">
        <w:t xml:space="preserve">, go to </w:t>
      </w:r>
      <w:r w:rsidR="008A184D" w:rsidRPr="008A184D">
        <w:rPr>
          <w:b/>
          <w:bCs/>
        </w:rPr>
        <w:t>H</w:t>
      </w:r>
      <w:r w:rsidR="00D73B07" w:rsidRPr="00357743">
        <w:rPr>
          <w:b/>
          <w:bCs/>
        </w:rPr>
        <w:t>ealth</w:t>
      </w:r>
      <w:r w:rsidR="00357743" w:rsidRPr="00357743">
        <w:rPr>
          <w:b/>
          <w:bCs/>
        </w:rPr>
        <w:t xml:space="preserve"> and Sport</w:t>
      </w:r>
      <w:r w:rsidR="00357743">
        <w:t xml:space="preserve"> &gt; </w:t>
      </w:r>
      <w:r w:rsidRPr="00357743">
        <w:rPr>
          <w:b/>
          <w:bCs/>
        </w:rPr>
        <w:t>Dentist</w:t>
      </w:r>
      <w:r w:rsidR="00357743">
        <w:t>.</w:t>
      </w:r>
    </w:p>
    <w:p w14:paraId="58464C9E" w14:textId="77777777" w:rsidR="00035950" w:rsidRDefault="00035950" w:rsidP="002D49ED">
      <w:pPr>
        <w:pStyle w:val="BodyText"/>
      </w:pPr>
    </w:p>
    <w:p w14:paraId="5DE2A15D" w14:textId="77777777" w:rsidR="008A3044" w:rsidRDefault="002D49ED" w:rsidP="002D49ED">
      <w:pPr>
        <w:pStyle w:val="BodyText"/>
        <w:rPr>
          <w:b/>
          <w:bCs/>
        </w:rPr>
      </w:pPr>
      <w:r w:rsidRPr="00035950">
        <w:rPr>
          <w:b/>
          <w:bCs/>
        </w:rPr>
        <w:t>Kids</w:t>
      </w:r>
    </w:p>
    <w:p w14:paraId="0BEBD228" w14:textId="77777777" w:rsidR="001F6654" w:rsidRDefault="009E550F" w:rsidP="002D49ED">
      <w:pPr>
        <w:pStyle w:val="BodyText"/>
      </w:pPr>
      <w:r>
        <w:t>Insurance for children under 18 is free. P</w:t>
      </w:r>
      <w:r w:rsidR="002D49ED">
        <w:t>arents</w:t>
      </w:r>
      <w:r w:rsidR="002B65FB">
        <w:t>’</w:t>
      </w:r>
      <w:r w:rsidR="002D49ED">
        <w:t xml:space="preserve"> health insurance includes the child</w:t>
      </w:r>
      <w:r w:rsidR="002B65FB">
        <w:t>’</w:t>
      </w:r>
      <w:r w:rsidR="002D49ED">
        <w:t>s insurance</w:t>
      </w:r>
      <w:r w:rsidR="002B65FB">
        <w:t xml:space="preserve">. </w:t>
      </w:r>
      <w:r w:rsidR="003F063A">
        <w:t xml:space="preserve">It works for the </w:t>
      </w:r>
      <w:r w:rsidR="002D49ED">
        <w:t>dental care</w:t>
      </w:r>
      <w:r w:rsidR="00F27EA4">
        <w:t xml:space="preserve"> </w:t>
      </w:r>
      <w:r w:rsidR="002D49ED">
        <w:t>in the parents</w:t>
      </w:r>
      <w:r w:rsidR="009168C3">
        <w:t>’</w:t>
      </w:r>
      <w:r w:rsidR="002D49ED">
        <w:t xml:space="preserve"> supplementary insurance,</w:t>
      </w:r>
      <w:r w:rsidR="00F27EA4">
        <w:t xml:space="preserve"> </w:t>
      </w:r>
      <w:r w:rsidR="002D49ED">
        <w:t xml:space="preserve">braces, </w:t>
      </w:r>
      <w:r w:rsidR="00F27EA4">
        <w:t>and so on.</w:t>
      </w:r>
    </w:p>
    <w:p w14:paraId="5417CF46" w14:textId="70E9F7F5" w:rsidR="002D49ED" w:rsidRDefault="005F0F20" w:rsidP="002D49ED">
      <w:pPr>
        <w:pStyle w:val="BodyText"/>
      </w:pPr>
      <w:r>
        <w:t>I</w:t>
      </w:r>
      <w:r w:rsidRPr="003E775F">
        <w:t xml:space="preserve">f </w:t>
      </w:r>
      <w:r>
        <w:t>p</w:t>
      </w:r>
      <w:r w:rsidRPr="003E775F">
        <w:t xml:space="preserve">arents have different insurances, </w:t>
      </w:r>
      <w:r>
        <w:t>t</w:t>
      </w:r>
      <w:r w:rsidRPr="003E775F">
        <w:t xml:space="preserve">he children are covered by the </w:t>
      </w:r>
      <w:r>
        <w:t>be</w:t>
      </w:r>
      <w:r w:rsidR="00672B29">
        <w:t xml:space="preserve">st </w:t>
      </w:r>
      <w:r w:rsidRPr="003E775F">
        <w:t>insurance.</w:t>
      </w:r>
    </w:p>
    <w:p w14:paraId="5113BA65" w14:textId="77777777" w:rsidR="00035950" w:rsidRDefault="00035950" w:rsidP="002D49ED">
      <w:pPr>
        <w:pStyle w:val="BodyText"/>
      </w:pPr>
    </w:p>
    <w:p w14:paraId="2C091683" w14:textId="77777777" w:rsidR="008A3044" w:rsidRDefault="002D49ED" w:rsidP="001C5E87">
      <w:pPr>
        <w:pStyle w:val="BodyText"/>
        <w:keepNext/>
        <w:rPr>
          <w:b/>
          <w:bCs/>
        </w:rPr>
      </w:pPr>
      <w:r w:rsidRPr="00035950">
        <w:rPr>
          <w:b/>
          <w:bCs/>
        </w:rPr>
        <w:t>Physiotherapy</w:t>
      </w:r>
    </w:p>
    <w:p w14:paraId="23511B95" w14:textId="77777777" w:rsidR="00355827" w:rsidRDefault="00355827" w:rsidP="001C5E87">
      <w:pPr>
        <w:pStyle w:val="BodyText"/>
        <w:keepNext/>
      </w:pPr>
      <w:r>
        <w:t>There is 95% probability that you will be referred to a physiotherapist in the following cases:</w:t>
      </w:r>
    </w:p>
    <w:p w14:paraId="750FE845" w14:textId="77777777" w:rsidR="00355827" w:rsidRDefault="00355827" w:rsidP="001C5E87">
      <w:pPr>
        <w:pStyle w:val="BodyText"/>
        <w:keepNext/>
      </w:pPr>
      <w:r>
        <w:t>- Y</w:t>
      </w:r>
      <w:r w:rsidR="002D49ED">
        <w:t>ou have a sports trauma</w:t>
      </w:r>
      <w:r w:rsidR="00D25ED6">
        <w:t xml:space="preserve"> that </w:t>
      </w:r>
      <w:r w:rsidR="00F73320">
        <w:t>does not r</w:t>
      </w:r>
      <w:r w:rsidR="002D49ED">
        <w:t>equire</w:t>
      </w:r>
      <w:r w:rsidR="00F73320">
        <w:t xml:space="preserve"> a </w:t>
      </w:r>
      <w:r w:rsidR="002D49ED">
        <w:t>surgery</w:t>
      </w:r>
      <w:r>
        <w:t>.</w:t>
      </w:r>
    </w:p>
    <w:p w14:paraId="6B61E6B4" w14:textId="1E3BC2AC" w:rsidR="00C8193A" w:rsidRDefault="00355827" w:rsidP="002D49ED">
      <w:pPr>
        <w:pStyle w:val="BodyText"/>
      </w:pPr>
      <w:r>
        <w:t xml:space="preserve">- You </w:t>
      </w:r>
      <w:r w:rsidR="00C8193A">
        <w:t>have just had t</w:t>
      </w:r>
      <w:r>
        <w:t xml:space="preserve">he </w:t>
      </w:r>
      <w:r w:rsidR="00C8193A">
        <w:t>surgery.</w:t>
      </w:r>
    </w:p>
    <w:p w14:paraId="169FEE7C" w14:textId="77777777" w:rsidR="00AD100B" w:rsidRDefault="00C8193A" w:rsidP="002D49ED">
      <w:pPr>
        <w:pStyle w:val="BodyText"/>
      </w:pPr>
      <w:r>
        <w:t xml:space="preserve">- You have </w:t>
      </w:r>
      <w:r w:rsidR="00773A55">
        <w:t>broke</w:t>
      </w:r>
      <w:r>
        <w:t>n</w:t>
      </w:r>
      <w:r w:rsidR="002D49ED">
        <w:t xml:space="preserve"> your arm, leg, etc.</w:t>
      </w:r>
    </w:p>
    <w:p w14:paraId="387C0D75" w14:textId="77777777" w:rsidR="00AD100B" w:rsidRDefault="00AD100B" w:rsidP="002D49ED">
      <w:pPr>
        <w:pStyle w:val="BodyText"/>
      </w:pPr>
      <w:r>
        <w:t xml:space="preserve">- You have </w:t>
      </w:r>
      <w:r w:rsidR="002D49ED">
        <w:t>any muscle-related complaints</w:t>
      </w:r>
      <w:r>
        <w:t>.</w:t>
      </w:r>
    </w:p>
    <w:p w14:paraId="1A7DB66B" w14:textId="4A46FF54" w:rsidR="00136582" w:rsidRDefault="00AD100B" w:rsidP="002D49ED">
      <w:pPr>
        <w:pStyle w:val="BodyText"/>
      </w:pPr>
      <w:r>
        <w:t xml:space="preserve">In these cases, </w:t>
      </w:r>
      <w:r w:rsidR="002D49ED">
        <w:t xml:space="preserve">look </w:t>
      </w:r>
      <w:r>
        <w:t xml:space="preserve">for </w:t>
      </w:r>
      <w:r w:rsidR="002D49ED">
        <w:t>the insurance</w:t>
      </w:r>
      <w:r>
        <w:t xml:space="preserve"> that </w:t>
      </w:r>
      <w:r w:rsidR="002D49ED">
        <w:t>includes a physiotherapist</w:t>
      </w:r>
      <w:r w:rsidR="00E126EC">
        <w:t xml:space="preserve"> and costs additional 10 </w:t>
      </w:r>
      <w:r w:rsidR="00E126EC" w:rsidRPr="00A46DEA">
        <w:t>€</w:t>
      </w:r>
      <w:r w:rsidR="00E126EC">
        <w:t xml:space="preserve"> per month. O</w:t>
      </w:r>
      <w:r w:rsidR="002D49ED">
        <w:t>therwise, it will cost you m</w:t>
      </w:r>
      <w:r w:rsidR="00E126EC">
        <w:t>uch more</w:t>
      </w:r>
      <w:r w:rsidR="002D49ED">
        <w:t>.</w:t>
      </w:r>
    </w:p>
    <w:p w14:paraId="307798A8" w14:textId="51B3F716" w:rsidR="002D49ED" w:rsidRDefault="001C5E87" w:rsidP="002D49ED">
      <w:pPr>
        <w:pStyle w:val="BodyText"/>
      </w:pPr>
      <w:r>
        <w:t>For more info on p</w:t>
      </w:r>
      <w:r w:rsidRPr="001C5E87">
        <w:t xml:space="preserve">hysical therapy in </w:t>
      </w:r>
      <w:r>
        <w:t xml:space="preserve">N, go to </w:t>
      </w:r>
      <w:hyperlink r:id="rId179" w:history="1">
        <w:r w:rsidR="00E126EC" w:rsidRPr="00450E44">
          <w:rPr>
            <w:rStyle w:val="Hyperlink"/>
          </w:rPr>
          <w:t>https://www.expatica.com/nl/healthcare/healthcare-services/physical-therapy-in-the-netherlands-1776722/</w:t>
        </w:r>
      </w:hyperlink>
    </w:p>
    <w:p w14:paraId="772831E8" w14:textId="77777777" w:rsidR="002D49ED" w:rsidRDefault="002D49ED" w:rsidP="002D49ED">
      <w:pPr>
        <w:pStyle w:val="BodyText"/>
      </w:pPr>
    </w:p>
    <w:p w14:paraId="5C0F790E" w14:textId="2B6AB2AE" w:rsidR="002D49ED" w:rsidRDefault="007B20CC" w:rsidP="002D49ED">
      <w:pPr>
        <w:pStyle w:val="BodyText"/>
      </w:pPr>
      <w:r>
        <w:t>To c</w:t>
      </w:r>
      <w:r w:rsidR="002D49ED">
        <w:t>ompare insurance:</w:t>
      </w:r>
    </w:p>
    <w:p w14:paraId="39819CB3" w14:textId="7F4C6FC8" w:rsidR="00DD27E5" w:rsidRDefault="00DD27E5" w:rsidP="002D49ED">
      <w:pPr>
        <w:pStyle w:val="BodyText"/>
      </w:pPr>
      <w:r>
        <w:t xml:space="preserve">- </w:t>
      </w:r>
      <w:hyperlink r:id="rId180" w:anchor="/search" w:history="1">
        <w:r w:rsidRPr="00617AE8">
          <w:rPr>
            <w:rStyle w:val="Hyperlink"/>
          </w:rPr>
          <w:t>https://www.zorgwijzer.nl/zorgvergelijker/english#/search</w:t>
        </w:r>
      </w:hyperlink>
    </w:p>
    <w:p w14:paraId="2FF699BB" w14:textId="67D3B943" w:rsidR="00DD27E5" w:rsidRDefault="00DD27E5" w:rsidP="002D49ED">
      <w:pPr>
        <w:pStyle w:val="BodyText"/>
      </w:pPr>
      <w:r>
        <w:t xml:space="preserve">- </w:t>
      </w:r>
      <w:hyperlink r:id="rId181" w:history="1">
        <w:r w:rsidRPr="00617AE8">
          <w:rPr>
            <w:rStyle w:val="Hyperlink"/>
          </w:rPr>
          <w:t>https://www.independer.nl/zorgverzekering/info/health-insurance</w:t>
        </w:r>
      </w:hyperlink>
    </w:p>
    <w:p w14:paraId="40703AD0" w14:textId="542FBE24" w:rsidR="002D49ED" w:rsidRDefault="00DD27E5" w:rsidP="002D49ED">
      <w:pPr>
        <w:pStyle w:val="BodyText"/>
      </w:pPr>
      <w:r>
        <w:t xml:space="preserve">- </w:t>
      </w:r>
      <w:hyperlink r:id="rId182" w:history="1">
        <w:r w:rsidRPr="00617AE8">
          <w:rPr>
            <w:rStyle w:val="Hyperlink"/>
          </w:rPr>
          <w:t>https://www.zorgverzekering.org/eng/</w:t>
        </w:r>
      </w:hyperlink>
    </w:p>
    <w:p w14:paraId="2C8D06D8" w14:textId="77777777" w:rsidR="002D49ED" w:rsidRDefault="002D49ED" w:rsidP="002D49ED">
      <w:pPr>
        <w:pStyle w:val="BodyText"/>
      </w:pPr>
    </w:p>
    <w:p w14:paraId="52B3D84C" w14:textId="6CDA41E7" w:rsidR="004743B4" w:rsidRDefault="00E81AF9" w:rsidP="002D49ED">
      <w:pPr>
        <w:pStyle w:val="BodyText"/>
      </w:pPr>
      <w:r>
        <w:t xml:space="preserve">Almost anyone can join and buy </w:t>
      </w:r>
      <w:r w:rsidR="006916EC">
        <w:t xml:space="preserve">pseudo-collectives, </w:t>
      </w:r>
      <w:r w:rsidR="00DE5F3C">
        <w:t>’</w:t>
      </w:r>
      <w:r>
        <w:t>corporate insurance</w:t>
      </w:r>
      <w:r w:rsidR="00DE5F3C">
        <w:t xml:space="preserve">’ </w:t>
      </w:r>
      <w:r w:rsidR="002D49ED">
        <w:t xml:space="preserve">(not like EPAM corporate, but public). For </w:t>
      </w:r>
      <w:r w:rsidR="004743B4">
        <w:t>example</w:t>
      </w:r>
      <w:r w:rsidR="002D49ED">
        <w:t xml:space="preserve">, </w:t>
      </w:r>
      <w:hyperlink r:id="rId183" w:history="1">
        <w:r w:rsidR="004743B4" w:rsidRPr="00617AE8">
          <w:rPr>
            <w:rStyle w:val="Hyperlink"/>
          </w:rPr>
          <w:t>https://www.zorgkiezer.nl/zorgverzekering/info/Korting-op-je-zorgverzekering</w:t>
        </w:r>
      </w:hyperlink>
    </w:p>
    <w:p w14:paraId="1995CFBE" w14:textId="1D6B21E0" w:rsidR="0019535A" w:rsidRDefault="0019535A" w:rsidP="003F5C4B">
      <w:pPr>
        <w:pStyle w:val="Heading2"/>
        <w:pageBreakBefore/>
      </w:pPr>
      <w:bookmarkStart w:id="39" w:name="_Toc175581838"/>
      <w:r>
        <w:lastRenderedPageBreak/>
        <w:t>E</w:t>
      </w:r>
      <w:r w:rsidRPr="00175072">
        <w:t>mergency</w:t>
      </w:r>
      <w:bookmarkEnd w:id="39"/>
    </w:p>
    <w:p w14:paraId="0C136A07" w14:textId="24FEC520" w:rsidR="005D6893" w:rsidRPr="00175072" w:rsidRDefault="005D6893" w:rsidP="005D6893">
      <w:pPr>
        <w:pStyle w:val="BodyText"/>
        <w:rPr>
          <w:rFonts w:cs="Calibri"/>
        </w:rPr>
      </w:pPr>
      <w:r w:rsidRPr="00175072">
        <w:rPr>
          <w:rFonts w:cs="Calibri"/>
        </w:rPr>
        <w:t>Useful phrases for emergencies:</w:t>
      </w:r>
    </w:p>
    <w:p w14:paraId="5FD7513A" w14:textId="16A9CD9E" w:rsidR="005D6893" w:rsidRPr="00C9749C" w:rsidRDefault="003D124F" w:rsidP="005D6893">
      <w:pPr>
        <w:pStyle w:val="BodyText"/>
        <w:rPr>
          <w:rFonts w:cs="Calibri"/>
          <w:i/>
          <w:iCs/>
        </w:rPr>
      </w:pPr>
      <w:r>
        <w:rPr>
          <w:rFonts w:cs="Calibri"/>
          <w:i/>
          <w:iCs/>
        </w:rPr>
        <w:t xml:space="preserve">- </w:t>
      </w:r>
      <w:r w:rsidR="005D6893" w:rsidRPr="00C9749C">
        <w:rPr>
          <w:rFonts w:cs="Calibri"/>
          <w:i/>
          <w:iCs/>
        </w:rPr>
        <w:t xml:space="preserve">Call an ambulance = Bel </w:t>
      </w:r>
      <w:proofErr w:type="spellStart"/>
      <w:r w:rsidR="005D6893" w:rsidRPr="00C9749C">
        <w:rPr>
          <w:rFonts w:cs="Calibri"/>
          <w:i/>
          <w:iCs/>
        </w:rPr>
        <w:t>een</w:t>
      </w:r>
      <w:proofErr w:type="spellEnd"/>
      <w:r w:rsidR="005D6893" w:rsidRPr="00C9749C">
        <w:rPr>
          <w:rFonts w:cs="Calibri"/>
          <w:i/>
          <w:iCs/>
        </w:rPr>
        <w:t xml:space="preserve"> ambulance</w:t>
      </w:r>
    </w:p>
    <w:p w14:paraId="6254113C" w14:textId="795E6BE3" w:rsidR="005D6893" w:rsidRPr="00C9749C" w:rsidRDefault="003D124F" w:rsidP="005D6893">
      <w:pPr>
        <w:pStyle w:val="BodyText"/>
        <w:rPr>
          <w:rFonts w:cs="Calibri"/>
          <w:i/>
          <w:iCs/>
        </w:rPr>
      </w:pPr>
      <w:r>
        <w:rPr>
          <w:rFonts w:cs="Calibri"/>
          <w:i/>
          <w:iCs/>
        </w:rPr>
        <w:t xml:space="preserve">- </w:t>
      </w:r>
      <w:r w:rsidR="005D6893" w:rsidRPr="00C9749C">
        <w:rPr>
          <w:rFonts w:cs="Calibri"/>
          <w:i/>
          <w:iCs/>
        </w:rPr>
        <w:t xml:space="preserve">Call the police = Bel de </w:t>
      </w:r>
      <w:proofErr w:type="spellStart"/>
      <w:r w:rsidR="005D6893" w:rsidRPr="00C9749C">
        <w:rPr>
          <w:rFonts w:cs="Calibri"/>
          <w:i/>
          <w:iCs/>
        </w:rPr>
        <w:t>politie</w:t>
      </w:r>
      <w:proofErr w:type="spellEnd"/>
    </w:p>
    <w:p w14:paraId="4E260B9B" w14:textId="4A52F01C" w:rsidR="005D6893" w:rsidRPr="00C9749C" w:rsidRDefault="003D124F" w:rsidP="005D6893">
      <w:pPr>
        <w:pStyle w:val="BodyText"/>
        <w:rPr>
          <w:rFonts w:cs="Calibri"/>
          <w:i/>
          <w:iCs/>
        </w:rPr>
      </w:pPr>
      <w:r>
        <w:rPr>
          <w:rFonts w:cs="Calibri"/>
          <w:i/>
          <w:iCs/>
        </w:rPr>
        <w:t xml:space="preserve">- </w:t>
      </w:r>
      <w:r w:rsidR="005D6893" w:rsidRPr="00C9749C">
        <w:rPr>
          <w:rFonts w:cs="Calibri"/>
          <w:i/>
          <w:iCs/>
        </w:rPr>
        <w:t xml:space="preserve">Call a fire brigade = Bel de </w:t>
      </w:r>
      <w:proofErr w:type="spellStart"/>
      <w:r w:rsidR="005D6893" w:rsidRPr="00C9749C">
        <w:rPr>
          <w:rFonts w:cs="Calibri"/>
          <w:i/>
          <w:iCs/>
        </w:rPr>
        <w:t>brandweer</w:t>
      </w:r>
      <w:proofErr w:type="spellEnd"/>
    </w:p>
    <w:p w14:paraId="249806DD" w14:textId="1F66247A" w:rsidR="005D6893" w:rsidRPr="00041EDF" w:rsidRDefault="003D124F" w:rsidP="005D6893">
      <w:pPr>
        <w:pStyle w:val="BodyText"/>
        <w:rPr>
          <w:rFonts w:cs="Calibri"/>
          <w:i/>
          <w:lang w:val="nl-NL"/>
        </w:rPr>
      </w:pPr>
      <w:r>
        <w:rPr>
          <w:rFonts w:cs="Calibri"/>
          <w:i/>
          <w:lang w:val="nl-NL"/>
        </w:rPr>
        <w:t xml:space="preserve">- </w:t>
      </w:r>
      <w:r w:rsidR="005D6893" w:rsidRPr="00041EDF">
        <w:rPr>
          <w:rFonts w:cs="Calibri"/>
          <w:i/>
          <w:lang w:val="nl-NL"/>
        </w:rPr>
        <w:t>Get/call a doctor = Haal/bel een dokter</w:t>
      </w:r>
    </w:p>
    <w:p w14:paraId="774BFFAF" w14:textId="7EF862CA" w:rsidR="005D6893" w:rsidRPr="00041EDF" w:rsidRDefault="003D124F" w:rsidP="005D6893">
      <w:pPr>
        <w:pStyle w:val="BodyText"/>
        <w:rPr>
          <w:rFonts w:cs="Calibri"/>
          <w:i/>
          <w:lang w:val="nl-NL"/>
        </w:rPr>
      </w:pPr>
      <w:r>
        <w:rPr>
          <w:rFonts w:cs="Calibri"/>
          <w:i/>
          <w:lang w:val="nl-NL"/>
        </w:rPr>
        <w:t xml:space="preserve">- </w:t>
      </w:r>
      <w:r w:rsidR="005D6893" w:rsidRPr="00041EDF">
        <w:rPr>
          <w:rFonts w:cs="Calibri"/>
          <w:i/>
          <w:lang w:val="nl-NL"/>
        </w:rPr>
        <w:t xml:space="preserve">I </w:t>
      </w:r>
      <w:proofErr w:type="spellStart"/>
      <w:r w:rsidR="005D6893" w:rsidRPr="00041EDF">
        <w:rPr>
          <w:rFonts w:cs="Calibri"/>
          <w:i/>
          <w:lang w:val="nl-NL"/>
        </w:rPr>
        <w:t>am</w:t>
      </w:r>
      <w:proofErr w:type="spellEnd"/>
      <w:r w:rsidR="005D6893" w:rsidRPr="00041EDF">
        <w:rPr>
          <w:rFonts w:cs="Calibri"/>
          <w:i/>
          <w:lang w:val="nl-NL"/>
        </w:rPr>
        <w:t xml:space="preserve"> </w:t>
      </w:r>
      <w:proofErr w:type="spellStart"/>
      <w:r w:rsidR="005D6893" w:rsidRPr="00041EDF">
        <w:rPr>
          <w:rFonts w:cs="Calibri"/>
          <w:i/>
          <w:lang w:val="nl-NL"/>
        </w:rPr>
        <w:t>ill</w:t>
      </w:r>
      <w:proofErr w:type="spellEnd"/>
      <w:r w:rsidR="005D6893" w:rsidRPr="00041EDF">
        <w:rPr>
          <w:rFonts w:cs="Calibri"/>
          <w:i/>
          <w:lang w:val="nl-NL"/>
        </w:rPr>
        <w:t xml:space="preserve"> = Ik ben ziek</w:t>
      </w:r>
    </w:p>
    <w:p w14:paraId="751ABA64" w14:textId="77777777" w:rsidR="00832D88" w:rsidRPr="009C0C33" w:rsidRDefault="00832D88" w:rsidP="0019535A">
      <w:pPr>
        <w:pStyle w:val="BodyText"/>
        <w:ind w:right="-141"/>
        <w:rPr>
          <w:rFonts w:cs="Calibri"/>
          <w:b/>
          <w:lang w:val="nl-NL"/>
        </w:rPr>
      </w:pPr>
    </w:p>
    <w:p w14:paraId="200B6633" w14:textId="0859B8FF" w:rsidR="005844C2" w:rsidRPr="00F768EB" w:rsidRDefault="00F768EB" w:rsidP="0019535A">
      <w:pPr>
        <w:pStyle w:val="BodyText"/>
        <w:ind w:right="-141"/>
        <w:rPr>
          <w:rFonts w:cs="Calibri"/>
          <w:b/>
          <w:bCs/>
        </w:rPr>
      </w:pPr>
      <w:r w:rsidRPr="00F768EB">
        <w:rPr>
          <w:rFonts w:cs="Calibri"/>
          <w:b/>
          <w:bCs/>
        </w:rPr>
        <w:t>Police</w:t>
      </w:r>
    </w:p>
    <w:p w14:paraId="234F6BCA" w14:textId="300D2CCE" w:rsidR="0019535A" w:rsidRPr="00175072" w:rsidRDefault="0019535A" w:rsidP="0019535A">
      <w:pPr>
        <w:pStyle w:val="BodyText"/>
        <w:ind w:right="-141"/>
        <w:rPr>
          <w:rFonts w:cs="Calibri"/>
        </w:rPr>
      </w:pPr>
      <w:r w:rsidRPr="00175072">
        <w:rPr>
          <w:rFonts w:cs="Calibri"/>
        </w:rPr>
        <w:t xml:space="preserve">112 </w:t>
      </w:r>
      <w:r w:rsidR="00B930A2">
        <w:rPr>
          <w:rFonts w:cs="Calibri"/>
        </w:rPr>
        <w:t xml:space="preserve">- </w:t>
      </w:r>
      <w:r w:rsidRPr="00175072">
        <w:rPr>
          <w:rFonts w:cs="Calibri"/>
        </w:rPr>
        <w:t>fire, police</w:t>
      </w:r>
      <w:r>
        <w:rPr>
          <w:rFonts w:cs="Calibri"/>
        </w:rPr>
        <w:t>,</w:t>
      </w:r>
      <w:r w:rsidRPr="00175072">
        <w:rPr>
          <w:rFonts w:cs="Calibri"/>
        </w:rPr>
        <w:t xml:space="preserve"> and ambulance</w:t>
      </w:r>
      <w:r>
        <w:rPr>
          <w:rFonts w:cs="Calibri"/>
        </w:rPr>
        <w:t xml:space="preserve"> services. </w:t>
      </w:r>
      <w:r w:rsidR="001B2395">
        <w:rPr>
          <w:rFonts w:cs="Calibri"/>
        </w:rPr>
        <w:t>On</w:t>
      </w:r>
      <w:r w:rsidRPr="00175072">
        <w:rPr>
          <w:rFonts w:cs="Calibri"/>
        </w:rPr>
        <w:t xml:space="preserve">ly </w:t>
      </w:r>
      <w:r w:rsidR="001B2395">
        <w:rPr>
          <w:rFonts w:cs="Calibri"/>
        </w:rPr>
        <w:t xml:space="preserve">for </w:t>
      </w:r>
      <w:r w:rsidRPr="00175072">
        <w:rPr>
          <w:rFonts w:cs="Calibri"/>
        </w:rPr>
        <w:t>emergenc</w:t>
      </w:r>
      <w:r>
        <w:rPr>
          <w:rFonts w:cs="Calibri"/>
        </w:rPr>
        <w:t>y.</w:t>
      </w:r>
    </w:p>
    <w:p w14:paraId="664C77F6" w14:textId="77777777" w:rsidR="002B52BE" w:rsidRPr="00175072" w:rsidRDefault="002B52BE" w:rsidP="002B52BE">
      <w:pPr>
        <w:pStyle w:val="BodyText"/>
        <w:rPr>
          <w:rFonts w:cs="Calibri"/>
        </w:rPr>
      </w:pPr>
      <w:r w:rsidRPr="00175072">
        <w:rPr>
          <w:rFonts w:cs="Calibri"/>
        </w:rPr>
        <w:t xml:space="preserve">112NL is an app for communicating with the police in an emergency chat room. </w:t>
      </w:r>
      <w:r>
        <w:rPr>
          <w:rFonts w:cs="Calibri"/>
        </w:rPr>
        <w:t>I</w:t>
      </w:r>
      <w:r w:rsidRPr="00175072">
        <w:rPr>
          <w:rFonts w:cs="Calibri"/>
        </w:rPr>
        <w:t xml:space="preserve">t sends </w:t>
      </w:r>
      <w:r>
        <w:rPr>
          <w:rFonts w:cs="Calibri"/>
        </w:rPr>
        <w:t>your</w:t>
      </w:r>
      <w:r w:rsidRPr="00175072">
        <w:rPr>
          <w:rFonts w:cs="Calibri"/>
        </w:rPr>
        <w:t xml:space="preserve"> coordinates immediately. </w:t>
      </w:r>
      <w:r>
        <w:rPr>
          <w:rFonts w:cs="Calibri"/>
        </w:rPr>
        <w:t xml:space="preserve">Useful </w:t>
      </w:r>
      <w:r w:rsidRPr="00175072">
        <w:rPr>
          <w:rFonts w:cs="Calibri"/>
        </w:rPr>
        <w:t>for those who cannot speak properly because of health problems or danger.</w:t>
      </w:r>
    </w:p>
    <w:p w14:paraId="482B7FC8" w14:textId="15F09A24" w:rsidR="00C20DBD" w:rsidRDefault="00E22C1A" w:rsidP="00E22C1A">
      <w:pPr>
        <w:pStyle w:val="BodyText"/>
        <w:rPr>
          <w:rFonts w:cs="Calibri"/>
        </w:rPr>
      </w:pPr>
      <w:r w:rsidRPr="00E22C1A">
        <w:rPr>
          <w:rFonts w:cs="Calibri"/>
        </w:rPr>
        <w:t>Police services</w:t>
      </w:r>
      <w:r w:rsidR="00C20DBD">
        <w:rPr>
          <w:rFonts w:cs="Calibri"/>
        </w:rPr>
        <w:t>:</w:t>
      </w:r>
    </w:p>
    <w:p w14:paraId="40FCB361" w14:textId="77777777" w:rsidR="00F6174B" w:rsidRDefault="001B2395" w:rsidP="00E22C1A">
      <w:pPr>
        <w:pStyle w:val="BodyText"/>
        <w:rPr>
          <w:rFonts w:cs="Calibri"/>
        </w:rPr>
      </w:pPr>
      <w:r>
        <w:rPr>
          <w:rFonts w:cs="Calibri"/>
        </w:rPr>
        <w:t xml:space="preserve">- </w:t>
      </w:r>
      <w:r w:rsidR="00C20DBD">
        <w:rPr>
          <w:rFonts w:cs="Calibri"/>
        </w:rPr>
        <w:t>Call</w:t>
      </w:r>
      <w:r w:rsidR="00E22C1A" w:rsidRPr="00E22C1A">
        <w:rPr>
          <w:rFonts w:cs="Calibri"/>
        </w:rPr>
        <w:t xml:space="preserve"> 0900 8844</w:t>
      </w:r>
    </w:p>
    <w:p w14:paraId="59DF92DF" w14:textId="5617446C" w:rsidR="00E22C1A" w:rsidRPr="00E22C1A" w:rsidRDefault="00F6174B" w:rsidP="00E22C1A">
      <w:pPr>
        <w:pStyle w:val="BodyText"/>
        <w:rPr>
          <w:rFonts w:cs="Calibri"/>
        </w:rPr>
      </w:pPr>
      <w:r>
        <w:rPr>
          <w:rFonts w:cs="Calibri"/>
        </w:rPr>
        <w:t>- V</w:t>
      </w:r>
      <w:r w:rsidR="00E22C1A" w:rsidRPr="00E22C1A">
        <w:rPr>
          <w:rFonts w:cs="Calibri"/>
        </w:rPr>
        <w:t xml:space="preserve">isit </w:t>
      </w:r>
      <w:hyperlink r:id="rId184" w:history="1">
        <w:r w:rsidRPr="006F7CE6">
          <w:rPr>
            <w:rStyle w:val="Hyperlink"/>
            <w:rFonts w:cs="Calibri"/>
          </w:rPr>
          <w:t>www.politie.nl</w:t>
        </w:r>
      </w:hyperlink>
      <w:r w:rsidR="00E22C1A" w:rsidRPr="00E22C1A">
        <w:rPr>
          <w:rFonts w:cs="Calibri"/>
        </w:rPr>
        <w:t xml:space="preserve"> (you will be connected to your local police station)</w:t>
      </w:r>
    </w:p>
    <w:p w14:paraId="7B1DAD1E" w14:textId="77777777" w:rsidR="002B52BE" w:rsidRDefault="00E22C1A" w:rsidP="00E22C1A">
      <w:pPr>
        <w:pStyle w:val="BodyText"/>
        <w:rPr>
          <w:rFonts w:cs="Calibri"/>
        </w:rPr>
      </w:pPr>
      <w:r w:rsidRPr="00E22C1A">
        <w:rPr>
          <w:rFonts w:cs="Calibri"/>
        </w:rPr>
        <w:t>To leave an anonymous tip (to report a crime)</w:t>
      </w:r>
      <w:r w:rsidR="002B52BE">
        <w:rPr>
          <w:rFonts w:cs="Calibri"/>
        </w:rPr>
        <w:t>:</w:t>
      </w:r>
    </w:p>
    <w:p w14:paraId="42BD1AB7" w14:textId="77777777" w:rsidR="002B52BE" w:rsidRPr="00A953B0" w:rsidRDefault="002B52BE" w:rsidP="00E22C1A">
      <w:pPr>
        <w:pStyle w:val="BodyText"/>
        <w:rPr>
          <w:rFonts w:cs="Calibri"/>
        </w:rPr>
      </w:pPr>
      <w:r>
        <w:rPr>
          <w:rFonts w:cs="Calibri"/>
        </w:rPr>
        <w:t>- C</w:t>
      </w:r>
      <w:r w:rsidR="00E22C1A" w:rsidRPr="00E22C1A">
        <w:rPr>
          <w:rFonts w:cs="Calibri"/>
        </w:rPr>
        <w:t>all 0800 7000</w:t>
      </w:r>
    </w:p>
    <w:p w14:paraId="3172F135" w14:textId="5292C8C2" w:rsidR="007735E5" w:rsidRDefault="002B52BE" w:rsidP="00E22C1A">
      <w:pPr>
        <w:pStyle w:val="BodyText"/>
        <w:rPr>
          <w:rFonts w:cs="Calibri"/>
        </w:rPr>
      </w:pPr>
      <w:r>
        <w:rPr>
          <w:rFonts w:cs="Calibri"/>
        </w:rPr>
        <w:t>- V</w:t>
      </w:r>
      <w:r w:rsidR="00E22C1A" w:rsidRPr="00E22C1A">
        <w:rPr>
          <w:rFonts w:cs="Calibri"/>
        </w:rPr>
        <w:t xml:space="preserve">isit </w:t>
      </w:r>
      <w:hyperlink r:id="rId185" w:history="1">
        <w:r w:rsidRPr="006F7CE6">
          <w:rPr>
            <w:rStyle w:val="Hyperlink"/>
            <w:rFonts w:cs="Calibri"/>
          </w:rPr>
          <w:t>https://www.meldmisdaadanoniem.nl/english/</w:t>
        </w:r>
      </w:hyperlink>
    </w:p>
    <w:p w14:paraId="1FC488F3" w14:textId="343FD323" w:rsidR="00E22C1A" w:rsidRDefault="00301F65" w:rsidP="00794BA2">
      <w:pPr>
        <w:pStyle w:val="BodyText"/>
      </w:pPr>
      <w:r>
        <w:t>To make a declaratio</w:t>
      </w:r>
      <w:r w:rsidR="0076658E">
        <w:t xml:space="preserve">n or report online, go to </w:t>
      </w:r>
      <w:hyperlink r:id="rId186" w:history="1">
        <w:r w:rsidR="00794BA2" w:rsidRPr="00F8436D">
          <w:rPr>
            <w:rStyle w:val="Hyperlink"/>
          </w:rPr>
          <w:t>https://www.politie.nl/aangifte-of-melding-doen/aangifte-van-overige-diefstal.html</w:t>
        </w:r>
      </w:hyperlink>
    </w:p>
    <w:p w14:paraId="0850B348" w14:textId="77777777" w:rsidR="00794BA2" w:rsidRPr="00794BA2" w:rsidRDefault="00794BA2" w:rsidP="00E22C1A">
      <w:pPr>
        <w:pStyle w:val="BodyText"/>
        <w:rPr>
          <w:rFonts w:cs="Calibri"/>
          <w:b/>
          <w:bCs/>
        </w:rPr>
      </w:pPr>
    </w:p>
    <w:p w14:paraId="0E43DE72" w14:textId="7F13B0CF" w:rsidR="0019535A" w:rsidRDefault="0005210D" w:rsidP="00686020">
      <w:pPr>
        <w:pStyle w:val="BodyText"/>
        <w:keepNext/>
        <w:rPr>
          <w:rFonts w:cs="Calibri"/>
          <w:b/>
          <w:bCs/>
        </w:rPr>
      </w:pPr>
      <w:r w:rsidRPr="0005210D">
        <w:rPr>
          <w:rFonts w:cs="Calibri"/>
          <w:b/>
          <w:bCs/>
        </w:rPr>
        <w:t>Medical</w:t>
      </w:r>
      <w:r w:rsidRPr="00B141BD">
        <w:rPr>
          <w:rFonts w:cs="Calibri"/>
          <w:b/>
          <w:bCs/>
        </w:rPr>
        <w:t xml:space="preserve"> </w:t>
      </w:r>
      <w:r w:rsidRPr="0005210D">
        <w:rPr>
          <w:rFonts w:cs="Calibri"/>
          <w:b/>
          <w:bCs/>
        </w:rPr>
        <w:t>emergency</w:t>
      </w:r>
    </w:p>
    <w:p w14:paraId="3B22DACF" w14:textId="6BDB71B4" w:rsidR="00F35558" w:rsidRDefault="00F35558" w:rsidP="00F35558">
      <w:pPr>
        <w:pStyle w:val="BodyText"/>
      </w:pPr>
      <w:r w:rsidRPr="00175072">
        <w:rPr>
          <w:rFonts w:cs="Calibri"/>
        </w:rPr>
        <w:t xml:space="preserve">Don’t wait for an emergency </w:t>
      </w:r>
      <w:r>
        <w:rPr>
          <w:rFonts w:cs="Calibri"/>
        </w:rPr>
        <w:t>to happen, r</w:t>
      </w:r>
      <w:r>
        <w:t>egister with a local doctor</w:t>
      </w:r>
      <w:r w:rsidR="00B6318E">
        <w:t xml:space="preserve"> (GP)</w:t>
      </w:r>
      <w:r>
        <w:t xml:space="preserve"> and dentist. See </w:t>
      </w:r>
      <w:r w:rsidRPr="000C0C43">
        <w:rPr>
          <w:b/>
          <w:bCs/>
        </w:rPr>
        <w:t>Health and Sport</w:t>
      </w:r>
      <w:r>
        <w:t xml:space="preserve"> &gt; </w:t>
      </w:r>
      <w:r>
        <w:rPr>
          <w:b/>
          <w:bCs/>
        </w:rPr>
        <w:t>Doctors/P</w:t>
      </w:r>
      <w:r w:rsidRPr="006978A7">
        <w:rPr>
          <w:b/>
          <w:bCs/>
        </w:rPr>
        <w:t>harmacy</w:t>
      </w:r>
      <w:r>
        <w:rPr>
          <w:b/>
          <w:bCs/>
        </w:rPr>
        <w:t xml:space="preserve"> </w:t>
      </w:r>
      <w:r>
        <w:t xml:space="preserve">and </w:t>
      </w:r>
      <w:r w:rsidRPr="006978A7">
        <w:rPr>
          <w:b/>
          <w:bCs/>
        </w:rPr>
        <w:t>Dentist</w:t>
      </w:r>
      <w:r w:rsidRPr="006978A7">
        <w:t>.</w:t>
      </w:r>
    </w:p>
    <w:p w14:paraId="436CAC82" w14:textId="77777777" w:rsidR="00F35558" w:rsidRDefault="00F35558" w:rsidP="0019535A">
      <w:pPr>
        <w:pStyle w:val="BodyText"/>
        <w:rPr>
          <w:rFonts w:cs="Calibri"/>
        </w:rPr>
      </w:pPr>
    </w:p>
    <w:p w14:paraId="03ACF129" w14:textId="77777777" w:rsidR="00324516" w:rsidRDefault="00A40927" w:rsidP="00A40927">
      <w:pPr>
        <w:pStyle w:val="BodyText"/>
        <w:rPr>
          <w:rFonts w:cs="Calibri"/>
        </w:rPr>
      </w:pPr>
      <w:r w:rsidRPr="003A0E95">
        <w:rPr>
          <w:rFonts w:cs="Calibri"/>
          <w:b/>
          <w:bCs/>
        </w:rPr>
        <w:t>Note:</w:t>
      </w:r>
      <w:r w:rsidRPr="00451B1B">
        <w:rPr>
          <w:rFonts w:cs="Calibri"/>
        </w:rPr>
        <w:t xml:space="preserve"> </w:t>
      </w:r>
      <w:r>
        <w:rPr>
          <w:rFonts w:cs="Calibri"/>
        </w:rPr>
        <w:t>A</w:t>
      </w:r>
      <w:r w:rsidR="0090776E">
        <w:rPr>
          <w:rFonts w:cs="Calibri"/>
        </w:rPr>
        <w:t>n a</w:t>
      </w:r>
      <w:r>
        <w:rPr>
          <w:rFonts w:cs="Calibri"/>
        </w:rPr>
        <w:t>mbulance</w:t>
      </w:r>
      <w:r w:rsidRPr="00451B1B">
        <w:rPr>
          <w:rFonts w:cs="Calibri"/>
        </w:rPr>
        <w:t xml:space="preserve"> </w:t>
      </w:r>
      <w:r w:rsidR="0090776E">
        <w:rPr>
          <w:rFonts w:cs="Calibri"/>
        </w:rPr>
        <w:t xml:space="preserve">will not </w:t>
      </w:r>
      <w:r>
        <w:rPr>
          <w:rFonts w:cs="Calibri"/>
        </w:rPr>
        <w:t>come</w:t>
      </w:r>
      <w:r w:rsidR="00451B1B">
        <w:rPr>
          <w:rFonts w:cs="Calibri"/>
        </w:rPr>
        <w:t xml:space="preserve"> </w:t>
      </w:r>
      <w:r>
        <w:rPr>
          <w:rFonts w:cs="Calibri"/>
        </w:rPr>
        <w:t>if</w:t>
      </w:r>
      <w:r w:rsidRPr="00451B1B">
        <w:rPr>
          <w:rFonts w:cs="Calibri"/>
        </w:rPr>
        <w:t xml:space="preserve"> </w:t>
      </w:r>
      <w:r>
        <w:rPr>
          <w:rFonts w:cs="Calibri"/>
        </w:rPr>
        <w:t>you</w:t>
      </w:r>
      <w:r w:rsidR="00451B1B">
        <w:rPr>
          <w:rFonts w:cs="Calibri"/>
        </w:rPr>
        <w:t xml:space="preserve">r temperature is </w:t>
      </w:r>
      <w:r w:rsidR="0090776E">
        <w:rPr>
          <w:rFonts w:cs="Calibri"/>
        </w:rPr>
        <w:t>below</w:t>
      </w:r>
      <w:r w:rsidR="00451B1B">
        <w:rPr>
          <w:rFonts w:cs="Calibri"/>
        </w:rPr>
        <w:t xml:space="preserve"> 40.</w:t>
      </w:r>
    </w:p>
    <w:p w14:paraId="7C569523" w14:textId="77777777" w:rsidR="00D83042" w:rsidRDefault="00D83042" w:rsidP="00A40927">
      <w:pPr>
        <w:pStyle w:val="BodyText"/>
        <w:rPr>
          <w:rFonts w:cs="Calibri"/>
        </w:rPr>
      </w:pPr>
    </w:p>
    <w:p w14:paraId="43043E85" w14:textId="3B944B82" w:rsidR="005474F3" w:rsidRDefault="00477BF2" w:rsidP="00A40927">
      <w:pPr>
        <w:pStyle w:val="BodyText"/>
        <w:rPr>
          <w:rFonts w:cs="Calibri"/>
        </w:rPr>
      </w:pPr>
      <w:r>
        <w:rPr>
          <w:rFonts w:cs="Calibri"/>
        </w:rPr>
        <w:t>If</w:t>
      </w:r>
      <w:r w:rsidRPr="009842E9">
        <w:rPr>
          <w:rFonts w:cs="Calibri"/>
        </w:rPr>
        <w:t xml:space="preserve"> </w:t>
      </w:r>
      <w:r>
        <w:rPr>
          <w:rFonts w:cs="Calibri"/>
        </w:rPr>
        <w:t>you</w:t>
      </w:r>
      <w:r w:rsidRPr="009842E9">
        <w:rPr>
          <w:rFonts w:cs="Calibri"/>
        </w:rPr>
        <w:t xml:space="preserve"> </w:t>
      </w:r>
      <w:r>
        <w:rPr>
          <w:rFonts w:cs="Calibri"/>
        </w:rPr>
        <w:t>have</w:t>
      </w:r>
      <w:r w:rsidRPr="009842E9">
        <w:rPr>
          <w:rFonts w:cs="Calibri"/>
        </w:rPr>
        <w:t xml:space="preserve"> </w:t>
      </w:r>
      <w:r w:rsidR="00A40927" w:rsidRPr="009842E9">
        <w:rPr>
          <w:rFonts w:cs="Calibri"/>
        </w:rPr>
        <w:t>39.5</w:t>
      </w:r>
      <w:r w:rsidRPr="009842E9">
        <w:rPr>
          <w:rFonts w:cs="Calibri"/>
        </w:rPr>
        <w:t>-</w:t>
      </w:r>
      <w:r w:rsidR="00A40927" w:rsidRPr="009842E9">
        <w:rPr>
          <w:rFonts w:cs="Calibri"/>
        </w:rPr>
        <w:t>39.8</w:t>
      </w:r>
      <w:r w:rsidR="000D3940">
        <w:rPr>
          <w:rFonts w:cs="Calibri"/>
        </w:rPr>
        <w:t xml:space="preserve"> temperature</w:t>
      </w:r>
      <w:r w:rsidR="005474F3">
        <w:rPr>
          <w:rFonts w:cs="Calibri"/>
        </w:rPr>
        <w:t>:</w:t>
      </w:r>
    </w:p>
    <w:p w14:paraId="63E43D29" w14:textId="084D5BD0" w:rsidR="00A40927" w:rsidRDefault="005474F3" w:rsidP="00A40927">
      <w:pPr>
        <w:pStyle w:val="BodyText"/>
        <w:rPr>
          <w:rFonts w:cs="Calibri"/>
        </w:rPr>
      </w:pPr>
      <w:r>
        <w:rPr>
          <w:rFonts w:cs="Calibri"/>
        </w:rPr>
        <w:t>1) B</w:t>
      </w:r>
      <w:r w:rsidR="009842E9" w:rsidRPr="009842E9">
        <w:rPr>
          <w:rFonts w:cs="Calibri"/>
        </w:rPr>
        <w:t xml:space="preserve">ring down the temperature </w:t>
      </w:r>
      <w:r w:rsidR="00B6318E">
        <w:rPr>
          <w:rFonts w:cs="Calibri"/>
        </w:rPr>
        <w:t xml:space="preserve">yourself or </w:t>
      </w:r>
      <w:r w:rsidR="009842E9" w:rsidRPr="009842E9">
        <w:rPr>
          <w:rFonts w:cs="Calibri"/>
        </w:rPr>
        <w:t>get to the hospital yourself</w:t>
      </w:r>
      <w:r w:rsidR="009842E9">
        <w:rPr>
          <w:rFonts w:cs="Calibri"/>
        </w:rPr>
        <w:t>.</w:t>
      </w:r>
    </w:p>
    <w:p w14:paraId="427D950D" w14:textId="77777777" w:rsidR="00CB3C50" w:rsidRDefault="00311889" w:rsidP="009F05BA">
      <w:pPr>
        <w:pStyle w:val="BodyText"/>
        <w:rPr>
          <w:rFonts w:cs="Calibri"/>
        </w:rPr>
      </w:pPr>
      <w:r>
        <w:rPr>
          <w:rFonts w:cs="Calibri"/>
        </w:rPr>
        <w:t xml:space="preserve">2) </w:t>
      </w:r>
      <w:r w:rsidR="00B6318E">
        <w:rPr>
          <w:rFonts w:cs="Calibri"/>
        </w:rPr>
        <w:t>During working hours, call you</w:t>
      </w:r>
      <w:r w:rsidR="00173AF4">
        <w:rPr>
          <w:rFonts w:cs="Calibri"/>
        </w:rPr>
        <w:t>r</w:t>
      </w:r>
      <w:r w:rsidR="00B6318E">
        <w:rPr>
          <w:rFonts w:cs="Calibri"/>
        </w:rPr>
        <w:t xml:space="preserve"> GP.</w:t>
      </w:r>
    </w:p>
    <w:p w14:paraId="3EEBAD6D" w14:textId="66CBEAB6" w:rsidR="007445AC" w:rsidRDefault="00CB3C50" w:rsidP="009F05BA">
      <w:pPr>
        <w:pStyle w:val="BodyText"/>
        <w:rPr>
          <w:rFonts w:cs="Calibri"/>
        </w:rPr>
      </w:pPr>
      <w:r>
        <w:rPr>
          <w:rFonts w:cs="Calibri"/>
        </w:rPr>
        <w:t>A</w:t>
      </w:r>
      <w:r w:rsidR="00FD62EB">
        <w:rPr>
          <w:rFonts w:cs="Calibri"/>
        </w:rPr>
        <w:t>fter working hours, on weekends</w:t>
      </w:r>
      <w:r w:rsidR="002B3C9F">
        <w:rPr>
          <w:rFonts w:cs="Calibri"/>
        </w:rPr>
        <w:t>/</w:t>
      </w:r>
      <w:r w:rsidR="009100B8">
        <w:rPr>
          <w:rFonts w:cs="Calibri"/>
        </w:rPr>
        <w:t>holidays, call</w:t>
      </w:r>
      <w:r w:rsidR="00E93CC5">
        <w:rPr>
          <w:rFonts w:cs="Calibri"/>
        </w:rPr>
        <w:t xml:space="preserve"> a family doctor</w:t>
      </w:r>
      <w:r w:rsidR="007445AC">
        <w:rPr>
          <w:rFonts w:cs="Calibri"/>
        </w:rPr>
        <w:t>:</w:t>
      </w:r>
    </w:p>
    <w:p w14:paraId="4605529D" w14:textId="3F566650" w:rsidR="009F05BA" w:rsidRPr="004C45A8" w:rsidRDefault="007445AC" w:rsidP="009F05BA">
      <w:pPr>
        <w:pStyle w:val="BodyText"/>
        <w:rPr>
          <w:rFonts w:cs="Calibri"/>
        </w:rPr>
      </w:pPr>
      <w:r>
        <w:rPr>
          <w:rFonts w:cs="Calibri"/>
        </w:rPr>
        <w:t xml:space="preserve">- </w:t>
      </w:r>
      <w:r w:rsidR="009F05BA">
        <w:rPr>
          <w:rFonts w:cs="Calibri"/>
        </w:rPr>
        <w:t xml:space="preserve">Google for </w:t>
      </w:r>
      <w:r w:rsidR="009F05BA" w:rsidRPr="00E207FD">
        <w:rPr>
          <w:rFonts w:cs="Calibri"/>
          <w:i/>
          <w:iCs/>
        </w:rPr>
        <w:t>“</w:t>
      </w:r>
      <w:proofErr w:type="spellStart"/>
      <w:r w:rsidR="009F05BA" w:rsidRPr="00E207FD">
        <w:rPr>
          <w:rFonts w:cs="Calibri"/>
          <w:i/>
          <w:iCs/>
        </w:rPr>
        <w:t>spoedpost</w:t>
      </w:r>
      <w:proofErr w:type="spellEnd"/>
      <w:r w:rsidR="009F05BA" w:rsidRPr="00E207FD">
        <w:rPr>
          <w:rFonts w:cs="Calibri"/>
          <w:i/>
          <w:iCs/>
        </w:rPr>
        <w:t>”</w:t>
      </w:r>
      <w:r w:rsidR="009F05BA" w:rsidRPr="004C45A8">
        <w:rPr>
          <w:rFonts w:cs="Calibri"/>
        </w:rPr>
        <w:t xml:space="preserve"> </w:t>
      </w:r>
      <w:r w:rsidR="009F05BA">
        <w:rPr>
          <w:rFonts w:cs="Calibri"/>
        </w:rPr>
        <w:t xml:space="preserve">or </w:t>
      </w:r>
      <w:r w:rsidR="009F05BA" w:rsidRPr="00E207FD">
        <w:rPr>
          <w:rFonts w:cs="Calibri"/>
          <w:i/>
          <w:iCs/>
        </w:rPr>
        <w:t>“</w:t>
      </w:r>
      <w:proofErr w:type="spellStart"/>
      <w:r w:rsidR="009F05BA" w:rsidRPr="00E207FD">
        <w:rPr>
          <w:rFonts w:cs="Calibri"/>
          <w:i/>
          <w:iCs/>
        </w:rPr>
        <w:t>huisartsenpost</w:t>
      </w:r>
      <w:proofErr w:type="spellEnd"/>
      <w:r w:rsidR="009F05BA" w:rsidRPr="00E207FD">
        <w:rPr>
          <w:rFonts w:cs="Calibri"/>
          <w:i/>
          <w:iCs/>
        </w:rPr>
        <w:t>”</w:t>
      </w:r>
      <w:r w:rsidR="009F05BA" w:rsidRPr="004C45A8">
        <w:rPr>
          <w:rFonts w:cs="Calibri"/>
        </w:rPr>
        <w:t xml:space="preserve"> + </w:t>
      </w:r>
      <w:r w:rsidR="009F05BA">
        <w:rPr>
          <w:rFonts w:cs="Calibri"/>
        </w:rPr>
        <w:t>town/city.</w:t>
      </w:r>
    </w:p>
    <w:p w14:paraId="288FFF2B" w14:textId="4F14B641" w:rsidR="00FD62EB" w:rsidRPr="009842E9" w:rsidRDefault="007445AC" w:rsidP="00A40927">
      <w:pPr>
        <w:pStyle w:val="BodyText"/>
        <w:rPr>
          <w:rFonts w:cs="Calibri"/>
        </w:rPr>
      </w:pPr>
      <w:r>
        <w:rPr>
          <w:rFonts w:cs="Calibri"/>
        </w:rPr>
        <w:t>- Use the following numbers:</w:t>
      </w:r>
    </w:p>
    <w:p w14:paraId="26095799" w14:textId="1EE50F03" w:rsidR="004C45A8" w:rsidRPr="004C45A8" w:rsidRDefault="00C45436" w:rsidP="004C45A8">
      <w:pPr>
        <w:pStyle w:val="BodyText"/>
        <w:rPr>
          <w:rFonts w:cs="Calibri"/>
        </w:rPr>
      </w:pPr>
      <w:r>
        <w:rPr>
          <w:rFonts w:cs="Calibri"/>
        </w:rPr>
        <w:t>*</w:t>
      </w:r>
      <w:r w:rsidR="00862260">
        <w:rPr>
          <w:rFonts w:cs="Calibri"/>
        </w:rPr>
        <w:t xml:space="preserve"> </w:t>
      </w:r>
      <w:r w:rsidR="004C45A8" w:rsidRPr="004C45A8">
        <w:rPr>
          <w:rFonts w:cs="Calibri"/>
        </w:rPr>
        <w:t>Amsterdam</w:t>
      </w:r>
      <w:r w:rsidR="00797C49">
        <w:rPr>
          <w:rFonts w:cs="Calibri"/>
        </w:rPr>
        <w:t xml:space="preserve">, </w:t>
      </w:r>
      <w:r w:rsidR="004C45A8" w:rsidRPr="004C45A8">
        <w:rPr>
          <w:rFonts w:cs="Calibri"/>
        </w:rPr>
        <w:t>020 – 592 3434</w:t>
      </w:r>
    </w:p>
    <w:p w14:paraId="5792F61A" w14:textId="1D642C93" w:rsidR="004C45A8" w:rsidRPr="009C0C33" w:rsidRDefault="00C45436" w:rsidP="004C45A8">
      <w:pPr>
        <w:pStyle w:val="BodyText"/>
        <w:rPr>
          <w:rFonts w:cs="Calibri"/>
          <w:lang w:val="nl-NL"/>
        </w:rPr>
      </w:pPr>
      <w:r w:rsidRPr="009C0C33">
        <w:rPr>
          <w:rFonts w:cs="Calibri"/>
          <w:lang w:val="nl-NL"/>
        </w:rPr>
        <w:t>*</w:t>
      </w:r>
      <w:r w:rsidR="00862260" w:rsidRPr="009C0C33">
        <w:rPr>
          <w:rFonts w:cs="Calibri"/>
          <w:lang w:val="nl-NL"/>
        </w:rPr>
        <w:t xml:space="preserve"> </w:t>
      </w:r>
      <w:r w:rsidR="004C45A8" w:rsidRPr="009C0C33">
        <w:rPr>
          <w:rFonts w:cs="Calibri"/>
          <w:lang w:val="nl-NL"/>
        </w:rPr>
        <w:t>The Hague</w:t>
      </w:r>
      <w:r w:rsidR="00797C49" w:rsidRPr="009C0C33">
        <w:rPr>
          <w:rFonts w:cs="Calibri"/>
          <w:lang w:val="nl-NL"/>
        </w:rPr>
        <w:t xml:space="preserve">, </w:t>
      </w:r>
      <w:r w:rsidR="004C45A8" w:rsidRPr="009C0C33">
        <w:rPr>
          <w:rFonts w:cs="Calibri"/>
          <w:lang w:val="nl-NL"/>
        </w:rPr>
        <w:t>070 – 346 9669</w:t>
      </w:r>
    </w:p>
    <w:p w14:paraId="1CABA09C" w14:textId="270EBC0D" w:rsidR="004C45A8" w:rsidRPr="009C0C33" w:rsidRDefault="00C45436" w:rsidP="004C45A8">
      <w:pPr>
        <w:pStyle w:val="BodyText"/>
        <w:rPr>
          <w:rFonts w:cs="Calibri"/>
          <w:lang w:val="nl-NL"/>
        </w:rPr>
      </w:pPr>
      <w:r w:rsidRPr="009C0C33">
        <w:rPr>
          <w:rFonts w:cs="Calibri"/>
          <w:lang w:val="nl-NL"/>
        </w:rPr>
        <w:t>*</w:t>
      </w:r>
      <w:r w:rsidR="00862260" w:rsidRPr="009C0C33">
        <w:rPr>
          <w:rFonts w:cs="Calibri"/>
          <w:lang w:val="nl-NL"/>
        </w:rPr>
        <w:t xml:space="preserve"> </w:t>
      </w:r>
      <w:r w:rsidR="004C45A8" w:rsidRPr="009C0C33">
        <w:rPr>
          <w:rFonts w:cs="Calibri"/>
          <w:lang w:val="nl-NL"/>
        </w:rPr>
        <w:t>Rotterdam</w:t>
      </w:r>
      <w:r w:rsidR="00F37D39" w:rsidRPr="009C0C33">
        <w:rPr>
          <w:rFonts w:cs="Calibri"/>
          <w:lang w:val="nl-NL"/>
        </w:rPr>
        <w:t xml:space="preserve">, </w:t>
      </w:r>
      <w:r w:rsidR="004C45A8" w:rsidRPr="009C0C33">
        <w:rPr>
          <w:rFonts w:cs="Calibri"/>
          <w:lang w:val="nl-NL"/>
        </w:rPr>
        <w:t>010 – 290 9888</w:t>
      </w:r>
      <w:r w:rsidR="00F37D39" w:rsidRPr="009C0C33">
        <w:rPr>
          <w:rFonts w:cs="Calibri"/>
          <w:lang w:val="nl-NL"/>
        </w:rPr>
        <w:t xml:space="preserve">, </w:t>
      </w:r>
      <w:r w:rsidR="008819EF" w:rsidRPr="009C0C33">
        <w:rPr>
          <w:rFonts w:cs="Calibri"/>
          <w:lang w:val="nl-NL"/>
        </w:rPr>
        <w:t>t</w:t>
      </w:r>
      <w:r w:rsidR="004C45A8" w:rsidRPr="009C0C33">
        <w:rPr>
          <w:rFonts w:cs="Calibri"/>
          <w:lang w:val="nl-NL"/>
        </w:rPr>
        <w:t>el: 010 466 9573 Huisartsenposten Rijnmond</w:t>
      </w:r>
    </w:p>
    <w:p w14:paraId="78CBD4CF" w14:textId="7B50FE7C" w:rsidR="004C45A8" w:rsidRPr="006E213D" w:rsidRDefault="00C45436" w:rsidP="0099357A">
      <w:pPr>
        <w:pStyle w:val="BodyText"/>
        <w:rPr>
          <w:lang w:val="nl-NL"/>
        </w:rPr>
      </w:pPr>
      <w:r w:rsidRPr="006E213D">
        <w:rPr>
          <w:lang w:val="nl-NL"/>
        </w:rPr>
        <w:t>*</w:t>
      </w:r>
      <w:r w:rsidR="00862260" w:rsidRPr="006E213D">
        <w:rPr>
          <w:lang w:val="nl-NL"/>
        </w:rPr>
        <w:t xml:space="preserve"> </w:t>
      </w:r>
      <w:r w:rsidR="004C45A8" w:rsidRPr="006E213D">
        <w:rPr>
          <w:lang w:val="nl-NL"/>
        </w:rPr>
        <w:t>Gooi, Almere, Amersfoort</w:t>
      </w:r>
      <w:r w:rsidR="00D302C5" w:rsidRPr="006E213D">
        <w:rPr>
          <w:lang w:val="nl-NL"/>
        </w:rPr>
        <w:t xml:space="preserve">, </w:t>
      </w:r>
      <w:r w:rsidR="004C45A8" w:rsidRPr="006E213D">
        <w:rPr>
          <w:lang w:val="nl-NL"/>
        </w:rPr>
        <w:t>0900 1515</w:t>
      </w:r>
    </w:p>
    <w:p w14:paraId="7F6328D2" w14:textId="6D3FCAFD" w:rsidR="004C45A8" w:rsidRPr="006E213D" w:rsidRDefault="00C45436" w:rsidP="0099357A">
      <w:pPr>
        <w:pStyle w:val="BodyText"/>
        <w:rPr>
          <w:lang w:val="nl-NL"/>
        </w:rPr>
      </w:pPr>
      <w:r w:rsidRPr="006E213D">
        <w:rPr>
          <w:lang w:val="nl-NL"/>
        </w:rPr>
        <w:t>*</w:t>
      </w:r>
      <w:r w:rsidR="00862260" w:rsidRPr="006E213D">
        <w:rPr>
          <w:lang w:val="nl-NL"/>
        </w:rPr>
        <w:t xml:space="preserve"> </w:t>
      </w:r>
      <w:r w:rsidR="004C45A8" w:rsidRPr="006E213D">
        <w:rPr>
          <w:lang w:val="nl-NL"/>
        </w:rPr>
        <w:t>U</w:t>
      </w:r>
      <w:r w:rsidR="00D302C5" w:rsidRPr="006E213D">
        <w:rPr>
          <w:lang w:val="nl-NL"/>
        </w:rPr>
        <w:t>trecht</w:t>
      </w:r>
      <w:r w:rsidR="008819EF" w:rsidRPr="006E213D">
        <w:rPr>
          <w:lang w:val="nl-NL"/>
        </w:rPr>
        <w:t>, t</w:t>
      </w:r>
      <w:r w:rsidR="004C45A8" w:rsidRPr="006E213D">
        <w:rPr>
          <w:lang w:val="nl-NL"/>
        </w:rPr>
        <w:t>el: 0900 450 1450 Primair</w:t>
      </w:r>
    </w:p>
    <w:p w14:paraId="1A21FEEC" w14:textId="435B3423" w:rsidR="004C45A8" w:rsidRPr="006E213D" w:rsidRDefault="00C45436" w:rsidP="0099357A">
      <w:pPr>
        <w:pStyle w:val="BodyText"/>
        <w:rPr>
          <w:lang w:val="nl-NL"/>
        </w:rPr>
      </w:pPr>
      <w:r w:rsidRPr="006E213D">
        <w:rPr>
          <w:lang w:val="nl-NL"/>
        </w:rPr>
        <w:t>*</w:t>
      </w:r>
      <w:r w:rsidR="00862260" w:rsidRPr="006E213D">
        <w:rPr>
          <w:lang w:val="nl-NL"/>
        </w:rPr>
        <w:t xml:space="preserve"> </w:t>
      </w:r>
      <w:r w:rsidR="004C45A8" w:rsidRPr="006E213D">
        <w:rPr>
          <w:lang w:val="nl-NL"/>
        </w:rPr>
        <w:t>D</w:t>
      </w:r>
      <w:r w:rsidR="008819EF" w:rsidRPr="006E213D">
        <w:rPr>
          <w:lang w:val="nl-NL"/>
        </w:rPr>
        <w:t>elft, t</w:t>
      </w:r>
      <w:r w:rsidR="004C45A8" w:rsidRPr="006E213D">
        <w:rPr>
          <w:lang w:val="nl-NL"/>
        </w:rPr>
        <w:t>el: 015 251 1930 Huisartsposten Delft</w:t>
      </w:r>
    </w:p>
    <w:p w14:paraId="253D5650" w14:textId="1CEBEFAB" w:rsidR="004C45A8" w:rsidRPr="006E213D" w:rsidRDefault="00C45436" w:rsidP="0099357A">
      <w:pPr>
        <w:pStyle w:val="BodyText"/>
        <w:rPr>
          <w:lang w:val="nl-NL"/>
        </w:rPr>
      </w:pPr>
      <w:r w:rsidRPr="006E213D">
        <w:rPr>
          <w:lang w:val="nl-NL"/>
        </w:rPr>
        <w:t>*</w:t>
      </w:r>
      <w:r w:rsidR="00862260" w:rsidRPr="006E213D">
        <w:rPr>
          <w:lang w:val="nl-NL"/>
        </w:rPr>
        <w:t xml:space="preserve"> </w:t>
      </w:r>
      <w:r w:rsidR="004C45A8" w:rsidRPr="006E213D">
        <w:rPr>
          <w:lang w:val="nl-NL"/>
        </w:rPr>
        <w:t>L</w:t>
      </w:r>
      <w:r w:rsidR="009B66CB" w:rsidRPr="006E213D">
        <w:rPr>
          <w:lang w:val="nl-NL"/>
        </w:rPr>
        <w:t>eiden, t</w:t>
      </w:r>
      <w:r w:rsidR="004C45A8" w:rsidRPr="006E213D">
        <w:rPr>
          <w:lang w:val="nl-NL"/>
        </w:rPr>
        <w:t xml:space="preserve">el: 0900 513 8039 </w:t>
      </w:r>
      <w:proofErr w:type="spellStart"/>
      <w:r w:rsidR="004C45A8" w:rsidRPr="006E213D">
        <w:rPr>
          <w:lang w:val="nl-NL"/>
        </w:rPr>
        <w:t>Emergency</w:t>
      </w:r>
      <w:proofErr w:type="spellEnd"/>
      <w:r w:rsidR="004C45A8" w:rsidRPr="006E213D">
        <w:rPr>
          <w:lang w:val="nl-NL"/>
        </w:rPr>
        <w:t xml:space="preserve"> Help LUMC</w:t>
      </w:r>
    </w:p>
    <w:p w14:paraId="3D2505D7" w14:textId="22563B81" w:rsidR="004C45A8" w:rsidRPr="006E213D" w:rsidRDefault="00C45436" w:rsidP="0099357A">
      <w:pPr>
        <w:pStyle w:val="BodyText"/>
        <w:rPr>
          <w:lang w:val="nl-NL"/>
        </w:rPr>
      </w:pPr>
      <w:r w:rsidRPr="006E213D">
        <w:rPr>
          <w:lang w:val="nl-NL"/>
        </w:rPr>
        <w:t>*</w:t>
      </w:r>
      <w:r w:rsidR="00862260" w:rsidRPr="006E213D">
        <w:rPr>
          <w:lang w:val="nl-NL"/>
        </w:rPr>
        <w:t xml:space="preserve"> </w:t>
      </w:r>
      <w:r w:rsidR="004C45A8" w:rsidRPr="006E213D">
        <w:rPr>
          <w:lang w:val="nl-NL"/>
        </w:rPr>
        <w:t>E</w:t>
      </w:r>
      <w:r w:rsidR="00767F23" w:rsidRPr="006E213D">
        <w:rPr>
          <w:lang w:val="nl-NL"/>
        </w:rPr>
        <w:t>indhoven, t</w:t>
      </w:r>
      <w:r w:rsidR="004C45A8" w:rsidRPr="006E213D">
        <w:rPr>
          <w:lang w:val="nl-NL"/>
        </w:rPr>
        <w:t>el: 0900 8861 Huisartsenpost Oost-Brabant</w:t>
      </w:r>
    </w:p>
    <w:p w14:paraId="1826A470" w14:textId="6135892C" w:rsidR="004C45A8" w:rsidRPr="0099357A" w:rsidRDefault="00C45436" w:rsidP="0099357A">
      <w:pPr>
        <w:pStyle w:val="BodyText"/>
      </w:pPr>
      <w:r w:rsidRPr="0099357A">
        <w:t>*</w:t>
      </w:r>
      <w:r w:rsidR="00862260" w:rsidRPr="0099357A">
        <w:t xml:space="preserve"> </w:t>
      </w:r>
      <w:r w:rsidR="004C45A8" w:rsidRPr="0099357A">
        <w:t>T</w:t>
      </w:r>
      <w:r w:rsidR="002954CD" w:rsidRPr="0099357A">
        <w:t xml:space="preserve">ilburg, </w:t>
      </w:r>
      <w:proofErr w:type="spellStart"/>
      <w:r w:rsidR="002954CD" w:rsidRPr="0099357A">
        <w:t>t</w:t>
      </w:r>
      <w:r w:rsidR="004C45A8" w:rsidRPr="0099357A">
        <w:t>el</w:t>
      </w:r>
      <w:proofErr w:type="spellEnd"/>
      <w:r w:rsidR="004C45A8" w:rsidRPr="0099357A">
        <w:t xml:space="preserve">: 0900 332 2222 </w:t>
      </w:r>
      <w:proofErr w:type="spellStart"/>
      <w:r w:rsidR="004C45A8" w:rsidRPr="0099357A">
        <w:t>Huisartsenposten</w:t>
      </w:r>
      <w:proofErr w:type="spellEnd"/>
      <w:r w:rsidR="004C45A8" w:rsidRPr="0099357A">
        <w:t xml:space="preserve"> Midden-Brabant</w:t>
      </w:r>
    </w:p>
    <w:p w14:paraId="2F5C9B45" w14:textId="77777777" w:rsidR="004C45A8" w:rsidRDefault="004C45A8" w:rsidP="0019535A">
      <w:pPr>
        <w:pStyle w:val="BodyText"/>
        <w:rPr>
          <w:rFonts w:cs="Calibri"/>
        </w:rPr>
      </w:pPr>
    </w:p>
    <w:p w14:paraId="2ED0D836" w14:textId="24312FFB" w:rsidR="0005210D" w:rsidRDefault="0024673C" w:rsidP="0019535A">
      <w:pPr>
        <w:pStyle w:val="BodyText"/>
        <w:rPr>
          <w:rFonts w:cs="Calibri"/>
          <w:b/>
          <w:bCs/>
        </w:rPr>
      </w:pPr>
      <w:r>
        <w:rPr>
          <w:rFonts w:cs="Calibri"/>
          <w:b/>
          <w:bCs/>
        </w:rPr>
        <w:t xml:space="preserve">Gas and electrical </w:t>
      </w:r>
      <w:r w:rsidR="007735E5" w:rsidRPr="0046036E">
        <w:rPr>
          <w:rFonts w:cs="Calibri"/>
          <w:b/>
          <w:bCs/>
        </w:rPr>
        <w:t>emergenc</w:t>
      </w:r>
      <w:r>
        <w:rPr>
          <w:rFonts w:cs="Calibri"/>
          <w:b/>
          <w:bCs/>
        </w:rPr>
        <w:t>ies</w:t>
      </w:r>
    </w:p>
    <w:p w14:paraId="1AD62A74" w14:textId="77777777" w:rsidR="0024673C" w:rsidRDefault="0024673C" w:rsidP="00046B07">
      <w:pPr>
        <w:pStyle w:val="BodyText"/>
      </w:pPr>
      <w:r>
        <w:t>In case of g</w:t>
      </w:r>
      <w:r w:rsidR="0046036E" w:rsidRPr="0046036E">
        <w:t>as leak (</w:t>
      </w:r>
      <w:proofErr w:type="spellStart"/>
      <w:r w:rsidR="0046036E" w:rsidRPr="0046036E">
        <w:t>gaslucht</w:t>
      </w:r>
      <w:proofErr w:type="spellEnd"/>
      <w:r w:rsidR="0046036E" w:rsidRPr="0046036E">
        <w:t>)</w:t>
      </w:r>
      <w:r>
        <w:t xml:space="preserve"> or a </w:t>
      </w:r>
      <w:r w:rsidRPr="0046036E">
        <w:t>power problem (</w:t>
      </w:r>
      <w:proofErr w:type="spellStart"/>
      <w:r w:rsidRPr="0046036E">
        <w:t>stroomstoring</w:t>
      </w:r>
      <w:proofErr w:type="spellEnd"/>
      <w:r w:rsidRPr="0046036E">
        <w:t>)</w:t>
      </w:r>
      <w:r>
        <w:t xml:space="preserve">, </w:t>
      </w:r>
      <w:r w:rsidR="008915BE">
        <w:t>c</w:t>
      </w:r>
      <w:r w:rsidR="0046036E" w:rsidRPr="0046036E">
        <w:t>all 0800 9009</w:t>
      </w:r>
      <w:r w:rsidR="00FE1086">
        <w:t>.</w:t>
      </w:r>
    </w:p>
    <w:p w14:paraId="208F8C60" w14:textId="159F4992" w:rsidR="0046036E" w:rsidRDefault="008915BE" w:rsidP="00046B07">
      <w:pPr>
        <w:pStyle w:val="BodyText"/>
      </w:pPr>
      <w:r>
        <w:t xml:space="preserve">For details, see </w:t>
      </w:r>
      <w:hyperlink r:id="rId187" w:history="1">
        <w:r w:rsidRPr="006F7CE6">
          <w:rPr>
            <w:rStyle w:val="Hyperlink"/>
          </w:rPr>
          <w:t>www.gasenstroomstoringen.nl</w:t>
        </w:r>
      </w:hyperlink>
    </w:p>
    <w:p w14:paraId="79F43FA2" w14:textId="77777777" w:rsidR="0024673C" w:rsidRDefault="0024673C" w:rsidP="00046B07">
      <w:pPr>
        <w:pStyle w:val="BodyText"/>
      </w:pPr>
    </w:p>
    <w:p w14:paraId="7806FB36" w14:textId="39688648" w:rsidR="0046036E" w:rsidRPr="0024673C" w:rsidRDefault="0046036E" w:rsidP="00046B07">
      <w:pPr>
        <w:pStyle w:val="BodyText"/>
        <w:rPr>
          <w:b/>
          <w:bCs/>
        </w:rPr>
      </w:pPr>
      <w:r w:rsidRPr="0024673C">
        <w:rPr>
          <w:b/>
          <w:bCs/>
        </w:rPr>
        <w:t>Water emergencies</w:t>
      </w:r>
    </w:p>
    <w:p w14:paraId="583CD8CF" w14:textId="133BB123" w:rsidR="00FE1086" w:rsidRDefault="0024673C" w:rsidP="00046B07">
      <w:pPr>
        <w:pStyle w:val="BodyText"/>
      </w:pPr>
      <w:r>
        <w:t xml:space="preserve">- </w:t>
      </w:r>
      <w:r w:rsidR="00FE1086">
        <w:t>F</w:t>
      </w:r>
      <w:r w:rsidR="00FE1086" w:rsidRPr="0046036E">
        <w:t>or serious sewage issues</w:t>
      </w:r>
      <w:r w:rsidR="00FE1086">
        <w:t>, c</w:t>
      </w:r>
      <w:r w:rsidR="0046036E" w:rsidRPr="0046036E">
        <w:t xml:space="preserve">ontact your local </w:t>
      </w:r>
      <w:proofErr w:type="spellStart"/>
      <w:r w:rsidR="002F20E1" w:rsidRPr="0051118B">
        <w:t>Gementee</w:t>
      </w:r>
      <w:proofErr w:type="spellEnd"/>
      <w:r w:rsidR="0046036E" w:rsidRPr="0046036E">
        <w:t>.</w:t>
      </w:r>
    </w:p>
    <w:p w14:paraId="3EE02DF2" w14:textId="64836A47" w:rsidR="0046036E" w:rsidRPr="0046036E" w:rsidRDefault="0024673C" w:rsidP="00046B07">
      <w:pPr>
        <w:pStyle w:val="BodyText"/>
      </w:pPr>
      <w:r>
        <w:t xml:space="preserve">- </w:t>
      </w:r>
      <w:r w:rsidR="0046036E" w:rsidRPr="0046036E">
        <w:t xml:space="preserve">If the problem is in the length of pipe between the street and your house, </w:t>
      </w:r>
      <w:r w:rsidR="00FE1086">
        <w:t xml:space="preserve">contact </w:t>
      </w:r>
      <w:r w:rsidR="0046036E" w:rsidRPr="0046036E">
        <w:t>the local water board</w:t>
      </w:r>
      <w:r w:rsidR="00FE1086">
        <w:t xml:space="preserve">. At </w:t>
      </w:r>
      <w:hyperlink r:id="rId188" w:history="1">
        <w:r w:rsidR="00FE1086" w:rsidRPr="006F7CE6">
          <w:rPr>
            <w:rStyle w:val="Hyperlink"/>
          </w:rPr>
          <w:t>www.vewin.nl</w:t>
        </w:r>
      </w:hyperlink>
      <w:r w:rsidR="00FE1086">
        <w:t xml:space="preserve">, </w:t>
      </w:r>
      <w:r w:rsidR="008A4870">
        <w:t xml:space="preserve">in the field </w:t>
      </w:r>
      <w:r w:rsidR="00135D21">
        <w:t xml:space="preserve">under </w:t>
      </w:r>
      <w:proofErr w:type="spellStart"/>
      <w:r w:rsidR="00FE1086" w:rsidRPr="008A4870">
        <w:rPr>
          <w:b/>
          <w:bCs/>
        </w:rPr>
        <w:t>Uw</w:t>
      </w:r>
      <w:proofErr w:type="spellEnd"/>
      <w:r w:rsidR="00FE1086" w:rsidRPr="008A4870">
        <w:rPr>
          <w:b/>
          <w:bCs/>
        </w:rPr>
        <w:t xml:space="preserve"> </w:t>
      </w:r>
      <w:proofErr w:type="spellStart"/>
      <w:r w:rsidR="00FE1086" w:rsidRPr="008A4870">
        <w:rPr>
          <w:b/>
          <w:bCs/>
        </w:rPr>
        <w:t>drinkwaterbedrijf</w:t>
      </w:r>
      <w:proofErr w:type="spellEnd"/>
      <w:r w:rsidR="00135D21">
        <w:t>,</w:t>
      </w:r>
      <w:r w:rsidR="00FE1086">
        <w:t xml:space="preserve"> enter </w:t>
      </w:r>
      <w:r w:rsidR="0046036E" w:rsidRPr="0046036E">
        <w:t>your postcode.</w:t>
      </w:r>
    </w:p>
    <w:p w14:paraId="3594BDEE" w14:textId="587B71B0" w:rsidR="0046036E" w:rsidRPr="0046036E" w:rsidRDefault="00F03863" w:rsidP="00046B07">
      <w:pPr>
        <w:pStyle w:val="BodyText"/>
      </w:pPr>
      <w:r>
        <w:t xml:space="preserve">- </w:t>
      </w:r>
      <w:r w:rsidR="0046036E" w:rsidRPr="0046036E">
        <w:t>For situations</w:t>
      </w:r>
      <w:r>
        <w:t xml:space="preserve"> of y</w:t>
      </w:r>
      <w:r w:rsidR="0046036E" w:rsidRPr="0046036E">
        <w:t xml:space="preserve">our responsibility, </w:t>
      </w:r>
      <w:r w:rsidR="00D12190">
        <w:t xml:space="preserve">find </w:t>
      </w:r>
      <w:r w:rsidR="0046036E" w:rsidRPr="0046036E">
        <w:t xml:space="preserve">a </w:t>
      </w:r>
      <w:r w:rsidR="007D5AE4" w:rsidRPr="0046036E">
        <w:t>plumber</w:t>
      </w:r>
      <w:r w:rsidR="007D5AE4">
        <w:t xml:space="preserve"> (</w:t>
      </w:r>
      <w:proofErr w:type="spellStart"/>
      <w:r w:rsidR="0046036E" w:rsidRPr="0046036E">
        <w:t>loodgieter</w:t>
      </w:r>
      <w:proofErr w:type="spellEnd"/>
      <w:r w:rsidR="007D5AE4">
        <w:t>)</w:t>
      </w:r>
      <w:r w:rsidR="0046036E" w:rsidRPr="0046036E">
        <w:t>.</w:t>
      </w:r>
    </w:p>
    <w:p w14:paraId="710460C5" w14:textId="5CAD9171" w:rsidR="0046036E" w:rsidRPr="0046036E" w:rsidRDefault="00CF0813" w:rsidP="00046B07">
      <w:pPr>
        <w:pStyle w:val="BodyText"/>
      </w:pPr>
      <w:r w:rsidRPr="00E57657">
        <w:rPr>
          <w:b/>
          <w:bCs/>
        </w:rPr>
        <w:t>Note:</w:t>
      </w:r>
      <w:r>
        <w:t xml:space="preserve"> </w:t>
      </w:r>
      <w:r w:rsidR="0046036E" w:rsidRPr="0046036E">
        <w:t>A plumber</w:t>
      </w:r>
      <w:r w:rsidR="00E57657">
        <w:t xml:space="preserve"> may come and </w:t>
      </w:r>
      <w:r w:rsidR="0046036E" w:rsidRPr="0046036E">
        <w:t xml:space="preserve">charge you around €60 </w:t>
      </w:r>
      <w:r w:rsidR="009B6FCC">
        <w:t xml:space="preserve">just to say </w:t>
      </w:r>
      <w:r w:rsidR="0046036E" w:rsidRPr="0046036E">
        <w:t xml:space="preserve">to call </w:t>
      </w:r>
      <w:r w:rsidR="009B6FCC">
        <w:t xml:space="preserve">a </w:t>
      </w:r>
      <w:r w:rsidR="0046036E" w:rsidRPr="0046036E">
        <w:t>local water board, as this isn’t the part of the pipe the individual householder is responsible for.</w:t>
      </w:r>
    </w:p>
    <w:p w14:paraId="649223BA" w14:textId="7B4A629B" w:rsidR="006916EC" w:rsidRDefault="00B02496" w:rsidP="003F5C4B">
      <w:pPr>
        <w:pStyle w:val="Heading2"/>
      </w:pPr>
      <w:bookmarkStart w:id="40" w:name="_Toc175581839"/>
      <w:r>
        <w:t>Medical Tests</w:t>
      </w:r>
      <w:bookmarkEnd w:id="40"/>
    </w:p>
    <w:p w14:paraId="37794E96" w14:textId="7290C592" w:rsidR="00B02496" w:rsidRDefault="00000000" w:rsidP="00B02496">
      <w:pPr>
        <w:pStyle w:val="BodyText"/>
      </w:pPr>
      <w:hyperlink r:id="rId189" w:history="1">
        <w:r w:rsidR="0026435E" w:rsidRPr="00450E44">
          <w:rPr>
            <w:rStyle w:val="Hyperlink"/>
          </w:rPr>
          <w:t>https://www.bloedwaardentest.nl/</w:t>
        </w:r>
      </w:hyperlink>
      <w:r w:rsidR="0026435E">
        <w:t xml:space="preserve"> </w:t>
      </w:r>
      <w:r w:rsidR="00B02496">
        <w:t>The cheapest, most mass-produced, varied</w:t>
      </w:r>
      <w:r w:rsidR="00A53A43">
        <w:t>, and quick</w:t>
      </w:r>
      <w:r w:rsidR="00B02496">
        <w:t xml:space="preserve"> </w:t>
      </w:r>
      <w:r w:rsidR="00E332ED">
        <w:t xml:space="preserve">service. </w:t>
      </w:r>
      <w:r w:rsidR="00A53A43">
        <w:t xml:space="preserve">It </w:t>
      </w:r>
      <w:r w:rsidR="00E332ED">
        <w:t>provide</w:t>
      </w:r>
      <w:r w:rsidR="00A53A43">
        <w:t>s</w:t>
      </w:r>
      <w:r w:rsidR="00E332ED">
        <w:t xml:space="preserve"> different </w:t>
      </w:r>
      <w:r w:rsidR="00B02496">
        <w:t>package</w:t>
      </w:r>
      <w:r w:rsidR="00E332ED">
        <w:t>s</w:t>
      </w:r>
      <w:r w:rsidR="00B02496">
        <w:t xml:space="preserve">, you can collect </w:t>
      </w:r>
      <w:r w:rsidR="007136B1">
        <w:t>different materials (</w:t>
      </w:r>
      <w:r w:rsidR="00B02496">
        <w:t>not just blood</w:t>
      </w:r>
      <w:r w:rsidR="007136B1">
        <w:t>)</w:t>
      </w:r>
      <w:r w:rsidR="00B02496">
        <w:t xml:space="preserve">, </w:t>
      </w:r>
      <w:r w:rsidR="00A53A43">
        <w:t xml:space="preserve">and you can collect them yourself </w:t>
      </w:r>
      <w:r w:rsidR="00B02496">
        <w:t>to save money.</w:t>
      </w:r>
    </w:p>
    <w:p w14:paraId="43C8B38C" w14:textId="77777777" w:rsidR="00B02496" w:rsidRDefault="00B02496" w:rsidP="00B02496">
      <w:pPr>
        <w:pStyle w:val="BodyText"/>
      </w:pPr>
    </w:p>
    <w:p w14:paraId="059CE0A6" w14:textId="3BC48B18" w:rsidR="00B02496" w:rsidRDefault="00000000" w:rsidP="00B02496">
      <w:pPr>
        <w:pStyle w:val="BodyText"/>
      </w:pPr>
      <w:hyperlink r:id="rId190" w:history="1">
        <w:r w:rsidR="008278E6" w:rsidRPr="00450E44">
          <w:rPr>
            <w:rStyle w:val="Hyperlink"/>
          </w:rPr>
          <w:t>https://onedayclinic.nl/</w:t>
        </w:r>
      </w:hyperlink>
      <w:r w:rsidR="008278E6">
        <w:t xml:space="preserve"> Q</w:t>
      </w:r>
      <w:r w:rsidR="00B02496">
        <w:t>uick but expensive medical tests</w:t>
      </w:r>
    </w:p>
    <w:p w14:paraId="7690B710" w14:textId="1CEF5886" w:rsidR="00B02496" w:rsidRDefault="00000000" w:rsidP="00B02496">
      <w:pPr>
        <w:pStyle w:val="BodyText"/>
      </w:pPr>
      <w:hyperlink r:id="rId191" w:history="1">
        <w:r w:rsidR="00B922A3" w:rsidRPr="00450E44">
          <w:rPr>
            <w:rStyle w:val="Hyperlink"/>
          </w:rPr>
          <w:t>https://gratishivtest.nl/en/</w:t>
        </w:r>
      </w:hyperlink>
      <w:r w:rsidR="00B922A3">
        <w:t xml:space="preserve"> HIV test</w:t>
      </w:r>
    </w:p>
    <w:p w14:paraId="071FEEED" w14:textId="77777777" w:rsidR="00653B22" w:rsidRDefault="00653B22" w:rsidP="00B02496">
      <w:pPr>
        <w:pStyle w:val="BodyText"/>
      </w:pPr>
    </w:p>
    <w:p w14:paraId="0F223C2F" w14:textId="4B7610B5" w:rsidR="004634C4" w:rsidRPr="004634C4" w:rsidRDefault="006A4344" w:rsidP="00B02496">
      <w:pPr>
        <w:pStyle w:val="BodyText"/>
      </w:pPr>
      <w:r>
        <w:t>I</w:t>
      </w:r>
      <w:r w:rsidR="005F441D" w:rsidRPr="005F441D">
        <w:t>n the Netherlands</w:t>
      </w:r>
      <w:r>
        <w:t xml:space="preserve">, </w:t>
      </w:r>
      <w:r w:rsidR="003616D7">
        <w:t xml:space="preserve">after </w:t>
      </w:r>
      <w:r w:rsidR="005F441D" w:rsidRPr="005F441D">
        <w:t>receiving the residence permit card</w:t>
      </w:r>
      <w:r w:rsidR="00E66D0E">
        <w:t>,</w:t>
      </w:r>
      <w:r w:rsidR="005F441D" w:rsidRPr="005F441D">
        <w:t xml:space="preserve"> </w:t>
      </w:r>
      <w:r>
        <w:t>f</w:t>
      </w:r>
      <w:r w:rsidRPr="005F441D">
        <w:t>oreigners need to</w:t>
      </w:r>
      <w:r>
        <w:t xml:space="preserve"> take </w:t>
      </w:r>
      <w:r w:rsidRPr="005F441D">
        <w:t>a tuberculosis (TB) test</w:t>
      </w:r>
      <w:r w:rsidR="00547BBB">
        <w:t xml:space="preserve">. </w:t>
      </w:r>
      <w:r w:rsidR="0021121D">
        <w:t xml:space="preserve">Foreigners from the following </w:t>
      </w:r>
      <w:r w:rsidR="005C1E60">
        <w:t xml:space="preserve">countries </w:t>
      </w:r>
      <w:r w:rsidR="00CF6E2C">
        <w:t xml:space="preserve">do not need to </w:t>
      </w:r>
      <w:r w:rsidR="004634C4">
        <w:t xml:space="preserve">take the </w:t>
      </w:r>
      <w:r w:rsidR="005C1E60">
        <w:t xml:space="preserve">TB </w:t>
      </w:r>
      <w:r w:rsidR="004634C4">
        <w:t xml:space="preserve">test </w:t>
      </w:r>
      <w:hyperlink r:id="rId192" w:history="1">
        <w:r w:rsidR="004634C4" w:rsidRPr="00F57306">
          <w:rPr>
            <w:rStyle w:val="Hyperlink"/>
          </w:rPr>
          <w:t>https://ind.nl/nl/formulieren/7144.pdf</w:t>
        </w:r>
      </w:hyperlink>
    </w:p>
    <w:p w14:paraId="66D7987A" w14:textId="64D57024" w:rsidR="00FA16BB" w:rsidRDefault="00DF7F05" w:rsidP="00765EDA">
      <w:pPr>
        <w:pStyle w:val="Heading2"/>
        <w:pageBreakBefore/>
      </w:pPr>
      <w:bookmarkStart w:id="41" w:name="_Toc175581840"/>
      <w:r>
        <w:lastRenderedPageBreak/>
        <w:t>Doctors</w:t>
      </w:r>
      <w:r w:rsidR="001B3EC5">
        <w:t xml:space="preserve"> &amp; </w:t>
      </w:r>
      <w:r w:rsidR="00F93130" w:rsidRPr="00F93130">
        <w:t>Pharmacy</w:t>
      </w:r>
      <w:bookmarkEnd w:id="41"/>
    </w:p>
    <w:p w14:paraId="046F8E2C" w14:textId="588B30C7" w:rsidR="008D5914" w:rsidRDefault="008D5914" w:rsidP="00DB52E6">
      <w:pPr>
        <w:pStyle w:val="BodyText"/>
        <w:rPr>
          <w:b/>
          <w:bCs/>
        </w:rPr>
      </w:pPr>
      <w:r w:rsidRPr="008D5914">
        <w:rPr>
          <w:b/>
          <w:bCs/>
        </w:rPr>
        <w:t>Doctors/Hospitals</w:t>
      </w:r>
    </w:p>
    <w:p w14:paraId="6092C172" w14:textId="72B0B95E" w:rsidR="00D46E68" w:rsidRPr="00685F0F" w:rsidRDefault="00685F0F" w:rsidP="00DB52E6">
      <w:pPr>
        <w:pStyle w:val="BodyText"/>
      </w:pPr>
      <w:r>
        <w:t>Info about EPAM c</w:t>
      </w:r>
      <w:r w:rsidRPr="00685F0F">
        <w:t xml:space="preserve">ompany </w:t>
      </w:r>
      <w:r>
        <w:t>d</w:t>
      </w:r>
      <w:r w:rsidRPr="00685F0F">
        <w:t>octor</w:t>
      </w:r>
      <w:r>
        <w:t>:</w:t>
      </w:r>
      <w:r w:rsidRPr="00685F0F">
        <w:t xml:space="preserve"> </w:t>
      </w:r>
      <w:hyperlink r:id="rId193" w:history="1">
        <w:r w:rsidRPr="00685F0F">
          <w:rPr>
            <w:rStyle w:val="Hyperlink"/>
          </w:rPr>
          <w:t>https://info.epam.com/handbook/netherlands/all-cities/contractual-policies-and-procedures/policies--procedures/leave-types/sick-leave/company-doctor.html</w:t>
        </w:r>
      </w:hyperlink>
    </w:p>
    <w:p w14:paraId="1306F5B1" w14:textId="77777777" w:rsidR="00D46E68" w:rsidRDefault="00D46E68" w:rsidP="00DB52E6">
      <w:pPr>
        <w:pStyle w:val="BodyText"/>
        <w:rPr>
          <w:b/>
          <w:bCs/>
        </w:rPr>
      </w:pPr>
    </w:p>
    <w:p w14:paraId="09E42B49" w14:textId="7677A70E" w:rsidR="008161EF" w:rsidRDefault="0088644B" w:rsidP="008161EF">
      <w:pPr>
        <w:pStyle w:val="BodyText"/>
      </w:pPr>
      <w:r>
        <w:t>After you regist</w:t>
      </w:r>
      <w:r w:rsidR="00E67FEA">
        <w:t>e</w:t>
      </w:r>
      <w:r>
        <w:t xml:space="preserve">r at the address, </w:t>
      </w:r>
      <w:r w:rsidR="001D266C">
        <w:t>register at the nearest medical center that has a family doctor, called general practitioner (GP).</w:t>
      </w:r>
      <w:r w:rsidR="005C1F10">
        <w:t xml:space="preserve"> </w:t>
      </w:r>
      <w:r w:rsidR="008161EF">
        <w:t xml:space="preserve">Come to the medical center and fill in a registration form. </w:t>
      </w:r>
      <w:r w:rsidR="00363FDA">
        <w:t xml:space="preserve">They </w:t>
      </w:r>
      <w:r w:rsidR="006D1F21">
        <w:t xml:space="preserve">check </w:t>
      </w:r>
      <w:r w:rsidR="00494C01" w:rsidRPr="00494C01">
        <w:t>your application and issue a decision within 4-7 business days.</w:t>
      </w:r>
      <w:r w:rsidR="006D1F21">
        <w:t xml:space="preserve"> </w:t>
      </w:r>
      <w:r w:rsidR="008161EF">
        <w:t>Only after the registration at the medical center, you can make an appointment with a doctor.</w:t>
      </w:r>
    </w:p>
    <w:p w14:paraId="0A71FA37" w14:textId="77777777" w:rsidR="001D266C" w:rsidRDefault="001D266C" w:rsidP="001D266C">
      <w:pPr>
        <w:pStyle w:val="BodyText"/>
        <w:rPr>
          <w:b/>
          <w:bCs/>
        </w:rPr>
      </w:pPr>
    </w:p>
    <w:p w14:paraId="787F8721" w14:textId="14292B62" w:rsidR="001D266C" w:rsidRDefault="001D266C" w:rsidP="001D266C">
      <w:pPr>
        <w:pStyle w:val="BodyText"/>
      </w:pPr>
      <w:r w:rsidRPr="00461F27">
        <w:rPr>
          <w:b/>
          <w:bCs/>
        </w:rPr>
        <w:t>Note:</w:t>
      </w:r>
      <w:r>
        <w:t xml:space="preserve"> Register at the medical center even if you have strong health and do not fall ill. Registration takes 4-7 working days. Being registered saves your time if something happens. </w:t>
      </w:r>
    </w:p>
    <w:p w14:paraId="6363C219" w14:textId="77777777" w:rsidR="001D266C" w:rsidRDefault="001D266C" w:rsidP="0088644B">
      <w:pPr>
        <w:pStyle w:val="BodyText"/>
      </w:pPr>
    </w:p>
    <w:p w14:paraId="0C8DE141" w14:textId="20544A89" w:rsidR="00B60218" w:rsidRDefault="00B60218" w:rsidP="00B60218">
      <w:pPr>
        <w:pStyle w:val="BodyText"/>
      </w:pPr>
      <w:r>
        <w:t>To find a GP, go to:</w:t>
      </w:r>
    </w:p>
    <w:p w14:paraId="3A072147" w14:textId="77777777" w:rsidR="00B60218" w:rsidRDefault="00B60218" w:rsidP="00B60218">
      <w:pPr>
        <w:pStyle w:val="BodyText"/>
      </w:pPr>
      <w:r>
        <w:t xml:space="preserve">- </w:t>
      </w:r>
      <w:hyperlink r:id="rId194" w:history="1">
        <w:r w:rsidRPr="00450E44">
          <w:rPr>
            <w:rStyle w:val="Hyperlink"/>
          </w:rPr>
          <w:t>https://www.kiesuwhuisarts.nl/</w:t>
        </w:r>
      </w:hyperlink>
    </w:p>
    <w:p w14:paraId="3E947024" w14:textId="77777777" w:rsidR="00B60218" w:rsidRDefault="00B60218" w:rsidP="00B60218">
      <w:pPr>
        <w:pStyle w:val="BodyText"/>
      </w:pPr>
      <w:r>
        <w:t xml:space="preserve">- </w:t>
      </w:r>
      <w:hyperlink r:id="rId195" w:history="1">
        <w:r w:rsidRPr="00450E44">
          <w:rPr>
            <w:rStyle w:val="Hyperlink"/>
          </w:rPr>
          <w:t>https://www.zorgkaartnederland.nl/</w:t>
        </w:r>
      </w:hyperlink>
      <w:r>
        <w:rPr>
          <w:rFonts w:cs="Calibri"/>
        </w:rPr>
        <w:t xml:space="preserve">, enter </w:t>
      </w:r>
      <w:r w:rsidRPr="00175072">
        <w:rPr>
          <w:rFonts w:cs="Calibri"/>
        </w:rPr>
        <w:t xml:space="preserve">your postcode and click </w:t>
      </w:r>
      <w:proofErr w:type="spellStart"/>
      <w:r w:rsidRPr="0072697C">
        <w:rPr>
          <w:rFonts w:cs="Calibri"/>
          <w:b/>
          <w:bCs/>
        </w:rPr>
        <w:t>zoek</w:t>
      </w:r>
      <w:proofErr w:type="spellEnd"/>
      <w:r w:rsidRPr="00CE02DC">
        <w:rPr>
          <w:rFonts w:cs="Calibri"/>
        </w:rPr>
        <w:t>.</w:t>
      </w:r>
    </w:p>
    <w:p w14:paraId="3B0A44BA" w14:textId="77777777" w:rsidR="00B60218" w:rsidRDefault="00B60218" w:rsidP="00DB52E6">
      <w:pPr>
        <w:pStyle w:val="BodyText"/>
        <w:rPr>
          <w:b/>
          <w:bCs/>
        </w:rPr>
      </w:pPr>
    </w:p>
    <w:p w14:paraId="6B3B6EEA" w14:textId="1461457D" w:rsidR="0088644B" w:rsidRDefault="00E67FEA" w:rsidP="00DB52E6">
      <w:pPr>
        <w:pStyle w:val="BodyText"/>
      </w:pPr>
      <w:r>
        <w:rPr>
          <w:b/>
          <w:bCs/>
        </w:rPr>
        <w:t xml:space="preserve">To </w:t>
      </w:r>
      <w:r>
        <w:t xml:space="preserve">make an appointment, </w:t>
      </w:r>
      <w:r w:rsidR="00F53B8B">
        <w:t>depending on the medical center</w:t>
      </w:r>
      <w:r w:rsidR="00841626">
        <w:t xml:space="preserve"> that you visit</w:t>
      </w:r>
      <w:r w:rsidR="00F53B8B">
        <w:t xml:space="preserve">, </w:t>
      </w:r>
      <w:r>
        <w:t xml:space="preserve">go to </w:t>
      </w:r>
      <w:hyperlink r:id="rId196" w:history="1">
        <w:r w:rsidR="00025BC0" w:rsidRPr="00A241C4">
          <w:rPr>
            <w:rStyle w:val="Hyperlink"/>
          </w:rPr>
          <w:t>https://home.mijngezondheid.net/</w:t>
        </w:r>
      </w:hyperlink>
      <w:r w:rsidR="00025BC0">
        <w:t xml:space="preserve"> </w:t>
      </w:r>
      <w:r w:rsidR="00B60218">
        <w:t>o</w:t>
      </w:r>
      <w:r w:rsidR="00025BC0">
        <w:t xml:space="preserve">r use the </w:t>
      </w:r>
      <w:proofErr w:type="spellStart"/>
      <w:r w:rsidR="00B60218">
        <w:t>MedGemak</w:t>
      </w:r>
      <w:proofErr w:type="spellEnd"/>
      <w:r w:rsidR="00B60218">
        <w:t xml:space="preserve"> app.</w:t>
      </w:r>
    </w:p>
    <w:p w14:paraId="6EE3DD4E" w14:textId="27D63BF7" w:rsidR="00C06D7E" w:rsidRDefault="009349BE" w:rsidP="00DB52E6">
      <w:pPr>
        <w:pStyle w:val="BodyText"/>
      </w:pPr>
      <w:r>
        <w:t>T</w:t>
      </w:r>
      <w:r w:rsidRPr="009349BE">
        <w:t xml:space="preserve">o </w:t>
      </w:r>
      <w:r>
        <w:t>c</w:t>
      </w:r>
      <w:r w:rsidRPr="009349BE">
        <w:t xml:space="preserve">ommunicate </w:t>
      </w:r>
      <w:r>
        <w:t>e</w:t>
      </w:r>
      <w:r w:rsidRPr="009349BE">
        <w:t xml:space="preserve">ffectively with a </w:t>
      </w:r>
      <w:r>
        <w:t>f</w:t>
      </w:r>
      <w:r w:rsidRPr="009349BE">
        <w:t xml:space="preserve">amily </w:t>
      </w:r>
      <w:r>
        <w:t>d</w:t>
      </w:r>
      <w:r w:rsidRPr="009349BE">
        <w:t>octor</w:t>
      </w:r>
      <w:r>
        <w:t>, see</w:t>
      </w:r>
      <w:r w:rsidRPr="009349BE">
        <w:t xml:space="preserve"> </w:t>
      </w:r>
      <w:hyperlink r:id="rId197" w:history="1">
        <w:r w:rsidR="00C06D7E" w:rsidRPr="00A241C4">
          <w:rPr>
            <w:rStyle w:val="Hyperlink"/>
          </w:rPr>
          <w:t>https://livinginholland.blog/huisarts-faq/</w:t>
        </w:r>
      </w:hyperlink>
    </w:p>
    <w:p w14:paraId="4B92D192" w14:textId="77777777" w:rsidR="00C06D7E" w:rsidRDefault="00C06D7E" w:rsidP="00DB52E6">
      <w:pPr>
        <w:pStyle w:val="BodyText"/>
      </w:pPr>
    </w:p>
    <w:p w14:paraId="3AF2A032" w14:textId="77777777" w:rsidR="00DB52E6" w:rsidRDefault="00DB52E6" w:rsidP="00DB52E6">
      <w:pPr>
        <w:pStyle w:val="BodyText"/>
      </w:pPr>
      <w:r w:rsidRPr="006A1FCE">
        <w:rPr>
          <w:b/>
          <w:bCs/>
        </w:rPr>
        <w:t>Note:</w:t>
      </w:r>
      <w:r>
        <w:t xml:space="preserve"> Visiting a hospital is available only by prior appointment from a GP.</w:t>
      </w:r>
    </w:p>
    <w:p w14:paraId="08F874C9" w14:textId="77777777" w:rsidR="00DB52E6" w:rsidRDefault="00DB52E6" w:rsidP="00DB52E6">
      <w:pPr>
        <w:pStyle w:val="BodyText"/>
      </w:pPr>
      <w:r>
        <w:t>For the list of hospitals (</w:t>
      </w:r>
      <w:proofErr w:type="spellStart"/>
      <w:r>
        <w:t>ziekenhuis</w:t>
      </w:r>
      <w:proofErr w:type="spellEnd"/>
      <w:r>
        <w:t xml:space="preserve">) and medical centers, go to </w:t>
      </w:r>
      <w:hyperlink r:id="rId198" w:history="1">
        <w:r w:rsidRPr="00450E44">
          <w:rPr>
            <w:rStyle w:val="Hyperlink"/>
          </w:rPr>
          <w:t>https://www.ziekenhuis.nl/</w:t>
        </w:r>
      </w:hyperlink>
    </w:p>
    <w:p w14:paraId="3EA4F599" w14:textId="77777777" w:rsidR="00DB52E6" w:rsidRDefault="00DB52E6" w:rsidP="00DB52E6">
      <w:pPr>
        <w:pStyle w:val="BodyText"/>
      </w:pPr>
      <w:r>
        <w:t xml:space="preserve">For info on hospitals, see </w:t>
      </w:r>
      <w:hyperlink r:id="rId199" w:history="1">
        <w:r w:rsidRPr="00450E44">
          <w:rPr>
            <w:rStyle w:val="Hyperlink"/>
          </w:rPr>
          <w:t>https://www.expatica.com/nl/healthcare/healthcare-services/hospitals-in-the-netherlands-100735/</w:t>
        </w:r>
      </w:hyperlink>
    </w:p>
    <w:p w14:paraId="26F61C66" w14:textId="63E31C0D" w:rsidR="005663DD" w:rsidRDefault="005663DD" w:rsidP="005663DD">
      <w:pPr>
        <w:pStyle w:val="BodyText"/>
      </w:pPr>
      <w:r>
        <w:t xml:space="preserve">In case of medical emergency, go to </w:t>
      </w:r>
      <w:r w:rsidRPr="00B2203F">
        <w:rPr>
          <w:b/>
          <w:bCs/>
        </w:rPr>
        <w:t>Health and Sport</w:t>
      </w:r>
      <w:r>
        <w:t xml:space="preserve"> &gt; </w:t>
      </w:r>
      <w:r w:rsidRPr="00B11BC2">
        <w:rPr>
          <w:b/>
          <w:bCs/>
        </w:rPr>
        <w:t>Emergency</w:t>
      </w:r>
      <w:r>
        <w:t>.</w:t>
      </w:r>
    </w:p>
    <w:p w14:paraId="06F72256" w14:textId="77777777" w:rsidR="0070209B" w:rsidRDefault="0070209B" w:rsidP="0070209B">
      <w:pPr>
        <w:pStyle w:val="BodyText"/>
      </w:pPr>
    </w:p>
    <w:p w14:paraId="16920106" w14:textId="5CC3000F" w:rsidR="0047150D" w:rsidRDefault="0070209B" w:rsidP="0070209B">
      <w:pPr>
        <w:pStyle w:val="BodyText"/>
      </w:pPr>
      <w:r>
        <w:t xml:space="preserve">Reliable information about illness and health made by doctors: </w:t>
      </w:r>
      <w:hyperlink r:id="rId200" w:history="1">
        <w:r w:rsidR="00776EED" w:rsidRPr="007D3202">
          <w:rPr>
            <w:rStyle w:val="Hyperlink"/>
          </w:rPr>
          <w:t>https://www.thuisarts.nl/</w:t>
        </w:r>
      </w:hyperlink>
    </w:p>
    <w:p w14:paraId="34F321CE" w14:textId="709ACF38" w:rsidR="0047150D" w:rsidRDefault="0070209B" w:rsidP="005663DD">
      <w:pPr>
        <w:pStyle w:val="BodyText"/>
      </w:pPr>
      <w:r w:rsidRPr="0070209B">
        <w:t>An overview of all NHG Standards for general practitioners</w:t>
      </w:r>
      <w:r>
        <w:t xml:space="preserve">: </w:t>
      </w:r>
      <w:hyperlink r:id="rId201" w:history="1">
        <w:r w:rsidRPr="007D3202">
          <w:rPr>
            <w:rStyle w:val="Hyperlink"/>
          </w:rPr>
          <w:t>https://richtlijnen.nhg.org/</w:t>
        </w:r>
      </w:hyperlink>
    </w:p>
    <w:p w14:paraId="7A9C6E0D" w14:textId="77777777" w:rsidR="00DB52E6" w:rsidRDefault="00DB52E6" w:rsidP="00D266F9">
      <w:pPr>
        <w:pStyle w:val="BodyText"/>
      </w:pPr>
    </w:p>
    <w:p w14:paraId="4C020CF0" w14:textId="29DD78A0" w:rsidR="00AE21E8" w:rsidRPr="00AE21E8" w:rsidRDefault="00AE21E8" w:rsidP="00D266F9">
      <w:pPr>
        <w:pStyle w:val="BodyText"/>
        <w:rPr>
          <w:b/>
          <w:bCs/>
        </w:rPr>
      </w:pPr>
      <w:r w:rsidRPr="00AE21E8">
        <w:rPr>
          <w:b/>
          <w:bCs/>
        </w:rPr>
        <w:t>Pharmacy</w:t>
      </w:r>
    </w:p>
    <w:p w14:paraId="63E02F3D" w14:textId="77777777" w:rsidR="00786BE5" w:rsidRDefault="00CB3845" w:rsidP="00D266F9">
      <w:pPr>
        <w:pStyle w:val="BodyText"/>
      </w:pPr>
      <w:r>
        <w:t xml:space="preserve">To buy </w:t>
      </w:r>
      <w:r w:rsidR="00ED3FD4">
        <w:t>m</w:t>
      </w:r>
      <w:r w:rsidR="00D266F9">
        <w:t>ost pills</w:t>
      </w:r>
      <w:r>
        <w:t xml:space="preserve">, </w:t>
      </w:r>
      <w:r w:rsidRPr="00CB3845">
        <w:rPr>
          <w:b/>
          <w:bCs/>
        </w:rPr>
        <w:t xml:space="preserve">you need a </w:t>
      </w:r>
      <w:r w:rsidR="00D266F9" w:rsidRPr="00CB3845">
        <w:rPr>
          <w:b/>
          <w:bCs/>
        </w:rPr>
        <w:t>prescription</w:t>
      </w:r>
      <w:r w:rsidR="00D266F9">
        <w:t xml:space="preserve">. </w:t>
      </w:r>
      <w:r w:rsidR="00381D8E">
        <w:t>GPs issue online prescriptions</w:t>
      </w:r>
      <w:r w:rsidR="00752E3D">
        <w:t xml:space="preserve"> that are stored in databases that pharmacies can access</w:t>
      </w:r>
      <w:r w:rsidR="00F8026B">
        <w:t>, you do not get a paper prescription.</w:t>
      </w:r>
    </w:p>
    <w:p w14:paraId="4275D075" w14:textId="2E44BF34" w:rsidR="00D266F9" w:rsidRDefault="00786BE5" w:rsidP="00D266F9">
      <w:pPr>
        <w:pStyle w:val="BodyText"/>
      </w:pPr>
      <w:r w:rsidRPr="00786BE5">
        <w:rPr>
          <w:b/>
          <w:bCs/>
        </w:rPr>
        <w:t>Note:</w:t>
      </w:r>
      <w:r w:rsidR="00F8026B">
        <w:t xml:space="preserve"> If y</w:t>
      </w:r>
      <w:r w:rsidR="00D266F9">
        <w:t xml:space="preserve">ou have a prescription </w:t>
      </w:r>
      <w:r>
        <w:t>issued by another country</w:t>
      </w:r>
      <w:r w:rsidR="00D266F9">
        <w:t xml:space="preserve">, translate it </w:t>
      </w:r>
      <w:r w:rsidR="00F8026B">
        <w:t>t</w:t>
      </w:r>
      <w:r w:rsidR="00D266F9">
        <w:t xml:space="preserve">o English and go to your </w:t>
      </w:r>
      <w:r w:rsidR="00F8026B">
        <w:t xml:space="preserve">GP </w:t>
      </w:r>
      <w:r w:rsidR="000865F6">
        <w:t xml:space="preserve">to get </w:t>
      </w:r>
      <w:r w:rsidR="00D266F9">
        <w:t>a local prescription.</w:t>
      </w:r>
    </w:p>
    <w:p w14:paraId="38A14C80" w14:textId="77777777" w:rsidR="005A424A" w:rsidRDefault="005A424A" w:rsidP="00D266F9">
      <w:pPr>
        <w:pStyle w:val="BodyText"/>
      </w:pPr>
    </w:p>
    <w:p w14:paraId="24C701B4" w14:textId="3FF21A66" w:rsidR="00336D54" w:rsidRDefault="00336D54" w:rsidP="00D266F9">
      <w:pPr>
        <w:pStyle w:val="BodyText"/>
      </w:pPr>
      <w:r>
        <w:t>To c</w:t>
      </w:r>
      <w:r w:rsidRPr="00336D54">
        <w:t xml:space="preserve">heck </w:t>
      </w:r>
      <w:r>
        <w:t>if you need a prescription to buy medicine, go to</w:t>
      </w:r>
      <w:r w:rsidR="00225279">
        <w:t xml:space="preserve"> </w:t>
      </w:r>
      <w:hyperlink r:id="rId202" w:history="1">
        <w:r w:rsidR="00225279" w:rsidRPr="00F546C4">
          <w:rPr>
            <w:rStyle w:val="Hyperlink"/>
          </w:rPr>
          <w:t>https://www.geneesmiddeleninformatiebank.nl/ords/f?p=111:3::SEARCH:::P0_DOMAIN,P0_LANG,P3_RVG1:H,EN,115066</w:t>
        </w:r>
      </w:hyperlink>
    </w:p>
    <w:p w14:paraId="68964C33" w14:textId="77777777" w:rsidR="00225279" w:rsidRDefault="00225279" w:rsidP="00D266F9">
      <w:pPr>
        <w:pStyle w:val="BodyText"/>
      </w:pPr>
    </w:p>
    <w:p w14:paraId="2CFDA877" w14:textId="33BC4CA9" w:rsidR="000865F6" w:rsidRDefault="004B7FE9" w:rsidP="00D266F9">
      <w:pPr>
        <w:pStyle w:val="BodyText"/>
      </w:pPr>
      <w:r>
        <w:t xml:space="preserve">To find the nearest pharmacy, </w:t>
      </w:r>
      <w:r w:rsidR="00434EAA">
        <w:t xml:space="preserve">go to </w:t>
      </w:r>
      <w:hyperlink r:id="rId203" w:history="1">
        <w:r w:rsidR="00434EAA" w:rsidRPr="00450E44">
          <w:rPr>
            <w:rStyle w:val="Hyperlink"/>
          </w:rPr>
          <w:t>https://www.apotheek.nl/</w:t>
        </w:r>
      </w:hyperlink>
      <w:r w:rsidR="00434EAA">
        <w:t xml:space="preserve"> and s</w:t>
      </w:r>
      <w:r>
        <w:t xml:space="preserve">earch for medicine, </w:t>
      </w:r>
      <w:r w:rsidR="00E7425E">
        <w:t>diseases, complaints, and so on</w:t>
      </w:r>
      <w:r w:rsidR="007C6AA1">
        <w:t>.</w:t>
      </w:r>
    </w:p>
    <w:p w14:paraId="53634250" w14:textId="0FED7474" w:rsidR="001704CE" w:rsidRDefault="00520517" w:rsidP="00C76509">
      <w:pPr>
        <w:pStyle w:val="BodyText"/>
      </w:pPr>
      <w:r>
        <w:rPr>
          <w:rFonts w:cs="Calibri"/>
        </w:rPr>
        <w:t xml:space="preserve">For the list of </w:t>
      </w:r>
      <w:r w:rsidRPr="004A5BF5">
        <w:rPr>
          <w:rFonts w:cs="Calibri"/>
        </w:rPr>
        <w:t xml:space="preserve">out-of-hours </w:t>
      </w:r>
      <w:r>
        <w:rPr>
          <w:rFonts w:cs="Calibri"/>
        </w:rPr>
        <w:t>p</w:t>
      </w:r>
      <w:r w:rsidRPr="000B13E9">
        <w:rPr>
          <w:rFonts w:cs="Calibri"/>
        </w:rPr>
        <w:t>harmac</w:t>
      </w:r>
      <w:r>
        <w:rPr>
          <w:rFonts w:cs="Calibri"/>
        </w:rPr>
        <w:t xml:space="preserve">ies near you, go to: </w:t>
      </w:r>
      <w:hyperlink r:id="rId204" w:history="1">
        <w:r w:rsidR="005663DD" w:rsidRPr="0043542F">
          <w:rPr>
            <w:rStyle w:val="Hyperlink"/>
            <w:rFonts w:cs="Calibri"/>
          </w:rPr>
          <w:t>https://epa.ms/nlemergency</w:t>
        </w:r>
      </w:hyperlink>
      <w:r>
        <w:t>.</w:t>
      </w:r>
    </w:p>
    <w:p w14:paraId="47DF9899" w14:textId="77777777" w:rsidR="00520517" w:rsidRDefault="00520517" w:rsidP="00C76509">
      <w:pPr>
        <w:pStyle w:val="BodyText"/>
        <w:rPr>
          <w:rFonts w:cs="Calibri"/>
        </w:rPr>
      </w:pPr>
    </w:p>
    <w:p w14:paraId="42B45A13" w14:textId="54129D18" w:rsidR="0091300F" w:rsidRDefault="00CC2EB9" w:rsidP="00C76509">
      <w:pPr>
        <w:pStyle w:val="BodyText"/>
        <w:rPr>
          <w:rFonts w:cs="Calibri"/>
        </w:rPr>
      </w:pPr>
      <w:r>
        <w:rPr>
          <w:rFonts w:cs="Calibri"/>
        </w:rPr>
        <w:lastRenderedPageBreak/>
        <w:t xml:space="preserve">For the list of </w:t>
      </w:r>
      <w:r w:rsidR="00E61B8F">
        <w:rPr>
          <w:rFonts w:cs="Calibri"/>
        </w:rPr>
        <w:t xml:space="preserve">basic </w:t>
      </w:r>
      <w:r>
        <w:rPr>
          <w:rFonts w:cs="Calibri"/>
        </w:rPr>
        <w:t xml:space="preserve">medicine that you </w:t>
      </w:r>
      <w:r w:rsidR="0091300F" w:rsidRPr="0091300F">
        <w:rPr>
          <w:rFonts w:cs="Calibri"/>
        </w:rPr>
        <w:t xml:space="preserve">can definitely </w:t>
      </w:r>
      <w:r>
        <w:rPr>
          <w:rFonts w:cs="Calibri"/>
        </w:rPr>
        <w:t xml:space="preserve">buy in NL without prescription </w:t>
      </w:r>
      <w:r w:rsidRPr="0091300F">
        <w:rPr>
          <w:rFonts w:cs="Calibri"/>
        </w:rPr>
        <w:t>(</w:t>
      </w:r>
      <w:r>
        <w:rPr>
          <w:rFonts w:cs="Calibri"/>
        </w:rPr>
        <w:t xml:space="preserve">in </w:t>
      </w:r>
      <w:proofErr w:type="spellStart"/>
      <w:r>
        <w:rPr>
          <w:rFonts w:cs="Calibri"/>
        </w:rPr>
        <w:t>K</w:t>
      </w:r>
      <w:r w:rsidRPr="0091300F">
        <w:rPr>
          <w:rFonts w:cs="Calibri"/>
        </w:rPr>
        <w:t>ruid</w:t>
      </w:r>
      <w:r>
        <w:rPr>
          <w:rFonts w:cs="Calibri"/>
        </w:rPr>
        <w:t>v</w:t>
      </w:r>
      <w:r w:rsidRPr="0091300F">
        <w:rPr>
          <w:rFonts w:cs="Calibri"/>
        </w:rPr>
        <w:t>at</w:t>
      </w:r>
      <w:proofErr w:type="spellEnd"/>
      <w:r>
        <w:rPr>
          <w:rFonts w:cs="Calibri"/>
        </w:rPr>
        <w:t xml:space="preserve"> and </w:t>
      </w:r>
      <w:proofErr w:type="spellStart"/>
      <w:r>
        <w:rPr>
          <w:rFonts w:cs="Calibri"/>
        </w:rPr>
        <w:t>E</w:t>
      </w:r>
      <w:r w:rsidRPr="0091300F">
        <w:rPr>
          <w:rFonts w:cs="Calibri"/>
        </w:rPr>
        <w:t>tos</w:t>
      </w:r>
      <w:proofErr w:type="spellEnd"/>
      <w:r w:rsidRPr="0091300F">
        <w:rPr>
          <w:rFonts w:cs="Calibri"/>
        </w:rPr>
        <w:t>)</w:t>
      </w:r>
      <w:r>
        <w:rPr>
          <w:rFonts w:cs="Calibri"/>
        </w:rPr>
        <w:t xml:space="preserve">, see </w:t>
      </w:r>
      <w:hyperlink r:id="rId205" w:history="1">
        <w:r w:rsidR="0091300F" w:rsidRPr="00F06EDC">
          <w:rPr>
            <w:rStyle w:val="Hyperlink"/>
            <w:rFonts w:cs="Calibri"/>
          </w:rPr>
          <w:t>https://getupnote.com/share/notes/B0KaO2ZCPchUFQZl9H6nXKlkvPH3/e3e7a214-148e-45c4-b337-daf1feeb4474</w:t>
        </w:r>
      </w:hyperlink>
    </w:p>
    <w:p w14:paraId="712F00A2" w14:textId="77777777" w:rsidR="0091300F" w:rsidRPr="00520517" w:rsidRDefault="0091300F" w:rsidP="00C76509">
      <w:pPr>
        <w:pStyle w:val="BodyText"/>
        <w:rPr>
          <w:rFonts w:cs="Calibri"/>
        </w:rPr>
      </w:pPr>
    </w:p>
    <w:p w14:paraId="55B4EB97" w14:textId="3069515E" w:rsidR="003D0870" w:rsidRPr="006B10D1" w:rsidRDefault="001704CE" w:rsidP="00C76509">
      <w:pPr>
        <w:pStyle w:val="BodyText"/>
        <w:rPr>
          <w:lang w:val="en-GB"/>
        </w:rPr>
      </w:pPr>
      <w:r w:rsidRPr="00AE21E8">
        <w:rPr>
          <w:b/>
          <w:bCs/>
        </w:rPr>
        <w:t>Medicine/Vitamins</w:t>
      </w:r>
    </w:p>
    <w:p w14:paraId="4732EB98" w14:textId="429EBADA" w:rsidR="00620881" w:rsidRDefault="00620881" w:rsidP="00620881">
      <w:pPr>
        <w:pStyle w:val="BodyText"/>
      </w:pPr>
      <w:r w:rsidRPr="006B10D1">
        <w:rPr>
          <w:lang w:val="en-GB"/>
        </w:rPr>
        <w:t xml:space="preserve">- </w:t>
      </w:r>
      <w:proofErr w:type="spellStart"/>
      <w:r w:rsidRPr="006B10D1">
        <w:rPr>
          <w:lang w:val="en-GB"/>
        </w:rPr>
        <w:t>Kruidvat</w:t>
      </w:r>
      <w:proofErr w:type="spellEnd"/>
      <w:r w:rsidRPr="006B10D1">
        <w:rPr>
          <w:lang w:val="en-GB"/>
        </w:rPr>
        <w:t xml:space="preserve">: </w:t>
      </w:r>
      <w:hyperlink r:id="rId206" w:history="1">
        <w:r w:rsidRPr="006B10D1">
          <w:rPr>
            <w:rStyle w:val="Hyperlink"/>
            <w:lang w:val="en-GB"/>
          </w:rPr>
          <w:t>https://www.kruidvat.nl/</w:t>
        </w:r>
      </w:hyperlink>
      <w:r>
        <w:t xml:space="preserve"> Medicine, vitamins, beauty.</w:t>
      </w:r>
      <w:r w:rsidRPr="001D7E92">
        <w:t xml:space="preserve"> </w:t>
      </w:r>
      <w:r>
        <w:t xml:space="preserve">Cheaper than </w:t>
      </w:r>
      <w:proofErr w:type="spellStart"/>
      <w:r>
        <w:t>Etos</w:t>
      </w:r>
      <w:proofErr w:type="spellEnd"/>
    </w:p>
    <w:p w14:paraId="07850D2D" w14:textId="7D1E1B2E" w:rsidR="00620881" w:rsidRPr="00405CB0" w:rsidRDefault="00620881" w:rsidP="00620881">
      <w:pPr>
        <w:pStyle w:val="BodyText"/>
        <w:rPr>
          <w:lang w:val="en-GB"/>
        </w:rPr>
      </w:pPr>
      <w:r>
        <w:t xml:space="preserve">- </w:t>
      </w:r>
      <w:proofErr w:type="spellStart"/>
      <w:r>
        <w:t>Etos</w:t>
      </w:r>
      <w:proofErr w:type="spellEnd"/>
      <w:r>
        <w:t xml:space="preserve">: </w:t>
      </w:r>
      <w:hyperlink r:id="rId207" w:history="1">
        <w:r w:rsidR="00D339BB" w:rsidRPr="00D738D5">
          <w:rPr>
            <w:rStyle w:val="Hyperlink"/>
          </w:rPr>
          <w:t>https://www.etos.nl/</w:t>
        </w:r>
      </w:hyperlink>
      <w:r w:rsidRPr="00542C02">
        <w:t xml:space="preserve"> </w:t>
      </w:r>
      <w:r>
        <w:t xml:space="preserve">Medicine, vitamins, beauty. Connected to Albert </w:t>
      </w:r>
      <w:proofErr w:type="spellStart"/>
      <w:r>
        <w:t>Heijn</w:t>
      </w:r>
      <w:proofErr w:type="spellEnd"/>
      <w:r>
        <w:t xml:space="preserve"> (AH) Premium</w:t>
      </w:r>
    </w:p>
    <w:p w14:paraId="467AB395" w14:textId="5C956A61" w:rsidR="00070552" w:rsidRPr="00494ED6" w:rsidRDefault="00070552" w:rsidP="00070552">
      <w:pPr>
        <w:pStyle w:val="BodyText"/>
        <w:rPr>
          <w:lang w:val="en-GB"/>
        </w:rPr>
      </w:pPr>
      <w:r w:rsidRPr="00B504FF">
        <w:t xml:space="preserve">- Plein.nl: </w:t>
      </w:r>
      <w:hyperlink r:id="rId208" w:history="1">
        <w:r w:rsidR="00D339BB" w:rsidRPr="00D738D5">
          <w:rPr>
            <w:rStyle w:val="Hyperlink"/>
          </w:rPr>
          <w:t>https://www.plein.nl/</w:t>
        </w:r>
      </w:hyperlink>
      <w:r>
        <w:t xml:space="preserve"> Medicine, beauty, healthy food</w:t>
      </w:r>
      <w:r w:rsidRPr="00BB077D">
        <w:t xml:space="preserve"> </w:t>
      </w:r>
      <w:r>
        <w:t>and drinks</w:t>
      </w:r>
    </w:p>
    <w:p w14:paraId="03AEEE31" w14:textId="77777777" w:rsidR="003050AA" w:rsidRDefault="003050AA" w:rsidP="003050AA">
      <w:pPr>
        <w:pStyle w:val="BodyText"/>
      </w:pPr>
      <w:r w:rsidRPr="006B10D1">
        <w:rPr>
          <w:lang w:val="en-GB"/>
        </w:rPr>
        <w:t xml:space="preserve">- Holland &amp; Barret: </w:t>
      </w:r>
      <w:hyperlink r:id="rId209" w:history="1">
        <w:r w:rsidRPr="006B10D1">
          <w:rPr>
            <w:rStyle w:val="Hyperlink"/>
            <w:lang w:val="en-GB"/>
          </w:rPr>
          <w:t>https://www.hollandandbarrett.nl/</w:t>
        </w:r>
      </w:hyperlink>
      <w:r w:rsidRPr="006B10D1">
        <w:rPr>
          <w:rStyle w:val="Hyperlink"/>
          <w:u w:val="none"/>
          <w:lang w:val="en-GB"/>
        </w:rPr>
        <w:t xml:space="preserve"> </w:t>
      </w:r>
      <w:r w:rsidRPr="005C57BF">
        <w:t xml:space="preserve">Vitamins, supplements, natural care, </w:t>
      </w:r>
      <w:r>
        <w:t xml:space="preserve">healthy </w:t>
      </w:r>
      <w:r w:rsidRPr="005C57BF">
        <w:t>food</w:t>
      </w:r>
      <w:r>
        <w:t xml:space="preserve"> and drinks</w:t>
      </w:r>
    </w:p>
    <w:p w14:paraId="22AE3AED" w14:textId="77777777" w:rsidR="008D5914" w:rsidRDefault="008D5914" w:rsidP="008D5914">
      <w:pPr>
        <w:pStyle w:val="BodyText"/>
      </w:pPr>
      <w:r>
        <w:t xml:space="preserve">- </w:t>
      </w:r>
      <w:proofErr w:type="spellStart"/>
      <w:r>
        <w:t>Vitaminstore</w:t>
      </w:r>
      <w:proofErr w:type="spellEnd"/>
      <w:r>
        <w:t xml:space="preserve">: </w:t>
      </w:r>
      <w:hyperlink r:id="rId210" w:history="1">
        <w:r w:rsidRPr="00D738D5">
          <w:rPr>
            <w:rStyle w:val="Hyperlink"/>
          </w:rPr>
          <w:t>https://www.vitaminstore.nl/</w:t>
        </w:r>
      </w:hyperlink>
      <w:r>
        <w:t xml:space="preserve"> Vitamins</w:t>
      </w:r>
    </w:p>
    <w:p w14:paraId="255E0AC8" w14:textId="4694E3B2" w:rsidR="001D7008" w:rsidRDefault="0013057D" w:rsidP="00D266F9">
      <w:pPr>
        <w:pStyle w:val="BodyText"/>
      </w:pPr>
      <w:r>
        <w:t xml:space="preserve">- </w:t>
      </w:r>
      <w:proofErr w:type="spellStart"/>
      <w:r w:rsidR="003D0870">
        <w:t>i</w:t>
      </w:r>
      <w:r>
        <w:t>Herb</w:t>
      </w:r>
      <w:proofErr w:type="spellEnd"/>
      <w:r>
        <w:t xml:space="preserve">: </w:t>
      </w:r>
      <w:hyperlink r:id="rId211" w:history="1">
        <w:r w:rsidRPr="00D738D5">
          <w:rPr>
            <w:rStyle w:val="Hyperlink"/>
          </w:rPr>
          <w:t>https://nl.iherb.com/</w:t>
        </w:r>
      </w:hyperlink>
      <w:r>
        <w:t xml:space="preserve"> Vitamins</w:t>
      </w:r>
    </w:p>
    <w:p w14:paraId="0D8710B5" w14:textId="77777777" w:rsidR="00F911DA" w:rsidRDefault="00F911DA" w:rsidP="00D266F9">
      <w:pPr>
        <w:pStyle w:val="BodyText"/>
      </w:pPr>
    </w:p>
    <w:p w14:paraId="16839984" w14:textId="5AF38721" w:rsidR="00677950" w:rsidRDefault="00F911DA" w:rsidP="00D266F9">
      <w:pPr>
        <w:pStyle w:val="BodyText"/>
      </w:pPr>
      <w:r w:rsidRPr="008912A7">
        <w:t xml:space="preserve">To buy cosmetics and beauty products, go to </w:t>
      </w:r>
      <w:r w:rsidRPr="008912A7">
        <w:rPr>
          <w:b/>
          <w:bCs/>
        </w:rPr>
        <w:t>Shopping</w:t>
      </w:r>
      <w:r w:rsidRPr="008912A7">
        <w:t xml:space="preserve"> &gt; </w:t>
      </w:r>
      <w:r w:rsidRPr="008912A7">
        <w:rPr>
          <w:b/>
          <w:bCs/>
        </w:rPr>
        <w:t>Cosmetics/Beauty</w:t>
      </w:r>
      <w:r w:rsidRPr="008912A7">
        <w:t>.</w:t>
      </w:r>
    </w:p>
    <w:p w14:paraId="62C3B029" w14:textId="5516DDFC" w:rsidR="00975722" w:rsidRDefault="00975722" w:rsidP="009D1F91">
      <w:pPr>
        <w:pStyle w:val="Heading2"/>
      </w:pPr>
      <w:bookmarkStart w:id="42" w:name="_Toc175581841"/>
      <w:r>
        <w:t>Dentist</w:t>
      </w:r>
      <w:bookmarkEnd w:id="42"/>
    </w:p>
    <w:p w14:paraId="7880E2AF" w14:textId="77777777" w:rsidR="00EC0038" w:rsidRDefault="00EC0038" w:rsidP="00EC0038">
      <w:pPr>
        <w:pStyle w:val="BodyText"/>
      </w:pPr>
      <w:r>
        <w:t xml:space="preserve">For info on dental care, see: </w:t>
      </w:r>
      <w:hyperlink r:id="rId212" w:history="1">
        <w:r w:rsidRPr="006F7CE6">
          <w:rPr>
            <w:rStyle w:val="Hyperlink"/>
          </w:rPr>
          <w:t>https://www.expatica.com/nl/healthcare/healthcare-services/dutch-dental-care-104612/</w:t>
        </w:r>
      </w:hyperlink>
    </w:p>
    <w:p w14:paraId="79933974" w14:textId="77777777" w:rsidR="00EC0038" w:rsidRDefault="00EC0038" w:rsidP="00AD71BC">
      <w:pPr>
        <w:pStyle w:val="BodyText"/>
      </w:pPr>
    </w:p>
    <w:p w14:paraId="15051F98" w14:textId="7765058F" w:rsidR="00AD71BC" w:rsidRDefault="00AD71BC" w:rsidP="00AD71BC">
      <w:pPr>
        <w:pStyle w:val="BodyText"/>
      </w:pPr>
      <w:r>
        <w:t>To find a regular dentist, go to:</w:t>
      </w:r>
    </w:p>
    <w:p w14:paraId="0099BE99" w14:textId="77777777" w:rsidR="00AD71BC" w:rsidRDefault="00AD71BC" w:rsidP="00AD71BC">
      <w:pPr>
        <w:pStyle w:val="BodyText"/>
      </w:pPr>
      <w:r>
        <w:t xml:space="preserve">- </w:t>
      </w:r>
      <w:hyperlink r:id="rId213" w:history="1">
        <w:r w:rsidRPr="00450E44">
          <w:rPr>
            <w:rStyle w:val="Hyperlink"/>
          </w:rPr>
          <w:t>https://www.tandarts.nl/</w:t>
        </w:r>
      </w:hyperlink>
    </w:p>
    <w:p w14:paraId="2531A5C9" w14:textId="77777777" w:rsidR="00AD71BC" w:rsidRDefault="00AD71BC" w:rsidP="00AD71BC">
      <w:pPr>
        <w:pStyle w:val="BodyText"/>
      </w:pPr>
      <w:r>
        <w:t xml:space="preserve">- </w:t>
      </w:r>
      <w:hyperlink r:id="rId214" w:history="1">
        <w:r w:rsidRPr="00450E44">
          <w:rPr>
            <w:rStyle w:val="Hyperlink"/>
          </w:rPr>
          <w:t>https://lassustandartsen.nl/</w:t>
        </w:r>
      </w:hyperlink>
    </w:p>
    <w:p w14:paraId="7CB1DE51" w14:textId="77777777" w:rsidR="00AD71BC" w:rsidRDefault="00AD71BC" w:rsidP="00AD71BC">
      <w:pPr>
        <w:pStyle w:val="BodyText"/>
      </w:pPr>
      <w:r>
        <w:t xml:space="preserve">- </w:t>
      </w:r>
      <w:hyperlink r:id="rId215" w:history="1">
        <w:r w:rsidRPr="00450E44">
          <w:rPr>
            <w:rStyle w:val="Hyperlink"/>
          </w:rPr>
          <w:t>https://www.dentalfactory.nl/</w:t>
        </w:r>
      </w:hyperlink>
    </w:p>
    <w:p w14:paraId="4EAACE03" w14:textId="77777777" w:rsidR="00AD71BC" w:rsidRDefault="00AD71BC" w:rsidP="00AD71BC">
      <w:pPr>
        <w:pStyle w:val="BodyText"/>
      </w:pPr>
      <w:r>
        <w:t xml:space="preserve">- </w:t>
      </w:r>
      <w:hyperlink r:id="rId216" w:history="1">
        <w:r w:rsidRPr="00450E44">
          <w:rPr>
            <w:rStyle w:val="Hyperlink"/>
          </w:rPr>
          <w:t>https://www.dekleinewetering.nl/nl/</w:t>
        </w:r>
      </w:hyperlink>
    </w:p>
    <w:p w14:paraId="09AE1FA3" w14:textId="77777777" w:rsidR="00AD71BC" w:rsidRDefault="00AD71BC" w:rsidP="00AD71BC">
      <w:pPr>
        <w:pStyle w:val="BodyText"/>
      </w:pPr>
      <w:r>
        <w:t xml:space="preserve">- </w:t>
      </w:r>
      <w:hyperlink r:id="rId217" w:history="1">
        <w:r w:rsidRPr="00450E44">
          <w:rPr>
            <w:rStyle w:val="Hyperlink"/>
          </w:rPr>
          <w:t>https://www.orthodontiemuseumplein.nl/</w:t>
        </w:r>
      </w:hyperlink>
    </w:p>
    <w:p w14:paraId="534DBF08" w14:textId="77777777" w:rsidR="00AD71BC" w:rsidRDefault="00AD71BC" w:rsidP="00757506">
      <w:pPr>
        <w:pStyle w:val="BodyText"/>
      </w:pPr>
    </w:p>
    <w:p w14:paraId="6216E9A9" w14:textId="6DE47DD6" w:rsidR="00EC0038" w:rsidRDefault="00EC0038" w:rsidP="00975722">
      <w:pPr>
        <w:pStyle w:val="BodyText"/>
      </w:pPr>
      <w:r>
        <w:t>I</w:t>
      </w:r>
      <w:r w:rsidR="00975722">
        <w:t>n case of d</w:t>
      </w:r>
      <w:r w:rsidR="00975722" w:rsidRPr="00C82479">
        <w:t>ental emergency</w:t>
      </w:r>
      <w:r>
        <w:t>:</w:t>
      </w:r>
    </w:p>
    <w:p w14:paraId="6CCFA3B0" w14:textId="187E8C50" w:rsidR="00EC0038" w:rsidRDefault="00EC0038" w:rsidP="00EC0038">
      <w:pPr>
        <w:pStyle w:val="BodyText"/>
      </w:pPr>
      <w:r>
        <w:t xml:space="preserve">- </w:t>
      </w:r>
      <w:r w:rsidR="00706C61">
        <w:t>C</w:t>
      </w:r>
      <w:r>
        <w:t>all your own dentist</w:t>
      </w:r>
      <w:r w:rsidR="001136BC">
        <w:t>.</w:t>
      </w:r>
      <w:r w:rsidR="007D6F37">
        <w:t xml:space="preserve"> </w:t>
      </w:r>
      <w:r w:rsidR="001136BC">
        <w:t>Many dentists provide their own emergency services.</w:t>
      </w:r>
      <w:r>
        <w:t xml:space="preserve"> </w:t>
      </w:r>
      <w:r w:rsidR="001136BC">
        <w:t>A</w:t>
      </w:r>
      <w:r>
        <w:t xml:space="preserve"> recorded message inform</w:t>
      </w:r>
      <w:r w:rsidR="001136BC">
        <w:t>s</w:t>
      </w:r>
      <w:r>
        <w:t xml:space="preserve"> you what to do</w:t>
      </w:r>
      <w:r w:rsidR="001136BC">
        <w:t>.</w:t>
      </w:r>
      <w:r w:rsidRPr="00EC0038">
        <w:t xml:space="preserve"> </w:t>
      </w:r>
    </w:p>
    <w:p w14:paraId="084A128E" w14:textId="06C6FCA7" w:rsidR="00975722" w:rsidRDefault="00C17C82" w:rsidP="00975722">
      <w:pPr>
        <w:pStyle w:val="BodyText"/>
      </w:pPr>
      <w:r>
        <w:t>- C</w:t>
      </w:r>
      <w:r w:rsidR="00975722">
        <w:t>all out-of-hours dentist</w:t>
      </w:r>
      <w:r w:rsidR="0059400A">
        <w:t xml:space="preserve"> helplines</w:t>
      </w:r>
      <w:r w:rsidR="00975722">
        <w:t>:</w:t>
      </w:r>
    </w:p>
    <w:p w14:paraId="1CB67627" w14:textId="6594975F" w:rsidR="00975722" w:rsidRPr="00522836" w:rsidRDefault="0059400A" w:rsidP="00522836">
      <w:pPr>
        <w:pStyle w:val="BodyText"/>
      </w:pPr>
      <w:r w:rsidRPr="00522836">
        <w:t xml:space="preserve">* </w:t>
      </w:r>
      <w:r w:rsidR="00975722" w:rsidRPr="00522836">
        <w:t xml:space="preserve">Amsterdam: 0900 821 2230 </w:t>
      </w:r>
    </w:p>
    <w:p w14:paraId="1EDF8239" w14:textId="13657CEB" w:rsidR="00975722" w:rsidRPr="00522836" w:rsidRDefault="0059400A" w:rsidP="00522836">
      <w:pPr>
        <w:pStyle w:val="BodyText"/>
      </w:pPr>
      <w:r w:rsidRPr="00522836">
        <w:t xml:space="preserve">* </w:t>
      </w:r>
      <w:r w:rsidR="00975722" w:rsidRPr="00522836">
        <w:t xml:space="preserve">Hague: </w:t>
      </w:r>
      <w:r w:rsidR="00377845">
        <w:t>0</w:t>
      </w:r>
      <w:r w:rsidR="00975722" w:rsidRPr="00522836">
        <w:t>70</w:t>
      </w:r>
      <w:r w:rsidR="00377845">
        <w:t xml:space="preserve"> </w:t>
      </w:r>
      <w:r w:rsidR="00975722" w:rsidRPr="00522836">
        <w:t>311</w:t>
      </w:r>
      <w:r w:rsidR="00377845">
        <w:t xml:space="preserve"> </w:t>
      </w:r>
      <w:r w:rsidR="00975722" w:rsidRPr="00522836">
        <w:t>0305</w:t>
      </w:r>
    </w:p>
    <w:p w14:paraId="03D8F669" w14:textId="6A275DD2" w:rsidR="00975722" w:rsidRDefault="0059400A" w:rsidP="00522836">
      <w:pPr>
        <w:pStyle w:val="BodyText"/>
      </w:pPr>
      <w:r w:rsidRPr="00522836">
        <w:t xml:space="preserve">* </w:t>
      </w:r>
      <w:r w:rsidR="00975722" w:rsidRPr="00522836">
        <w:t xml:space="preserve">Rotterdam: </w:t>
      </w:r>
      <w:r w:rsidR="00377845">
        <w:t xml:space="preserve">010 </w:t>
      </w:r>
      <w:r w:rsidR="00975722" w:rsidRPr="00522836">
        <w:t>455</w:t>
      </w:r>
      <w:r w:rsidR="00377845">
        <w:t xml:space="preserve"> </w:t>
      </w:r>
      <w:r w:rsidR="00975722" w:rsidRPr="00522836">
        <w:t xml:space="preserve">2155 </w:t>
      </w:r>
    </w:p>
    <w:p w14:paraId="49BDBB3F" w14:textId="77777777" w:rsidR="00A76CA2" w:rsidRDefault="00A76CA2" w:rsidP="00A07E3A">
      <w:pPr>
        <w:pStyle w:val="Heading2"/>
        <w:pageBreakBefore/>
      </w:pPr>
      <w:bookmarkStart w:id="43" w:name="_Toc175581842"/>
      <w:r>
        <w:lastRenderedPageBreak/>
        <w:t>Vaccination</w:t>
      </w:r>
      <w:bookmarkEnd w:id="43"/>
    </w:p>
    <w:p w14:paraId="0EC532C3" w14:textId="77777777" w:rsidR="00A76CA2" w:rsidRDefault="00A76CA2" w:rsidP="00A76CA2">
      <w:pPr>
        <w:pStyle w:val="BodyText"/>
      </w:pPr>
      <w:r>
        <w:t>Vaccination</w:t>
      </w:r>
      <w:r w:rsidRPr="008A230C">
        <w:t xml:space="preserve"> </w:t>
      </w:r>
      <w:r>
        <w:t>in</w:t>
      </w:r>
      <w:r w:rsidRPr="008A230C">
        <w:t xml:space="preserve"> </w:t>
      </w:r>
      <w:r>
        <w:t>NL</w:t>
      </w:r>
      <w:r w:rsidRPr="008A230C">
        <w:t xml:space="preserve"> </w:t>
      </w:r>
      <w:r>
        <w:t>is</w:t>
      </w:r>
      <w:r w:rsidRPr="008A230C">
        <w:t xml:space="preserve"> </w:t>
      </w:r>
      <w:r>
        <w:t>free</w:t>
      </w:r>
      <w:r w:rsidRPr="008A230C">
        <w:t xml:space="preserve">. </w:t>
      </w:r>
      <w:r>
        <w:t>Medical</w:t>
      </w:r>
      <w:r w:rsidRPr="00161A0B">
        <w:t xml:space="preserve"> </w:t>
      </w:r>
      <w:r>
        <w:t>services</w:t>
      </w:r>
      <w:r w:rsidRPr="00161A0B">
        <w:t xml:space="preserve"> </w:t>
      </w:r>
      <w:r>
        <w:t>vaccinate</w:t>
      </w:r>
      <w:r w:rsidRPr="00161A0B">
        <w:t xml:space="preserve"> </w:t>
      </w:r>
      <w:r>
        <w:t>against</w:t>
      </w:r>
      <w:r w:rsidRPr="00161A0B">
        <w:t xml:space="preserve"> </w:t>
      </w:r>
      <w:r>
        <w:t>various diseases. Both NL residents and tourists can get vaccinated.</w:t>
      </w:r>
    </w:p>
    <w:p w14:paraId="3E391245" w14:textId="77777777" w:rsidR="00A76CA2" w:rsidRDefault="00A76CA2" w:rsidP="00A76CA2">
      <w:pPr>
        <w:pStyle w:val="BodyText"/>
      </w:pPr>
    </w:p>
    <w:p w14:paraId="2E7EBA15" w14:textId="77777777" w:rsidR="00A76CA2" w:rsidRDefault="00A76CA2" w:rsidP="00A76CA2">
      <w:pPr>
        <w:pStyle w:val="BodyText"/>
      </w:pPr>
      <w:r>
        <w:t>NL residents can register for vaccination against Covid19 in advance:</w:t>
      </w:r>
    </w:p>
    <w:p w14:paraId="4EB58960" w14:textId="77777777" w:rsidR="00A76CA2" w:rsidRPr="00B30F5D" w:rsidRDefault="00A76CA2" w:rsidP="00A76CA2">
      <w:pPr>
        <w:pStyle w:val="BodyText"/>
      </w:pPr>
      <w:r w:rsidRPr="00B30F5D">
        <w:t xml:space="preserve">- </w:t>
      </w:r>
      <w:r>
        <w:t>On</w:t>
      </w:r>
      <w:r w:rsidRPr="00B30F5D">
        <w:t xml:space="preserve"> </w:t>
      </w:r>
      <w:r>
        <w:t>phone, you need to provide your BSN.</w:t>
      </w:r>
    </w:p>
    <w:p w14:paraId="2564083C" w14:textId="77777777" w:rsidR="00A76CA2" w:rsidRDefault="00A76CA2" w:rsidP="00A76CA2">
      <w:pPr>
        <w:pStyle w:val="BodyText"/>
        <w:rPr>
          <w:rStyle w:val="Hyperlink"/>
        </w:rPr>
      </w:pPr>
      <w:r>
        <w:t xml:space="preserve">- Online, vaccination </w:t>
      </w:r>
      <w:r w:rsidRPr="004457FE">
        <w:rPr>
          <w:lang w:val="en-GB"/>
        </w:rPr>
        <w:t>locations in Amsterdam:</w:t>
      </w:r>
      <w:r w:rsidRPr="00D44012">
        <w:t xml:space="preserve"> </w:t>
      </w:r>
      <w:hyperlink r:id="rId218" w:history="1">
        <w:r w:rsidRPr="007A4951">
          <w:rPr>
            <w:rStyle w:val="Hyperlink"/>
          </w:rPr>
          <w:t>https</w:t>
        </w:r>
        <w:r w:rsidRPr="00CE411F">
          <w:rPr>
            <w:rStyle w:val="Hyperlink"/>
          </w:rPr>
          <w:t>://</w:t>
        </w:r>
        <w:r w:rsidRPr="007A4951">
          <w:rPr>
            <w:rStyle w:val="Hyperlink"/>
          </w:rPr>
          <w:t>www</w:t>
        </w:r>
        <w:r w:rsidRPr="00CE411F">
          <w:rPr>
            <w:rStyle w:val="Hyperlink"/>
          </w:rPr>
          <w:t>.</w:t>
        </w:r>
        <w:r w:rsidRPr="007A4951">
          <w:rPr>
            <w:rStyle w:val="Hyperlink"/>
          </w:rPr>
          <w:t>ggd</w:t>
        </w:r>
        <w:r w:rsidRPr="00CE411F">
          <w:rPr>
            <w:rStyle w:val="Hyperlink"/>
          </w:rPr>
          <w:t>.</w:t>
        </w:r>
        <w:r w:rsidRPr="007A4951">
          <w:rPr>
            <w:rStyle w:val="Hyperlink"/>
          </w:rPr>
          <w:t>amsterdam</w:t>
        </w:r>
        <w:r w:rsidRPr="00CE411F">
          <w:rPr>
            <w:rStyle w:val="Hyperlink"/>
          </w:rPr>
          <w:t>.</w:t>
        </w:r>
        <w:r w:rsidRPr="007A4951">
          <w:rPr>
            <w:rStyle w:val="Hyperlink"/>
          </w:rPr>
          <w:t>nl</w:t>
        </w:r>
        <w:r w:rsidRPr="00CE411F">
          <w:rPr>
            <w:rStyle w:val="Hyperlink"/>
          </w:rPr>
          <w:t>/</w:t>
        </w:r>
        <w:r w:rsidRPr="007A4951">
          <w:rPr>
            <w:rStyle w:val="Hyperlink"/>
          </w:rPr>
          <w:t>coronavirus</w:t>
        </w:r>
        <w:r w:rsidRPr="00CE411F">
          <w:rPr>
            <w:rStyle w:val="Hyperlink"/>
          </w:rPr>
          <w:t>/</w:t>
        </w:r>
        <w:r w:rsidRPr="007A4951">
          <w:rPr>
            <w:rStyle w:val="Hyperlink"/>
          </w:rPr>
          <w:t>coronavaccinatie</w:t>
        </w:r>
        <w:r w:rsidRPr="00CE411F">
          <w:rPr>
            <w:rStyle w:val="Hyperlink"/>
          </w:rPr>
          <w:t>-</w:t>
        </w:r>
        <w:r w:rsidRPr="007A4951">
          <w:rPr>
            <w:rStyle w:val="Hyperlink"/>
          </w:rPr>
          <w:t>locaties</w:t>
        </w:r>
        <w:r w:rsidRPr="00CE411F">
          <w:rPr>
            <w:rStyle w:val="Hyperlink"/>
          </w:rPr>
          <w:t>-</w:t>
        </w:r>
        <w:r w:rsidRPr="007A4951">
          <w:rPr>
            <w:rStyle w:val="Hyperlink"/>
          </w:rPr>
          <w:t>amsterdam</w:t>
        </w:r>
        <w:r w:rsidRPr="00CE411F">
          <w:rPr>
            <w:rStyle w:val="Hyperlink"/>
          </w:rPr>
          <w:t>/</w:t>
        </w:r>
      </w:hyperlink>
    </w:p>
    <w:p w14:paraId="460F9A12" w14:textId="17701B85" w:rsidR="004A7272" w:rsidRPr="003557A3" w:rsidRDefault="004A7272" w:rsidP="004A7272">
      <w:pPr>
        <w:pStyle w:val="BodyText"/>
      </w:pPr>
      <w:r w:rsidRPr="003557A3">
        <w:t xml:space="preserve">- </w:t>
      </w:r>
      <w:r w:rsidR="008D3029">
        <w:t>On</w:t>
      </w:r>
      <w:r w:rsidR="008D3029" w:rsidRPr="003557A3">
        <w:t xml:space="preserve"> </w:t>
      </w:r>
      <w:r w:rsidR="008D3029">
        <w:t>the</w:t>
      </w:r>
      <w:r w:rsidR="008D3029" w:rsidRPr="003557A3">
        <w:t xml:space="preserve"> </w:t>
      </w:r>
      <w:r w:rsidR="008D3029">
        <w:t>website</w:t>
      </w:r>
      <w:r w:rsidR="003557A3" w:rsidRPr="003557A3">
        <w:t xml:space="preserve"> </w:t>
      </w:r>
      <w:hyperlink r:id="rId219" w:history="1">
        <w:r w:rsidR="00852F7E" w:rsidRPr="00BF1CBF">
          <w:rPr>
            <w:rStyle w:val="Hyperlink"/>
          </w:rPr>
          <w:t>http://coronatest.nl/</w:t>
        </w:r>
      </w:hyperlink>
      <w:r w:rsidRPr="003557A3">
        <w:t xml:space="preserve"> </w:t>
      </w:r>
      <w:r w:rsidR="003557A3">
        <w:t>(not in app</w:t>
      </w:r>
      <w:r w:rsidRPr="003557A3">
        <w:t>)</w:t>
      </w:r>
      <w:r w:rsidR="00852F7E">
        <w:t>.</w:t>
      </w:r>
    </w:p>
    <w:p w14:paraId="34E4A4F3" w14:textId="77777777" w:rsidR="007175AC" w:rsidRDefault="007175AC" w:rsidP="00F72CE2">
      <w:pPr>
        <w:pStyle w:val="BodyText"/>
      </w:pPr>
    </w:p>
    <w:p w14:paraId="2E2E316C" w14:textId="0752EDBF" w:rsidR="00F72CE2" w:rsidRDefault="00894659" w:rsidP="00F72CE2">
      <w:pPr>
        <w:pStyle w:val="BodyText"/>
      </w:pPr>
      <w:r>
        <w:t>For details on v</w:t>
      </w:r>
      <w:r w:rsidR="00737A06">
        <w:t>a</w:t>
      </w:r>
      <w:r w:rsidR="00F72CE2">
        <w:t>ccination without an appointment</w:t>
      </w:r>
      <w:r w:rsidR="007175AC">
        <w:t xml:space="preserve"> for NL residents</w:t>
      </w:r>
      <w:r>
        <w:t xml:space="preserve">, see </w:t>
      </w:r>
      <w:hyperlink r:id="rId220" w:history="1">
        <w:r w:rsidR="00F72CE2" w:rsidRPr="003633DA">
          <w:rPr>
            <w:rStyle w:val="Hyperlink"/>
          </w:rPr>
          <w:t>https://prikkenzonderafspraak.rijksoverheid.nl/en</w:t>
        </w:r>
      </w:hyperlink>
    </w:p>
    <w:p w14:paraId="4D7D3963" w14:textId="5F968AAA" w:rsidR="004A7272" w:rsidRPr="003557A3" w:rsidRDefault="004A7272" w:rsidP="00A76CA2">
      <w:pPr>
        <w:pStyle w:val="BodyText"/>
      </w:pPr>
    </w:p>
    <w:p w14:paraId="099CAFE8" w14:textId="77777777" w:rsidR="00A76CA2" w:rsidRPr="004457FE" w:rsidRDefault="00A76CA2" w:rsidP="00A76CA2">
      <w:pPr>
        <w:pStyle w:val="BodyText"/>
        <w:rPr>
          <w:lang w:val="en-GB"/>
        </w:rPr>
      </w:pPr>
      <w:r w:rsidRPr="003D6BB0">
        <w:rPr>
          <w:b/>
          <w:bCs/>
        </w:rPr>
        <w:t>Note:</w:t>
      </w:r>
      <w:r>
        <w:t xml:space="preserve"> To get vaccinated, you need a mask, your passport and residence card.</w:t>
      </w:r>
    </w:p>
    <w:p w14:paraId="2B444A1A" w14:textId="77777777" w:rsidR="00676C1B" w:rsidRDefault="00676C1B" w:rsidP="00A76CA2">
      <w:pPr>
        <w:pStyle w:val="BodyText"/>
      </w:pPr>
    </w:p>
    <w:p w14:paraId="4F3C7DD0" w14:textId="368A993F" w:rsidR="00A76CA2" w:rsidRDefault="00A76CA2" w:rsidP="00A76CA2">
      <w:pPr>
        <w:pStyle w:val="BodyText"/>
      </w:pPr>
      <w:r>
        <w:t xml:space="preserve">For tourists and </w:t>
      </w:r>
      <w:r w:rsidRPr="005B7CC2">
        <w:t>non-residents</w:t>
      </w:r>
      <w:r>
        <w:t>, registration for vaccination in advance is not available. After the vaccination, they can get the following:</w:t>
      </w:r>
    </w:p>
    <w:p w14:paraId="5EB38734" w14:textId="77777777" w:rsidR="00A76CA2" w:rsidRDefault="00A76CA2" w:rsidP="00A76CA2">
      <w:pPr>
        <w:pStyle w:val="BodyText"/>
      </w:pPr>
      <w:r w:rsidRPr="000B7B35">
        <w:t xml:space="preserve">- </w:t>
      </w:r>
      <w:r>
        <w:t>If they have RNI</w:t>
      </w:r>
      <w:r w:rsidRPr="000B7B35">
        <w:t xml:space="preserve"> </w:t>
      </w:r>
      <w:r>
        <w:t>BSN, a digital certificate.</w:t>
      </w:r>
    </w:p>
    <w:p w14:paraId="2856AC49" w14:textId="77777777" w:rsidR="00A76CA2" w:rsidRPr="00977171" w:rsidRDefault="00A76CA2" w:rsidP="00A76CA2">
      <w:pPr>
        <w:pStyle w:val="BodyText"/>
      </w:pPr>
      <w:r w:rsidRPr="00977171">
        <w:t xml:space="preserve">- </w:t>
      </w:r>
      <w:r>
        <w:t>If they do not have RNI</w:t>
      </w:r>
      <w:r w:rsidRPr="000B7B35">
        <w:t xml:space="preserve"> </w:t>
      </w:r>
      <w:r>
        <w:t>BSN, a paper</w:t>
      </w:r>
      <w:r w:rsidRPr="00977171">
        <w:t xml:space="preserve"> </w:t>
      </w:r>
      <w:r>
        <w:t>that</w:t>
      </w:r>
      <w:r w:rsidRPr="00977171">
        <w:t xml:space="preserve"> </w:t>
      </w:r>
      <w:r>
        <w:t>you</w:t>
      </w:r>
      <w:r w:rsidRPr="00977171">
        <w:t xml:space="preserve"> </w:t>
      </w:r>
      <w:r>
        <w:t>have</w:t>
      </w:r>
      <w:r w:rsidRPr="00977171">
        <w:t xml:space="preserve"> </w:t>
      </w:r>
      <w:r>
        <w:t>been vaccinated, in</w:t>
      </w:r>
      <w:r w:rsidRPr="00977171">
        <w:t xml:space="preserve"> </w:t>
      </w:r>
      <w:r>
        <w:t>English</w:t>
      </w:r>
      <w:r w:rsidRPr="00977171">
        <w:t xml:space="preserve"> </w:t>
      </w:r>
      <w:r>
        <w:t>and</w:t>
      </w:r>
      <w:r w:rsidRPr="00977171">
        <w:t xml:space="preserve"> </w:t>
      </w:r>
      <w:r>
        <w:t>Dutch</w:t>
      </w:r>
      <w:r w:rsidRPr="00977171">
        <w:t xml:space="preserve"> (</w:t>
      </w:r>
      <w:r>
        <w:t>it has no official power</w:t>
      </w:r>
      <w:r w:rsidRPr="00977171">
        <w:t>)</w:t>
      </w:r>
      <w:r>
        <w:t>.</w:t>
      </w:r>
    </w:p>
    <w:p w14:paraId="201C308F" w14:textId="77777777" w:rsidR="00A76CA2" w:rsidRDefault="00A76CA2" w:rsidP="00A76CA2">
      <w:pPr>
        <w:pStyle w:val="BodyText"/>
      </w:pPr>
      <w:r w:rsidRPr="00697EC4">
        <w:rPr>
          <w:b/>
          <w:bCs/>
        </w:rPr>
        <w:t>Note:</w:t>
      </w:r>
      <w:r w:rsidRPr="00697EC4">
        <w:t xml:space="preserve"> </w:t>
      </w:r>
      <w:r>
        <w:t>To</w:t>
      </w:r>
      <w:r w:rsidRPr="00697EC4">
        <w:t xml:space="preserve"> </w:t>
      </w:r>
      <w:r>
        <w:t>get</w:t>
      </w:r>
      <w:r w:rsidRPr="00697EC4">
        <w:t xml:space="preserve"> </w:t>
      </w:r>
      <w:r>
        <w:t>an official</w:t>
      </w:r>
      <w:r w:rsidRPr="00697EC4">
        <w:t xml:space="preserve"> </w:t>
      </w:r>
      <w:r>
        <w:t>certificate</w:t>
      </w:r>
      <w:r w:rsidRPr="00697EC4">
        <w:t xml:space="preserve">, </w:t>
      </w:r>
      <w:r>
        <w:t>non-residents must</w:t>
      </w:r>
      <w:r w:rsidRPr="00697EC4">
        <w:t xml:space="preserve"> </w:t>
      </w:r>
      <w:r>
        <w:t>have</w:t>
      </w:r>
      <w:r w:rsidRPr="00697EC4">
        <w:t xml:space="preserve"> </w:t>
      </w:r>
      <w:r>
        <w:t>a BSN or RNI</w:t>
      </w:r>
      <w:r w:rsidRPr="00697EC4">
        <w:t xml:space="preserve"> </w:t>
      </w:r>
      <w:r>
        <w:t>BSN</w:t>
      </w:r>
      <w:r w:rsidRPr="00697EC4">
        <w:t xml:space="preserve">. </w:t>
      </w:r>
      <w:r>
        <w:t>Tourists</w:t>
      </w:r>
      <w:r w:rsidRPr="00357879">
        <w:t xml:space="preserve"> </w:t>
      </w:r>
      <w:r>
        <w:t>can</w:t>
      </w:r>
      <w:r w:rsidRPr="00357879">
        <w:t xml:space="preserve"> </w:t>
      </w:r>
      <w:r>
        <w:t>get</w:t>
      </w:r>
      <w:r w:rsidRPr="00357879">
        <w:t xml:space="preserve"> </w:t>
      </w:r>
      <w:r>
        <w:t>a BSN</w:t>
      </w:r>
      <w:r w:rsidRPr="00357879">
        <w:t xml:space="preserve"> </w:t>
      </w:r>
      <w:r>
        <w:t>as</w:t>
      </w:r>
      <w:r w:rsidRPr="00357879">
        <w:t xml:space="preserve"> </w:t>
      </w:r>
      <w:r>
        <w:t>non</w:t>
      </w:r>
      <w:r w:rsidRPr="00357879">
        <w:t>-</w:t>
      </w:r>
      <w:r>
        <w:t>residents</w:t>
      </w:r>
      <w:r w:rsidRPr="00357879">
        <w:t>.</w:t>
      </w:r>
    </w:p>
    <w:p w14:paraId="747F8EBA" w14:textId="77777777" w:rsidR="00A76CA2" w:rsidRPr="0081082E" w:rsidRDefault="00A76CA2" w:rsidP="00A76CA2">
      <w:pPr>
        <w:pStyle w:val="BodyText"/>
      </w:pPr>
    </w:p>
    <w:p w14:paraId="5C9358EC" w14:textId="77777777" w:rsidR="00A76CA2" w:rsidRPr="00D54F06" w:rsidRDefault="00A76CA2" w:rsidP="00A76CA2">
      <w:pPr>
        <w:pStyle w:val="BodyText"/>
      </w:pPr>
      <w:r>
        <w:t>If you t</w:t>
      </w:r>
      <w:r w:rsidRPr="00D54F06">
        <w:t>ravel</w:t>
      </w:r>
      <w:r>
        <w:t xml:space="preserve"> </w:t>
      </w:r>
      <w:r w:rsidRPr="00D54F06">
        <w:t>abroad</w:t>
      </w:r>
      <w:r>
        <w:t xml:space="preserve"> and </w:t>
      </w:r>
      <w:r w:rsidRPr="00D54F06">
        <w:t>need a coronavirus pass</w:t>
      </w:r>
      <w:r>
        <w:t>, use:</w:t>
      </w:r>
    </w:p>
    <w:p w14:paraId="1BC7508B" w14:textId="77777777" w:rsidR="00A76CA2" w:rsidRDefault="00A76CA2" w:rsidP="00A76CA2">
      <w:pPr>
        <w:pStyle w:val="BodyText"/>
      </w:pPr>
      <w:r>
        <w:t xml:space="preserve">- </w:t>
      </w:r>
      <w:hyperlink r:id="rId221" w:history="1">
        <w:r w:rsidRPr="007A4951">
          <w:rPr>
            <w:rStyle w:val="Hyperlink"/>
          </w:rPr>
          <w:t>https://coronacheck.nl/en/</w:t>
        </w:r>
      </w:hyperlink>
    </w:p>
    <w:p w14:paraId="4869B32C" w14:textId="291942D2" w:rsidR="00A76CA2" w:rsidRDefault="00A76CA2" w:rsidP="00A76CA2">
      <w:pPr>
        <w:pStyle w:val="BodyText"/>
      </w:pPr>
      <w:r>
        <w:t xml:space="preserve">- The </w:t>
      </w:r>
      <w:r w:rsidR="00A07E3A">
        <w:t xml:space="preserve">app </w:t>
      </w:r>
      <w:proofErr w:type="spellStart"/>
      <w:r>
        <w:t>C</w:t>
      </w:r>
      <w:r w:rsidRPr="00CE5461">
        <w:t>orona</w:t>
      </w:r>
      <w:r>
        <w:t>C</w:t>
      </w:r>
      <w:r w:rsidRPr="00CE5461">
        <w:t>heck</w:t>
      </w:r>
      <w:proofErr w:type="spellEnd"/>
    </w:p>
    <w:p w14:paraId="61F8EC47" w14:textId="77777777" w:rsidR="00CF5188" w:rsidRPr="00082A73" w:rsidRDefault="00CF5188" w:rsidP="00A76CA2">
      <w:pPr>
        <w:pStyle w:val="BodyText"/>
        <w:rPr>
          <w:lang w:val="en-GB"/>
        </w:rPr>
      </w:pPr>
    </w:p>
    <w:p w14:paraId="438EDAB0" w14:textId="77777777" w:rsidR="00A76CA2" w:rsidRDefault="00A76CA2" w:rsidP="00A76CA2">
      <w:pPr>
        <w:pStyle w:val="BodyText"/>
      </w:pPr>
      <w:r>
        <w:t>The website</w:t>
      </w:r>
      <w:r w:rsidRPr="00BE6025">
        <w:t xml:space="preserve"> </w:t>
      </w:r>
      <w:r>
        <w:t xml:space="preserve">of </w:t>
      </w:r>
      <w:r w:rsidRPr="00BE6025">
        <w:t>National Institute for Health and Environment</w:t>
      </w:r>
      <w:r>
        <w:t xml:space="preserve"> is available at </w:t>
      </w:r>
      <w:hyperlink r:id="rId222" w:history="1">
        <w:r w:rsidRPr="00A90FA8">
          <w:rPr>
            <w:rStyle w:val="Hyperlink"/>
          </w:rPr>
          <w:t>https://www.rivm.nl/</w:t>
        </w:r>
      </w:hyperlink>
    </w:p>
    <w:p w14:paraId="1AD426F0" w14:textId="5A687511" w:rsidR="00A76CA2" w:rsidRDefault="00A76CA2" w:rsidP="00A76CA2">
      <w:pPr>
        <w:pStyle w:val="BodyText"/>
      </w:pPr>
      <w:r>
        <w:t xml:space="preserve">For info on infections, go to </w:t>
      </w:r>
      <w:hyperlink r:id="rId223" w:history="1">
        <w:r w:rsidRPr="00A90FA8">
          <w:rPr>
            <w:rStyle w:val="Hyperlink"/>
          </w:rPr>
          <w:t>https://www.infectieradar.nl/welcome</w:t>
        </w:r>
      </w:hyperlink>
    </w:p>
    <w:p w14:paraId="3F0D5732" w14:textId="7002D874" w:rsidR="00F93130" w:rsidRDefault="00902F09" w:rsidP="00A047BF">
      <w:pPr>
        <w:pStyle w:val="Heading2"/>
        <w:pageBreakBefore/>
      </w:pPr>
      <w:bookmarkStart w:id="44" w:name="_Toc175581843"/>
      <w:r>
        <w:lastRenderedPageBreak/>
        <w:t>Sport</w:t>
      </w:r>
      <w:bookmarkEnd w:id="44"/>
    </w:p>
    <w:p w14:paraId="5BFBE743" w14:textId="00327172" w:rsidR="00351FB8" w:rsidRPr="00351FB8" w:rsidRDefault="000E6E2A" w:rsidP="000E6E2A">
      <w:pPr>
        <w:pStyle w:val="BodyText"/>
      </w:pPr>
      <w:r>
        <w:t>EPAM</w:t>
      </w:r>
      <w:r w:rsidRPr="00351FB8">
        <w:t xml:space="preserve"> </w:t>
      </w:r>
      <w:r>
        <w:t>doesn</w:t>
      </w:r>
      <w:r w:rsidRPr="00351FB8">
        <w:t>’</w:t>
      </w:r>
      <w:r>
        <w:t>t</w:t>
      </w:r>
      <w:r w:rsidRPr="00351FB8">
        <w:t xml:space="preserve"> </w:t>
      </w:r>
      <w:r w:rsidRPr="003C78EA">
        <w:t>compensat</w:t>
      </w:r>
      <w:r>
        <w:t>e</w:t>
      </w:r>
      <w:r w:rsidRPr="00351FB8">
        <w:t xml:space="preserve"> </w:t>
      </w:r>
      <w:r>
        <w:t>sport</w:t>
      </w:r>
      <w:r w:rsidRPr="00351FB8">
        <w:t xml:space="preserve"> </w:t>
      </w:r>
      <w:r>
        <w:t>activities</w:t>
      </w:r>
      <w:r w:rsidRPr="00351FB8">
        <w:t>.</w:t>
      </w:r>
    </w:p>
    <w:p w14:paraId="5F11F55E" w14:textId="1ACFB5E1" w:rsidR="00E95307" w:rsidRDefault="00902F09" w:rsidP="00E95307">
      <w:pPr>
        <w:pStyle w:val="BodyText"/>
      </w:pPr>
      <w:r w:rsidRPr="00411CB2">
        <w:t xml:space="preserve">EPAM has </w:t>
      </w:r>
      <w:r w:rsidR="003C78EA">
        <w:t>the V</w:t>
      </w:r>
      <w:r w:rsidR="00411CB2" w:rsidRPr="00411CB2">
        <w:t xml:space="preserve">itality </w:t>
      </w:r>
      <w:r w:rsidR="003C78EA">
        <w:t>P</w:t>
      </w:r>
      <w:r w:rsidR="00411CB2" w:rsidRPr="00411CB2">
        <w:t>rogram</w:t>
      </w:r>
      <w:r w:rsidR="003C78EA">
        <w:t xml:space="preserve"> app </w:t>
      </w:r>
      <w:r w:rsidR="00411CB2" w:rsidRPr="00411CB2">
        <w:t xml:space="preserve">in which you </w:t>
      </w:r>
      <w:r w:rsidR="00014E92">
        <w:t>ca</w:t>
      </w:r>
      <w:r w:rsidR="002A3ABD">
        <w:t xml:space="preserve">n </w:t>
      </w:r>
      <w:r w:rsidR="00411CB2" w:rsidRPr="00411CB2">
        <w:t>register your sporting activities.</w:t>
      </w:r>
      <w:r w:rsidR="00E95307">
        <w:t xml:space="preserve"> For details, see </w:t>
      </w:r>
      <w:hyperlink r:id="rId224" w:history="1">
        <w:r w:rsidR="00E95307" w:rsidRPr="00414ADD">
          <w:rPr>
            <w:rStyle w:val="Hyperlink"/>
          </w:rPr>
          <w:t>https://info.epam.com/policy/netherlands/all-cities/contractual-policies-and-procedures/benefits/vitalityprogram.html</w:t>
        </w:r>
      </w:hyperlink>
    </w:p>
    <w:p w14:paraId="1ABC00CA" w14:textId="1DE4B556" w:rsidR="00AE3F0D" w:rsidRDefault="00AE3F0D" w:rsidP="00AE3F0D">
      <w:pPr>
        <w:pStyle w:val="BodyText"/>
      </w:pPr>
      <w:r>
        <w:t>To</w:t>
      </w:r>
      <w:r w:rsidRPr="00763AD0">
        <w:t xml:space="preserve"> </w:t>
      </w:r>
      <w:r>
        <w:t>share</w:t>
      </w:r>
      <w:r w:rsidRPr="00763AD0">
        <w:t xml:space="preserve"> </w:t>
      </w:r>
      <w:r>
        <w:t>your</w:t>
      </w:r>
      <w:r w:rsidRPr="00763AD0">
        <w:t xml:space="preserve"> </w:t>
      </w:r>
      <w:r>
        <w:t>sports</w:t>
      </w:r>
      <w:r w:rsidRPr="00763AD0">
        <w:t xml:space="preserve"> </w:t>
      </w:r>
      <w:r>
        <w:t>results</w:t>
      </w:r>
      <w:r w:rsidRPr="00763AD0">
        <w:t xml:space="preserve">, </w:t>
      </w:r>
      <w:r>
        <w:t>see</w:t>
      </w:r>
      <w:r w:rsidRPr="00763AD0">
        <w:t xml:space="preserve"> </w:t>
      </w:r>
      <w:r w:rsidRPr="00655384">
        <w:t>Strava</w:t>
      </w:r>
      <w:r w:rsidRPr="00763AD0">
        <w:t xml:space="preserve"> </w:t>
      </w:r>
      <w:r w:rsidRPr="00655384">
        <w:t>club</w:t>
      </w:r>
      <w:r>
        <w:t>,</w:t>
      </w:r>
      <w:r w:rsidRPr="00763AD0">
        <w:t xml:space="preserve"> </w:t>
      </w:r>
      <w:hyperlink r:id="rId225" w:history="1">
        <w:r w:rsidRPr="00845696">
          <w:rPr>
            <w:rStyle w:val="Hyperlink"/>
          </w:rPr>
          <w:t>https://www.strava.com/clubs/555704</w:t>
        </w:r>
      </w:hyperlink>
    </w:p>
    <w:p w14:paraId="1CA13885" w14:textId="77777777" w:rsidR="001B17EF" w:rsidRDefault="001B17EF" w:rsidP="00902F09">
      <w:pPr>
        <w:pStyle w:val="BodyText"/>
      </w:pPr>
    </w:p>
    <w:p w14:paraId="4B6E5549" w14:textId="709EF170" w:rsidR="00D566DB" w:rsidRDefault="00E95307" w:rsidP="00902F09">
      <w:pPr>
        <w:pStyle w:val="BodyText"/>
      </w:pPr>
      <w:r>
        <w:t>V</w:t>
      </w:r>
      <w:r w:rsidRPr="00411CB2">
        <w:t xml:space="preserve">itality </w:t>
      </w:r>
      <w:r>
        <w:t>P</w:t>
      </w:r>
      <w:r w:rsidRPr="00411CB2">
        <w:t>rogram</w:t>
      </w:r>
      <w:r>
        <w:t xml:space="preserve"> </w:t>
      </w:r>
      <w:r w:rsidR="00411CB2" w:rsidRPr="00411CB2">
        <w:t>motivate</w:t>
      </w:r>
      <w:r w:rsidR="002A3ABD">
        <w:t>s</w:t>
      </w:r>
      <w:r w:rsidR="00411CB2" w:rsidRPr="00411CB2">
        <w:t xml:space="preserve"> you to be more active</w:t>
      </w:r>
      <w:r w:rsidR="003C78EA">
        <w:t xml:space="preserve">, </w:t>
      </w:r>
      <w:r w:rsidR="00411CB2" w:rsidRPr="00411CB2">
        <w:t>stay healthy</w:t>
      </w:r>
      <w:r w:rsidR="003C78EA">
        <w:t>, and g</w:t>
      </w:r>
      <w:r w:rsidR="002A3ABD">
        <w:t xml:space="preserve">et </w:t>
      </w:r>
      <w:r w:rsidR="00B60CD6">
        <w:t>sh</w:t>
      </w:r>
      <w:r w:rsidR="00411CB2" w:rsidRPr="00411CB2">
        <w:t>ort-term rewards</w:t>
      </w:r>
      <w:r w:rsidR="00D90B49">
        <w:t>:</w:t>
      </w:r>
    </w:p>
    <w:p w14:paraId="14F58ED9" w14:textId="5D658D25" w:rsidR="00D90B49" w:rsidRDefault="00D90B49" w:rsidP="00D90B49">
      <w:pPr>
        <w:pStyle w:val="BodyText"/>
      </w:pPr>
      <w:r>
        <w:t xml:space="preserve">- </w:t>
      </w:r>
      <w:r w:rsidR="003B1583">
        <w:t>W</w:t>
      </w:r>
      <w:r>
        <w:t xml:space="preserve">eekly: get a voucher/product from </w:t>
      </w:r>
      <w:proofErr w:type="spellStart"/>
      <w:r>
        <w:t>f.e</w:t>
      </w:r>
      <w:proofErr w:type="spellEnd"/>
      <w:r>
        <w:t>. Bol.com and Zalando.</w:t>
      </w:r>
    </w:p>
    <w:p w14:paraId="2B75DB7F" w14:textId="1E33F9F7" w:rsidR="00D90B49" w:rsidRDefault="003B1583" w:rsidP="00D90B49">
      <w:pPr>
        <w:pStyle w:val="BodyText"/>
      </w:pPr>
      <w:r>
        <w:t xml:space="preserve">- </w:t>
      </w:r>
      <w:r w:rsidR="00D90B49">
        <w:t xml:space="preserve">Monthly: buy your Apple Watch/Fitbit via </w:t>
      </w:r>
      <w:proofErr w:type="spellStart"/>
      <w:r w:rsidR="00D90B49">
        <w:t>a.s.r.</w:t>
      </w:r>
      <w:proofErr w:type="spellEnd"/>
      <w:r w:rsidR="00D90B49">
        <w:t xml:space="preserve"> Vitality (in the app) and connect it to the app. If you meet your monthly goal</w:t>
      </w:r>
      <w:r>
        <w:t>,</w:t>
      </w:r>
      <w:r w:rsidR="00D90B49">
        <w:t xml:space="preserve"> you receive </w:t>
      </w:r>
      <w:r w:rsidR="003C78EA" w:rsidRPr="003C78EA">
        <w:t xml:space="preserve">compensation </w:t>
      </w:r>
      <w:r w:rsidR="003C78EA">
        <w:t>f</w:t>
      </w:r>
      <w:r w:rsidR="00D90B49">
        <w:t>or the Apple Watch/Fitbit</w:t>
      </w:r>
      <w:r w:rsidR="00166BE0">
        <w:t>.</w:t>
      </w:r>
    </w:p>
    <w:p w14:paraId="6372679C" w14:textId="3C6FE237" w:rsidR="00D90B49" w:rsidRDefault="00166BE0" w:rsidP="00D90B49">
      <w:pPr>
        <w:pStyle w:val="BodyText"/>
      </w:pPr>
      <w:r>
        <w:t xml:space="preserve">- </w:t>
      </w:r>
      <w:r w:rsidR="00D90B49">
        <w:t>Annual rewards: receive a cashback on your additional health insurance and dental insurance.</w:t>
      </w:r>
    </w:p>
    <w:p w14:paraId="1CA50E41" w14:textId="5295CA63" w:rsidR="00902F09" w:rsidRDefault="0028233B" w:rsidP="00902F09">
      <w:pPr>
        <w:pStyle w:val="BodyText"/>
      </w:pPr>
      <w:r>
        <w:t xml:space="preserve">For details, see </w:t>
      </w:r>
      <w:hyperlink r:id="rId226" w:history="1">
        <w:r w:rsidR="009C68F6" w:rsidRPr="00414ADD">
          <w:rPr>
            <w:rStyle w:val="Hyperlink"/>
          </w:rPr>
          <w:t>https://www.asr.nl/</w:t>
        </w:r>
      </w:hyperlink>
    </w:p>
    <w:p w14:paraId="7C72F700" w14:textId="77777777" w:rsidR="00812E80" w:rsidRDefault="00812E80" w:rsidP="00902F09">
      <w:pPr>
        <w:pStyle w:val="BodyText"/>
      </w:pPr>
    </w:p>
    <w:p w14:paraId="1A370B9F" w14:textId="0F9FB1C1" w:rsidR="001B17EF" w:rsidRDefault="00812E80" w:rsidP="00902F09">
      <w:pPr>
        <w:pStyle w:val="BodyText"/>
      </w:pPr>
      <w:r>
        <w:t>For example:</w:t>
      </w:r>
    </w:p>
    <w:p w14:paraId="60FE6208" w14:textId="4CA1DFB3" w:rsidR="003D3661" w:rsidRDefault="00902F09" w:rsidP="00902F09">
      <w:pPr>
        <w:pStyle w:val="BodyText"/>
      </w:pPr>
      <w:r>
        <w:t>1</w:t>
      </w:r>
      <w:r w:rsidR="005D1D8B">
        <w:t>)</w:t>
      </w:r>
      <w:r>
        <w:t xml:space="preserve"> </w:t>
      </w:r>
      <w:r w:rsidR="00812E80">
        <w:t>S</w:t>
      </w:r>
      <w:r>
        <w:t xml:space="preserve">ign up </w:t>
      </w:r>
      <w:r w:rsidR="005D1D8B">
        <w:t xml:space="preserve">to </w:t>
      </w:r>
      <w:r>
        <w:t xml:space="preserve">the </w:t>
      </w:r>
      <w:r w:rsidR="005D1D8B">
        <w:t>V</w:t>
      </w:r>
      <w:r>
        <w:t xml:space="preserve">itality app via the link </w:t>
      </w:r>
      <w:r w:rsidR="005D1D8B">
        <w:t>in yo</w:t>
      </w:r>
      <w:r>
        <w:t>ur EPAM email</w:t>
      </w:r>
      <w:r w:rsidR="003D3661">
        <w:t>.</w:t>
      </w:r>
    </w:p>
    <w:p w14:paraId="032084D8" w14:textId="759BAE67" w:rsidR="00902F09" w:rsidRDefault="003D3661" w:rsidP="00902F09">
      <w:pPr>
        <w:pStyle w:val="BodyText"/>
      </w:pPr>
      <w:r>
        <w:t>2) B</w:t>
      </w:r>
      <w:r w:rsidR="00902F09">
        <w:t>uy a fitness bracelet (Apple or whatever they have in stock) for your own money.</w:t>
      </w:r>
    </w:p>
    <w:p w14:paraId="1914090D" w14:textId="77777777" w:rsidR="00D9199B" w:rsidRDefault="00D9199B" w:rsidP="00902F09">
      <w:pPr>
        <w:pStyle w:val="BodyText"/>
      </w:pPr>
      <w:r>
        <w:t xml:space="preserve">3) Prove </w:t>
      </w:r>
      <w:r w:rsidR="00902F09">
        <w:t>your physical activity every month (steps or workout)</w:t>
      </w:r>
      <w:r>
        <w:t>.</w:t>
      </w:r>
    </w:p>
    <w:p w14:paraId="119512E9" w14:textId="502D3033" w:rsidR="00902F09" w:rsidRDefault="00D9199B" w:rsidP="00902F09">
      <w:pPr>
        <w:pStyle w:val="BodyText"/>
      </w:pPr>
      <w:r>
        <w:t>4) G</w:t>
      </w:r>
      <w:r w:rsidR="00902F09">
        <w:t xml:space="preserve">et </w:t>
      </w:r>
      <w:r w:rsidR="00A766CD">
        <w:t xml:space="preserve">back </w:t>
      </w:r>
      <w:r w:rsidR="00902F09">
        <w:t xml:space="preserve">up to 100% of the bracelet </w:t>
      </w:r>
      <w:r w:rsidR="00A766CD">
        <w:t xml:space="preserve">cost </w:t>
      </w:r>
      <w:r w:rsidR="00902F09">
        <w:t>in installments over 2 years</w:t>
      </w:r>
      <w:r w:rsidR="001B17EF">
        <w:t>.</w:t>
      </w:r>
    </w:p>
    <w:p w14:paraId="173614B4" w14:textId="77777777" w:rsidR="00902F09" w:rsidRDefault="00902F09" w:rsidP="00902F09">
      <w:pPr>
        <w:pStyle w:val="BodyText"/>
      </w:pPr>
    </w:p>
    <w:p w14:paraId="75A5165D" w14:textId="77777777" w:rsidR="00FF3823" w:rsidRDefault="00FF3823" w:rsidP="00FF3823">
      <w:pPr>
        <w:pStyle w:val="BodyText"/>
      </w:pPr>
      <w:r>
        <w:t xml:space="preserve">Most popular </w:t>
      </w:r>
      <w:r w:rsidRPr="00BE22B9">
        <w:t>fitness memberships</w:t>
      </w:r>
      <w:r>
        <w:t>:</w:t>
      </w:r>
    </w:p>
    <w:p w14:paraId="2A96E610" w14:textId="77777777" w:rsidR="00FC049B" w:rsidRDefault="00FC049B" w:rsidP="00FC049B">
      <w:pPr>
        <w:pStyle w:val="BodyText"/>
      </w:pPr>
      <w:r>
        <w:t xml:space="preserve">- </w:t>
      </w:r>
      <w:hyperlink r:id="rId227" w:history="1">
        <w:r w:rsidRPr="00414ADD">
          <w:rPr>
            <w:rStyle w:val="Hyperlink"/>
          </w:rPr>
          <w:t>https://one.fit/nl-nl</w:t>
        </w:r>
      </w:hyperlink>
    </w:p>
    <w:p w14:paraId="5957D602" w14:textId="77777777" w:rsidR="00FF3823" w:rsidRDefault="00FF3823" w:rsidP="00FF3823">
      <w:pPr>
        <w:pStyle w:val="BodyText"/>
      </w:pPr>
      <w:r>
        <w:t xml:space="preserve">- </w:t>
      </w:r>
      <w:hyperlink r:id="rId228" w:history="1">
        <w:r w:rsidRPr="00414ADD">
          <w:rPr>
            <w:rStyle w:val="Hyperlink"/>
          </w:rPr>
          <w:t>https://classpass.com/</w:t>
        </w:r>
      </w:hyperlink>
    </w:p>
    <w:p w14:paraId="51D07ED1" w14:textId="2CD6F8D9" w:rsidR="00F9626D" w:rsidRDefault="00B87EEF" w:rsidP="0025769D">
      <w:pPr>
        <w:pStyle w:val="BodyText"/>
        <w:rPr>
          <w:b/>
          <w:bCs/>
        </w:rPr>
      </w:pPr>
      <w:r w:rsidRPr="00192B6E">
        <w:rPr>
          <w:b/>
          <w:bCs/>
        </w:rPr>
        <w:t>Note</w:t>
      </w:r>
      <w:r w:rsidR="005D025C">
        <w:rPr>
          <w:b/>
          <w:bCs/>
        </w:rPr>
        <w:t>:</w:t>
      </w:r>
    </w:p>
    <w:p w14:paraId="1AEF2CE2" w14:textId="535FC46D" w:rsidR="0025769D" w:rsidRDefault="005D025C" w:rsidP="0025769D">
      <w:pPr>
        <w:pStyle w:val="BodyText"/>
      </w:pPr>
      <w:r>
        <w:t xml:space="preserve">- </w:t>
      </w:r>
      <w:r w:rsidR="00B87EEF" w:rsidRPr="000751C2">
        <w:t>If you know</w:t>
      </w:r>
      <w:r w:rsidR="00B87EEF">
        <w:t xml:space="preserve"> what</w:t>
      </w:r>
      <w:r w:rsidR="007D67C5">
        <w:t xml:space="preserve"> kind of</w:t>
      </w:r>
      <w:r w:rsidR="002E649F">
        <w:t xml:space="preserve"> sport/activity </w:t>
      </w:r>
      <w:r w:rsidR="00B87EEF">
        <w:t xml:space="preserve">you need, </w:t>
      </w:r>
      <w:r w:rsidR="00B87EEF" w:rsidRPr="000751C2">
        <w:t>buy</w:t>
      </w:r>
      <w:r w:rsidR="00B87EEF">
        <w:t xml:space="preserve"> targeted</w:t>
      </w:r>
      <w:r w:rsidR="00B87EEF" w:rsidRPr="000751C2">
        <w:t xml:space="preserve"> </w:t>
      </w:r>
      <w:r w:rsidR="00B87EEF" w:rsidRPr="00851D7E">
        <w:t>memberships</w:t>
      </w:r>
      <w:r w:rsidR="00B87EEF" w:rsidRPr="000751C2">
        <w:t>.</w:t>
      </w:r>
      <w:r w:rsidRPr="005D025C">
        <w:t xml:space="preserve"> </w:t>
      </w:r>
      <w:r>
        <w:t xml:space="preserve">Lots of studios and gyms have free trial classes for newcomers. </w:t>
      </w:r>
      <w:r w:rsidR="007D67C5">
        <w:t xml:space="preserve">See </w:t>
      </w:r>
      <w:r w:rsidR="007D67C5" w:rsidRPr="00207B02">
        <w:rPr>
          <w:b/>
          <w:bCs/>
        </w:rPr>
        <w:t>Health and Sport</w:t>
      </w:r>
      <w:r w:rsidR="007D67C5">
        <w:t xml:space="preserve"> &gt; </w:t>
      </w:r>
      <w:r w:rsidR="007D67C5" w:rsidRPr="00207B02">
        <w:rPr>
          <w:b/>
          <w:bCs/>
        </w:rPr>
        <w:t>Gym</w:t>
      </w:r>
      <w:r w:rsidR="007D67C5">
        <w:t xml:space="preserve">, </w:t>
      </w:r>
      <w:r w:rsidR="007D67C5" w:rsidRPr="00207B02">
        <w:rPr>
          <w:b/>
          <w:bCs/>
        </w:rPr>
        <w:t>Swimming</w:t>
      </w:r>
      <w:r w:rsidR="007D67C5">
        <w:t xml:space="preserve">, </w:t>
      </w:r>
      <w:r w:rsidR="00AC3600" w:rsidRPr="00AC3600">
        <w:rPr>
          <w:b/>
          <w:bCs/>
        </w:rPr>
        <w:t>Cycling</w:t>
      </w:r>
      <w:r w:rsidR="00AC3600">
        <w:t xml:space="preserve">, </w:t>
      </w:r>
      <w:r w:rsidR="007D67C5">
        <w:t xml:space="preserve">and </w:t>
      </w:r>
      <w:r w:rsidR="007D67C5" w:rsidRPr="00207B02">
        <w:rPr>
          <w:b/>
          <w:bCs/>
        </w:rPr>
        <w:t>Beauty and Yoga</w:t>
      </w:r>
      <w:r w:rsidR="007D67C5">
        <w:t>.</w:t>
      </w:r>
    </w:p>
    <w:p w14:paraId="750AC874" w14:textId="32A31107" w:rsidR="00B87EEF" w:rsidRDefault="00895C1F" w:rsidP="00B87EEF">
      <w:pPr>
        <w:pStyle w:val="BodyText"/>
      </w:pPr>
      <w:r>
        <w:t xml:space="preserve">- </w:t>
      </w:r>
      <w:r w:rsidR="00B87EEF" w:rsidRPr="00192B6E">
        <w:t>If</w:t>
      </w:r>
      <w:r w:rsidR="00B87EEF" w:rsidRPr="000751C2">
        <w:t xml:space="preserve"> </w:t>
      </w:r>
      <w:r w:rsidR="00B87EEF">
        <w:t xml:space="preserve">you </w:t>
      </w:r>
      <w:r w:rsidR="00F3428C">
        <w:t xml:space="preserve">want to try different activities and attend different gyms/classes, </w:t>
      </w:r>
      <w:r w:rsidR="00B87EEF">
        <w:t xml:space="preserve">try </w:t>
      </w:r>
      <w:proofErr w:type="spellStart"/>
      <w:r w:rsidR="00B87EEF" w:rsidRPr="000751C2">
        <w:t>Classpass</w:t>
      </w:r>
      <w:proofErr w:type="spellEnd"/>
      <w:r w:rsidR="00B87EEF">
        <w:t>,</w:t>
      </w:r>
      <w:r>
        <w:t xml:space="preserve"> </w:t>
      </w:r>
      <w:hyperlink r:id="rId229" w:history="1">
        <w:r w:rsidRPr="00BB4DE6">
          <w:rPr>
            <w:rStyle w:val="Hyperlink"/>
          </w:rPr>
          <w:t>https://classpass.com/refer/ED5VH0Q017</w:t>
        </w:r>
      </w:hyperlink>
    </w:p>
    <w:p w14:paraId="77361AC0" w14:textId="77777777" w:rsidR="00C75C32" w:rsidRDefault="00C75C32" w:rsidP="00B87EEF">
      <w:pPr>
        <w:pStyle w:val="BodyText"/>
      </w:pPr>
    </w:p>
    <w:p w14:paraId="39B90BB1" w14:textId="77777777" w:rsidR="00B87EEF" w:rsidRDefault="00B87EEF" w:rsidP="00B87EEF">
      <w:pPr>
        <w:pStyle w:val="BodyText"/>
      </w:pPr>
      <w:r>
        <w:t>You have free 1 month 20-credit trial</w:t>
      </w:r>
      <w:r w:rsidRPr="00693065">
        <w:t xml:space="preserve"> </w:t>
      </w:r>
      <w:r>
        <w:t>to book the best fitness classes, salon appointments, and so on. If you don’t cancel before the trial ends, you are automatically charged for a full-priced monthly credit plan (currently 59 € + any tax for 45 credits per month), until you cancel or change your plan.</w:t>
      </w:r>
    </w:p>
    <w:p w14:paraId="755EF5DE" w14:textId="77777777" w:rsidR="00B87EEF" w:rsidRDefault="00B87EEF" w:rsidP="00B87EEF">
      <w:pPr>
        <w:pStyle w:val="BodyText"/>
      </w:pPr>
      <w:r>
        <w:t>When you purchase a fitness membership, you get some credits on your account and can book classes in different studios (without buying membership there). It is useful when you want to try new sports or visit different studios.</w:t>
      </w:r>
    </w:p>
    <w:p w14:paraId="0F53B461" w14:textId="77777777" w:rsidR="00FF3823" w:rsidRDefault="00FF3823" w:rsidP="00FF3823">
      <w:pPr>
        <w:pStyle w:val="BodyText"/>
      </w:pPr>
    </w:p>
    <w:p w14:paraId="193BB28D" w14:textId="656DF8D2" w:rsidR="00FF3823" w:rsidRDefault="00757A00" w:rsidP="00FF3823">
      <w:pPr>
        <w:pStyle w:val="BodyText"/>
      </w:pPr>
      <w:r>
        <w:t>K</w:t>
      </w:r>
      <w:r w:rsidR="00FF3823">
        <w:t>inds of sports:</w:t>
      </w:r>
    </w:p>
    <w:p w14:paraId="223D7F60" w14:textId="77777777" w:rsidR="00FF3823" w:rsidRDefault="00FF3823" w:rsidP="00FF3823">
      <w:pPr>
        <w:pStyle w:val="BodyText"/>
      </w:pPr>
      <w:r>
        <w:t xml:space="preserve">- </w:t>
      </w:r>
      <w:hyperlink r:id="rId230" w:history="1">
        <w:r w:rsidRPr="00414ADD">
          <w:rPr>
            <w:rStyle w:val="Hyperlink"/>
          </w:rPr>
          <w:t>https://t.me/velobenelux</w:t>
        </w:r>
      </w:hyperlink>
      <w:r>
        <w:t xml:space="preserve"> – all about bicycles </w:t>
      </w:r>
    </w:p>
    <w:p w14:paraId="7C09F2E2" w14:textId="5280D390" w:rsidR="00FF3823" w:rsidRDefault="00FF3823" w:rsidP="00F23CA4">
      <w:pPr>
        <w:pStyle w:val="BodyText"/>
      </w:pPr>
      <w:r>
        <w:t xml:space="preserve">- </w:t>
      </w:r>
      <w:hyperlink r:id="rId231" w:history="1">
        <w:r w:rsidRPr="00414ADD">
          <w:rPr>
            <w:rStyle w:val="Hyperlink"/>
          </w:rPr>
          <w:t>https://t.me/Kitesurfen</w:t>
        </w:r>
      </w:hyperlink>
      <w:r>
        <w:t xml:space="preserve"> - all about water/winter sport in NL</w:t>
      </w:r>
    </w:p>
    <w:p w14:paraId="3DA21378" w14:textId="77777777" w:rsidR="00DB49D6" w:rsidRDefault="00DB49D6" w:rsidP="00DB49D6">
      <w:pPr>
        <w:pStyle w:val="BodyText"/>
      </w:pPr>
    </w:p>
    <w:p w14:paraId="0DD1B58B" w14:textId="77777777" w:rsidR="00DB49D6" w:rsidRDefault="00DB49D6" w:rsidP="00DB49D6">
      <w:pPr>
        <w:pStyle w:val="BodyText"/>
      </w:pPr>
      <w:r>
        <w:t>Sports clubs for children:</w:t>
      </w:r>
    </w:p>
    <w:p w14:paraId="412E4BE5" w14:textId="3D527D39" w:rsidR="00DB49D6" w:rsidRDefault="00DB49D6" w:rsidP="00DB49D6">
      <w:pPr>
        <w:pStyle w:val="BodyText"/>
      </w:pPr>
      <w:r>
        <w:t xml:space="preserve">- AMVJ </w:t>
      </w:r>
      <w:proofErr w:type="spellStart"/>
      <w:r>
        <w:t>Tafeltennis</w:t>
      </w:r>
      <w:proofErr w:type="spellEnd"/>
      <w:r>
        <w:t xml:space="preserve">, </w:t>
      </w:r>
      <w:r w:rsidR="007B188D">
        <w:t xml:space="preserve">+31 </w:t>
      </w:r>
      <w:r>
        <w:t xml:space="preserve">206457248, </w:t>
      </w:r>
      <w:hyperlink r:id="rId232" w:history="1">
        <w:r w:rsidRPr="00A241C4">
          <w:rPr>
            <w:rStyle w:val="Hyperlink"/>
          </w:rPr>
          <w:t>https://maps.app.goo.gl/kPVQUnHmcHRXUm7y7</w:t>
        </w:r>
      </w:hyperlink>
    </w:p>
    <w:p w14:paraId="1ADA23F4" w14:textId="1339B1BB" w:rsidR="00DB49D6" w:rsidRPr="00B87EEF" w:rsidRDefault="00DB49D6" w:rsidP="00F23CA4">
      <w:pPr>
        <w:pStyle w:val="BodyText"/>
      </w:pPr>
      <w:r>
        <w:t xml:space="preserve">- </w:t>
      </w:r>
      <w:proofErr w:type="spellStart"/>
      <w:r>
        <w:t>Buenting</w:t>
      </w:r>
      <w:proofErr w:type="spellEnd"/>
      <w:r>
        <w:t xml:space="preserve"> Sports, </w:t>
      </w:r>
      <w:r w:rsidR="007B188D">
        <w:t xml:space="preserve">+31 </w:t>
      </w:r>
      <w:r>
        <w:t xml:space="preserve">206414729, </w:t>
      </w:r>
      <w:hyperlink r:id="rId233" w:history="1">
        <w:r w:rsidRPr="00A241C4">
          <w:rPr>
            <w:rStyle w:val="Hyperlink"/>
          </w:rPr>
          <w:t>https://maps.app.goo.gl/4pbhphKm2nULdW9E6</w:t>
        </w:r>
      </w:hyperlink>
    </w:p>
    <w:p w14:paraId="77946EDD" w14:textId="1667D0FA" w:rsidR="00902F09" w:rsidRDefault="00902F09" w:rsidP="00AF6D24">
      <w:pPr>
        <w:pStyle w:val="Heading2"/>
        <w:pageBreakBefore/>
      </w:pPr>
      <w:bookmarkStart w:id="45" w:name="_Toc175581844"/>
      <w:r>
        <w:lastRenderedPageBreak/>
        <w:t>Gym</w:t>
      </w:r>
      <w:bookmarkEnd w:id="45"/>
    </w:p>
    <w:p w14:paraId="5A27D12C" w14:textId="3B5290F8" w:rsidR="00512BF5" w:rsidRPr="00D72A0A" w:rsidRDefault="00CD39A4" w:rsidP="00512BF5">
      <w:pPr>
        <w:pStyle w:val="BodyText"/>
        <w:rPr>
          <w:color w:val="1A9CB0"/>
          <w:u w:val="single"/>
        </w:rPr>
      </w:pPr>
      <w:r>
        <w:t>G</w:t>
      </w:r>
      <w:r w:rsidR="00512BF5">
        <w:t xml:space="preserve">ym </w:t>
      </w:r>
      <w:r>
        <w:t>search by</w:t>
      </w:r>
      <w:r w:rsidR="00512BF5">
        <w:t xml:space="preserve"> location</w:t>
      </w:r>
      <w:r w:rsidR="00057333">
        <w:t xml:space="preserve">: </w:t>
      </w:r>
      <w:hyperlink r:id="rId234" w:history="1">
        <w:r w:rsidR="00512BF5" w:rsidRPr="00450E44">
          <w:rPr>
            <w:rStyle w:val="Hyperlink"/>
          </w:rPr>
          <w:t>https://newgym.nl/en/</w:t>
        </w:r>
      </w:hyperlink>
    </w:p>
    <w:p w14:paraId="408D9DF7" w14:textId="77777777" w:rsidR="00E738AB" w:rsidRDefault="00E738AB" w:rsidP="00902F09">
      <w:pPr>
        <w:pStyle w:val="BodyText"/>
      </w:pPr>
    </w:p>
    <w:p w14:paraId="047E5575" w14:textId="39C7C998" w:rsidR="00902F09" w:rsidRDefault="00902F09" w:rsidP="00902F09">
      <w:pPr>
        <w:pStyle w:val="BodyText"/>
      </w:pPr>
      <w:r>
        <w:t>Good gyms:</w:t>
      </w:r>
    </w:p>
    <w:p w14:paraId="69BEF1E9" w14:textId="191FFF28" w:rsidR="001D3921" w:rsidRPr="0079703B" w:rsidRDefault="0096493D" w:rsidP="00EA3A3B">
      <w:pPr>
        <w:pStyle w:val="BodyText"/>
      </w:pPr>
      <w:r>
        <w:t xml:space="preserve">- </w:t>
      </w:r>
      <w:r w:rsidR="00902F09">
        <w:t>Fit for free</w:t>
      </w:r>
      <w:r w:rsidR="00227DC7">
        <w:t>:</w:t>
      </w:r>
      <w:r w:rsidR="00902F09">
        <w:t xml:space="preserve"> </w:t>
      </w:r>
      <w:hyperlink r:id="rId235" w:history="1">
        <w:r w:rsidRPr="00450E44">
          <w:rPr>
            <w:rStyle w:val="Hyperlink"/>
          </w:rPr>
          <w:t>https://www.fitforfree.nl</w:t>
        </w:r>
      </w:hyperlink>
      <w:r w:rsidR="00EA3A3B">
        <w:rPr>
          <w:rFonts w:ascii="Segoe UI" w:hAnsi="Segoe UI" w:cs="Segoe UI"/>
          <w:color w:val="242424"/>
          <w:sz w:val="21"/>
          <w:szCs w:val="21"/>
        </w:rPr>
        <w:t xml:space="preserve"> </w:t>
      </w:r>
      <w:r w:rsidR="00EA3A3B" w:rsidRPr="00EA3A3B">
        <w:t>Q</w:t>
      </w:r>
      <w:r w:rsidR="001D3921" w:rsidRPr="0079703B">
        <w:t xml:space="preserve">uite cheap, </w:t>
      </w:r>
      <w:r w:rsidR="00642C0F">
        <w:t xml:space="preserve">provide </w:t>
      </w:r>
      <w:r w:rsidR="001D3921" w:rsidRPr="0079703B">
        <w:t>all basic equipment</w:t>
      </w:r>
      <w:r w:rsidR="00AF6D24">
        <w:t xml:space="preserve">, </w:t>
      </w:r>
      <w:r w:rsidR="00316625">
        <w:t xml:space="preserve">have </w:t>
      </w:r>
      <w:r w:rsidR="001D3921" w:rsidRPr="0079703B">
        <w:t>group workouts</w:t>
      </w:r>
      <w:r w:rsidR="00AF6D24">
        <w:t>.</w:t>
      </w:r>
    </w:p>
    <w:p w14:paraId="014C22BC" w14:textId="7B8C50CF" w:rsidR="0096493D" w:rsidRDefault="00AF6D24" w:rsidP="00902F09">
      <w:pPr>
        <w:pStyle w:val="BodyText"/>
      </w:pPr>
      <w:r>
        <w:t xml:space="preserve">- </w:t>
      </w:r>
      <w:r w:rsidR="00902F09">
        <w:t>Basic Fit</w:t>
      </w:r>
      <w:r w:rsidR="00227DC7">
        <w:t>:</w:t>
      </w:r>
      <w:r w:rsidR="00902F09">
        <w:t xml:space="preserve"> </w:t>
      </w:r>
      <w:hyperlink r:id="rId236" w:history="1">
        <w:r w:rsidR="0096493D" w:rsidRPr="00450E44">
          <w:rPr>
            <w:rStyle w:val="Hyperlink"/>
          </w:rPr>
          <w:t>https://www.basic-fit.com/en-nl/</w:t>
        </w:r>
      </w:hyperlink>
    </w:p>
    <w:p w14:paraId="16F763B1" w14:textId="510506A4" w:rsidR="00502F76" w:rsidRPr="00F021B1" w:rsidRDefault="0096493D" w:rsidP="00AF6D24">
      <w:pPr>
        <w:pStyle w:val="BodyText"/>
        <w:rPr>
          <w:color w:val="1A9CB0"/>
          <w:u w:val="single"/>
        </w:rPr>
      </w:pPr>
      <w:r>
        <w:t xml:space="preserve">- </w:t>
      </w:r>
      <w:r w:rsidR="00902F09">
        <w:t>Train more</w:t>
      </w:r>
      <w:r w:rsidR="00227DC7">
        <w:t>:</w:t>
      </w:r>
      <w:r w:rsidR="00902F09">
        <w:t xml:space="preserve"> </w:t>
      </w:r>
      <w:hyperlink r:id="rId237" w:history="1">
        <w:r w:rsidRPr="00450E44">
          <w:rPr>
            <w:rStyle w:val="Hyperlink"/>
          </w:rPr>
          <w:t>https://trainmore.nl</w:t>
        </w:r>
      </w:hyperlink>
      <w:r w:rsidR="00F021B1">
        <w:rPr>
          <w:rFonts w:ascii="Segoe UI" w:hAnsi="Segoe UI" w:cs="Segoe UI"/>
          <w:color w:val="242424"/>
          <w:sz w:val="21"/>
          <w:szCs w:val="21"/>
        </w:rPr>
        <w:t xml:space="preserve"> </w:t>
      </w:r>
      <w:r w:rsidR="00F021B1" w:rsidRPr="00F021B1">
        <w:t xml:space="preserve">Quite </w:t>
      </w:r>
      <w:r w:rsidR="00502F76" w:rsidRPr="00F021B1">
        <w:t>expensive subscription, but if you go to the gym more than 5 times</w:t>
      </w:r>
      <w:r w:rsidR="00F021B1">
        <w:t xml:space="preserve"> a</w:t>
      </w:r>
      <w:r w:rsidR="00502F76" w:rsidRPr="00F021B1">
        <w:t xml:space="preserve"> week, </w:t>
      </w:r>
      <w:r w:rsidR="00B360BB">
        <w:t xml:space="preserve">you get </w:t>
      </w:r>
      <w:r w:rsidR="00502F76" w:rsidRPr="00F021B1">
        <w:t>1</w:t>
      </w:r>
      <w:r w:rsidR="00EE3F92" w:rsidRPr="00740EFB">
        <w:rPr>
          <w:rFonts w:cs="Calibri"/>
        </w:rPr>
        <w:t>€</w:t>
      </w:r>
      <w:r w:rsidR="00EE3F92" w:rsidRPr="003163A6">
        <w:rPr>
          <w:rFonts w:cs="Calibri"/>
        </w:rPr>
        <w:t xml:space="preserve"> </w:t>
      </w:r>
      <w:r w:rsidR="00B360BB">
        <w:t xml:space="preserve">discount </w:t>
      </w:r>
      <w:r w:rsidR="00502F76" w:rsidRPr="00F021B1">
        <w:t>per</w:t>
      </w:r>
      <w:r w:rsidR="000716B1">
        <w:t xml:space="preserve"> </w:t>
      </w:r>
      <w:r w:rsidR="00502F76" w:rsidRPr="00F021B1">
        <w:t>workout</w:t>
      </w:r>
      <w:r w:rsidR="000716B1">
        <w:t xml:space="preserve">, </w:t>
      </w:r>
      <w:r w:rsidR="00502F76" w:rsidRPr="00F021B1">
        <w:t>even if you just visi</w:t>
      </w:r>
      <w:r w:rsidR="00147247">
        <w:t xml:space="preserve">t </w:t>
      </w:r>
      <w:r w:rsidR="000716B1">
        <w:t>the</w:t>
      </w:r>
      <w:r w:rsidR="00502F76" w:rsidRPr="00F021B1">
        <w:t xml:space="preserve"> sauna</w:t>
      </w:r>
      <w:r w:rsidR="00147247">
        <w:t>.</w:t>
      </w:r>
    </w:p>
    <w:p w14:paraId="77AC5EB2" w14:textId="48DC9BB7" w:rsidR="0096493D" w:rsidRPr="00E572AA" w:rsidRDefault="0096493D" w:rsidP="00902F09">
      <w:pPr>
        <w:pStyle w:val="BodyText"/>
      </w:pPr>
      <w:r>
        <w:t xml:space="preserve">- </w:t>
      </w:r>
      <w:r w:rsidR="00902F09">
        <w:t>D</w:t>
      </w:r>
      <w:r>
        <w:t xml:space="preserve">avid </w:t>
      </w:r>
      <w:r w:rsidR="00902F09">
        <w:t>L</w:t>
      </w:r>
      <w:r>
        <w:t>loyd</w:t>
      </w:r>
      <w:r w:rsidR="00227DC7">
        <w:t>:</w:t>
      </w:r>
      <w:r>
        <w:t xml:space="preserve"> </w:t>
      </w:r>
      <w:hyperlink r:id="rId238" w:history="1">
        <w:r w:rsidRPr="00450E44">
          <w:rPr>
            <w:rStyle w:val="Hyperlink"/>
          </w:rPr>
          <w:t>https://www.davidlloyd.nl/nl-nl</w:t>
        </w:r>
      </w:hyperlink>
      <w:r w:rsidR="007F3A25" w:rsidRPr="00A47472">
        <w:t xml:space="preserve"> </w:t>
      </w:r>
      <w:r w:rsidR="00A47472" w:rsidRPr="00E572AA">
        <w:t>Expensive but provides quality services.</w:t>
      </w:r>
    </w:p>
    <w:p w14:paraId="65A06040" w14:textId="538F39E5" w:rsidR="0096493D" w:rsidRDefault="00E738AB" w:rsidP="00AE10F3">
      <w:pPr>
        <w:pStyle w:val="Heading2"/>
      </w:pPr>
      <w:bookmarkStart w:id="46" w:name="_Toc175581845"/>
      <w:r>
        <w:t>Swimming</w:t>
      </w:r>
      <w:bookmarkEnd w:id="46"/>
    </w:p>
    <w:p w14:paraId="2169B319" w14:textId="0706106B" w:rsidR="0006166E" w:rsidRPr="0006166E" w:rsidRDefault="0006166E" w:rsidP="0006166E">
      <w:pPr>
        <w:pStyle w:val="BodyText"/>
      </w:pPr>
      <w:r>
        <w:t>S</w:t>
      </w:r>
      <w:r w:rsidRPr="0006166E">
        <w:t xml:space="preserve">wimming pools </w:t>
      </w:r>
      <w:r>
        <w:t xml:space="preserve">are </w:t>
      </w:r>
      <w:r w:rsidRPr="0006166E">
        <w:t>everywhere</w:t>
      </w:r>
      <w:r w:rsidR="00CE2A06">
        <w:t>. B</w:t>
      </w:r>
      <w:r w:rsidRPr="0006166E">
        <w:t>efore purchasing classes</w:t>
      </w:r>
      <w:r w:rsidR="007B0C3A">
        <w:t>, pay attention to the following:</w:t>
      </w:r>
      <w:r>
        <w:t xml:space="preserve"> </w:t>
      </w:r>
    </w:p>
    <w:p w14:paraId="6F0878A8" w14:textId="54592B90" w:rsidR="0006166E" w:rsidRPr="0006166E" w:rsidRDefault="007B0C3A" w:rsidP="0006166E">
      <w:pPr>
        <w:pStyle w:val="BodyText"/>
      </w:pPr>
      <w:r>
        <w:t xml:space="preserve">- </w:t>
      </w:r>
      <w:r w:rsidR="009E602A">
        <w:t xml:space="preserve">In most </w:t>
      </w:r>
      <w:r w:rsidR="00CE2A06" w:rsidRPr="0006166E">
        <w:t>swimming pools</w:t>
      </w:r>
      <w:r w:rsidR="00CE2A06">
        <w:t>, m</w:t>
      </w:r>
      <w:r w:rsidR="007A6CC7">
        <w:t>any time slots are</w:t>
      </w:r>
      <w:r w:rsidR="0006166E" w:rsidRPr="0006166E">
        <w:t xml:space="preserve"> booked for the kids</w:t>
      </w:r>
      <w:r w:rsidR="00100B75">
        <w:t>’</w:t>
      </w:r>
      <w:r w:rsidR="0006166E" w:rsidRPr="0006166E">
        <w:t xml:space="preserve"> lessons. </w:t>
      </w:r>
    </w:p>
    <w:p w14:paraId="3309B62D" w14:textId="555B9C31" w:rsidR="0006166E" w:rsidRPr="0006166E" w:rsidRDefault="00271073" w:rsidP="0006166E">
      <w:pPr>
        <w:pStyle w:val="BodyText"/>
      </w:pPr>
      <w:r>
        <w:t xml:space="preserve">- </w:t>
      </w:r>
      <w:r w:rsidR="009E602A" w:rsidRPr="0006166E">
        <w:t>Most</w:t>
      </w:r>
      <w:r w:rsidR="0006166E" w:rsidRPr="0006166E">
        <w:t xml:space="preserve"> swimming pools have two types of time slots:</w:t>
      </w:r>
    </w:p>
    <w:p w14:paraId="169E9A9E" w14:textId="0E028FAC" w:rsidR="0006166E" w:rsidRPr="0006166E" w:rsidRDefault="009E602A" w:rsidP="0006166E">
      <w:pPr>
        <w:pStyle w:val="BodyText"/>
      </w:pPr>
      <w:r>
        <w:t xml:space="preserve">* </w:t>
      </w:r>
      <w:proofErr w:type="spellStart"/>
      <w:r w:rsidR="0006166E" w:rsidRPr="0006166E">
        <w:t>Banenzwemmen</w:t>
      </w:r>
      <w:proofErr w:type="spellEnd"/>
      <w:r w:rsidR="007A6CC7">
        <w:t xml:space="preserve"> </w:t>
      </w:r>
      <w:r w:rsidR="007B4C48">
        <w:t xml:space="preserve">for sport, </w:t>
      </w:r>
      <w:r w:rsidR="007A6CC7">
        <w:t>y</w:t>
      </w:r>
      <w:r w:rsidR="0006166E" w:rsidRPr="0006166E">
        <w:t>ou have lanes and can</w:t>
      </w:r>
      <w:r w:rsidR="00142E1C">
        <w:t xml:space="preserve"> swim </w:t>
      </w:r>
      <w:r w:rsidR="0006166E" w:rsidRPr="0006166E">
        <w:t>proper</w:t>
      </w:r>
      <w:r w:rsidR="00142E1C">
        <w:t>ly</w:t>
      </w:r>
      <w:r w:rsidR="007A6CC7">
        <w:t>.</w:t>
      </w:r>
    </w:p>
    <w:p w14:paraId="5D9E50B3" w14:textId="03F9471C" w:rsidR="0006166E" w:rsidRPr="0006166E" w:rsidRDefault="009E602A" w:rsidP="0006166E">
      <w:pPr>
        <w:pStyle w:val="BodyText"/>
      </w:pPr>
      <w:r>
        <w:t xml:space="preserve">* </w:t>
      </w:r>
      <w:proofErr w:type="spellStart"/>
      <w:r w:rsidR="0006166E" w:rsidRPr="0006166E">
        <w:t>Recreatiezwemmen</w:t>
      </w:r>
      <w:proofErr w:type="spellEnd"/>
      <w:r w:rsidR="007A6CC7">
        <w:t xml:space="preserve">, </w:t>
      </w:r>
      <w:r w:rsidR="007B4C48">
        <w:t xml:space="preserve">for fun, </w:t>
      </w:r>
      <w:r w:rsidR="0006166E" w:rsidRPr="0006166E">
        <w:t xml:space="preserve">lanes are removed, </w:t>
      </w:r>
      <w:r w:rsidR="00BE6C9B" w:rsidRPr="00BE6C9B">
        <w:t>swimming mattresses</w:t>
      </w:r>
      <w:r w:rsidR="00BE6C9B">
        <w:t xml:space="preserve"> are allowed.</w:t>
      </w:r>
    </w:p>
    <w:p w14:paraId="477140FE" w14:textId="77777777" w:rsidR="0006166E" w:rsidRDefault="0006166E" w:rsidP="0006166E">
      <w:pPr>
        <w:pStyle w:val="BodyText"/>
      </w:pPr>
    </w:p>
    <w:p w14:paraId="3DBCE569" w14:textId="2F7570B3" w:rsidR="0006166E" w:rsidRDefault="0006166E" w:rsidP="0006166E">
      <w:pPr>
        <w:pStyle w:val="BodyText"/>
        <w:rPr>
          <w:rStyle w:val="Hyperlink"/>
        </w:rPr>
      </w:pPr>
      <w:r>
        <w:t>To find a personal</w:t>
      </w:r>
      <w:r w:rsidRPr="00E738AB">
        <w:t xml:space="preserve"> coach</w:t>
      </w:r>
      <w:r>
        <w:t xml:space="preserve">, go to </w:t>
      </w:r>
      <w:hyperlink r:id="rId239" w:history="1">
        <w:r w:rsidRPr="00450E44">
          <w:rPr>
            <w:rStyle w:val="Hyperlink"/>
          </w:rPr>
          <w:t>https://www.your-personal-swim-coach.nl/</w:t>
        </w:r>
      </w:hyperlink>
    </w:p>
    <w:p w14:paraId="6B4F3909" w14:textId="77777777" w:rsidR="002677AF" w:rsidRDefault="002677AF" w:rsidP="0006166E">
      <w:pPr>
        <w:pStyle w:val="BodyText"/>
        <w:rPr>
          <w:rStyle w:val="Hyperlink"/>
        </w:rPr>
      </w:pPr>
    </w:p>
    <w:p w14:paraId="512B1F4C" w14:textId="7A46C3EB" w:rsidR="002677AF" w:rsidRDefault="00A05A5A" w:rsidP="00430E80">
      <w:pPr>
        <w:pStyle w:val="BodyText"/>
        <w:ind w:right="1"/>
      </w:pPr>
      <w:r>
        <w:t>For outdoor swimming,</w:t>
      </w:r>
      <w:r w:rsidR="00A81FA7">
        <w:t xml:space="preserve"> use the</w:t>
      </w:r>
      <w:r w:rsidR="00F87873" w:rsidRPr="0067419F">
        <w:t xml:space="preserve"> </w:t>
      </w:r>
      <w:r w:rsidR="00F87873">
        <w:t>service</w:t>
      </w:r>
      <w:r w:rsidR="00F87873" w:rsidRPr="0067419F">
        <w:t xml:space="preserve"> </w:t>
      </w:r>
      <w:r w:rsidR="00F87873">
        <w:t>about</w:t>
      </w:r>
      <w:r w:rsidR="00F87873" w:rsidRPr="0067419F">
        <w:t xml:space="preserve"> </w:t>
      </w:r>
      <w:r w:rsidR="0067419F">
        <w:t>pools and beaches for swimming</w:t>
      </w:r>
      <w:r w:rsidR="0080542B">
        <w:t xml:space="preserve"> </w:t>
      </w:r>
      <w:hyperlink r:id="rId240" w:history="1">
        <w:r w:rsidR="0080542B" w:rsidRPr="008E7947">
          <w:rPr>
            <w:rStyle w:val="Hyperlink"/>
          </w:rPr>
          <w:t>https://www.zwemwater.nl/</w:t>
        </w:r>
      </w:hyperlink>
      <w:r w:rsidR="008B021F">
        <w:t xml:space="preserve">. It </w:t>
      </w:r>
      <w:r w:rsidR="0038067F">
        <w:t>shows the</w:t>
      </w:r>
      <w:r w:rsidR="00170061" w:rsidRPr="0067419F">
        <w:t xml:space="preserve"> </w:t>
      </w:r>
      <w:r w:rsidR="00170061">
        <w:t>map</w:t>
      </w:r>
      <w:r w:rsidR="00170061" w:rsidRPr="0067419F">
        <w:t xml:space="preserve"> </w:t>
      </w:r>
      <w:r w:rsidR="00170061">
        <w:t>and</w:t>
      </w:r>
      <w:r w:rsidR="00170061" w:rsidRPr="0067419F">
        <w:t xml:space="preserve"> </w:t>
      </w:r>
      <w:r w:rsidR="00170061">
        <w:t>route</w:t>
      </w:r>
      <w:r>
        <w:t>s</w:t>
      </w:r>
      <w:r w:rsidR="00826FE0">
        <w:t xml:space="preserve"> to the beach</w:t>
      </w:r>
      <w:r w:rsidR="00984279">
        <w:t>,</w:t>
      </w:r>
      <w:r w:rsidR="009B4590">
        <w:t xml:space="preserve"> lists elements of</w:t>
      </w:r>
      <w:r w:rsidR="00826FE0">
        <w:t xml:space="preserve"> infrastructure</w:t>
      </w:r>
      <w:r w:rsidR="009B4590">
        <w:t xml:space="preserve">, and </w:t>
      </w:r>
      <w:r w:rsidR="0038067F">
        <w:t xml:space="preserve">warns </w:t>
      </w:r>
      <w:r w:rsidR="00634511">
        <w:t xml:space="preserve">about </w:t>
      </w:r>
      <w:r w:rsidR="0038067F">
        <w:t>water plants and</w:t>
      </w:r>
      <w:r w:rsidR="00984279">
        <w:t xml:space="preserve"> </w:t>
      </w:r>
      <w:r w:rsidR="009929DC" w:rsidRPr="009929DC">
        <w:t>bacteria</w:t>
      </w:r>
      <w:r w:rsidR="00292F59">
        <w:t xml:space="preserve">. There is a mobile </w:t>
      </w:r>
      <w:r w:rsidR="00B8420E">
        <w:t>app</w:t>
      </w:r>
      <w:r w:rsidR="002677AF" w:rsidRPr="00566463">
        <w:t>.</w:t>
      </w:r>
    </w:p>
    <w:p w14:paraId="0D6B9492" w14:textId="32F917E6" w:rsidR="002B6A85" w:rsidRDefault="002B6A85" w:rsidP="002B6A85">
      <w:pPr>
        <w:pStyle w:val="Heading2"/>
      </w:pPr>
      <w:bookmarkStart w:id="47" w:name="_Toc175581846"/>
      <w:r>
        <w:t>Cycling</w:t>
      </w:r>
      <w:bookmarkEnd w:id="47"/>
    </w:p>
    <w:p w14:paraId="792BC3F0" w14:textId="13511777" w:rsidR="003D6D8A" w:rsidRDefault="003D6D8A" w:rsidP="003D6D8A">
      <w:pPr>
        <w:pStyle w:val="BodyText"/>
      </w:pPr>
      <w:r>
        <w:t>To buy or rent a bike</w:t>
      </w:r>
      <w:r w:rsidR="00801A70">
        <w:t xml:space="preserve">, </w:t>
      </w:r>
      <w:r w:rsidR="008A184D">
        <w:t xml:space="preserve">go to </w:t>
      </w:r>
      <w:r w:rsidR="00801A70" w:rsidRPr="00D279E4">
        <w:rPr>
          <w:b/>
          <w:bCs/>
        </w:rPr>
        <w:t>Transport and Office</w:t>
      </w:r>
      <w:r w:rsidR="00801A70">
        <w:t xml:space="preserve"> &gt; </w:t>
      </w:r>
      <w:r w:rsidR="00096162" w:rsidRPr="00D279E4">
        <w:rPr>
          <w:b/>
          <w:bCs/>
        </w:rPr>
        <w:t>Bicycle/Scooter</w:t>
      </w:r>
      <w:r w:rsidR="00096162">
        <w:t>.</w:t>
      </w:r>
    </w:p>
    <w:p w14:paraId="6012B40D" w14:textId="77777777" w:rsidR="00C2188A" w:rsidRPr="00066FB5" w:rsidRDefault="00C2188A" w:rsidP="002B6A85">
      <w:pPr>
        <w:pStyle w:val="BodyText"/>
        <w:rPr>
          <w:rFonts w:asciiTheme="minorHAnsi" w:hAnsiTheme="minorHAnsi"/>
        </w:rPr>
      </w:pPr>
    </w:p>
    <w:p w14:paraId="59751E59" w14:textId="77777777" w:rsidR="00E244AF" w:rsidRDefault="00646B53" w:rsidP="002B6A85">
      <w:pPr>
        <w:pStyle w:val="BodyText"/>
        <w:rPr>
          <w:rFonts w:asciiTheme="minorHAnsi" w:hAnsiTheme="minorHAnsi" w:cs="Segoe UI"/>
        </w:rPr>
      </w:pPr>
      <w:r>
        <w:rPr>
          <w:rFonts w:asciiTheme="minorHAnsi" w:hAnsiTheme="minorHAnsi" w:cs="Segoe UI"/>
        </w:rPr>
        <w:t>To join a cycling club</w:t>
      </w:r>
      <w:r w:rsidR="00E244AF">
        <w:rPr>
          <w:rFonts w:asciiTheme="minorHAnsi" w:hAnsiTheme="minorHAnsi" w:cs="Segoe UI"/>
        </w:rPr>
        <w:t>, go to:</w:t>
      </w:r>
    </w:p>
    <w:p w14:paraId="7CB696DA" w14:textId="1CA667E8" w:rsidR="002B6A85" w:rsidRDefault="00E244AF" w:rsidP="002B6A85">
      <w:pPr>
        <w:pStyle w:val="BodyText"/>
        <w:rPr>
          <w:rFonts w:asciiTheme="minorHAnsi" w:hAnsiTheme="minorHAnsi"/>
        </w:rPr>
      </w:pPr>
      <w:r>
        <w:rPr>
          <w:rFonts w:asciiTheme="minorHAnsi" w:hAnsiTheme="minorHAnsi" w:cs="Segoe UI"/>
        </w:rPr>
        <w:t xml:space="preserve">- </w:t>
      </w:r>
      <w:r w:rsidR="00DD26A5">
        <w:rPr>
          <w:rFonts w:asciiTheme="minorHAnsi" w:hAnsiTheme="minorHAnsi" w:cs="Segoe UI"/>
        </w:rPr>
        <w:t>F</w:t>
      </w:r>
      <w:r w:rsidR="00646B53">
        <w:rPr>
          <w:rFonts w:asciiTheme="minorHAnsi" w:hAnsiTheme="minorHAnsi" w:cs="Segoe UI"/>
        </w:rPr>
        <w:t xml:space="preserve">or </w:t>
      </w:r>
      <w:r w:rsidR="00646B53" w:rsidRPr="00066FB5">
        <w:rPr>
          <w:rFonts w:asciiTheme="minorHAnsi" w:hAnsiTheme="minorHAnsi"/>
        </w:rPr>
        <w:t>A</w:t>
      </w:r>
      <w:r w:rsidR="00646B53">
        <w:rPr>
          <w:rFonts w:asciiTheme="minorHAnsi" w:hAnsiTheme="minorHAnsi"/>
        </w:rPr>
        <w:t xml:space="preserve">msterdam </w:t>
      </w:r>
      <w:r w:rsidR="00646B53" w:rsidRPr="00066FB5">
        <w:rPr>
          <w:rFonts w:asciiTheme="minorHAnsi" w:hAnsiTheme="minorHAnsi"/>
        </w:rPr>
        <w:t>and Haarlem</w:t>
      </w:r>
      <w:r w:rsidR="00646B53">
        <w:rPr>
          <w:rFonts w:asciiTheme="minorHAnsi" w:hAnsiTheme="minorHAnsi"/>
        </w:rPr>
        <w:t xml:space="preserve">, </w:t>
      </w:r>
      <w:hyperlink r:id="rId241" w:history="1">
        <w:r w:rsidR="00646B53" w:rsidRPr="009D4DCD">
          <w:rPr>
            <w:rStyle w:val="Hyperlink"/>
            <w:rFonts w:asciiTheme="minorHAnsi" w:hAnsiTheme="minorHAnsi" w:cs="Segoe UI"/>
          </w:rPr>
          <w:t>https://wattworks.nl/en/</w:t>
        </w:r>
      </w:hyperlink>
      <w:r w:rsidR="002B6A85" w:rsidRPr="00066FB5">
        <w:rPr>
          <w:rFonts w:asciiTheme="minorHAnsi" w:hAnsiTheme="minorHAnsi"/>
        </w:rPr>
        <w:t xml:space="preserve">. </w:t>
      </w:r>
      <w:r w:rsidR="001D3F2E" w:rsidRPr="00066FB5">
        <w:rPr>
          <w:rFonts w:asciiTheme="minorHAnsi" w:hAnsiTheme="minorHAnsi"/>
        </w:rPr>
        <w:t>They focus on sports cycling</w:t>
      </w:r>
      <w:r w:rsidR="001D3F2E">
        <w:rPr>
          <w:rFonts w:asciiTheme="minorHAnsi" w:hAnsiTheme="minorHAnsi"/>
        </w:rPr>
        <w:t xml:space="preserve">, </w:t>
      </w:r>
      <w:r w:rsidR="00D25C53">
        <w:rPr>
          <w:rFonts w:asciiTheme="minorHAnsi" w:hAnsiTheme="minorHAnsi"/>
        </w:rPr>
        <w:t xml:space="preserve">provide </w:t>
      </w:r>
      <w:r w:rsidR="002B6A85" w:rsidRPr="00066FB5">
        <w:rPr>
          <w:rFonts w:asciiTheme="minorHAnsi" w:hAnsiTheme="minorHAnsi"/>
        </w:rPr>
        <w:t xml:space="preserve">a </w:t>
      </w:r>
      <w:r w:rsidR="00D25C53">
        <w:rPr>
          <w:rFonts w:asciiTheme="minorHAnsi" w:hAnsiTheme="minorHAnsi"/>
        </w:rPr>
        <w:t xml:space="preserve">bike </w:t>
      </w:r>
      <w:r w:rsidR="002B6A85" w:rsidRPr="00066FB5">
        <w:rPr>
          <w:rFonts w:asciiTheme="minorHAnsi" w:hAnsiTheme="minorHAnsi"/>
        </w:rPr>
        <w:t>service</w:t>
      </w:r>
      <w:r w:rsidR="00D25C53">
        <w:rPr>
          <w:rFonts w:asciiTheme="minorHAnsi" w:hAnsiTheme="minorHAnsi"/>
        </w:rPr>
        <w:t>,</w:t>
      </w:r>
      <w:r w:rsidR="002B6A85" w:rsidRPr="00066FB5">
        <w:rPr>
          <w:rFonts w:asciiTheme="minorHAnsi" w:hAnsiTheme="minorHAnsi"/>
        </w:rPr>
        <w:t xml:space="preserve"> and </w:t>
      </w:r>
      <w:r w:rsidR="00C32F43">
        <w:rPr>
          <w:rFonts w:asciiTheme="minorHAnsi" w:hAnsiTheme="minorHAnsi"/>
        </w:rPr>
        <w:t xml:space="preserve">organize public </w:t>
      </w:r>
      <w:r w:rsidR="002B6A85" w:rsidRPr="00066FB5">
        <w:rPr>
          <w:rFonts w:asciiTheme="minorHAnsi" w:hAnsiTheme="minorHAnsi"/>
        </w:rPr>
        <w:t>rides.</w:t>
      </w:r>
    </w:p>
    <w:p w14:paraId="03C61FF6" w14:textId="1D0732E0" w:rsidR="002B6A85" w:rsidRDefault="00DD26A5" w:rsidP="002B6A85">
      <w:pPr>
        <w:pStyle w:val="BodyText"/>
        <w:rPr>
          <w:rFonts w:asciiTheme="minorHAnsi" w:hAnsiTheme="minorHAnsi"/>
        </w:rPr>
      </w:pPr>
      <w:r w:rsidRPr="00D1266D">
        <w:rPr>
          <w:rFonts w:asciiTheme="minorHAnsi" w:hAnsiTheme="minorHAnsi"/>
          <w:lang w:val="nl-NL"/>
        </w:rPr>
        <w:t xml:space="preserve">- For Amsterdam, Rotterdam, </w:t>
      </w:r>
      <w:proofErr w:type="spellStart"/>
      <w:r w:rsidRPr="00D1266D">
        <w:rPr>
          <w:rFonts w:asciiTheme="minorHAnsi" w:hAnsiTheme="minorHAnsi"/>
          <w:lang w:val="nl-NL"/>
        </w:rPr>
        <w:t>and</w:t>
      </w:r>
      <w:proofErr w:type="spellEnd"/>
      <w:r w:rsidRPr="00D1266D">
        <w:rPr>
          <w:rFonts w:asciiTheme="minorHAnsi" w:hAnsiTheme="minorHAnsi"/>
          <w:lang w:val="nl-NL"/>
        </w:rPr>
        <w:t xml:space="preserve"> Utrecht, </w:t>
      </w:r>
      <w:hyperlink r:id="rId242" w:history="1">
        <w:r w:rsidR="00B11168" w:rsidRPr="00D1266D">
          <w:rPr>
            <w:rStyle w:val="Hyperlink"/>
            <w:rFonts w:asciiTheme="minorHAnsi" w:hAnsiTheme="minorHAnsi" w:cs="Segoe UI"/>
            <w:lang w:val="nl-NL"/>
          </w:rPr>
          <w:t>https://www.rocyclestudios.com/en/pricing/amsterdam/</w:t>
        </w:r>
      </w:hyperlink>
      <w:r w:rsidRPr="00D1266D">
        <w:rPr>
          <w:rFonts w:asciiTheme="minorHAnsi" w:hAnsiTheme="minorHAnsi"/>
          <w:lang w:val="nl-NL"/>
        </w:rPr>
        <w:t xml:space="preserve">. </w:t>
      </w:r>
      <w:r>
        <w:rPr>
          <w:rFonts w:asciiTheme="minorHAnsi" w:hAnsiTheme="minorHAnsi"/>
        </w:rPr>
        <w:t xml:space="preserve">They </w:t>
      </w:r>
      <w:r w:rsidR="002B6A85" w:rsidRPr="00066FB5">
        <w:rPr>
          <w:rFonts w:asciiTheme="minorHAnsi" w:hAnsiTheme="minorHAnsi"/>
        </w:rPr>
        <w:t>call themselves "Party on the bike”</w:t>
      </w:r>
      <w:r w:rsidR="00070A74">
        <w:rPr>
          <w:rFonts w:asciiTheme="minorHAnsi" w:hAnsiTheme="minorHAnsi"/>
        </w:rPr>
        <w:t>. You can book a ride.</w:t>
      </w:r>
    </w:p>
    <w:p w14:paraId="7CCF3291" w14:textId="77777777" w:rsidR="009913DA" w:rsidRDefault="009913DA" w:rsidP="002B6A85">
      <w:pPr>
        <w:pStyle w:val="BodyText"/>
        <w:rPr>
          <w:rFonts w:asciiTheme="minorHAnsi" w:hAnsiTheme="minorHAnsi"/>
        </w:rPr>
      </w:pPr>
    </w:p>
    <w:p w14:paraId="1F1C8482" w14:textId="77777777" w:rsidR="00C04434" w:rsidRPr="00B811EA" w:rsidRDefault="007821CF" w:rsidP="002B6A85">
      <w:pPr>
        <w:pStyle w:val="BodyText"/>
        <w:rPr>
          <w:rFonts w:asciiTheme="minorHAnsi" w:hAnsiTheme="minorHAnsi"/>
          <w:lang w:val="pl-PL"/>
        </w:rPr>
      </w:pPr>
      <w:r w:rsidRPr="00B811EA">
        <w:rPr>
          <w:rFonts w:asciiTheme="minorHAnsi" w:hAnsiTheme="minorHAnsi"/>
          <w:lang w:val="pl-PL"/>
        </w:rPr>
        <w:t xml:space="preserve">Telegram </w:t>
      </w:r>
      <w:proofErr w:type="spellStart"/>
      <w:r w:rsidRPr="00B811EA">
        <w:rPr>
          <w:rFonts w:asciiTheme="minorHAnsi" w:hAnsiTheme="minorHAnsi"/>
          <w:lang w:val="pl-PL"/>
        </w:rPr>
        <w:t>chat</w:t>
      </w:r>
      <w:r w:rsidR="00C04434" w:rsidRPr="00B811EA">
        <w:rPr>
          <w:rFonts w:asciiTheme="minorHAnsi" w:hAnsiTheme="minorHAnsi"/>
          <w:lang w:val="pl-PL"/>
        </w:rPr>
        <w:t>s</w:t>
      </w:r>
      <w:proofErr w:type="spellEnd"/>
      <w:r w:rsidR="00C04434" w:rsidRPr="00B811EA">
        <w:rPr>
          <w:rFonts w:asciiTheme="minorHAnsi" w:hAnsiTheme="minorHAnsi"/>
          <w:lang w:val="pl-PL"/>
        </w:rPr>
        <w:t>:</w:t>
      </w:r>
    </w:p>
    <w:p w14:paraId="3A3F64A9" w14:textId="703FDB70" w:rsidR="007821CF" w:rsidRPr="00B811EA" w:rsidRDefault="00C04434" w:rsidP="002B6A85">
      <w:pPr>
        <w:pStyle w:val="BodyText"/>
        <w:rPr>
          <w:rStyle w:val="Hyperlink"/>
          <w:rFonts w:asciiTheme="minorHAnsi" w:hAnsiTheme="minorHAnsi"/>
          <w:lang w:val="pl-PL"/>
        </w:rPr>
      </w:pPr>
      <w:r w:rsidRPr="00B811EA">
        <w:rPr>
          <w:rFonts w:asciiTheme="minorHAnsi" w:hAnsiTheme="minorHAnsi"/>
          <w:lang w:val="pl-PL"/>
        </w:rPr>
        <w:t xml:space="preserve">- </w:t>
      </w:r>
      <w:hyperlink r:id="rId243" w:history="1">
        <w:r w:rsidR="007821CF" w:rsidRPr="00B811EA">
          <w:rPr>
            <w:rStyle w:val="Hyperlink"/>
            <w:rFonts w:asciiTheme="minorHAnsi" w:hAnsiTheme="minorHAnsi"/>
            <w:lang w:val="pl-PL"/>
          </w:rPr>
          <w:t>https://t.me/nlmtb</w:t>
        </w:r>
      </w:hyperlink>
    </w:p>
    <w:p w14:paraId="1794FD13" w14:textId="5A443996" w:rsidR="00C04434" w:rsidRPr="00196BB0" w:rsidRDefault="00C04434" w:rsidP="002B6A85">
      <w:pPr>
        <w:pStyle w:val="BodyText"/>
        <w:rPr>
          <w:rFonts w:asciiTheme="minorHAnsi" w:hAnsiTheme="minorHAnsi"/>
        </w:rPr>
      </w:pPr>
      <w:r w:rsidRPr="00196BB0">
        <w:rPr>
          <w:rStyle w:val="Hyperlink"/>
          <w:color w:val="464547"/>
          <w:u w:val="none"/>
        </w:rPr>
        <w:t xml:space="preserve">- </w:t>
      </w:r>
      <w:hyperlink r:id="rId244" w:history="1">
        <w:r w:rsidRPr="00196BB0">
          <w:rPr>
            <w:rStyle w:val="Hyperlink"/>
            <w:rFonts w:asciiTheme="minorHAnsi" w:hAnsiTheme="minorHAnsi"/>
          </w:rPr>
          <w:t>https://t.me/velobenelux</w:t>
        </w:r>
      </w:hyperlink>
    </w:p>
    <w:p w14:paraId="5BE57902" w14:textId="77777777" w:rsidR="007821CF" w:rsidRPr="00196BB0" w:rsidRDefault="007821CF" w:rsidP="002B6A85">
      <w:pPr>
        <w:pStyle w:val="BodyText"/>
        <w:rPr>
          <w:rFonts w:asciiTheme="minorHAnsi" w:hAnsiTheme="minorHAnsi"/>
        </w:rPr>
      </w:pPr>
    </w:p>
    <w:p w14:paraId="5DC76828" w14:textId="2A1070DE" w:rsidR="009913DA" w:rsidRDefault="009913DA" w:rsidP="002B6A85">
      <w:pPr>
        <w:pStyle w:val="BodyText"/>
        <w:rPr>
          <w:rFonts w:asciiTheme="minorHAnsi" w:hAnsiTheme="minorHAnsi"/>
        </w:rPr>
      </w:pPr>
      <w:r>
        <w:rPr>
          <w:rFonts w:asciiTheme="minorHAnsi" w:hAnsiTheme="minorHAnsi"/>
        </w:rPr>
        <w:t xml:space="preserve">For </w:t>
      </w:r>
      <w:r w:rsidRPr="00066FB5">
        <w:rPr>
          <w:rFonts w:asciiTheme="minorHAnsi" w:hAnsiTheme="minorHAnsi"/>
        </w:rPr>
        <w:t>cycling routes</w:t>
      </w:r>
      <w:r>
        <w:rPr>
          <w:rFonts w:asciiTheme="minorHAnsi" w:hAnsiTheme="minorHAnsi"/>
        </w:rPr>
        <w:t>, go to:</w:t>
      </w:r>
    </w:p>
    <w:p w14:paraId="62C4D018" w14:textId="68C7B2B8" w:rsidR="002B6A85" w:rsidRPr="00066FB5" w:rsidRDefault="009913DA" w:rsidP="002B6A85">
      <w:pPr>
        <w:pStyle w:val="BodyText"/>
        <w:rPr>
          <w:rFonts w:asciiTheme="minorHAnsi" w:hAnsiTheme="minorHAnsi"/>
        </w:rPr>
      </w:pPr>
      <w:r>
        <w:rPr>
          <w:rFonts w:asciiTheme="minorHAnsi" w:hAnsiTheme="minorHAnsi"/>
        </w:rPr>
        <w:t xml:space="preserve">- </w:t>
      </w:r>
      <w:hyperlink r:id="rId245" w:history="1">
        <w:r w:rsidRPr="009D4DCD">
          <w:rPr>
            <w:rStyle w:val="Hyperlink"/>
            <w:rFonts w:asciiTheme="minorHAnsi" w:hAnsiTheme="minorHAnsi" w:cs="Segoe UI"/>
          </w:rPr>
          <w:t>https://www.hollandcyclingroutes.com/</w:t>
        </w:r>
      </w:hyperlink>
    </w:p>
    <w:p w14:paraId="46FACEF5" w14:textId="250B330B" w:rsidR="009913DA" w:rsidRPr="009913DA" w:rsidRDefault="009913DA" w:rsidP="002B6A85">
      <w:pPr>
        <w:pStyle w:val="BodyText"/>
        <w:rPr>
          <w:rFonts w:asciiTheme="minorHAnsi" w:hAnsiTheme="minorHAnsi" w:cs="Segoe UI"/>
        </w:rPr>
      </w:pPr>
      <w:r>
        <w:rPr>
          <w:rFonts w:asciiTheme="minorHAnsi" w:hAnsiTheme="minorHAnsi" w:cs="Segoe UI"/>
        </w:rPr>
        <w:t xml:space="preserve">- </w:t>
      </w:r>
      <w:hyperlink r:id="rId246" w:history="1">
        <w:r w:rsidRPr="009D4DCD">
          <w:rPr>
            <w:rStyle w:val="Hyperlink"/>
            <w:rFonts w:asciiTheme="minorHAnsi" w:hAnsiTheme="minorHAnsi" w:cs="Segoe UI"/>
          </w:rPr>
          <w:t>https://www.fietsnetwerk.nl/en/cycle-routes-in-the-netherlands/</w:t>
        </w:r>
      </w:hyperlink>
    </w:p>
    <w:p w14:paraId="22008EF2" w14:textId="0BA45B35" w:rsidR="00052954" w:rsidRDefault="004A6ACC" w:rsidP="00BE7CDD">
      <w:pPr>
        <w:pStyle w:val="Heading2"/>
        <w:pageBreakBefore/>
      </w:pPr>
      <w:bookmarkStart w:id="48" w:name="_Toc175581847"/>
      <w:r>
        <w:lastRenderedPageBreak/>
        <w:t>Beauty</w:t>
      </w:r>
      <w:r w:rsidR="005A1254">
        <w:t xml:space="preserve"> </w:t>
      </w:r>
      <w:r w:rsidR="001B3EC5">
        <w:t>&amp;</w:t>
      </w:r>
      <w:r w:rsidR="005A1254">
        <w:t xml:space="preserve"> Yoga</w:t>
      </w:r>
      <w:bookmarkEnd w:id="48"/>
    </w:p>
    <w:p w14:paraId="2356FA70" w14:textId="524F3D2D" w:rsidR="002E5C71" w:rsidRDefault="002E5C71" w:rsidP="004E77AC">
      <w:pPr>
        <w:pStyle w:val="BodyText"/>
        <w:rPr>
          <w:b/>
          <w:bCs/>
        </w:rPr>
      </w:pPr>
      <w:r w:rsidRPr="002E5C71">
        <w:rPr>
          <w:b/>
          <w:bCs/>
        </w:rPr>
        <w:t>Beauty</w:t>
      </w:r>
    </w:p>
    <w:p w14:paraId="3E51ED4F" w14:textId="41CFC5AE" w:rsidR="009832C3" w:rsidRPr="008912A7" w:rsidRDefault="009832C3" w:rsidP="004E77AC">
      <w:pPr>
        <w:pStyle w:val="BodyText"/>
      </w:pPr>
      <w:r w:rsidRPr="008912A7">
        <w:t>To buy cosmetics</w:t>
      </w:r>
      <w:r w:rsidR="008912A7" w:rsidRPr="008912A7">
        <w:t xml:space="preserve"> and beauty products, go to </w:t>
      </w:r>
      <w:r w:rsidR="008912A7" w:rsidRPr="008912A7">
        <w:rPr>
          <w:b/>
          <w:bCs/>
        </w:rPr>
        <w:t>Shopping</w:t>
      </w:r>
      <w:r w:rsidR="008912A7" w:rsidRPr="008912A7">
        <w:t xml:space="preserve"> &gt; </w:t>
      </w:r>
      <w:r w:rsidR="008912A7" w:rsidRPr="008912A7">
        <w:rPr>
          <w:b/>
          <w:bCs/>
        </w:rPr>
        <w:t>Cosmetics/Beauty</w:t>
      </w:r>
      <w:r w:rsidR="008912A7" w:rsidRPr="008912A7">
        <w:t>.</w:t>
      </w:r>
    </w:p>
    <w:p w14:paraId="5B461C23" w14:textId="77777777" w:rsidR="009832C3" w:rsidRDefault="009832C3" w:rsidP="004E77AC">
      <w:pPr>
        <w:pStyle w:val="BodyText"/>
      </w:pPr>
    </w:p>
    <w:p w14:paraId="6C99071F" w14:textId="14127674" w:rsidR="004E77AC" w:rsidRDefault="004E77AC" w:rsidP="004E77AC">
      <w:pPr>
        <w:pStyle w:val="BodyText"/>
      </w:pPr>
      <w:r>
        <w:t>To find a beauty salon</w:t>
      </w:r>
      <w:r w:rsidR="00C01F08">
        <w:t>/service</w:t>
      </w:r>
      <w:r>
        <w:t>, go to:</w:t>
      </w:r>
    </w:p>
    <w:p w14:paraId="17D0CCEF" w14:textId="7417B7E1" w:rsidR="004A6ACC" w:rsidRDefault="004E77AC" w:rsidP="004A6ACC">
      <w:pPr>
        <w:pStyle w:val="BodyText"/>
      </w:pPr>
      <w:r>
        <w:t xml:space="preserve">- </w:t>
      </w:r>
      <w:hyperlink r:id="rId247" w:history="1">
        <w:r w:rsidR="000F4EEC" w:rsidRPr="00414ADD">
          <w:rPr>
            <w:rStyle w:val="Hyperlink"/>
          </w:rPr>
          <w:t>https://www.treatwell.nl/en/</w:t>
        </w:r>
      </w:hyperlink>
      <w:r w:rsidR="000F4EEC">
        <w:t xml:space="preserve"> </w:t>
      </w:r>
      <w:r w:rsidR="00A4434F">
        <w:t>S</w:t>
      </w:r>
      <w:r w:rsidR="00DB396A">
        <w:t>elect the</w:t>
      </w:r>
      <w:r w:rsidR="00950A6F">
        <w:t xml:space="preserve"> type of service, the </w:t>
      </w:r>
      <w:r w:rsidR="00DB396A">
        <w:t xml:space="preserve">desired </w:t>
      </w:r>
      <w:r w:rsidR="004A6ACC">
        <w:t>location</w:t>
      </w:r>
      <w:r w:rsidR="00A4434F">
        <w:t>,</w:t>
      </w:r>
      <w:r w:rsidR="004A6ACC">
        <w:t xml:space="preserve"> and time.</w:t>
      </w:r>
    </w:p>
    <w:p w14:paraId="76F37E9D" w14:textId="4BB46BB6" w:rsidR="004A6ACC" w:rsidRDefault="00C01F08" w:rsidP="004A6ACC">
      <w:pPr>
        <w:pStyle w:val="BodyText"/>
      </w:pPr>
      <w:r>
        <w:t xml:space="preserve">- </w:t>
      </w:r>
      <w:hyperlink r:id="rId248" w:history="1">
        <w:r w:rsidRPr="00D738D5">
          <w:rPr>
            <w:rStyle w:val="Hyperlink"/>
          </w:rPr>
          <w:t>https://kappersakademie.nl/</w:t>
        </w:r>
      </w:hyperlink>
      <w:r w:rsidR="00DF0D0C">
        <w:t xml:space="preserve"> </w:t>
      </w:r>
      <w:r w:rsidR="00A4434F">
        <w:t>B</w:t>
      </w:r>
      <w:r w:rsidR="004A6ACC">
        <w:t>arbershop</w:t>
      </w:r>
      <w:r w:rsidR="00A728BD">
        <w:t>s</w:t>
      </w:r>
      <w:r w:rsidR="004A6ACC">
        <w:t xml:space="preserve"> and hair salons</w:t>
      </w:r>
      <w:r w:rsidR="00810A03">
        <w:t xml:space="preserve">, </w:t>
      </w:r>
      <w:r w:rsidR="004A6ACC">
        <w:t>from expensive NL t</w:t>
      </w:r>
      <w:r w:rsidR="00810A03">
        <w:t xml:space="preserve">o </w:t>
      </w:r>
      <w:r w:rsidR="004A6ACC">
        <w:t>cheap Arabian/Chinese salons</w:t>
      </w:r>
      <w:r w:rsidR="00810A03">
        <w:t>.</w:t>
      </w:r>
    </w:p>
    <w:p w14:paraId="0B403F53" w14:textId="3D32C478" w:rsidR="00AA6F40" w:rsidRDefault="00C01F08" w:rsidP="004A6ACC">
      <w:pPr>
        <w:pStyle w:val="BodyText"/>
      </w:pPr>
      <w:r>
        <w:t xml:space="preserve">- </w:t>
      </w:r>
      <w:hyperlink r:id="rId249" w:history="1">
        <w:r w:rsidRPr="00D738D5">
          <w:rPr>
            <w:rStyle w:val="Hyperlink"/>
          </w:rPr>
          <w:t>https://trea.tw/BTgpDK</w:t>
        </w:r>
      </w:hyperlink>
      <w:r w:rsidR="00484CBB">
        <w:t xml:space="preserve"> </w:t>
      </w:r>
      <w:r w:rsidR="00656D24" w:rsidRPr="00656D24">
        <w:t xml:space="preserve">Application </w:t>
      </w:r>
      <w:proofErr w:type="spellStart"/>
      <w:r w:rsidRPr="00656D24">
        <w:t>Treatwel</w:t>
      </w:r>
      <w:r>
        <w:t>l</w:t>
      </w:r>
      <w:proofErr w:type="spellEnd"/>
      <w:r w:rsidRPr="00656D24">
        <w:t xml:space="preserve"> </w:t>
      </w:r>
      <w:r>
        <w:t>t</w:t>
      </w:r>
      <w:r w:rsidR="00656D24" w:rsidRPr="00656D24">
        <w:t>o book beauty services</w:t>
      </w:r>
      <w:r w:rsidR="00484CBB">
        <w:t>.</w:t>
      </w:r>
    </w:p>
    <w:p w14:paraId="15D1D951" w14:textId="77777777" w:rsidR="007A0877" w:rsidRDefault="007A0877" w:rsidP="004A6ACC">
      <w:pPr>
        <w:pStyle w:val="BodyText"/>
      </w:pPr>
    </w:p>
    <w:p w14:paraId="19150545" w14:textId="1ECECDDA" w:rsidR="0080462F" w:rsidRDefault="0080462F" w:rsidP="004E77AC">
      <w:pPr>
        <w:pStyle w:val="BodyText"/>
      </w:pPr>
      <w:r>
        <w:t xml:space="preserve">Good </w:t>
      </w:r>
      <w:r w:rsidR="00805AF7">
        <w:t xml:space="preserve">beauty </w:t>
      </w:r>
      <w:r>
        <w:t>salons:</w:t>
      </w:r>
    </w:p>
    <w:p w14:paraId="7D37D6C5" w14:textId="6267404B" w:rsidR="004E77AC" w:rsidRDefault="0080462F" w:rsidP="004E77AC">
      <w:pPr>
        <w:pStyle w:val="BodyText"/>
      </w:pPr>
      <w:r>
        <w:t xml:space="preserve">- </w:t>
      </w:r>
      <w:hyperlink r:id="rId250" w:history="1">
        <w:r w:rsidRPr="00414ADD">
          <w:rPr>
            <w:rStyle w:val="Hyperlink"/>
          </w:rPr>
          <w:t>https://endorphinenailbar.nl/</w:t>
        </w:r>
      </w:hyperlink>
      <w:r w:rsidRPr="0080462F">
        <w:rPr>
          <w:rStyle w:val="Hyperlink"/>
          <w:u w:val="none"/>
        </w:rPr>
        <w:t xml:space="preserve"> </w:t>
      </w:r>
      <w:r w:rsidR="00A73496">
        <w:t>Haarlem, Ukrainian/Russian/Belarusian beauticians</w:t>
      </w:r>
      <w:r w:rsidR="00805AF7">
        <w:t xml:space="preserve">. </w:t>
      </w:r>
      <w:r w:rsidR="0050057D">
        <w:t xml:space="preserve">High </w:t>
      </w:r>
      <w:r w:rsidR="004E77AC">
        <w:t>prices</w:t>
      </w:r>
      <w:r w:rsidR="0050057D">
        <w:t>, good</w:t>
      </w:r>
      <w:r w:rsidR="004E77AC">
        <w:t xml:space="preserve"> quality.</w:t>
      </w:r>
    </w:p>
    <w:p w14:paraId="0E9FBE77" w14:textId="77777777" w:rsidR="004A6ACC" w:rsidRPr="006B10D1" w:rsidRDefault="004A6ACC" w:rsidP="004A6ACC">
      <w:pPr>
        <w:pStyle w:val="BodyText"/>
        <w:rPr>
          <w:lang w:val="en-GB"/>
        </w:rPr>
      </w:pPr>
    </w:p>
    <w:p w14:paraId="215AA137" w14:textId="35A91ECB" w:rsidR="004A6ACC" w:rsidRDefault="004A6ACC" w:rsidP="004A6ACC">
      <w:pPr>
        <w:pStyle w:val="BodyText"/>
      </w:pPr>
      <w:r>
        <w:t>Instagram</w:t>
      </w:r>
      <w:r w:rsidR="00F82222">
        <w:t>/telegram</w:t>
      </w:r>
      <w:r w:rsidR="00910624">
        <w:t xml:space="preserve"> links</w:t>
      </w:r>
      <w:r>
        <w:t>:</w:t>
      </w:r>
    </w:p>
    <w:p w14:paraId="45E4D707" w14:textId="1AFA5F19" w:rsidR="0076256F" w:rsidRDefault="009113D3" w:rsidP="0076256F">
      <w:pPr>
        <w:pStyle w:val="BodyText"/>
      </w:pPr>
      <w:r>
        <w:t xml:space="preserve">- </w:t>
      </w:r>
      <w:r w:rsidR="0076256F">
        <w:t>T</w:t>
      </w:r>
      <w:r w:rsidR="0028189D">
        <w:t>elegram chat</w:t>
      </w:r>
      <w:r w:rsidR="00D55131">
        <w:t xml:space="preserve"> to </w:t>
      </w:r>
      <w:r w:rsidR="0076256F">
        <w:t>find</w:t>
      </w:r>
      <w:r w:rsidR="00BF222A">
        <w:t xml:space="preserve"> beauty </w:t>
      </w:r>
      <w:r w:rsidR="00D55131">
        <w:t>services</w:t>
      </w:r>
      <w:r w:rsidR="0028189D">
        <w:t>:</w:t>
      </w:r>
      <w:r w:rsidR="0076256F">
        <w:t xml:space="preserve"> </w:t>
      </w:r>
      <w:hyperlink r:id="rId251" w:history="1">
        <w:r w:rsidR="008A7F22" w:rsidRPr="00BF1CBF">
          <w:rPr>
            <w:rStyle w:val="Hyperlink"/>
          </w:rPr>
          <w:t>https://t.me/BeautyMasterNL</w:t>
        </w:r>
      </w:hyperlink>
    </w:p>
    <w:p w14:paraId="1BE79979" w14:textId="2E136A42" w:rsidR="00910624" w:rsidRDefault="0076256F" w:rsidP="004A6ACC">
      <w:pPr>
        <w:pStyle w:val="BodyText"/>
      </w:pPr>
      <w:r>
        <w:t xml:space="preserve">- </w:t>
      </w:r>
      <w:r w:rsidR="00910624">
        <w:t xml:space="preserve">Russian cosmetologist, </w:t>
      </w:r>
      <w:proofErr w:type="spellStart"/>
      <w:r w:rsidR="00910624">
        <w:t>Hoofddorp</w:t>
      </w:r>
      <w:proofErr w:type="spellEnd"/>
      <w:r w:rsidR="00910624">
        <w:t xml:space="preserve">, </w:t>
      </w:r>
      <w:hyperlink r:id="rId252" w:history="1">
        <w:r w:rsidR="00910624" w:rsidRPr="00414ADD">
          <w:rPr>
            <w:rStyle w:val="Hyperlink"/>
          </w:rPr>
          <w:t>https://instagram.com/positive_spa</w:t>
        </w:r>
      </w:hyperlink>
    </w:p>
    <w:p w14:paraId="365C88AF" w14:textId="1F9B26CD" w:rsidR="00910624" w:rsidRDefault="009113D3" w:rsidP="004A6ACC">
      <w:pPr>
        <w:pStyle w:val="BodyText"/>
      </w:pPr>
      <w:r>
        <w:t xml:space="preserve">- </w:t>
      </w:r>
      <w:r w:rsidR="00910624">
        <w:t xml:space="preserve">Electro epilation, Amsterdam, </w:t>
      </w:r>
      <w:hyperlink r:id="rId253" w:history="1">
        <w:r w:rsidR="00910624" w:rsidRPr="00414ADD">
          <w:rPr>
            <w:rStyle w:val="Hyperlink"/>
          </w:rPr>
          <w:t>https://www.instagram.com/electramaris</w:t>
        </w:r>
      </w:hyperlink>
    </w:p>
    <w:p w14:paraId="680AA98D" w14:textId="6C1FBE37" w:rsidR="004A6ACC" w:rsidRDefault="009113D3" w:rsidP="004A6ACC">
      <w:pPr>
        <w:pStyle w:val="BodyText"/>
      </w:pPr>
      <w:r>
        <w:t xml:space="preserve">- </w:t>
      </w:r>
      <w:r w:rsidR="004A6ACC">
        <w:t>Massage</w:t>
      </w:r>
      <w:r w:rsidR="00910624">
        <w:t>,</w:t>
      </w:r>
      <w:r w:rsidR="004A6ACC">
        <w:t xml:space="preserve"> professional therapist</w:t>
      </w:r>
      <w:r w:rsidR="0086752E">
        <w:t>,</w:t>
      </w:r>
      <w:r w:rsidR="0086752E" w:rsidRPr="0086752E">
        <w:t xml:space="preserve"> </w:t>
      </w:r>
      <w:r w:rsidR="0086752E">
        <w:t xml:space="preserve">speaks RU-UA, </w:t>
      </w:r>
      <w:r w:rsidR="004A6ACC">
        <w:t>@VeterPeremen67</w:t>
      </w:r>
    </w:p>
    <w:p w14:paraId="313069BD" w14:textId="77777777" w:rsidR="005A1254" w:rsidRDefault="005A1254" w:rsidP="00B13F29">
      <w:pPr>
        <w:pStyle w:val="BodyText"/>
      </w:pPr>
    </w:p>
    <w:p w14:paraId="7ECB2B8B" w14:textId="0E8B8CA1" w:rsidR="002E5C71" w:rsidRPr="0080462F" w:rsidRDefault="002E5C71" w:rsidP="00B13F29">
      <w:pPr>
        <w:pStyle w:val="BodyText"/>
        <w:rPr>
          <w:b/>
          <w:bCs/>
        </w:rPr>
      </w:pPr>
      <w:r w:rsidRPr="0080462F">
        <w:rPr>
          <w:b/>
          <w:bCs/>
        </w:rPr>
        <w:t>Y</w:t>
      </w:r>
      <w:r w:rsidR="0080462F" w:rsidRPr="0080462F">
        <w:rPr>
          <w:b/>
          <w:bCs/>
        </w:rPr>
        <w:t>oga</w:t>
      </w:r>
    </w:p>
    <w:p w14:paraId="5761DD02" w14:textId="61A92655" w:rsidR="00A57E8D" w:rsidRDefault="00B13F29" w:rsidP="00B13F29">
      <w:pPr>
        <w:pStyle w:val="BodyText"/>
      </w:pPr>
      <w:r>
        <w:t xml:space="preserve">Regular </w:t>
      </w:r>
      <w:r w:rsidR="00E9762A">
        <w:t>y</w:t>
      </w:r>
      <w:r>
        <w:t>oga</w:t>
      </w:r>
      <w:r w:rsidR="00E9762A">
        <w:t xml:space="preserve"> at </w:t>
      </w:r>
      <w:r w:rsidR="00A57E8D">
        <w:t>Amsterdam</w:t>
      </w:r>
      <w:r w:rsidR="00D058E0">
        <w:t xml:space="preserve"> and</w:t>
      </w:r>
      <w:r w:rsidR="00A57E8D">
        <w:t xml:space="preserve"> Den Haag, </w:t>
      </w:r>
      <w:hyperlink r:id="rId254" w:history="1">
        <w:r w:rsidR="00A57E8D" w:rsidRPr="00450E44">
          <w:rPr>
            <w:rStyle w:val="Hyperlink"/>
          </w:rPr>
          <w:t>https://delightyoga.com/</w:t>
        </w:r>
      </w:hyperlink>
    </w:p>
    <w:p w14:paraId="3FAF6616" w14:textId="6961712C" w:rsidR="00E9762A" w:rsidRDefault="00B13F29" w:rsidP="00B13F29">
      <w:pPr>
        <w:pStyle w:val="BodyText"/>
      </w:pPr>
      <w:r>
        <w:t xml:space="preserve">Equal </w:t>
      </w:r>
      <w:r w:rsidR="00E9762A">
        <w:t>y</w:t>
      </w:r>
      <w:r>
        <w:t>oga</w:t>
      </w:r>
      <w:r w:rsidR="00E9762A">
        <w:t xml:space="preserve"> at </w:t>
      </w:r>
      <w:r w:rsidR="00D058E0">
        <w:t xml:space="preserve">Amsterdam and Utrecht, </w:t>
      </w:r>
      <w:hyperlink r:id="rId255" w:history="1">
        <w:r w:rsidR="00E9762A" w:rsidRPr="00450E44">
          <w:rPr>
            <w:rStyle w:val="Hyperlink"/>
          </w:rPr>
          <w:t>https://www.equalyoga.com/studios/rozengracht/</w:t>
        </w:r>
      </w:hyperlink>
    </w:p>
    <w:p w14:paraId="43D12FCB" w14:textId="3FB3D7EA" w:rsidR="00CA05DE" w:rsidRDefault="00B13F29" w:rsidP="00B13F29">
      <w:pPr>
        <w:pStyle w:val="BodyText"/>
      </w:pPr>
      <w:r>
        <w:t xml:space="preserve">Movements </w:t>
      </w:r>
      <w:r w:rsidR="00CA05DE">
        <w:t>y</w:t>
      </w:r>
      <w:r>
        <w:t xml:space="preserve">oga </w:t>
      </w:r>
      <w:r w:rsidR="00CA05DE">
        <w:t xml:space="preserve">at Amsterdam and Haarlem, </w:t>
      </w:r>
      <w:hyperlink r:id="rId256" w:history="1">
        <w:r w:rsidR="00CA05DE" w:rsidRPr="00450E44">
          <w:rPr>
            <w:rStyle w:val="Hyperlink"/>
          </w:rPr>
          <w:t>https://www.movementsyoga.com/</w:t>
        </w:r>
      </w:hyperlink>
    </w:p>
    <w:p w14:paraId="1A5B3CC9" w14:textId="77777777" w:rsidR="00E97E0D" w:rsidRDefault="00E97E0D" w:rsidP="00F13BF5">
      <w:pPr>
        <w:pStyle w:val="Heading1"/>
      </w:pPr>
      <w:bookmarkStart w:id="49" w:name="_Toc175581848"/>
      <w:r>
        <w:lastRenderedPageBreak/>
        <w:t>Finance</w:t>
      </w:r>
      <w:bookmarkEnd w:id="49"/>
    </w:p>
    <w:p w14:paraId="67CFA6BA" w14:textId="77777777" w:rsidR="00E97E0D" w:rsidRDefault="00E97E0D" w:rsidP="00E97E0D">
      <w:pPr>
        <w:pStyle w:val="Heading2"/>
        <w:keepNext w:val="0"/>
        <w:widowControl w:val="0"/>
      </w:pPr>
      <w:bookmarkStart w:id="50" w:name="_Toc175581849"/>
      <w:r>
        <w:t>Banks</w:t>
      </w:r>
      <w:bookmarkEnd w:id="50"/>
    </w:p>
    <w:p w14:paraId="243C1E7D" w14:textId="77777777" w:rsidR="00E97E0D" w:rsidRPr="005F4428" w:rsidRDefault="00E97E0D" w:rsidP="00E97E0D">
      <w:pPr>
        <w:pStyle w:val="BodyText"/>
        <w:rPr>
          <w:rFonts w:asciiTheme="minorHAnsi" w:hAnsiTheme="minorHAnsi"/>
        </w:rPr>
      </w:pPr>
      <w:r w:rsidRPr="005F4428">
        <w:rPr>
          <w:rFonts w:asciiTheme="minorHAnsi" w:hAnsiTheme="minorHAnsi"/>
        </w:rPr>
        <w:t xml:space="preserve">The following banks accept the request to open an account only if you provide </w:t>
      </w:r>
      <w:r w:rsidRPr="005F4428">
        <w:rPr>
          <w:rFonts w:asciiTheme="minorHAnsi" w:hAnsiTheme="minorHAnsi"/>
          <w:b/>
          <w:bCs/>
        </w:rPr>
        <w:t>RU/BY/UA passport, BSN, and EU residence ID (mandatory)</w:t>
      </w:r>
      <w:r w:rsidRPr="005F4428">
        <w:rPr>
          <w:rFonts w:asciiTheme="minorHAnsi" w:hAnsiTheme="minorHAnsi"/>
        </w:rPr>
        <w:t>:</w:t>
      </w:r>
    </w:p>
    <w:p w14:paraId="77E7BABC" w14:textId="77777777" w:rsidR="00BF0942" w:rsidRPr="005F4428" w:rsidRDefault="00BF0942" w:rsidP="00BF0942">
      <w:pPr>
        <w:pStyle w:val="BodyText"/>
        <w:rPr>
          <w:rFonts w:asciiTheme="minorHAnsi" w:hAnsiTheme="minorHAnsi"/>
        </w:rPr>
      </w:pPr>
      <w:r w:rsidRPr="005F4428">
        <w:rPr>
          <w:rFonts w:asciiTheme="minorHAnsi" w:hAnsiTheme="minorHAnsi"/>
        </w:rPr>
        <w:t xml:space="preserve">- Rabobank </w:t>
      </w:r>
      <w:hyperlink r:id="rId257" w:history="1">
        <w:r w:rsidRPr="005F4428">
          <w:rPr>
            <w:rStyle w:val="Hyperlink"/>
            <w:rFonts w:asciiTheme="minorHAnsi" w:hAnsiTheme="minorHAnsi"/>
          </w:rPr>
          <w:t>https://www.rabobank.nl/</w:t>
        </w:r>
      </w:hyperlink>
    </w:p>
    <w:p w14:paraId="316A70FC" w14:textId="0D16EC1F" w:rsidR="00E97E0D" w:rsidRPr="005F4428" w:rsidRDefault="00E97E0D" w:rsidP="00E97E0D">
      <w:pPr>
        <w:pStyle w:val="BodyText"/>
        <w:rPr>
          <w:rStyle w:val="Hyperlink"/>
          <w:rFonts w:asciiTheme="minorHAnsi" w:hAnsiTheme="minorHAnsi"/>
        </w:rPr>
      </w:pPr>
      <w:r w:rsidRPr="005F4428">
        <w:rPr>
          <w:rFonts w:asciiTheme="minorHAnsi" w:hAnsiTheme="minorHAnsi"/>
        </w:rPr>
        <w:t xml:space="preserve">- ABN AMRO </w:t>
      </w:r>
      <w:hyperlink r:id="rId258" w:history="1">
        <w:r w:rsidRPr="005F4428">
          <w:rPr>
            <w:rStyle w:val="Hyperlink"/>
            <w:rFonts w:asciiTheme="minorHAnsi" w:hAnsiTheme="minorHAnsi"/>
          </w:rPr>
          <w:t>https://www.abnamro.nl/</w:t>
        </w:r>
      </w:hyperlink>
      <w:r w:rsidRPr="005F4428">
        <w:rPr>
          <w:rFonts w:asciiTheme="minorHAnsi" w:hAnsiTheme="minorHAnsi"/>
        </w:rPr>
        <w:t xml:space="preserve">, service desk: </w:t>
      </w:r>
      <w:r w:rsidR="00E03A38" w:rsidRPr="005F4428">
        <w:rPr>
          <w:rFonts w:asciiTheme="minorHAnsi" w:hAnsiTheme="minorHAnsi"/>
        </w:rPr>
        <w:t xml:space="preserve">+31 </w:t>
      </w:r>
      <w:r w:rsidRPr="005F4428">
        <w:rPr>
          <w:rFonts w:asciiTheme="minorHAnsi" w:hAnsiTheme="minorHAnsi"/>
        </w:rPr>
        <w:t xml:space="preserve">882262635. For details, go to </w:t>
      </w:r>
      <w:hyperlink r:id="rId259" w:history="1">
        <w:r w:rsidRPr="005F4428">
          <w:rPr>
            <w:rStyle w:val="Hyperlink"/>
            <w:rFonts w:asciiTheme="minorHAnsi" w:hAnsiTheme="minorHAnsi"/>
          </w:rPr>
          <w:t>https://www.abnamro.nl/en/personal/specially-for/expats/international-clients-desk.html</w:t>
        </w:r>
      </w:hyperlink>
    </w:p>
    <w:p w14:paraId="722646C6" w14:textId="77777777" w:rsidR="00EB5489" w:rsidRPr="005F4428" w:rsidRDefault="00EB5489" w:rsidP="00BF0942">
      <w:pPr>
        <w:pStyle w:val="BodyText"/>
        <w:rPr>
          <w:rStyle w:val="Hyperlink"/>
          <w:rFonts w:asciiTheme="minorHAnsi" w:hAnsiTheme="minorHAnsi"/>
          <w:b/>
          <w:bCs/>
          <w:color w:val="464547"/>
          <w:u w:val="none"/>
        </w:rPr>
      </w:pPr>
    </w:p>
    <w:p w14:paraId="64161DDB" w14:textId="796D536C" w:rsidR="00BF0942" w:rsidRPr="005F4428" w:rsidRDefault="00A47003" w:rsidP="00BF0942">
      <w:pPr>
        <w:pStyle w:val="BodyText"/>
        <w:rPr>
          <w:rFonts w:asciiTheme="minorHAnsi" w:hAnsiTheme="minorHAnsi"/>
          <w:color w:val="1A9CB0"/>
          <w:u w:val="single"/>
        </w:rPr>
      </w:pPr>
      <w:r w:rsidRPr="005F4428">
        <w:rPr>
          <w:rStyle w:val="Hyperlink"/>
          <w:rFonts w:asciiTheme="minorHAnsi" w:hAnsiTheme="minorHAnsi"/>
          <w:b/>
          <w:bCs/>
          <w:color w:val="464547"/>
          <w:u w:val="none"/>
        </w:rPr>
        <w:t>Tip:</w:t>
      </w:r>
      <w:r w:rsidR="00BF0942" w:rsidRPr="005F4428">
        <w:rPr>
          <w:rFonts w:asciiTheme="minorHAnsi" w:hAnsiTheme="minorHAnsi"/>
        </w:rPr>
        <w:t xml:space="preserve"> </w:t>
      </w:r>
      <w:r w:rsidR="0052267A" w:rsidRPr="005F4428">
        <w:rPr>
          <w:rFonts w:asciiTheme="minorHAnsi" w:hAnsiTheme="minorHAnsi"/>
        </w:rPr>
        <w:t xml:space="preserve">There is </w:t>
      </w:r>
      <w:r w:rsidR="00BF3A8C" w:rsidRPr="005F4428">
        <w:rPr>
          <w:rFonts w:asciiTheme="minorHAnsi" w:hAnsiTheme="minorHAnsi"/>
        </w:rPr>
        <w:t xml:space="preserve">an </w:t>
      </w:r>
      <w:r w:rsidR="0052267A" w:rsidRPr="005F4428">
        <w:rPr>
          <w:rFonts w:asciiTheme="minorHAnsi" w:hAnsiTheme="minorHAnsi"/>
        </w:rPr>
        <w:t xml:space="preserve">international desk at </w:t>
      </w:r>
      <w:r w:rsidR="00BE0783" w:rsidRPr="005F4428">
        <w:rPr>
          <w:rFonts w:asciiTheme="minorHAnsi" w:hAnsiTheme="minorHAnsi"/>
        </w:rPr>
        <w:t xml:space="preserve">ANN AMRO that </w:t>
      </w:r>
      <w:r w:rsidR="008D167C" w:rsidRPr="005F4428">
        <w:rPr>
          <w:rFonts w:asciiTheme="minorHAnsi" w:hAnsiTheme="minorHAnsi"/>
        </w:rPr>
        <w:t>is expat</w:t>
      </w:r>
      <w:r w:rsidR="00BF3A8C" w:rsidRPr="005F4428">
        <w:rPr>
          <w:rFonts w:asciiTheme="minorHAnsi" w:hAnsiTheme="minorHAnsi"/>
        </w:rPr>
        <w:t xml:space="preserve"> </w:t>
      </w:r>
      <w:r w:rsidR="008D167C" w:rsidRPr="005F4428">
        <w:rPr>
          <w:rFonts w:asciiTheme="minorHAnsi" w:hAnsiTheme="minorHAnsi"/>
        </w:rPr>
        <w:t xml:space="preserve">friendly and can </w:t>
      </w:r>
      <w:r w:rsidR="00BE0783" w:rsidRPr="005F4428">
        <w:rPr>
          <w:rFonts w:asciiTheme="minorHAnsi" w:hAnsiTheme="minorHAnsi"/>
        </w:rPr>
        <w:t xml:space="preserve">open an account </w:t>
      </w:r>
      <w:r w:rsidR="00BE0783" w:rsidRPr="005F4428">
        <w:rPr>
          <w:rFonts w:asciiTheme="minorHAnsi" w:hAnsiTheme="minorHAnsi"/>
          <w:b/>
          <w:bCs/>
        </w:rPr>
        <w:t xml:space="preserve">without </w:t>
      </w:r>
      <w:r w:rsidR="00027D43" w:rsidRPr="005F4428">
        <w:rPr>
          <w:rFonts w:asciiTheme="minorHAnsi" w:hAnsiTheme="minorHAnsi"/>
          <w:b/>
          <w:bCs/>
        </w:rPr>
        <w:t xml:space="preserve">a BSN and </w:t>
      </w:r>
      <w:r w:rsidR="00981AFE" w:rsidRPr="005F4428">
        <w:rPr>
          <w:rFonts w:asciiTheme="minorHAnsi" w:hAnsiTheme="minorHAnsi"/>
          <w:b/>
          <w:bCs/>
        </w:rPr>
        <w:t>work permit</w:t>
      </w:r>
      <w:r w:rsidR="0048699E" w:rsidRPr="005F4428">
        <w:rPr>
          <w:rFonts w:asciiTheme="minorHAnsi" w:hAnsiTheme="minorHAnsi"/>
        </w:rPr>
        <w:t>.</w:t>
      </w:r>
      <w:r w:rsidR="00BF3A8C" w:rsidRPr="005F4428">
        <w:rPr>
          <w:rFonts w:asciiTheme="minorHAnsi" w:hAnsiTheme="minorHAnsi"/>
        </w:rPr>
        <w:t xml:space="preserve"> </w:t>
      </w:r>
      <w:r w:rsidR="0048699E" w:rsidRPr="005F4428">
        <w:rPr>
          <w:rFonts w:asciiTheme="minorHAnsi" w:hAnsiTheme="minorHAnsi"/>
        </w:rPr>
        <w:t>Not via the app, call the bank and make an appointment.</w:t>
      </w:r>
      <w:r w:rsidR="00BF3A8C" w:rsidRPr="005F4428">
        <w:rPr>
          <w:rFonts w:asciiTheme="minorHAnsi" w:hAnsiTheme="minorHAnsi"/>
        </w:rPr>
        <w:t xml:space="preserve"> For details, see </w:t>
      </w:r>
      <w:hyperlink r:id="rId260" w:tgtFrame="_blank" w:tooltip="https://www.abnamro.nl/en/personal/specially-for/expats/international-clients-desk.html" w:history="1">
        <w:r w:rsidR="00BF0942" w:rsidRPr="005F4428">
          <w:rPr>
            <w:rStyle w:val="Hyperlink"/>
            <w:rFonts w:asciiTheme="minorHAnsi" w:hAnsiTheme="minorHAnsi"/>
          </w:rPr>
          <w:t>https://www.abnamro.nl/en/personal/specially-for/expats/international-clients-desk.html</w:t>
        </w:r>
      </w:hyperlink>
    </w:p>
    <w:p w14:paraId="07C28DE3" w14:textId="77777777" w:rsidR="001F31A7" w:rsidRPr="005F4428" w:rsidRDefault="006B1843" w:rsidP="00E97E0D">
      <w:pPr>
        <w:pStyle w:val="BodyText"/>
        <w:rPr>
          <w:rFonts w:asciiTheme="minorHAnsi" w:hAnsiTheme="minorHAnsi"/>
        </w:rPr>
      </w:pPr>
      <w:r w:rsidRPr="005F4428">
        <w:rPr>
          <w:rFonts w:asciiTheme="minorHAnsi" w:hAnsiTheme="minorHAnsi"/>
          <w:b/>
          <w:bCs/>
        </w:rPr>
        <w:t xml:space="preserve">Note: </w:t>
      </w:r>
      <w:r w:rsidRPr="005F4428">
        <w:rPr>
          <w:rFonts w:asciiTheme="minorHAnsi" w:hAnsiTheme="minorHAnsi"/>
        </w:rPr>
        <w:t xml:space="preserve">There is no </w:t>
      </w:r>
      <w:r w:rsidR="00AB1354" w:rsidRPr="005F4428">
        <w:rPr>
          <w:rFonts w:asciiTheme="minorHAnsi" w:hAnsiTheme="minorHAnsi"/>
        </w:rPr>
        <w:t xml:space="preserve">physical </w:t>
      </w:r>
      <w:r w:rsidRPr="005F4428">
        <w:rPr>
          <w:rFonts w:asciiTheme="minorHAnsi" w:hAnsiTheme="minorHAnsi"/>
        </w:rPr>
        <w:t>international desk at the airport or anywhere else</w:t>
      </w:r>
      <w:r w:rsidR="00AB1354" w:rsidRPr="005F4428">
        <w:rPr>
          <w:rFonts w:asciiTheme="minorHAnsi" w:hAnsiTheme="minorHAnsi"/>
        </w:rPr>
        <w:t>.</w:t>
      </w:r>
      <w:r w:rsidR="00DC74FC" w:rsidRPr="005F4428">
        <w:rPr>
          <w:rFonts w:asciiTheme="minorHAnsi" w:hAnsiTheme="minorHAnsi"/>
        </w:rPr>
        <w:t xml:space="preserve"> Use the link above</w:t>
      </w:r>
      <w:r w:rsidR="001F6C9E" w:rsidRPr="005F4428">
        <w:rPr>
          <w:rFonts w:asciiTheme="minorHAnsi" w:hAnsiTheme="minorHAnsi"/>
        </w:rPr>
        <w:t xml:space="preserve">, call the bank </w:t>
      </w:r>
      <w:r w:rsidR="001F31A7" w:rsidRPr="005F4428">
        <w:rPr>
          <w:rFonts w:asciiTheme="minorHAnsi" w:hAnsiTheme="minorHAnsi"/>
        </w:rPr>
        <w:t>and make an appointment:</w:t>
      </w:r>
    </w:p>
    <w:p w14:paraId="707EE71A" w14:textId="3C7187A5" w:rsidR="00E97E0D" w:rsidRPr="005F4428" w:rsidRDefault="001F31A7" w:rsidP="00E97E0D">
      <w:pPr>
        <w:pStyle w:val="BodyText"/>
        <w:rPr>
          <w:rFonts w:asciiTheme="minorHAnsi" w:hAnsiTheme="minorHAnsi"/>
        </w:rPr>
      </w:pPr>
      <w:r w:rsidRPr="005F4428">
        <w:rPr>
          <w:rFonts w:asciiTheme="minorHAnsi" w:hAnsiTheme="minorHAnsi"/>
        </w:rPr>
        <w:t xml:space="preserve">- If you have a BSN, call </w:t>
      </w:r>
      <w:r w:rsidR="001F6C9E" w:rsidRPr="005F4428">
        <w:rPr>
          <w:rFonts w:asciiTheme="minorHAnsi" w:hAnsiTheme="minorHAnsi"/>
        </w:rPr>
        <w:t>+31 203434002</w:t>
      </w:r>
    </w:p>
    <w:p w14:paraId="19A53DCF" w14:textId="23E2852F" w:rsidR="00883244" w:rsidRPr="005F4428" w:rsidRDefault="001F31A7" w:rsidP="00E97E0D">
      <w:pPr>
        <w:pStyle w:val="BodyText"/>
        <w:rPr>
          <w:rFonts w:asciiTheme="minorHAnsi" w:hAnsiTheme="minorHAnsi"/>
        </w:rPr>
      </w:pPr>
      <w:r w:rsidRPr="005F4428">
        <w:rPr>
          <w:rFonts w:asciiTheme="minorHAnsi" w:hAnsiTheme="minorHAnsi"/>
        </w:rPr>
        <w:t>- If you do not have a BSN, call</w:t>
      </w:r>
      <w:r w:rsidR="00724DD7" w:rsidRPr="005F4428">
        <w:rPr>
          <w:rFonts w:asciiTheme="minorHAnsi" w:hAnsiTheme="minorHAnsi"/>
        </w:rPr>
        <w:t xml:space="preserve"> </w:t>
      </w:r>
      <w:r w:rsidR="00883244" w:rsidRPr="005F4428">
        <w:rPr>
          <w:rFonts w:asciiTheme="minorHAnsi" w:hAnsiTheme="minorHAnsi"/>
        </w:rPr>
        <w:t>+31 203434422</w:t>
      </w:r>
    </w:p>
    <w:p w14:paraId="0CD8B64C" w14:textId="77777777" w:rsidR="0054130A" w:rsidRPr="005F4428" w:rsidRDefault="0054130A" w:rsidP="00E97E0D">
      <w:pPr>
        <w:pStyle w:val="BodyText"/>
        <w:rPr>
          <w:rFonts w:asciiTheme="minorHAnsi" w:hAnsiTheme="minorHAnsi"/>
        </w:rPr>
      </w:pPr>
    </w:p>
    <w:p w14:paraId="4F74B812" w14:textId="77777777" w:rsidR="00E97E0D" w:rsidRPr="005F4428" w:rsidRDefault="00E97E0D" w:rsidP="00E97E0D">
      <w:pPr>
        <w:pStyle w:val="BodyText"/>
        <w:rPr>
          <w:rFonts w:asciiTheme="minorHAnsi" w:hAnsiTheme="minorHAnsi"/>
        </w:rPr>
      </w:pPr>
      <w:r w:rsidRPr="005F4428">
        <w:rPr>
          <w:rFonts w:asciiTheme="minorHAnsi" w:hAnsiTheme="minorHAnsi"/>
        </w:rPr>
        <w:t xml:space="preserve">ING bank </w:t>
      </w:r>
      <w:hyperlink r:id="rId261" w:history="1">
        <w:r w:rsidRPr="005F4428">
          <w:rPr>
            <w:rStyle w:val="Hyperlink"/>
            <w:rFonts w:asciiTheme="minorHAnsi" w:hAnsiTheme="minorHAnsi"/>
          </w:rPr>
          <w:t>https://www.ing.nl/</w:t>
        </w:r>
      </w:hyperlink>
      <w:r w:rsidRPr="005F4428">
        <w:rPr>
          <w:rFonts w:asciiTheme="minorHAnsi" w:hAnsiTheme="minorHAnsi"/>
        </w:rPr>
        <w:t xml:space="preserve"> can open an account if you provide </w:t>
      </w:r>
      <w:r w:rsidRPr="005F4428">
        <w:rPr>
          <w:rFonts w:asciiTheme="minorHAnsi" w:hAnsiTheme="minorHAnsi"/>
          <w:b/>
          <w:bCs/>
        </w:rPr>
        <w:t>a foreign passport, BSN, and BRP</w:t>
      </w:r>
      <w:r w:rsidRPr="005F4428">
        <w:rPr>
          <w:rFonts w:asciiTheme="minorHAnsi" w:hAnsiTheme="minorHAnsi"/>
        </w:rPr>
        <w:t>.</w:t>
      </w:r>
    </w:p>
    <w:p w14:paraId="4BC66C78" w14:textId="77777777" w:rsidR="00E97E0D" w:rsidRPr="005F4428" w:rsidRDefault="00E97E0D" w:rsidP="00E97E0D">
      <w:pPr>
        <w:pStyle w:val="BodyText"/>
        <w:rPr>
          <w:rFonts w:asciiTheme="minorHAnsi" w:hAnsiTheme="minorHAnsi"/>
        </w:rPr>
      </w:pPr>
      <w:r w:rsidRPr="005F4428">
        <w:rPr>
          <w:rFonts w:asciiTheme="minorHAnsi" w:hAnsiTheme="minorHAnsi"/>
        </w:rPr>
        <w:t xml:space="preserve">1) Find the phone number on their website </w:t>
      </w:r>
      <w:hyperlink r:id="rId262" w:history="1">
        <w:r w:rsidRPr="005F4428">
          <w:rPr>
            <w:rStyle w:val="Hyperlink"/>
            <w:rFonts w:asciiTheme="minorHAnsi" w:hAnsiTheme="minorHAnsi"/>
          </w:rPr>
          <w:t>https://www.ing.nl/particulier/klantenservice/telefoonnummers.html</w:t>
        </w:r>
      </w:hyperlink>
      <w:r w:rsidRPr="005F4428">
        <w:rPr>
          <w:rFonts w:asciiTheme="minorHAnsi" w:hAnsiTheme="minorHAnsi"/>
        </w:rPr>
        <w:t>.</w:t>
      </w:r>
    </w:p>
    <w:p w14:paraId="163C20F2" w14:textId="77777777" w:rsidR="00E97E0D" w:rsidRPr="005F4428" w:rsidRDefault="00E97E0D" w:rsidP="00E97E0D">
      <w:pPr>
        <w:pStyle w:val="BodyText"/>
        <w:rPr>
          <w:rFonts w:asciiTheme="minorHAnsi" w:hAnsiTheme="minorHAnsi"/>
        </w:rPr>
      </w:pPr>
      <w:r w:rsidRPr="005F4428">
        <w:rPr>
          <w:rFonts w:asciiTheme="minorHAnsi" w:hAnsiTheme="minorHAnsi"/>
        </w:rPr>
        <w:t>2) Call ING particulier and make an appointment at the nearest office.</w:t>
      </w:r>
    </w:p>
    <w:p w14:paraId="1BC8A63A" w14:textId="77777777" w:rsidR="00E97E0D" w:rsidRPr="005F4428" w:rsidRDefault="00E97E0D" w:rsidP="00E97E0D">
      <w:pPr>
        <w:pStyle w:val="BodyText"/>
        <w:rPr>
          <w:rFonts w:asciiTheme="minorHAnsi" w:hAnsiTheme="minorHAnsi"/>
        </w:rPr>
      </w:pPr>
      <w:r w:rsidRPr="005F4428">
        <w:rPr>
          <w:rFonts w:asciiTheme="minorHAnsi" w:hAnsiTheme="minorHAnsi"/>
        </w:rPr>
        <w:t xml:space="preserve">3) Provide </w:t>
      </w:r>
      <w:r w:rsidRPr="005F4428">
        <w:rPr>
          <w:rFonts w:asciiTheme="minorHAnsi" w:hAnsiTheme="minorHAnsi"/>
          <w:b/>
          <w:bCs/>
        </w:rPr>
        <w:t>a foreign passport, BSN, and BRP</w:t>
      </w:r>
      <w:r w:rsidRPr="005F4428">
        <w:rPr>
          <w:rFonts w:asciiTheme="minorHAnsi" w:hAnsiTheme="minorHAnsi"/>
        </w:rPr>
        <w:t xml:space="preserve"> + some additional documents as an extra proof: a contract, rental agreement, whatever you have.</w:t>
      </w:r>
    </w:p>
    <w:p w14:paraId="7B9DCF64" w14:textId="77777777" w:rsidR="00E97E0D" w:rsidRPr="005F4428" w:rsidRDefault="00E97E0D" w:rsidP="00E97E0D">
      <w:pPr>
        <w:pStyle w:val="BodyText"/>
        <w:rPr>
          <w:rFonts w:asciiTheme="minorHAnsi" w:hAnsiTheme="minorHAnsi"/>
        </w:rPr>
      </w:pPr>
      <w:r w:rsidRPr="005F4428">
        <w:rPr>
          <w:rFonts w:asciiTheme="minorHAnsi" w:hAnsiTheme="minorHAnsi"/>
        </w:rPr>
        <w:t xml:space="preserve">For more details, see </w:t>
      </w:r>
      <w:hyperlink r:id="rId263" w:history="1">
        <w:r w:rsidRPr="005F4428">
          <w:rPr>
            <w:rStyle w:val="Hyperlink"/>
            <w:rFonts w:asciiTheme="minorHAnsi" w:hAnsiTheme="minorHAnsi"/>
          </w:rPr>
          <w:t>https://www.ing.nl/media/Brochure%20-%20Opening%20an%20ING%20account_tcm162-167165.pdf</w:t>
        </w:r>
      </w:hyperlink>
    </w:p>
    <w:p w14:paraId="702A24BD" w14:textId="21FCA8FA" w:rsidR="00E97E0D" w:rsidRPr="005F4428" w:rsidRDefault="00E97E0D" w:rsidP="00E97E0D">
      <w:pPr>
        <w:pStyle w:val="BodyText"/>
        <w:rPr>
          <w:rFonts w:asciiTheme="minorHAnsi" w:hAnsiTheme="minorHAnsi"/>
        </w:rPr>
      </w:pPr>
      <w:r w:rsidRPr="005F4428">
        <w:rPr>
          <w:rFonts w:asciiTheme="minorHAnsi" w:hAnsiTheme="minorHAnsi"/>
        </w:rPr>
        <w:t xml:space="preserve">For details on BRP, go to </w:t>
      </w:r>
      <w:r w:rsidRPr="005F4428">
        <w:rPr>
          <w:rFonts w:asciiTheme="minorHAnsi" w:hAnsiTheme="minorHAnsi"/>
          <w:b/>
          <w:bCs/>
        </w:rPr>
        <w:t>Documents</w:t>
      </w:r>
      <w:r w:rsidRPr="005F4428">
        <w:rPr>
          <w:rFonts w:asciiTheme="minorHAnsi" w:hAnsiTheme="minorHAnsi"/>
        </w:rPr>
        <w:t xml:space="preserve"> &gt; </w:t>
      </w:r>
      <w:r w:rsidRPr="005F4428">
        <w:rPr>
          <w:rFonts w:asciiTheme="minorHAnsi" w:hAnsiTheme="minorHAnsi"/>
          <w:b/>
          <w:bCs/>
        </w:rPr>
        <w:t>BRP</w:t>
      </w:r>
      <w:r w:rsidRPr="005F4428">
        <w:rPr>
          <w:rFonts w:asciiTheme="minorHAnsi" w:hAnsiTheme="minorHAnsi"/>
        </w:rPr>
        <w:t>.</w:t>
      </w:r>
    </w:p>
    <w:p w14:paraId="1BD058C7" w14:textId="77777777" w:rsidR="00E97E0D" w:rsidRPr="005F4428" w:rsidRDefault="00E97E0D" w:rsidP="00E97E0D">
      <w:pPr>
        <w:pStyle w:val="BodyText"/>
        <w:rPr>
          <w:rFonts w:asciiTheme="minorHAnsi" w:hAnsiTheme="minorHAnsi"/>
        </w:rPr>
      </w:pPr>
    </w:p>
    <w:p w14:paraId="576CD903" w14:textId="56098A76" w:rsidR="00D066F3" w:rsidRPr="005F4428" w:rsidRDefault="0040677F" w:rsidP="00E97E0D">
      <w:pPr>
        <w:pStyle w:val="BodyText"/>
        <w:rPr>
          <w:rFonts w:asciiTheme="minorHAnsi" w:hAnsiTheme="minorHAnsi"/>
        </w:rPr>
      </w:pPr>
      <w:r w:rsidRPr="005F4428">
        <w:rPr>
          <w:rFonts w:asciiTheme="minorHAnsi" w:hAnsiTheme="minorHAnsi"/>
          <w:b/>
          <w:bCs/>
        </w:rPr>
        <w:t>Tip:</w:t>
      </w:r>
      <w:r w:rsidRPr="005F4428">
        <w:rPr>
          <w:rFonts w:asciiTheme="minorHAnsi" w:hAnsiTheme="minorHAnsi"/>
        </w:rPr>
        <w:t xml:space="preserve"> </w:t>
      </w:r>
      <w:r w:rsidR="00A47003" w:rsidRPr="005F4428">
        <w:rPr>
          <w:rFonts w:asciiTheme="minorHAnsi" w:hAnsiTheme="minorHAnsi"/>
        </w:rPr>
        <w:t xml:space="preserve">The following </w:t>
      </w:r>
      <w:r w:rsidR="003E53D2" w:rsidRPr="005F4428">
        <w:rPr>
          <w:rFonts w:asciiTheme="minorHAnsi" w:hAnsiTheme="minorHAnsi"/>
        </w:rPr>
        <w:t xml:space="preserve">ING bank </w:t>
      </w:r>
      <w:hyperlink r:id="rId264" w:history="1">
        <w:r w:rsidR="003E53D2" w:rsidRPr="005F4428">
          <w:rPr>
            <w:rStyle w:val="Hyperlink"/>
            <w:rFonts w:asciiTheme="minorHAnsi" w:hAnsiTheme="minorHAnsi" w:cs="Segoe UI"/>
          </w:rPr>
          <w:t>https://goo.gl/maps/RX4AJxfSFqeWw1559</w:t>
        </w:r>
      </w:hyperlink>
      <w:r w:rsidR="00E97E12" w:rsidRPr="005F4428">
        <w:rPr>
          <w:rFonts w:asciiTheme="minorHAnsi" w:hAnsiTheme="minorHAnsi"/>
        </w:rPr>
        <w:t xml:space="preserve"> can o</w:t>
      </w:r>
      <w:r w:rsidR="00F10FCD" w:rsidRPr="005F4428">
        <w:rPr>
          <w:rFonts w:asciiTheme="minorHAnsi" w:hAnsiTheme="minorHAnsi"/>
        </w:rPr>
        <w:t>pen a bank account</w:t>
      </w:r>
      <w:r w:rsidR="00E97E12" w:rsidRPr="005F4428">
        <w:rPr>
          <w:rFonts w:asciiTheme="minorHAnsi" w:hAnsiTheme="minorHAnsi"/>
        </w:rPr>
        <w:t xml:space="preserve"> if you </w:t>
      </w:r>
      <w:r w:rsidR="00873CB6" w:rsidRPr="005F4428">
        <w:rPr>
          <w:rFonts w:asciiTheme="minorHAnsi" w:hAnsiTheme="minorHAnsi"/>
        </w:rPr>
        <w:t>provid</w:t>
      </w:r>
      <w:r w:rsidR="00BF0942" w:rsidRPr="005F4428">
        <w:rPr>
          <w:rFonts w:asciiTheme="minorHAnsi" w:hAnsiTheme="minorHAnsi"/>
        </w:rPr>
        <w:t xml:space="preserve">e </w:t>
      </w:r>
      <w:r w:rsidR="00873CB6" w:rsidRPr="005F4428">
        <w:rPr>
          <w:rFonts w:asciiTheme="minorHAnsi" w:hAnsiTheme="minorHAnsi"/>
          <w:b/>
          <w:bCs/>
        </w:rPr>
        <w:t>a BSN and</w:t>
      </w:r>
      <w:r w:rsidR="00857EF7" w:rsidRPr="005F4428">
        <w:rPr>
          <w:rFonts w:asciiTheme="minorHAnsi" w:hAnsiTheme="minorHAnsi"/>
          <w:b/>
          <w:bCs/>
        </w:rPr>
        <w:t xml:space="preserve"> a work permit</w:t>
      </w:r>
      <w:r w:rsidR="00D066F3" w:rsidRPr="005F4428">
        <w:rPr>
          <w:rFonts w:asciiTheme="minorHAnsi" w:hAnsiTheme="minorHAnsi"/>
        </w:rPr>
        <w:t>.</w:t>
      </w:r>
      <w:r w:rsidR="00E97E12" w:rsidRPr="005F4428">
        <w:rPr>
          <w:rFonts w:asciiTheme="minorHAnsi" w:hAnsiTheme="minorHAnsi"/>
        </w:rPr>
        <w:t xml:space="preserve"> Call the bank </w:t>
      </w:r>
      <w:r w:rsidR="00D066F3" w:rsidRPr="005F4428">
        <w:rPr>
          <w:rFonts w:asciiTheme="minorHAnsi" w:hAnsiTheme="minorHAnsi"/>
        </w:rPr>
        <w:t>+31 202288888</w:t>
      </w:r>
      <w:r w:rsidR="00E97E12" w:rsidRPr="005F4428">
        <w:rPr>
          <w:rFonts w:asciiTheme="minorHAnsi" w:hAnsiTheme="minorHAnsi"/>
        </w:rPr>
        <w:t xml:space="preserve"> and make an appointment.</w:t>
      </w:r>
      <w:r w:rsidR="00D066F3" w:rsidRPr="005F4428">
        <w:rPr>
          <w:rFonts w:asciiTheme="minorHAnsi" w:hAnsiTheme="minorHAnsi"/>
        </w:rPr>
        <w:br/>
      </w:r>
    </w:p>
    <w:p w14:paraId="22EA9659" w14:textId="4C9B2EA5" w:rsidR="00E97E0D" w:rsidRPr="005F4428" w:rsidRDefault="0062062C" w:rsidP="00E97E0D">
      <w:pPr>
        <w:pStyle w:val="BodyText"/>
        <w:rPr>
          <w:rFonts w:asciiTheme="minorHAnsi" w:hAnsiTheme="minorHAnsi"/>
        </w:rPr>
      </w:pPr>
      <w:r w:rsidRPr="005F4428">
        <w:rPr>
          <w:rFonts w:asciiTheme="minorHAnsi" w:hAnsiTheme="minorHAnsi"/>
        </w:rPr>
        <w:t>September 2023</w:t>
      </w:r>
      <w:r w:rsidR="00E97E0D" w:rsidRPr="005F4428">
        <w:rPr>
          <w:rFonts w:asciiTheme="minorHAnsi" w:hAnsiTheme="minorHAnsi"/>
        </w:rPr>
        <w:t xml:space="preserve">, the following online banks accept the request to open an account only if you provide </w:t>
      </w:r>
      <w:r w:rsidR="00E97E0D" w:rsidRPr="005F4428">
        <w:rPr>
          <w:rFonts w:asciiTheme="minorHAnsi" w:hAnsiTheme="minorHAnsi"/>
          <w:b/>
          <w:bCs/>
        </w:rPr>
        <w:t>RU/BY/UA passport, BSN, and EU residence ID (mandatory)</w:t>
      </w:r>
      <w:r w:rsidR="00E97E0D" w:rsidRPr="005F4428">
        <w:rPr>
          <w:rFonts w:asciiTheme="minorHAnsi" w:hAnsiTheme="minorHAnsi"/>
        </w:rPr>
        <w:t>:</w:t>
      </w:r>
    </w:p>
    <w:p w14:paraId="1C9695D2" w14:textId="77777777" w:rsidR="00E97E0D" w:rsidRDefault="00E97E0D" w:rsidP="00E97E0D">
      <w:pPr>
        <w:pStyle w:val="BodyText"/>
        <w:rPr>
          <w:rFonts w:ascii="Segoe UI Emoji" w:hAnsi="Segoe UI Emoji" w:cs="Segoe UI Emoji"/>
        </w:rPr>
      </w:pPr>
      <w:r>
        <w:t xml:space="preserve">- </w:t>
      </w:r>
      <w:proofErr w:type="spellStart"/>
      <w:r>
        <w:t>Bunq</w:t>
      </w:r>
      <w:proofErr w:type="spellEnd"/>
      <w:r>
        <w:t xml:space="preserve"> </w:t>
      </w:r>
      <w:hyperlink r:id="rId265" w:history="1">
        <w:r w:rsidRPr="00450E44">
          <w:rPr>
            <w:rStyle w:val="Hyperlink"/>
          </w:rPr>
          <w:t>https://www.bunq.com/</w:t>
        </w:r>
      </w:hyperlink>
      <w:r>
        <w:t xml:space="preserve"> </w:t>
      </w:r>
      <w:proofErr w:type="spellStart"/>
      <w:r>
        <w:t>Bunq</w:t>
      </w:r>
      <w:proofErr w:type="spellEnd"/>
      <w:r>
        <w:t xml:space="preserve"> grows 10 trees if you accept the invite to open a bank account. </w:t>
      </w:r>
      <w:r>
        <w:rPr>
          <w:rFonts w:ascii="Segoe UI Emoji" w:hAnsi="Segoe UI Emoji" w:cs="Segoe UI Emoji"/>
        </w:rPr>
        <w:t>🌳🌳🌳</w:t>
      </w:r>
      <w:r w:rsidRPr="009A68BA">
        <w:t xml:space="preserve"> </w:t>
      </w:r>
      <w:r>
        <w:t xml:space="preserve">Referral link is </w:t>
      </w:r>
      <w:hyperlink r:id="rId266" w:history="1">
        <w:r w:rsidRPr="00450E44">
          <w:rPr>
            <w:rStyle w:val="Hyperlink"/>
          </w:rPr>
          <w:t>https://bunq.app/invite/AliakseiRaspberryMink</w:t>
        </w:r>
      </w:hyperlink>
    </w:p>
    <w:p w14:paraId="57FE69B0" w14:textId="77777777" w:rsidR="00E97E0D" w:rsidRDefault="00E97E0D" w:rsidP="00E97E0D">
      <w:pPr>
        <w:pStyle w:val="BodyText"/>
      </w:pPr>
      <w:r>
        <w:t xml:space="preserve">- </w:t>
      </w:r>
      <w:proofErr w:type="spellStart"/>
      <w:r>
        <w:t>Revolut</w:t>
      </w:r>
      <w:proofErr w:type="spellEnd"/>
      <w:r>
        <w:t xml:space="preserve"> </w:t>
      </w:r>
      <w:hyperlink r:id="rId267" w:history="1">
        <w:r w:rsidRPr="00450E44">
          <w:rPr>
            <w:rStyle w:val="Hyperlink"/>
          </w:rPr>
          <w:t>https://www.revolut.com/en-NL</w:t>
        </w:r>
      </w:hyperlink>
    </w:p>
    <w:p w14:paraId="00896EE8" w14:textId="77777777" w:rsidR="00215EB5" w:rsidRPr="00460AB5" w:rsidRDefault="00215EB5" w:rsidP="00E97E0D">
      <w:pPr>
        <w:pStyle w:val="BodyText"/>
      </w:pPr>
    </w:p>
    <w:p w14:paraId="0B933090" w14:textId="77777777" w:rsidR="00E97E0D" w:rsidRPr="0084700B" w:rsidRDefault="00E97E0D" w:rsidP="00E97E0D">
      <w:pPr>
        <w:pStyle w:val="BodyText"/>
      </w:pPr>
      <w:r>
        <w:t>When</w:t>
      </w:r>
      <w:r w:rsidRPr="0084700B">
        <w:t xml:space="preserve"> </w:t>
      </w:r>
      <w:r>
        <w:t>you</w:t>
      </w:r>
      <w:r w:rsidRPr="0084700B">
        <w:t xml:space="preserve"> </w:t>
      </w:r>
      <w:r>
        <w:t>get</w:t>
      </w:r>
      <w:r w:rsidRPr="0084700B">
        <w:t xml:space="preserve"> </w:t>
      </w:r>
      <w:r>
        <w:t xml:space="preserve">a bank account, install the following applications: Ideal and </w:t>
      </w:r>
      <w:proofErr w:type="spellStart"/>
      <w:r>
        <w:t>Tikkie</w:t>
      </w:r>
      <w:proofErr w:type="spellEnd"/>
      <w:r>
        <w:t>.</w:t>
      </w:r>
    </w:p>
    <w:p w14:paraId="28BAC9B3" w14:textId="4094AB8C" w:rsidR="00E97E0D" w:rsidRDefault="00E97E0D" w:rsidP="00E97E0D">
      <w:pPr>
        <w:pStyle w:val="BodyText"/>
      </w:pPr>
      <w:r w:rsidRPr="00DB2FB6">
        <w:t xml:space="preserve">To install banking applications, you may need to select </w:t>
      </w:r>
      <w:r>
        <w:t>Netherlands</w:t>
      </w:r>
      <w:r w:rsidRPr="00DB2FB6">
        <w:t>.</w:t>
      </w:r>
      <w:r>
        <w:t xml:space="preserve"> For Apple, change the region</w:t>
      </w:r>
      <w:r w:rsidRPr="00DB2FB6">
        <w:t xml:space="preserve"> via </w:t>
      </w:r>
      <w:hyperlink r:id="rId268" w:history="1">
        <w:r w:rsidRPr="00DB2FB6">
          <w:rPr>
            <w:rStyle w:val="Hyperlink"/>
            <w:rFonts w:cs="Segoe UI"/>
          </w:rPr>
          <w:t>appleid.apple.com</w:t>
        </w:r>
      </w:hyperlink>
      <w:r>
        <w:t>.</w:t>
      </w:r>
      <w:r w:rsidRPr="00DB2FB6">
        <w:t xml:space="preserve"> </w:t>
      </w:r>
      <w:r>
        <w:t>F</w:t>
      </w:r>
      <w:r w:rsidRPr="00DB2FB6">
        <w:t xml:space="preserve">or payment method select </w:t>
      </w:r>
      <w:r>
        <w:t>N</w:t>
      </w:r>
      <w:r w:rsidRPr="00DB2FB6">
        <w:t xml:space="preserve">one. </w:t>
      </w:r>
      <w:r>
        <w:t xml:space="preserve">When you install applications, you may </w:t>
      </w:r>
      <w:r w:rsidRPr="00DB2FB6">
        <w:t>select your home region again.</w:t>
      </w:r>
    </w:p>
    <w:p w14:paraId="4B69D8C0" w14:textId="77777777" w:rsidR="00883244" w:rsidRPr="003616D7" w:rsidRDefault="00883244" w:rsidP="00215EB5">
      <w:pPr>
        <w:pStyle w:val="BodyText"/>
        <w:rPr>
          <w:i/>
          <w:iCs/>
        </w:rPr>
      </w:pPr>
    </w:p>
    <w:p w14:paraId="5F82BAB5" w14:textId="5248CCF6" w:rsidR="00AD6A16" w:rsidRDefault="00FB3141" w:rsidP="00215EB5">
      <w:pPr>
        <w:pStyle w:val="BodyText"/>
      </w:pPr>
      <w:r>
        <w:t xml:space="preserve">You can open </w:t>
      </w:r>
      <w:r w:rsidR="00A166DD" w:rsidRPr="002125FD">
        <w:t>a</w:t>
      </w:r>
      <w:r w:rsidR="00CF5CCC" w:rsidRPr="002125FD">
        <w:t xml:space="preserve"> </w:t>
      </w:r>
      <w:r w:rsidR="00841ECB" w:rsidRPr="002125FD">
        <w:t>broker</w:t>
      </w:r>
      <w:r w:rsidR="00D65481" w:rsidRPr="002125FD">
        <w:t>age</w:t>
      </w:r>
      <w:r w:rsidR="00841ECB" w:rsidRPr="002125FD">
        <w:t xml:space="preserve"> account</w:t>
      </w:r>
      <w:r>
        <w:t xml:space="preserve"> in </w:t>
      </w:r>
      <w:r w:rsidR="00215EB5">
        <w:t>ABN</w:t>
      </w:r>
      <w:r w:rsidR="00CB647E">
        <w:t xml:space="preserve"> AMRO or in </w:t>
      </w:r>
      <w:r w:rsidR="00CB647E" w:rsidRPr="00CB647E">
        <w:t>brokerage firm</w:t>
      </w:r>
      <w:r w:rsidR="00CB647E">
        <w:t>s:</w:t>
      </w:r>
    </w:p>
    <w:p w14:paraId="5522D141" w14:textId="72AB6B48" w:rsidR="00FB3141" w:rsidRDefault="00AD6A16" w:rsidP="00215EB5">
      <w:pPr>
        <w:pStyle w:val="BodyText"/>
      </w:pPr>
      <w:r>
        <w:t>- Interactive Brocker</w:t>
      </w:r>
      <w:r w:rsidR="00FB3141">
        <w:t>s</w:t>
      </w:r>
    </w:p>
    <w:p w14:paraId="046F9FC1" w14:textId="30891DAD" w:rsidR="00215EB5" w:rsidRPr="00CF5CCC" w:rsidRDefault="00FB3141" w:rsidP="00215EB5">
      <w:pPr>
        <w:pStyle w:val="BodyText"/>
      </w:pPr>
      <w:r>
        <w:t xml:space="preserve">- </w:t>
      </w:r>
      <w:proofErr w:type="spellStart"/>
      <w:r w:rsidR="00215EB5">
        <w:t>Degiro</w:t>
      </w:r>
      <w:proofErr w:type="spellEnd"/>
    </w:p>
    <w:p w14:paraId="71F89095" w14:textId="2DAA77AF" w:rsidR="00E97E0D" w:rsidRDefault="00DC6B86" w:rsidP="00E26027">
      <w:pPr>
        <w:pStyle w:val="Heading2"/>
        <w:pageBreakBefore/>
      </w:pPr>
      <w:bookmarkStart w:id="51" w:name="_Toc175581850"/>
      <w:r>
        <w:lastRenderedPageBreak/>
        <w:t>Ruling</w:t>
      </w:r>
      <w:bookmarkEnd w:id="51"/>
    </w:p>
    <w:p w14:paraId="23AC811E" w14:textId="7FD1DD9B" w:rsidR="005D6D35" w:rsidRDefault="00A4676D" w:rsidP="005D6D35">
      <w:pPr>
        <w:pStyle w:val="BodyText"/>
      </w:pPr>
      <w:r>
        <w:t xml:space="preserve">The </w:t>
      </w:r>
      <w:r w:rsidR="005D6D35">
        <w:t xml:space="preserve">application form </w:t>
      </w:r>
      <w:r w:rsidR="005E6F38">
        <w:t xml:space="preserve">for the 30% tax ruling </w:t>
      </w:r>
      <w:r w:rsidR="005D6D35">
        <w:t>states that y</w:t>
      </w:r>
      <w:r w:rsidR="00BD4F42">
        <w:t xml:space="preserve">ou can apply </w:t>
      </w:r>
      <w:r w:rsidR="005E6F38">
        <w:t xml:space="preserve">for it </w:t>
      </w:r>
      <w:r w:rsidR="00BD4F42" w:rsidRPr="00BD4F42">
        <w:t xml:space="preserve">without </w:t>
      </w:r>
      <w:r w:rsidR="00BD4F42">
        <w:t xml:space="preserve">a </w:t>
      </w:r>
      <w:r w:rsidR="00BD4F42" w:rsidRPr="00BD4F42">
        <w:t>BSN</w:t>
      </w:r>
      <w:r w:rsidR="00E66340">
        <w:t>,</w:t>
      </w:r>
      <w:r w:rsidR="00BD4F42" w:rsidRPr="00BD4F42">
        <w:t xml:space="preserve"> </w:t>
      </w:r>
      <w:r w:rsidR="00DC30E7">
        <w:t xml:space="preserve">you can </w:t>
      </w:r>
      <w:r w:rsidR="00BD4F42" w:rsidRPr="00BD4F42">
        <w:t>sen</w:t>
      </w:r>
      <w:r w:rsidR="00BD4F42">
        <w:t>d it</w:t>
      </w:r>
      <w:r w:rsidR="00BD4F42" w:rsidRPr="00BD4F42">
        <w:t xml:space="preserve"> later.</w:t>
      </w:r>
      <w:r w:rsidR="00E66340">
        <w:t xml:space="preserve"> </w:t>
      </w:r>
      <w:r w:rsidR="005D6D35">
        <w:t xml:space="preserve">The duration of the 30% ruling is 5 years. Getting the 30% ruling may take </w:t>
      </w:r>
      <w:r w:rsidR="005D6D35" w:rsidRPr="00E14187">
        <w:rPr>
          <w:b/>
          <w:bCs/>
        </w:rPr>
        <w:t>up to 16 weeks</w:t>
      </w:r>
      <w:r w:rsidR="005D6D35">
        <w:t xml:space="preserve">. </w:t>
      </w:r>
    </w:p>
    <w:p w14:paraId="449E2B95" w14:textId="77777777" w:rsidR="00BD4F42" w:rsidRDefault="00BD4F42" w:rsidP="0056457B">
      <w:pPr>
        <w:pStyle w:val="BodyText"/>
      </w:pPr>
    </w:p>
    <w:p w14:paraId="20CC52C5" w14:textId="77777777" w:rsidR="005A27A5" w:rsidRDefault="005A27A5" w:rsidP="0056457B">
      <w:pPr>
        <w:pStyle w:val="BodyText"/>
      </w:pPr>
      <w:r w:rsidRPr="004458DA">
        <w:rPr>
          <w:b/>
          <w:bCs/>
        </w:rPr>
        <w:t>Note:</w:t>
      </w:r>
      <w:r>
        <w:t xml:space="preserve"> Since January 1, 2024, ruling will work as follows:</w:t>
      </w:r>
    </w:p>
    <w:p w14:paraId="7EE4FE2C" w14:textId="03700602" w:rsidR="00A051A0" w:rsidRDefault="004458DA" w:rsidP="0056457B">
      <w:pPr>
        <w:pStyle w:val="BodyText"/>
      </w:pPr>
      <w:r>
        <w:t xml:space="preserve">- 30% ruling from </w:t>
      </w:r>
      <w:r w:rsidR="00B04D48">
        <w:t xml:space="preserve">January 2024 to </w:t>
      </w:r>
      <w:r w:rsidR="000B0808">
        <w:t xml:space="preserve">August </w:t>
      </w:r>
      <w:r w:rsidR="00B04D48">
        <w:t>2025</w:t>
      </w:r>
    </w:p>
    <w:p w14:paraId="404F9A1F" w14:textId="1DDC4EE1" w:rsidR="000B0808" w:rsidRPr="00B51F57" w:rsidRDefault="000B0808" w:rsidP="0056457B">
      <w:pPr>
        <w:pStyle w:val="BodyText"/>
      </w:pPr>
      <w:r>
        <w:t xml:space="preserve">- </w:t>
      </w:r>
      <w:r w:rsidR="00DD5D16">
        <w:t>2</w:t>
      </w:r>
      <w:r>
        <w:t xml:space="preserve">0% ruling </w:t>
      </w:r>
      <w:r w:rsidR="00DD5D16">
        <w:t xml:space="preserve">from </w:t>
      </w:r>
      <w:r>
        <w:t xml:space="preserve">September 2025 </w:t>
      </w:r>
      <w:r w:rsidR="00506EA2">
        <w:t xml:space="preserve">to </w:t>
      </w:r>
      <w:r>
        <w:t>April 202</w:t>
      </w:r>
      <w:r w:rsidR="00B51F57" w:rsidRPr="00B51F57">
        <w:t>7</w:t>
      </w:r>
    </w:p>
    <w:p w14:paraId="31672C51" w14:textId="15090D25" w:rsidR="000B0808" w:rsidRPr="00B51F57" w:rsidRDefault="000B0808" w:rsidP="0056457B">
      <w:pPr>
        <w:pStyle w:val="BodyText"/>
      </w:pPr>
      <w:r>
        <w:t xml:space="preserve">- </w:t>
      </w:r>
      <w:r w:rsidR="00506EA2">
        <w:t>1</w:t>
      </w:r>
      <w:r>
        <w:t xml:space="preserve">0% ruling </w:t>
      </w:r>
      <w:r w:rsidR="00506EA2">
        <w:t xml:space="preserve">from </w:t>
      </w:r>
      <w:r>
        <w:t>May 202</w:t>
      </w:r>
      <w:r w:rsidR="00B51F57" w:rsidRPr="00B51F57">
        <w:t>7</w:t>
      </w:r>
      <w:r>
        <w:t xml:space="preserve"> to </w:t>
      </w:r>
      <w:r w:rsidR="00C06328">
        <w:t>December 20</w:t>
      </w:r>
      <w:r w:rsidR="004C411D" w:rsidRPr="004C411D">
        <w:t>2</w:t>
      </w:r>
      <w:r w:rsidR="00B51F57" w:rsidRPr="00B51F57">
        <w:t>8</w:t>
      </w:r>
    </w:p>
    <w:p w14:paraId="71BAF437" w14:textId="31EA97FD" w:rsidR="00CC5E00" w:rsidRDefault="000275C4" w:rsidP="0056457B">
      <w:pPr>
        <w:pStyle w:val="BodyText"/>
      </w:pPr>
      <w:r>
        <w:t>For details, see</w:t>
      </w:r>
      <w:r w:rsidR="00CC5E00">
        <w:t xml:space="preserve"> </w:t>
      </w:r>
      <w:hyperlink r:id="rId269" w:history="1">
        <w:r w:rsidR="00DB0707" w:rsidRPr="004420C2">
          <w:rPr>
            <w:rStyle w:val="Hyperlink"/>
          </w:rPr>
          <w:t>https://rabotaem.nl/news/belastingplan2024_prinyat/</w:t>
        </w:r>
      </w:hyperlink>
    </w:p>
    <w:p w14:paraId="68BE99A3" w14:textId="2781C4E7" w:rsidR="00CC5E00" w:rsidRDefault="00CC5E00" w:rsidP="0056457B">
      <w:pPr>
        <w:pStyle w:val="BodyText"/>
      </w:pPr>
      <w:r>
        <w:t xml:space="preserve">It </w:t>
      </w:r>
      <w:r w:rsidRPr="00CC5E00">
        <w:t xml:space="preserve">applies to people who will </w:t>
      </w:r>
      <w:r w:rsidR="009F69E7">
        <w:t xml:space="preserve">start </w:t>
      </w:r>
      <w:r w:rsidRPr="00CC5E00">
        <w:t>us</w:t>
      </w:r>
      <w:r w:rsidR="009F69E7">
        <w:t>ing</w:t>
      </w:r>
      <w:r w:rsidRPr="00CC5E00">
        <w:t xml:space="preserve"> the scheme on January 1, 2024. </w:t>
      </w:r>
      <w:r w:rsidR="009F69E7">
        <w:t>N</w:t>
      </w:r>
      <w:r w:rsidRPr="00CC5E00">
        <w:t>o</w:t>
      </w:r>
      <w:r w:rsidR="009F69E7">
        <w:t xml:space="preserve"> </w:t>
      </w:r>
      <w:r w:rsidRPr="00CC5E00">
        <w:t>change</w:t>
      </w:r>
      <w:r w:rsidR="009F69E7">
        <w:t>s</w:t>
      </w:r>
      <w:r w:rsidRPr="00CC5E00">
        <w:t xml:space="preserve"> for those who</w:t>
      </w:r>
      <w:r w:rsidR="009F69E7">
        <w:t xml:space="preserve"> </w:t>
      </w:r>
      <w:r w:rsidRPr="00CC5E00">
        <w:t xml:space="preserve">already </w:t>
      </w:r>
      <w:r w:rsidR="008A515C">
        <w:t>use it, they s</w:t>
      </w:r>
      <w:r w:rsidRPr="00CC5E00">
        <w:t>till receive 30</w:t>
      </w:r>
      <w:r w:rsidR="008A515C">
        <w:t xml:space="preserve">% </w:t>
      </w:r>
      <w:r w:rsidRPr="00CC5E00">
        <w:t xml:space="preserve">tax-free for </w:t>
      </w:r>
      <w:r w:rsidR="008A515C">
        <w:t>5</w:t>
      </w:r>
      <w:r w:rsidRPr="00CC5E00">
        <w:t xml:space="preserve"> years.</w:t>
      </w:r>
    </w:p>
    <w:p w14:paraId="75ECF004" w14:textId="77777777" w:rsidR="00CC5E00" w:rsidRDefault="00CC5E00" w:rsidP="0056457B">
      <w:pPr>
        <w:pStyle w:val="BodyText"/>
      </w:pPr>
    </w:p>
    <w:p w14:paraId="509AD554" w14:textId="7444D4F0" w:rsidR="005A2EC4" w:rsidRDefault="00FA38A5" w:rsidP="0056457B">
      <w:pPr>
        <w:pStyle w:val="BodyText"/>
      </w:pPr>
      <w:r>
        <w:t>A</w:t>
      </w:r>
      <w:r w:rsidR="002C16B5">
        <w:t>pply</w:t>
      </w:r>
      <w:r w:rsidR="000F067E">
        <w:t>ing</w:t>
      </w:r>
      <w:r w:rsidR="002C16B5">
        <w:t xml:space="preserve"> for ruling</w:t>
      </w:r>
      <w:r>
        <w:t xml:space="preserve"> looks a</w:t>
      </w:r>
      <w:r w:rsidR="001D368F">
        <w:t>s</w:t>
      </w:r>
      <w:r>
        <w:t xml:space="preserve"> follows:</w:t>
      </w:r>
    </w:p>
    <w:p w14:paraId="379F3C6A" w14:textId="77777777" w:rsidR="00D21296" w:rsidRDefault="005A2EC4" w:rsidP="0056457B">
      <w:pPr>
        <w:pStyle w:val="BodyText"/>
      </w:pPr>
      <w:r>
        <w:t>1) C</w:t>
      </w:r>
      <w:r w:rsidR="00DC6B86">
        <w:t>ontact HR</w:t>
      </w:r>
      <w:r w:rsidR="002C16B5">
        <w:t>.</w:t>
      </w:r>
    </w:p>
    <w:p w14:paraId="6D612DAC" w14:textId="1B146E0F" w:rsidR="00FA38A5" w:rsidRDefault="00D21296" w:rsidP="0056457B">
      <w:pPr>
        <w:pStyle w:val="BodyText"/>
      </w:pPr>
      <w:r>
        <w:t>2)</w:t>
      </w:r>
      <w:r w:rsidR="002C16B5">
        <w:t xml:space="preserve"> </w:t>
      </w:r>
      <w:r w:rsidR="00FA38A5">
        <w:t xml:space="preserve">HR </w:t>
      </w:r>
      <w:r w:rsidR="00DC6B86">
        <w:t>redirect</w:t>
      </w:r>
      <w:r w:rsidR="00572048">
        <w:t>s</w:t>
      </w:r>
      <w:r w:rsidR="00DC6B86">
        <w:t xml:space="preserve"> you to L</w:t>
      </w:r>
      <w:r w:rsidR="00AF21E4">
        <w:t>imes</w:t>
      </w:r>
      <w:r w:rsidR="00D27A8C">
        <w:t xml:space="preserve">, the company </w:t>
      </w:r>
      <w:r w:rsidR="00DC6B86">
        <w:t>that helps</w:t>
      </w:r>
      <w:r w:rsidR="00D27A8C">
        <w:t xml:space="preserve"> to </w:t>
      </w:r>
      <w:r w:rsidR="00672507">
        <w:t>apply for the 30% ruling</w:t>
      </w:r>
      <w:r w:rsidR="00DC6B86">
        <w:t>.</w:t>
      </w:r>
    </w:p>
    <w:p w14:paraId="7EC22CE9" w14:textId="135B8F85" w:rsidR="002053B1" w:rsidRDefault="00FA38A5" w:rsidP="00AE2A6E">
      <w:pPr>
        <w:pStyle w:val="BodyText"/>
      </w:pPr>
      <w:r w:rsidRPr="00744985">
        <w:t>3)</w:t>
      </w:r>
      <w:r w:rsidR="00DC6B86" w:rsidRPr="00744985">
        <w:t xml:space="preserve"> </w:t>
      </w:r>
      <w:r w:rsidR="002053B1">
        <w:t>By</w:t>
      </w:r>
      <w:r w:rsidR="002053B1" w:rsidRPr="00744985">
        <w:t xml:space="preserve"> </w:t>
      </w:r>
      <w:r w:rsidR="002053B1">
        <w:t>email</w:t>
      </w:r>
      <w:r w:rsidR="002053B1" w:rsidRPr="00744985">
        <w:t xml:space="preserve">, </w:t>
      </w:r>
      <w:r w:rsidR="002053B1" w:rsidRPr="002053B1">
        <w:t>Limes</w:t>
      </w:r>
      <w:r w:rsidR="002053B1" w:rsidRPr="00744985">
        <w:t xml:space="preserve"> </w:t>
      </w:r>
      <w:r w:rsidR="005B34DF">
        <w:t>contacts</w:t>
      </w:r>
      <w:r w:rsidR="005B34DF" w:rsidRPr="00744985">
        <w:t xml:space="preserve"> </w:t>
      </w:r>
      <w:r w:rsidR="005B34DF">
        <w:t>you</w:t>
      </w:r>
      <w:r w:rsidR="005B34DF" w:rsidRPr="00744985">
        <w:t xml:space="preserve"> </w:t>
      </w:r>
      <w:r w:rsidR="00AF1350">
        <w:t xml:space="preserve">and </w:t>
      </w:r>
      <w:r w:rsidR="005B34DF">
        <w:t>ask</w:t>
      </w:r>
      <w:r w:rsidR="00744985">
        <w:t>s</w:t>
      </w:r>
      <w:r w:rsidR="00744985" w:rsidRPr="00744985">
        <w:t xml:space="preserve"> </w:t>
      </w:r>
      <w:r w:rsidR="00744985">
        <w:t>to</w:t>
      </w:r>
      <w:r w:rsidR="00744985" w:rsidRPr="00744985">
        <w:t xml:space="preserve"> </w:t>
      </w:r>
      <w:r w:rsidR="00744985">
        <w:t xml:space="preserve">provide your documents. </w:t>
      </w:r>
      <w:r w:rsidR="00E86A4A">
        <w:t>You upload</w:t>
      </w:r>
      <w:r w:rsidR="00E86A4A" w:rsidRPr="006A7EF8">
        <w:t xml:space="preserve"> </w:t>
      </w:r>
      <w:r w:rsidR="00E86A4A">
        <w:t xml:space="preserve">the documents to your account in </w:t>
      </w:r>
      <w:r w:rsidR="006A7EF8">
        <w:t>their</w:t>
      </w:r>
      <w:r w:rsidR="006A7EF8" w:rsidRPr="006A7EF8">
        <w:t xml:space="preserve"> </w:t>
      </w:r>
      <w:r w:rsidR="006A7EF8">
        <w:t>system</w:t>
      </w:r>
      <w:r w:rsidR="002053B1" w:rsidRPr="006A7EF8">
        <w:t>.</w:t>
      </w:r>
    </w:p>
    <w:p w14:paraId="05945AFE" w14:textId="482C4BF1" w:rsidR="00270356" w:rsidRDefault="00916680" w:rsidP="00AE2A6E">
      <w:pPr>
        <w:pStyle w:val="BodyText"/>
      </w:pPr>
      <w:r>
        <w:t xml:space="preserve">4) </w:t>
      </w:r>
      <w:r w:rsidR="00BE7B1D">
        <w:t xml:space="preserve">In a </w:t>
      </w:r>
      <w:r w:rsidRPr="00916680">
        <w:t>few days</w:t>
      </w:r>
      <w:r w:rsidR="00BE7B1D">
        <w:t>,</w:t>
      </w:r>
      <w:r w:rsidRPr="00916680">
        <w:t xml:space="preserve"> L</w:t>
      </w:r>
      <w:r w:rsidR="00BE7B1D">
        <w:t xml:space="preserve">imes either </w:t>
      </w:r>
      <w:r w:rsidRPr="00916680">
        <w:t>confirm</w:t>
      </w:r>
      <w:r w:rsidR="00BE7B1D">
        <w:t>s</w:t>
      </w:r>
      <w:r w:rsidRPr="00916680">
        <w:t xml:space="preserve"> that all</w:t>
      </w:r>
      <w:r w:rsidR="00D078F8">
        <w:t xml:space="preserve"> the</w:t>
      </w:r>
      <w:r w:rsidRPr="00916680">
        <w:t xml:space="preserve"> documents </w:t>
      </w:r>
      <w:r w:rsidR="00BE7B1D">
        <w:t xml:space="preserve">are </w:t>
      </w:r>
      <w:r w:rsidR="006E35AA">
        <w:t xml:space="preserve">OK </w:t>
      </w:r>
      <w:r w:rsidRPr="00916680">
        <w:t>or ask</w:t>
      </w:r>
      <w:r w:rsidR="0037345E">
        <w:t>s</w:t>
      </w:r>
      <w:r w:rsidRPr="00916680">
        <w:t xml:space="preserve"> you to </w:t>
      </w:r>
      <w:r w:rsidR="00D078F8">
        <w:t xml:space="preserve">provide </w:t>
      </w:r>
      <w:r w:rsidRPr="00916680">
        <w:t>additional documents.</w:t>
      </w:r>
    </w:p>
    <w:p w14:paraId="47455A7D" w14:textId="1409A175" w:rsidR="00CB2749" w:rsidRPr="002E6965" w:rsidRDefault="00CB2749" w:rsidP="00CB2749">
      <w:pPr>
        <w:pStyle w:val="BodyText"/>
        <w:rPr>
          <w:rStyle w:val="Hyperlink"/>
          <w:color w:val="464547"/>
          <w:u w:val="none"/>
        </w:rPr>
      </w:pPr>
      <w:r w:rsidRPr="001766DF">
        <w:rPr>
          <w:rStyle w:val="Hyperlink"/>
          <w:b/>
          <w:bCs/>
          <w:color w:val="464547"/>
          <w:u w:val="none"/>
        </w:rPr>
        <w:t>Note</w:t>
      </w:r>
      <w:r>
        <w:rPr>
          <w:rStyle w:val="Hyperlink"/>
          <w:color w:val="464547"/>
          <w:u w:val="none"/>
        </w:rPr>
        <w:t xml:space="preserve">: </w:t>
      </w:r>
      <w:r w:rsidRPr="002E6965">
        <w:rPr>
          <w:rStyle w:val="Hyperlink"/>
          <w:color w:val="464547"/>
          <w:u w:val="none"/>
        </w:rPr>
        <w:t>Ruling applie</w:t>
      </w:r>
      <w:r>
        <w:rPr>
          <w:rStyle w:val="Hyperlink"/>
          <w:color w:val="464547"/>
          <w:u w:val="none"/>
        </w:rPr>
        <w:t>s</w:t>
      </w:r>
      <w:r w:rsidRPr="002E6965">
        <w:rPr>
          <w:rStyle w:val="Hyperlink"/>
          <w:color w:val="464547"/>
          <w:u w:val="none"/>
        </w:rPr>
        <w:t xml:space="preserve"> to the salary after the Limes preliminary approval, </w:t>
      </w:r>
      <w:r>
        <w:rPr>
          <w:rStyle w:val="Hyperlink"/>
          <w:color w:val="464547"/>
          <w:u w:val="none"/>
        </w:rPr>
        <w:t xml:space="preserve">an </w:t>
      </w:r>
      <w:r w:rsidRPr="002E6965">
        <w:rPr>
          <w:rStyle w:val="Hyperlink"/>
          <w:color w:val="464547"/>
          <w:u w:val="none"/>
        </w:rPr>
        <w:t>official confirmation comes later.</w:t>
      </w:r>
    </w:p>
    <w:p w14:paraId="4D4A7FEC" w14:textId="10FDD502" w:rsidR="00916680" w:rsidRPr="006A7EF8" w:rsidRDefault="00270356" w:rsidP="00AE2A6E">
      <w:pPr>
        <w:pStyle w:val="BodyText"/>
      </w:pPr>
      <w:r>
        <w:t>5)</w:t>
      </w:r>
      <w:r w:rsidR="00916680" w:rsidRPr="00916680">
        <w:t xml:space="preserve"> If </w:t>
      </w:r>
      <w:r w:rsidR="004231F3">
        <w:t xml:space="preserve">the documents are OK, within </w:t>
      </w:r>
      <w:r w:rsidR="00916680" w:rsidRPr="00916680">
        <w:t>2-3 weeks</w:t>
      </w:r>
      <w:r w:rsidR="004231F3">
        <w:t xml:space="preserve">, </w:t>
      </w:r>
      <w:r>
        <w:t>the tax office</w:t>
      </w:r>
      <w:r w:rsidR="00916680" w:rsidRPr="00916680">
        <w:t xml:space="preserve"> approve</w:t>
      </w:r>
      <w:r>
        <w:t>s</w:t>
      </w:r>
      <w:r w:rsidR="00916680" w:rsidRPr="00916680">
        <w:t xml:space="preserve"> the ruling.</w:t>
      </w:r>
    </w:p>
    <w:p w14:paraId="439E7841" w14:textId="632519A0" w:rsidR="001D368F" w:rsidRDefault="00270356" w:rsidP="00AE2A6E">
      <w:pPr>
        <w:pStyle w:val="BodyText"/>
      </w:pPr>
      <w:r>
        <w:t>6</w:t>
      </w:r>
      <w:r w:rsidR="002053B1">
        <w:t xml:space="preserve">) </w:t>
      </w:r>
      <w:r w:rsidR="00AF21E4">
        <w:t xml:space="preserve">A </w:t>
      </w:r>
      <w:r w:rsidR="001D368F">
        <w:t xml:space="preserve">tax </w:t>
      </w:r>
      <w:r w:rsidR="004639D4">
        <w:t>consultant</w:t>
      </w:r>
      <w:r w:rsidR="004639D4" w:rsidRPr="005A2EC4">
        <w:t xml:space="preserve"> </w:t>
      </w:r>
      <w:r w:rsidR="005A2EC4">
        <w:t>from</w:t>
      </w:r>
      <w:r w:rsidR="005A2EC4" w:rsidRPr="005A2EC4">
        <w:t xml:space="preserve"> </w:t>
      </w:r>
      <w:r w:rsidR="005A2EC4">
        <w:t>L</w:t>
      </w:r>
      <w:r w:rsidR="000579D5">
        <w:t xml:space="preserve">imes </w:t>
      </w:r>
      <w:r w:rsidR="001D368F">
        <w:t xml:space="preserve">notifies you via </w:t>
      </w:r>
      <w:r w:rsidR="004639D4">
        <w:t>an</w:t>
      </w:r>
      <w:r w:rsidR="004639D4" w:rsidRPr="005A2EC4">
        <w:t xml:space="preserve"> </w:t>
      </w:r>
      <w:r w:rsidR="004639D4">
        <w:t>email</w:t>
      </w:r>
      <w:r w:rsidR="000579D5">
        <w:t xml:space="preserve"> that the ruling is approved.</w:t>
      </w:r>
    </w:p>
    <w:p w14:paraId="3660F04B" w14:textId="4AB22F52" w:rsidR="00AE2A6E" w:rsidRPr="00213CC8" w:rsidRDefault="00AD45CE" w:rsidP="00AE2A6E">
      <w:pPr>
        <w:pStyle w:val="BodyText"/>
      </w:pPr>
      <w:r>
        <w:t>7</w:t>
      </w:r>
      <w:r w:rsidR="001D368F" w:rsidRPr="00213CC8">
        <w:t xml:space="preserve">) </w:t>
      </w:r>
      <w:r w:rsidR="001D368F">
        <w:t>In</w:t>
      </w:r>
      <w:r w:rsidR="001D368F" w:rsidRPr="00213CC8">
        <w:t xml:space="preserve"> </w:t>
      </w:r>
      <w:r w:rsidR="001D368F">
        <w:t>a</w:t>
      </w:r>
      <w:r w:rsidR="001D368F" w:rsidRPr="00213CC8">
        <w:t xml:space="preserve"> </w:t>
      </w:r>
      <w:r w:rsidR="001D368F">
        <w:t>few</w:t>
      </w:r>
      <w:r w:rsidR="001D368F" w:rsidRPr="00213CC8">
        <w:t xml:space="preserve"> </w:t>
      </w:r>
      <w:r w:rsidR="001D368F">
        <w:t>days</w:t>
      </w:r>
      <w:r w:rsidR="001D368F" w:rsidRPr="00213CC8">
        <w:t xml:space="preserve">, </w:t>
      </w:r>
      <w:r w:rsidR="00213CC8">
        <w:t xml:space="preserve">the consultant uploads </w:t>
      </w:r>
      <w:r w:rsidR="005A2EC4">
        <w:t>an</w:t>
      </w:r>
      <w:r w:rsidR="005A2EC4" w:rsidRPr="00213CC8">
        <w:t xml:space="preserve"> </w:t>
      </w:r>
      <w:r w:rsidR="005A2EC4">
        <w:t>official</w:t>
      </w:r>
      <w:r w:rsidR="005A2EC4" w:rsidRPr="00213CC8">
        <w:t xml:space="preserve"> </w:t>
      </w:r>
      <w:r w:rsidR="005A2EC4">
        <w:t>document</w:t>
      </w:r>
      <w:r w:rsidR="00213CC8">
        <w:t xml:space="preserve"> to the system </w:t>
      </w:r>
      <w:hyperlink r:id="rId270" w:history="1">
        <w:r w:rsidR="00CD61B2" w:rsidRPr="00A90FA8">
          <w:rPr>
            <w:rStyle w:val="Hyperlink"/>
          </w:rPr>
          <w:t>https://portal.limes-int.com/</w:t>
        </w:r>
      </w:hyperlink>
      <w:r w:rsidR="00CD61B2">
        <w:t>.</w:t>
      </w:r>
    </w:p>
    <w:p w14:paraId="7152D96B" w14:textId="77777777" w:rsidR="00205D96" w:rsidRDefault="00205D96" w:rsidP="00DC6B86">
      <w:pPr>
        <w:pStyle w:val="BodyText"/>
      </w:pPr>
    </w:p>
    <w:p w14:paraId="6BDA4C80" w14:textId="21E7E3B0" w:rsidR="00AE7D94" w:rsidRDefault="007F4352" w:rsidP="00AE7D94">
      <w:pPr>
        <w:pStyle w:val="BodyText"/>
      </w:pPr>
      <w:r>
        <w:t xml:space="preserve">To </w:t>
      </w:r>
      <w:r w:rsidR="00AE7D94">
        <w:t>receive the 30% ruling</w:t>
      </w:r>
      <w:r>
        <w:t xml:space="preserve">, you must meet </w:t>
      </w:r>
      <w:r w:rsidR="00AE7D94">
        <w:t>the following conditions:</w:t>
      </w:r>
    </w:p>
    <w:p w14:paraId="471A6523" w14:textId="11831324" w:rsidR="00AE7D94" w:rsidRDefault="007F4352" w:rsidP="00AE7D94">
      <w:pPr>
        <w:pStyle w:val="BodyText"/>
      </w:pPr>
      <w:r>
        <w:t>-</w:t>
      </w:r>
      <w:r w:rsidR="00AE7D94">
        <w:t xml:space="preserve"> You are employed by</w:t>
      </w:r>
      <w:r w:rsidR="00A94D58">
        <w:t xml:space="preserve"> a company</w:t>
      </w:r>
      <w:r>
        <w:t>.</w:t>
      </w:r>
    </w:p>
    <w:p w14:paraId="5AA6D22B" w14:textId="2ACA0CFB" w:rsidR="00AE7D94" w:rsidRDefault="007F4352" w:rsidP="00AE7D94">
      <w:pPr>
        <w:pStyle w:val="BodyText"/>
      </w:pPr>
      <w:r>
        <w:t>-</w:t>
      </w:r>
      <w:r w:rsidR="00AE7D94">
        <w:t xml:space="preserve"> </w:t>
      </w:r>
      <w:r w:rsidR="001E4A0A">
        <w:t xml:space="preserve">The company </w:t>
      </w:r>
      <w:r w:rsidR="00AE7D94">
        <w:t xml:space="preserve">and </w:t>
      </w:r>
      <w:r w:rsidR="001E4A0A">
        <w:t xml:space="preserve">you </w:t>
      </w:r>
      <w:r w:rsidR="00AE7D94">
        <w:t>agreed in writing that the 30% ruling is applicable</w:t>
      </w:r>
      <w:r>
        <w:t>.</w:t>
      </w:r>
    </w:p>
    <w:p w14:paraId="4CD9AF63" w14:textId="6DFCB3F7" w:rsidR="00AE7D94" w:rsidRDefault="007F4352" w:rsidP="00AE7D94">
      <w:pPr>
        <w:pStyle w:val="BodyText"/>
      </w:pPr>
      <w:r>
        <w:t>-</w:t>
      </w:r>
      <w:r w:rsidR="00AE7D94">
        <w:t xml:space="preserve"> You are relocated or recruited from abroad</w:t>
      </w:r>
      <w:r>
        <w:t>.</w:t>
      </w:r>
    </w:p>
    <w:p w14:paraId="562A34CB" w14:textId="07FA0057" w:rsidR="00AE7D94" w:rsidRDefault="007F4352" w:rsidP="00AE7D94">
      <w:pPr>
        <w:pStyle w:val="BodyText"/>
      </w:pPr>
      <w:r>
        <w:t>-</w:t>
      </w:r>
      <w:r w:rsidR="00AE7D94">
        <w:t xml:space="preserve"> You lived more than 150 km away from the Dutch </w:t>
      </w:r>
      <w:r>
        <w:t>b</w:t>
      </w:r>
      <w:r w:rsidR="00AE7D94">
        <w:t>order for more than 16 out of the 24 months prior to the start of your employment in the Netherlands</w:t>
      </w:r>
      <w:r w:rsidR="00561AC6">
        <w:t>.</w:t>
      </w:r>
    </w:p>
    <w:p w14:paraId="2C3822B1" w14:textId="07AD0F0C" w:rsidR="00AE7D94" w:rsidRDefault="00561AC6" w:rsidP="00AE7D94">
      <w:pPr>
        <w:pStyle w:val="BodyText"/>
      </w:pPr>
      <w:r>
        <w:t>-</w:t>
      </w:r>
      <w:r w:rsidR="00AE7D94">
        <w:t xml:space="preserve"> You have a specific expertise that is not (or rarely) available in the Netherlands</w:t>
      </w:r>
      <w:r>
        <w:t>.</w:t>
      </w:r>
    </w:p>
    <w:p w14:paraId="55EA4B66" w14:textId="6058670A" w:rsidR="00AE7D94" w:rsidRDefault="00561AC6" w:rsidP="00AE7D94">
      <w:pPr>
        <w:pStyle w:val="BodyText"/>
      </w:pPr>
      <w:r>
        <w:t>-</w:t>
      </w:r>
      <w:r w:rsidR="00AE7D94">
        <w:t xml:space="preserve"> Your gross annual salary </w:t>
      </w:r>
      <w:r w:rsidR="00333B5C">
        <w:t>is m</w:t>
      </w:r>
      <w:r w:rsidR="00AE7D94">
        <w:t>inim</w:t>
      </w:r>
      <w:r w:rsidR="00FF7973">
        <w:t xml:space="preserve">um </w:t>
      </w:r>
      <w:r w:rsidR="00AE7D94">
        <w:t>€39,467 in 2022</w:t>
      </w:r>
      <w:r w:rsidR="006F41B9">
        <w:t>, o</w:t>
      </w:r>
      <w:r w:rsidR="00AE7D94">
        <w:t>r €30,001 if you are younger than 30 and you have an academic master's degree</w:t>
      </w:r>
      <w:r w:rsidR="006F41B9">
        <w:t>.</w:t>
      </w:r>
    </w:p>
    <w:p w14:paraId="185D8C65" w14:textId="0BC6485C" w:rsidR="00DC6B86" w:rsidRDefault="00A8584D" w:rsidP="00DC6B86">
      <w:pPr>
        <w:pStyle w:val="BodyText"/>
      </w:pPr>
      <w:r>
        <w:t xml:space="preserve">For more info, see </w:t>
      </w:r>
      <w:hyperlink r:id="rId271" w:history="1">
        <w:r w:rsidRPr="00A0720B">
          <w:rPr>
            <w:rStyle w:val="Hyperlink"/>
          </w:rPr>
          <w:t>https://info.epam.com/policy/netherlands/all-cities/contractual-policies-and-procedures/benefits/30--tax-ruling/30--ruling-process.html</w:t>
        </w:r>
      </w:hyperlink>
    </w:p>
    <w:p w14:paraId="57DFB098" w14:textId="77777777" w:rsidR="00DC6B86" w:rsidRDefault="00DC6B86" w:rsidP="00DC6B86">
      <w:pPr>
        <w:pStyle w:val="BodyText"/>
      </w:pPr>
    </w:p>
    <w:p w14:paraId="799453BF" w14:textId="5AE9595B" w:rsidR="00197473" w:rsidRDefault="00CA3EFE" w:rsidP="00DC6B86">
      <w:pPr>
        <w:pStyle w:val="BodyText"/>
        <w:rPr>
          <w:rStyle w:val="Hyperlink"/>
        </w:rPr>
      </w:pPr>
      <w:r>
        <w:rPr>
          <w:b/>
          <w:bCs/>
        </w:rPr>
        <w:t>Note</w:t>
      </w:r>
      <w:r w:rsidR="00DC6B86" w:rsidRPr="00D57887">
        <w:rPr>
          <w:b/>
          <w:bCs/>
        </w:rPr>
        <w:t>:</w:t>
      </w:r>
      <w:r w:rsidR="00DC6B86">
        <w:t xml:space="preserve"> </w:t>
      </w:r>
      <w:r w:rsidR="004568CF">
        <w:t xml:space="preserve">The maximum income limit to which </w:t>
      </w:r>
      <w:r w:rsidR="005D7018">
        <w:t xml:space="preserve">the </w:t>
      </w:r>
      <w:r w:rsidR="004568CF">
        <w:t>30% ruling appli</w:t>
      </w:r>
      <w:r w:rsidR="00806DD6">
        <w:t>e</w:t>
      </w:r>
      <w:r w:rsidR="004568CF">
        <w:t xml:space="preserve">s </w:t>
      </w:r>
      <w:r w:rsidR="00806DD6">
        <w:t xml:space="preserve">is </w:t>
      </w:r>
      <w:r w:rsidR="004568CF">
        <w:t>€216,000 per year.</w:t>
      </w:r>
      <w:r w:rsidR="00672507">
        <w:t xml:space="preserve"> </w:t>
      </w:r>
      <w:r w:rsidR="00650B86">
        <w:t>If you</w:t>
      </w:r>
      <w:r w:rsidR="0078675A">
        <w:t xml:space="preserve"> earn more, </w:t>
      </w:r>
      <w:r w:rsidR="00806DD6">
        <w:t xml:space="preserve">the 30% ruling </w:t>
      </w:r>
      <w:r w:rsidR="004476A0">
        <w:t xml:space="preserve">applies to €216,000 and </w:t>
      </w:r>
      <w:r w:rsidR="00980FBE">
        <w:t xml:space="preserve">does not </w:t>
      </w:r>
      <w:r w:rsidR="00806DD6">
        <w:t xml:space="preserve">apply to the </w:t>
      </w:r>
      <w:r w:rsidR="004476A0">
        <w:t xml:space="preserve">sum </w:t>
      </w:r>
      <w:r w:rsidR="00806DD6">
        <w:t>that exceeds this amount.</w:t>
      </w:r>
      <w:r w:rsidR="00672507">
        <w:t xml:space="preserve"> </w:t>
      </w:r>
      <w:r w:rsidR="00197473">
        <w:t>For details, see</w:t>
      </w:r>
      <w:r w:rsidR="00DC6B86">
        <w:t xml:space="preserve"> </w:t>
      </w:r>
      <w:hyperlink r:id="rId272" w:history="1">
        <w:r w:rsidR="00197473" w:rsidRPr="00A0720B">
          <w:rPr>
            <w:rStyle w:val="Hyperlink"/>
          </w:rPr>
          <w:t>https://www.rijksoverheid.nl/documenten/kamerstukken/2022/05/20/voorjaarsnota-2022</w:t>
        </w:r>
      </w:hyperlink>
    </w:p>
    <w:p w14:paraId="4EF7822E" w14:textId="77777777" w:rsidR="00FC7FB4" w:rsidRDefault="00FC7FB4" w:rsidP="00DC6B86">
      <w:pPr>
        <w:pStyle w:val="BodyText"/>
        <w:rPr>
          <w:rStyle w:val="Hyperlink"/>
        </w:rPr>
      </w:pPr>
    </w:p>
    <w:p w14:paraId="1151A3C5" w14:textId="6A4B4834" w:rsidR="00747549" w:rsidRDefault="00002A49" w:rsidP="00DC6B86">
      <w:pPr>
        <w:pStyle w:val="BodyText"/>
      </w:pPr>
      <w:r>
        <w:rPr>
          <w:b/>
          <w:bCs/>
        </w:rPr>
        <w:t>Note</w:t>
      </w:r>
      <w:r w:rsidRPr="00D57887">
        <w:rPr>
          <w:b/>
          <w:bCs/>
        </w:rPr>
        <w:t>:</w:t>
      </w:r>
      <w:r>
        <w:t xml:space="preserve"> </w:t>
      </w:r>
      <w:r w:rsidR="003A6338">
        <w:t>Apart from</w:t>
      </w:r>
      <w:r>
        <w:t xml:space="preserve"> the tax deduction itself, </w:t>
      </w:r>
      <w:r w:rsidR="00CE160B">
        <w:t xml:space="preserve">employees who have </w:t>
      </w:r>
      <w:r w:rsidR="00994B2B">
        <w:t xml:space="preserve">the </w:t>
      </w:r>
      <w:r w:rsidR="00CE160B">
        <w:t xml:space="preserve">30% ruling get </w:t>
      </w:r>
      <w:r w:rsidR="00DE2141">
        <w:t xml:space="preserve">additional tax benefits. For details, see </w:t>
      </w:r>
      <w:r w:rsidR="00DE2141" w:rsidRPr="00994B2B">
        <w:rPr>
          <w:b/>
          <w:bCs/>
        </w:rPr>
        <w:t>Finance</w:t>
      </w:r>
      <w:r w:rsidR="00DE2141">
        <w:t xml:space="preserve"> &gt; </w:t>
      </w:r>
      <w:r w:rsidR="00DE2141" w:rsidRPr="00994B2B">
        <w:rPr>
          <w:b/>
          <w:bCs/>
        </w:rPr>
        <w:t>Tax</w:t>
      </w:r>
      <w:r w:rsidR="00CB2329">
        <w:rPr>
          <w:b/>
          <w:bCs/>
        </w:rPr>
        <w:t xml:space="preserve"> Declarati</w:t>
      </w:r>
      <w:r w:rsidR="00A11DDD">
        <w:rPr>
          <w:b/>
          <w:bCs/>
        </w:rPr>
        <w:t>on</w:t>
      </w:r>
      <w:r w:rsidR="00DE2141">
        <w:t>.</w:t>
      </w:r>
    </w:p>
    <w:p w14:paraId="335AD633" w14:textId="77777777" w:rsidR="007F3982" w:rsidRDefault="007F3982" w:rsidP="00DC6B86">
      <w:pPr>
        <w:pStyle w:val="BodyText"/>
      </w:pPr>
    </w:p>
    <w:p w14:paraId="06BC28E7" w14:textId="7848431C" w:rsidR="007F3982" w:rsidRDefault="007F3982" w:rsidP="00DC6B86">
      <w:pPr>
        <w:pStyle w:val="BodyText"/>
      </w:pPr>
      <w:r>
        <w:t>Wi</w:t>
      </w:r>
      <w:r w:rsidRPr="007F3982">
        <w:t>th r</w:t>
      </w:r>
      <w:r>
        <w:t>u</w:t>
      </w:r>
      <w:r w:rsidRPr="007F3982">
        <w:t>ling</w:t>
      </w:r>
      <w:r w:rsidR="001A16DE">
        <w:t>,</w:t>
      </w:r>
      <w:r w:rsidRPr="007F3982">
        <w:t xml:space="preserve"> you do not </w:t>
      </w:r>
      <w:r w:rsidR="004A306E">
        <w:t xml:space="preserve">need to </w:t>
      </w:r>
      <w:r w:rsidRPr="007F3982">
        <w:t>report</w:t>
      </w:r>
      <w:r w:rsidR="001D08E7" w:rsidRPr="001D08E7">
        <w:t xml:space="preserve"> </w:t>
      </w:r>
      <w:r w:rsidRPr="007F3982">
        <w:t xml:space="preserve">income from </w:t>
      </w:r>
      <w:r w:rsidR="001A16DE" w:rsidRPr="001A16DE">
        <w:t>trading on the stock exchange</w:t>
      </w:r>
      <w:r w:rsidRPr="007F3982">
        <w:t>, it is not taxed</w:t>
      </w:r>
      <w:r w:rsidR="001A16DE">
        <w:t>.</w:t>
      </w:r>
    </w:p>
    <w:p w14:paraId="307C67E0" w14:textId="2DE5BB4B" w:rsidR="00D142F9" w:rsidRDefault="00D142F9" w:rsidP="007C6F09">
      <w:pPr>
        <w:pStyle w:val="Heading2"/>
        <w:pageBreakBefore/>
      </w:pPr>
      <w:bookmarkStart w:id="52" w:name="_Toc175581851"/>
      <w:r>
        <w:lastRenderedPageBreak/>
        <w:t>Taxes</w:t>
      </w:r>
      <w:r w:rsidR="00014FAC">
        <w:rPr>
          <w:lang w:val="ru-RU"/>
        </w:rPr>
        <w:t xml:space="preserve"> </w:t>
      </w:r>
      <w:r w:rsidR="00014FAC" w:rsidRPr="00014FAC">
        <w:rPr>
          <w:color w:val="7030A0"/>
          <w:lang w:val="ru-RU"/>
        </w:rPr>
        <w:t>(</w:t>
      </w:r>
      <w:r w:rsidR="00014FAC" w:rsidRPr="00014FAC">
        <w:rPr>
          <w:color w:val="7030A0"/>
        </w:rPr>
        <w:t>Big</w:t>
      </w:r>
      <w:r w:rsidR="00014FAC" w:rsidRPr="00014FAC">
        <w:rPr>
          <w:color w:val="7030A0"/>
          <w:lang w:val="ru-RU"/>
        </w:rPr>
        <w:t>)</w:t>
      </w:r>
      <w:bookmarkEnd w:id="52"/>
    </w:p>
    <w:p w14:paraId="739C6BC6" w14:textId="77CE1C0F" w:rsidR="00DC25FA" w:rsidRPr="00DC25FA" w:rsidRDefault="00DC25FA" w:rsidP="00DC25FA">
      <w:pPr>
        <w:pStyle w:val="BodyText"/>
        <w:rPr>
          <w:b/>
          <w:bCs/>
        </w:rPr>
      </w:pPr>
      <w:r w:rsidRPr="00DC25FA">
        <w:rPr>
          <w:b/>
          <w:bCs/>
        </w:rPr>
        <w:t>Income taxes</w:t>
      </w:r>
    </w:p>
    <w:p w14:paraId="0A28D688" w14:textId="35DBE1E3" w:rsidR="00793528" w:rsidRDefault="00D142F9" w:rsidP="0039517F">
      <w:pPr>
        <w:pStyle w:val="BodyText"/>
      </w:pPr>
      <w:r>
        <w:t xml:space="preserve">You become a tax resident </w:t>
      </w:r>
      <w:r w:rsidR="004E1926">
        <w:t xml:space="preserve">when </w:t>
      </w:r>
      <w:r>
        <w:t xml:space="preserve">you </w:t>
      </w:r>
      <w:r w:rsidR="004E1926">
        <w:t xml:space="preserve">get </w:t>
      </w:r>
      <w:r>
        <w:t xml:space="preserve">your BSN. </w:t>
      </w:r>
      <w:r w:rsidR="00481E39">
        <w:t>It i</w:t>
      </w:r>
      <w:r>
        <w:t>s your responsibility to track and report your taxes annual</w:t>
      </w:r>
      <w:r w:rsidR="004D3AB3">
        <w:t>ly</w:t>
      </w:r>
      <w:r w:rsidR="00481E39">
        <w:t>.</w:t>
      </w:r>
    </w:p>
    <w:p w14:paraId="151594F7" w14:textId="3B492741" w:rsidR="00755B80" w:rsidRDefault="000833D2" w:rsidP="00755B80">
      <w:pPr>
        <w:pStyle w:val="BodyText"/>
      </w:pPr>
      <w:r>
        <w:t xml:space="preserve">All citizens must submit tax </w:t>
      </w:r>
      <w:r w:rsidR="00FB2A2A">
        <w:t xml:space="preserve">declarations </w:t>
      </w:r>
      <w:r>
        <w:t>once a year</w:t>
      </w:r>
      <w:r w:rsidR="00AA538D">
        <w:t>, s</w:t>
      </w:r>
      <w:r w:rsidR="00755B80">
        <w:t xml:space="preserve">ee </w:t>
      </w:r>
      <w:r w:rsidR="00755B80" w:rsidRPr="00E81E2F">
        <w:rPr>
          <w:b/>
          <w:bCs/>
        </w:rPr>
        <w:t>Finance</w:t>
      </w:r>
      <w:r w:rsidR="00755B80">
        <w:t xml:space="preserve"> &gt; </w:t>
      </w:r>
      <w:r w:rsidR="00755B80" w:rsidRPr="00E81E2F">
        <w:rPr>
          <w:b/>
          <w:bCs/>
        </w:rPr>
        <w:t>Tax Declarations</w:t>
      </w:r>
      <w:r w:rsidR="00755B80">
        <w:t>.</w:t>
      </w:r>
    </w:p>
    <w:p w14:paraId="4916E5E2" w14:textId="77777777" w:rsidR="00B708AE" w:rsidRDefault="00B708AE" w:rsidP="00B708AE">
      <w:pPr>
        <w:pStyle w:val="BodyText"/>
      </w:pPr>
    </w:p>
    <w:p w14:paraId="4E2D98C3" w14:textId="1F0D082B" w:rsidR="00B708AE" w:rsidRDefault="00FB6592" w:rsidP="00B708AE">
      <w:pPr>
        <w:pStyle w:val="BodyText"/>
      </w:pPr>
      <w:r>
        <w:t xml:space="preserve">In the end of </w:t>
      </w:r>
      <w:r w:rsidR="00B708AE">
        <w:t>January</w:t>
      </w:r>
      <w:r>
        <w:t xml:space="preserve"> – the beginning of February</w:t>
      </w:r>
      <w:r w:rsidR="00B708AE">
        <w:t xml:space="preserve">, the employer </w:t>
      </w:r>
      <w:r w:rsidR="004D3AB3">
        <w:t xml:space="preserve">makes </w:t>
      </w:r>
      <w:r w:rsidR="00B708AE">
        <w:t>a W-2 report (</w:t>
      </w:r>
      <w:proofErr w:type="spellStart"/>
      <w:r w:rsidR="008575FD" w:rsidRPr="008575FD">
        <w:t>Jaaropgave</w:t>
      </w:r>
      <w:proofErr w:type="spellEnd"/>
      <w:r w:rsidR="008575FD">
        <w:t xml:space="preserve">, </w:t>
      </w:r>
      <w:r w:rsidR="00B708AE" w:rsidRPr="004A4A03">
        <w:rPr>
          <w:lang w:val="ru-RU"/>
        </w:rPr>
        <w:t>годовое</w:t>
      </w:r>
      <w:r w:rsidR="00B708AE" w:rsidRPr="004A4A03">
        <w:t xml:space="preserve"> </w:t>
      </w:r>
      <w:r w:rsidR="00B708AE" w:rsidRPr="004A4A03">
        <w:rPr>
          <w:lang w:val="ru-RU"/>
        </w:rPr>
        <w:t>обозрение</w:t>
      </w:r>
      <w:r w:rsidR="00B708AE">
        <w:t>)</w:t>
      </w:r>
      <w:r w:rsidR="00B708AE" w:rsidRPr="009325C9">
        <w:t xml:space="preserve"> </w:t>
      </w:r>
      <w:r w:rsidR="00B708AE">
        <w:t xml:space="preserve">and shares it with you and the tax office. </w:t>
      </w:r>
      <w:r w:rsidR="00B708AE" w:rsidRPr="008448F5">
        <w:t>The W-2 report</w:t>
      </w:r>
      <w:r w:rsidR="00B708AE">
        <w:t xml:space="preserve"> show</w:t>
      </w:r>
      <w:r w:rsidR="004D3AB3">
        <w:t>s</w:t>
      </w:r>
      <w:r w:rsidR="00B708AE" w:rsidRPr="008448F5">
        <w:t xml:space="preserve"> how much you earned from your employer </w:t>
      </w:r>
      <w:r w:rsidR="00B708AE">
        <w:t>and ho</w:t>
      </w:r>
      <w:r w:rsidR="00B708AE" w:rsidRPr="008448F5">
        <w:t>w much tax was withheld on your behalf during the tax year.</w:t>
      </w:r>
    </w:p>
    <w:p w14:paraId="4B9B31E0" w14:textId="67497383" w:rsidR="00A54C62" w:rsidRDefault="00A54C62" w:rsidP="00B708AE">
      <w:pPr>
        <w:pStyle w:val="BodyText"/>
      </w:pPr>
      <w:r w:rsidRPr="00A54C62">
        <w:rPr>
          <w:b/>
          <w:bCs/>
        </w:rPr>
        <w:t>Note:</w:t>
      </w:r>
      <w:r>
        <w:t xml:space="preserve"> If you do not get the W-2 report (annual report) by the beginning of February, ask the HR department to send</w:t>
      </w:r>
      <w:r w:rsidR="00B7228D" w:rsidRPr="00B7228D">
        <w:t xml:space="preserve"> </w:t>
      </w:r>
      <w:r w:rsidR="00B7228D">
        <w:t xml:space="preserve">it to </w:t>
      </w:r>
      <w:r>
        <w:t>you.</w:t>
      </w:r>
    </w:p>
    <w:p w14:paraId="0E58766C" w14:textId="51ED1F54" w:rsidR="00B56230" w:rsidRDefault="00B56230" w:rsidP="00B56230">
      <w:pPr>
        <w:pStyle w:val="BodyText"/>
      </w:pPr>
      <w:r>
        <w:t>Each year EPAM shares Employee Tax Guide.</w:t>
      </w:r>
    </w:p>
    <w:p w14:paraId="6C1C3FD9" w14:textId="77777777" w:rsidR="004338CF" w:rsidRDefault="004338CF" w:rsidP="00B56230">
      <w:pPr>
        <w:pStyle w:val="BodyText"/>
      </w:pPr>
    </w:p>
    <w:p w14:paraId="72C3D5C3" w14:textId="76B4DAE8" w:rsidR="00B56230" w:rsidRDefault="00B56230" w:rsidP="00B56230">
      <w:pPr>
        <w:pStyle w:val="BodyText"/>
      </w:pPr>
      <w:r>
        <w:t>In</w:t>
      </w:r>
      <w:r w:rsidR="00E65A28">
        <w:t xml:space="preserve"> </w:t>
      </w:r>
      <w:r>
        <w:t xml:space="preserve">the beginning of each calendar year, the tax office sends you a letter with tax explanations. You can check your taxes, fill </w:t>
      </w:r>
      <w:r w:rsidR="00FE36A0">
        <w:t xml:space="preserve">in </w:t>
      </w:r>
      <w:r>
        <w:t xml:space="preserve">forms, and manage your taxes at </w:t>
      </w:r>
      <w:hyperlink r:id="rId273" w:history="1">
        <w:r w:rsidRPr="00134802">
          <w:rPr>
            <w:rStyle w:val="Hyperlink"/>
          </w:rPr>
          <w:t>belastingdienst.nl</w:t>
        </w:r>
      </w:hyperlink>
      <w:r>
        <w:t xml:space="preserve"> using </w:t>
      </w:r>
      <w:proofErr w:type="spellStart"/>
      <w:r>
        <w:t>DigiD</w:t>
      </w:r>
      <w:proofErr w:type="spellEnd"/>
      <w:r>
        <w:t>.</w:t>
      </w:r>
    </w:p>
    <w:p w14:paraId="5DEC9372" w14:textId="77777777" w:rsidR="00B56230" w:rsidRDefault="00B56230" w:rsidP="00B56230">
      <w:pPr>
        <w:pStyle w:val="BodyText"/>
      </w:pPr>
    </w:p>
    <w:p w14:paraId="587C0E1D" w14:textId="2EB26B3C" w:rsidR="00DC21C8" w:rsidRPr="00847562" w:rsidRDefault="00DC21C8" w:rsidP="00B56230">
      <w:pPr>
        <w:pStyle w:val="BodyText"/>
        <w:rPr>
          <w:b/>
          <w:bCs/>
        </w:rPr>
      </w:pPr>
      <w:r w:rsidRPr="00847562">
        <w:rPr>
          <w:b/>
          <w:bCs/>
        </w:rPr>
        <w:t>Tax boxes</w:t>
      </w:r>
    </w:p>
    <w:p w14:paraId="57E1751F" w14:textId="1D2674AC" w:rsidR="00B56230" w:rsidRDefault="00B56230" w:rsidP="00B56230">
      <w:pPr>
        <w:pStyle w:val="BodyText"/>
      </w:pPr>
      <w:r w:rsidRPr="00F160E0">
        <w:t xml:space="preserve">The Dutch tax office divides income into </w:t>
      </w:r>
      <w:r w:rsidR="005018A4">
        <w:t xml:space="preserve">3 </w:t>
      </w:r>
      <w:r w:rsidRPr="00F160E0">
        <w:t>sources</w:t>
      </w:r>
      <w:r w:rsidR="005018A4">
        <w:t xml:space="preserve"> (</w:t>
      </w:r>
      <w:r w:rsidRPr="00F160E0">
        <w:t>boxes</w:t>
      </w:r>
      <w:r w:rsidR="005018A4">
        <w:t>)</w:t>
      </w:r>
      <w:r>
        <w:t>.</w:t>
      </w:r>
      <w:r w:rsidRPr="00F160E0">
        <w:t xml:space="preserve"> Each box has its own set of tax rates, defining how much tax you pay for this income source</w:t>
      </w:r>
      <w:r w:rsidR="00406355">
        <w:t>:</w:t>
      </w:r>
    </w:p>
    <w:p w14:paraId="7F571800" w14:textId="5C63F1D7" w:rsidR="00B56230" w:rsidRDefault="00B56230" w:rsidP="00B56230">
      <w:pPr>
        <w:pStyle w:val="BodyText"/>
      </w:pPr>
      <w:r>
        <w:t>- Box 1</w:t>
      </w:r>
      <w:r w:rsidR="005018A4">
        <w:t>: A</w:t>
      </w:r>
      <w:r>
        <w:t>mount of tax you owe on income from employment (including a home that you live in and own)</w:t>
      </w:r>
    </w:p>
    <w:p w14:paraId="4B40ADDD" w14:textId="4EB4240F" w:rsidR="00B56230" w:rsidRDefault="00B56230" w:rsidP="00B56230">
      <w:pPr>
        <w:pStyle w:val="BodyText"/>
      </w:pPr>
      <w:r>
        <w:t>- Box 2</w:t>
      </w:r>
      <w:r w:rsidR="006E73A0">
        <w:t>: A</w:t>
      </w:r>
      <w:r>
        <w:t>mount of tax you owe on income from business ownership</w:t>
      </w:r>
    </w:p>
    <w:p w14:paraId="0B5AC67D" w14:textId="40B6075B" w:rsidR="00B56230" w:rsidRDefault="00B56230" w:rsidP="00B56230">
      <w:pPr>
        <w:pStyle w:val="BodyText"/>
      </w:pPr>
      <w:r>
        <w:t>- Box 3</w:t>
      </w:r>
      <w:r w:rsidR="00406355">
        <w:t xml:space="preserve">: </w:t>
      </w:r>
      <w:proofErr w:type="spellStart"/>
      <w:r w:rsidR="00406355">
        <w:t>Amont</w:t>
      </w:r>
      <w:proofErr w:type="spellEnd"/>
      <w:r w:rsidR="00406355">
        <w:t xml:space="preserve"> of </w:t>
      </w:r>
      <w:r>
        <w:t>tax you owe on your assets (cash, bank deposits, real estate and investments)</w:t>
      </w:r>
    </w:p>
    <w:p w14:paraId="6A3482CA" w14:textId="77777777" w:rsidR="00AB0523" w:rsidRDefault="00AB0523" w:rsidP="006D77D2">
      <w:pPr>
        <w:pStyle w:val="BodyText"/>
      </w:pPr>
    </w:p>
    <w:p w14:paraId="4534766E" w14:textId="5A1241A6" w:rsidR="004E1926" w:rsidRPr="008B7B98" w:rsidRDefault="008B7B98" w:rsidP="00AE7133">
      <w:pPr>
        <w:pStyle w:val="BodyText"/>
        <w:rPr>
          <w:b/>
          <w:bCs/>
        </w:rPr>
      </w:pPr>
      <w:r w:rsidRPr="008B7B98">
        <w:rPr>
          <w:b/>
          <w:bCs/>
        </w:rPr>
        <w:t>T</w:t>
      </w:r>
      <w:r w:rsidR="004338CF" w:rsidRPr="008B7B98">
        <w:rPr>
          <w:b/>
          <w:bCs/>
        </w:rPr>
        <w:t>ax deductions (</w:t>
      </w:r>
      <w:proofErr w:type="spellStart"/>
      <w:r w:rsidR="004338CF" w:rsidRPr="008B7B98">
        <w:rPr>
          <w:b/>
          <w:bCs/>
        </w:rPr>
        <w:t>aftrek</w:t>
      </w:r>
      <w:proofErr w:type="spellEnd"/>
      <w:r w:rsidR="004338CF" w:rsidRPr="008B7B98">
        <w:rPr>
          <w:b/>
          <w:bCs/>
        </w:rPr>
        <w:t xml:space="preserve">) and tax </w:t>
      </w:r>
      <w:r w:rsidR="000D2F8F" w:rsidRPr="008B7B98">
        <w:rPr>
          <w:b/>
          <w:bCs/>
        </w:rPr>
        <w:t xml:space="preserve">discounts </w:t>
      </w:r>
      <w:r w:rsidR="004338CF" w:rsidRPr="008B7B98">
        <w:rPr>
          <w:b/>
          <w:bCs/>
        </w:rPr>
        <w:t>(</w:t>
      </w:r>
      <w:proofErr w:type="spellStart"/>
      <w:r w:rsidR="004338CF" w:rsidRPr="008B7B98">
        <w:rPr>
          <w:b/>
          <w:bCs/>
        </w:rPr>
        <w:t>korting</w:t>
      </w:r>
      <w:proofErr w:type="spellEnd"/>
      <w:r w:rsidR="004338CF" w:rsidRPr="008B7B98">
        <w:rPr>
          <w:b/>
          <w:bCs/>
        </w:rPr>
        <w:t>)</w:t>
      </w:r>
    </w:p>
    <w:p w14:paraId="52C4F524" w14:textId="38A76E1B" w:rsidR="0063266F" w:rsidRDefault="00B228A3" w:rsidP="0063266F">
      <w:pPr>
        <w:pStyle w:val="BodyText"/>
      </w:pPr>
      <w:r>
        <w:t xml:space="preserve">Tax </w:t>
      </w:r>
      <w:r w:rsidR="004338CF">
        <w:t>deductions:</w:t>
      </w:r>
      <w:r w:rsidR="00E42C56">
        <w:t xml:space="preserve"> </w:t>
      </w:r>
      <w:r w:rsidR="00433508">
        <w:t>M</w:t>
      </w:r>
      <w:r w:rsidR="004338CF">
        <w:t>ortgag</w:t>
      </w:r>
      <w:r w:rsidR="00FF6EB5">
        <w:t>e</w:t>
      </w:r>
      <w:r w:rsidR="00E42C56">
        <w:t>, e</w:t>
      </w:r>
      <w:r w:rsidR="00433508">
        <w:t>ducation</w:t>
      </w:r>
      <w:r w:rsidR="00E42C56">
        <w:t>, a</w:t>
      </w:r>
      <w:r w:rsidR="004338CF">
        <w:t xml:space="preserve">dditional medical </w:t>
      </w:r>
      <w:r w:rsidR="0046524F">
        <w:t>expenses</w:t>
      </w:r>
      <w:r w:rsidR="00E42C56">
        <w:t xml:space="preserve">, and </w:t>
      </w:r>
      <w:r w:rsidR="0063266F">
        <w:t xml:space="preserve">30% </w:t>
      </w:r>
      <w:r w:rsidR="008B7B98">
        <w:t>r</w:t>
      </w:r>
      <w:r w:rsidR="0063266F">
        <w:t>uling</w:t>
      </w:r>
      <w:r w:rsidR="001B05DC">
        <w:t xml:space="preserve"> (for h</w:t>
      </w:r>
      <w:r w:rsidR="0063266F">
        <w:t>igh-skilled expats</w:t>
      </w:r>
      <w:r w:rsidR="001B05DC">
        <w:t xml:space="preserve">, see </w:t>
      </w:r>
      <w:r w:rsidR="0063266F" w:rsidRPr="001755A4">
        <w:rPr>
          <w:b/>
          <w:bCs/>
        </w:rPr>
        <w:t>Finance</w:t>
      </w:r>
      <w:r w:rsidR="0063266F">
        <w:t xml:space="preserve"> &gt; </w:t>
      </w:r>
      <w:r w:rsidR="0063266F" w:rsidRPr="001755A4">
        <w:rPr>
          <w:b/>
          <w:bCs/>
        </w:rPr>
        <w:t>Ruling</w:t>
      </w:r>
      <w:r w:rsidR="001B05DC">
        <w:t>)</w:t>
      </w:r>
    </w:p>
    <w:p w14:paraId="6AC0C15D" w14:textId="055212C9" w:rsidR="00D2798D" w:rsidRDefault="00D2798D" w:rsidP="00D2798D">
      <w:pPr>
        <w:pStyle w:val="BodyText"/>
      </w:pPr>
      <w:r>
        <w:rPr>
          <w:b/>
          <w:bCs/>
        </w:rPr>
        <w:t>Note</w:t>
      </w:r>
      <w:r w:rsidRPr="00D57887">
        <w:rPr>
          <w:b/>
          <w:bCs/>
        </w:rPr>
        <w:t>:</w:t>
      </w:r>
      <w:r>
        <w:t xml:space="preserve"> </w:t>
      </w:r>
      <w:r w:rsidR="003A6338">
        <w:t xml:space="preserve">Apart from </w:t>
      </w:r>
      <w:r>
        <w:t xml:space="preserve">the tax deduction itself, employees who have the 30% ruling get additional tax benefits. For details, see </w:t>
      </w:r>
      <w:r w:rsidRPr="00994B2B">
        <w:rPr>
          <w:b/>
          <w:bCs/>
        </w:rPr>
        <w:t>Finance</w:t>
      </w:r>
      <w:r>
        <w:t xml:space="preserve"> &gt; </w:t>
      </w:r>
      <w:r w:rsidRPr="00994B2B">
        <w:rPr>
          <w:b/>
          <w:bCs/>
        </w:rPr>
        <w:t>Tax</w:t>
      </w:r>
      <w:r>
        <w:rPr>
          <w:b/>
          <w:bCs/>
        </w:rPr>
        <w:t xml:space="preserve"> Declaratio</w:t>
      </w:r>
      <w:r w:rsidR="00B3063C">
        <w:rPr>
          <w:b/>
          <w:bCs/>
        </w:rPr>
        <w:t>n</w:t>
      </w:r>
    </w:p>
    <w:p w14:paraId="7D28E682" w14:textId="65944CC5" w:rsidR="009E21AB" w:rsidRDefault="009E21AB" w:rsidP="00AE7133">
      <w:pPr>
        <w:pStyle w:val="BodyText"/>
      </w:pPr>
      <w:r>
        <w:t xml:space="preserve">If you </w:t>
      </w:r>
      <w:r w:rsidR="00B05B4C">
        <w:t xml:space="preserve">apply for </w:t>
      </w:r>
      <w:r w:rsidR="00431AEA">
        <w:t xml:space="preserve">a second </w:t>
      </w:r>
      <w:r w:rsidR="005379AA">
        <w:t>job</w:t>
      </w:r>
      <w:r w:rsidRPr="009E21AB">
        <w:t xml:space="preserve">, </w:t>
      </w:r>
      <w:r w:rsidR="00FF6EB5">
        <w:t xml:space="preserve">in the questionnaire, </w:t>
      </w:r>
      <w:r w:rsidRPr="009E21AB">
        <w:t xml:space="preserve">specify which job </w:t>
      </w:r>
      <w:r w:rsidR="00440767">
        <w:t xml:space="preserve">will </w:t>
      </w:r>
      <w:r w:rsidRPr="009E21AB">
        <w:t>make</w:t>
      </w:r>
      <w:r w:rsidR="00440767">
        <w:t xml:space="preserve"> tax</w:t>
      </w:r>
      <w:r w:rsidRPr="009E21AB">
        <w:t xml:space="preserve"> discounts</w:t>
      </w:r>
    </w:p>
    <w:p w14:paraId="55847BD5" w14:textId="77777777" w:rsidR="009E21AB" w:rsidRDefault="009E21AB" w:rsidP="00AE7133">
      <w:pPr>
        <w:pStyle w:val="BodyText"/>
      </w:pPr>
    </w:p>
    <w:p w14:paraId="68C1480D" w14:textId="0C2BCC4D" w:rsidR="00CE4F36" w:rsidRPr="004F659C" w:rsidRDefault="000F3C9B" w:rsidP="00AE7133">
      <w:pPr>
        <w:pStyle w:val="BodyText"/>
        <w:rPr>
          <w:b/>
          <w:bCs/>
        </w:rPr>
      </w:pPr>
      <w:r>
        <w:rPr>
          <w:b/>
          <w:bCs/>
        </w:rPr>
        <w:t>Useful l</w:t>
      </w:r>
      <w:r w:rsidR="004F659C" w:rsidRPr="004F659C">
        <w:rPr>
          <w:b/>
          <w:bCs/>
        </w:rPr>
        <w:t>inks</w:t>
      </w:r>
    </w:p>
    <w:p w14:paraId="06216E5C" w14:textId="77777777" w:rsidR="006C423C" w:rsidRDefault="006C423C" w:rsidP="006C423C">
      <w:pPr>
        <w:pStyle w:val="BodyText"/>
      </w:pPr>
      <w:r>
        <w:t xml:space="preserve">- Tax calculator: </w:t>
      </w:r>
      <w:hyperlink r:id="rId274" w:history="1">
        <w:r w:rsidRPr="00A0720B">
          <w:rPr>
            <w:rStyle w:val="Hyperlink"/>
          </w:rPr>
          <w:t>https://thetax.nl</w:t>
        </w:r>
      </w:hyperlink>
    </w:p>
    <w:p w14:paraId="4B9369C2" w14:textId="77777777" w:rsidR="006C423C" w:rsidRPr="00585F5F" w:rsidRDefault="006C423C" w:rsidP="006C423C">
      <w:pPr>
        <w:pStyle w:val="BodyText"/>
        <w:rPr>
          <w:lang w:val="pl-PL"/>
        </w:rPr>
      </w:pPr>
      <w:r w:rsidRPr="00585F5F">
        <w:rPr>
          <w:lang w:val="pl-PL"/>
        </w:rPr>
        <w:t xml:space="preserve">- Telegram chat: </w:t>
      </w:r>
      <w:hyperlink r:id="rId275" w:history="1">
        <w:r w:rsidRPr="00585F5F">
          <w:rPr>
            <w:rStyle w:val="Hyperlink"/>
            <w:lang w:val="pl-PL"/>
          </w:rPr>
          <w:t>https://t.me/nalognl_talk</w:t>
        </w:r>
      </w:hyperlink>
    </w:p>
    <w:p w14:paraId="714D0300" w14:textId="77777777" w:rsidR="006C423C" w:rsidRDefault="006C423C" w:rsidP="006C423C">
      <w:pPr>
        <w:pStyle w:val="BodyText"/>
      </w:pPr>
      <w:r>
        <w:t>- B</w:t>
      </w:r>
      <w:r w:rsidRPr="00F83629">
        <w:t xml:space="preserve">usiness and life in </w:t>
      </w:r>
      <w:r>
        <w:t xml:space="preserve">NL: </w:t>
      </w:r>
      <w:hyperlink r:id="rId276" w:history="1">
        <w:r w:rsidRPr="00A0720B">
          <w:rPr>
            <w:rStyle w:val="Hyperlink"/>
          </w:rPr>
          <w:t>https://www.nalog.nl/</w:t>
        </w:r>
      </w:hyperlink>
    </w:p>
    <w:p w14:paraId="08BA08C2" w14:textId="23D3C2E2" w:rsidR="00AE7133" w:rsidRDefault="00CE4F36" w:rsidP="00AE7133">
      <w:pPr>
        <w:pStyle w:val="BodyText"/>
      </w:pPr>
      <w:r>
        <w:t>- T</w:t>
      </w:r>
      <w:r w:rsidR="00AE7133">
        <w:t>ax rates</w:t>
      </w:r>
      <w:r w:rsidR="0084559E">
        <w:t>, check tax rates for each box</w:t>
      </w:r>
      <w:r>
        <w:t xml:space="preserve">: </w:t>
      </w:r>
      <w:hyperlink r:id="rId277" w:history="1">
        <w:r w:rsidR="00AE7133" w:rsidRPr="00542132">
          <w:rPr>
            <w:rStyle w:val="Hyperlink"/>
          </w:rPr>
          <w:t>https://www.blueumbrella.nl/faq/income-tax/income-tax-rate-in-the-netherlands</w:t>
        </w:r>
      </w:hyperlink>
    </w:p>
    <w:p w14:paraId="63EEB345" w14:textId="596B92CB" w:rsidR="00AE7133" w:rsidRDefault="00CE4F36" w:rsidP="00AE7133">
      <w:pPr>
        <w:pStyle w:val="BodyText"/>
        <w:rPr>
          <w:rStyle w:val="Hyperlink"/>
        </w:rPr>
      </w:pPr>
      <w:r>
        <w:t xml:space="preserve">- </w:t>
      </w:r>
      <w:r w:rsidR="00AE7133">
        <w:t xml:space="preserve">Tax definitions: </w:t>
      </w:r>
      <w:hyperlink r:id="rId278" w:history="1">
        <w:r w:rsidR="00AE7133" w:rsidRPr="00542132">
          <w:rPr>
            <w:rStyle w:val="Hyperlink"/>
          </w:rPr>
          <w:t>https://www.blueumbrella.nl/faq/income-tax/tax-definitions</w:t>
        </w:r>
      </w:hyperlink>
    </w:p>
    <w:p w14:paraId="33480696" w14:textId="1A7F8FBC" w:rsidR="006209BF" w:rsidRDefault="00CE4F36" w:rsidP="00AE7133">
      <w:pPr>
        <w:pStyle w:val="BodyText"/>
      </w:pPr>
      <w:r>
        <w:t xml:space="preserve">- </w:t>
      </w:r>
      <w:r w:rsidR="00BB04E4">
        <w:t>M-form</w:t>
      </w:r>
      <w:r w:rsidR="009A778D">
        <w:t xml:space="preserve"> (migration)</w:t>
      </w:r>
      <w:r w:rsidR="007F56B9">
        <w:t>.</w:t>
      </w:r>
      <w:r w:rsidR="00821C32">
        <w:t xml:space="preserve"> </w:t>
      </w:r>
      <w:r w:rsidR="007F56B9">
        <w:t>You fill it if y</w:t>
      </w:r>
      <w:r w:rsidR="007F56B9" w:rsidRPr="00B2396B">
        <w:t xml:space="preserve">ou were not resident </w:t>
      </w:r>
      <w:r w:rsidR="007F56B9">
        <w:t xml:space="preserve">in NL </w:t>
      </w:r>
      <w:r w:rsidR="007F56B9" w:rsidRPr="00B2396B">
        <w:t xml:space="preserve">for the whole </w:t>
      </w:r>
      <w:r w:rsidR="007F56B9">
        <w:t>year</w:t>
      </w:r>
      <w:r w:rsidR="00722405">
        <w:t xml:space="preserve"> (</w:t>
      </w:r>
      <w:r w:rsidR="007F56B9">
        <w:t xml:space="preserve">moved to NL or going to </w:t>
      </w:r>
      <w:r w:rsidR="007F56B9" w:rsidRPr="00B2396B">
        <w:t xml:space="preserve">leave </w:t>
      </w:r>
      <w:r w:rsidR="007F56B9">
        <w:t>NL</w:t>
      </w:r>
      <w:r w:rsidR="00722405">
        <w:t>):</w:t>
      </w:r>
      <w:r w:rsidR="007F56B9">
        <w:t xml:space="preserve"> </w:t>
      </w:r>
      <w:hyperlink r:id="rId279" w:history="1">
        <w:r w:rsidR="007F56B9" w:rsidRPr="003D1594">
          <w:rPr>
            <w:rStyle w:val="Hyperlink"/>
          </w:rPr>
          <w:t>https://www.blueumbrella.nl/faq/income-tax/tax-forms-in-the-netherlands/what-is-the-m-form</w:t>
        </w:r>
      </w:hyperlink>
    </w:p>
    <w:p w14:paraId="34E56486" w14:textId="35D6122C" w:rsidR="00031726" w:rsidRDefault="00031726" w:rsidP="00031726">
      <w:pPr>
        <w:pStyle w:val="BodyText"/>
      </w:pPr>
      <w:r>
        <w:t>- I</w:t>
      </w:r>
      <w:r w:rsidRPr="001C7A2D">
        <w:t>ncome tax return</w:t>
      </w:r>
      <w:r>
        <w:t xml:space="preserve">, </w:t>
      </w:r>
      <w:r w:rsidRPr="00031726">
        <w:t>income tax calculator</w:t>
      </w:r>
      <w:r>
        <w:t xml:space="preserve">: </w:t>
      </w:r>
      <w:hyperlink r:id="rId280" w:history="1">
        <w:r w:rsidRPr="00F07F0C">
          <w:rPr>
            <w:rStyle w:val="Hyperlink"/>
          </w:rPr>
          <w:t>https://www.blueumbrella.nl/blueumbrella/register-taxreturn/</w:t>
        </w:r>
      </w:hyperlink>
    </w:p>
    <w:p w14:paraId="303E08B5" w14:textId="77777777" w:rsidR="00A23ABE" w:rsidRDefault="00A23ABE" w:rsidP="00AE7133">
      <w:pPr>
        <w:pStyle w:val="BodyText"/>
      </w:pPr>
    </w:p>
    <w:p w14:paraId="033FEDAF" w14:textId="77777777" w:rsidR="00101D19" w:rsidRDefault="00101D19" w:rsidP="00101D19">
      <w:pPr>
        <w:pStyle w:val="BodyText"/>
      </w:pPr>
      <w:r w:rsidRPr="00693296">
        <w:t>Tax consultants</w:t>
      </w:r>
      <w:r>
        <w:t>:</w:t>
      </w:r>
    </w:p>
    <w:p w14:paraId="468E0959" w14:textId="5D97DBC5" w:rsidR="00101D19" w:rsidRDefault="00101D19" w:rsidP="00AA7E6B">
      <w:pPr>
        <w:pStyle w:val="BodyText"/>
        <w:ind w:right="-424"/>
      </w:pPr>
      <w:r w:rsidRPr="00693296">
        <w:t xml:space="preserve">- </w:t>
      </w:r>
      <w:hyperlink r:id="rId281" w:history="1">
        <w:r w:rsidRPr="00F74351">
          <w:rPr>
            <w:rStyle w:val="Hyperlink"/>
          </w:rPr>
          <w:t>https</w:t>
        </w:r>
        <w:r w:rsidRPr="00693296">
          <w:rPr>
            <w:rStyle w:val="Hyperlink"/>
          </w:rPr>
          <w:t>://</w:t>
        </w:r>
        <w:r w:rsidRPr="00F74351">
          <w:rPr>
            <w:rStyle w:val="Hyperlink"/>
          </w:rPr>
          <w:t>www</w:t>
        </w:r>
        <w:r w:rsidRPr="00693296">
          <w:rPr>
            <w:rStyle w:val="Hyperlink"/>
          </w:rPr>
          <w:t>.</w:t>
        </w:r>
        <w:r w:rsidRPr="00F74351">
          <w:rPr>
            <w:rStyle w:val="Hyperlink"/>
          </w:rPr>
          <w:t>nalog</w:t>
        </w:r>
        <w:r w:rsidRPr="00693296">
          <w:rPr>
            <w:rStyle w:val="Hyperlink"/>
          </w:rPr>
          <w:t>.</w:t>
        </w:r>
        <w:r w:rsidRPr="00F74351">
          <w:rPr>
            <w:rStyle w:val="Hyperlink"/>
          </w:rPr>
          <w:t>nl</w:t>
        </w:r>
        <w:r w:rsidRPr="00693296">
          <w:rPr>
            <w:rStyle w:val="Hyperlink"/>
          </w:rPr>
          <w:t>/</w:t>
        </w:r>
      </w:hyperlink>
      <w:r w:rsidR="00914289" w:rsidRPr="00914289">
        <w:rPr>
          <w:rStyle w:val="Hyperlink"/>
          <w:u w:val="none"/>
        </w:rPr>
        <w:t xml:space="preserve"> </w:t>
      </w:r>
      <w:r>
        <w:t>speak</w:t>
      </w:r>
      <w:r w:rsidRPr="00693296">
        <w:t xml:space="preserve"> </w:t>
      </w:r>
      <w:r>
        <w:t>R</w:t>
      </w:r>
      <w:r w:rsidR="00EE05FF">
        <w:t xml:space="preserve">U/UA and have a </w:t>
      </w:r>
      <w:r w:rsidR="00702EF7">
        <w:t>Y</w:t>
      </w:r>
      <w:r w:rsidR="00EE05FF">
        <w:t>ou</w:t>
      </w:r>
      <w:r w:rsidR="00702EF7">
        <w:t>T</w:t>
      </w:r>
      <w:r w:rsidR="00EE05FF">
        <w:t>ube channel</w:t>
      </w:r>
      <w:r w:rsidR="00AA7E6B">
        <w:t xml:space="preserve"> </w:t>
      </w:r>
      <w:hyperlink r:id="rId282" w:history="1">
        <w:r w:rsidR="00AA7E6B" w:rsidRPr="00465D29">
          <w:rPr>
            <w:rStyle w:val="Hyperlink"/>
          </w:rPr>
          <w:t>https://www.youtube.com/c/NALOGNL</w:t>
        </w:r>
      </w:hyperlink>
    </w:p>
    <w:p w14:paraId="52096CB5" w14:textId="0415A41D" w:rsidR="00101D19" w:rsidRPr="0088774F" w:rsidRDefault="00101D19" w:rsidP="00101D19">
      <w:pPr>
        <w:pStyle w:val="BodyText"/>
      </w:pPr>
      <w:r w:rsidRPr="0088774F">
        <w:lastRenderedPageBreak/>
        <w:t xml:space="preserve">- </w:t>
      </w:r>
      <w:hyperlink r:id="rId283" w:history="1">
        <w:r>
          <w:rPr>
            <w:rStyle w:val="Hyperlink"/>
            <w:lang w:val="en-GB"/>
          </w:rPr>
          <w:t>https</w:t>
        </w:r>
        <w:r w:rsidRPr="0088774F">
          <w:rPr>
            <w:rStyle w:val="Hyperlink"/>
          </w:rPr>
          <w:t>://</w:t>
        </w:r>
        <w:r>
          <w:rPr>
            <w:rStyle w:val="Hyperlink"/>
            <w:lang w:val="en-GB"/>
          </w:rPr>
          <w:t>www</w:t>
        </w:r>
        <w:r w:rsidRPr="0088774F">
          <w:rPr>
            <w:rStyle w:val="Hyperlink"/>
          </w:rPr>
          <w:t>.</w:t>
        </w:r>
        <w:r>
          <w:rPr>
            <w:rStyle w:val="Hyperlink"/>
            <w:lang w:val="en-GB"/>
          </w:rPr>
          <w:t>e</w:t>
        </w:r>
        <w:r w:rsidRPr="0088774F">
          <w:rPr>
            <w:rStyle w:val="Hyperlink"/>
          </w:rPr>
          <w:t>-</w:t>
        </w:r>
        <w:proofErr w:type="spellStart"/>
        <w:r>
          <w:rPr>
            <w:rStyle w:val="Hyperlink"/>
            <w:lang w:val="en-GB"/>
          </w:rPr>
          <w:t>boekhouden</w:t>
        </w:r>
        <w:proofErr w:type="spellEnd"/>
        <w:r w:rsidRPr="0088774F">
          <w:rPr>
            <w:rStyle w:val="Hyperlink"/>
          </w:rPr>
          <w:t>.</w:t>
        </w:r>
        <w:proofErr w:type="spellStart"/>
        <w:r>
          <w:rPr>
            <w:rStyle w:val="Hyperlink"/>
            <w:lang w:val="en-GB"/>
          </w:rPr>
          <w:t>nl</w:t>
        </w:r>
        <w:proofErr w:type="spellEnd"/>
        <w:r w:rsidRPr="0088774F">
          <w:rPr>
            <w:rStyle w:val="Hyperlink"/>
          </w:rPr>
          <w:t>/</w:t>
        </w:r>
      </w:hyperlink>
      <w:r w:rsidR="00AA7E6B">
        <w:t xml:space="preserve"> </w:t>
      </w:r>
      <w:r>
        <w:t>speak</w:t>
      </w:r>
      <w:r w:rsidRPr="0088774F">
        <w:t xml:space="preserve"> </w:t>
      </w:r>
      <w:r>
        <w:t>E</w:t>
      </w:r>
      <w:r w:rsidR="006B584E">
        <w:t xml:space="preserve">NG </w:t>
      </w:r>
      <w:r>
        <w:t xml:space="preserve">and provide a </w:t>
      </w:r>
      <w:r w:rsidRPr="00693296">
        <w:t>free</w:t>
      </w:r>
      <w:r w:rsidRPr="0088774F">
        <w:t xml:space="preserve"> </w:t>
      </w:r>
      <w:r w:rsidRPr="00693296">
        <w:t>trial</w:t>
      </w:r>
      <w:r w:rsidRPr="0088774F">
        <w:t xml:space="preserve"> </w:t>
      </w:r>
      <w:r w:rsidRPr="00693296">
        <w:t>account</w:t>
      </w:r>
    </w:p>
    <w:p w14:paraId="05873883" w14:textId="76519A99" w:rsidR="004F702E" w:rsidRDefault="00CC21E0" w:rsidP="00CC21E0">
      <w:pPr>
        <w:pStyle w:val="BodyText"/>
        <w:rPr>
          <w:lang w:val="en-GB"/>
        </w:rPr>
      </w:pPr>
      <w:r w:rsidRPr="0079507C">
        <w:rPr>
          <w:lang w:val="en-GB"/>
        </w:rPr>
        <w:t>- Dirk Jonker</w:t>
      </w:r>
      <w:r w:rsidR="00811350" w:rsidRPr="0079507C">
        <w:rPr>
          <w:lang w:val="en-GB"/>
        </w:rPr>
        <w:t xml:space="preserve">, </w:t>
      </w:r>
      <w:hyperlink r:id="rId284" w:history="1">
        <w:r w:rsidR="00811350" w:rsidRPr="0079507C">
          <w:rPr>
            <w:rStyle w:val="Hyperlink"/>
            <w:lang w:val="en-GB"/>
          </w:rPr>
          <w:t>tulipany@live.nl</w:t>
        </w:r>
      </w:hyperlink>
      <w:r w:rsidR="00811350" w:rsidRPr="0079507C">
        <w:rPr>
          <w:lang w:val="en-GB"/>
        </w:rPr>
        <w:t xml:space="preserve">, </w:t>
      </w:r>
      <w:r w:rsidR="00D45B05" w:rsidRPr="0079507C">
        <w:rPr>
          <w:lang w:val="en-GB"/>
        </w:rPr>
        <w:t xml:space="preserve">+31 </w:t>
      </w:r>
      <w:r w:rsidRPr="0079507C">
        <w:rPr>
          <w:lang w:val="en-GB"/>
        </w:rPr>
        <w:t>610218271</w:t>
      </w:r>
      <w:r w:rsidR="00811350" w:rsidRPr="0079507C">
        <w:rPr>
          <w:lang w:val="en-GB"/>
        </w:rPr>
        <w:t>, 50</w:t>
      </w:r>
      <w:r w:rsidR="00914289" w:rsidRPr="0079507C">
        <w:rPr>
          <w:lang w:val="en-GB"/>
        </w:rPr>
        <w:t>€</w:t>
      </w:r>
      <w:r w:rsidR="00344276" w:rsidRPr="0079507C">
        <w:rPr>
          <w:lang w:val="en-GB"/>
        </w:rPr>
        <w:t xml:space="preserve">, </w:t>
      </w:r>
      <w:proofErr w:type="spellStart"/>
      <w:r w:rsidR="00D27B9D">
        <w:rPr>
          <w:lang w:val="en-GB"/>
        </w:rPr>
        <w:t>EPAMers</w:t>
      </w:r>
      <w:proofErr w:type="spellEnd"/>
      <w:r w:rsidR="00D27B9D">
        <w:rPr>
          <w:lang w:val="en-GB"/>
        </w:rPr>
        <w:t xml:space="preserve"> </w:t>
      </w:r>
      <w:r w:rsidR="00344276" w:rsidRPr="0079507C">
        <w:rPr>
          <w:lang w:val="en-GB"/>
        </w:rPr>
        <w:t xml:space="preserve">recommended by </w:t>
      </w:r>
      <w:proofErr w:type="spellStart"/>
      <w:r w:rsidR="00344276" w:rsidRPr="0079507C">
        <w:rPr>
          <w:lang w:val="en-GB"/>
        </w:rPr>
        <w:t>EPAMers</w:t>
      </w:r>
      <w:proofErr w:type="spellEnd"/>
    </w:p>
    <w:p w14:paraId="610D54BA" w14:textId="5FE8D5FF" w:rsidR="00CC21E0" w:rsidRPr="004F702E" w:rsidRDefault="00986E47" w:rsidP="00CC21E0">
      <w:pPr>
        <w:pStyle w:val="BodyText"/>
      </w:pPr>
      <w:r>
        <w:rPr>
          <w:lang w:val="en-GB"/>
        </w:rPr>
        <w:t xml:space="preserve">Now </w:t>
      </w:r>
      <w:r w:rsidR="00C0344E">
        <w:rPr>
          <w:lang w:val="en-GB"/>
        </w:rPr>
        <w:t xml:space="preserve">he </w:t>
      </w:r>
      <w:r w:rsidR="00C0344E">
        <w:t xml:space="preserve">works only with his </w:t>
      </w:r>
      <w:r w:rsidR="00B72CC7">
        <w:t xml:space="preserve">current </w:t>
      </w:r>
      <w:r w:rsidR="00C0344E">
        <w:t xml:space="preserve">clients and </w:t>
      </w:r>
      <w:r w:rsidR="00563855">
        <w:t xml:space="preserve">their partners. He </w:t>
      </w:r>
      <w:r w:rsidR="00624885">
        <w:t>d</w:t>
      </w:r>
      <w:r w:rsidR="003F3728">
        <w:t>oes</w:t>
      </w:r>
      <w:r w:rsidR="00E01BCB">
        <w:t>n’t</w:t>
      </w:r>
      <w:r w:rsidR="00DD0E57">
        <w:t xml:space="preserve"> accept new clients</w:t>
      </w:r>
      <w:r w:rsidR="005D2855">
        <w:t xml:space="preserve"> </w:t>
      </w:r>
      <w:r w:rsidR="005D2855" w:rsidRPr="00C92925">
        <w:t>unless it</w:t>
      </w:r>
      <w:r>
        <w:t>’s</w:t>
      </w:r>
      <w:r w:rsidR="005D2855" w:rsidRPr="00C92925">
        <w:t xml:space="preserve"> a </w:t>
      </w:r>
      <w:r w:rsidR="00E01BCB">
        <w:t>p</w:t>
      </w:r>
      <w:r w:rsidR="005D2855" w:rsidRPr="00C92925">
        <w:t xml:space="preserve">artner </w:t>
      </w:r>
      <w:r w:rsidR="005D2855">
        <w:t xml:space="preserve">of his </w:t>
      </w:r>
      <w:r w:rsidR="005D2855" w:rsidRPr="00C92925">
        <w:t>client</w:t>
      </w:r>
      <w:r w:rsidR="00624885">
        <w:t>. Dirk recommends Linda</w:t>
      </w:r>
    </w:p>
    <w:p w14:paraId="3EC7AA18" w14:textId="17E5A718" w:rsidR="00CD30C5" w:rsidRPr="002C4416" w:rsidRDefault="00CD30C5" w:rsidP="00CD30C5">
      <w:pPr>
        <w:pStyle w:val="BodyText"/>
      </w:pPr>
      <w:r w:rsidRPr="003D04EA">
        <w:t xml:space="preserve">- Linda Warmerdam, </w:t>
      </w:r>
      <w:r w:rsidR="001E7958" w:rsidRPr="00C92925">
        <w:t>LIWA</w:t>
      </w:r>
      <w:r w:rsidR="001E7958">
        <w:t xml:space="preserve">, </w:t>
      </w:r>
      <w:hyperlink r:id="rId285" w:history="1">
        <w:r w:rsidR="00EF09F5" w:rsidRPr="003D04EA">
          <w:rPr>
            <w:rStyle w:val="Hyperlink"/>
          </w:rPr>
          <w:t>liwalindawarmerdam@gmail.com</w:t>
        </w:r>
      </w:hyperlink>
      <w:r w:rsidR="00EF09F5" w:rsidRPr="003D04EA">
        <w:t>, 96€</w:t>
      </w:r>
    </w:p>
    <w:p w14:paraId="3D14BD15" w14:textId="4B2AA041" w:rsidR="00CC21E0" w:rsidRPr="003D04EA" w:rsidRDefault="00CC21E0" w:rsidP="00101D19">
      <w:pPr>
        <w:pStyle w:val="BodyText"/>
        <w:rPr>
          <w:b/>
        </w:rPr>
      </w:pPr>
    </w:p>
    <w:p w14:paraId="4E9C3046" w14:textId="66DAB1BA" w:rsidR="00101D19" w:rsidRPr="003F0D5C" w:rsidRDefault="003F0D5C" w:rsidP="00101D19">
      <w:pPr>
        <w:pStyle w:val="BodyText"/>
        <w:rPr>
          <w:b/>
          <w:bCs/>
        </w:rPr>
      </w:pPr>
      <w:r w:rsidRPr="003F0D5C">
        <w:rPr>
          <w:b/>
          <w:bCs/>
        </w:rPr>
        <w:t>For ZZP</w:t>
      </w:r>
    </w:p>
    <w:p w14:paraId="4B36C92C" w14:textId="3465DDED" w:rsidR="00101D19" w:rsidRDefault="00101D19" w:rsidP="00101D19">
      <w:pPr>
        <w:pStyle w:val="BodyText"/>
      </w:pPr>
      <w:r w:rsidRPr="003768A1">
        <w:t xml:space="preserve">Freelancers </w:t>
      </w:r>
      <w:r>
        <w:t>(</w:t>
      </w:r>
      <w:proofErr w:type="spellStart"/>
      <w:r>
        <w:t>ZZPers</w:t>
      </w:r>
      <w:proofErr w:type="spellEnd"/>
      <w:r>
        <w:t xml:space="preserve">) have 14% discount on taxes. To get registered as a ZZP, go to </w:t>
      </w:r>
      <w:r>
        <w:rPr>
          <w:b/>
          <w:bCs/>
        </w:rPr>
        <w:t>Documents</w:t>
      </w:r>
      <w:r>
        <w:t xml:space="preserve"> &gt; </w:t>
      </w:r>
      <w:r w:rsidRPr="0027742A">
        <w:rPr>
          <w:b/>
          <w:bCs/>
        </w:rPr>
        <w:t>ZZP</w:t>
      </w:r>
    </w:p>
    <w:p w14:paraId="60E24F21" w14:textId="42FFACC8" w:rsidR="00555F21" w:rsidRDefault="00555F21" w:rsidP="00555F21">
      <w:pPr>
        <w:pStyle w:val="BodyText"/>
      </w:pPr>
      <w:proofErr w:type="spellStart"/>
      <w:r>
        <w:t>ZZPers</w:t>
      </w:r>
      <w:proofErr w:type="spellEnd"/>
      <w:r>
        <w:t xml:space="preserve"> must submit reports quarter</w:t>
      </w:r>
      <w:r w:rsidR="000E15DB">
        <w:t>ly</w:t>
      </w:r>
      <w:r>
        <w:t xml:space="preserve">. For details, see </w:t>
      </w:r>
      <w:r w:rsidRPr="00E81E2F">
        <w:rPr>
          <w:b/>
          <w:bCs/>
        </w:rPr>
        <w:t>Finance</w:t>
      </w:r>
      <w:r>
        <w:t xml:space="preserve"> &gt; </w:t>
      </w:r>
      <w:r w:rsidRPr="00F22D88">
        <w:rPr>
          <w:b/>
          <w:bCs/>
        </w:rPr>
        <w:t xml:space="preserve">BTW </w:t>
      </w:r>
      <w:r>
        <w:rPr>
          <w:b/>
          <w:bCs/>
        </w:rPr>
        <w:t>R</w:t>
      </w:r>
      <w:r w:rsidRPr="00F22D88">
        <w:rPr>
          <w:b/>
          <w:bCs/>
        </w:rPr>
        <w:t>eport</w:t>
      </w:r>
    </w:p>
    <w:p w14:paraId="0FD07C99" w14:textId="77777777" w:rsidR="00101D19" w:rsidRDefault="00101D19" w:rsidP="00101D19">
      <w:pPr>
        <w:pStyle w:val="BodyText"/>
        <w:rPr>
          <w:rStyle w:val="Hyperlink"/>
          <w:rFonts w:asciiTheme="minorHAnsi" w:hAnsiTheme="minorHAnsi"/>
        </w:rPr>
      </w:pPr>
      <w:r>
        <w:rPr>
          <w:rFonts w:asciiTheme="minorHAnsi" w:hAnsiTheme="minorHAnsi"/>
        </w:rPr>
        <w:t>Taxes for</w:t>
      </w:r>
      <w:r w:rsidRPr="0071422D">
        <w:rPr>
          <w:rFonts w:asciiTheme="minorHAnsi" w:hAnsiTheme="minorHAnsi"/>
        </w:rPr>
        <w:t xml:space="preserve"> ZZP</w:t>
      </w:r>
      <w:r>
        <w:rPr>
          <w:rFonts w:asciiTheme="minorHAnsi" w:hAnsiTheme="minorHAnsi"/>
        </w:rPr>
        <w:t xml:space="preserve">: </w:t>
      </w:r>
      <w:hyperlink r:id="rId286" w:history="1">
        <w:r w:rsidRPr="00DF3032">
          <w:rPr>
            <w:rStyle w:val="Hyperlink"/>
            <w:rFonts w:asciiTheme="minorHAnsi" w:hAnsiTheme="minorHAnsi"/>
          </w:rPr>
          <w:t>https://rabotaem.nl/work/uhod-vo-frilans-finansovye-aspekty/</w:t>
        </w:r>
      </w:hyperlink>
    </w:p>
    <w:p w14:paraId="4C48A45E" w14:textId="77777777" w:rsidR="00101D19" w:rsidRDefault="00101D19" w:rsidP="00101D19">
      <w:pPr>
        <w:pStyle w:val="BodyText"/>
        <w:rPr>
          <w:rStyle w:val="Hyperlink"/>
          <w:rFonts w:asciiTheme="minorHAnsi" w:hAnsiTheme="minorHAnsi"/>
        </w:rPr>
      </w:pPr>
      <w:r>
        <w:rPr>
          <w:rFonts w:asciiTheme="minorHAnsi" w:hAnsiTheme="minorHAnsi"/>
        </w:rPr>
        <w:t xml:space="preserve">Tax calculator for ZZP: </w:t>
      </w:r>
      <w:hyperlink r:id="rId287" w:history="1">
        <w:r w:rsidRPr="00A90FA8">
          <w:rPr>
            <w:rStyle w:val="Hyperlink"/>
            <w:rFonts w:asciiTheme="minorHAnsi" w:hAnsiTheme="minorHAnsi"/>
          </w:rPr>
          <w:t>https</w:t>
        </w:r>
        <w:r w:rsidRPr="00E66952">
          <w:rPr>
            <w:rStyle w:val="Hyperlink"/>
            <w:rFonts w:asciiTheme="minorHAnsi" w:hAnsiTheme="minorHAnsi"/>
          </w:rPr>
          <w:t>://</w:t>
        </w:r>
        <w:r w:rsidRPr="00A90FA8">
          <w:rPr>
            <w:rStyle w:val="Hyperlink"/>
            <w:rFonts w:asciiTheme="minorHAnsi" w:hAnsiTheme="minorHAnsi"/>
          </w:rPr>
          <w:t>rekentools</w:t>
        </w:r>
        <w:r w:rsidRPr="00E66952">
          <w:rPr>
            <w:rStyle w:val="Hyperlink"/>
            <w:rFonts w:asciiTheme="minorHAnsi" w:hAnsiTheme="minorHAnsi"/>
          </w:rPr>
          <w:t>.</w:t>
        </w:r>
        <w:r w:rsidRPr="00A90FA8">
          <w:rPr>
            <w:rStyle w:val="Hyperlink"/>
            <w:rFonts w:asciiTheme="minorHAnsi" w:hAnsiTheme="minorHAnsi"/>
          </w:rPr>
          <w:t>webbridge</w:t>
        </w:r>
        <w:r w:rsidRPr="00E66952">
          <w:rPr>
            <w:rStyle w:val="Hyperlink"/>
            <w:rFonts w:asciiTheme="minorHAnsi" w:hAnsiTheme="minorHAnsi"/>
          </w:rPr>
          <w:t>.</w:t>
        </w:r>
        <w:r w:rsidRPr="00A90FA8">
          <w:rPr>
            <w:rStyle w:val="Hyperlink"/>
            <w:rFonts w:asciiTheme="minorHAnsi" w:hAnsiTheme="minorHAnsi"/>
          </w:rPr>
          <w:t>nl</w:t>
        </w:r>
        <w:r w:rsidRPr="00E66952">
          <w:rPr>
            <w:rStyle w:val="Hyperlink"/>
            <w:rFonts w:asciiTheme="minorHAnsi" w:hAnsiTheme="minorHAnsi"/>
          </w:rPr>
          <w:t>/</w:t>
        </w:r>
        <w:r w:rsidRPr="00A90FA8">
          <w:rPr>
            <w:rStyle w:val="Hyperlink"/>
            <w:rFonts w:asciiTheme="minorHAnsi" w:hAnsiTheme="minorHAnsi"/>
          </w:rPr>
          <w:t>kvk</w:t>
        </w:r>
        <w:r w:rsidRPr="00E66952">
          <w:rPr>
            <w:rStyle w:val="Hyperlink"/>
            <w:rFonts w:asciiTheme="minorHAnsi" w:hAnsiTheme="minorHAnsi"/>
          </w:rPr>
          <w:t>/</w:t>
        </w:r>
        <w:r w:rsidRPr="00A90FA8">
          <w:rPr>
            <w:rStyle w:val="Hyperlink"/>
            <w:rFonts w:asciiTheme="minorHAnsi" w:hAnsiTheme="minorHAnsi"/>
          </w:rPr>
          <w:t>wijziging</w:t>
        </w:r>
        <w:r w:rsidRPr="00E66952">
          <w:rPr>
            <w:rStyle w:val="Hyperlink"/>
            <w:rFonts w:asciiTheme="minorHAnsi" w:hAnsiTheme="minorHAnsi"/>
          </w:rPr>
          <w:t>-</w:t>
        </w:r>
        <w:r w:rsidRPr="00A90FA8">
          <w:rPr>
            <w:rStyle w:val="Hyperlink"/>
            <w:rFonts w:asciiTheme="minorHAnsi" w:hAnsiTheme="minorHAnsi"/>
          </w:rPr>
          <w:t>box</w:t>
        </w:r>
        <w:r w:rsidRPr="00E66952">
          <w:rPr>
            <w:rStyle w:val="Hyperlink"/>
            <w:rFonts w:asciiTheme="minorHAnsi" w:hAnsiTheme="minorHAnsi"/>
          </w:rPr>
          <w:t>-1/</w:t>
        </w:r>
      </w:hyperlink>
    </w:p>
    <w:p w14:paraId="3CDDD241" w14:textId="77777777" w:rsidR="008E2813" w:rsidRDefault="008E2813" w:rsidP="00AE7133">
      <w:pPr>
        <w:pStyle w:val="BodyText"/>
      </w:pPr>
    </w:p>
    <w:p w14:paraId="2B30384F" w14:textId="2605F695" w:rsidR="00F83629" w:rsidRPr="00F83629" w:rsidRDefault="00F83629" w:rsidP="00AE7133">
      <w:pPr>
        <w:pStyle w:val="BodyText"/>
        <w:rPr>
          <w:b/>
          <w:bCs/>
        </w:rPr>
      </w:pPr>
      <w:r w:rsidRPr="00F83629">
        <w:rPr>
          <w:b/>
          <w:bCs/>
        </w:rPr>
        <w:t>Other taxes</w:t>
      </w:r>
    </w:p>
    <w:p w14:paraId="622D1ECC" w14:textId="279D512A" w:rsidR="00FD374E" w:rsidRDefault="004139B0" w:rsidP="00D142F9">
      <w:pPr>
        <w:pStyle w:val="BodyText"/>
      </w:pPr>
      <w:r>
        <w:t>A</w:t>
      </w:r>
      <w:r w:rsidR="00DC25FA">
        <w:t>ll NL residents</w:t>
      </w:r>
      <w:r w:rsidR="00B72B00">
        <w:t xml:space="preserve"> (including </w:t>
      </w:r>
      <w:r w:rsidR="001C3EF2">
        <w:t>tenants</w:t>
      </w:r>
      <w:r w:rsidR="00B72B00">
        <w:t>)</w:t>
      </w:r>
      <w:r w:rsidR="00DC25FA">
        <w:t xml:space="preserve"> </w:t>
      </w:r>
      <w:proofErr w:type="gramStart"/>
      <w:r w:rsidR="00DC25FA">
        <w:t>have to</w:t>
      </w:r>
      <w:proofErr w:type="gramEnd"/>
      <w:r w:rsidR="00DC25FA">
        <w:t xml:space="preserve"> pay the following</w:t>
      </w:r>
      <w:r w:rsidR="00FD374E">
        <w:t>:</w:t>
      </w:r>
    </w:p>
    <w:p w14:paraId="6215A8D2" w14:textId="01CB8768" w:rsidR="00C42DF3" w:rsidRDefault="00FD374E" w:rsidP="00D142F9">
      <w:pPr>
        <w:pStyle w:val="BodyText"/>
      </w:pPr>
      <w:r>
        <w:t>-</w:t>
      </w:r>
      <w:r w:rsidR="00C64DD4" w:rsidRPr="00C64DD4">
        <w:t xml:space="preserve"> </w:t>
      </w:r>
      <w:r>
        <w:t>T</w:t>
      </w:r>
      <w:r w:rsidR="00C64DD4" w:rsidRPr="00C64DD4">
        <w:t>axes on water</w:t>
      </w:r>
      <w:r w:rsidR="0056242A">
        <w:t>/</w:t>
      </w:r>
      <w:r w:rsidR="00C64DD4" w:rsidRPr="00C64DD4">
        <w:t>garbage</w:t>
      </w:r>
      <w:r w:rsidR="0056242A">
        <w:t>/</w:t>
      </w:r>
      <w:r w:rsidR="00C64DD4" w:rsidRPr="00C64DD4">
        <w:t>etc. (</w:t>
      </w:r>
      <w:r w:rsidR="003B4B41">
        <w:t xml:space="preserve">bills </w:t>
      </w:r>
      <w:r w:rsidR="00C64DD4" w:rsidRPr="00C64DD4">
        <w:t>depend on the number of registered people</w:t>
      </w:r>
      <w:r w:rsidR="003B4B41">
        <w:t>)</w:t>
      </w:r>
      <w:r w:rsidR="006C4582">
        <w:t xml:space="preserve">, </w:t>
      </w:r>
      <w:r w:rsidR="00C64DD4" w:rsidRPr="00C64DD4">
        <w:t>400-500</w:t>
      </w:r>
      <w:r w:rsidR="00C42DF3" w:rsidRPr="00665D3F">
        <w:t>€</w:t>
      </w:r>
      <w:r w:rsidR="00C64DD4" w:rsidRPr="00C64DD4">
        <w:t xml:space="preserve"> </w:t>
      </w:r>
      <w:r w:rsidR="00C42DF3">
        <w:t xml:space="preserve">a </w:t>
      </w:r>
      <w:r w:rsidR="00C64DD4" w:rsidRPr="00C64DD4">
        <w:t>year</w:t>
      </w:r>
    </w:p>
    <w:p w14:paraId="232B1C33" w14:textId="0BE796F0" w:rsidR="00D173A1" w:rsidRDefault="002D5C2D" w:rsidP="00D142F9">
      <w:pPr>
        <w:pStyle w:val="BodyText"/>
      </w:pPr>
      <w:r>
        <w:t xml:space="preserve">- </w:t>
      </w:r>
      <w:r w:rsidR="002B2AB7">
        <w:t>T</w:t>
      </w:r>
      <w:r w:rsidR="00D173A1" w:rsidRPr="00D173A1">
        <w:t>ax</w:t>
      </w:r>
      <w:r w:rsidR="002B2AB7">
        <w:t>es</w:t>
      </w:r>
      <w:r w:rsidR="00D173A1" w:rsidRPr="00D173A1">
        <w:t xml:space="preserve"> on maintaining dams</w:t>
      </w:r>
      <w:r w:rsidR="0056242A">
        <w:t>/</w:t>
      </w:r>
      <w:r w:rsidR="00D173A1" w:rsidRPr="00D173A1">
        <w:t>clearing canals</w:t>
      </w:r>
      <w:r w:rsidR="0056242A">
        <w:t>/</w:t>
      </w:r>
      <w:r w:rsidR="00D173A1" w:rsidRPr="00D173A1">
        <w:t>etc</w:t>
      </w:r>
      <w:r w:rsidR="0056242A">
        <w:t>.</w:t>
      </w:r>
      <w:r w:rsidR="006C4582">
        <w:t xml:space="preserve"> </w:t>
      </w:r>
      <w:r w:rsidR="00D173A1" w:rsidRPr="00D173A1">
        <w:t xml:space="preserve">100€-120€ </w:t>
      </w:r>
      <w:r w:rsidR="00402188">
        <w:t xml:space="preserve">a </w:t>
      </w:r>
      <w:r w:rsidR="00D173A1" w:rsidRPr="00D173A1">
        <w:t>year</w:t>
      </w:r>
    </w:p>
    <w:p w14:paraId="37538ACE" w14:textId="03B0E5A0" w:rsidR="00EF4597" w:rsidRDefault="00C1210E" w:rsidP="004139B0">
      <w:pPr>
        <w:pStyle w:val="BodyText"/>
      </w:pPr>
      <w:r w:rsidRPr="00C1210E">
        <w:rPr>
          <w:b/>
          <w:bCs/>
        </w:rPr>
        <w:t>Note:</w:t>
      </w:r>
      <w:r>
        <w:t xml:space="preserve"> </w:t>
      </w:r>
      <w:r w:rsidR="00913750">
        <w:t xml:space="preserve">If you rent accommodation, the renting agreement states what </w:t>
      </w:r>
      <w:r>
        <w:t xml:space="preserve">taxes you </w:t>
      </w:r>
      <w:proofErr w:type="gramStart"/>
      <w:r>
        <w:t>have to</w:t>
      </w:r>
      <w:proofErr w:type="gramEnd"/>
      <w:r>
        <w:t xml:space="preserve"> pay</w:t>
      </w:r>
    </w:p>
    <w:p w14:paraId="298B11EB" w14:textId="77777777" w:rsidR="00913750" w:rsidRDefault="00913750" w:rsidP="004139B0">
      <w:pPr>
        <w:pStyle w:val="BodyText"/>
      </w:pPr>
    </w:p>
    <w:p w14:paraId="1F1A157C" w14:textId="15C63109" w:rsidR="004139B0" w:rsidRDefault="00414131" w:rsidP="004139B0">
      <w:pPr>
        <w:pStyle w:val="BodyText"/>
      </w:pPr>
      <w:r>
        <w:t>Property owners</w:t>
      </w:r>
      <w:r w:rsidR="00EF4597">
        <w:t xml:space="preserve"> additionally </w:t>
      </w:r>
      <w:r>
        <w:t>pay</w:t>
      </w:r>
      <w:r w:rsidR="001C3EF2">
        <w:t xml:space="preserve"> </w:t>
      </w:r>
      <w:r>
        <w:t>t</w:t>
      </w:r>
      <w:r w:rsidR="004139B0">
        <w:t xml:space="preserve">axes on </w:t>
      </w:r>
      <w:r w:rsidR="004139B0" w:rsidRPr="00C64DD4">
        <w:t xml:space="preserve">land </w:t>
      </w:r>
      <w:r w:rsidR="004139B0">
        <w:t xml:space="preserve">and </w:t>
      </w:r>
      <w:r w:rsidR="004139B0" w:rsidRPr="00C64DD4">
        <w:t>housing ownership.</w:t>
      </w:r>
    </w:p>
    <w:p w14:paraId="08E37F25" w14:textId="77777777" w:rsidR="00BB7162" w:rsidRDefault="00BB7162" w:rsidP="004139B0">
      <w:pPr>
        <w:pStyle w:val="BodyText"/>
      </w:pPr>
    </w:p>
    <w:p w14:paraId="559A9F94" w14:textId="3BA37473" w:rsidR="00402188" w:rsidRDefault="00BB7162" w:rsidP="00D142F9">
      <w:pPr>
        <w:pStyle w:val="BodyText"/>
        <w:rPr>
          <w:rStyle w:val="Hyperlink"/>
        </w:rPr>
      </w:pPr>
      <w:r>
        <w:t>Owners of c</w:t>
      </w:r>
      <w:r w:rsidR="00414131">
        <w:t>ar</w:t>
      </w:r>
      <w:r>
        <w:t xml:space="preserve">s have to pay </w:t>
      </w:r>
      <w:r w:rsidR="00414131">
        <w:t>c</w:t>
      </w:r>
      <w:r w:rsidR="00652B56">
        <w:t>ar taxes</w:t>
      </w:r>
      <w:r w:rsidR="00B36E72">
        <w:t>, s</w:t>
      </w:r>
      <w:r w:rsidR="00414131">
        <w:t xml:space="preserve">ee </w:t>
      </w:r>
      <w:hyperlink r:id="rId288" w:history="1">
        <w:r w:rsidR="00652B56" w:rsidRPr="00A0720B">
          <w:rPr>
            <w:rStyle w:val="Hyperlink"/>
          </w:rPr>
          <w:t>https://www.belastingdienst.nl/wps/wcm/connect/nl/auto-en-vervoer/content/hulpmiddel-motorrijtuigenbelasting-berekenen</w:t>
        </w:r>
      </w:hyperlink>
    </w:p>
    <w:p w14:paraId="51F64CA8" w14:textId="32550BC2" w:rsidR="00BB7162" w:rsidRPr="00BB7162" w:rsidRDefault="00BB7162" w:rsidP="00D142F9">
      <w:pPr>
        <w:pStyle w:val="BodyText"/>
      </w:pPr>
      <w:r>
        <w:t>Owners</w:t>
      </w:r>
      <w:r w:rsidRPr="00BB7162">
        <w:t xml:space="preserve"> </w:t>
      </w:r>
      <w:r>
        <w:t>of</w:t>
      </w:r>
      <w:r w:rsidRPr="00BB7162">
        <w:t xml:space="preserve"> </w:t>
      </w:r>
      <w:r>
        <w:t>retro</w:t>
      </w:r>
      <w:r w:rsidRPr="00BB7162">
        <w:t xml:space="preserve"> </w:t>
      </w:r>
      <w:r>
        <w:t>cars</w:t>
      </w:r>
      <w:r w:rsidRPr="00BB7162">
        <w:t xml:space="preserve"> </w:t>
      </w:r>
      <w:r>
        <w:t>do</w:t>
      </w:r>
      <w:r w:rsidRPr="00BB7162">
        <w:t xml:space="preserve"> </w:t>
      </w:r>
      <w:r>
        <w:t>not</w:t>
      </w:r>
      <w:r w:rsidRPr="00BB7162">
        <w:t xml:space="preserve"> </w:t>
      </w:r>
      <w:r>
        <w:t>need</w:t>
      </w:r>
      <w:r w:rsidRPr="00BB7162">
        <w:t xml:space="preserve"> </w:t>
      </w:r>
      <w:r>
        <w:t>to pay taxes</w:t>
      </w:r>
      <w:r w:rsidR="00B36E72">
        <w:t xml:space="preserve">, </w:t>
      </w:r>
      <w:r>
        <w:t xml:space="preserve">see </w:t>
      </w:r>
      <w:hyperlink r:id="rId289" w:history="1">
        <w:r w:rsidRPr="00E6031D">
          <w:rPr>
            <w:rStyle w:val="Hyperlink"/>
          </w:rPr>
          <w:t>https://www.government.nl/topics/vehicle-tax/vehicle-tax/applying-for-a-motor-vehicle-tax-exemption-for-oldtimers-classic-vehicles</w:t>
        </w:r>
      </w:hyperlink>
    </w:p>
    <w:p w14:paraId="2A2A9886" w14:textId="6DB6FDAB" w:rsidR="00312323" w:rsidRDefault="007E7FBC" w:rsidP="00A21C2F">
      <w:pPr>
        <w:pStyle w:val="Heading2"/>
        <w:pageBreakBefore/>
      </w:pPr>
      <w:bookmarkStart w:id="53" w:name="_Toc175581852"/>
      <w:r>
        <w:lastRenderedPageBreak/>
        <w:t>Holiday Allowance</w:t>
      </w:r>
      <w:bookmarkEnd w:id="53"/>
    </w:p>
    <w:p w14:paraId="147B4FC1" w14:textId="0CA12CB0" w:rsidR="007E7FBC" w:rsidRDefault="007E7FBC" w:rsidP="007E7FBC">
      <w:pPr>
        <w:pStyle w:val="BodyText"/>
      </w:pPr>
      <w:r>
        <w:t xml:space="preserve">Holiday allowance (in Dutch) must be at least 8% of </w:t>
      </w:r>
      <w:r w:rsidR="00691597" w:rsidRPr="00691597">
        <w:t>an employee</w:t>
      </w:r>
      <w:r w:rsidR="00691597">
        <w:t>’s</w:t>
      </w:r>
      <w:r w:rsidR="00691597" w:rsidRPr="00691597">
        <w:t xml:space="preserve"> gross salary for the previous year</w:t>
      </w:r>
      <w:r>
        <w:t xml:space="preserve">. </w:t>
      </w:r>
      <w:r w:rsidR="00691597">
        <w:t xml:space="preserve">It </w:t>
      </w:r>
      <w:r>
        <w:t>includes overtime, performance premiums, any commissions, supplements for working unsocial hours</w:t>
      </w:r>
      <w:r w:rsidR="00AC1A8F">
        <w:t>,</w:t>
      </w:r>
      <w:r>
        <w:t xml:space="preserve"> and payment in lieu of holiday days. Holiday allowance is not</w:t>
      </w:r>
      <w:r w:rsidR="00D77C81">
        <w:t xml:space="preserve"> covered by </w:t>
      </w:r>
      <w:r>
        <w:t>expenses, bonuses, or profit distribution.</w:t>
      </w:r>
    </w:p>
    <w:p w14:paraId="59AF5D61" w14:textId="5D287FBC" w:rsidR="007E7FBC" w:rsidRDefault="000A21AA" w:rsidP="007E7FBC">
      <w:pPr>
        <w:pStyle w:val="BodyText"/>
      </w:pPr>
      <w:r>
        <w:t xml:space="preserve">For details, see </w:t>
      </w:r>
      <w:hyperlink r:id="rId290" w:history="1">
        <w:r w:rsidRPr="00A0720B">
          <w:rPr>
            <w:rStyle w:val="Hyperlink"/>
          </w:rPr>
          <w:t>https://business.gov.nl/regulation/holiday-allowance/</w:t>
        </w:r>
      </w:hyperlink>
    </w:p>
    <w:p w14:paraId="0A7ED431" w14:textId="77777777" w:rsidR="00AC1A8F" w:rsidRDefault="00AC1A8F" w:rsidP="007E7FBC">
      <w:pPr>
        <w:pStyle w:val="BodyText"/>
      </w:pPr>
    </w:p>
    <w:p w14:paraId="379E29E8" w14:textId="5E3214F5" w:rsidR="007E7FBC" w:rsidRDefault="000A21AA" w:rsidP="007E7FBC">
      <w:pPr>
        <w:pStyle w:val="BodyText"/>
      </w:pPr>
      <w:r w:rsidRPr="000A21AA">
        <w:rPr>
          <w:b/>
          <w:bCs/>
        </w:rPr>
        <w:t>Note:</w:t>
      </w:r>
      <w:r>
        <w:t xml:space="preserve"> S</w:t>
      </w:r>
      <w:r w:rsidR="007E7FBC">
        <w:t xml:space="preserve">ome employers spread out the payment of holiday allowance over 12 months instead of once per year. </w:t>
      </w:r>
      <w:r w:rsidR="00BD597B">
        <w:t xml:space="preserve">It means </w:t>
      </w:r>
      <w:r w:rsidR="007E7FBC">
        <w:t xml:space="preserve">you earn a higher monthly salary and do not get </w:t>
      </w:r>
      <w:r w:rsidR="000B4B40">
        <w:t xml:space="preserve">a </w:t>
      </w:r>
      <w:r w:rsidR="007E7FBC">
        <w:t>nice big salary payment in May.</w:t>
      </w:r>
    </w:p>
    <w:p w14:paraId="49BA70B0" w14:textId="77777777" w:rsidR="007E7FBC" w:rsidRDefault="007E7FBC" w:rsidP="007E7FBC">
      <w:pPr>
        <w:pStyle w:val="BodyText"/>
      </w:pPr>
    </w:p>
    <w:p w14:paraId="1081EDC0" w14:textId="674CA55A" w:rsidR="007E7FBC" w:rsidRDefault="007E7FBC" w:rsidP="007E7FBC">
      <w:pPr>
        <w:pStyle w:val="BodyText"/>
      </w:pPr>
      <w:r>
        <w:t xml:space="preserve">EPAM includes </w:t>
      </w:r>
      <w:r w:rsidR="008E258D">
        <w:t>holid</w:t>
      </w:r>
      <w:r>
        <w:t xml:space="preserve">ay allowance into </w:t>
      </w:r>
      <w:r w:rsidR="008E258D">
        <w:t xml:space="preserve">a </w:t>
      </w:r>
      <w:r>
        <w:t>salary</w:t>
      </w:r>
      <w:r w:rsidR="00857193">
        <w:t xml:space="preserve"> according to the </w:t>
      </w:r>
      <w:r w:rsidR="008E258D">
        <w:t xml:space="preserve">following </w:t>
      </w:r>
      <w:r>
        <w:t xml:space="preserve">statement in contract: </w:t>
      </w:r>
    </w:p>
    <w:p w14:paraId="638AA21C" w14:textId="77777777" w:rsidR="007E7FBC" w:rsidRPr="00857193" w:rsidRDefault="007E7FBC" w:rsidP="007E7FBC">
      <w:pPr>
        <w:pStyle w:val="BodyText"/>
        <w:rPr>
          <w:i/>
          <w:iCs/>
        </w:rPr>
      </w:pPr>
      <w:r w:rsidRPr="00857193">
        <w:rPr>
          <w:i/>
          <w:iCs/>
        </w:rPr>
        <w:t xml:space="preserve">You are entitled to a holiday allowance of 8% of the gross salary, calculated on an annual basis. The entitlement is built up in proportion to the duration of the employment contract </w:t>
      </w:r>
      <w:proofErr w:type="gramStart"/>
      <w:r w:rsidRPr="00857193">
        <w:rPr>
          <w:i/>
          <w:iCs/>
        </w:rPr>
        <w:t>in the course of</w:t>
      </w:r>
      <w:proofErr w:type="gramEnd"/>
      <w:r w:rsidRPr="00857193">
        <w:rPr>
          <w:i/>
          <w:iCs/>
        </w:rPr>
        <w:t xml:space="preserve"> the calendar year and paid monthly. The holiday allowance is deemed incorporated in the annual salary.</w:t>
      </w:r>
    </w:p>
    <w:p w14:paraId="5879F153" w14:textId="77777777" w:rsidR="007E7FBC" w:rsidRDefault="007E7FBC" w:rsidP="007E7FBC">
      <w:pPr>
        <w:pStyle w:val="BodyText"/>
      </w:pPr>
    </w:p>
    <w:p w14:paraId="1DA51A0E" w14:textId="143AA023" w:rsidR="00D102B8" w:rsidRDefault="003048FD" w:rsidP="007E7FBC">
      <w:pPr>
        <w:pStyle w:val="BodyText"/>
      </w:pPr>
      <w:r>
        <w:t>For details</w:t>
      </w:r>
      <w:r w:rsidR="002E08C7">
        <w:t xml:space="preserve"> on </w:t>
      </w:r>
      <w:r w:rsidR="00EE0853" w:rsidRPr="00EE0853">
        <w:t>salary in the Netherlands</w:t>
      </w:r>
      <w:r>
        <w:t xml:space="preserve">, see </w:t>
      </w:r>
      <w:hyperlink r:id="rId291" w:history="1">
        <w:r w:rsidRPr="00A0720B">
          <w:rPr>
            <w:rStyle w:val="Hyperlink"/>
          </w:rPr>
          <w:t>https://expatrix.slab.com/public/posts/%D0%B2%D1%81%D1%91-%D0%BE-%D0%B3%D0%BE%D0%BB%D0%BB%D0%B0%D0%BD%D0%B4%D1%81%D0%BA%D0%BE%D0%B9-%D0%B7%D0%B0%D1%80%D0%BF%D0%BB%D0%B0%D1%82%D0%B5-v1du750w</w:t>
        </w:r>
      </w:hyperlink>
    </w:p>
    <w:p w14:paraId="166E966E" w14:textId="4F9EB89D" w:rsidR="003048FD" w:rsidRDefault="003048FD" w:rsidP="003E630B">
      <w:pPr>
        <w:pStyle w:val="Heading2"/>
        <w:pageBreakBefore/>
      </w:pPr>
      <w:bookmarkStart w:id="54" w:name="_Toc175581853"/>
      <w:r w:rsidRPr="003048FD">
        <w:lastRenderedPageBreak/>
        <w:t>Pension</w:t>
      </w:r>
      <w:bookmarkEnd w:id="54"/>
    </w:p>
    <w:p w14:paraId="1256F8CC" w14:textId="6DD48467" w:rsidR="0006498C" w:rsidRDefault="00962A6E" w:rsidP="000E744F">
      <w:pPr>
        <w:pStyle w:val="BodyText"/>
      </w:pPr>
      <w:r>
        <w:t>Useful links on</w:t>
      </w:r>
      <w:r w:rsidRPr="00DB7A5F">
        <w:t xml:space="preserve"> pension</w:t>
      </w:r>
      <w:r>
        <w:t xml:space="preserve"> in NL:</w:t>
      </w:r>
    </w:p>
    <w:p w14:paraId="251C8FFC" w14:textId="5D61DCFD" w:rsidR="000E744F" w:rsidRDefault="00962A6E" w:rsidP="000E744F">
      <w:pPr>
        <w:pStyle w:val="BodyText"/>
      </w:pPr>
      <w:r>
        <w:t xml:space="preserve">- </w:t>
      </w:r>
      <w:r w:rsidR="005B454B">
        <w:t>State resource</w:t>
      </w:r>
      <w:r>
        <w:t xml:space="preserve">: </w:t>
      </w:r>
      <w:hyperlink r:id="rId292" w:history="1">
        <w:r w:rsidRPr="00A01BEB">
          <w:rPr>
            <w:rStyle w:val="Hyperlink"/>
          </w:rPr>
          <w:t>https://www.mijnpensioenoverzicht.nl/</w:t>
        </w:r>
      </w:hyperlink>
      <w:r w:rsidR="00637343">
        <w:t xml:space="preserve"> </w:t>
      </w:r>
      <w:r>
        <w:t>E</w:t>
      </w:r>
      <w:r w:rsidR="000E744F">
        <w:t>xpected pension amount, tips and tools to get started with your pension, explanation of life events and other pension matters</w:t>
      </w:r>
      <w:r>
        <w:t>.</w:t>
      </w:r>
    </w:p>
    <w:p w14:paraId="3F7CD47E" w14:textId="4FF28A79" w:rsidR="004714AC" w:rsidRDefault="004714AC" w:rsidP="000E744F">
      <w:pPr>
        <w:pStyle w:val="BodyText"/>
      </w:pPr>
      <w:r>
        <w:t xml:space="preserve">- Check the </w:t>
      </w:r>
      <w:r w:rsidR="00283A6F">
        <w:t xml:space="preserve">age of </w:t>
      </w:r>
      <w:r>
        <w:t xml:space="preserve">retirement </w:t>
      </w:r>
      <w:r w:rsidR="00283A6F">
        <w:t>(AOW)</w:t>
      </w:r>
      <w:r>
        <w:t xml:space="preserve"> based on the date of birth: </w:t>
      </w:r>
      <w:hyperlink r:id="rId293" w:history="1">
        <w:r w:rsidR="00283A6F" w:rsidRPr="007359DC">
          <w:rPr>
            <w:rStyle w:val="Hyperlink"/>
          </w:rPr>
          <w:t>https://www.svb.nl/nl/aow/aow-leeftijd/uw-aow-leeftijd?pk_campaign=aow_leeftijd&amp;pk_source=brieven&amp;pk_cid=017</w:t>
        </w:r>
      </w:hyperlink>
    </w:p>
    <w:p w14:paraId="46BA7E4D" w14:textId="58A8D615" w:rsidR="0034652C" w:rsidRDefault="00962A6E" w:rsidP="00114601">
      <w:pPr>
        <w:pStyle w:val="BodyText"/>
      </w:pPr>
      <w:r>
        <w:rPr>
          <w:rStyle w:val="Hyperlink"/>
          <w:color w:val="464547"/>
          <w:u w:val="none"/>
        </w:rPr>
        <w:t xml:space="preserve">- </w:t>
      </w:r>
      <w:r w:rsidR="005B454B">
        <w:rPr>
          <w:rStyle w:val="Hyperlink"/>
          <w:color w:val="464547"/>
          <w:u w:val="none"/>
        </w:rPr>
        <w:t>Forum</w:t>
      </w:r>
      <w:r w:rsidR="00532C30">
        <w:rPr>
          <w:rStyle w:val="Hyperlink"/>
          <w:color w:val="464547"/>
          <w:u w:val="none"/>
        </w:rPr>
        <w:t xml:space="preserve">, </w:t>
      </w:r>
      <w:r w:rsidR="00637343">
        <w:rPr>
          <w:rStyle w:val="Hyperlink"/>
          <w:color w:val="464547"/>
          <w:u w:val="none"/>
        </w:rPr>
        <w:t xml:space="preserve">real </w:t>
      </w:r>
      <w:r>
        <w:rPr>
          <w:rStyle w:val="Hyperlink"/>
          <w:color w:val="464547"/>
          <w:u w:val="none"/>
        </w:rPr>
        <w:t>stories:</w:t>
      </w:r>
      <w:r w:rsidR="00532C30">
        <w:rPr>
          <w:rStyle w:val="Hyperlink"/>
          <w:color w:val="464547"/>
          <w:u w:val="none"/>
        </w:rPr>
        <w:t xml:space="preserve"> </w:t>
      </w:r>
      <w:hyperlink r:id="rId294" w:history="1">
        <w:r w:rsidRPr="00A01BEB">
          <w:rPr>
            <w:rStyle w:val="Hyperlink"/>
          </w:rPr>
          <w:t>https://www.reddit.com/r/Netherlands/comments/1ae558n/what_happens_to_pension_money_if_i_die_early/</w:t>
        </w:r>
      </w:hyperlink>
      <w:r w:rsidR="00637343">
        <w:rPr>
          <w:rStyle w:val="Hyperlink"/>
          <w:color w:val="464547"/>
          <w:u w:val="none"/>
        </w:rPr>
        <w:t xml:space="preserve"> </w:t>
      </w:r>
      <w:r>
        <w:rPr>
          <w:rStyle w:val="Hyperlink"/>
          <w:color w:val="464547"/>
          <w:u w:val="none"/>
        </w:rPr>
        <w:t>Pension p</w:t>
      </w:r>
      <w:r w:rsidR="00E91AA2">
        <w:rPr>
          <w:rStyle w:val="Hyperlink"/>
          <w:color w:val="464547"/>
          <w:u w:val="none"/>
        </w:rPr>
        <w:t>eculiarities</w:t>
      </w:r>
      <w:r w:rsidR="00E83D04" w:rsidRPr="00E83D04">
        <w:rPr>
          <w:rStyle w:val="Hyperlink"/>
          <w:color w:val="464547"/>
          <w:u w:val="none"/>
        </w:rPr>
        <w:t xml:space="preserve">, </w:t>
      </w:r>
      <w:r w:rsidR="0013673D">
        <w:rPr>
          <w:rStyle w:val="Hyperlink"/>
          <w:color w:val="464547"/>
          <w:u w:val="none"/>
        </w:rPr>
        <w:t>what happens to</w:t>
      </w:r>
      <w:r w:rsidR="00E91AA2">
        <w:rPr>
          <w:rStyle w:val="Hyperlink"/>
          <w:color w:val="464547"/>
          <w:u w:val="none"/>
        </w:rPr>
        <w:t xml:space="preserve"> </w:t>
      </w:r>
      <w:r w:rsidR="008301C4">
        <w:rPr>
          <w:rStyle w:val="Hyperlink"/>
          <w:color w:val="464547"/>
          <w:u w:val="none"/>
        </w:rPr>
        <w:t xml:space="preserve">your </w:t>
      </w:r>
      <w:r w:rsidR="0013673D">
        <w:rPr>
          <w:rStyle w:val="Hyperlink"/>
          <w:color w:val="464547"/>
          <w:u w:val="none"/>
        </w:rPr>
        <w:t xml:space="preserve">pension money if you </w:t>
      </w:r>
      <w:r w:rsidR="000865B7">
        <w:rPr>
          <w:rStyle w:val="Hyperlink"/>
          <w:color w:val="464547"/>
          <w:u w:val="none"/>
        </w:rPr>
        <w:t xml:space="preserve">die </w:t>
      </w:r>
      <w:r w:rsidR="00E91AA2">
        <w:rPr>
          <w:rStyle w:val="Hyperlink"/>
          <w:color w:val="464547"/>
          <w:u w:val="none"/>
        </w:rPr>
        <w:t xml:space="preserve">before the </w:t>
      </w:r>
      <w:r w:rsidR="000865B7">
        <w:rPr>
          <w:rStyle w:val="Hyperlink"/>
          <w:color w:val="464547"/>
          <w:u w:val="none"/>
        </w:rPr>
        <w:t>retirement</w:t>
      </w:r>
      <w:r>
        <w:rPr>
          <w:rStyle w:val="Hyperlink"/>
          <w:color w:val="464547"/>
          <w:u w:val="none"/>
        </w:rPr>
        <w:t>.</w:t>
      </w:r>
      <w:r w:rsidR="00E91AA2">
        <w:rPr>
          <w:rStyle w:val="Hyperlink"/>
          <w:color w:val="464547"/>
          <w:u w:val="none"/>
        </w:rPr>
        <w:t xml:space="preserve"> </w:t>
      </w:r>
    </w:p>
    <w:p w14:paraId="595A47D4" w14:textId="77777777" w:rsidR="00E83D04" w:rsidRPr="005B454B" w:rsidRDefault="00E83D04" w:rsidP="00114601">
      <w:pPr>
        <w:pStyle w:val="BodyText"/>
      </w:pPr>
    </w:p>
    <w:p w14:paraId="42D1AB2D" w14:textId="785A74CA" w:rsidR="000E744F" w:rsidRDefault="000E744F" w:rsidP="00114601">
      <w:pPr>
        <w:pStyle w:val="BodyText"/>
        <w:rPr>
          <w:b/>
          <w:bCs/>
        </w:rPr>
      </w:pPr>
      <w:r w:rsidRPr="000E744F">
        <w:rPr>
          <w:b/>
          <w:bCs/>
        </w:rPr>
        <w:t xml:space="preserve">For </w:t>
      </w:r>
      <w:proofErr w:type="spellStart"/>
      <w:r w:rsidRPr="000E744F">
        <w:rPr>
          <w:b/>
          <w:bCs/>
        </w:rPr>
        <w:t>EPAMers</w:t>
      </w:r>
      <w:proofErr w:type="spellEnd"/>
    </w:p>
    <w:p w14:paraId="45D51F52" w14:textId="77777777" w:rsidR="001774B5" w:rsidRDefault="001774B5" w:rsidP="001774B5">
      <w:pPr>
        <w:pStyle w:val="BodyText"/>
      </w:pPr>
      <w:proofErr w:type="spellStart"/>
      <w:r>
        <w:t>EPAMers</w:t>
      </w:r>
      <w:proofErr w:type="spellEnd"/>
      <w:r>
        <w:t xml:space="preserve"> receive </w:t>
      </w:r>
      <w:r w:rsidRPr="006C3F3E">
        <w:t xml:space="preserve">partial compensation </w:t>
      </w:r>
      <w:r>
        <w:t xml:space="preserve">for </w:t>
      </w:r>
      <w:r w:rsidRPr="006C3F3E">
        <w:t xml:space="preserve">medical </w:t>
      </w:r>
      <w:r>
        <w:t>i</w:t>
      </w:r>
      <w:r w:rsidRPr="006C3F3E">
        <w:t>nsurance premium</w:t>
      </w:r>
      <w:r>
        <w:t>. For details on medical</w:t>
      </w:r>
      <w:r w:rsidRPr="00323C9C">
        <w:t xml:space="preserve"> </w:t>
      </w:r>
      <w:r>
        <w:t xml:space="preserve">insurance, go to </w:t>
      </w:r>
      <w:r w:rsidRPr="004278C0">
        <w:rPr>
          <w:b/>
          <w:bCs/>
        </w:rPr>
        <w:t>Health and Sport</w:t>
      </w:r>
      <w:r>
        <w:t xml:space="preserve"> &gt; </w:t>
      </w:r>
      <w:r w:rsidRPr="004278C0">
        <w:rPr>
          <w:b/>
          <w:bCs/>
        </w:rPr>
        <w:t>Insurance</w:t>
      </w:r>
      <w:r>
        <w:t>.</w:t>
      </w:r>
    </w:p>
    <w:p w14:paraId="6C379A3F" w14:textId="77777777" w:rsidR="001774B5" w:rsidRDefault="001774B5" w:rsidP="001774B5">
      <w:pPr>
        <w:pStyle w:val="BodyText"/>
      </w:pPr>
    </w:p>
    <w:p w14:paraId="47ECC172" w14:textId="77777777" w:rsidR="00B80B22" w:rsidRDefault="00B80B22" w:rsidP="00B80B22">
      <w:pPr>
        <w:pStyle w:val="BodyText"/>
        <w:rPr>
          <w:rStyle w:val="Hyperlink"/>
        </w:rPr>
      </w:pPr>
      <w:r w:rsidRPr="00F4121E">
        <w:t>EPAM cooperates with the pension provider A.S.R.</w:t>
      </w:r>
      <w:r>
        <w:t xml:space="preserve">, </w:t>
      </w:r>
      <w:hyperlink r:id="rId295" w:history="1">
        <w:r w:rsidRPr="007359DC">
          <w:rPr>
            <w:rStyle w:val="Hyperlink"/>
          </w:rPr>
          <w:t>https://www.asr.nl/login</w:t>
        </w:r>
      </w:hyperlink>
    </w:p>
    <w:p w14:paraId="2FA73A62" w14:textId="77777777" w:rsidR="00B80B22" w:rsidRDefault="00B80B22" w:rsidP="00B80B22">
      <w:pPr>
        <w:pStyle w:val="BodyText"/>
      </w:pPr>
    </w:p>
    <w:p w14:paraId="046648E3" w14:textId="0F3B719E" w:rsidR="008F6674" w:rsidRDefault="001774B5" w:rsidP="00114601">
      <w:pPr>
        <w:pStyle w:val="BodyText"/>
      </w:pPr>
      <w:r>
        <w:t xml:space="preserve">Since </w:t>
      </w:r>
      <w:r w:rsidRPr="00F06754">
        <w:t>April 8, 2024,</w:t>
      </w:r>
      <w:r>
        <w:t xml:space="preserve"> each EPAM</w:t>
      </w:r>
      <w:r w:rsidR="000E4698">
        <w:t xml:space="preserve"> NL</w:t>
      </w:r>
      <w:r>
        <w:t xml:space="preserve"> employee must have </w:t>
      </w:r>
      <w:r w:rsidR="00B32C6B">
        <w:t xml:space="preserve">a </w:t>
      </w:r>
      <w:r>
        <w:t>pension plan</w:t>
      </w:r>
      <w:r w:rsidR="008F6674">
        <w:t>: minimal or</w:t>
      </w:r>
      <w:r w:rsidR="000E4698">
        <w:t xml:space="preserve"> regular.</w:t>
      </w:r>
    </w:p>
    <w:p w14:paraId="7592B957" w14:textId="77777777" w:rsidR="00BB57A9" w:rsidRDefault="00BB57A9" w:rsidP="00BB57A9">
      <w:pPr>
        <w:pStyle w:val="BodyText"/>
      </w:pPr>
      <w:r w:rsidRPr="00351213">
        <w:rPr>
          <w:b/>
          <w:bCs/>
        </w:rPr>
        <w:t>Note:</w:t>
      </w:r>
      <w:r>
        <w:t xml:space="preserve"> </w:t>
      </w:r>
      <w:proofErr w:type="spellStart"/>
      <w:r w:rsidRPr="007103A1">
        <w:t>Emakina</w:t>
      </w:r>
      <w:proofErr w:type="spellEnd"/>
      <w:r w:rsidRPr="007103A1">
        <w:t xml:space="preserve"> </w:t>
      </w:r>
      <w:r>
        <w:t>(</w:t>
      </w:r>
      <w:r w:rsidRPr="007103A1">
        <w:t>acquired company</w:t>
      </w:r>
      <w:r>
        <w:t>) employees use another pension plan.</w:t>
      </w:r>
    </w:p>
    <w:p w14:paraId="06773844" w14:textId="77777777" w:rsidR="00BB57A9" w:rsidRDefault="00BB57A9" w:rsidP="00114601">
      <w:pPr>
        <w:pStyle w:val="BodyText"/>
      </w:pPr>
    </w:p>
    <w:p w14:paraId="2AC6C98A" w14:textId="77777777" w:rsidR="00BB57A9" w:rsidRDefault="00AB07D0" w:rsidP="00DC05D0">
      <w:pPr>
        <w:pStyle w:val="BodyText"/>
        <w:rPr>
          <w:b/>
          <w:bCs/>
        </w:rPr>
      </w:pPr>
      <w:r w:rsidRPr="001A7BDA">
        <w:rPr>
          <w:b/>
          <w:bCs/>
        </w:rPr>
        <w:t>Note:</w:t>
      </w:r>
      <w:r>
        <w:t xml:space="preserve"> It is not possible to switch from one pension plan to another.</w:t>
      </w:r>
    </w:p>
    <w:p w14:paraId="6CACB6EA" w14:textId="4D57578E" w:rsidR="00DC05D0" w:rsidRDefault="00DC05D0" w:rsidP="00DC05D0">
      <w:pPr>
        <w:pStyle w:val="BodyText"/>
      </w:pPr>
      <w:r w:rsidRPr="00AD028D">
        <w:rPr>
          <w:b/>
          <w:bCs/>
        </w:rPr>
        <w:t>Note:</w:t>
      </w:r>
      <w:r>
        <w:t xml:space="preserve"> If you want to use the regular pension plan, inform the HR department till April 8, 2024. If you do not declare a wish to use the regular pension plan, a minimal plan will be applied automatically.</w:t>
      </w:r>
    </w:p>
    <w:p w14:paraId="1BA15D04" w14:textId="77777777" w:rsidR="008F6674" w:rsidRDefault="008F6674" w:rsidP="00114601">
      <w:pPr>
        <w:pStyle w:val="BodyText"/>
      </w:pPr>
    </w:p>
    <w:p w14:paraId="4B0CA061" w14:textId="77777777" w:rsidR="00B80B22" w:rsidRDefault="000810CA" w:rsidP="00B443E9">
      <w:pPr>
        <w:pStyle w:val="BodyText"/>
      </w:pPr>
      <w:r>
        <w:rPr>
          <w:b/>
          <w:bCs/>
        </w:rPr>
        <w:t>Minim</w:t>
      </w:r>
      <w:r w:rsidR="0059661C">
        <w:rPr>
          <w:b/>
          <w:bCs/>
        </w:rPr>
        <w:t xml:space="preserve">al </w:t>
      </w:r>
      <w:r w:rsidR="000C7C8F" w:rsidRPr="000C7C8F">
        <w:t>(default)</w:t>
      </w:r>
      <w:r w:rsidR="003A64C9" w:rsidRPr="000C7C8F">
        <w:t>:</w:t>
      </w:r>
    </w:p>
    <w:p w14:paraId="26A5B55E" w14:textId="77777777" w:rsidR="00CE79B1" w:rsidRDefault="00CE79B1" w:rsidP="00B443E9">
      <w:pPr>
        <w:pStyle w:val="BodyText"/>
      </w:pPr>
      <w:r>
        <w:t xml:space="preserve">- You </w:t>
      </w:r>
      <w:r w:rsidR="00F44A31">
        <w:t xml:space="preserve">pay </w:t>
      </w:r>
      <w:r w:rsidR="001C6F1F">
        <w:t xml:space="preserve">0% and EPAM pays 1% of </w:t>
      </w:r>
      <w:r>
        <w:t xml:space="preserve">your </w:t>
      </w:r>
      <w:r w:rsidR="0003734F">
        <w:t xml:space="preserve">gross </w:t>
      </w:r>
      <w:r w:rsidR="001C6F1F">
        <w:t>salary</w:t>
      </w:r>
      <w:r w:rsidR="007110E6">
        <w:t xml:space="preserve"> to </w:t>
      </w:r>
      <w:r w:rsidR="00840094" w:rsidRPr="00F4121E">
        <w:t>A.S.R.</w:t>
      </w:r>
    </w:p>
    <w:p w14:paraId="7E6AB868" w14:textId="77777777" w:rsidR="00CE79B1" w:rsidRDefault="00CE79B1" w:rsidP="00B443E9">
      <w:pPr>
        <w:pStyle w:val="BodyText"/>
      </w:pPr>
      <w:r>
        <w:t xml:space="preserve">- </w:t>
      </w:r>
      <w:r w:rsidR="00B443E9">
        <w:t>Voluntary contribution</w:t>
      </w:r>
      <w:r w:rsidR="000818EB">
        <w:t xml:space="preserve"> </w:t>
      </w:r>
      <w:r w:rsidR="00B443E9">
        <w:t>is possible</w:t>
      </w:r>
      <w:r w:rsidR="004377BE">
        <w:t>,</w:t>
      </w:r>
      <w:r w:rsidR="00325259">
        <w:t xml:space="preserve"> up to </w:t>
      </w:r>
      <w:r w:rsidR="00760FC8">
        <w:t>29% of the</w:t>
      </w:r>
      <w:r w:rsidR="0003734F">
        <w:t xml:space="preserve"> gross</w:t>
      </w:r>
      <w:r w:rsidR="00760FC8">
        <w:t xml:space="preserve"> salary, </w:t>
      </w:r>
      <w:r w:rsidR="00325259">
        <w:t xml:space="preserve">no </w:t>
      </w:r>
      <w:r w:rsidR="004377BE">
        <w:t>schedule</w:t>
      </w:r>
      <w:r w:rsidR="00B443E9">
        <w:t>.</w:t>
      </w:r>
    </w:p>
    <w:p w14:paraId="23CA071C" w14:textId="23EF9466" w:rsidR="00EF12A6" w:rsidRDefault="00CE79B1" w:rsidP="00EF12A6">
      <w:pPr>
        <w:pStyle w:val="BodyText"/>
      </w:pPr>
      <w:r>
        <w:t xml:space="preserve">- </w:t>
      </w:r>
      <w:r w:rsidR="00EF12A6">
        <w:t>If you ha</w:t>
      </w:r>
      <w:r w:rsidR="008D5E0C">
        <w:t>d</w:t>
      </w:r>
      <w:r w:rsidR="00EF12A6">
        <w:t xml:space="preserve"> </w:t>
      </w:r>
      <w:r w:rsidR="00EF12A6" w:rsidRPr="002B0319">
        <w:t xml:space="preserve">health </w:t>
      </w:r>
      <w:r w:rsidR="00EF12A6">
        <w:t>i</w:t>
      </w:r>
      <w:r w:rsidR="00EF12A6" w:rsidRPr="002B0319">
        <w:t>nsurance allowance</w:t>
      </w:r>
      <w:r w:rsidR="00EF12A6">
        <w:t xml:space="preserve">, it </w:t>
      </w:r>
      <w:r w:rsidR="00EF12A6" w:rsidRPr="002B0319">
        <w:t xml:space="preserve">decreases to 30 </w:t>
      </w:r>
      <w:r w:rsidR="008D5E0C" w:rsidRPr="000502A6">
        <w:t>€</w:t>
      </w:r>
      <w:r w:rsidR="008D5E0C">
        <w:t xml:space="preserve"> gross</w:t>
      </w:r>
      <w:r w:rsidR="008D5E0C" w:rsidRPr="002B0319">
        <w:t xml:space="preserve"> </w:t>
      </w:r>
      <w:r w:rsidR="00EF12A6" w:rsidRPr="002B0319">
        <w:t>monthly</w:t>
      </w:r>
      <w:r w:rsidR="008D5E0C">
        <w:t>.</w:t>
      </w:r>
      <w:r w:rsidR="00E32D71">
        <w:t xml:space="preserve"> </w:t>
      </w:r>
      <w:r w:rsidR="00EF12A6" w:rsidRPr="002B0319">
        <w:t>Effective start date</w:t>
      </w:r>
      <w:r w:rsidR="00E32D71">
        <w:t xml:space="preserve"> is </w:t>
      </w:r>
      <w:r w:rsidR="00EF12A6" w:rsidRPr="002B0319">
        <w:t>January</w:t>
      </w:r>
      <w:r w:rsidR="00E32D71">
        <w:t xml:space="preserve"> 1,</w:t>
      </w:r>
      <w:r w:rsidR="00EF12A6" w:rsidRPr="002B0319">
        <w:t xml:space="preserve"> 2024. You don't need to pay back </w:t>
      </w:r>
      <w:r w:rsidR="00815B8B">
        <w:t>h</w:t>
      </w:r>
      <w:r w:rsidR="00EF12A6" w:rsidRPr="002B0319">
        <w:t>ealth insurance allowance for January</w:t>
      </w:r>
      <w:r w:rsidR="00815B8B">
        <w:t>-</w:t>
      </w:r>
      <w:r w:rsidR="00EF12A6" w:rsidRPr="002B0319">
        <w:t>March 2024</w:t>
      </w:r>
      <w:r w:rsidR="00815B8B">
        <w:t>.</w:t>
      </w:r>
    </w:p>
    <w:p w14:paraId="5E088859" w14:textId="2E2E51FD" w:rsidR="009A5159" w:rsidRDefault="00815B8B" w:rsidP="00EF12A6">
      <w:pPr>
        <w:pStyle w:val="BodyText"/>
      </w:pPr>
      <w:r>
        <w:t>-</w:t>
      </w:r>
      <w:r w:rsidR="00E55BA9" w:rsidRPr="00E55BA9">
        <w:t xml:space="preserve"> </w:t>
      </w:r>
      <w:r w:rsidR="002E51F4">
        <w:t xml:space="preserve">You get </w:t>
      </w:r>
      <w:r w:rsidR="0034469E" w:rsidRPr="00E55BA9">
        <w:t xml:space="preserve">death/disability </w:t>
      </w:r>
      <w:r w:rsidR="00E55BA9" w:rsidRPr="00E55BA9">
        <w:t xml:space="preserve">insurance </w:t>
      </w:r>
      <w:r w:rsidR="00F0205A">
        <w:t xml:space="preserve">which will </w:t>
      </w:r>
      <w:r w:rsidR="00E55BA9" w:rsidRPr="00E55BA9">
        <w:t xml:space="preserve">be paid to </w:t>
      </w:r>
      <w:r w:rsidR="00F0205A">
        <w:t xml:space="preserve">your </w:t>
      </w:r>
      <w:r w:rsidR="00E55BA9" w:rsidRPr="00E55BA9">
        <w:t>partner/children</w:t>
      </w:r>
      <w:r w:rsidR="00A12B32">
        <w:t>.</w:t>
      </w:r>
    </w:p>
    <w:p w14:paraId="0711399E" w14:textId="77777777" w:rsidR="00CE79B1" w:rsidRPr="002B0319" w:rsidRDefault="00CE79B1" w:rsidP="009A5159">
      <w:pPr>
        <w:pStyle w:val="BodyText"/>
      </w:pPr>
    </w:p>
    <w:p w14:paraId="1CE2B504" w14:textId="77777777" w:rsidR="00C57976" w:rsidRDefault="000C7C8F" w:rsidP="00840094">
      <w:pPr>
        <w:pStyle w:val="BodyText"/>
        <w:rPr>
          <w:b/>
          <w:bCs/>
        </w:rPr>
      </w:pPr>
      <w:r>
        <w:rPr>
          <w:b/>
          <w:bCs/>
        </w:rPr>
        <w:t>Regular</w:t>
      </w:r>
      <w:r w:rsidR="003A64C9">
        <w:rPr>
          <w:b/>
          <w:bCs/>
        </w:rPr>
        <w:t>:</w:t>
      </w:r>
    </w:p>
    <w:p w14:paraId="03696766" w14:textId="77777777" w:rsidR="00A12B32" w:rsidRDefault="00C57976" w:rsidP="00840094">
      <w:pPr>
        <w:pStyle w:val="BodyText"/>
      </w:pPr>
      <w:r>
        <w:t xml:space="preserve">- </w:t>
      </w:r>
      <w:r w:rsidRPr="00C57976">
        <w:t>Y</w:t>
      </w:r>
      <w:r>
        <w:t>ou</w:t>
      </w:r>
      <w:r w:rsidR="00B65436">
        <w:t xml:space="preserve"> pay </w:t>
      </w:r>
      <w:r w:rsidR="00914D5E">
        <w:t>6</w:t>
      </w:r>
      <w:r w:rsidR="00070D84">
        <w:t>.4</w:t>
      </w:r>
      <w:r w:rsidR="00377DE5" w:rsidRPr="00377DE5">
        <w:t>7</w:t>
      </w:r>
      <w:r w:rsidR="00390D98">
        <w:t>%</w:t>
      </w:r>
      <w:r w:rsidR="00914D5E">
        <w:t xml:space="preserve"> </w:t>
      </w:r>
      <w:r w:rsidR="00AD028D">
        <w:t xml:space="preserve">of </w:t>
      </w:r>
      <w:r w:rsidR="00B65436">
        <w:t xml:space="preserve">your </w:t>
      </w:r>
      <w:r w:rsidR="0003734F">
        <w:t xml:space="preserve">gross </w:t>
      </w:r>
      <w:r w:rsidR="00AD028D">
        <w:t xml:space="preserve">salary </w:t>
      </w:r>
      <w:r w:rsidR="007110E6">
        <w:t xml:space="preserve">and EPAM </w:t>
      </w:r>
      <w:r w:rsidR="001034FE">
        <w:t xml:space="preserve">pays </w:t>
      </w:r>
      <w:r w:rsidR="00377DE5">
        <w:t xml:space="preserve">from 4.32% to 11% of </w:t>
      </w:r>
      <w:r w:rsidR="00B65436">
        <w:t xml:space="preserve">your </w:t>
      </w:r>
      <w:r w:rsidR="0003734F">
        <w:t xml:space="preserve">gross </w:t>
      </w:r>
      <w:r w:rsidR="00377DE5">
        <w:t xml:space="preserve">salary </w:t>
      </w:r>
      <w:r w:rsidR="00D639C0" w:rsidRPr="00077684">
        <w:t>(</w:t>
      </w:r>
      <w:r w:rsidR="00334B1C">
        <w:t xml:space="preserve">depends on </w:t>
      </w:r>
      <w:r w:rsidR="00B65436">
        <w:t xml:space="preserve">your </w:t>
      </w:r>
      <w:r w:rsidR="00334B1C">
        <w:t>age)</w:t>
      </w:r>
      <w:r w:rsidR="00055F1F">
        <w:t xml:space="preserve"> to </w:t>
      </w:r>
      <w:r w:rsidR="00840094" w:rsidRPr="00F4121E">
        <w:t>A.S.R.</w:t>
      </w:r>
    </w:p>
    <w:p w14:paraId="5B13311F" w14:textId="7DB074F0" w:rsidR="00840094" w:rsidRDefault="00A12B32" w:rsidP="00840094">
      <w:pPr>
        <w:pStyle w:val="BodyText"/>
      </w:pPr>
      <w:r>
        <w:t>-</w:t>
      </w:r>
      <w:r w:rsidR="005A35F7">
        <w:t xml:space="preserve"> </w:t>
      </w:r>
      <w:r w:rsidR="00B443E9">
        <w:t xml:space="preserve">Extra </w:t>
      </w:r>
      <w:r w:rsidR="00334B1C">
        <w:t>contribut</w:t>
      </w:r>
      <w:r w:rsidR="00B443E9">
        <w:t>ion is possible</w:t>
      </w:r>
      <w:r w:rsidR="004714AC">
        <w:t>.</w:t>
      </w:r>
    </w:p>
    <w:p w14:paraId="100457C1" w14:textId="377E1B49" w:rsidR="00E3260D" w:rsidRPr="00E3260D" w:rsidRDefault="00A12B32" w:rsidP="00E3260D">
      <w:pPr>
        <w:pStyle w:val="BodyText"/>
      </w:pPr>
      <w:r>
        <w:t xml:space="preserve">- </w:t>
      </w:r>
      <w:r w:rsidR="00E3260D" w:rsidRPr="00E3260D">
        <w:t xml:space="preserve">No health declaration </w:t>
      </w:r>
      <w:r w:rsidR="000B0B89">
        <w:t xml:space="preserve">is </w:t>
      </w:r>
      <w:r w:rsidR="00E3260D" w:rsidRPr="00E3260D">
        <w:t>necessary</w:t>
      </w:r>
      <w:r w:rsidR="000B0B89">
        <w:t>.</w:t>
      </w:r>
    </w:p>
    <w:p w14:paraId="59C42A67" w14:textId="5A7879BC" w:rsidR="00E3260D" w:rsidRPr="00E3260D" w:rsidRDefault="000B0B89" w:rsidP="00E3260D">
      <w:pPr>
        <w:pStyle w:val="BodyText"/>
      </w:pPr>
      <w:r>
        <w:t xml:space="preserve">- </w:t>
      </w:r>
      <w:r w:rsidR="00E3260D" w:rsidRPr="00E3260D">
        <w:t xml:space="preserve">You do not </w:t>
      </w:r>
      <w:r w:rsidR="00B62CC6">
        <w:t xml:space="preserve">get </w:t>
      </w:r>
      <w:r w:rsidR="00E3260D" w:rsidRPr="00E3260D">
        <w:t>3</w:t>
      </w:r>
      <w:r w:rsidR="00B62CC6" w:rsidRPr="002B0319">
        <w:t xml:space="preserve">0 </w:t>
      </w:r>
      <w:r w:rsidR="00B62CC6" w:rsidRPr="000502A6">
        <w:t>€</w:t>
      </w:r>
      <w:r w:rsidR="00B62CC6">
        <w:t xml:space="preserve"> c</w:t>
      </w:r>
      <w:r w:rsidR="00DC301F">
        <w:t xml:space="preserve">ompensation for health </w:t>
      </w:r>
      <w:r w:rsidR="00E3260D" w:rsidRPr="00E3260D">
        <w:t>insurance</w:t>
      </w:r>
      <w:r w:rsidR="00AB07D0">
        <w:t>.</w:t>
      </w:r>
    </w:p>
    <w:p w14:paraId="2441F4DA" w14:textId="77777777" w:rsidR="00823AE5" w:rsidRDefault="00823AE5" w:rsidP="00556BE6">
      <w:pPr>
        <w:pStyle w:val="BodyText"/>
        <w:rPr>
          <w:b/>
          <w:bCs/>
        </w:rPr>
      </w:pPr>
    </w:p>
    <w:p w14:paraId="58921204" w14:textId="2EF5BC34" w:rsidR="00556BE6" w:rsidRDefault="00556BE6" w:rsidP="00556BE6">
      <w:pPr>
        <w:pStyle w:val="BodyText"/>
      </w:pPr>
      <w:r>
        <w:rPr>
          <w:b/>
          <w:bCs/>
        </w:rPr>
        <w:t>Tip</w:t>
      </w:r>
      <w:r w:rsidRPr="000C651D">
        <w:rPr>
          <w:b/>
          <w:bCs/>
        </w:rPr>
        <w:t>:</w:t>
      </w:r>
      <w:r>
        <w:t xml:space="preserve"> Based on experience, the regular plan is useful when tax ruling is over.</w:t>
      </w:r>
    </w:p>
    <w:p w14:paraId="54F67D0F" w14:textId="77777777" w:rsidR="000D1794" w:rsidRDefault="000D1794" w:rsidP="000D1794">
      <w:pPr>
        <w:pStyle w:val="BodyText"/>
      </w:pPr>
    </w:p>
    <w:p w14:paraId="6F127435" w14:textId="226D31DB" w:rsidR="003551AE" w:rsidRDefault="003551AE" w:rsidP="000D1794">
      <w:pPr>
        <w:pStyle w:val="BodyText"/>
      </w:pPr>
      <w:r>
        <w:t>Links for the regular plan:</w:t>
      </w:r>
    </w:p>
    <w:p w14:paraId="64C1015F" w14:textId="09FF93A8" w:rsidR="000D1794" w:rsidRDefault="003551AE" w:rsidP="000D1794">
      <w:pPr>
        <w:pStyle w:val="BodyText"/>
      </w:pPr>
      <w:r>
        <w:t xml:space="preserve">- </w:t>
      </w:r>
      <w:r w:rsidR="00556BE6">
        <w:t>Plan details</w:t>
      </w:r>
      <w:r w:rsidR="000D1794">
        <w:t xml:space="preserve">: </w:t>
      </w:r>
      <w:hyperlink r:id="rId296" w:history="1">
        <w:r w:rsidR="000D1794" w:rsidRPr="00A01BEB">
          <w:rPr>
            <w:rStyle w:val="Hyperlink"/>
          </w:rPr>
          <w:t>https://info.epam.com/handbook/netherlands/all-cities/contractual-policies-and-procedures/benefits/pension-scheme/pension-scheme-epam-systems.html</w:t>
        </w:r>
      </w:hyperlink>
    </w:p>
    <w:p w14:paraId="6DB79463" w14:textId="0B376174" w:rsidR="00427B7A" w:rsidRDefault="00823AE5" w:rsidP="00427B7A">
      <w:pPr>
        <w:pStyle w:val="BodyText"/>
      </w:pPr>
      <w:r>
        <w:t xml:space="preserve">- </w:t>
      </w:r>
      <w:r w:rsidR="00427B7A">
        <w:t xml:space="preserve">Calculator made by an </w:t>
      </w:r>
      <w:proofErr w:type="spellStart"/>
      <w:r w:rsidR="00427B7A">
        <w:t>EPAMer</w:t>
      </w:r>
      <w:proofErr w:type="spellEnd"/>
      <w:r w:rsidR="00427B7A">
        <w:t>:</w:t>
      </w:r>
      <w:r w:rsidR="00427B7A" w:rsidRPr="0058572E">
        <w:t xml:space="preserve"> </w:t>
      </w:r>
      <w:hyperlink r:id="rId297" w:history="1">
        <w:r w:rsidR="00427B7A" w:rsidRPr="00A01BEB">
          <w:rPr>
            <w:rStyle w:val="Hyperlink"/>
          </w:rPr>
          <w:t>https://epam-my.sharepoint.com/:x:/p/nikalai_stakanov/EfR0uO5xualKqYSit7Lr4jgBNb9-6UvCSPIyakFqGM6YPg?e=fZej0F</w:t>
        </w:r>
      </w:hyperlink>
    </w:p>
    <w:p w14:paraId="5A2F3DCB" w14:textId="4156DDB3" w:rsidR="00BF5CCF" w:rsidRDefault="00823AE5" w:rsidP="00BF5CCF">
      <w:pPr>
        <w:pStyle w:val="BodyText"/>
      </w:pPr>
      <w:r>
        <w:lastRenderedPageBreak/>
        <w:t xml:space="preserve">- </w:t>
      </w:r>
      <w:r w:rsidR="007D1666">
        <w:t xml:space="preserve">Explanation of </w:t>
      </w:r>
      <w:proofErr w:type="spellStart"/>
      <w:r w:rsidR="007D1666">
        <w:t>p</w:t>
      </w:r>
      <w:r w:rsidR="00EF20CA" w:rsidRPr="00EF20CA">
        <w:t>ayslip</w:t>
      </w:r>
      <w:proofErr w:type="spellEnd"/>
      <w:r w:rsidR="00EF20CA" w:rsidRPr="00EF20CA">
        <w:t xml:space="preserve"> </w:t>
      </w:r>
      <w:r w:rsidR="003551AE">
        <w:t>calculations</w:t>
      </w:r>
      <w:r>
        <w:t xml:space="preserve">: </w:t>
      </w:r>
      <w:hyperlink r:id="rId298" w:history="1">
        <w:r w:rsidR="001951CD" w:rsidRPr="00956F0A">
          <w:rPr>
            <w:rStyle w:val="Hyperlink"/>
          </w:rPr>
          <w:t>https://epam.sharepoint.com/:p:/s/NLPeopleTeam/EdzOwnrFYA5Ika018_kKx1ABz29oxw6VUO1jlv1-PJ4sNw?e=wnjtkH</w:t>
        </w:r>
      </w:hyperlink>
    </w:p>
    <w:p w14:paraId="22CA4E0C" w14:textId="77777777" w:rsidR="00AD028D" w:rsidRDefault="00AD028D" w:rsidP="00114601">
      <w:pPr>
        <w:pStyle w:val="BodyText"/>
        <w:rPr>
          <w:b/>
          <w:bCs/>
        </w:rPr>
      </w:pPr>
    </w:p>
    <w:p w14:paraId="00FEDF17" w14:textId="4B424BF8" w:rsidR="00673862" w:rsidRDefault="001A541F" w:rsidP="00114601">
      <w:pPr>
        <w:pStyle w:val="BodyText"/>
      </w:pPr>
      <w:r>
        <w:t xml:space="preserve">Presentation on </w:t>
      </w:r>
      <w:r w:rsidR="009841CA">
        <w:t xml:space="preserve">both </w:t>
      </w:r>
      <w:r>
        <w:t xml:space="preserve">EPAM pension </w:t>
      </w:r>
      <w:r w:rsidR="00F4286B">
        <w:t>plans</w:t>
      </w:r>
      <w:r>
        <w:t>:</w:t>
      </w:r>
      <w:r w:rsidR="009A3AE8">
        <w:t xml:space="preserve"> </w:t>
      </w:r>
      <w:hyperlink r:id="rId299" w:history="1">
        <w:r w:rsidR="009A3AE8" w:rsidRPr="00956F0A">
          <w:rPr>
            <w:rStyle w:val="Hyperlink"/>
          </w:rPr>
          <w:t>https://epam.sharepoint.com/:b:/s/NLPeopleTeam/EcKFChqUhJlJpu9h0hTo714BdEHahHwt-G2ZdRIWKLTZyQ</w:t>
        </w:r>
      </w:hyperlink>
    </w:p>
    <w:p w14:paraId="3F2007B4" w14:textId="2FB58E22" w:rsidR="00633EBC" w:rsidRDefault="00633EBC" w:rsidP="00633EBC">
      <w:pPr>
        <w:pStyle w:val="Heading2"/>
        <w:pageBreakBefore/>
        <w:rPr>
          <w:lang w:val="en-GB"/>
        </w:rPr>
      </w:pPr>
      <w:bookmarkStart w:id="55" w:name="_Toc175581854"/>
      <w:r>
        <w:rPr>
          <w:lang w:val="en-GB"/>
        </w:rPr>
        <w:lastRenderedPageBreak/>
        <w:t>Tax</w:t>
      </w:r>
      <w:r w:rsidRPr="00525FED">
        <w:rPr>
          <w:lang w:val="ru-RU"/>
        </w:rPr>
        <w:t xml:space="preserve"> </w:t>
      </w:r>
      <w:r>
        <w:rPr>
          <w:lang w:val="en-GB"/>
        </w:rPr>
        <w:t>Declaration</w:t>
      </w:r>
      <w:bookmarkEnd w:id="55"/>
    </w:p>
    <w:p w14:paraId="48ED709B" w14:textId="0B684753" w:rsidR="008C179F" w:rsidRDefault="008C179F" w:rsidP="008C179F">
      <w:pPr>
        <w:pStyle w:val="BodyText"/>
      </w:pPr>
      <w:r>
        <w:t>You become a tax resident when you get your BSN. It is your responsibility to track and report your taxes annually</w:t>
      </w:r>
      <w:r w:rsidR="00F209D9">
        <w:t>.</w:t>
      </w:r>
      <w:r w:rsidR="00435717">
        <w:t xml:space="preserve"> </w:t>
      </w:r>
      <w:r w:rsidR="009A0512">
        <w:t>Once a year a</w:t>
      </w:r>
      <w:r w:rsidR="00F209D9">
        <w:t>ll citizens must submit</w:t>
      </w:r>
      <w:r w:rsidR="009A0512">
        <w:t xml:space="preserve"> a</w:t>
      </w:r>
      <w:r w:rsidR="00F209D9">
        <w:t xml:space="preserve"> </w:t>
      </w:r>
      <w:r w:rsidR="00C33789">
        <w:t>tax declaration</w:t>
      </w:r>
      <w:r w:rsidR="009A0512">
        <w:t xml:space="preserve">, themselves </w:t>
      </w:r>
      <w:r w:rsidR="00435717">
        <w:t>or with the help of tax c</w:t>
      </w:r>
      <w:r w:rsidR="009A0512">
        <w:t>o</w:t>
      </w:r>
      <w:r w:rsidR="00435717">
        <w:t>nsultants</w:t>
      </w:r>
      <w:r>
        <w:t>.</w:t>
      </w:r>
    </w:p>
    <w:p w14:paraId="7267BEC6" w14:textId="77777777" w:rsidR="008C179F" w:rsidRDefault="008C179F" w:rsidP="005618F7">
      <w:pPr>
        <w:pStyle w:val="BodyText"/>
      </w:pPr>
    </w:p>
    <w:p w14:paraId="0DDDA9AD" w14:textId="7AE8E302" w:rsidR="005618F7" w:rsidRDefault="005618F7" w:rsidP="005618F7">
      <w:pPr>
        <w:pStyle w:val="BodyText"/>
      </w:pPr>
      <w:r>
        <w:t>For the tax period (Jan 1</w:t>
      </w:r>
      <w:r w:rsidRPr="006F249A">
        <w:rPr>
          <w:vertAlign w:val="superscript"/>
        </w:rPr>
        <w:t>st</w:t>
      </w:r>
      <w:r>
        <w:t xml:space="preserve"> to Dec 31</w:t>
      </w:r>
      <w:r w:rsidRPr="006F249A">
        <w:rPr>
          <w:vertAlign w:val="superscript"/>
        </w:rPr>
        <w:t>st</w:t>
      </w:r>
      <w:r>
        <w:t>), the reporting period is from Mar 1</w:t>
      </w:r>
      <w:r w:rsidRPr="00CA44A2">
        <w:rPr>
          <w:vertAlign w:val="superscript"/>
        </w:rPr>
        <w:t>st</w:t>
      </w:r>
      <w:r>
        <w:t xml:space="preserve"> to Apr 30</w:t>
      </w:r>
      <w:r w:rsidRPr="00D420B5">
        <w:rPr>
          <w:vertAlign w:val="superscript"/>
        </w:rPr>
        <w:t>th</w:t>
      </w:r>
      <w:r>
        <w:t xml:space="preserve"> of the following year. For details, see </w:t>
      </w:r>
      <w:hyperlink r:id="rId300" w:history="1">
        <w:r w:rsidR="009A3AE8" w:rsidRPr="00956F0A">
          <w:rPr>
            <w:rStyle w:val="Hyperlink"/>
          </w:rPr>
          <w:t>https://kb.epam.com/display/EPMHRGM/Salary</w:t>
        </w:r>
      </w:hyperlink>
    </w:p>
    <w:p w14:paraId="1B6375A8" w14:textId="77777777" w:rsidR="00856DDF" w:rsidRDefault="00856DDF" w:rsidP="00856DDF">
      <w:pPr>
        <w:pStyle w:val="BodyText"/>
      </w:pPr>
    </w:p>
    <w:p w14:paraId="6AACD92C" w14:textId="6BCC7370" w:rsidR="00856DDF" w:rsidRDefault="00856DDF" w:rsidP="00856DDF">
      <w:pPr>
        <w:pStyle w:val="BodyText"/>
      </w:pPr>
      <w:r w:rsidRPr="00B708AE">
        <w:t xml:space="preserve">The tax office checks your annual tax declaration </w:t>
      </w:r>
      <w:r>
        <w:t xml:space="preserve">within 3 months (M-form longer) </w:t>
      </w:r>
      <w:r w:rsidRPr="00B708AE">
        <w:t>and</w:t>
      </w:r>
      <w:r>
        <w:t xml:space="preserve"> then</w:t>
      </w:r>
      <w:r w:rsidRPr="00B708AE">
        <w:t xml:space="preserve"> </w:t>
      </w:r>
      <w:r w:rsidR="005755D4">
        <w:t xml:space="preserve">they </w:t>
      </w:r>
      <w:r>
        <w:t>can:</w:t>
      </w:r>
    </w:p>
    <w:p w14:paraId="04146938" w14:textId="77777777" w:rsidR="00856DDF" w:rsidRDefault="00856DDF" w:rsidP="00856DDF">
      <w:pPr>
        <w:pStyle w:val="BodyText"/>
      </w:pPr>
      <w:r>
        <w:t>- S</w:t>
      </w:r>
      <w:r w:rsidRPr="00B708AE">
        <w:t xml:space="preserve">end you a tax bill </w:t>
      </w:r>
      <w:r>
        <w:t>so that you pay more t</w:t>
      </w:r>
      <w:r w:rsidRPr="00B708AE">
        <w:t>axes</w:t>
      </w:r>
      <w:r>
        <w:t>.</w:t>
      </w:r>
    </w:p>
    <w:p w14:paraId="1E1542F7" w14:textId="37B2C0A3" w:rsidR="00856DDF" w:rsidRDefault="00856DDF" w:rsidP="00856DDF">
      <w:pPr>
        <w:pStyle w:val="BodyText"/>
      </w:pPr>
      <w:r>
        <w:t>- P</w:t>
      </w:r>
      <w:r w:rsidRPr="00B708AE">
        <w:t xml:space="preserve">rovide </w:t>
      </w:r>
      <w:r w:rsidR="00F4106D" w:rsidRPr="00B708AE">
        <w:t>you with</w:t>
      </w:r>
      <w:r w:rsidRPr="00B708AE">
        <w:t xml:space="preserve"> a tax return</w:t>
      </w:r>
      <w:r>
        <w:t>.</w:t>
      </w:r>
    </w:p>
    <w:p w14:paraId="30B6CB5C" w14:textId="73742A78" w:rsidR="00856DDF" w:rsidRDefault="00856DDF" w:rsidP="00856DDF">
      <w:pPr>
        <w:pStyle w:val="BodyText"/>
      </w:pPr>
      <w:r>
        <w:t>I</w:t>
      </w:r>
      <w:r w:rsidRPr="00B708AE">
        <w:t>f you bought expensive items and paid a lot of taxes included in the price for these items</w:t>
      </w:r>
      <w:r>
        <w:t>, you get the tax return by the end of June.</w:t>
      </w:r>
    </w:p>
    <w:p w14:paraId="2D809B52" w14:textId="77777777" w:rsidR="00281CD3" w:rsidRDefault="00281CD3" w:rsidP="003318A3">
      <w:pPr>
        <w:pStyle w:val="BodyText"/>
      </w:pPr>
    </w:p>
    <w:p w14:paraId="377B06C3" w14:textId="6BD46B9A" w:rsidR="0006594A" w:rsidRDefault="00281CD3" w:rsidP="003318A3">
      <w:pPr>
        <w:pStyle w:val="BodyText"/>
      </w:pPr>
      <w:r>
        <w:t xml:space="preserve">You can get </w:t>
      </w:r>
      <w:r w:rsidR="00DB4038">
        <w:t xml:space="preserve">a tax </w:t>
      </w:r>
      <w:r w:rsidR="00046941">
        <w:t>return</w:t>
      </w:r>
      <w:r w:rsidR="00DB4038">
        <w:t xml:space="preserve"> </w:t>
      </w:r>
      <w:r>
        <w:t xml:space="preserve">if </w:t>
      </w:r>
      <w:r w:rsidR="001A55A4">
        <w:t xml:space="preserve">the </w:t>
      </w:r>
      <w:r w:rsidR="00DB4038" w:rsidRPr="00B708AE">
        <w:t>tax office</w:t>
      </w:r>
      <w:r w:rsidR="001A55A4">
        <w:t xml:space="preserve"> know</w:t>
      </w:r>
      <w:r>
        <w:t>s</w:t>
      </w:r>
      <w:r w:rsidR="001A55A4">
        <w:t xml:space="preserve"> </w:t>
      </w:r>
      <w:r w:rsidR="00920AEA">
        <w:t>the n</w:t>
      </w:r>
      <w:r w:rsidR="00190BC5">
        <w:t>u</w:t>
      </w:r>
      <w:r w:rsidR="00920AEA">
        <w:t>mber</w:t>
      </w:r>
      <w:r w:rsidR="00190BC5">
        <w:t xml:space="preserve"> of</w:t>
      </w:r>
      <w:r w:rsidR="00920AEA">
        <w:t xml:space="preserve"> </w:t>
      </w:r>
      <w:r w:rsidR="001A55A4">
        <w:t>your bank account. To check i</w:t>
      </w:r>
      <w:r>
        <w:t xml:space="preserve">t, </w:t>
      </w:r>
      <w:r w:rsidR="0094350F">
        <w:t>go to</w:t>
      </w:r>
      <w:r>
        <w:t xml:space="preserve"> </w:t>
      </w:r>
      <w:hyperlink r:id="rId301" w:history="1">
        <w:r w:rsidR="0094350F" w:rsidRPr="00B13723">
          <w:rPr>
            <w:rStyle w:val="Hyperlink"/>
          </w:rPr>
          <w:t>https</w:t>
        </w:r>
        <w:r w:rsidR="0094350F" w:rsidRPr="0094350F">
          <w:rPr>
            <w:rStyle w:val="Hyperlink"/>
          </w:rPr>
          <w:t>://</w:t>
        </w:r>
        <w:r w:rsidR="0094350F" w:rsidRPr="00B13723">
          <w:rPr>
            <w:rStyle w:val="Hyperlink"/>
          </w:rPr>
          <w:t>mijn</w:t>
        </w:r>
        <w:r w:rsidR="0094350F" w:rsidRPr="0094350F">
          <w:rPr>
            <w:rStyle w:val="Hyperlink"/>
          </w:rPr>
          <w:t>.</w:t>
        </w:r>
        <w:r w:rsidR="0094350F" w:rsidRPr="00B13723">
          <w:rPr>
            <w:rStyle w:val="Hyperlink"/>
          </w:rPr>
          <w:t>belastingdienst</w:t>
        </w:r>
        <w:r w:rsidR="0094350F" w:rsidRPr="0094350F">
          <w:rPr>
            <w:rStyle w:val="Hyperlink"/>
          </w:rPr>
          <w:t>.</w:t>
        </w:r>
        <w:r w:rsidR="0094350F" w:rsidRPr="00B13723">
          <w:rPr>
            <w:rStyle w:val="Hyperlink"/>
          </w:rPr>
          <w:t>nl</w:t>
        </w:r>
        <w:r w:rsidR="0094350F" w:rsidRPr="0094350F">
          <w:rPr>
            <w:rStyle w:val="Hyperlink"/>
          </w:rPr>
          <w:t>/</w:t>
        </w:r>
        <w:r w:rsidR="0094350F" w:rsidRPr="00B13723">
          <w:rPr>
            <w:rStyle w:val="Hyperlink"/>
          </w:rPr>
          <w:t>mbd</w:t>
        </w:r>
        <w:r w:rsidR="0094350F" w:rsidRPr="0094350F">
          <w:rPr>
            <w:rStyle w:val="Hyperlink"/>
          </w:rPr>
          <w:t>-</w:t>
        </w:r>
        <w:r w:rsidR="0094350F" w:rsidRPr="00B13723">
          <w:rPr>
            <w:rStyle w:val="Hyperlink"/>
          </w:rPr>
          <w:t>pmb</w:t>
        </w:r>
        <w:r w:rsidR="0094350F" w:rsidRPr="0094350F">
          <w:rPr>
            <w:rStyle w:val="Hyperlink"/>
          </w:rPr>
          <w:t>/</w:t>
        </w:r>
        <w:r w:rsidR="0094350F" w:rsidRPr="00B13723">
          <w:rPr>
            <w:rStyle w:val="Hyperlink"/>
          </w:rPr>
          <w:t>Mijn</w:t>
        </w:r>
        <w:r w:rsidR="0094350F" w:rsidRPr="0094350F">
          <w:rPr>
            <w:rStyle w:val="Hyperlink"/>
          </w:rPr>
          <w:t>-</w:t>
        </w:r>
        <w:r w:rsidR="0094350F" w:rsidRPr="00B13723">
          <w:rPr>
            <w:rStyle w:val="Hyperlink"/>
          </w:rPr>
          <w:t>gegevens</w:t>
        </w:r>
      </w:hyperlink>
      <w:r w:rsidR="0094350F">
        <w:t xml:space="preserve"> and </w:t>
      </w:r>
      <w:r w:rsidR="005D2391">
        <w:t xml:space="preserve">check the </w:t>
      </w:r>
      <w:proofErr w:type="spellStart"/>
      <w:r w:rsidR="003318A3" w:rsidRPr="00281CD3">
        <w:rPr>
          <w:b/>
          <w:bCs/>
        </w:rPr>
        <w:t>Rekeningnummer</w:t>
      </w:r>
      <w:proofErr w:type="spellEnd"/>
      <w:r w:rsidR="005D2391" w:rsidRPr="00281CD3">
        <w:rPr>
          <w:b/>
          <w:bCs/>
        </w:rPr>
        <w:t xml:space="preserve"> </w:t>
      </w:r>
      <w:r w:rsidR="005D2391">
        <w:t>field</w:t>
      </w:r>
      <w:r w:rsidR="0006594A">
        <w:t>:</w:t>
      </w:r>
    </w:p>
    <w:p w14:paraId="1A1E0342" w14:textId="77777777" w:rsidR="0006594A" w:rsidRDefault="0006594A" w:rsidP="003318A3">
      <w:pPr>
        <w:pStyle w:val="BodyText"/>
      </w:pPr>
      <w:r>
        <w:t xml:space="preserve">- </w:t>
      </w:r>
      <w:r w:rsidR="00B878C5">
        <w:t>If</w:t>
      </w:r>
      <w:r w:rsidR="00B878C5" w:rsidRPr="00B878C5">
        <w:t xml:space="preserve"> </w:t>
      </w:r>
      <w:r w:rsidR="00F41083">
        <w:t>you can see the number, it’s ok.</w:t>
      </w:r>
    </w:p>
    <w:p w14:paraId="6E7B177D" w14:textId="0D71C85C" w:rsidR="00141D10" w:rsidRPr="00B878C5" w:rsidRDefault="0006594A" w:rsidP="003318A3">
      <w:pPr>
        <w:pStyle w:val="BodyText"/>
      </w:pPr>
      <w:r>
        <w:t>-</w:t>
      </w:r>
      <w:r w:rsidR="00F41083">
        <w:t xml:space="preserve"> If not, </w:t>
      </w:r>
      <w:r w:rsidR="00B80CB7">
        <w:t xml:space="preserve">click </w:t>
      </w:r>
      <w:proofErr w:type="spellStart"/>
      <w:r w:rsidR="003318A3" w:rsidRPr="00B80CB7">
        <w:rPr>
          <w:b/>
          <w:bCs/>
        </w:rPr>
        <w:t>Mijn</w:t>
      </w:r>
      <w:proofErr w:type="spellEnd"/>
      <w:r w:rsidR="003318A3" w:rsidRPr="00B80CB7">
        <w:rPr>
          <w:b/>
          <w:bCs/>
        </w:rPr>
        <w:t xml:space="preserve"> </w:t>
      </w:r>
      <w:proofErr w:type="spellStart"/>
      <w:r w:rsidR="003318A3" w:rsidRPr="00B80CB7">
        <w:rPr>
          <w:b/>
          <w:bCs/>
        </w:rPr>
        <w:t>rekeningnummer</w:t>
      </w:r>
      <w:proofErr w:type="spellEnd"/>
      <w:r w:rsidR="003318A3" w:rsidRPr="00B80CB7">
        <w:rPr>
          <w:b/>
          <w:bCs/>
        </w:rPr>
        <w:t xml:space="preserve"> </w:t>
      </w:r>
      <w:proofErr w:type="spellStart"/>
      <w:r w:rsidR="003318A3" w:rsidRPr="00B80CB7">
        <w:rPr>
          <w:b/>
          <w:bCs/>
        </w:rPr>
        <w:t>doorgeven</w:t>
      </w:r>
      <w:proofErr w:type="spellEnd"/>
      <w:r w:rsidR="003318A3" w:rsidRPr="00B80CB7">
        <w:rPr>
          <w:b/>
          <w:bCs/>
        </w:rPr>
        <w:t xml:space="preserve"> of </w:t>
      </w:r>
      <w:proofErr w:type="spellStart"/>
      <w:r w:rsidR="003318A3" w:rsidRPr="00B80CB7">
        <w:rPr>
          <w:b/>
          <w:bCs/>
        </w:rPr>
        <w:t>wijzigen</w:t>
      </w:r>
      <w:proofErr w:type="spellEnd"/>
      <w:r w:rsidR="003318A3" w:rsidRPr="00B878C5">
        <w:t xml:space="preserve"> </w:t>
      </w:r>
      <w:r w:rsidR="00B80CB7">
        <w:t xml:space="preserve">and enter your </w:t>
      </w:r>
      <w:r w:rsidR="003318A3">
        <w:t>BSN</w:t>
      </w:r>
      <w:r w:rsidR="003318A3" w:rsidRPr="00B878C5">
        <w:t xml:space="preserve"> </w:t>
      </w:r>
      <w:r w:rsidR="00B80CB7">
        <w:t xml:space="preserve">and </w:t>
      </w:r>
      <w:r w:rsidR="00920AEA">
        <w:t>bank account</w:t>
      </w:r>
      <w:r w:rsidR="00AC3E33">
        <w:t xml:space="preserve"> number</w:t>
      </w:r>
      <w:r w:rsidR="003318A3" w:rsidRPr="00B878C5">
        <w:t>.</w:t>
      </w:r>
      <w:r w:rsidR="00387FDC">
        <w:t xml:space="preserve"> No need to send a letter to the tax office</w:t>
      </w:r>
      <w:r w:rsidR="003219B3">
        <w:t>.</w:t>
      </w:r>
    </w:p>
    <w:p w14:paraId="5B4C0160" w14:textId="77777777" w:rsidR="005618F7" w:rsidRPr="00B878C5" w:rsidRDefault="005618F7" w:rsidP="005618F7">
      <w:pPr>
        <w:pStyle w:val="BodyText"/>
      </w:pPr>
    </w:p>
    <w:p w14:paraId="4AD44BDF" w14:textId="5C23BCCA" w:rsidR="00633EBC" w:rsidRDefault="004463C9" w:rsidP="00633EBC">
      <w:pPr>
        <w:pStyle w:val="BodyText"/>
        <w:rPr>
          <w:b/>
          <w:bCs/>
        </w:rPr>
      </w:pPr>
      <w:r>
        <w:rPr>
          <w:b/>
          <w:bCs/>
        </w:rPr>
        <w:t>T</w:t>
      </w:r>
      <w:r w:rsidR="00633EBC" w:rsidRPr="00874313">
        <w:rPr>
          <w:b/>
          <w:bCs/>
        </w:rPr>
        <w:t>ip</w:t>
      </w:r>
      <w:r w:rsidR="00633EBC">
        <w:rPr>
          <w:b/>
          <w:bCs/>
        </w:rPr>
        <w:t>s</w:t>
      </w:r>
    </w:p>
    <w:p w14:paraId="4D6F8ECA" w14:textId="77777777" w:rsidR="00633EBC" w:rsidRDefault="00633EBC" w:rsidP="00633EBC">
      <w:pPr>
        <w:pStyle w:val="BodyText"/>
        <w:rPr>
          <w:lang w:val="en-GB"/>
        </w:rPr>
      </w:pPr>
      <w:r>
        <w:rPr>
          <w:b/>
          <w:bCs/>
        </w:rPr>
        <w:t xml:space="preserve">- </w:t>
      </w:r>
      <w:r>
        <w:t xml:space="preserve">Subscribe to newsletters from the tax office at </w:t>
      </w:r>
      <w:hyperlink r:id="rId302" w:anchor="/mijngegevens/notificaties" w:history="1">
        <w:r w:rsidRPr="00054199">
          <w:rPr>
            <w:rStyle w:val="Hyperlink"/>
          </w:rPr>
          <w:t>https://mijnzakelijk.belastingdienst.nl/onp/#/mijngegevens/notificaties</w:t>
        </w:r>
      </w:hyperlink>
    </w:p>
    <w:p w14:paraId="4DAD8CB9" w14:textId="557625C7" w:rsidR="00BD4193" w:rsidRDefault="001D1098" w:rsidP="00BD4193">
      <w:pPr>
        <w:pStyle w:val="BodyText"/>
        <w:rPr>
          <w:lang w:val="en-GB"/>
        </w:rPr>
      </w:pPr>
      <w:r>
        <w:rPr>
          <w:lang w:val="en-GB"/>
        </w:rPr>
        <w:t xml:space="preserve">- </w:t>
      </w:r>
      <w:r w:rsidR="00BD4193">
        <w:rPr>
          <w:lang w:val="en-GB"/>
        </w:rPr>
        <w:t xml:space="preserve">Download the </w:t>
      </w:r>
      <w:proofErr w:type="spellStart"/>
      <w:r w:rsidR="00BD4193" w:rsidRPr="00BD4193">
        <w:rPr>
          <w:i/>
          <w:iCs/>
          <w:lang w:val="en-GB"/>
        </w:rPr>
        <w:t>aangifte</w:t>
      </w:r>
      <w:proofErr w:type="spellEnd"/>
      <w:r w:rsidR="00BD4193" w:rsidRPr="00BD4193">
        <w:rPr>
          <w:i/>
          <w:iCs/>
          <w:lang w:val="en-GB"/>
        </w:rPr>
        <w:t xml:space="preserve"> </w:t>
      </w:r>
      <w:proofErr w:type="spellStart"/>
      <w:r w:rsidR="00BD4193" w:rsidRPr="00BD4193">
        <w:rPr>
          <w:i/>
          <w:iCs/>
          <w:lang w:val="en-GB"/>
        </w:rPr>
        <w:t>inkomstenbelasting</w:t>
      </w:r>
      <w:proofErr w:type="spellEnd"/>
      <w:r w:rsidR="00BD4193" w:rsidRPr="00BD4193">
        <w:rPr>
          <w:lang w:val="en-GB"/>
        </w:rPr>
        <w:t xml:space="preserve"> app (select NL in the Apple Store)</w:t>
      </w:r>
      <w:r w:rsidR="00BD4193">
        <w:rPr>
          <w:lang w:val="en-GB"/>
        </w:rPr>
        <w:t xml:space="preserve"> to </w:t>
      </w:r>
      <w:r w:rsidR="00BD4193" w:rsidRPr="00BD4193">
        <w:rPr>
          <w:lang w:val="en-GB"/>
        </w:rPr>
        <w:t>file your annual tax declaration.</w:t>
      </w:r>
    </w:p>
    <w:p w14:paraId="1B23715B" w14:textId="7B4362E9" w:rsidR="00F6303A" w:rsidRDefault="00BD4193" w:rsidP="00F6303A">
      <w:pPr>
        <w:pStyle w:val="BodyText"/>
      </w:pPr>
      <w:r>
        <w:rPr>
          <w:lang w:val="en-GB"/>
        </w:rPr>
        <w:t xml:space="preserve">- </w:t>
      </w:r>
      <w:r w:rsidR="001D1098">
        <w:rPr>
          <w:lang w:val="en-GB"/>
        </w:rPr>
        <w:t xml:space="preserve">If needed, request </w:t>
      </w:r>
      <w:r w:rsidR="00C45702" w:rsidRPr="00C45702">
        <w:t xml:space="preserve">a delay in filing a </w:t>
      </w:r>
      <w:r w:rsidR="00C45702">
        <w:t xml:space="preserve">tax </w:t>
      </w:r>
      <w:r w:rsidR="00C45702" w:rsidRPr="00C45702">
        <w:t>declaration</w:t>
      </w:r>
      <w:r w:rsidR="00C45702">
        <w:t>.</w:t>
      </w:r>
      <w:r w:rsidR="00A44ECA">
        <w:t xml:space="preserve"> </w:t>
      </w:r>
      <w:r w:rsidR="00582044">
        <w:t>The tax office usually accepts the delay t</w:t>
      </w:r>
      <w:r w:rsidR="00F6303A">
        <w:t>ill the end of September.</w:t>
      </w:r>
    </w:p>
    <w:p w14:paraId="0251E74F" w14:textId="77777777" w:rsidR="00F6303A" w:rsidRPr="00F6303A" w:rsidRDefault="00F6303A" w:rsidP="007F0C29">
      <w:pPr>
        <w:pStyle w:val="BodyText"/>
      </w:pPr>
    </w:p>
    <w:p w14:paraId="0795A061" w14:textId="775EC29C" w:rsidR="00742FD7" w:rsidRDefault="009C642A" w:rsidP="007F0C29">
      <w:pPr>
        <w:pStyle w:val="BodyText"/>
        <w:rPr>
          <w:lang w:val="en-GB"/>
        </w:rPr>
      </w:pPr>
      <w:r w:rsidRPr="009C642A">
        <w:rPr>
          <w:b/>
          <w:bCs/>
          <w:lang w:val="en-GB"/>
        </w:rPr>
        <w:t>Note:</w:t>
      </w:r>
      <w:r>
        <w:rPr>
          <w:lang w:val="en-GB"/>
        </w:rPr>
        <w:t xml:space="preserve"> </w:t>
      </w:r>
      <w:r w:rsidR="00742FD7">
        <w:rPr>
          <w:lang w:val="en-GB"/>
        </w:rPr>
        <w:t xml:space="preserve">If you do not file a tax declaration on time, </w:t>
      </w:r>
      <w:r w:rsidR="007F0C29">
        <w:rPr>
          <w:lang w:val="en-GB"/>
        </w:rPr>
        <w:t>the tax office sends you a r</w:t>
      </w:r>
      <w:r w:rsidR="007F0C29" w:rsidRPr="007F0C29">
        <w:rPr>
          <w:lang w:val="en-GB"/>
        </w:rPr>
        <w:t xml:space="preserve">eminder </w:t>
      </w:r>
      <w:r w:rsidR="007F0C29">
        <w:rPr>
          <w:lang w:val="en-GB"/>
        </w:rPr>
        <w:t>and give</w:t>
      </w:r>
      <w:r w:rsidR="00C35991">
        <w:rPr>
          <w:lang w:val="en-GB"/>
        </w:rPr>
        <w:t>s</w:t>
      </w:r>
      <w:r w:rsidR="007F0C29">
        <w:rPr>
          <w:lang w:val="en-GB"/>
        </w:rPr>
        <w:t xml:space="preserve"> </w:t>
      </w:r>
      <w:r w:rsidR="00C35991">
        <w:rPr>
          <w:lang w:val="en-GB"/>
        </w:rPr>
        <w:t>a</w:t>
      </w:r>
      <w:r w:rsidR="007F0C29" w:rsidRPr="007F0C29">
        <w:rPr>
          <w:lang w:val="en-GB"/>
        </w:rPr>
        <w:t xml:space="preserve"> month</w:t>
      </w:r>
      <w:r w:rsidR="001249D9">
        <w:rPr>
          <w:lang w:val="en-GB"/>
        </w:rPr>
        <w:t xml:space="preserve">. If you </w:t>
      </w:r>
      <w:r w:rsidR="00890A5D">
        <w:rPr>
          <w:lang w:val="en-GB"/>
        </w:rPr>
        <w:t xml:space="preserve">still do not file </w:t>
      </w:r>
      <w:r w:rsidR="00FF3437">
        <w:rPr>
          <w:lang w:val="en-GB"/>
        </w:rPr>
        <w:t xml:space="preserve">the </w:t>
      </w:r>
      <w:r w:rsidR="00890A5D">
        <w:rPr>
          <w:lang w:val="en-GB"/>
        </w:rPr>
        <w:t xml:space="preserve">declaration, they send a second reminder and give </w:t>
      </w:r>
      <w:r w:rsidR="007E7F2D">
        <w:rPr>
          <w:lang w:val="en-GB"/>
        </w:rPr>
        <w:t xml:space="preserve">you </w:t>
      </w:r>
      <w:r w:rsidR="00890A5D">
        <w:rPr>
          <w:lang w:val="en-GB"/>
        </w:rPr>
        <w:t>5 days</w:t>
      </w:r>
      <w:r w:rsidR="00C2178C">
        <w:rPr>
          <w:lang w:val="en-GB"/>
        </w:rPr>
        <w:t>. If you</w:t>
      </w:r>
      <w:r>
        <w:rPr>
          <w:lang w:val="en-GB"/>
        </w:rPr>
        <w:t xml:space="preserve"> still do not file the declaration, you will be </w:t>
      </w:r>
      <w:r w:rsidR="007F0C29" w:rsidRPr="007F0C29">
        <w:rPr>
          <w:lang w:val="en-GB"/>
        </w:rPr>
        <w:t>fine</w:t>
      </w:r>
      <w:r>
        <w:rPr>
          <w:lang w:val="en-GB"/>
        </w:rPr>
        <w:t>d.</w:t>
      </w:r>
    </w:p>
    <w:p w14:paraId="4B6FE011" w14:textId="77777777" w:rsidR="00742FD7" w:rsidRDefault="00742FD7" w:rsidP="00633EBC">
      <w:pPr>
        <w:pStyle w:val="BodyText"/>
        <w:rPr>
          <w:lang w:val="en-GB"/>
        </w:rPr>
      </w:pPr>
    </w:p>
    <w:p w14:paraId="34F105E8" w14:textId="46649B62" w:rsidR="00633EBC" w:rsidRDefault="00633EBC" w:rsidP="00633EBC">
      <w:pPr>
        <w:pStyle w:val="BodyText"/>
        <w:rPr>
          <w:lang w:val="en-GB"/>
        </w:rPr>
      </w:pPr>
      <w:r w:rsidRPr="00245DAA">
        <w:rPr>
          <w:lang w:val="en-GB"/>
        </w:rPr>
        <w:t xml:space="preserve">When </w:t>
      </w:r>
      <w:r>
        <w:rPr>
          <w:lang w:val="en-GB"/>
        </w:rPr>
        <w:t xml:space="preserve">you </w:t>
      </w:r>
      <w:r w:rsidRPr="00245DAA">
        <w:rPr>
          <w:lang w:val="en-GB"/>
        </w:rPr>
        <w:t xml:space="preserve">fill </w:t>
      </w:r>
      <w:r>
        <w:rPr>
          <w:lang w:val="en-GB"/>
        </w:rPr>
        <w:t xml:space="preserve">in </w:t>
      </w:r>
      <w:r w:rsidRPr="00245DAA">
        <w:rPr>
          <w:lang w:val="en-GB"/>
        </w:rPr>
        <w:t xml:space="preserve">the declaration, </w:t>
      </w:r>
      <w:r>
        <w:rPr>
          <w:lang w:val="en-GB"/>
        </w:rPr>
        <w:t xml:space="preserve">consider </w:t>
      </w:r>
      <w:r w:rsidRPr="00245DAA">
        <w:rPr>
          <w:lang w:val="en-GB"/>
        </w:rPr>
        <w:t>all acquisitions</w:t>
      </w:r>
      <w:r w:rsidRPr="00C46D24">
        <w:t xml:space="preserve"> </w:t>
      </w:r>
      <w:r>
        <w:t xml:space="preserve">and </w:t>
      </w:r>
      <w:r w:rsidRPr="00C46D24">
        <w:rPr>
          <w:lang w:val="en-GB"/>
        </w:rPr>
        <w:t>withdrawal</w:t>
      </w:r>
      <w:r>
        <w:rPr>
          <w:lang w:val="en-GB"/>
        </w:rPr>
        <w:t xml:space="preserve">s </w:t>
      </w:r>
      <w:r w:rsidRPr="00245DAA">
        <w:rPr>
          <w:lang w:val="en-GB"/>
        </w:rPr>
        <w:t xml:space="preserve">during the </w:t>
      </w:r>
      <w:r>
        <w:rPr>
          <w:lang w:val="en-GB"/>
        </w:rPr>
        <w:t xml:space="preserve">declaration </w:t>
      </w:r>
      <w:r w:rsidRPr="00245DAA">
        <w:rPr>
          <w:lang w:val="en-GB"/>
        </w:rPr>
        <w:t>period</w:t>
      </w:r>
      <w:r>
        <w:rPr>
          <w:lang w:val="en-GB"/>
        </w:rPr>
        <w:t xml:space="preserve">. </w:t>
      </w:r>
      <w:r w:rsidR="00D262E9">
        <w:rPr>
          <w:lang w:val="en-GB"/>
        </w:rPr>
        <w:t>I</w:t>
      </w:r>
      <w:r>
        <w:rPr>
          <w:lang w:val="en-GB"/>
        </w:rPr>
        <w:t xml:space="preserve">nclude </w:t>
      </w:r>
      <w:r w:rsidRPr="00245DAA">
        <w:rPr>
          <w:lang w:val="en-GB"/>
        </w:rPr>
        <w:t xml:space="preserve">the purchase of </w:t>
      </w:r>
      <w:r>
        <w:rPr>
          <w:lang w:val="en-GB"/>
        </w:rPr>
        <w:t xml:space="preserve">property, </w:t>
      </w:r>
      <w:r w:rsidRPr="00245DAA">
        <w:rPr>
          <w:lang w:val="en-GB"/>
        </w:rPr>
        <w:t>a car</w:t>
      </w:r>
      <w:r>
        <w:rPr>
          <w:lang w:val="en-GB"/>
        </w:rPr>
        <w:t>,</w:t>
      </w:r>
      <w:r w:rsidRPr="00245DAA">
        <w:rPr>
          <w:lang w:val="en-GB"/>
        </w:rPr>
        <w:t xml:space="preserve"> or other </w:t>
      </w:r>
      <w:r>
        <w:rPr>
          <w:lang w:val="en-GB"/>
        </w:rPr>
        <w:t xml:space="preserve">items </w:t>
      </w:r>
      <w:r w:rsidRPr="00245DAA">
        <w:rPr>
          <w:lang w:val="en-GB"/>
        </w:rPr>
        <w:t xml:space="preserve">to receive </w:t>
      </w:r>
      <w:r>
        <w:rPr>
          <w:lang w:val="en-GB"/>
        </w:rPr>
        <w:t>a tax return.</w:t>
      </w:r>
      <w:r w:rsidR="008352DF" w:rsidRPr="008352DF">
        <w:t xml:space="preserve"> </w:t>
      </w:r>
      <w:r w:rsidR="004C536F">
        <w:t xml:space="preserve">If you have a </w:t>
      </w:r>
      <w:r w:rsidR="008352DF" w:rsidRPr="008352DF">
        <w:rPr>
          <w:lang w:val="en-GB"/>
        </w:rPr>
        <w:t xml:space="preserve">mortgage, </w:t>
      </w:r>
      <w:r w:rsidR="004C536F">
        <w:rPr>
          <w:lang w:val="en-GB"/>
        </w:rPr>
        <w:t>m</w:t>
      </w:r>
      <w:r w:rsidR="008352DF" w:rsidRPr="008352DF">
        <w:rPr>
          <w:lang w:val="en-GB"/>
        </w:rPr>
        <w:t>ention</w:t>
      </w:r>
      <w:r w:rsidR="004C536F">
        <w:rPr>
          <w:lang w:val="en-GB"/>
        </w:rPr>
        <w:t xml:space="preserve"> </w:t>
      </w:r>
      <w:r w:rsidR="008352DF" w:rsidRPr="008352DF">
        <w:rPr>
          <w:lang w:val="en-GB"/>
        </w:rPr>
        <w:t xml:space="preserve">it. The tax office knows about it automatically, but you still need to </w:t>
      </w:r>
      <w:r w:rsidR="003750B9">
        <w:rPr>
          <w:lang w:val="en-GB"/>
        </w:rPr>
        <w:t>include the mortgage in your declaration.</w:t>
      </w:r>
    </w:p>
    <w:p w14:paraId="6C1AA12C" w14:textId="77777777" w:rsidR="00C00BFE" w:rsidRDefault="00C00BFE" w:rsidP="00633EBC">
      <w:pPr>
        <w:pStyle w:val="BodyText"/>
      </w:pPr>
    </w:p>
    <w:p w14:paraId="67735DBF" w14:textId="77777777" w:rsidR="00633EBC" w:rsidRDefault="00633EBC" w:rsidP="00633EBC">
      <w:pPr>
        <w:pStyle w:val="BodyText"/>
        <w:rPr>
          <w:b/>
          <w:bCs/>
        </w:rPr>
      </w:pPr>
      <w:r w:rsidRPr="00CC2839">
        <w:rPr>
          <w:b/>
          <w:bCs/>
        </w:rPr>
        <w:t xml:space="preserve">For </w:t>
      </w:r>
      <w:proofErr w:type="spellStart"/>
      <w:r w:rsidRPr="00CC2839">
        <w:rPr>
          <w:b/>
          <w:bCs/>
        </w:rPr>
        <w:t>EPAMers</w:t>
      </w:r>
      <w:proofErr w:type="spellEnd"/>
    </w:p>
    <w:p w14:paraId="43C7AFC7" w14:textId="77777777" w:rsidR="00976776" w:rsidRDefault="00976776" w:rsidP="00976776">
      <w:pPr>
        <w:pStyle w:val="BodyText"/>
      </w:pPr>
      <w:proofErr w:type="spellStart"/>
      <w:r>
        <w:t>EPAMers</w:t>
      </w:r>
      <w:proofErr w:type="spellEnd"/>
      <w:r>
        <w:t xml:space="preserve"> usually file declarations according to Box 3 + Ruling. Watch a video at </w:t>
      </w:r>
      <w:hyperlink r:id="rId303" w:history="1">
        <w:r w:rsidRPr="00054199">
          <w:rPr>
            <w:rStyle w:val="Hyperlink"/>
          </w:rPr>
          <w:t>https://www.youtube.com/watch?v=T3CwB5rFkD0&amp;ab_channel=NalogNL</w:t>
        </w:r>
      </w:hyperlink>
    </w:p>
    <w:p w14:paraId="389D38B4" w14:textId="77777777" w:rsidR="00976776" w:rsidRPr="00CC2839" w:rsidRDefault="00976776" w:rsidP="00633EBC">
      <w:pPr>
        <w:pStyle w:val="BodyText"/>
        <w:rPr>
          <w:b/>
          <w:bCs/>
        </w:rPr>
      </w:pPr>
    </w:p>
    <w:p w14:paraId="4FE04958" w14:textId="77777777" w:rsidR="00633EBC" w:rsidRDefault="00633EBC" w:rsidP="00633EBC">
      <w:pPr>
        <w:pStyle w:val="BodyText"/>
      </w:pPr>
      <w:r>
        <w:t>- I</w:t>
      </w:r>
      <w:r w:rsidRPr="000F5E9A">
        <w:t>f you were not resident in NL for the whole year</w:t>
      </w:r>
      <w:r>
        <w:t>, file an M-form (migration).</w:t>
      </w:r>
    </w:p>
    <w:p w14:paraId="6A6A9074" w14:textId="77777777" w:rsidR="00633EBC" w:rsidRDefault="00633EBC" w:rsidP="00633EBC">
      <w:pPr>
        <w:pStyle w:val="BodyText"/>
      </w:pPr>
      <w:r>
        <w:t>- If you were resident in NL for the whole year, file your annual tax declaration in March.</w:t>
      </w:r>
    </w:p>
    <w:p w14:paraId="1BFAB0D0" w14:textId="1D5BB830" w:rsidR="00633EBC" w:rsidRPr="00976776" w:rsidRDefault="00633EBC" w:rsidP="00976776">
      <w:pPr>
        <w:pStyle w:val="BodyText"/>
      </w:pPr>
      <w:r>
        <w:t xml:space="preserve">For details, see </w:t>
      </w:r>
      <w:hyperlink r:id="rId304" w:anchor="/lh/aangifte" w:history="1">
        <w:r w:rsidRPr="00054199">
          <w:rPr>
            <w:rStyle w:val="Hyperlink"/>
          </w:rPr>
          <w:t>https://mijnzakelijk.belastingdienst.nl/onp/#/lh/aangifte</w:t>
        </w:r>
      </w:hyperlink>
    </w:p>
    <w:p w14:paraId="7416EC68" w14:textId="77777777" w:rsidR="00976776" w:rsidRDefault="00976776" w:rsidP="00633EBC">
      <w:pPr>
        <w:pStyle w:val="BodyText"/>
        <w:rPr>
          <w:b/>
          <w:bCs/>
        </w:rPr>
      </w:pPr>
    </w:p>
    <w:p w14:paraId="5DA55AF8" w14:textId="6A4AEE52" w:rsidR="00456C73" w:rsidRDefault="00456C73" w:rsidP="00633EBC">
      <w:pPr>
        <w:pStyle w:val="BodyText"/>
        <w:rPr>
          <w:b/>
          <w:bCs/>
        </w:rPr>
      </w:pPr>
      <w:r>
        <w:rPr>
          <w:b/>
          <w:bCs/>
        </w:rPr>
        <w:t xml:space="preserve">For employees with </w:t>
      </w:r>
      <w:r w:rsidR="007E7F32">
        <w:rPr>
          <w:b/>
          <w:bCs/>
        </w:rPr>
        <w:t>the 30% ruling</w:t>
      </w:r>
    </w:p>
    <w:p w14:paraId="0C9DE6A1" w14:textId="0A3891BD" w:rsidR="007E7F32" w:rsidRDefault="005660F7" w:rsidP="00633EBC">
      <w:pPr>
        <w:pStyle w:val="BodyText"/>
        <w:rPr>
          <w:b/>
          <w:bCs/>
        </w:rPr>
      </w:pPr>
      <w:r>
        <w:lastRenderedPageBreak/>
        <w:t>While filling in a tax declaration, e</w:t>
      </w:r>
      <w:r w:rsidR="007E7F32">
        <w:t>mployees who have the 30% ruling</w:t>
      </w:r>
      <w:r>
        <w:t xml:space="preserve"> </w:t>
      </w:r>
      <w:r w:rsidR="007E7F32">
        <w:t>do not mention</w:t>
      </w:r>
      <w:r>
        <w:t xml:space="preserve"> their </w:t>
      </w:r>
      <w:r w:rsidR="007C0701">
        <w:t xml:space="preserve">savings, </w:t>
      </w:r>
      <w:r w:rsidR="00612776">
        <w:t xml:space="preserve">real </w:t>
      </w:r>
      <w:r w:rsidR="007C0701">
        <w:t>property</w:t>
      </w:r>
      <w:r w:rsidR="00612776">
        <w:t xml:space="preserve">, </w:t>
      </w:r>
      <w:r w:rsidR="007C0701">
        <w:t xml:space="preserve">vehicles, </w:t>
      </w:r>
      <w:r w:rsidR="005347A9">
        <w:t xml:space="preserve">and </w:t>
      </w:r>
      <w:r w:rsidR="00060BEE" w:rsidRPr="00060BEE">
        <w:t>stock</w:t>
      </w:r>
      <w:r w:rsidR="00060BEE">
        <w:t>s</w:t>
      </w:r>
      <w:r w:rsidR="007E7F32">
        <w:t>.</w:t>
      </w:r>
      <w:r w:rsidR="005347A9">
        <w:t xml:space="preserve"> They mention only their income.</w:t>
      </w:r>
    </w:p>
    <w:p w14:paraId="29D3FAD5" w14:textId="77777777" w:rsidR="00456C73" w:rsidRDefault="00456C73" w:rsidP="00633EBC">
      <w:pPr>
        <w:pStyle w:val="BodyText"/>
        <w:rPr>
          <w:b/>
          <w:bCs/>
        </w:rPr>
      </w:pPr>
    </w:p>
    <w:p w14:paraId="7B5DEE94" w14:textId="62B5D0C4" w:rsidR="00633EBC" w:rsidRDefault="00633EBC" w:rsidP="00633EBC">
      <w:pPr>
        <w:pStyle w:val="BodyText"/>
        <w:rPr>
          <w:b/>
          <w:bCs/>
        </w:rPr>
      </w:pPr>
      <w:r w:rsidRPr="00E14DD4">
        <w:rPr>
          <w:b/>
          <w:bCs/>
        </w:rPr>
        <w:t>For ZZP</w:t>
      </w:r>
    </w:p>
    <w:p w14:paraId="2BCDA567" w14:textId="3239CC15" w:rsidR="00AD0607" w:rsidRDefault="00AD0607" w:rsidP="00633EBC">
      <w:pPr>
        <w:pStyle w:val="BodyText"/>
      </w:pPr>
      <w:proofErr w:type="spellStart"/>
      <w:r>
        <w:t>ZZPers</w:t>
      </w:r>
      <w:proofErr w:type="spellEnd"/>
      <w:r>
        <w:t xml:space="preserve"> usually file declarations according to Box </w:t>
      </w:r>
      <w:r w:rsidR="00D5527C">
        <w:t>1.</w:t>
      </w:r>
    </w:p>
    <w:p w14:paraId="2991EA73" w14:textId="77777777" w:rsidR="00AD0607" w:rsidRDefault="00AD0607" w:rsidP="00633EBC">
      <w:pPr>
        <w:pStyle w:val="BodyText"/>
      </w:pPr>
    </w:p>
    <w:p w14:paraId="5D96ADDB" w14:textId="0287B8EA" w:rsidR="00633EBC" w:rsidRDefault="00633EBC" w:rsidP="00633EBC">
      <w:pPr>
        <w:pStyle w:val="BodyText"/>
      </w:pPr>
      <w:proofErr w:type="spellStart"/>
      <w:r w:rsidRPr="0020730C">
        <w:t>ZZPers</w:t>
      </w:r>
      <w:proofErr w:type="spellEnd"/>
      <w:r w:rsidRPr="0020730C">
        <w:t xml:space="preserve"> </w:t>
      </w:r>
      <w:proofErr w:type="gramStart"/>
      <w:r w:rsidRPr="0020730C">
        <w:t>have to</w:t>
      </w:r>
      <w:proofErr w:type="gramEnd"/>
      <w:r w:rsidRPr="0020730C">
        <w:t xml:space="preserve"> file the following tax documents:</w:t>
      </w:r>
    </w:p>
    <w:p w14:paraId="7898A1C4" w14:textId="77777777" w:rsidR="00633EBC" w:rsidRPr="00661805" w:rsidRDefault="00633EBC" w:rsidP="00633EBC">
      <w:pPr>
        <w:pStyle w:val="BodyText"/>
      </w:pPr>
      <w:r w:rsidRPr="00661805">
        <w:t xml:space="preserve">- Annual tax declaration in March. </w:t>
      </w:r>
    </w:p>
    <w:p w14:paraId="413FF440" w14:textId="4D034B0F" w:rsidR="00633EBC" w:rsidRPr="00661805" w:rsidRDefault="00633EBC" w:rsidP="00633EBC">
      <w:pPr>
        <w:pStyle w:val="BodyText"/>
      </w:pPr>
      <w:r w:rsidRPr="00661805">
        <w:t xml:space="preserve">- (Optional) VAT report within the EU 9ICP </w:t>
      </w:r>
      <w:proofErr w:type="spellStart"/>
      <w:r w:rsidRPr="00661805">
        <w:t>aangifte</w:t>
      </w:r>
      <w:proofErr w:type="spellEnd"/>
      <w:r w:rsidR="00AB0372">
        <w:t>.</w:t>
      </w:r>
      <w:r w:rsidR="006A6DE8">
        <w:t xml:space="preserve"> </w:t>
      </w:r>
      <w:r w:rsidRPr="00661805">
        <w:t>If you provide services to a foreign company that has a valid BTW number of an EU country.</w:t>
      </w:r>
    </w:p>
    <w:p w14:paraId="4D8A10D1" w14:textId="7CC03B48" w:rsidR="00633EBC" w:rsidRPr="00661805" w:rsidRDefault="00633EBC" w:rsidP="00633EBC">
      <w:pPr>
        <w:pStyle w:val="BodyText"/>
      </w:pPr>
      <w:r w:rsidRPr="00661805">
        <w:t>- BTW report every quarter</w:t>
      </w:r>
      <w:r>
        <w:t xml:space="preserve">. For details, see </w:t>
      </w:r>
      <w:r w:rsidR="001F4E6C" w:rsidRPr="00EE659B">
        <w:rPr>
          <w:b/>
          <w:bCs/>
        </w:rPr>
        <w:t>Finance</w:t>
      </w:r>
      <w:r w:rsidR="001F4E6C">
        <w:t xml:space="preserve"> &gt; </w:t>
      </w:r>
      <w:r w:rsidR="001F4E6C" w:rsidRPr="00EE659B">
        <w:rPr>
          <w:b/>
          <w:bCs/>
        </w:rPr>
        <w:t>BTW Report</w:t>
      </w:r>
      <w:r>
        <w:t>.</w:t>
      </w:r>
    </w:p>
    <w:p w14:paraId="44B40C66" w14:textId="77777777" w:rsidR="00633EBC" w:rsidRDefault="00633EBC" w:rsidP="00633EBC">
      <w:pPr>
        <w:pStyle w:val="BodyText"/>
        <w:rPr>
          <w:b/>
          <w:bCs/>
        </w:rPr>
      </w:pPr>
    </w:p>
    <w:p w14:paraId="4A4C832A" w14:textId="77777777" w:rsidR="00633EBC" w:rsidRDefault="00633EBC" w:rsidP="00633EBC">
      <w:pPr>
        <w:pStyle w:val="BodyText"/>
      </w:pPr>
      <w:r w:rsidRPr="004F195D">
        <w:rPr>
          <w:b/>
          <w:bCs/>
        </w:rPr>
        <w:t>Note:</w:t>
      </w:r>
      <w:r>
        <w:t xml:space="preserve"> If you have a </w:t>
      </w:r>
      <w:r w:rsidRPr="00CA5EC9">
        <w:t xml:space="preserve">main job, </w:t>
      </w:r>
      <w:r>
        <w:t xml:space="preserve">the tax office does not consider you as an </w:t>
      </w:r>
      <w:r w:rsidRPr="00CA5EC9">
        <w:t>entrepreneur</w:t>
      </w:r>
      <w:r>
        <w:t xml:space="preserve"> as there are some </w:t>
      </w:r>
      <w:r w:rsidRPr="00CA5EC9">
        <w:t>criteria</w:t>
      </w:r>
      <w:r>
        <w:t xml:space="preserve"> for it:</w:t>
      </w:r>
    </w:p>
    <w:p w14:paraId="7450C17D" w14:textId="77777777" w:rsidR="00633EBC" w:rsidRDefault="00633EBC" w:rsidP="00633EBC">
      <w:pPr>
        <w:pStyle w:val="BodyText"/>
      </w:pPr>
      <w:r>
        <w:t>- E</w:t>
      </w:r>
      <w:r w:rsidRPr="00CA5EC9">
        <w:t>ntrepreneurship</w:t>
      </w:r>
      <w:r>
        <w:t xml:space="preserve"> should take you </w:t>
      </w:r>
      <w:r w:rsidRPr="00CA5EC9">
        <w:t>1225 hours a year</w:t>
      </w:r>
      <w:r>
        <w:t>.</w:t>
      </w:r>
    </w:p>
    <w:p w14:paraId="591BD371" w14:textId="77777777" w:rsidR="00633EBC" w:rsidRDefault="00633EBC" w:rsidP="00633EBC">
      <w:pPr>
        <w:pStyle w:val="BodyText"/>
      </w:pPr>
      <w:r>
        <w:t>- E</w:t>
      </w:r>
      <w:r w:rsidRPr="00CA5EC9">
        <w:t>ntrepreneurship</w:t>
      </w:r>
      <w:r>
        <w:t xml:space="preserve"> should bring </w:t>
      </w:r>
      <w:r w:rsidRPr="00CA5EC9">
        <w:t xml:space="preserve">more than half of </w:t>
      </w:r>
      <w:r>
        <w:t xml:space="preserve">your </w:t>
      </w:r>
      <w:r w:rsidRPr="00CA5EC9">
        <w:t>income.</w:t>
      </w:r>
    </w:p>
    <w:p w14:paraId="1B8B79C8" w14:textId="5A9BD22D" w:rsidR="00633EBC" w:rsidRDefault="008578FB" w:rsidP="00633EBC">
      <w:pPr>
        <w:pStyle w:val="BodyText"/>
      </w:pPr>
      <w:r>
        <w:t xml:space="preserve">You </w:t>
      </w:r>
      <w:r w:rsidR="00633EBC" w:rsidRPr="00CA5EC9">
        <w:t xml:space="preserve">can only </w:t>
      </w:r>
      <w:r w:rsidR="00633EBC">
        <w:t xml:space="preserve">use a </w:t>
      </w:r>
      <w:r w:rsidR="00633EBC" w:rsidRPr="00CA5EC9">
        <w:t xml:space="preserve">tax </w:t>
      </w:r>
      <w:r w:rsidR="00633EBC">
        <w:t xml:space="preserve">discount </w:t>
      </w:r>
      <w:r w:rsidR="00633EBC" w:rsidRPr="00CA5EC9">
        <w:t>for small and medium-sized business</w:t>
      </w:r>
      <w:r w:rsidR="00633EBC">
        <w:t xml:space="preserve"> to </w:t>
      </w:r>
      <w:r w:rsidR="00633EBC" w:rsidRPr="00CA5EC9">
        <w:t xml:space="preserve">withdraw 14% of income from taxes. </w:t>
      </w:r>
      <w:r w:rsidR="00633EBC">
        <w:t>You pay e</w:t>
      </w:r>
      <w:r w:rsidR="00633EBC" w:rsidRPr="00CA5EC9">
        <w:t xml:space="preserve">verything else at </w:t>
      </w:r>
      <w:r w:rsidR="00633EBC">
        <w:t xml:space="preserve">ordinary </w:t>
      </w:r>
      <w:r w:rsidR="00633EBC" w:rsidRPr="00CA5EC9">
        <w:t>tax rates.</w:t>
      </w:r>
    </w:p>
    <w:p w14:paraId="49B500DE" w14:textId="77777777" w:rsidR="00633EBC" w:rsidRDefault="00633EBC" w:rsidP="00633EBC">
      <w:pPr>
        <w:pStyle w:val="BodyText"/>
        <w:rPr>
          <w:b/>
          <w:bCs/>
        </w:rPr>
      </w:pPr>
    </w:p>
    <w:p w14:paraId="3FEF1E1D" w14:textId="77777777" w:rsidR="00633EBC" w:rsidRDefault="00633EBC" w:rsidP="00633EBC">
      <w:pPr>
        <w:pStyle w:val="BodyText"/>
      </w:pPr>
      <w:r w:rsidRPr="00D3713F">
        <w:rPr>
          <w:b/>
          <w:bCs/>
        </w:rPr>
        <w:t>For landlords</w:t>
      </w:r>
    </w:p>
    <w:p w14:paraId="536313BA" w14:textId="396CFE78" w:rsidR="00633EBC" w:rsidRDefault="00633EBC" w:rsidP="00633EBC">
      <w:pPr>
        <w:pStyle w:val="BodyText"/>
        <w:rPr>
          <w:rStyle w:val="Hyperlink"/>
        </w:rPr>
      </w:pPr>
      <w:r>
        <w:t xml:space="preserve">The landlords </w:t>
      </w:r>
      <w:r>
        <w:rPr>
          <w:lang w:val="en-GB"/>
        </w:rPr>
        <w:t>who</w:t>
      </w:r>
      <w:r w:rsidRPr="0096197F">
        <w:t xml:space="preserve"> </w:t>
      </w:r>
      <w:r w:rsidRPr="0096197F">
        <w:rPr>
          <w:lang w:val="en-GB"/>
        </w:rPr>
        <w:t>rent</w:t>
      </w:r>
      <w:r w:rsidR="00B46CA2">
        <w:rPr>
          <w:lang w:val="en-GB"/>
        </w:rPr>
        <w:t xml:space="preserve"> out</w:t>
      </w:r>
      <w:r w:rsidRPr="0096197F">
        <w:rPr>
          <w:lang w:val="en-GB"/>
        </w:rPr>
        <w:t xml:space="preserve"> </w:t>
      </w:r>
      <w:r w:rsidR="00B46CA2">
        <w:rPr>
          <w:lang w:val="en-GB"/>
        </w:rPr>
        <w:t xml:space="preserve">their property </w:t>
      </w:r>
      <w:r>
        <w:rPr>
          <w:lang w:val="en-GB"/>
        </w:rPr>
        <w:t>to t</w:t>
      </w:r>
      <w:r w:rsidRPr="0096197F">
        <w:rPr>
          <w:lang w:val="en-GB"/>
        </w:rPr>
        <w:t>enants</w:t>
      </w:r>
      <w:r>
        <w:rPr>
          <w:lang w:val="en-GB"/>
        </w:rPr>
        <w:t xml:space="preserve"> </w:t>
      </w:r>
      <w:proofErr w:type="gramStart"/>
      <w:r>
        <w:rPr>
          <w:lang w:val="en-GB"/>
        </w:rPr>
        <w:t>have to</w:t>
      </w:r>
      <w:proofErr w:type="gramEnd"/>
      <w:r>
        <w:rPr>
          <w:lang w:val="en-GB"/>
        </w:rPr>
        <w:t xml:space="preserve"> file a tax declaration</w:t>
      </w:r>
      <w:r w:rsidR="00781592">
        <w:rPr>
          <w:lang w:val="en-GB"/>
        </w:rPr>
        <w:t xml:space="preserve">, usually </w:t>
      </w:r>
      <w:r w:rsidR="00781592">
        <w:t xml:space="preserve">according to Box 1. </w:t>
      </w:r>
      <w:r>
        <w:rPr>
          <w:lang w:val="en-GB"/>
        </w:rPr>
        <w:t xml:space="preserve">For details, see </w:t>
      </w:r>
      <w:hyperlink r:id="rId305" w:anchor="/vhh/aangifte/" w:history="1">
        <w:r>
          <w:rPr>
            <w:rStyle w:val="Hyperlink"/>
            <w:lang w:val="en-GB"/>
          </w:rPr>
          <w:t>https</w:t>
        </w:r>
        <w:r w:rsidRPr="001659C1">
          <w:rPr>
            <w:rStyle w:val="Hyperlink"/>
          </w:rPr>
          <w:t>://</w:t>
        </w:r>
        <w:proofErr w:type="spellStart"/>
        <w:r>
          <w:rPr>
            <w:rStyle w:val="Hyperlink"/>
            <w:lang w:val="en-GB"/>
          </w:rPr>
          <w:t>mijnzakelijk</w:t>
        </w:r>
        <w:proofErr w:type="spellEnd"/>
        <w:r w:rsidRPr="001659C1">
          <w:rPr>
            <w:rStyle w:val="Hyperlink"/>
          </w:rPr>
          <w:t>.</w:t>
        </w:r>
        <w:proofErr w:type="spellStart"/>
        <w:r>
          <w:rPr>
            <w:rStyle w:val="Hyperlink"/>
            <w:lang w:val="en-GB"/>
          </w:rPr>
          <w:t>belastingdienst</w:t>
        </w:r>
        <w:proofErr w:type="spellEnd"/>
        <w:r w:rsidRPr="001659C1">
          <w:rPr>
            <w:rStyle w:val="Hyperlink"/>
          </w:rPr>
          <w:t>.</w:t>
        </w:r>
        <w:proofErr w:type="spellStart"/>
        <w:r>
          <w:rPr>
            <w:rStyle w:val="Hyperlink"/>
            <w:lang w:val="en-GB"/>
          </w:rPr>
          <w:t>nl</w:t>
        </w:r>
        <w:proofErr w:type="spellEnd"/>
        <w:r w:rsidRPr="001659C1">
          <w:rPr>
            <w:rStyle w:val="Hyperlink"/>
          </w:rPr>
          <w:t>/</w:t>
        </w:r>
        <w:proofErr w:type="spellStart"/>
        <w:r>
          <w:rPr>
            <w:rStyle w:val="Hyperlink"/>
            <w:lang w:val="en-GB"/>
          </w:rPr>
          <w:t>onp</w:t>
        </w:r>
        <w:proofErr w:type="spellEnd"/>
        <w:r w:rsidRPr="001659C1">
          <w:rPr>
            <w:rStyle w:val="Hyperlink"/>
          </w:rPr>
          <w:t>/#/</w:t>
        </w:r>
        <w:proofErr w:type="spellStart"/>
        <w:r>
          <w:rPr>
            <w:rStyle w:val="Hyperlink"/>
            <w:lang w:val="en-GB"/>
          </w:rPr>
          <w:t>vhh</w:t>
        </w:r>
        <w:proofErr w:type="spellEnd"/>
        <w:r w:rsidRPr="001659C1">
          <w:rPr>
            <w:rStyle w:val="Hyperlink"/>
          </w:rPr>
          <w:t>/</w:t>
        </w:r>
        <w:proofErr w:type="spellStart"/>
        <w:r>
          <w:rPr>
            <w:rStyle w:val="Hyperlink"/>
            <w:lang w:val="en-GB"/>
          </w:rPr>
          <w:t>aangifte</w:t>
        </w:r>
        <w:proofErr w:type="spellEnd"/>
        <w:r w:rsidRPr="001659C1">
          <w:rPr>
            <w:rStyle w:val="Hyperlink"/>
          </w:rPr>
          <w:t>/</w:t>
        </w:r>
      </w:hyperlink>
    </w:p>
    <w:p w14:paraId="75D9E452" w14:textId="5767AD02" w:rsidR="00FD384E" w:rsidRDefault="00FD384E" w:rsidP="006E6EDE">
      <w:pPr>
        <w:pStyle w:val="Heading2"/>
        <w:keepNext w:val="0"/>
        <w:pageBreakBefore/>
        <w:widowControl w:val="0"/>
      </w:pPr>
      <w:bookmarkStart w:id="56" w:name="_Toc175581855"/>
      <w:r>
        <w:lastRenderedPageBreak/>
        <w:t>Cash</w:t>
      </w:r>
      <w:r w:rsidR="009E0F79">
        <w:t xml:space="preserve"> </w:t>
      </w:r>
      <w:r w:rsidR="00A2004D">
        <w:t>&amp;</w:t>
      </w:r>
      <w:r w:rsidR="009E0F79">
        <w:t xml:space="preserve"> Crypto</w:t>
      </w:r>
      <w:bookmarkEnd w:id="56"/>
    </w:p>
    <w:p w14:paraId="43190D82" w14:textId="77777777" w:rsidR="00FD384E" w:rsidRDefault="00FD384E" w:rsidP="00FD384E">
      <w:pPr>
        <w:pStyle w:val="BodyText"/>
      </w:pPr>
      <w:r w:rsidRPr="001F54EF">
        <w:t xml:space="preserve">Large and medium business </w:t>
      </w:r>
      <w:r>
        <w:t xml:space="preserve">struggle with cash and resist the use of cash by the public in all possible ways. </w:t>
      </w:r>
    </w:p>
    <w:p w14:paraId="33280779" w14:textId="556AA615" w:rsidR="00FD384E" w:rsidRDefault="00FD384E" w:rsidP="00FD384E">
      <w:pPr>
        <w:pStyle w:val="BodyText"/>
      </w:pPr>
      <w:r w:rsidRPr="00CD59FD">
        <w:rPr>
          <w:b/>
          <w:bCs/>
        </w:rPr>
        <w:t>Note:</w:t>
      </w:r>
      <w:r w:rsidRPr="00CA1BCD">
        <w:t xml:space="preserve"> </w:t>
      </w:r>
      <w:r w:rsidR="00BD36BD">
        <w:t xml:space="preserve">For info on the </w:t>
      </w:r>
      <w:r w:rsidRPr="00CA1BCD">
        <w:t>bill that is going to limit the maximum deal</w:t>
      </w:r>
      <w:r>
        <w:t xml:space="preserve"> value in cash </w:t>
      </w:r>
      <w:r w:rsidRPr="00CA1BCD">
        <w:t>to 3000 €</w:t>
      </w:r>
      <w:r w:rsidR="00BD36BD">
        <w:t xml:space="preserve">, see </w:t>
      </w:r>
      <w:hyperlink r:id="rId306" w:history="1">
        <w:r w:rsidR="00A93C98" w:rsidRPr="00B919F3">
          <w:rPr>
            <w:rStyle w:val="Hyperlink"/>
          </w:rPr>
          <w:t>https://www.europe-consommateurs.eu/en/shopping-internet/cash-payment-limitations.html</w:t>
        </w:r>
      </w:hyperlink>
    </w:p>
    <w:p w14:paraId="026F1DD1" w14:textId="77777777" w:rsidR="00A93C98" w:rsidRDefault="00A93C98" w:rsidP="00FD384E">
      <w:pPr>
        <w:pStyle w:val="BodyText"/>
      </w:pPr>
    </w:p>
    <w:p w14:paraId="049D5B62" w14:textId="32170E24" w:rsidR="00E177C7" w:rsidRDefault="00A401AC" w:rsidP="00E177C7">
      <w:pPr>
        <w:pStyle w:val="BodyText"/>
      </w:pPr>
      <w:r>
        <w:t>T</w:t>
      </w:r>
      <w:r w:rsidR="00E177C7">
        <w:t xml:space="preserve">here is a legislative proposal to prohibit cash payments from an amount of 3000 </w:t>
      </w:r>
      <w:r>
        <w:t xml:space="preserve">€ </w:t>
      </w:r>
      <w:r w:rsidR="00E177C7">
        <w:t>or more.</w:t>
      </w:r>
    </w:p>
    <w:p w14:paraId="21B37F3B" w14:textId="0C71273A" w:rsidR="00FD384E" w:rsidRDefault="00E177C7" w:rsidP="00E177C7">
      <w:pPr>
        <w:pStyle w:val="BodyText"/>
      </w:pPr>
      <w:r>
        <w:t>There is also an obligation to report irregular payments over</w:t>
      </w:r>
      <w:r w:rsidR="00744A5F">
        <w:t xml:space="preserve"> </w:t>
      </w:r>
      <w:r>
        <w:t>2000</w:t>
      </w:r>
      <w:r w:rsidR="00744A5F">
        <w:t xml:space="preserve"> €</w:t>
      </w:r>
      <w:r>
        <w:t xml:space="preserve">. </w:t>
      </w:r>
      <w:r w:rsidR="00744A5F">
        <w:t xml:space="preserve">It </w:t>
      </w:r>
      <w:r>
        <w:t xml:space="preserve">applies to professions in the banking sector, freelancers, insurance companies, casinos and </w:t>
      </w:r>
      <w:r w:rsidR="00744A5F">
        <w:t>so ot</w:t>
      </w:r>
      <w:r>
        <w:t>hers.</w:t>
      </w:r>
    </w:p>
    <w:p w14:paraId="1974F3FB" w14:textId="77777777" w:rsidR="00E177C7" w:rsidRDefault="00E177C7" w:rsidP="00E177C7">
      <w:pPr>
        <w:pStyle w:val="BodyText"/>
      </w:pPr>
    </w:p>
    <w:p w14:paraId="51188102" w14:textId="3A9118B4" w:rsidR="00AD5728" w:rsidRDefault="00FD384E" w:rsidP="00FD384E">
      <w:pPr>
        <w:pStyle w:val="BodyText"/>
      </w:pPr>
      <w:r>
        <w:t>You can withdraw or deposit cash</w:t>
      </w:r>
      <w:r w:rsidR="00E82A78">
        <w:t xml:space="preserve"> in the following ways</w:t>
      </w:r>
      <w:r w:rsidR="00AD5728">
        <w:t>:</w:t>
      </w:r>
    </w:p>
    <w:p w14:paraId="32F2C7C1" w14:textId="7D0D599F" w:rsidR="008249CE" w:rsidRPr="00912C77" w:rsidRDefault="00AD5728" w:rsidP="00FD384E">
      <w:pPr>
        <w:pStyle w:val="BodyText"/>
      </w:pPr>
      <w:r w:rsidRPr="007501A6">
        <w:rPr>
          <w:b/>
          <w:bCs/>
        </w:rPr>
        <w:t xml:space="preserve">- </w:t>
      </w:r>
      <w:r w:rsidRPr="00912C77">
        <w:t xml:space="preserve">Using </w:t>
      </w:r>
      <w:r w:rsidR="00FD384E" w:rsidRPr="00912C77">
        <w:t>ATMs</w:t>
      </w:r>
      <w:r w:rsidR="001051EA" w:rsidRPr="00912C77">
        <w:t xml:space="preserve">. </w:t>
      </w:r>
      <w:r w:rsidR="008A7901">
        <w:t>It w</w:t>
      </w:r>
      <w:r w:rsidR="001051EA" w:rsidRPr="00912C77">
        <w:t xml:space="preserve">orks for </w:t>
      </w:r>
      <w:r w:rsidR="00DD1589" w:rsidRPr="00912C77">
        <w:t>biggest banks in NL.</w:t>
      </w:r>
    </w:p>
    <w:p w14:paraId="13A45B20" w14:textId="03849A1F" w:rsidR="00912C77" w:rsidRPr="00912C77" w:rsidRDefault="00C33231" w:rsidP="00FD384E">
      <w:pPr>
        <w:pStyle w:val="BodyText"/>
      </w:pPr>
      <w:r w:rsidRPr="00C33231">
        <w:t xml:space="preserve">- </w:t>
      </w:r>
      <w:r w:rsidR="00912C77" w:rsidRPr="00912C77">
        <w:t xml:space="preserve">Using the </w:t>
      </w:r>
      <w:proofErr w:type="spellStart"/>
      <w:r w:rsidR="00912C77" w:rsidRPr="00912C77">
        <w:t>PaysafeCash</w:t>
      </w:r>
      <w:proofErr w:type="spellEnd"/>
      <w:r w:rsidR="00912C77" w:rsidRPr="00912C77">
        <w:t xml:space="preserve"> system (network of brokers). </w:t>
      </w:r>
      <w:r w:rsidR="008A7901">
        <w:t>It w</w:t>
      </w:r>
      <w:r w:rsidR="00912C77" w:rsidRPr="00912C77">
        <w:t xml:space="preserve">orks only for some banks, </w:t>
      </w:r>
      <w:r w:rsidR="008A7901">
        <w:t>for example,</w:t>
      </w:r>
      <w:r w:rsidR="00912C77" w:rsidRPr="00912C77">
        <w:t xml:space="preserve"> </w:t>
      </w:r>
      <w:proofErr w:type="spellStart"/>
      <w:r w:rsidR="00912C77" w:rsidRPr="00912C77">
        <w:t>Bunq</w:t>
      </w:r>
      <w:proofErr w:type="spellEnd"/>
      <w:r w:rsidR="00912C77" w:rsidRPr="00912C77">
        <w:t>.</w:t>
      </w:r>
    </w:p>
    <w:p w14:paraId="354BE168" w14:textId="77777777" w:rsidR="00912C77" w:rsidRDefault="00912C77" w:rsidP="00FD384E">
      <w:pPr>
        <w:pStyle w:val="BodyText"/>
      </w:pPr>
    </w:p>
    <w:p w14:paraId="619D9F63" w14:textId="2D2D7A0D" w:rsidR="00F80C57" w:rsidRPr="00594D53" w:rsidRDefault="00594D53" w:rsidP="00F80C57">
      <w:pPr>
        <w:pStyle w:val="BodyText"/>
        <w:rPr>
          <w:b/>
          <w:bCs/>
        </w:rPr>
      </w:pPr>
      <w:r w:rsidRPr="00594D53">
        <w:rPr>
          <w:b/>
          <w:bCs/>
        </w:rPr>
        <w:t>Importing cash to</w:t>
      </w:r>
      <w:r w:rsidR="00917F48" w:rsidRPr="001347C0">
        <w:rPr>
          <w:b/>
          <w:bCs/>
        </w:rPr>
        <w:t xml:space="preserve"> </w:t>
      </w:r>
      <w:r w:rsidR="00917F48">
        <w:rPr>
          <w:b/>
          <w:bCs/>
        </w:rPr>
        <w:t>the</w:t>
      </w:r>
      <w:r w:rsidRPr="00594D53">
        <w:rPr>
          <w:b/>
          <w:bCs/>
        </w:rPr>
        <w:t xml:space="preserve"> EU</w:t>
      </w:r>
    </w:p>
    <w:p w14:paraId="49E84853" w14:textId="474CB7A3" w:rsidR="00F80C57" w:rsidRDefault="00917F48" w:rsidP="00F80C57">
      <w:pPr>
        <w:pStyle w:val="BodyText"/>
      </w:pPr>
      <w:r>
        <w:t>Y</w:t>
      </w:r>
      <w:r w:rsidR="00F80C57">
        <w:t xml:space="preserve">ou can import no more than </w:t>
      </w:r>
      <w:r w:rsidR="0013294A">
        <w:t>9</w:t>
      </w:r>
      <w:r w:rsidR="001347C0">
        <w:t>.</w:t>
      </w:r>
      <w:r w:rsidR="0013294A">
        <w:t>999</w:t>
      </w:r>
      <w:r w:rsidR="001347C0">
        <w:t xml:space="preserve"> </w:t>
      </w:r>
      <w:r w:rsidR="001347C0" w:rsidRPr="00317234">
        <w:t xml:space="preserve">€ </w:t>
      </w:r>
      <w:r w:rsidR="00F80C57">
        <w:t>per person into the EU.</w:t>
      </w:r>
    </w:p>
    <w:p w14:paraId="655EFBF8" w14:textId="27C48E69" w:rsidR="00F80C57" w:rsidRDefault="001347C0" w:rsidP="00F80C57">
      <w:pPr>
        <w:pStyle w:val="BodyText"/>
      </w:pPr>
      <w:r>
        <w:t>I</w:t>
      </w:r>
      <w:r w:rsidR="00F80C57">
        <w:t xml:space="preserve">f you </w:t>
      </w:r>
      <w:r>
        <w:t xml:space="preserve">import </w:t>
      </w:r>
      <w:r w:rsidR="00F80C57">
        <w:t xml:space="preserve">more </w:t>
      </w:r>
      <w:r w:rsidR="00471176">
        <w:t xml:space="preserve">than </w:t>
      </w:r>
      <w:r w:rsidR="0013294A">
        <w:t>9</w:t>
      </w:r>
      <w:r w:rsidR="00471176">
        <w:t>.</w:t>
      </w:r>
      <w:r w:rsidR="0013294A">
        <w:t>999</w:t>
      </w:r>
      <w:r w:rsidR="00471176">
        <w:t xml:space="preserve"> </w:t>
      </w:r>
      <w:r w:rsidR="00471176" w:rsidRPr="00317234">
        <w:t xml:space="preserve">€ </w:t>
      </w:r>
      <w:r w:rsidR="00F80C57">
        <w:t>and use</w:t>
      </w:r>
      <w:r>
        <w:t xml:space="preserve"> the</w:t>
      </w:r>
      <w:r w:rsidR="00F80C57">
        <w:t xml:space="preserve"> children,</w:t>
      </w:r>
      <w:r>
        <w:t xml:space="preserve"> </w:t>
      </w:r>
      <w:r w:rsidR="00F80C57">
        <w:t xml:space="preserve">each child must </w:t>
      </w:r>
      <w:r>
        <w:t xml:space="preserve">import </w:t>
      </w:r>
      <w:r w:rsidR="00F80C57">
        <w:t>his</w:t>
      </w:r>
      <w:r w:rsidR="00755608">
        <w:t xml:space="preserve">/her part </w:t>
      </w:r>
      <w:r w:rsidR="00F80C57">
        <w:t>separately</w:t>
      </w:r>
      <w:r w:rsidR="00591200">
        <w:t xml:space="preserve"> (not an </w:t>
      </w:r>
      <w:proofErr w:type="gramStart"/>
      <w:r w:rsidR="00591200">
        <w:t>adult imports</w:t>
      </w:r>
      <w:proofErr w:type="gramEnd"/>
      <w:r w:rsidR="00591200">
        <w:t xml:space="preserve"> all the money) </w:t>
      </w:r>
      <w:r w:rsidR="00755608">
        <w:t xml:space="preserve">and </w:t>
      </w:r>
      <w:r w:rsidR="00D724B6">
        <w:t xml:space="preserve">must </w:t>
      </w:r>
      <w:r w:rsidR="00755608">
        <w:t xml:space="preserve">be able to </w:t>
      </w:r>
      <w:r w:rsidR="00F80C57">
        <w:t>explain</w:t>
      </w:r>
      <w:r w:rsidR="0040174A">
        <w:t xml:space="preserve"> to the custom officer where his/her part of money come from</w:t>
      </w:r>
      <w:r w:rsidR="00F80C57">
        <w:t>.</w:t>
      </w:r>
    </w:p>
    <w:p w14:paraId="07F53855" w14:textId="2E023D9B" w:rsidR="00F80C57" w:rsidRDefault="00E97A07" w:rsidP="00F80C57">
      <w:pPr>
        <w:pStyle w:val="BodyText"/>
      </w:pPr>
      <w:r>
        <w:t xml:space="preserve">Do not neglect </w:t>
      </w:r>
      <w:r w:rsidR="00F80C57">
        <w:t>th</w:t>
      </w:r>
      <w:r>
        <w:t xml:space="preserve">is </w:t>
      </w:r>
      <w:r w:rsidR="00F80C57">
        <w:t>rule.</w:t>
      </w:r>
    </w:p>
    <w:p w14:paraId="35FF36E9" w14:textId="77777777" w:rsidR="00F80C57" w:rsidRDefault="00F80C57" w:rsidP="00FD384E">
      <w:pPr>
        <w:pStyle w:val="BodyText"/>
      </w:pPr>
    </w:p>
    <w:p w14:paraId="2DD61899" w14:textId="202D7E94" w:rsidR="00C33231" w:rsidRPr="00C33231" w:rsidRDefault="00C33231" w:rsidP="00FD384E">
      <w:pPr>
        <w:pStyle w:val="BodyText"/>
        <w:rPr>
          <w:b/>
          <w:bCs/>
        </w:rPr>
      </w:pPr>
      <w:r w:rsidRPr="00C33231">
        <w:rPr>
          <w:b/>
          <w:bCs/>
        </w:rPr>
        <w:t>ATMs</w:t>
      </w:r>
    </w:p>
    <w:p w14:paraId="3F8DA4C4" w14:textId="5D55F395" w:rsidR="009F551E" w:rsidRDefault="009F551E" w:rsidP="009F551E">
      <w:pPr>
        <w:pStyle w:val="BodyText"/>
      </w:pPr>
      <w:r>
        <w:t xml:space="preserve">ATM locator: </w:t>
      </w:r>
      <w:hyperlink r:id="rId307" w:history="1">
        <w:r w:rsidRPr="00A0720B">
          <w:rPr>
            <w:rStyle w:val="Hyperlink"/>
          </w:rPr>
          <w:t>https://www.locatiewijzer.geldmaat.nl/</w:t>
        </w:r>
      </w:hyperlink>
    </w:p>
    <w:p w14:paraId="1D06991C" w14:textId="25D6031F" w:rsidR="00FD384E" w:rsidRDefault="00FD384E" w:rsidP="00FD384E">
      <w:pPr>
        <w:pStyle w:val="BodyText"/>
      </w:pPr>
      <w:r w:rsidRPr="00132608">
        <w:rPr>
          <w:b/>
          <w:bCs/>
        </w:rPr>
        <w:t>Note:</w:t>
      </w:r>
      <w:r>
        <w:t xml:space="preserve"> </w:t>
      </w:r>
      <w:r w:rsidRPr="00BA763A">
        <w:t xml:space="preserve">All ATMs accept cash withdrawals, but not all ATMs accept cash deposits. </w:t>
      </w:r>
      <w:r>
        <w:t xml:space="preserve">To find an ATM that accepts cash deposits, in the ATM locator, use the </w:t>
      </w:r>
      <w:proofErr w:type="spellStart"/>
      <w:r w:rsidRPr="006D2332">
        <w:rPr>
          <w:b/>
          <w:bCs/>
        </w:rPr>
        <w:t>Bilijetten</w:t>
      </w:r>
      <w:proofErr w:type="spellEnd"/>
      <w:r w:rsidRPr="006D2332">
        <w:rPr>
          <w:b/>
          <w:bCs/>
        </w:rPr>
        <w:t xml:space="preserve"> shorten</w:t>
      </w:r>
      <w:r>
        <w:t xml:space="preserve"> filter.</w:t>
      </w:r>
    </w:p>
    <w:p w14:paraId="2A1352D5" w14:textId="77777777" w:rsidR="000A09E1" w:rsidRDefault="000A09E1" w:rsidP="00FD384E">
      <w:pPr>
        <w:pStyle w:val="BodyText"/>
        <w:rPr>
          <w:b/>
          <w:bCs/>
        </w:rPr>
      </w:pPr>
    </w:p>
    <w:p w14:paraId="01E60F95" w14:textId="78886D30" w:rsidR="003D0189" w:rsidRDefault="00FD384E" w:rsidP="00FD384E">
      <w:pPr>
        <w:pStyle w:val="BodyText"/>
      </w:pPr>
      <w:r w:rsidRPr="0078511C">
        <w:rPr>
          <w:b/>
          <w:bCs/>
        </w:rPr>
        <w:t>Note:</w:t>
      </w:r>
      <w:r>
        <w:t xml:space="preserve"> </w:t>
      </w:r>
      <w:r w:rsidR="00BA33BF">
        <w:t>ATMs accept</w:t>
      </w:r>
      <w:r w:rsidR="00BA33BF" w:rsidRPr="00793E6F">
        <w:rPr>
          <w:lang w:val="en-GB"/>
        </w:rPr>
        <w:t xml:space="preserve"> </w:t>
      </w:r>
      <w:r w:rsidR="00BA33BF">
        <w:rPr>
          <w:lang w:val="en-GB"/>
        </w:rPr>
        <w:t xml:space="preserve">all </w:t>
      </w:r>
      <w:r w:rsidR="00BA33BF" w:rsidRPr="00793E6F">
        <w:rPr>
          <w:lang w:val="en-GB"/>
        </w:rPr>
        <w:t>banknote</w:t>
      </w:r>
      <w:r w:rsidR="00BA33BF">
        <w:t>s including</w:t>
      </w:r>
      <w:r w:rsidR="00BA33BF" w:rsidRPr="00793E6F">
        <w:rPr>
          <w:lang w:val="en-GB"/>
        </w:rPr>
        <w:t xml:space="preserve"> 500</w:t>
      </w:r>
      <w:r w:rsidR="00BA33BF">
        <w:rPr>
          <w:lang w:val="en-GB"/>
        </w:rPr>
        <w:t xml:space="preserve"> </w:t>
      </w:r>
      <w:r w:rsidR="00BA33BF" w:rsidRPr="00793E6F">
        <w:rPr>
          <w:rFonts w:ascii="Arial" w:hAnsi="Arial" w:cs="Arial"/>
          <w:color w:val="4D5156"/>
          <w:sz w:val="21"/>
          <w:szCs w:val="21"/>
          <w:shd w:val="clear" w:color="auto" w:fill="FFFFFF"/>
          <w:lang w:val="en-GB"/>
        </w:rPr>
        <w:t>€</w:t>
      </w:r>
      <w:r w:rsidR="00BA33BF" w:rsidRPr="00793E6F">
        <w:rPr>
          <w:lang w:val="en-GB"/>
        </w:rPr>
        <w:t xml:space="preserve">. </w:t>
      </w:r>
      <w:r w:rsidR="00E524B9">
        <w:t xml:space="preserve">Each bank has its own limits on </w:t>
      </w:r>
      <w:r w:rsidR="003D0189">
        <w:t>deposing</w:t>
      </w:r>
      <w:r w:rsidR="0068516A">
        <w:t xml:space="preserve"> and </w:t>
      </w:r>
      <w:r w:rsidR="003D0189" w:rsidRPr="003D0189">
        <w:t>withdraw</w:t>
      </w:r>
      <w:r w:rsidR="003D0189">
        <w:t>ing cash</w:t>
      </w:r>
      <w:r w:rsidR="0068516A">
        <w:t>. For example</w:t>
      </w:r>
      <w:r w:rsidR="003D0189">
        <w:t>:</w:t>
      </w:r>
    </w:p>
    <w:p w14:paraId="7E7CA259" w14:textId="687B831B" w:rsidR="00260D94" w:rsidRDefault="00260D94" w:rsidP="00FD384E">
      <w:pPr>
        <w:pStyle w:val="BodyText"/>
      </w:pPr>
      <w:r>
        <w:t xml:space="preserve">- </w:t>
      </w:r>
      <w:r w:rsidRPr="00317234">
        <w:t>ING</w:t>
      </w:r>
      <w:r>
        <w:t xml:space="preserve">: You can </w:t>
      </w:r>
      <w:r w:rsidRPr="00317234">
        <w:t>deposit 3000 € twice a year with no commission</w:t>
      </w:r>
      <w:r>
        <w:t>, then it takes 6</w:t>
      </w:r>
      <w:r w:rsidR="00AC629D">
        <w:t xml:space="preserve"> </w:t>
      </w:r>
      <w:r w:rsidRPr="00317234">
        <w:t>€</w:t>
      </w:r>
      <w:r>
        <w:t xml:space="preserve"> per a deposit.</w:t>
      </w:r>
    </w:p>
    <w:p w14:paraId="212C76FA" w14:textId="253E21EB" w:rsidR="00FD384E" w:rsidRPr="00AD04D5" w:rsidRDefault="003D0189" w:rsidP="00FD384E">
      <w:pPr>
        <w:pStyle w:val="BodyText"/>
      </w:pPr>
      <w:r>
        <w:t xml:space="preserve">- </w:t>
      </w:r>
      <w:r w:rsidRPr="003D0189">
        <w:t>ABN AMRO</w:t>
      </w:r>
      <w:r>
        <w:t xml:space="preserve">: </w:t>
      </w:r>
      <w:r w:rsidR="00FD384E">
        <w:t>ABN</w:t>
      </w:r>
      <w:r w:rsidR="00FD384E" w:rsidRPr="00AD04D5">
        <w:t xml:space="preserve"> </w:t>
      </w:r>
      <w:r w:rsidR="00FD384E">
        <w:t>takes</w:t>
      </w:r>
      <w:r w:rsidR="00FD384E" w:rsidRPr="00AD04D5">
        <w:t xml:space="preserve"> 0.5%</w:t>
      </w:r>
      <w:r w:rsidR="00AC629D">
        <w:t xml:space="preserve"> </w:t>
      </w:r>
      <w:r w:rsidR="00942702">
        <w:t xml:space="preserve">for </w:t>
      </w:r>
      <w:r w:rsidR="00AC629D">
        <w:t>deposit</w:t>
      </w:r>
      <w:r w:rsidR="00942702">
        <w:t>ing cash</w:t>
      </w:r>
      <w:r w:rsidR="00FD384E">
        <w:t xml:space="preserve">, it is </w:t>
      </w:r>
      <w:r w:rsidR="00FD384E" w:rsidRPr="00AD04D5">
        <w:t>include</w:t>
      </w:r>
      <w:r w:rsidR="00FD384E">
        <w:t>d</w:t>
      </w:r>
      <w:r w:rsidR="00FD384E" w:rsidRPr="00AD04D5">
        <w:t xml:space="preserve"> in the</w:t>
      </w:r>
      <w:r w:rsidR="00F26544">
        <w:t xml:space="preserve"> next </w:t>
      </w:r>
      <w:r w:rsidR="00FD384E" w:rsidRPr="00AD04D5">
        <w:t xml:space="preserve">bill for </w:t>
      </w:r>
      <w:r w:rsidR="00942702">
        <w:t xml:space="preserve">bank </w:t>
      </w:r>
      <w:r w:rsidR="00FD384E" w:rsidRPr="00AD04D5">
        <w:t>services.</w:t>
      </w:r>
    </w:p>
    <w:p w14:paraId="527A7E28" w14:textId="77777777" w:rsidR="002C101E" w:rsidRDefault="002C101E" w:rsidP="00DD52A0">
      <w:pPr>
        <w:pStyle w:val="BodyText"/>
      </w:pPr>
    </w:p>
    <w:p w14:paraId="71D1F741" w14:textId="4C544818" w:rsidR="00DD52A0" w:rsidRDefault="00260D94" w:rsidP="00DD52A0">
      <w:pPr>
        <w:pStyle w:val="BodyText"/>
        <w:rPr>
          <w:rStyle w:val="Hyperlink"/>
        </w:rPr>
      </w:pPr>
      <w:r>
        <w:t>ABN AMRO fees for depositing or withdrawing cash</w:t>
      </w:r>
      <w:r w:rsidR="002C101E">
        <w:t xml:space="preserve">: </w:t>
      </w:r>
      <w:hyperlink r:id="rId308" w:history="1">
        <w:r w:rsidR="00DD52A0" w:rsidRPr="00A0720B">
          <w:rPr>
            <w:rStyle w:val="Hyperlink"/>
          </w:rPr>
          <w:t>https://www.abnamro.nl/en/personal/payments/fees/withdrawing-depositing-cash.html</w:t>
        </w:r>
      </w:hyperlink>
    </w:p>
    <w:p w14:paraId="55185603" w14:textId="33D9047E" w:rsidR="00DF2DFC" w:rsidRDefault="002C101E" w:rsidP="00DF2DFC">
      <w:pPr>
        <w:pStyle w:val="BodyText"/>
      </w:pPr>
      <w:r>
        <w:t>D</w:t>
      </w:r>
      <w:r w:rsidR="00DF2DFC">
        <w:t xml:space="preserve">epositing cash to ABN AMRO: </w:t>
      </w:r>
      <w:hyperlink r:id="rId309" w:history="1">
        <w:r w:rsidR="00DF2DFC" w:rsidRPr="00484853">
          <w:rPr>
            <w:rStyle w:val="Hyperlink"/>
          </w:rPr>
          <w:t>https://www.abnamro.nl/en/personal/payments/cash/depositing.html</w:t>
        </w:r>
      </w:hyperlink>
    </w:p>
    <w:p w14:paraId="7C761179" w14:textId="4B630DFC" w:rsidR="00857DD4" w:rsidRDefault="0043183C" w:rsidP="00E421E8">
      <w:pPr>
        <w:pStyle w:val="BodyText"/>
      </w:pPr>
      <w:r>
        <w:t>D</w:t>
      </w:r>
      <w:r w:rsidR="00857DD4">
        <w:t xml:space="preserve">epositing cash </w:t>
      </w:r>
      <w:r>
        <w:t xml:space="preserve">to </w:t>
      </w:r>
      <w:r w:rsidR="00857DD4">
        <w:t xml:space="preserve">ING: </w:t>
      </w:r>
      <w:hyperlink r:id="rId310" w:history="1">
        <w:r w:rsidR="00857DD4" w:rsidRPr="00C709D2">
          <w:rPr>
            <w:rStyle w:val="Hyperlink"/>
          </w:rPr>
          <w:t>https://www.ing.nl/particulier/betalen/contant-geld/geld-storten</w:t>
        </w:r>
      </w:hyperlink>
    </w:p>
    <w:p w14:paraId="515C2D1F" w14:textId="77777777" w:rsidR="004F150F" w:rsidRDefault="004F150F" w:rsidP="00E421E8">
      <w:pPr>
        <w:pStyle w:val="BodyText"/>
      </w:pPr>
    </w:p>
    <w:p w14:paraId="01BFDC4E" w14:textId="6BEEBB14" w:rsidR="00AC764A" w:rsidRDefault="00F256AC" w:rsidP="00E421E8">
      <w:pPr>
        <w:pStyle w:val="BodyText"/>
      </w:pPr>
      <w:proofErr w:type="spellStart"/>
      <w:r w:rsidRPr="007501A6">
        <w:rPr>
          <w:b/>
          <w:bCs/>
        </w:rPr>
        <w:t>PaysafeCash</w:t>
      </w:r>
      <w:proofErr w:type="spellEnd"/>
    </w:p>
    <w:p w14:paraId="7E4B5573" w14:textId="6C7F3A14" w:rsidR="00E421E8" w:rsidRDefault="00681147" w:rsidP="00E421E8">
      <w:pPr>
        <w:pStyle w:val="BodyText"/>
      </w:pPr>
      <w:r>
        <w:t xml:space="preserve">For details on </w:t>
      </w:r>
      <w:r w:rsidR="00A95307">
        <w:t xml:space="preserve">cash </w:t>
      </w:r>
      <w:r w:rsidR="00140D10">
        <w:t>deposit</w:t>
      </w:r>
      <w:r>
        <w:t>s</w:t>
      </w:r>
      <w:r w:rsidR="00140D10">
        <w:t xml:space="preserve"> </w:t>
      </w:r>
      <w:r>
        <w:t xml:space="preserve">to </w:t>
      </w:r>
      <w:proofErr w:type="spellStart"/>
      <w:r>
        <w:t>Bunq</w:t>
      </w:r>
      <w:proofErr w:type="spellEnd"/>
      <w:r w:rsidR="00E421E8">
        <w:t xml:space="preserve">, see </w:t>
      </w:r>
      <w:hyperlink r:id="rId311" w:history="1">
        <w:r w:rsidR="004379D2" w:rsidRPr="00484853">
          <w:rPr>
            <w:rStyle w:val="Hyperlink"/>
          </w:rPr>
          <w:t>https://together.bunq.com/d/45741-how-to-make-cash-deposits-with-paysafecash</w:t>
        </w:r>
      </w:hyperlink>
    </w:p>
    <w:p w14:paraId="2ADF69C9" w14:textId="6CAF6B07" w:rsidR="00A95307" w:rsidRPr="009432B5" w:rsidRDefault="00FA6F14" w:rsidP="009432B5">
      <w:pPr>
        <w:pStyle w:val="BodyText"/>
      </w:pPr>
      <w:proofErr w:type="spellStart"/>
      <w:r>
        <w:t>Bunq</w:t>
      </w:r>
      <w:proofErr w:type="spellEnd"/>
      <w:r w:rsidRPr="009432B5">
        <w:t xml:space="preserve"> </w:t>
      </w:r>
      <w:r>
        <w:t xml:space="preserve">has </w:t>
      </w:r>
      <w:r w:rsidR="009432B5">
        <w:t xml:space="preserve">the following </w:t>
      </w:r>
      <w:r w:rsidRPr="009432B5">
        <w:t>limits on deposing cash</w:t>
      </w:r>
      <w:r w:rsidR="009432B5">
        <w:t>:</w:t>
      </w:r>
      <w:r w:rsidR="00A434AD">
        <w:t xml:space="preserve"> </w:t>
      </w:r>
      <w:r w:rsidRPr="009432B5">
        <w:t xml:space="preserve">250 </w:t>
      </w:r>
      <w:r w:rsidR="009432B5" w:rsidRPr="009432B5">
        <w:t>€ at once</w:t>
      </w:r>
      <w:r w:rsidR="00A434AD">
        <w:t xml:space="preserve">, </w:t>
      </w:r>
      <w:r w:rsidRPr="009432B5">
        <w:t xml:space="preserve">500 </w:t>
      </w:r>
      <w:r w:rsidR="009432B5" w:rsidRPr="009432B5">
        <w:t>€ a day</w:t>
      </w:r>
      <w:r w:rsidR="00A434AD">
        <w:t xml:space="preserve">, </w:t>
      </w:r>
      <w:r w:rsidRPr="009432B5">
        <w:t xml:space="preserve">2000 </w:t>
      </w:r>
      <w:r w:rsidR="009432B5" w:rsidRPr="009432B5">
        <w:t>€ a month</w:t>
      </w:r>
      <w:r w:rsidR="00A434AD">
        <w:t xml:space="preserve">, </w:t>
      </w:r>
      <w:r w:rsidRPr="009432B5">
        <w:t xml:space="preserve">5000 </w:t>
      </w:r>
      <w:r w:rsidR="009432B5" w:rsidRPr="009432B5">
        <w:t>€ a year</w:t>
      </w:r>
      <w:r w:rsidR="00A434AD">
        <w:t>.</w:t>
      </w:r>
    </w:p>
    <w:p w14:paraId="54580335" w14:textId="77777777" w:rsidR="009432B5" w:rsidRDefault="009432B5" w:rsidP="00B63DDC">
      <w:pPr>
        <w:pStyle w:val="BodyText"/>
      </w:pPr>
    </w:p>
    <w:p w14:paraId="27F90870" w14:textId="7064ED24" w:rsidR="00173549" w:rsidRPr="00CD7F88" w:rsidRDefault="00173549" w:rsidP="00B63DDC">
      <w:pPr>
        <w:pStyle w:val="BodyText"/>
        <w:rPr>
          <w:rFonts w:asciiTheme="minorHAnsi" w:hAnsiTheme="minorHAnsi"/>
        </w:rPr>
      </w:pPr>
      <w:r w:rsidRPr="00CD7F88">
        <w:rPr>
          <w:rFonts w:asciiTheme="minorHAnsi" w:hAnsiTheme="minorHAnsi"/>
        </w:rPr>
        <w:t>To make cash deposits</w:t>
      </w:r>
      <w:r w:rsidR="00845473" w:rsidRPr="00CD7F88">
        <w:rPr>
          <w:rFonts w:asciiTheme="minorHAnsi" w:hAnsiTheme="minorHAnsi"/>
        </w:rPr>
        <w:t xml:space="preserve"> to </w:t>
      </w:r>
      <w:proofErr w:type="spellStart"/>
      <w:r w:rsidR="00845473" w:rsidRPr="00CD7F88">
        <w:rPr>
          <w:rFonts w:asciiTheme="minorHAnsi" w:hAnsiTheme="minorHAnsi"/>
        </w:rPr>
        <w:t>Bunq</w:t>
      </w:r>
      <w:proofErr w:type="spellEnd"/>
      <w:r w:rsidRPr="00CD7F88">
        <w:rPr>
          <w:rFonts w:asciiTheme="minorHAnsi" w:hAnsiTheme="minorHAnsi"/>
        </w:rPr>
        <w:t>, go to:</w:t>
      </w:r>
    </w:p>
    <w:p w14:paraId="42A26D6B" w14:textId="3141C735" w:rsidR="00B63DDC" w:rsidRPr="00CD7F88" w:rsidRDefault="00173549" w:rsidP="00B63DDC">
      <w:pPr>
        <w:pStyle w:val="BodyText"/>
        <w:rPr>
          <w:rFonts w:asciiTheme="minorHAnsi" w:hAnsiTheme="minorHAnsi"/>
          <w:lang w:val="nl-NL"/>
        </w:rPr>
      </w:pPr>
      <w:r w:rsidRPr="00CD7F88">
        <w:rPr>
          <w:rFonts w:asciiTheme="minorHAnsi" w:hAnsiTheme="minorHAnsi"/>
          <w:lang w:val="nl-NL"/>
        </w:rPr>
        <w:t xml:space="preserve">- In </w:t>
      </w:r>
      <w:r w:rsidR="00276194" w:rsidRPr="00CD7F88">
        <w:rPr>
          <w:rFonts w:asciiTheme="minorHAnsi" w:hAnsiTheme="minorHAnsi"/>
          <w:lang w:val="nl-NL"/>
        </w:rPr>
        <w:t xml:space="preserve">Amsterdam: </w:t>
      </w:r>
      <w:proofErr w:type="spellStart"/>
      <w:r w:rsidR="00B63DDC" w:rsidRPr="00CD7F88">
        <w:rPr>
          <w:rFonts w:asciiTheme="minorHAnsi" w:hAnsiTheme="minorHAnsi"/>
          <w:lang w:val="nl-NL"/>
        </w:rPr>
        <w:t>Plug&amp;</w:t>
      </w:r>
      <w:proofErr w:type="gramStart"/>
      <w:r w:rsidR="00B63DDC" w:rsidRPr="00CD7F88">
        <w:rPr>
          <w:rFonts w:asciiTheme="minorHAnsi" w:hAnsiTheme="minorHAnsi"/>
          <w:lang w:val="nl-NL"/>
        </w:rPr>
        <w:t>Play</w:t>
      </w:r>
      <w:proofErr w:type="spellEnd"/>
      <w:r w:rsidR="00B63DDC" w:rsidRPr="00CD7F88">
        <w:rPr>
          <w:rFonts w:asciiTheme="minorHAnsi" w:hAnsiTheme="minorHAnsi"/>
          <w:lang w:val="nl-NL"/>
        </w:rPr>
        <w:t xml:space="preserve"> /</w:t>
      </w:r>
      <w:proofErr w:type="gramEnd"/>
      <w:r w:rsidR="00B63DDC" w:rsidRPr="00CD7F88">
        <w:rPr>
          <w:rFonts w:asciiTheme="minorHAnsi" w:hAnsiTheme="minorHAnsi"/>
          <w:lang w:val="nl-NL"/>
        </w:rPr>
        <w:t xml:space="preserve"> Jan Van Galenstraat 106</w:t>
      </w:r>
    </w:p>
    <w:p w14:paraId="6ED19AA6" w14:textId="05C55E63" w:rsidR="00E421E8" w:rsidRPr="00CD7F88" w:rsidRDefault="00173549" w:rsidP="00A564BB">
      <w:pPr>
        <w:pStyle w:val="BodyText"/>
        <w:rPr>
          <w:rFonts w:asciiTheme="minorHAnsi" w:hAnsiTheme="minorHAnsi"/>
          <w:lang w:val="nl-NL"/>
        </w:rPr>
      </w:pPr>
      <w:r w:rsidRPr="00CD7F88">
        <w:rPr>
          <w:rFonts w:asciiTheme="minorHAnsi" w:hAnsiTheme="minorHAnsi"/>
          <w:lang w:val="nl-NL"/>
        </w:rPr>
        <w:t xml:space="preserve">- </w:t>
      </w:r>
      <w:r w:rsidR="00A95307" w:rsidRPr="00CD7F88">
        <w:rPr>
          <w:rFonts w:asciiTheme="minorHAnsi" w:hAnsiTheme="minorHAnsi"/>
          <w:lang w:val="nl-NL"/>
        </w:rPr>
        <w:t>I</w:t>
      </w:r>
      <w:r w:rsidRPr="00CD7F88">
        <w:rPr>
          <w:rFonts w:asciiTheme="minorHAnsi" w:hAnsiTheme="minorHAnsi"/>
          <w:lang w:val="nl-NL"/>
        </w:rPr>
        <w:t xml:space="preserve">n </w:t>
      </w:r>
      <w:r w:rsidR="0001706F" w:rsidRPr="00CD7F88">
        <w:rPr>
          <w:rFonts w:asciiTheme="minorHAnsi" w:hAnsiTheme="minorHAnsi"/>
          <w:lang w:val="nl-NL"/>
        </w:rPr>
        <w:t>Utrecht</w:t>
      </w:r>
      <w:r w:rsidR="00A564BB" w:rsidRPr="00CD7F88">
        <w:rPr>
          <w:rFonts w:asciiTheme="minorHAnsi" w:hAnsiTheme="minorHAnsi"/>
          <w:lang w:val="nl-NL"/>
        </w:rPr>
        <w:t xml:space="preserve">: </w:t>
      </w:r>
      <w:proofErr w:type="spellStart"/>
      <w:r w:rsidR="00A564BB" w:rsidRPr="00CD7F88">
        <w:rPr>
          <w:rFonts w:asciiTheme="minorHAnsi" w:hAnsiTheme="minorHAnsi"/>
          <w:lang w:val="nl-NL"/>
        </w:rPr>
        <w:t>GSMS</w:t>
      </w:r>
      <w:r w:rsidR="00EE2B9D" w:rsidRPr="00CD7F88">
        <w:rPr>
          <w:rFonts w:asciiTheme="minorHAnsi" w:hAnsiTheme="minorHAnsi"/>
          <w:lang w:val="nl-NL"/>
        </w:rPr>
        <w:t>hop</w:t>
      </w:r>
      <w:r w:rsidR="00A564BB" w:rsidRPr="00CD7F88">
        <w:rPr>
          <w:rFonts w:asciiTheme="minorHAnsi" w:hAnsiTheme="minorHAnsi"/>
          <w:lang w:val="nl-NL"/>
        </w:rPr>
        <w:t>U</w:t>
      </w:r>
      <w:r w:rsidR="00EE2B9D" w:rsidRPr="00CD7F88">
        <w:rPr>
          <w:rFonts w:asciiTheme="minorHAnsi" w:hAnsiTheme="minorHAnsi"/>
          <w:lang w:val="nl-NL"/>
        </w:rPr>
        <w:t>trecht</w:t>
      </w:r>
      <w:proofErr w:type="spellEnd"/>
      <w:r w:rsidRPr="00CD7F88">
        <w:rPr>
          <w:rFonts w:asciiTheme="minorHAnsi" w:hAnsiTheme="minorHAnsi"/>
          <w:lang w:val="nl-NL"/>
        </w:rPr>
        <w:t xml:space="preserve">, </w:t>
      </w:r>
      <w:r w:rsidR="00A564BB" w:rsidRPr="00CD7F88">
        <w:rPr>
          <w:rFonts w:asciiTheme="minorHAnsi" w:hAnsiTheme="minorHAnsi"/>
          <w:lang w:val="nl-NL"/>
        </w:rPr>
        <w:t>+31 633442288</w:t>
      </w:r>
      <w:r w:rsidRPr="00CD7F88">
        <w:rPr>
          <w:rFonts w:asciiTheme="minorHAnsi" w:hAnsiTheme="minorHAnsi"/>
          <w:lang w:val="nl-NL"/>
        </w:rPr>
        <w:t xml:space="preserve">, </w:t>
      </w:r>
      <w:hyperlink r:id="rId312" w:history="1">
        <w:r w:rsidR="00EE2B9D" w:rsidRPr="00CD7F88">
          <w:rPr>
            <w:rStyle w:val="Hyperlink"/>
            <w:rFonts w:asciiTheme="minorHAnsi" w:hAnsiTheme="minorHAnsi"/>
            <w:lang w:val="nl-NL"/>
          </w:rPr>
          <w:t>https://maps.app.goo.gl/i1XQ55xL3dBDiEX56?g_st=ic</w:t>
        </w:r>
      </w:hyperlink>
    </w:p>
    <w:p w14:paraId="64DC9A6B" w14:textId="77777777" w:rsidR="00FD384E" w:rsidRPr="00CD7F88" w:rsidRDefault="00FD384E" w:rsidP="00FD384E">
      <w:pPr>
        <w:pStyle w:val="BodyText"/>
        <w:rPr>
          <w:rStyle w:val="Hyperlink"/>
          <w:rFonts w:asciiTheme="minorHAnsi" w:hAnsiTheme="minorHAnsi"/>
          <w:lang w:val="nl-NL"/>
        </w:rPr>
      </w:pPr>
    </w:p>
    <w:p w14:paraId="25AB0B91" w14:textId="58E056EC" w:rsidR="00EE2B9D" w:rsidRPr="00CD7F88" w:rsidRDefault="00EE2B9D" w:rsidP="00EE2B9D">
      <w:pPr>
        <w:pStyle w:val="BodyText"/>
        <w:rPr>
          <w:rStyle w:val="Hyperlink"/>
          <w:rFonts w:asciiTheme="minorHAnsi" w:hAnsiTheme="minorHAnsi"/>
          <w:b/>
          <w:bCs/>
          <w:color w:val="464547"/>
          <w:u w:val="none"/>
        </w:rPr>
      </w:pPr>
      <w:r w:rsidRPr="00CD7F88">
        <w:rPr>
          <w:rStyle w:val="Hyperlink"/>
          <w:rFonts w:asciiTheme="minorHAnsi" w:hAnsiTheme="minorHAnsi"/>
          <w:b/>
          <w:bCs/>
          <w:color w:val="464547"/>
          <w:u w:val="none"/>
        </w:rPr>
        <w:t>Cash exchange</w:t>
      </w:r>
    </w:p>
    <w:p w14:paraId="7E1CDAA0" w14:textId="6A447A0F" w:rsidR="00FD384E" w:rsidRPr="00CD7F88" w:rsidRDefault="00FD384E" w:rsidP="00FD384E">
      <w:pPr>
        <w:pStyle w:val="BodyText"/>
        <w:rPr>
          <w:rStyle w:val="Hyperlink"/>
          <w:rFonts w:asciiTheme="minorHAnsi" w:hAnsiTheme="minorHAnsi"/>
          <w:lang w:val="en-GB"/>
        </w:rPr>
      </w:pPr>
      <w:r w:rsidRPr="00CD7F88">
        <w:rPr>
          <w:rFonts w:asciiTheme="minorHAnsi" w:hAnsiTheme="minorHAnsi"/>
        </w:rPr>
        <w:t xml:space="preserve">For cash exchange, go to a </w:t>
      </w:r>
      <w:r w:rsidRPr="00CD7F88">
        <w:rPr>
          <w:rFonts w:asciiTheme="minorHAnsi" w:hAnsiTheme="minorHAnsi"/>
          <w:lang w:val="en-GB"/>
        </w:rPr>
        <w:t>Pott</w:t>
      </w:r>
      <w:r w:rsidRPr="00CD7F88">
        <w:rPr>
          <w:rFonts w:asciiTheme="minorHAnsi" w:hAnsiTheme="minorHAnsi"/>
        </w:rPr>
        <w:t xml:space="preserve"> </w:t>
      </w:r>
      <w:r w:rsidRPr="00CD7F88">
        <w:rPr>
          <w:rFonts w:asciiTheme="minorHAnsi" w:hAnsiTheme="minorHAnsi"/>
          <w:lang w:val="en-GB"/>
        </w:rPr>
        <w:t xml:space="preserve">Change, </w:t>
      </w:r>
      <w:r w:rsidRPr="00CD7F88">
        <w:rPr>
          <w:rFonts w:asciiTheme="minorHAnsi" w:hAnsiTheme="minorHAnsi"/>
        </w:rPr>
        <w:t xml:space="preserve">+31 206263658, </w:t>
      </w:r>
      <w:hyperlink r:id="rId313" w:history="1">
        <w:r w:rsidRPr="00CD7F88">
          <w:rPr>
            <w:rStyle w:val="Hyperlink"/>
            <w:rFonts w:asciiTheme="minorHAnsi" w:hAnsiTheme="minorHAnsi"/>
            <w:lang w:val="en-GB"/>
          </w:rPr>
          <w:t>https://maps.app.goo.gl/ANdedQZ764Hy4srW8?g_st=ic</w:t>
        </w:r>
      </w:hyperlink>
    </w:p>
    <w:p w14:paraId="33FC3193" w14:textId="77777777" w:rsidR="00FD384E" w:rsidRPr="00CD7F88" w:rsidRDefault="00FD384E" w:rsidP="00FD384E">
      <w:pPr>
        <w:pStyle w:val="BodyText"/>
        <w:rPr>
          <w:rStyle w:val="Hyperlink"/>
          <w:rFonts w:asciiTheme="minorHAnsi" w:hAnsiTheme="minorHAnsi"/>
          <w:color w:val="464547"/>
          <w:u w:val="none"/>
        </w:rPr>
      </w:pPr>
      <w:r w:rsidRPr="00CD7F88">
        <w:rPr>
          <w:rStyle w:val="Hyperlink"/>
          <w:rFonts w:asciiTheme="minorHAnsi" w:hAnsiTheme="minorHAnsi"/>
          <w:b/>
          <w:bCs/>
          <w:color w:val="464547"/>
          <w:u w:val="none"/>
        </w:rPr>
        <w:t>Note for Russians and Belarusians:</w:t>
      </w:r>
      <w:r w:rsidRPr="00CD7F88">
        <w:rPr>
          <w:rStyle w:val="Hyperlink"/>
          <w:rFonts w:asciiTheme="minorHAnsi" w:hAnsiTheme="minorHAnsi"/>
          <w:color w:val="464547"/>
          <w:u w:val="none"/>
        </w:rPr>
        <w:t xml:space="preserve"> If you exchange more than 2k, you need to provide an employment contract and prove the origin of the money.</w:t>
      </w:r>
    </w:p>
    <w:p w14:paraId="32B49A85" w14:textId="77777777" w:rsidR="009E0F79" w:rsidRDefault="009E0F79" w:rsidP="00FD384E">
      <w:pPr>
        <w:pStyle w:val="BodyText"/>
        <w:rPr>
          <w:rStyle w:val="Hyperlink"/>
          <w:color w:val="464547"/>
          <w:u w:val="none"/>
        </w:rPr>
      </w:pPr>
    </w:p>
    <w:p w14:paraId="1074212B" w14:textId="65291246" w:rsidR="009E0F79" w:rsidRPr="00547D4A" w:rsidRDefault="009E0F79" w:rsidP="00FD384E">
      <w:pPr>
        <w:pStyle w:val="BodyText"/>
        <w:rPr>
          <w:rStyle w:val="Hyperlink"/>
          <w:b/>
          <w:bCs/>
          <w:color w:val="464547"/>
          <w:u w:val="none"/>
        </w:rPr>
      </w:pPr>
      <w:r w:rsidRPr="00547D4A">
        <w:rPr>
          <w:rStyle w:val="Hyperlink"/>
          <w:b/>
          <w:bCs/>
          <w:color w:val="464547"/>
          <w:u w:val="none"/>
        </w:rPr>
        <w:t>Cry</w:t>
      </w:r>
      <w:r w:rsidR="00547D4A" w:rsidRPr="00547D4A">
        <w:rPr>
          <w:rStyle w:val="Hyperlink"/>
          <w:b/>
          <w:bCs/>
          <w:color w:val="464547"/>
          <w:u w:val="none"/>
        </w:rPr>
        <w:t>p</w:t>
      </w:r>
      <w:r w:rsidRPr="00547D4A">
        <w:rPr>
          <w:rStyle w:val="Hyperlink"/>
          <w:b/>
          <w:bCs/>
          <w:color w:val="464547"/>
          <w:u w:val="none"/>
        </w:rPr>
        <w:t>to</w:t>
      </w:r>
    </w:p>
    <w:p w14:paraId="46E57E4B" w14:textId="77777777" w:rsidR="009E0F79" w:rsidRDefault="009E0F79" w:rsidP="009E0F79">
      <w:pPr>
        <w:pStyle w:val="BodyText"/>
      </w:pPr>
      <w:r>
        <w:t>NL banks control all crypto transactions. You must include them in your annual tax declaration.</w:t>
      </w:r>
    </w:p>
    <w:p w14:paraId="5E8C4951" w14:textId="24B37DFB" w:rsidR="009E0F79" w:rsidRPr="009E0F79" w:rsidRDefault="009E0F79" w:rsidP="00FD384E">
      <w:pPr>
        <w:pStyle w:val="BodyText"/>
        <w:rPr>
          <w:rStyle w:val="Hyperlink"/>
        </w:rPr>
      </w:pPr>
      <w:r>
        <w:t xml:space="preserve">Telegram chat about crypto in NL: </w:t>
      </w:r>
      <w:hyperlink r:id="rId314" w:history="1">
        <w:r w:rsidRPr="00A0720B">
          <w:rPr>
            <w:rStyle w:val="Hyperlink"/>
          </w:rPr>
          <w:t>https://t.me/bnlcrypto</w:t>
        </w:r>
      </w:hyperlink>
    </w:p>
    <w:p w14:paraId="7C04B44C" w14:textId="1482601B" w:rsidR="007C193A" w:rsidRDefault="007C193A" w:rsidP="007C193A">
      <w:pPr>
        <w:pStyle w:val="Heading2"/>
      </w:pPr>
      <w:bookmarkStart w:id="57" w:name="_Toc175581856"/>
      <w:r>
        <w:t>Payroll</w:t>
      </w:r>
      <w:bookmarkEnd w:id="57"/>
    </w:p>
    <w:p w14:paraId="556D3070" w14:textId="77777777" w:rsidR="00215B01" w:rsidRDefault="00215B01" w:rsidP="00215B01">
      <w:pPr>
        <w:pStyle w:val="BodyText"/>
      </w:pPr>
      <w:r>
        <w:t>S</w:t>
      </w:r>
      <w:r w:rsidRPr="00B151C3">
        <w:t>tatistics</w:t>
      </w:r>
      <w:r>
        <w:t xml:space="preserve"> on salary: </w:t>
      </w:r>
      <w:hyperlink r:id="rId315" w:history="1">
        <w:r w:rsidRPr="00DA4706">
          <w:rPr>
            <w:rStyle w:val="Hyperlink"/>
          </w:rPr>
          <w:t>https://loonwijzer.nl/</w:t>
        </w:r>
      </w:hyperlink>
    </w:p>
    <w:p w14:paraId="53B86D60" w14:textId="77777777" w:rsidR="00215B01" w:rsidRDefault="00215B01" w:rsidP="007C193A">
      <w:pPr>
        <w:pStyle w:val="BodyText"/>
      </w:pPr>
    </w:p>
    <w:p w14:paraId="14E5F81E" w14:textId="4DC23E59" w:rsidR="007B1181" w:rsidRPr="007B1181" w:rsidRDefault="007B1181" w:rsidP="007C193A">
      <w:pPr>
        <w:pStyle w:val="BodyText"/>
        <w:rPr>
          <w:b/>
          <w:bCs/>
        </w:rPr>
      </w:pPr>
      <w:r w:rsidRPr="007B1181">
        <w:rPr>
          <w:b/>
          <w:bCs/>
        </w:rPr>
        <w:t xml:space="preserve">For </w:t>
      </w:r>
      <w:proofErr w:type="spellStart"/>
      <w:r w:rsidRPr="007B1181">
        <w:rPr>
          <w:b/>
          <w:bCs/>
        </w:rPr>
        <w:t>EPAMers</w:t>
      </w:r>
      <w:proofErr w:type="spellEnd"/>
    </w:p>
    <w:p w14:paraId="5B85BDD8" w14:textId="3E2CB214" w:rsidR="007C193A" w:rsidRPr="00600011" w:rsidRDefault="007C193A" w:rsidP="007C193A">
      <w:pPr>
        <w:pStyle w:val="BodyText"/>
      </w:pPr>
      <w:r>
        <w:t>Every month, on the 25th day, employees get money on their bank account and receive a payroll that provides details on salary/bonuses/taxes/ruling/etc. For detailed (project-by-project) information, contact WFA Payroll NL.</w:t>
      </w:r>
    </w:p>
    <w:p w14:paraId="34D0F996" w14:textId="77777777" w:rsidR="007C193A" w:rsidRDefault="007C193A" w:rsidP="007C193A">
      <w:pPr>
        <w:pStyle w:val="BodyText"/>
      </w:pPr>
    </w:p>
    <w:p w14:paraId="5003BB78" w14:textId="77777777" w:rsidR="007C193A" w:rsidRDefault="007C193A" w:rsidP="007C193A">
      <w:pPr>
        <w:pStyle w:val="BodyText"/>
      </w:pPr>
      <w:r w:rsidRPr="00CE7DCB">
        <w:rPr>
          <w:b/>
          <w:bCs/>
        </w:rPr>
        <w:t>Note:</w:t>
      </w:r>
      <w:r>
        <w:t xml:space="preserve"> If the </w:t>
      </w:r>
      <w:r w:rsidRPr="0066416F">
        <w:t>payment</w:t>
      </w:r>
      <w:r>
        <w:t xml:space="preserve"> date</w:t>
      </w:r>
      <w:r w:rsidRPr="0066416F">
        <w:t xml:space="preserve"> falls on a weekend or holiday, the payment </w:t>
      </w:r>
      <w:r>
        <w:t xml:space="preserve">is made </w:t>
      </w:r>
      <w:r w:rsidRPr="0066416F">
        <w:t>on the previous</w:t>
      </w:r>
      <w:r>
        <w:t xml:space="preserve"> working</w:t>
      </w:r>
      <w:r w:rsidRPr="0066416F">
        <w:t xml:space="preserve"> day.</w:t>
      </w:r>
    </w:p>
    <w:p w14:paraId="3A3BCB7A" w14:textId="77777777" w:rsidR="007C193A" w:rsidRDefault="007C193A" w:rsidP="007C193A">
      <w:pPr>
        <w:pStyle w:val="BodyText"/>
      </w:pPr>
    </w:p>
    <w:p w14:paraId="7DAF7D36" w14:textId="5E77F8AE" w:rsidR="00A17913" w:rsidRPr="00D52AA7" w:rsidRDefault="007C193A" w:rsidP="00A17913">
      <w:pPr>
        <w:pStyle w:val="BodyText"/>
      </w:pPr>
      <w:r>
        <w:t>EPAM NL uses outsource</w:t>
      </w:r>
      <w:r w:rsidR="00140141">
        <w:t>d</w:t>
      </w:r>
      <w:r>
        <w:t xml:space="preserve"> payroll team/system. To see your payroll</w:t>
      </w:r>
      <w:r w:rsidR="00127F26">
        <w:t xml:space="preserve">, </w:t>
      </w:r>
      <w:r w:rsidR="00127F26" w:rsidRPr="00B6762A">
        <w:t xml:space="preserve">manage </w:t>
      </w:r>
      <w:r w:rsidR="00127F26">
        <w:t xml:space="preserve">your </w:t>
      </w:r>
      <w:r w:rsidR="00127F26" w:rsidRPr="00B6762A">
        <w:t>address</w:t>
      </w:r>
      <w:r w:rsidR="00127F26">
        <w:t xml:space="preserve">, or </w:t>
      </w:r>
      <w:r w:rsidR="00127F26" w:rsidRPr="00B6762A">
        <w:t>change</w:t>
      </w:r>
      <w:r w:rsidR="00127F26">
        <w:t xml:space="preserve"> your</w:t>
      </w:r>
      <w:r w:rsidR="00127F26" w:rsidRPr="00B6762A">
        <w:t xml:space="preserve"> payment account</w:t>
      </w:r>
      <w:r w:rsidR="00127F26">
        <w:t xml:space="preserve">, use the </w:t>
      </w:r>
      <w:proofErr w:type="spellStart"/>
      <w:r w:rsidR="00127F26" w:rsidRPr="00235FE7">
        <w:rPr>
          <w:b/>
          <w:bCs/>
          <w:lang w:val="en-GB"/>
        </w:rPr>
        <w:t>eveHRyday</w:t>
      </w:r>
      <w:proofErr w:type="spellEnd"/>
      <w:r w:rsidR="00127F26">
        <w:rPr>
          <w:lang w:val="en-GB"/>
        </w:rPr>
        <w:t xml:space="preserve"> </w:t>
      </w:r>
      <w:r w:rsidR="002E3E6B">
        <w:rPr>
          <w:lang w:val="en-GB"/>
        </w:rPr>
        <w:t>app</w:t>
      </w:r>
      <w:r w:rsidR="00A17913">
        <w:rPr>
          <w:lang w:val="en-GB"/>
        </w:rPr>
        <w:t>,</w:t>
      </w:r>
      <w:r w:rsidR="002E3E6B">
        <w:t xml:space="preserve"> </w:t>
      </w:r>
      <w:hyperlink r:id="rId316" w:history="1">
        <w:r w:rsidR="00EE06E6" w:rsidRPr="00A01BEB">
          <w:rPr>
            <w:rStyle w:val="Hyperlink"/>
          </w:rPr>
          <w:t>https://app.evehryday.com/ess/login</w:t>
        </w:r>
      </w:hyperlink>
    </w:p>
    <w:p w14:paraId="4F4C4836" w14:textId="77777777" w:rsidR="00EE06E6" w:rsidRDefault="00EE06E6" w:rsidP="00127F26">
      <w:pPr>
        <w:pStyle w:val="BodyText"/>
      </w:pPr>
    </w:p>
    <w:p w14:paraId="609FB671" w14:textId="6C8FA2D7" w:rsidR="002F1173" w:rsidRPr="00D52AA7" w:rsidRDefault="002F1173" w:rsidP="007C193A">
      <w:pPr>
        <w:pStyle w:val="BodyText"/>
      </w:pPr>
      <w:r w:rsidRPr="002F1173">
        <w:rPr>
          <w:b/>
          <w:bCs/>
        </w:rPr>
        <w:t>Note</w:t>
      </w:r>
      <w:r w:rsidRPr="009739C1">
        <w:rPr>
          <w:b/>
          <w:bCs/>
        </w:rPr>
        <w:t>:</w:t>
      </w:r>
      <w:r w:rsidRPr="009739C1">
        <w:t xml:space="preserve"> </w:t>
      </w:r>
      <w:r>
        <w:t>The</w:t>
      </w:r>
      <w:r w:rsidRPr="009739C1">
        <w:t xml:space="preserve"> </w:t>
      </w:r>
      <w:r>
        <w:t>app</w:t>
      </w:r>
      <w:r w:rsidRPr="009739C1">
        <w:t xml:space="preserve"> </w:t>
      </w:r>
      <w:r>
        <w:t>is</w:t>
      </w:r>
      <w:r w:rsidRPr="009739C1">
        <w:t xml:space="preserve"> </w:t>
      </w:r>
      <w:r>
        <w:t>unstable</w:t>
      </w:r>
      <w:r w:rsidR="00C25EE6">
        <w:t>; it</w:t>
      </w:r>
      <w:r w:rsidR="00BE367F">
        <w:t xml:space="preserve"> sometimes </w:t>
      </w:r>
      <w:r w:rsidR="009739C1" w:rsidRPr="009739C1">
        <w:t>glitches</w:t>
      </w:r>
      <w:r w:rsidR="00364966">
        <w:t xml:space="preserve"> </w:t>
      </w:r>
      <w:r w:rsidR="009739C1" w:rsidRPr="009739C1">
        <w:t xml:space="preserve">and </w:t>
      </w:r>
      <w:r w:rsidR="00BE367F">
        <w:t>se</w:t>
      </w:r>
      <w:r w:rsidR="002022AC">
        <w:t>nd</w:t>
      </w:r>
      <w:r w:rsidR="00BE367F">
        <w:t xml:space="preserve">s </w:t>
      </w:r>
      <w:r w:rsidR="009739C1" w:rsidRPr="009739C1">
        <w:t>mass notifications</w:t>
      </w:r>
      <w:r w:rsidR="008555A5" w:rsidRPr="008555A5">
        <w:t xml:space="preserve">. </w:t>
      </w:r>
      <w:r w:rsidR="00B9121C">
        <w:t>Unfortunately</w:t>
      </w:r>
      <w:r w:rsidR="00B9121C" w:rsidRPr="00B9121C">
        <w:t xml:space="preserve">, </w:t>
      </w:r>
      <w:r w:rsidR="004255A8">
        <w:t>now it’s the best we can</w:t>
      </w:r>
      <w:r w:rsidR="00B9121C" w:rsidRPr="00B9121C">
        <w:t xml:space="preserve"> </w:t>
      </w:r>
      <w:r w:rsidR="004255A8">
        <w:t>get</w:t>
      </w:r>
      <w:r w:rsidRPr="00D52AA7">
        <w:t>.</w:t>
      </w:r>
    </w:p>
    <w:p w14:paraId="735774C5" w14:textId="77777777" w:rsidR="002F1173" w:rsidRPr="00D52AA7" w:rsidRDefault="002F1173" w:rsidP="007C193A">
      <w:pPr>
        <w:pStyle w:val="BodyText"/>
      </w:pPr>
    </w:p>
    <w:p w14:paraId="495D04F2" w14:textId="06FDD41C" w:rsidR="00215B01" w:rsidRDefault="007C193A" w:rsidP="007C193A">
      <w:pPr>
        <w:pStyle w:val="BodyText"/>
      </w:pPr>
      <w:r>
        <w:t>You can download your payroll and provide it to the service you need (to get a mortgage or rent an apartment).</w:t>
      </w:r>
    </w:p>
    <w:p w14:paraId="15A2B78C" w14:textId="00C2F973" w:rsidR="007C193A" w:rsidRDefault="007C193A" w:rsidP="007C193A">
      <w:pPr>
        <w:pStyle w:val="Heading2"/>
        <w:pageBreakBefore/>
      </w:pPr>
      <w:bookmarkStart w:id="58" w:name="_Toc175581857"/>
      <w:r w:rsidRPr="0054247F">
        <w:lastRenderedPageBreak/>
        <w:t>BTW Report</w:t>
      </w:r>
      <w:bookmarkEnd w:id="58"/>
    </w:p>
    <w:p w14:paraId="5E7298CB" w14:textId="77777777" w:rsidR="00F050E1" w:rsidRDefault="00D33D11" w:rsidP="007C193A">
      <w:pPr>
        <w:pStyle w:val="BodyText"/>
      </w:pPr>
      <w:r>
        <w:t xml:space="preserve">All </w:t>
      </w:r>
      <w:proofErr w:type="spellStart"/>
      <w:r w:rsidR="009D017B">
        <w:t>ZZPers</w:t>
      </w:r>
      <w:proofErr w:type="spellEnd"/>
      <w:r w:rsidR="009D017B">
        <w:t xml:space="preserve"> </w:t>
      </w:r>
      <w:proofErr w:type="gramStart"/>
      <w:r w:rsidR="009D017B">
        <w:t>have to</w:t>
      </w:r>
      <w:proofErr w:type="gramEnd"/>
      <w:r w:rsidR="009D017B">
        <w:t xml:space="preserve"> file BTW reports according to the </w:t>
      </w:r>
      <w:r w:rsidR="00097124">
        <w:t xml:space="preserve">schedule that tax authorities </w:t>
      </w:r>
      <w:r w:rsidR="00C974AD">
        <w:t>define.</w:t>
      </w:r>
    </w:p>
    <w:p w14:paraId="514924D7" w14:textId="402CF859" w:rsidR="002D5107" w:rsidRDefault="00F050E1" w:rsidP="007C193A">
      <w:pPr>
        <w:pStyle w:val="BodyText"/>
      </w:pPr>
      <w:r>
        <w:t xml:space="preserve">Tax authorities usually </w:t>
      </w:r>
      <w:r w:rsidR="002A7463">
        <w:t>define the following schedule:</w:t>
      </w:r>
    </w:p>
    <w:p w14:paraId="799E0F95" w14:textId="234B879C" w:rsidR="002D5107" w:rsidRDefault="002D5107" w:rsidP="007C193A">
      <w:pPr>
        <w:pStyle w:val="BodyText"/>
        <w:rPr>
          <w:vertAlign w:val="superscript"/>
        </w:rPr>
      </w:pPr>
      <w:r>
        <w:t>- F</w:t>
      </w:r>
      <w:r w:rsidR="002A7463">
        <w:t>or 1</w:t>
      </w:r>
      <w:r w:rsidR="002A7463" w:rsidRPr="002A7463">
        <w:rPr>
          <w:vertAlign w:val="superscript"/>
        </w:rPr>
        <w:t>st</w:t>
      </w:r>
      <w:r w:rsidR="002A7463">
        <w:t xml:space="preserve"> </w:t>
      </w:r>
      <w:r w:rsidR="005A0689">
        <w:t>quarter – till April 30</w:t>
      </w:r>
      <w:r w:rsidR="005A0689" w:rsidRPr="005A0689">
        <w:rPr>
          <w:vertAlign w:val="superscript"/>
        </w:rPr>
        <w:t>th</w:t>
      </w:r>
    </w:p>
    <w:p w14:paraId="041DC67B" w14:textId="77777777" w:rsidR="00E242AC" w:rsidRDefault="00E242AC" w:rsidP="007C193A">
      <w:pPr>
        <w:pStyle w:val="BodyText"/>
        <w:rPr>
          <w:vertAlign w:val="superscript"/>
        </w:rPr>
      </w:pPr>
      <w:r>
        <w:t xml:space="preserve">- </w:t>
      </w:r>
      <w:r w:rsidR="002D5107">
        <w:t>Fo</w:t>
      </w:r>
      <w:r w:rsidR="005A0689">
        <w:t>r 2</w:t>
      </w:r>
      <w:r w:rsidR="005A0689" w:rsidRPr="005A0689">
        <w:rPr>
          <w:vertAlign w:val="superscript"/>
        </w:rPr>
        <w:t>nd</w:t>
      </w:r>
      <w:r w:rsidR="005A0689">
        <w:t xml:space="preserve"> </w:t>
      </w:r>
      <w:r w:rsidR="002D5107">
        <w:t>quarter – till July</w:t>
      </w:r>
      <w:r w:rsidR="005A0689">
        <w:t xml:space="preserve"> </w:t>
      </w:r>
      <w:r w:rsidR="002D5107">
        <w:t>30</w:t>
      </w:r>
      <w:r w:rsidR="002D5107" w:rsidRPr="005A0689">
        <w:rPr>
          <w:vertAlign w:val="superscript"/>
        </w:rPr>
        <w:t>th</w:t>
      </w:r>
    </w:p>
    <w:p w14:paraId="5D43B9C0" w14:textId="77777777" w:rsidR="00E242AC" w:rsidRDefault="00E242AC" w:rsidP="007C193A">
      <w:pPr>
        <w:pStyle w:val="BodyText"/>
        <w:rPr>
          <w:vertAlign w:val="superscript"/>
        </w:rPr>
      </w:pPr>
      <w:r>
        <w:t>- F</w:t>
      </w:r>
      <w:r w:rsidR="002D5107">
        <w:t xml:space="preserve">or </w:t>
      </w:r>
      <w:r>
        <w:t>3</w:t>
      </w:r>
      <w:r>
        <w:rPr>
          <w:vertAlign w:val="superscript"/>
        </w:rPr>
        <w:t>rd</w:t>
      </w:r>
      <w:r w:rsidR="002D5107">
        <w:t xml:space="preserve"> quarter – till </w:t>
      </w:r>
      <w:r>
        <w:t xml:space="preserve">October </w:t>
      </w:r>
      <w:r w:rsidR="002D5107">
        <w:t>30</w:t>
      </w:r>
      <w:r w:rsidR="002D5107" w:rsidRPr="005A0689">
        <w:rPr>
          <w:vertAlign w:val="superscript"/>
        </w:rPr>
        <w:t>th</w:t>
      </w:r>
    </w:p>
    <w:p w14:paraId="0F79E68C" w14:textId="59E7F362" w:rsidR="0078242A" w:rsidRDefault="00E242AC" w:rsidP="007C193A">
      <w:pPr>
        <w:pStyle w:val="BodyText"/>
      </w:pPr>
      <w:r>
        <w:t>- F</w:t>
      </w:r>
      <w:r w:rsidR="002D5107">
        <w:t xml:space="preserve">or </w:t>
      </w:r>
      <w:proofErr w:type="gramStart"/>
      <w:r>
        <w:t>4</w:t>
      </w:r>
      <w:r w:rsidR="002D5107" w:rsidRPr="005A0689">
        <w:rPr>
          <w:vertAlign w:val="superscript"/>
        </w:rPr>
        <w:t>nd</w:t>
      </w:r>
      <w:proofErr w:type="gramEnd"/>
      <w:r w:rsidR="002D5107">
        <w:t xml:space="preserve"> quarter – till </w:t>
      </w:r>
      <w:r w:rsidR="006A3BFE">
        <w:t xml:space="preserve">January </w:t>
      </w:r>
      <w:r w:rsidR="002D5107">
        <w:t>30</w:t>
      </w:r>
      <w:r w:rsidR="002D5107" w:rsidRPr="005A0689">
        <w:rPr>
          <w:vertAlign w:val="superscript"/>
        </w:rPr>
        <w:t>th</w:t>
      </w:r>
    </w:p>
    <w:p w14:paraId="37DE07B2" w14:textId="77777777" w:rsidR="0078242A" w:rsidRDefault="0078242A" w:rsidP="007C193A">
      <w:pPr>
        <w:pStyle w:val="BodyText"/>
      </w:pPr>
    </w:p>
    <w:p w14:paraId="79D16998" w14:textId="27B2A492" w:rsidR="00747DFA" w:rsidRDefault="00F050E1" w:rsidP="007C193A">
      <w:pPr>
        <w:pStyle w:val="BodyText"/>
      </w:pPr>
      <w:r w:rsidRPr="00F050E1">
        <w:rPr>
          <w:b/>
          <w:bCs/>
        </w:rPr>
        <w:t>Note:</w:t>
      </w:r>
      <w:r>
        <w:t xml:space="preserve"> </w:t>
      </w:r>
      <w:r w:rsidR="007C193A" w:rsidRPr="00665D3F">
        <w:t xml:space="preserve">Small Businesses Scheme </w:t>
      </w:r>
      <w:r w:rsidR="007C193A">
        <w:t>(</w:t>
      </w:r>
      <w:r w:rsidR="007C193A" w:rsidRPr="00665D3F">
        <w:t>KOR</w:t>
      </w:r>
      <w:r w:rsidR="007C193A">
        <w:t>)</w:t>
      </w:r>
      <w:r w:rsidR="007C193A" w:rsidRPr="00665D3F">
        <w:t xml:space="preserve"> is an exemption from VAT. </w:t>
      </w:r>
      <w:r w:rsidR="007F5D3E">
        <w:t xml:space="preserve">If you </w:t>
      </w:r>
      <w:r w:rsidR="00A45B88">
        <w:t xml:space="preserve">have small </w:t>
      </w:r>
      <w:r w:rsidR="007C193A">
        <w:t xml:space="preserve">business registered in NL </w:t>
      </w:r>
      <w:r w:rsidR="00A45B88">
        <w:t xml:space="preserve">with </w:t>
      </w:r>
      <w:r w:rsidR="007C193A" w:rsidRPr="00665D3F">
        <w:t>no more than 20,000 €</w:t>
      </w:r>
      <w:r w:rsidR="007C193A">
        <w:t xml:space="preserve"> of income a </w:t>
      </w:r>
      <w:r w:rsidR="007C193A" w:rsidRPr="00665D3F">
        <w:t>year</w:t>
      </w:r>
      <w:r w:rsidR="00A45B88">
        <w:t xml:space="preserve">, there is </w:t>
      </w:r>
      <w:r w:rsidR="00747DFA">
        <w:t xml:space="preserve">no need to </w:t>
      </w:r>
      <w:r w:rsidR="007C193A" w:rsidRPr="00747DFA">
        <w:t>file a BTW report</w:t>
      </w:r>
      <w:r w:rsidR="00747DFA">
        <w:t>.</w:t>
      </w:r>
    </w:p>
    <w:p w14:paraId="3959B2A6" w14:textId="44B5497F" w:rsidR="00747DFA" w:rsidRDefault="007C193A" w:rsidP="007C193A">
      <w:pPr>
        <w:pStyle w:val="BodyText"/>
      </w:pPr>
      <w:r>
        <w:t xml:space="preserve"> </w:t>
      </w:r>
    </w:p>
    <w:p w14:paraId="594AAEF2" w14:textId="048B5EB7" w:rsidR="00E57E8E" w:rsidRDefault="00E57E8E" w:rsidP="00E57E8E">
      <w:pPr>
        <w:pStyle w:val="BodyText"/>
      </w:pPr>
      <w:r w:rsidRPr="00223FF0">
        <w:rPr>
          <w:b/>
          <w:bCs/>
        </w:rPr>
        <w:t>Tip:</w:t>
      </w:r>
      <w:r>
        <w:t xml:space="preserve"> To get reminders about the BTW report, download the </w:t>
      </w:r>
      <w:r w:rsidRPr="00091294">
        <w:rPr>
          <w:i/>
          <w:iCs/>
        </w:rPr>
        <w:t>BTW-Alert</w:t>
      </w:r>
      <w:r>
        <w:t xml:space="preserve"> app</w:t>
      </w:r>
      <w:r w:rsidR="00253E43">
        <w:t>. S</w:t>
      </w:r>
      <w:r>
        <w:t>elect NL in the Apple Store.</w:t>
      </w:r>
    </w:p>
    <w:p w14:paraId="07ACDD19" w14:textId="77777777" w:rsidR="00253E43" w:rsidRDefault="00253E43" w:rsidP="00E57E8E">
      <w:pPr>
        <w:pStyle w:val="BodyText"/>
      </w:pPr>
    </w:p>
    <w:p w14:paraId="12AD2FE9" w14:textId="77777777" w:rsidR="00A72638" w:rsidRPr="001659C1" w:rsidRDefault="00A72638" w:rsidP="00A72638">
      <w:pPr>
        <w:pStyle w:val="BodyText"/>
      </w:pPr>
      <w:r>
        <w:t>After the registration as a ZZP, you receive a pre-paid envelope with the address for you to file your first BTW report. The front side of the report states the date on which the tax office must receive your report. If you do not file your report on time, you may be fined.</w:t>
      </w:r>
    </w:p>
    <w:p w14:paraId="1913BB17" w14:textId="77777777" w:rsidR="00A72638" w:rsidRDefault="00A72638" w:rsidP="00A72638">
      <w:pPr>
        <w:pStyle w:val="BodyText"/>
      </w:pPr>
      <w:r>
        <w:t>If you opened a business at the end of the quarter, you are not connected to electronic systems yet. For the first time, file a paper BTW report. Fill in the paper report in blue or black ink. Then file online BTW reports.</w:t>
      </w:r>
    </w:p>
    <w:p w14:paraId="6B5A1E11" w14:textId="77777777" w:rsidR="00253E43" w:rsidRPr="008524F7" w:rsidRDefault="00253E43" w:rsidP="00E57E8E">
      <w:pPr>
        <w:pStyle w:val="BodyText"/>
      </w:pPr>
    </w:p>
    <w:p w14:paraId="6D8488A5" w14:textId="5C21F365" w:rsidR="00E57E8E" w:rsidRDefault="00AC2E24" w:rsidP="007C193A">
      <w:pPr>
        <w:pStyle w:val="BodyText"/>
      </w:pPr>
      <w:r>
        <w:t>The tax office can check your BTW reports for the previous 7 years.</w:t>
      </w:r>
    </w:p>
    <w:p w14:paraId="5046C421" w14:textId="77777777" w:rsidR="00AC2E24" w:rsidRDefault="00AC2E24" w:rsidP="007C193A">
      <w:pPr>
        <w:pStyle w:val="BodyText"/>
      </w:pPr>
    </w:p>
    <w:p w14:paraId="174E3696" w14:textId="1E91AE68" w:rsidR="00AC2E24" w:rsidRPr="00AC2E24" w:rsidRDefault="00AC2E24" w:rsidP="007C193A">
      <w:pPr>
        <w:pStyle w:val="BodyText"/>
        <w:rPr>
          <w:b/>
          <w:bCs/>
        </w:rPr>
      </w:pPr>
      <w:r w:rsidRPr="00AC2E24">
        <w:rPr>
          <w:b/>
          <w:bCs/>
        </w:rPr>
        <w:t>Filing a BTW report</w:t>
      </w:r>
    </w:p>
    <w:p w14:paraId="53D3AE61" w14:textId="7AB15796" w:rsidR="001604AF" w:rsidRDefault="001604AF" w:rsidP="007C193A">
      <w:pPr>
        <w:pStyle w:val="BodyText"/>
        <w:rPr>
          <w:rStyle w:val="ui-provider"/>
        </w:rPr>
      </w:pPr>
      <w:r>
        <w:rPr>
          <w:lang w:val="en-GB"/>
        </w:rPr>
        <w:t xml:space="preserve">To file a BTW report, go to </w:t>
      </w:r>
      <w:hyperlink r:id="rId317" w:history="1">
        <w:r w:rsidRPr="00D47026">
          <w:rPr>
            <w:rStyle w:val="Hyperlink"/>
          </w:rPr>
          <w:t>https://mijnzakelijk.belastingdienst.nl/onp</w:t>
        </w:r>
      </w:hyperlink>
    </w:p>
    <w:p w14:paraId="45274412" w14:textId="1D62012C" w:rsidR="007C193A" w:rsidRPr="0066422B" w:rsidRDefault="007C193A" w:rsidP="007C193A">
      <w:pPr>
        <w:pStyle w:val="BodyText"/>
      </w:pPr>
      <w:r>
        <w:rPr>
          <w:lang w:val="en-GB"/>
        </w:rPr>
        <w:t xml:space="preserve">To see how to file a BTW report, go to </w:t>
      </w:r>
      <w:hyperlink r:id="rId318" w:history="1">
        <w:r>
          <w:rPr>
            <w:rStyle w:val="Hyperlink"/>
            <w:lang w:val="en-GB"/>
          </w:rPr>
          <w:t>https</w:t>
        </w:r>
        <w:r w:rsidRPr="0066422B">
          <w:rPr>
            <w:rStyle w:val="Hyperlink"/>
          </w:rPr>
          <w:t>://</w:t>
        </w:r>
        <w:r>
          <w:rPr>
            <w:rStyle w:val="Hyperlink"/>
            <w:lang w:val="en-GB"/>
          </w:rPr>
          <w:t>www</w:t>
        </w:r>
        <w:r w:rsidRPr="0066422B">
          <w:rPr>
            <w:rStyle w:val="Hyperlink"/>
          </w:rPr>
          <w:t>.</w:t>
        </w:r>
        <w:proofErr w:type="spellStart"/>
        <w:r>
          <w:rPr>
            <w:rStyle w:val="Hyperlink"/>
            <w:lang w:val="en-GB"/>
          </w:rPr>
          <w:t>youtube</w:t>
        </w:r>
        <w:proofErr w:type="spellEnd"/>
        <w:r w:rsidRPr="0066422B">
          <w:rPr>
            <w:rStyle w:val="Hyperlink"/>
          </w:rPr>
          <w:t>.</w:t>
        </w:r>
        <w:r>
          <w:rPr>
            <w:rStyle w:val="Hyperlink"/>
            <w:lang w:val="en-GB"/>
          </w:rPr>
          <w:t>com</w:t>
        </w:r>
        <w:r w:rsidRPr="0066422B">
          <w:rPr>
            <w:rStyle w:val="Hyperlink"/>
          </w:rPr>
          <w:t>/</w:t>
        </w:r>
        <w:r>
          <w:rPr>
            <w:rStyle w:val="Hyperlink"/>
            <w:lang w:val="en-GB"/>
          </w:rPr>
          <w:t>watch</w:t>
        </w:r>
        <w:r w:rsidRPr="0066422B">
          <w:rPr>
            <w:rStyle w:val="Hyperlink"/>
          </w:rPr>
          <w:t>?</w:t>
        </w:r>
        <w:r>
          <w:rPr>
            <w:rStyle w:val="Hyperlink"/>
            <w:lang w:val="en-GB"/>
          </w:rPr>
          <w:t>v</w:t>
        </w:r>
        <w:r w:rsidRPr="0066422B">
          <w:rPr>
            <w:rStyle w:val="Hyperlink"/>
          </w:rPr>
          <w:t>=65</w:t>
        </w:r>
        <w:proofErr w:type="spellStart"/>
        <w:r>
          <w:rPr>
            <w:rStyle w:val="Hyperlink"/>
            <w:lang w:val="en-GB"/>
          </w:rPr>
          <w:t>LUr</w:t>
        </w:r>
        <w:proofErr w:type="spellEnd"/>
        <w:r w:rsidRPr="0066422B">
          <w:rPr>
            <w:rStyle w:val="Hyperlink"/>
          </w:rPr>
          <w:t>1</w:t>
        </w:r>
        <w:proofErr w:type="spellStart"/>
        <w:r>
          <w:rPr>
            <w:rStyle w:val="Hyperlink"/>
            <w:lang w:val="en-GB"/>
          </w:rPr>
          <w:t>rmH</w:t>
        </w:r>
        <w:proofErr w:type="spellEnd"/>
        <w:r w:rsidRPr="0066422B">
          <w:rPr>
            <w:rStyle w:val="Hyperlink"/>
          </w:rPr>
          <w:t>2</w:t>
        </w:r>
        <w:r>
          <w:rPr>
            <w:rStyle w:val="Hyperlink"/>
            <w:lang w:val="en-GB"/>
          </w:rPr>
          <w:t>A</w:t>
        </w:r>
      </w:hyperlink>
    </w:p>
    <w:p w14:paraId="7FA959AE" w14:textId="77777777" w:rsidR="0039174E" w:rsidRDefault="004F3550" w:rsidP="007C193A">
      <w:pPr>
        <w:pStyle w:val="BodyText"/>
      </w:pPr>
      <w:r>
        <w:t>C</w:t>
      </w:r>
      <w:r w:rsidRPr="00F673F6">
        <w:t>alculate VAT yourself and pay according to</w:t>
      </w:r>
      <w:r>
        <w:t xml:space="preserve"> your </w:t>
      </w:r>
      <w:r w:rsidRPr="00F673F6">
        <w:t>calculat</w:t>
      </w:r>
      <w:r>
        <w:t>ions</w:t>
      </w:r>
      <w:r w:rsidRPr="00F673F6">
        <w:t>.</w:t>
      </w:r>
    </w:p>
    <w:p w14:paraId="0E6B4986" w14:textId="3AB2FD39" w:rsidR="007C193A" w:rsidRDefault="007C193A" w:rsidP="007C193A">
      <w:pPr>
        <w:pStyle w:val="BodyText"/>
      </w:pPr>
      <w:r>
        <w:t>Round up all amounts to whole euros, you may do it to your advantage. For negative amounts, put a minus sign (-) in the first entry box.</w:t>
      </w:r>
    </w:p>
    <w:p w14:paraId="44F04B22" w14:textId="77777777" w:rsidR="007C193A" w:rsidRDefault="007C193A" w:rsidP="007C193A">
      <w:pPr>
        <w:pStyle w:val="BodyText"/>
        <w:rPr>
          <w:b/>
          <w:bCs/>
        </w:rPr>
      </w:pPr>
    </w:p>
    <w:p w14:paraId="517F2CB2" w14:textId="77777777" w:rsidR="007C193A" w:rsidRDefault="007C193A" w:rsidP="007C193A">
      <w:pPr>
        <w:pStyle w:val="BodyText"/>
      </w:pPr>
      <w:r w:rsidRPr="00EB7D6C">
        <w:rPr>
          <w:b/>
          <w:bCs/>
        </w:rPr>
        <w:t>Note:</w:t>
      </w:r>
      <w:r>
        <w:t xml:space="preserve"> File the BTW report even if you provided no service within the quarter.</w:t>
      </w:r>
      <w:r w:rsidRPr="00DF1F5C">
        <w:t xml:space="preserve"> </w:t>
      </w:r>
      <w:r>
        <w:t>To file a zero BTW report, in question 5e, fill in 0.</w:t>
      </w:r>
    </w:p>
    <w:p w14:paraId="16E27E3C" w14:textId="77777777" w:rsidR="007C193A" w:rsidRDefault="007C193A" w:rsidP="007C193A">
      <w:pPr>
        <w:pStyle w:val="BodyText"/>
      </w:pPr>
    </w:p>
    <w:p w14:paraId="0A1187E9" w14:textId="77777777" w:rsidR="007C193A" w:rsidRDefault="007C193A" w:rsidP="007C193A">
      <w:pPr>
        <w:pStyle w:val="BodyText"/>
      </w:pPr>
      <w:r w:rsidRPr="00EB7D6C">
        <w:rPr>
          <w:b/>
          <w:bCs/>
        </w:rPr>
        <w:t>Note:</w:t>
      </w:r>
      <w:r>
        <w:rPr>
          <w:b/>
          <w:bCs/>
        </w:rPr>
        <w:t xml:space="preserve"> </w:t>
      </w:r>
      <w:r>
        <w:t xml:space="preserve">If you do not submit a BTW report on time, you receive a notification with an administrative fine (about 50 </w:t>
      </w:r>
      <w:r w:rsidRPr="00665D3F">
        <w:t>€</w:t>
      </w:r>
      <w:r>
        <w:t>), and a warning about a large fine if you do not submit it after the notification.</w:t>
      </w:r>
    </w:p>
    <w:p w14:paraId="5D97AD64" w14:textId="77777777" w:rsidR="007C193A" w:rsidRDefault="007C193A" w:rsidP="007C193A">
      <w:pPr>
        <w:pStyle w:val="BodyText"/>
      </w:pPr>
    </w:p>
    <w:p w14:paraId="1EE3B490" w14:textId="77777777" w:rsidR="007C193A" w:rsidRDefault="007C193A" w:rsidP="007C193A">
      <w:pPr>
        <w:pStyle w:val="BodyText"/>
      </w:pPr>
      <w:r>
        <w:t xml:space="preserve">If you submitted the BTW report and then found </w:t>
      </w:r>
      <w:proofErr w:type="gramStart"/>
      <w:r>
        <w:t>an unintentional mistake</w:t>
      </w:r>
      <w:proofErr w:type="gramEnd"/>
      <w:r>
        <w:t>:</w:t>
      </w:r>
    </w:p>
    <w:p w14:paraId="2092CCFC" w14:textId="77777777" w:rsidR="007C193A" w:rsidRDefault="007C193A" w:rsidP="007C193A">
      <w:pPr>
        <w:pStyle w:val="BodyText"/>
      </w:pPr>
      <w:r>
        <w:t xml:space="preserve">- If the difference is less than 1000 </w:t>
      </w:r>
      <w:r w:rsidRPr="00665D3F">
        <w:t>€</w:t>
      </w:r>
      <w:r>
        <w:t xml:space="preserve">, correct the mistake when submitting the report in </w:t>
      </w:r>
      <w:r w:rsidRPr="005C2252">
        <w:rPr>
          <w:b/>
          <w:bCs/>
        </w:rPr>
        <w:t>the following quarter</w:t>
      </w:r>
      <w:r>
        <w:t>.</w:t>
      </w:r>
    </w:p>
    <w:p w14:paraId="3ACE9CC4" w14:textId="77777777" w:rsidR="007C193A" w:rsidRDefault="007C193A" w:rsidP="007C193A">
      <w:pPr>
        <w:pStyle w:val="BodyText"/>
      </w:pPr>
      <w:r>
        <w:t xml:space="preserve">- If the difference is more than 1000 </w:t>
      </w:r>
      <w:r w:rsidRPr="00665D3F">
        <w:t>€</w:t>
      </w:r>
      <w:r>
        <w:t xml:space="preserve">, file a correction report in </w:t>
      </w:r>
      <w:r w:rsidRPr="0017201C">
        <w:rPr>
          <w:b/>
          <w:bCs/>
        </w:rPr>
        <w:t>the current quarter</w:t>
      </w:r>
      <w:r>
        <w:t>.</w:t>
      </w:r>
    </w:p>
    <w:p w14:paraId="7ECD2719" w14:textId="4E43A08B" w:rsidR="00C12F74" w:rsidRDefault="00EE49C2" w:rsidP="000A1D04">
      <w:pPr>
        <w:pStyle w:val="Heading2"/>
        <w:pageBreakBefore/>
        <w:rPr>
          <w:rStyle w:val="Hyperlink"/>
          <w:rFonts w:ascii="Arial Black" w:hAnsi="Arial Black"/>
          <w:sz w:val="24"/>
          <w:u w:val="none"/>
        </w:rPr>
      </w:pPr>
      <w:bookmarkStart w:id="59" w:name="_Toc175581858"/>
      <w:r>
        <w:rPr>
          <w:rStyle w:val="Hyperlink"/>
          <w:rFonts w:ascii="Arial Black" w:hAnsi="Arial Black"/>
          <w:sz w:val="24"/>
          <w:u w:val="none"/>
        </w:rPr>
        <w:lastRenderedPageBreak/>
        <w:t>S</w:t>
      </w:r>
      <w:r w:rsidR="005A07C2">
        <w:rPr>
          <w:rStyle w:val="Hyperlink"/>
          <w:rFonts w:ascii="Arial Black" w:hAnsi="Arial Black"/>
          <w:sz w:val="24"/>
          <w:u w:val="none"/>
        </w:rPr>
        <w:t>tocks</w:t>
      </w:r>
      <w:bookmarkEnd w:id="59"/>
    </w:p>
    <w:p w14:paraId="660D06D4" w14:textId="10ADD2CA" w:rsidR="00BE01B6" w:rsidRDefault="002A6118" w:rsidP="00CB647E">
      <w:pPr>
        <w:pStyle w:val="BodyText"/>
      </w:pPr>
      <w:r>
        <w:t xml:space="preserve">NL residents </w:t>
      </w:r>
      <w:r w:rsidR="00FC00A2">
        <w:t xml:space="preserve">can </w:t>
      </w:r>
      <w:r w:rsidR="00E83B92">
        <w:t>manage stocks</w:t>
      </w:r>
      <w:r w:rsidR="00372AAD" w:rsidRPr="00372AAD">
        <w:t xml:space="preserve"> (</w:t>
      </w:r>
      <w:r w:rsidR="0080675E">
        <w:t>purchase</w:t>
      </w:r>
      <w:r w:rsidR="00372AAD">
        <w:t xml:space="preserve">, </w:t>
      </w:r>
      <w:r w:rsidR="009B5C2D">
        <w:t>donate, sell</w:t>
      </w:r>
      <w:r w:rsidR="00372AAD" w:rsidRPr="00372AAD">
        <w:t>)</w:t>
      </w:r>
      <w:r w:rsidR="009B5C2D">
        <w:t>.</w:t>
      </w:r>
    </w:p>
    <w:p w14:paraId="3E3506B6" w14:textId="03369919" w:rsidR="0080675E" w:rsidRDefault="00E83B92" w:rsidP="00B56CF5">
      <w:pPr>
        <w:pStyle w:val="BodyText"/>
      </w:pPr>
      <w:r>
        <w:t xml:space="preserve">You cannot </w:t>
      </w:r>
      <w:r w:rsidR="00CE72DB" w:rsidRPr="00CE72DB">
        <w:t>trade directly on the stock exchange</w:t>
      </w:r>
      <w:r w:rsidR="00405E33">
        <w:t xml:space="preserve">, only with the help of </w:t>
      </w:r>
      <w:r w:rsidR="000B3C8D">
        <w:t>brokers</w:t>
      </w:r>
      <w:r w:rsidR="00405E33">
        <w:t>.</w:t>
      </w:r>
    </w:p>
    <w:p w14:paraId="7C0B271E" w14:textId="77777777" w:rsidR="00431C0F" w:rsidRDefault="00431C0F" w:rsidP="00B56CF5">
      <w:pPr>
        <w:pStyle w:val="BodyText"/>
      </w:pPr>
    </w:p>
    <w:p w14:paraId="0C6E4C7A" w14:textId="77777777" w:rsidR="00431C0F" w:rsidRPr="005A51D6" w:rsidRDefault="00431C0F" w:rsidP="00431C0F">
      <w:pPr>
        <w:pStyle w:val="BodyText"/>
        <w:rPr>
          <w:b/>
          <w:bCs/>
        </w:rPr>
      </w:pPr>
      <w:r w:rsidRPr="005A51D6">
        <w:rPr>
          <w:b/>
          <w:bCs/>
        </w:rPr>
        <w:t>Education</w:t>
      </w:r>
    </w:p>
    <w:p w14:paraId="7E78AEA5" w14:textId="77777777" w:rsidR="00431C0F" w:rsidRDefault="00431C0F" w:rsidP="00431C0F">
      <w:pPr>
        <w:pStyle w:val="BodyText"/>
      </w:pPr>
      <w:r>
        <w:t xml:space="preserve">Before you open a broker account, you are asked to prove your knowledge of the topic. Usually it is just a confirmation, </w:t>
      </w:r>
      <w:r w:rsidRPr="00AA4B33">
        <w:rPr>
          <w:i/>
          <w:iCs/>
        </w:rPr>
        <w:t>I confirm that I do understand what shares/ETFs are and the risks involved</w:t>
      </w:r>
      <w:r>
        <w:t>.</w:t>
      </w:r>
    </w:p>
    <w:p w14:paraId="76D0F755" w14:textId="77777777" w:rsidR="00431C0F" w:rsidRDefault="00431C0F" w:rsidP="00431C0F">
      <w:pPr>
        <w:pStyle w:val="BodyText"/>
      </w:pPr>
    </w:p>
    <w:p w14:paraId="49AD80C6" w14:textId="77777777" w:rsidR="00431C0F" w:rsidRDefault="00431C0F" w:rsidP="00431C0F">
      <w:pPr>
        <w:pStyle w:val="BodyText"/>
      </w:pPr>
      <w:r>
        <w:t>To learn the stocks basics:</w:t>
      </w:r>
    </w:p>
    <w:p w14:paraId="20320060" w14:textId="77777777" w:rsidR="00431C0F" w:rsidRDefault="00431C0F" w:rsidP="00431C0F">
      <w:pPr>
        <w:pStyle w:val="BodyText"/>
      </w:pPr>
      <w:r>
        <w:t xml:space="preserve">- </w:t>
      </w:r>
      <w:proofErr w:type="spellStart"/>
      <w:r>
        <w:t>Linkedin</w:t>
      </w:r>
      <w:proofErr w:type="spellEnd"/>
      <w:r>
        <w:t>, look for courses that focus on EU</w:t>
      </w:r>
    </w:p>
    <w:p w14:paraId="3945318D" w14:textId="77777777" w:rsidR="00431C0F" w:rsidRDefault="00431C0F" w:rsidP="00431C0F">
      <w:pPr>
        <w:pStyle w:val="BodyText"/>
      </w:pPr>
      <w:r>
        <w:t xml:space="preserve">- Investopedia: </w:t>
      </w:r>
      <w:hyperlink r:id="rId319" w:history="1">
        <w:r w:rsidRPr="005E7146">
          <w:rPr>
            <w:rStyle w:val="Hyperlink"/>
          </w:rPr>
          <w:t>https://www.investopedia.com/</w:t>
        </w:r>
      </w:hyperlink>
    </w:p>
    <w:p w14:paraId="2E8ABD6C" w14:textId="77777777" w:rsidR="00431C0F" w:rsidRDefault="00431C0F" w:rsidP="00431C0F">
      <w:pPr>
        <w:pStyle w:val="BodyText"/>
      </w:pPr>
    </w:p>
    <w:p w14:paraId="1B91B1DA" w14:textId="020E003D" w:rsidR="00431C0F" w:rsidRDefault="00431C0F" w:rsidP="00431C0F">
      <w:pPr>
        <w:pStyle w:val="BodyText"/>
      </w:pPr>
      <w:r>
        <w:t>Avoid resources on the internet that advise/recommend buying some niche or high-risk shares (high risk profile). You can lose a lot of money. Use such resources only if you trust them from your personal experience or if your risk tolerance is high.</w:t>
      </w:r>
    </w:p>
    <w:p w14:paraId="59FCCC28" w14:textId="77777777" w:rsidR="007901FB" w:rsidRDefault="007901FB" w:rsidP="00CB647E">
      <w:pPr>
        <w:pStyle w:val="BodyText"/>
      </w:pPr>
    </w:p>
    <w:p w14:paraId="40396306" w14:textId="6367CB8B" w:rsidR="00251B6F" w:rsidRDefault="00251B6F" w:rsidP="00CB647E">
      <w:pPr>
        <w:pStyle w:val="BodyText"/>
        <w:rPr>
          <w:b/>
          <w:bCs/>
        </w:rPr>
      </w:pPr>
      <w:r w:rsidRPr="008B4291">
        <w:rPr>
          <w:b/>
          <w:bCs/>
        </w:rPr>
        <w:t>Brokers</w:t>
      </w:r>
    </w:p>
    <w:p w14:paraId="1A81AC52" w14:textId="77777777" w:rsidR="00F25089" w:rsidRDefault="00F25089" w:rsidP="00F25089">
      <w:pPr>
        <w:pStyle w:val="BodyText"/>
      </w:pPr>
      <w:r>
        <w:t xml:space="preserve">You can use several </w:t>
      </w:r>
      <w:r w:rsidRPr="00281B93">
        <w:t>accounts</w:t>
      </w:r>
      <w:r>
        <w:t xml:space="preserve"> (with different brokers) for buying and selling (</w:t>
      </w:r>
      <w:r w:rsidRPr="005E71DF">
        <w:t>withdrawing</w:t>
      </w:r>
      <w:r>
        <w:t>)</w:t>
      </w:r>
      <w:r w:rsidRPr="005E71DF">
        <w:t xml:space="preserve"> shares</w:t>
      </w:r>
      <w:r>
        <w:t>.</w:t>
      </w:r>
    </w:p>
    <w:p w14:paraId="7BBC91FD" w14:textId="1E34A836" w:rsidR="00F25089" w:rsidRDefault="00F25089" w:rsidP="00F25089">
      <w:pPr>
        <w:pStyle w:val="BodyText"/>
      </w:pPr>
      <w:r w:rsidRPr="00F25089">
        <w:rPr>
          <w:b/>
          <w:bCs/>
        </w:rPr>
        <w:t>Note:</w:t>
      </w:r>
      <w:r>
        <w:t xml:space="preserve"> As of October 2023, there is no data on </w:t>
      </w:r>
      <w:r w:rsidR="00251A18">
        <w:t xml:space="preserve">restrictions </w:t>
      </w:r>
      <w:r w:rsidR="002074FF">
        <w:t xml:space="preserve">for residents with RU/BY passports </w:t>
      </w:r>
      <w:r w:rsidR="00EB6B4E">
        <w:t>t</w:t>
      </w:r>
      <w:r w:rsidR="00251A18">
        <w:t>o</w:t>
      </w:r>
      <w:r w:rsidR="00EB6B4E">
        <w:t xml:space="preserve"> </w:t>
      </w:r>
      <w:r>
        <w:t>open/clos</w:t>
      </w:r>
      <w:r w:rsidR="00EB6B4E">
        <w:t xml:space="preserve">e </w:t>
      </w:r>
      <w:r>
        <w:t>accounts</w:t>
      </w:r>
      <w:r w:rsidR="00EB6B4E">
        <w:t>.</w:t>
      </w:r>
    </w:p>
    <w:p w14:paraId="237D44AE" w14:textId="77777777" w:rsidR="008022DA" w:rsidRDefault="008022DA" w:rsidP="00CB647E">
      <w:pPr>
        <w:pStyle w:val="BodyText"/>
        <w:rPr>
          <w:b/>
          <w:bCs/>
        </w:rPr>
      </w:pPr>
    </w:p>
    <w:p w14:paraId="616A7464" w14:textId="66C8089E" w:rsidR="00D454D3" w:rsidRDefault="00D454D3" w:rsidP="00D454D3">
      <w:pPr>
        <w:pStyle w:val="BodyText"/>
      </w:pPr>
      <w:proofErr w:type="spellStart"/>
      <w:r w:rsidRPr="008B4291">
        <w:rPr>
          <w:b/>
          <w:bCs/>
        </w:rPr>
        <w:t>Degiro</w:t>
      </w:r>
      <w:proofErr w:type="spellEnd"/>
      <w:r w:rsidR="00251B6F" w:rsidRPr="008B4291">
        <w:t>:</w:t>
      </w:r>
      <w:r w:rsidR="00251B6F">
        <w:t xml:space="preserve"> </w:t>
      </w:r>
      <w:r w:rsidR="008B4291">
        <w:t>M</w:t>
      </w:r>
      <w:r>
        <w:t xml:space="preserve">ost popular in NL, wide variety of stocks, bonds, ETFs. Low or no fees at all (for some positions). </w:t>
      </w:r>
      <w:r w:rsidR="00CF1AD2">
        <w:t xml:space="preserve">Fees: </w:t>
      </w:r>
      <w:hyperlink r:id="rId320" w:history="1">
        <w:r w:rsidR="00CF1AD2" w:rsidRPr="005E7146">
          <w:rPr>
            <w:rStyle w:val="Hyperlink"/>
          </w:rPr>
          <w:t>https://www.degiro.nl/tarieven</w:t>
        </w:r>
      </w:hyperlink>
    </w:p>
    <w:p w14:paraId="4C001D62" w14:textId="5FCF2FD6" w:rsidR="00D454D3" w:rsidRDefault="00D454D3" w:rsidP="00D454D3">
      <w:pPr>
        <w:pStyle w:val="BodyText"/>
      </w:pPr>
      <w:r w:rsidRPr="00CF1AD2">
        <w:rPr>
          <w:b/>
          <w:bCs/>
        </w:rPr>
        <w:t>Note:</w:t>
      </w:r>
      <w:r>
        <w:t xml:space="preserve"> </w:t>
      </w:r>
      <w:r w:rsidR="004A3458">
        <w:t>As of October 2023</w:t>
      </w:r>
      <w:r>
        <w:t xml:space="preserve">, </w:t>
      </w:r>
      <w:proofErr w:type="spellStart"/>
      <w:r w:rsidR="004A3458">
        <w:t>Degiro</w:t>
      </w:r>
      <w:proofErr w:type="spellEnd"/>
      <w:r w:rsidR="004A3458">
        <w:t xml:space="preserve"> </w:t>
      </w:r>
      <w:r>
        <w:t>does not accept share transfers from outside EU</w:t>
      </w:r>
      <w:r w:rsidR="00021655">
        <w:t>.</w:t>
      </w:r>
    </w:p>
    <w:p w14:paraId="3B741883" w14:textId="77777777" w:rsidR="00D454D3" w:rsidRDefault="00D454D3" w:rsidP="00D454D3">
      <w:pPr>
        <w:pStyle w:val="BodyText"/>
      </w:pPr>
    </w:p>
    <w:p w14:paraId="112AF5BE" w14:textId="451C2929" w:rsidR="00D454D3" w:rsidRDefault="00D454D3" w:rsidP="00D454D3">
      <w:pPr>
        <w:pStyle w:val="BodyText"/>
      </w:pPr>
      <w:r w:rsidRPr="002C3632">
        <w:rPr>
          <w:b/>
          <w:bCs/>
        </w:rPr>
        <w:t>Interactive Brockers (IB)</w:t>
      </w:r>
      <w:r w:rsidR="002C3632">
        <w:t xml:space="preserve">: </w:t>
      </w:r>
      <w:r w:rsidR="00876E1E">
        <w:t>O</w:t>
      </w:r>
      <w:r>
        <w:t xml:space="preserve">pens an account in Ireland, provides access to an extensive list of trading options, wider than </w:t>
      </w:r>
      <w:proofErr w:type="spellStart"/>
      <w:r>
        <w:t>Degiro</w:t>
      </w:r>
      <w:proofErr w:type="spellEnd"/>
      <w:r>
        <w:t>. More advanced analytics available.</w:t>
      </w:r>
      <w:r w:rsidR="00876E1E">
        <w:t xml:space="preserve"> </w:t>
      </w:r>
      <w:r>
        <w:t>Fees:</w:t>
      </w:r>
      <w:r w:rsidR="00876E1E">
        <w:t xml:space="preserve"> </w:t>
      </w:r>
      <w:hyperlink r:id="rId321" w:history="1">
        <w:r w:rsidR="00876E1E" w:rsidRPr="005E7146">
          <w:rPr>
            <w:rStyle w:val="Hyperlink"/>
          </w:rPr>
          <w:t>https://www.interactivebrokers.ie/en/pricing/commissions-home.php</w:t>
        </w:r>
      </w:hyperlink>
    </w:p>
    <w:p w14:paraId="38224062" w14:textId="221F21E8" w:rsidR="00D454D3" w:rsidRDefault="00D26FB8" w:rsidP="00D454D3">
      <w:pPr>
        <w:pStyle w:val="BodyText"/>
      </w:pPr>
      <w:r w:rsidRPr="00D26FB8">
        <w:rPr>
          <w:b/>
          <w:bCs/>
        </w:rPr>
        <w:t>N</w:t>
      </w:r>
      <w:r w:rsidR="00D454D3" w:rsidRPr="00D26FB8">
        <w:rPr>
          <w:b/>
          <w:bCs/>
        </w:rPr>
        <w:t>ote:</w:t>
      </w:r>
      <w:r w:rsidR="00D454D3">
        <w:t xml:space="preserve"> </w:t>
      </w:r>
      <w:r w:rsidR="006754D8">
        <w:t xml:space="preserve">As of October 2023, </w:t>
      </w:r>
      <w:r w:rsidR="008D7387">
        <w:t xml:space="preserve">IB does not open an account for withdrawing shares </w:t>
      </w:r>
      <w:r w:rsidR="006754D8">
        <w:t>f</w:t>
      </w:r>
      <w:r w:rsidR="00D454D3">
        <w:t>or residents with BY passports</w:t>
      </w:r>
      <w:r w:rsidR="008D7387">
        <w:t>.</w:t>
      </w:r>
      <w:r w:rsidR="00D454D3">
        <w:t xml:space="preserve"> </w:t>
      </w:r>
    </w:p>
    <w:p w14:paraId="150CB896" w14:textId="77777777" w:rsidR="00D454D3" w:rsidRDefault="00D454D3" w:rsidP="00D454D3">
      <w:pPr>
        <w:pStyle w:val="BodyText"/>
      </w:pPr>
    </w:p>
    <w:p w14:paraId="241202D3" w14:textId="64449613" w:rsidR="00D454D3" w:rsidRDefault="00357B97" w:rsidP="00D454D3">
      <w:pPr>
        <w:pStyle w:val="BodyText"/>
      </w:pPr>
      <w:r>
        <w:t xml:space="preserve">Banks also </w:t>
      </w:r>
      <w:r w:rsidR="00D454D3">
        <w:t>offer trading capabilities</w:t>
      </w:r>
      <w:r>
        <w:t xml:space="preserve"> (ABN AMRO, ING, </w:t>
      </w:r>
      <w:proofErr w:type="spellStart"/>
      <w:r>
        <w:t>Revolut</w:t>
      </w:r>
      <w:proofErr w:type="spellEnd"/>
      <w:r>
        <w:t xml:space="preserve"> - popular for crypto)</w:t>
      </w:r>
      <w:r w:rsidR="00743D7D">
        <w:t>. H</w:t>
      </w:r>
      <w:r w:rsidR="00D454D3">
        <w:t>igher fees and l</w:t>
      </w:r>
      <w:r w:rsidR="00743D7D">
        <w:t xml:space="preserve">ess </w:t>
      </w:r>
      <w:r w:rsidR="00D454D3">
        <w:t>positions available</w:t>
      </w:r>
      <w:r w:rsidR="00743D7D">
        <w:t>.</w:t>
      </w:r>
    </w:p>
    <w:p w14:paraId="749625DA" w14:textId="77777777" w:rsidR="004A2F08" w:rsidRDefault="004A2F08" w:rsidP="000072D2">
      <w:pPr>
        <w:pStyle w:val="BodyText"/>
      </w:pPr>
    </w:p>
    <w:p w14:paraId="4633F2F1" w14:textId="2A63C189" w:rsidR="000072D2" w:rsidRPr="003D328E" w:rsidRDefault="0080675E" w:rsidP="000072D2">
      <w:pPr>
        <w:pStyle w:val="BodyText"/>
        <w:rPr>
          <w:b/>
          <w:bCs/>
        </w:rPr>
      </w:pPr>
      <w:r w:rsidRPr="0080675E">
        <w:rPr>
          <w:b/>
          <w:bCs/>
        </w:rPr>
        <w:t>P</w:t>
      </w:r>
      <w:r w:rsidR="000072D2" w:rsidRPr="0080675E">
        <w:rPr>
          <w:b/>
          <w:bCs/>
        </w:rPr>
        <w:t>ur</w:t>
      </w:r>
      <w:r w:rsidR="00F54C81" w:rsidRPr="0080675E">
        <w:rPr>
          <w:b/>
          <w:bCs/>
        </w:rPr>
        <w:t>chas</w:t>
      </w:r>
      <w:r w:rsidRPr="0080675E">
        <w:rPr>
          <w:b/>
          <w:bCs/>
        </w:rPr>
        <w:t>ing shares</w:t>
      </w:r>
    </w:p>
    <w:p w14:paraId="4991BDE2" w14:textId="77777777" w:rsidR="002B1D30" w:rsidRDefault="002B1D30" w:rsidP="000072D2">
      <w:pPr>
        <w:pStyle w:val="BodyText"/>
      </w:pPr>
      <w:r>
        <w:t xml:space="preserve">- </w:t>
      </w:r>
      <w:r w:rsidR="000072D2">
        <w:t>7 days delay</w:t>
      </w:r>
    </w:p>
    <w:p w14:paraId="59AF7267" w14:textId="2FF5130D" w:rsidR="000072D2" w:rsidRDefault="002B1D30" w:rsidP="000072D2">
      <w:pPr>
        <w:pStyle w:val="BodyText"/>
      </w:pPr>
      <w:r>
        <w:t xml:space="preserve">- </w:t>
      </w:r>
      <w:r w:rsidR="002F24A1">
        <w:t>0</w:t>
      </w:r>
      <w:r w:rsidR="000072D2">
        <w:t>.25% co</w:t>
      </w:r>
      <w:r>
        <w:t>mmission</w:t>
      </w:r>
    </w:p>
    <w:p w14:paraId="6637FE8A" w14:textId="77777777" w:rsidR="00920F5C" w:rsidRDefault="00920F5C" w:rsidP="00920F5C">
      <w:pPr>
        <w:pStyle w:val="BodyText"/>
      </w:pPr>
    </w:p>
    <w:p w14:paraId="0498343F" w14:textId="4CA6CA59" w:rsidR="00D47AB7" w:rsidRDefault="008F1869" w:rsidP="00920F5C">
      <w:pPr>
        <w:pStyle w:val="BodyText"/>
      </w:pPr>
      <w:r>
        <w:t xml:space="preserve">You </w:t>
      </w:r>
      <w:r w:rsidR="00D47AB7" w:rsidRPr="00D47AB7">
        <w:t>decide</w:t>
      </w:r>
      <w:r>
        <w:t xml:space="preserve"> what to buy</w:t>
      </w:r>
      <w:r w:rsidR="006510DC">
        <w:t xml:space="preserve">, do not </w:t>
      </w:r>
      <w:r w:rsidR="006510DC" w:rsidRPr="00D47AB7">
        <w:t xml:space="preserve">listen </w:t>
      </w:r>
      <w:r w:rsidR="006510DC">
        <w:t xml:space="preserve">to any </w:t>
      </w:r>
      <w:r w:rsidR="006510DC" w:rsidRPr="00D47AB7">
        <w:t>suggest</w:t>
      </w:r>
      <w:r w:rsidR="006510DC">
        <w:t>ions</w:t>
      </w:r>
      <w:r>
        <w:t>. A</w:t>
      </w:r>
      <w:r w:rsidR="00D47AB7" w:rsidRPr="00D47AB7">
        <w:t xml:space="preserve">nalyze, do your own research, and </w:t>
      </w:r>
      <w:r w:rsidR="006510DC">
        <w:t xml:space="preserve">then </w:t>
      </w:r>
      <w:r w:rsidR="00D47AB7" w:rsidRPr="00D47AB7">
        <w:t>buy.</w:t>
      </w:r>
    </w:p>
    <w:p w14:paraId="017C884C" w14:textId="77777777" w:rsidR="00D47AB7" w:rsidRDefault="00D47AB7" w:rsidP="00920F5C">
      <w:pPr>
        <w:pStyle w:val="BodyText"/>
      </w:pPr>
    </w:p>
    <w:p w14:paraId="577FB815" w14:textId="6A4E0086" w:rsidR="0080675E" w:rsidRPr="0075469E" w:rsidRDefault="0075469E" w:rsidP="00920F5C">
      <w:pPr>
        <w:pStyle w:val="BodyText"/>
        <w:rPr>
          <w:b/>
          <w:bCs/>
        </w:rPr>
      </w:pPr>
      <w:r w:rsidRPr="0075469E">
        <w:rPr>
          <w:b/>
          <w:bCs/>
        </w:rPr>
        <w:t xml:space="preserve">Withdrawing </w:t>
      </w:r>
      <w:r w:rsidR="00875FAC" w:rsidRPr="0075469E">
        <w:rPr>
          <w:b/>
          <w:bCs/>
        </w:rPr>
        <w:t>shares</w:t>
      </w:r>
    </w:p>
    <w:p w14:paraId="077DEC74" w14:textId="77777777" w:rsidR="002B1D30" w:rsidRDefault="002B1D30" w:rsidP="002B1D30">
      <w:pPr>
        <w:pStyle w:val="BodyText"/>
      </w:pPr>
      <w:r>
        <w:t>- 7 days delay</w:t>
      </w:r>
    </w:p>
    <w:p w14:paraId="04E4D43E" w14:textId="33682615" w:rsidR="002B1D30" w:rsidRDefault="002B1D30" w:rsidP="002B1D30">
      <w:pPr>
        <w:pStyle w:val="BodyText"/>
      </w:pPr>
      <w:r>
        <w:t>- 0.25% commission</w:t>
      </w:r>
    </w:p>
    <w:p w14:paraId="1C198A2E" w14:textId="729070D2" w:rsidR="005853E0" w:rsidRDefault="003C5D76" w:rsidP="005853E0">
      <w:pPr>
        <w:pStyle w:val="BodyText"/>
      </w:pPr>
      <w:r w:rsidRPr="003D34C2">
        <w:t xml:space="preserve">- </w:t>
      </w:r>
      <w:r w:rsidR="00865A31" w:rsidRPr="005853E0">
        <w:t>A</w:t>
      </w:r>
      <w:r w:rsidR="00920F5C" w:rsidRPr="005853E0">
        <w:t xml:space="preserve">n order to sell stocks costs </w:t>
      </w:r>
      <w:r w:rsidR="005853E0" w:rsidRPr="005853E0">
        <w:t>≈</w:t>
      </w:r>
      <w:r w:rsidR="00920F5C" w:rsidRPr="005853E0">
        <w:t>25$</w:t>
      </w:r>
    </w:p>
    <w:p w14:paraId="7D379665" w14:textId="7CD8C25B" w:rsidR="00920F5C" w:rsidRPr="005853E0" w:rsidRDefault="003D34C2" w:rsidP="005853E0">
      <w:pPr>
        <w:pStyle w:val="BodyText"/>
      </w:pPr>
      <w:r w:rsidRPr="001A7857">
        <w:t xml:space="preserve">- </w:t>
      </w:r>
      <w:r w:rsidR="005853E0">
        <w:t>W</w:t>
      </w:r>
      <w:r w:rsidR="00920F5C" w:rsidRPr="005853E0">
        <w:t>ithdraw</w:t>
      </w:r>
      <w:r w:rsidR="003D328E">
        <w:t xml:space="preserve">ing </w:t>
      </w:r>
      <w:r w:rsidR="00920F5C" w:rsidRPr="005853E0">
        <w:t xml:space="preserve">funds costs </w:t>
      </w:r>
      <w:r w:rsidR="005853E0" w:rsidRPr="005853E0">
        <w:t>≈</w:t>
      </w:r>
      <w:r w:rsidR="00920F5C" w:rsidRPr="005853E0">
        <w:t>25$</w:t>
      </w:r>
    </w:p>
    <w:p w14:paraId="7C8ADB49" w14:textId="77777777" w:rsidR="002A6118" w:rsidRDefault="002A6118" w:rsidP="002C6965">
      <w:pPr>
        <w:pStyle w:val="BodyText"/>
      </w:pPr>
    </w:p>
    <w:p w14:paraId="62C4C4BF" w14:textId="16B8942C" w:rsidR="00A70177" w:rsidRDefault="00A70177" w:rsidP="002C6965">
      <w:pPr>
        <w:pStyle w:val="BodyText"/>
        <w:rPr>
          <w:b/>
          <w:bCs/>
        </w:rPr>
      </w:pPr>
      <w:r w:rsidRPr="00A70177">
        <w:rPr>
          <w:b/>
          <w:bCs/>
        </w:rPr>
        <w:t xml:space="preserve">For </w:t>
      </w:r>
      <w:proofErr w:type="spellStart"/>
      <w:r w:rsidRPr="00A70177">
        <w:rPr>
          <w:b/>
          <w:bCs/>
        </w:rPr>
        <w:t>EPAMers</w:t>
      </w:r>
      <w:proofErr w:type="spellEnd"/>
    </w:p>
    <w:p w14:paraId="193BFF67" w14:textId="77777777" w:rsidR="00834BD5" w:rsidRDefault="00834BD5" w:rsidP="00834BD5">
      <w:pPr>
        <w:pStyle w:val="BodyText"/>
      </w:pPr>
      <w:proofErr w:type="spellStart"/>
      <w:r>
        <w:t>EPAMers</w:t>
      </w:r>
      <w:proofErr w:type="spellEnd"/>
      <w:r>
        <w:t xml:space="preserve"> can enroll into </w:t>
      </w:r>
      <w:r w:rsidRPr="0058320A">
        <w:t>Employee Stock Purchase Plan (ESPP)</w:t>
      </w:r>
      <w:r>
        <w:t>. EPAM cooperates with UBS bank.</w:t>
      </w:r>
    </w:p>
    <w:p w14:paraId="2D81CD07" w14:textId="77777777" w:rsidR="006B7955" w:rsidRDefault="006B7955" w:rsidP="00834BD5">
      <w:pPr>
        <w:pStyle w:val="BodyText"/>
      </w:pPr>
    </w:p>
    <w:p w14:paraId="662827E2" w14:textId="1C3DFC09" w:rsidR="00562024" w:rsidRDefault="00562024" w:rsidP="00562024">
      <w:pPr>
        <w:pStyle w:val="BodyText"/>
      </w:pPr>
      <w:r>
        <w:t>When you own stocks in UBS, you can sell them via UBS or transfer them to another broker.</w:t>
      </w:r>
    </w:p>
    <w:p w14:paraId="3A1CE736" w14:textId="77777777" w:rsidR="00A72DFC" w:rsidRDefault="00A72DFC" w:rsidP="00834BD5">
      <w:pPr>
        <w:pStyle w:val="BodyText"/>
      </w:pPr>
    </w:p>
    <w:p w14:paraId="355060A9" w14:textId="294E1D65" w:rsidR="002C6965" w:rsidRDefault="00186776" w:rsidP="002C6965">
      <w:pPr>
        <w:pStyle w:val="BodyText"/>
      </w:pPr>
      <w:r>
        <w:t xml:space="preserve">To sell </w:t>
      </w:r>
      <w:r w:rsidR="003D34C2">
        <w:t xml:space="preserve">EPAM </w:t>
      </w:r>
      <w:r>
        <w:t>stocks</w:t>
      </w:r>
      <w:r w:rsidR="00C11632" w:rsidRPr="00C11632">
        <w:t xml:space="preserve"> </w:t>
      </w:r>
      <w:r w:rsidR="00C11632">
        <w:t>via UBS</w:t>
      </w:r>
      <w:r w:rsidR="00923FCF">
        <w:t>, i</w:t>
      </w:r>
      <w:r>
        <w:t xml:space="preserve">n </w:t>
      </w:r>
      <w:r w:rsidR="00923FCF">
        <w:t xml:space="preserve">your </w:t>
      </w:r>
      <w:r>
        <w:t xml:space="preserve">UBS account, </w:t>
      </w:r>
      <w:r w:rsidR="00923FCF">
        <w:t>p</w:t>
      </w:r>
      <w:r w:rsidR="00514306">
        <w:t xml:space="preserve">lace </w:t>
      </w:r>
      <w:r w:rsidR="00F27B21" w:rsidRPr="00F27B21">
        <w:t>a</w:t>
      </w:r>
      <w:r w:rsidR="00754CF5">
        <w:t xml:space="preserve"> sell </w:t>
      </w:r>
      <w:r w:rsidR="00F27B21" w:rsidRPr="00F27B21">
        <w:t xml:space="preserve">order </w:t>
      </w:r>
      <w:r w:rsidR="00514306">
        <w:t xml:space="preserve">and </w:t>
      </w:r>
      <w:r w:rsidR="005C5839">
        <w:t xml:space="preserve">define </w:t>
      </w:r>
      <w:r w:rsidR="005C5839" w:rsidRPr="005C5839">
        <w:t>the NL bank</w:t>
      </w:r>
      <w:r w:rsidR="004F6EE7">
        <w:t xml:space="preserve"> </w:t>
      </w:r>
      <w:r w:rsidR="003D34C2">
        <w:t xml:space="preserve">to withdraw </w:t>
      </w:r>
      <w:r w:rsidR="00DA228D">
        <w:t>funds</w:t>
      </w:r>
      <w:r w:rsidR="005C5839">
        <w:t>.</w:t>
      </w:r>
      <w:r w:rsidR="00923FCF">
        <w:t xml:space="preserve"> </w:t>
      </w:r>
      <w:r w:rsidR="009C17F5">
        <w:t xml:space="preserve">When stocks are sold, </w:t>
      </w:r>
      <w:r w:rsidR="002D398D">
        <w:t xml:space="preserve">the </w:t>
      </w:r>
      <w:r w:rsidR="00520B7F">
        <w:t xml:space="preserve">money </w:t>
      </w:r>
      <w:r w:rsidR="002D398D">
        <w:t xml:space="preserve">goes </w:t>
      </w:r>
      <w:r w:rsidR="002267A1">
        <w:t>in</w:t>
      </w:r>
      <w:r w:rsidR="002D398D">
        <w:t xml:space="preserve">to your </w:t>
      </w:r>
      <w:r w:rsidR="00520B7F">
        <w:t>account.</w:t>
      </w:r>
    </w:p>
    <w:p w14:paraId="3D5B2BEA" w14:textId="77777777" w:rsidR="00F2697A" w:rsidRDefault="00F2697A" w:rsidP="002C6965">
      <w:pPr>
        <w:pStyle w:val="BodyText"/>
      </w:pPr>
    </w:p>
    <w:p w14:paraId="759592AC" w14:textId="1EE07E67" w:rsidR="00BF78F8" w:rsidRDefault="00F2697A" w:rsidP="002C6965">
      <w:pPr>
        <w:pStyle w:val="BodyText"/>
      </w:pPr>
      <w:r>
        <w:t xml:space="preserve">To transfer EPAM stocks, see </w:t>
      </w:r>
      <w:r w:rsidRPr="00F2697A">
        <w:rPr>
          <w:b/>
          <w:bCs/>
        </w:rPr>
        <w:t>Finance</w:t>
      </w:r>
      <w:r>
        <w:t xml:space="preserve"> &gt; </w:t>
      </w:r>
      <w:r w:rsidRPr="00F2697A">
        <w:rPr>
          <w:b/>
          <w:bCs/>
        </w:rPr>
        <w:t>Transferring Stocks</w:t>
      </w:r>
    </w:p>
    <w:p w14:paraId="2E109AE4" w14:textId="51073C41" w:rsidR="00064F42" w:rsidRDefault="00064F42" w:rsidP="00ED1D0C">
      <w:pPr>
        <w:pStyle w:val="Heading2"/>
        <w:pageBreakBefore/>
      </w:pPr>
      <w:bookmarkStart w:id="60" w:name="_Toc175581859"/>
      <w:r>
        <w:lastRenderedPageBreak/>
        <w:t>Transferring Stocks</w:t>
      </w:r>
      <w:bookmarkEnd w:id="60"/>
    </w:p>
    <w:p w14:paraId="3E69D5A9" w14:textId="75496909" w:rsidR="004D35E7" w:rsidRDefault="001748EB" w:rsidP="00C62FE5">
      <w:pPr>
        <w:pStyle w:val="BodyText"/>
      </w:pPr>
      <w:r>
        <w:t>To t</w:t>
      </w:r>
      <w:r w:rsidR="00C62FE5">
        <w:t>ransfe</w:t>
      </w:r>
      <w:r>
        <w:t xml:space="preserve">r </w:t>
      </w:r>
      <w:r w:rsidR="00C62FE5">
        <w:t>EPAM stocks</w:t>
      </w:r>
      <w:r>
        <w:t xml:space="preserve">, you need an IB </w:t>
      </w:r>
      <w:r w:rsidR="00943999">
        <w:t xml:space="preserve">or </w:t>
      </w:r>
      <w:proofErr w:type="spellStart"/>
      <w:r w:rsidR="00C62FE5">
        <w:t>Degiro</w:t>
      </w:r>
      <w:proofErr w:type="spellEnd"/>
      <w:r w:rsidR="00C62FE5">
        <w:t xml:space="preserve"> </w:t>
      </w:r>
      <w:r w:rsidR="00943999">
        <w:t>account</w:t>
      </w:r>
      <w:r w:rsidR="00970F5A">
        <w:t>.</w:t>
      </w:r>
      <w:r w:rsidR="00943999">
        <w:t xml:space="preserve"> </w:t>
      </w:r>
      <w:r w:rsidR="0034324C">
        <w:t>The t</w:t>
      </w:r>
      <w:r w:rsidR="00C62FE5">
        <w:t xml:space="preserve">ransfer </w:t>
      </w:r>
      <w:r w:rsidR="0034324C">
        <w:t>is cost-free</w:t>
      </w:r>
      <w:r w:rsidR="00733450" w:rsidRPr="00733450">
        <w:t xml:space="preserve"> </w:t>
      </w:r>
      <w:r w:rsidR="00970F5A">
        <w:t xml:space="preserve">and </w:t>
      </w:r>
      <w:r w:rsidR="00B04A29">
        <w:t xml:space="preserve">includes </w:t>
      </w:r>
      <w:r w:rsidR="00C62FE5">
        <w:t>2 steps</w:t>
      </w:r>
      <w:r w:rsidR="004D35E7">
        <w:t>:</w:t>
      </w:r>
    </w:p>
    <w:p w14:paraId="01F77193" w14:textId="78D72D85" w:rsidR="004D35E7" w:rsidRDefault="004D35E7" w:rsidP="00C62FE5">
      <w:pPr>
        <w:pStyle w:val="BodyText"/>
      </w:pPr>
      <w:r>
        <w:t>1. C</w:t>
      </w:r>
      <w:r w:rsidR="00046379">
        <w:t xml:space="preserve">reate </w:t>
      </w:r>
      <w:r w:rsidR="0034324C">
        <w:t xml:space="preserve">an outgoing instruction for </w:t>
      </w:r>
      <w:r w:rsidR="00C62FE5">
        <w:t>UBS</w:t>
      </w:r>
      <w:r>
        <w:t>.</w:t>
      </w:r>
    </w:p>
    <w:p w14:paraId="114B16C3" w14:textId="1C538667" w:rsidR="00C62FE5" w:rsidRPr="008B5564" w:rsidRDefault="004D35E7" w:rsidP="00C62FE5">
      <w:pPr>
        <w:pStyle w:val="BodyText"/>
      </w:pPr>
      <w:r>
        <w:t xml:space="preserve">2. Create </w:t>
      </w:r>
      <w:r w:rsidR="0034324C">
        <w:t xml:space="preserve">an incoming instruction </w:t>
      </w:r>
      <w:r w:rsidR="00C62FE5">
        <w:t>for IB</w:t>
      </w:r>
      <w:r w:rsidR="00733450" w:rsidRPr="00733450">
        <w:t xml:space="preserve"> </w:t>
      </w:r>
      <w:r w:rsidR="00733450">
        <w:t xml:space="preserve">or </w:t>
      </w:r>
      <w:proofErr w:type="spellStart"/>
      <w:r w:rsidR="00733450">
        <w:t>Degiro</w:t>
      </w:r>
      <w:proofErr w:type="spellEnd"/>
      <w:r w:rsidR="00C62FE5">
        <w:t>.</w:t>
      </w:r>
    </w:p>
    <w:p w14:paraId="1BDA6B71" w14:textId="77777777" w:rsidR="00453A02" w:rsidRDefault="00453A02" w:rsidP="00453A02">
      <w:pPr>
        <w:pStyle w:val="BodyText"/>
      </w:pPr>
    </w:p>
    <w:p w14:paraId="0EBCCD27" w14:textId="7C171054" w:rsidR="00453A02" w:rsidRDefault="00453A02" w:rsidP="00453A02">
      <w:pPr>
        <w:pStyle w:val="BodyText"/>
      </w:pPr>
      <w:r w:rsidRPr="00D37852">
        <w:t>If you leave EPAM, the UBS account stays free, you only pay the commission for operations with your holdings.</w:t>
      </w:r>
    </w:p>
    <w:p w14:paraId="37E9C9DF" w14:textId="77777777" w:rsidR="00860C1C" w:rsidRDefault="00860C1C" w:rsidP="00C62FE5">
      <w:pPr>
        <w:pStyle w:val="BodyText"/>
      </w:pPr>
    </w:p>
    <w:p w14:paraId="6AF885BC" w14:textId="20EA3767" w:rsidR="00EF4C3A" w:rsidRPr="00EF4C3A" w:rsidRDefault="00EF4C3A" w:rsidP="00C62FE5">
      <w:pPr>
        <w:pStyle w:val="BodyText"/>
        <w:rPr>
          <w:b/>
          <w:bCs/>
        </w:rPr>
      </w:pPr>
      <w:r>
        <w:rPr>
          <w:b/>
          <w:bCs/>
        </w:rPr>
        <w:t>UBS-</w:t>
      </w:r>
      <w:r w:rsidRPr="00EF4C3A">
        <w:rPr>
          <w:b/>
          <w:bCs/>
        </w:rPr>
        <w:t>IB</w:t>
      </w:r>
      <w:r>
        <w:rPr>
          <w:b/>
          <w:bCs/>
        </w:rPr>
        <w:t xml:space="preserve"> Transfer</w:t>
      </w:r>
    </w:p>
    <w:p w14:paraId="2662FFC7" w14:textId="77777777" w:rsidR="007A65C4" w:rsidRDefault="007A65C4" w:rsidP="007A65C4">
      <w:pPr>
        <w:pStyle w:val="BodyText"/>
      </w:pPr>
      <w:r>
        <w:t>To create an outgoing instruction for UBS:</w:t>
      </w:r>
    </w:p>
    <w:p w14:paraId="3EFB4EFC" w14:textId="77777777" w:rsidR="007A65C4" w:rsidRDefault="007A65C4" w:rsidP="007A65C4">
      <w:pPr>
        <w:pStyle w:val="BodyText"/>
      </w:pPr>
      <w:r>
        <w:t xml:space="preserve">1. Log in to your UBS account, </w:t>
      </w:r>
      <w:hyperlink r:id="rId322" w:history="1">
        <w:r w:rsidRPr="00D85FF8">
          <w:rPr>
            <w:rStyle w:val="Hyperlink"/>
          </w:rPr>
          <w:t>https://onesource.ubs.com/EPAM/</w:t>
        </w:r>
      </w:hyperlink>
      <w:r>
        <w:t>.</w:t>
      </w:r>
    </w:p>
    <w:p w14:paraId="4A11DD48" w14:textId="74C6C0F7" w:rsidR="007A65C4" w:rsidRDefault="007A65C4" w:rsidP="007A65C4">
      <w:pPr>
        <w:pStyle w:val="BodyText"/>
      </w:pPr>
      <w:r>
        <w:t xml:space="preserve">2. Go to </w:t>
      </w:r>
      <w:r w:rsidRPr="009B247D">
        <w:rPr>
          <w:b/>
          <w:bCs/>
        </w:rPr>
        <w:t>Transactions</w:t>
      </w:r>
      <w:r>
        <w:t xml:space="preserve"> &gt; </w:t>
      </w:r>
      <w:r w:rsidRPr="009B247D">
        <w:rPr>
          <w:b/>
          <w:bCs/>
        </w:rPr>
        <w:t>Transact shares</w:t>
      </w:r>
      <w:r w:rsidR="00DF34C4" w:rsidRPr="00DF34C4">
        <w:rPr>
          <w:b/>
          <w:bCs/>
        </w:rPr>
        <w:t xml:space="preserve"> </w:t>
      </w:r>
      <w:r w:rsidR="00DF34C4" w:rsidRPr="00DF34C4">
        <w:t xml:space="preserve">and </w:t>
      </w:r>
      <w:r>
        <w:t>read and accept the clause.</w:t>
      </w:r>
    </w:p>
    <w:p w14:paraId="2A62F4CA" w14:textId="77777777" w:rsidR="007A65C4" w:rsidRDefault="007A65C4" w:rsidP="007A65C4">
      <w:pPr>
        <w:pStyle w:val="BodyText"/>
      </w:pPr>
      <w:r>
        <w:t>3. Enter the following details:</w:t>
      </w:r>
    </w:p>
    <w:p w14:paraId="3155B6DC" w14:textId="77777777" w:rsidR="007A65C4" w:rsidRDefault="007A65C4" w:rsidP="007A65C4">
      <w:pPr>
        <w:pStyle w:val="BodyText"/>
      </w:pPr>
      <w:r>
        <w:t>- Transaction Type: Electronic Share Transfer to Outside Account</w:t>
      </w:r>
    </w:p>
    <w:p w14:paraId="4054E8B8" w14:textId="77777777" w:rsidR="007A65C4" w:rsidRDefault="007A65C4" w:rsidP="007A65C4">
      <w:pPr>
        <w:pStyle w:val="BodyText"/>
      </w:pPr>
      <w:r>
        <w:t>- Order Type: Do not select</w:t>
      </w:r>
    </w:p>
    <w:p w14:paraId="1470A9AC" w14:textId="77777777" w:rsidR="007A65C4" w:rsidRDefault="007A65C4" w:rsidP="007A65C4">
      <w:pPr>
        <w:pStyle w:val="BodyText"/>
      </w:pPr>
      <w:r>
        <w:t>- Proceeds Method: Do not select</w:t>
      </w:r>
    </w:p>
    <w:p w14:paraId="4129E242" w14:textId="77777777" w:rsidR="007A65C4" w:rsidRDefault="007A65C4" w:rsidP="007A65C4">
      <w:pPr>
        <w:pStyle w:val="BodyText"/>
      </w:pPr>
      <w:r>
        <w:t xml:space="preserve">- Select shares: Select the shares to transfer and in the last column, enter the shares number </w:t>
      </w:r>
    </w:p>
    <w:p w14:paraId="7ED9CF58" w14:textId="77777777" w:rsidR="007A65C4" w:rsidRDefault="007A65C4" w:rsidP="007A65C4">
      <w:pPr>
        <w:pStyle w:val="BodyText"/>
      </w:pPr>
      <w:r>
        <w:t>4. Fill in two sections with your details and your IB account details.</w:t>
      </w:r>
    </w:p>
    <w:p w14:paraId="04F46D37" w14:textId="77777777" w:rsidR="007A65C4" w:rsidRDefault="007A65C4" w:rsidP="007A65C4">
      <w:pPr>
        <w:pStyle w:val="BodyText"/>
      </w:pPr>
      <w:proofErr w:type="gramStart"/>
      <w:r>
        <w:t>Final destination</w:t>
      </w:r>
      <w:proofErr w:type="gramEnd"/>
      <w:r>
        <w:t xml:space="preserve"> is outside US? No</w:t>
      </w:r>
    </w:p>
    <w:p w14:paraId="300E8F67" w14:textId="77777777" w:rsidR="007A65C4" w:rsidRDefault="007A65C4" w:rsidP="007A65C4">
      <w:pPr>
        <w:pStyle w:val="BodyText"/>
      </w:pPr>
      <w:r>
        <w:t>Section 2:</w:t>
      </w:r>
    </w:p>
    <w:p w14:paraId="39A033A4" w14:textId="77777777" w:rsidR="007A65C4" w:rsidRDefault="007A65C4" w:rsidP="007A65C4">
      <w:pPr>
        <w:pStyle w:val="BodyText"/>
      </w:pPr>
      <w:r>
        <w:t xml:space="preserve">- Name of Financial </w:t>
      </w:r>
      <w:proofErr w:type="gramStart"/>
      <w:r>
        <w:t>Institution:*</w:t>
      </w:r>
      <w:proofErr w:type="gramEnd"/>
      <w:r>
        <w:t xml:space="preserve"> Interactive Brokers LLC</w:t>
      </w:r>
    </w:p>
    <w:p w14:paraId="51E9F085" w14:textId="77777777" w:rsidR="007A65C4" w:rsidRPr="008B5564" w:rsidRDefault="007A65C4" w:rsidP="007A65C4">
      <w:pPr>
        <w:pStyle w:val="BodyText"/>
      </w:pPr>
      <w:r>
        <w:t>- DTC Number: * 0534</w:t>
      </w:r>
    </w:p>
    <w:p w14:paraId="16BD0545" w14:textId="77777777" w:rsidR="007A65C4" w:rsidRDefault="007A65C4" w:rsidP="007A65C4">
      <w:pPr>
        <w:pStyle w:val="BodyText"/>
      </w:pPr>
      <w:r>
        <w:t xml:space="preserve">- </w:t>
      </w:r>
      <w:proofErr w:type="gramStart"/>
      <w:r>
        <w:t>Country:*</w:t>
      </w:r>
      <w:proofErr w:type="gramEnd"/>
      <w:r>
        <w:t xml:space="preserve"> US</w:t>
      </w:r>
    </w:p>
    <w:p w14:paraId="6C7FF192" w14:textId="77777777" w:rsidR="007A65C4" w:rsidRDefault="007A65C4" w:rsidP="007A65C4">
      <w:pPr>
        <w:pStyle w:val="BodyText"/>
      </w:pPr>
      <w:r>
        <w:t xml:space="preserve">- Name of Financial </w:t>
      </w:r>
      <w:proofErr w:type="gramStart"/>
      <w:r>
        <w:t>Advisor:*</w:t>
      </w:r>
      <w:proofErr w:type="gramEnd"/>
      <w:r>
        <w:t xml:space="preserve"> unknown</w:t>
      </w:r>
    </w:p>
    <w:p w14:paraId="03634F26" w14:textId="77777777" w:rsidR="007A65C4" w:rsidRDefault="007A65C4" w:rsidP="007A65C4">
      <w:pPr>
        <w:pStyle w:val="BodyText"/>
      </w:pPr>
      <w:r>
        <w:t xml:space="preserve">- Phone Number of Financial </w:t>
      </w:r>
      <w:proofErr w:type="gramStart"/>
      <w:r>
        <w:t>Institution:*</w:t>
      </w:r>
      <w:proofErr w:type="gramEnd"/>
      <w:r>
        <w:t xml:space="preserve"> +41417269500 (IB phone number)</w:t>
      </w:r>
    </w:p>
    <w:p w14:paraId="13E027DE" w14:textId="77777777" w:rsidR="007A65C4" w:rsidRDefault="007A65C4" w:rsidP="007A65C4">
      <w:pPr>
        <w:pStyle w:val="BodyText"/>
      </w:pPr>
      <w:r>
        <w:t xml:space="preserve">- Your Name as it Appears on the </w:t>
      </w:r>
      <w:proofErr w:type="gramStart"/>
      <w:r>
        <w:t>Account:*</w:t>
      </w:r>
      <w:proofErr w:type="gramEnd"/>
      <w:r>
        <w:t xml:space="preserve"> FirstName </w:t>
      </w:r>
      <w:proofErr w:type="spellStart"/>
      <w:r>
        <w:t>LastName</w:t>
      </w:r>
      <w:proofErr w:type="spellEnd"/>
    </w:p>
    <w:p w14:paraId="196638EE" w14:textId="77777777" w:rsidR="007A65C4" w:rsidRDefault="007A65C4" w:rsidP="007A65C4">
      <w:pPr>
        <w:pStyle w:val="BodyText"/>
      </w:pPr>
      <w:r>
        <w:t xml:space="preserve">- Account </w:t>
      </w:r>
      <w:proofErr w:type="gramStart"/>
      <w:r>
        <w:t>Number:*</w:t>
      </w:r>
      <w:proofErr w:type="gramEnd"/>
      <w:r>
        <w:t xml:space="preserve"> (starts with U, followed by several numbers, see the home page of your IB account)</w:t>
      </w:r>
    </w:p>
    <w:p w14:paraId="01A2CEAB" w14:textId="77777777" w:rsidR="007A65C4" w:rsidRDefault="007A65C4" w:rsidP="007A65C4">
      <w:pPr>
        <w:pStyle w:val="BodyText"/>
      </w:pPr>
      <w:r>
        <w:t>5. Submit, read and accept the clauses, if any.</w:t>
      </w:r>
    </w:p>
    <w:p w14:paraId="61C34FA4" w14:textId="77777777" w:rsidR="007A65C4" w:rsidRDefault="007A65C4" w:rsidP="00C62FE5">
      <w:pPr>
        <w:pStyle w:val="BodyText"/>
      </w:pPr>
    </w:p>
    <w:p w14:paraId="2ECDAE88" w14:textId="4495DC16" w:rsidR="00CC76BD" w:rsidRDefault="00CC76BD" w:rsidP="00C62FE5">
      <w:pPr>
        <w:pStyle w:val="BodyText"/>
      </w:pPr>
      <w:r>
        <w:t>To create an incoming instruction for IB:</w:t>
      </w:r>
    </w:p>
    <w:p w14:paraId="08B4E825" w14:textId="3CBBF057" w:rsidR="00C62FE5" w:rsidRDefault="00C62FE5" w:rsidP="00C62FE5">
      <w:pPr>
        <w:pStyle w:val="BodyText"/>
      </w:pPr>
      <w:r>
        <w:t xml:space="preserve">1. </w:t>
      </w:r>
      <w:r w:rsidR="00E776C4">
        <w:t xml:space="preserve">Log in to </w:t>
      </w:r>
      <w:r>
        <w:t xml:space="preserve">your IB account and go to </w:t>
      </w:r>
      <w:r w:rsidRPr="00EE2A02">
        <w:rPr>
          <w:b/>
          <w:bCs/>
        </w:rPr>
        <w:t>Transfer &amp; Pay</w:t>
      </w:r>
      <w:r w:rsidR="00EE2A02">
        <w:t xml:space="preserve">, </w:t>
      </w:r>
      <w:hyperlink r:id="rId323" w:history="1">
        <w:r w:rsidR="003677EE" w:rsidRPr="00714BD8">
          <w:rPr>
            <w:rStyle w:val="Hyperlink"/>
          </w:rPr>
          <w:t>https://www.interactivebrokers.co.uk/AccountManagement/AmAuthentication?action=TransferPositions</w:t>
        </w:r>
      </w:hyperlink>
    </w:p>
    <w:p w14:paraId="65E3014D" w14:textId="38C832E4" w:rsidR="00C62FE5" w:rsidRDefault="00C62FE5" w:rsidP="00C62FE5">
      <w:pPr>
        <w:pStyle w:val="BodyText"/>
      </w:pPr>
      <w:r>
        <w:t xml:space="preserve">2. Select </w:t>
      </w:r>
      <w:r w:rsidRPr="0084205C">
        <w:rPr>
          <w:b/>
          <w:bCs/>
        </w:rPr>
        <w:t>Incoming</w:t>
      </w:r>
      <w:r w:rsidR="0084205C">
        <w:t xml:space="preserve"> &gt; </w:t>
      </w:r>
      <w:r w:rsidRPr="0084205C">
        <w:rPr>
          <w:b/>
          <w:bCs/>
        </w:rPr>
        <w:t>USA</w:t>
      </w:r>
      <w:r>
        <w:t xml:space="preserve"> region</w:t>
      </w:r>
      <w:r w:rsidR="0084205C">
        <w:t xml:space="preserve"> &gt; </w:t>
      </w:r>
      <w:r w:rsidRPr="0084205C">
        <w:rPr>
          <w:b/>
          <w:bCs/>
        </w:rPr>
        <w:t>Free of Payment Transfer of US Securities (FOP)</w:t>
      </w:r>
    </w:p>
    <w:p w14:paraId="50B5CC20" w14:textId="7CCFFE0D" w:rsidR="00C62FE5" w:rsidRPr="003677EE" w:rsidRDefault="003677EE" w:rsidP="00C62FE5">
      <w:pPr>
        <w:pStyle w:val="BodyText"/>
      </w:pPr>
      <w:r w:rsidRPr="003677EE">
        <w:t>3</w:t>
      </w:r>
      <w:r w:rsidR="00C62FE5">
        <w:t xml:space="preserve">. </w:t>
      </w:r>
      <w:r w:rsidR="00364A43">
        <w:t xml:space="preserve">Enter </w:t>
      </w:r>
      <w:r w:rsidR="00C62FE5">
        <w:t xml:space="preserve">the </w:t>
      </w:r>
      <w:r w:rsidR="00C62FE5" w:rsidRPr="00892446">
        <w:rPr>
          <w:b/>
          <w:bCs/>
        </w:rPr>
        <w:t>Contra Broker</w:t>
      </w:r>
      <w:r w:rsidR="00C62FE5">
        <w:t xml:space="preserve"> info</w:t>
      </w:r>
      <w:r w:rsidR="0087102C">
        <w:t xml:space="preserve"> and save it</w:t>
      </w:r>
      <w:r w:rsidR="00C62FE5">
        <w:t>:</w:t>
      </w:r>
    </w:p>
    <w:p w14:paraId="6964C9B4" w14:textId="3AAAD0C9" w:rsidR="00C62FE5" w:rsidRPr="0087102C" w:rsidRDefault="00F6032D" w:rsidP="00C62FE5">
      <w:pPr>
        <w:pStyle w:val="BodyText"/>
      </w:pPr>
      <w:r w:rsidRPr="0087102C">
        <w:t xml:space="preserve">- </w:t>
      </w:r>
      <w:r w:rsidR="00C62FE5" w:rsidRPr="0087102C">
        <w:t>Broker Name: UBS FINANCIAL SERVICES INC.</w:t>
      </w:r>
      <w:r w:rsidR="000E78A5" w:rsidRPr="0087102C">
        <w:t xml:space="preserve"> </w:t>
      </w:r>
      <w:r w:rsidR="00C62FE5" w:rsidRPr="0087102C">
        <w:t>(#0221)</w:t>
      </w:r>
    </w:p>
    <w:p w14:paraId="53DFBD0B" w14:textId="77777777" w:rsidR="00384213" w:rsidRPr="0087102C" w:rsidRDefault="00F6032D" w:rsidP="00C62FE5">
      <w:pPr>
        <w:pStyle w:val="BodyText"/>
      </w:pPr>
      <w:r w:rsidRPr="0087102C">
        <w:t xml:space="preserve">- </w:t>
      </w:r>
      <w:r w:rsidR="00C62FE5" w:rsidRPr="0087102C">
        <w:t>Account Number at Broker: your UBS account number (2 letters and 5</w:t>
      </w:r>
      <w:r w:rsidR="000E78A5" w:rsidRPr="0087102C">
        <w:t>/5+</w:t>
      </w:r>
      <w:r w:rsidR="00C62FE5" w:rsidRPr="0087102C">
        <w:t xml:space="preserve"> digits</w:t>
      </w:r>
      <w:r w:rsidR="00384213" w:rsidRPr="0087102C">
        <w:t>)</w:t>
      </w:r>
    </w:p>
    <w:p w14:paraId="05CFCE49" w14:textId="43DDE6D1" w:rsidR="00C62FE5" w:rsidRPr="0087102C" w:rsidRDefault="00F6032D" w:rsidP="00C62FE5">
      <w:pPr>
        <w:pStyle w:val="BodyText"/>
      </w:pPr>
      <w:r w:rsidRPr="0087102C">
        <w:t xml:space="preserve">- </w:t>
      </w:r>
      <w:r w:rsidR="00C62FE5" w:rsidRPr="0087102C">
        <w:t xml:space="preserve">Account Title: your FirstName and </w:t>
      </w:r>
      <w:proofErr w:type="spellStart"/>
      <w:r w:rsidR="00C62FE5" w:rsidRPr="0087102C">
        <w:t>LastName</w:t>
      </w:r>
      <w:proofErr w:type="spellEnd"/>
    </w:p>
    <w:p w14:paraId="20E9AC71" w14:textId="78B7ECB8" w:rsidR="00C62FE5" w:rsidRPr="0087102C" w:rsidRDefault="0070649A" w:rsidP="00C62FE5">
      <w:pPr>
        <w:pStyle w:val="BodyText"/>
      </w:pPr>
      <w:r w:rsidRPr="0087102C">
        <w:t xml:space="preserve">- </w:t>
      </w:r>
      <w:r w:rsidR="00C62FE5" w:rsidRPr="0087102C">
        <w:t xml:space="preserve">Tax identification number: </w:t>
      </w:r>
      <w:r w:rsidR="009F5075" w:rsidRPr="0087102C">
        <w:t>N</w:t>
      </w:r>
      <w:r w:rsidR="00C62FE5" w:rsidRPr="0087102C">
        <w:t>one</w:t>
      </w:r>
    </w:p>
    <w:p w14:paraId="3A75577A" w14:textId="77777777" w:rsidR="00A7005E" w:rsidRDefault="0070649A" w:rsidP="00C62FE5">
      <w:pPr>
        <w:pStyle w:val="BodyText"/>
      </w:pPr>
      <w:r>
        <w:t xml:space="preserve">4. </w:t>
      </w:r>
      <w:r w:rsidR="00D81548">
        <w:t>To a</w:t>
      </w:r>
      <w:r w:rsidR="00C62FE5">
        <w:t xml:space="preserve">dd </w:t>
      </w:r>
      <w:r w:rsidR="00D81548">
        <w:t xml:space="preserve">shares </w:t>
      </w:r>
      <w:r w:rsidR="00C62FE5">
        <w:t>to transfer</w:t>
      </w:r>
      <w:r w:rsidR="00A7005E">
        <w:t>:</w:t>
      </w:r>
    </w:p>
    <w:p w14:paraId="4426C1CA" w14:textId="77777777" w:rsidR="00A7005E" w:rsidRDefault="00A7005E" w:rsidP="00C62FE5">
      <w:pPr>
        <w:pStyle w:val="BodyText"/>
      </w:pPr>
      <w:r>
        <w:t>a. C</w:t>
      </w:r>
      <w:r w:rsidR="00C62FE5">
        <w:t xml:space="preserve">lick </w:t>
      </w:r>
      <w:r w:rsidR="00C62FE5" w:rsidRPr="00D30A1A">
        <w:rPr>
          <w:b/>
          <w:bCs/>
        </w:rPr>
        <w:t>Add asset</w:t>
      </w:r>
      <w:r>
        <w:t>.</w:t>
      </w:r>
    </w:p>
    <w:p w14:paraId="0D982DDC" w14:textId="0C64A51A" w:rsidR="00C62FE5" w:rsidRDefault="00A7005E" w:rsidP="00C62FE5">
      <w:pPr>
        <w:pStyle w:val="BodyText"/>
      </w:pPr>
      <w:r>
        <w:t>b. E</w:t>
      </w:r>
      <w:r w:rsidR="00D30A1A">
        <w:t xml:space="preserve">nter </w:t>
      </w:r>
      <w:r w:rsidR="00D81548">
        <w:t>the following</w:t>
      </w:r>
      <w:r>
        <w:t xml:space="preserve"> details</w:t>
      </w:r>
      <w:r w:rsidR="009F2DBE">
        <w:t>:</w:t>
      </w:r>
      <w:r>
        <w:t xml:space="preserve"> </w:t>
      </w:r>
    </w:p>
    <w:p w14:paraId="1D68294F" w14:textId="77777777" w:rsidR="0069563C" w:rsidRPr="0087102C" w:rsidRDefault="0069563C" w:rsidP="00C62FE5">
      <w:pPr>
        <w:pStyle w:val="BodyText"/>
      </w:pPr>
      <w:r w:rsidRPr="0087102C">
        <w:lastRenderedPageBreak/>
        <w:t xml:space="preserve">- </w:t>
      </w:r>
      <w:r w:rsidR="00C62FE5" w:rsidRPr="0087102C">
        <w:t>Asset type</w:t>
      </w:r>
      <w:r w:rsidRPr="0087102C">
        <w:t xml:space="preserve">: </w:t>
      </w:r>
      <w:r w:rsidR="00C62FE5" w:rsidRPr="0087102C">
        <w:t>Stock</w:t>
      </w:r>
    </w:p>
    <w:p w14:paraId="08058249" w14:textId="77777777" w:rsidR="0069563C" w:rsidRPr="0087102C" w:rsidRDefault="0069563C" w:rsidP="00C62FE5">
      <w:pPr>
        <w:pStyle w:val="BodyText"/>
      </w:pPr>
      <w:r w:rsidRPr="0087102C">
        <w:t xml:space="preserve">- </w:t>
      </w:r>
      <w:r w:rsidR="00C62FE5" w:rsidRPr="0087102C">
        <w:t>Search Type</w:t>
      </w:r>
      <w:r w:rsidRPr="0087102C">
        <w:t xml:space="preserve">: </w:t>
      </w:r>
      <w:r w:rsidR="00C62FE5" w:rsidRPr="0087102C">
        <w:t>Search by Symbol</w:t>
      </w:r>
    </w:p>
    <w:p w14:paraId="492C1128" w14:textId="77777777" w:rsidR="0069563C" w:rsidRPr="0087102C" w:rsidRDefault="0069563C" w:rsidP="00C62FE5">
      <w:pPr>
        <w:pStyle w:val="BodyText"/>
      </w:pPr>
      <w:r w:rsidRPr="0087102C">
        <w:t xml:space="preserve">- </w:t>
      </w:r>
      <w:r w:rsidR="00C62FE5" w:rsidRPr="0087102C">
        <w:t>Symbol</w:t>
      </w:r>
      <w:r w:rsidRPr="0087102C">
        <w:t xml:space="preserve">: </w:t>
      </w:r>
      <w:r w:rsidR="00C62FE5" w:rsidRPr="0087102C">
        <w:t>EPAM</w:t>
      </w:r>
    </w:p>
    <w:p w14:paraId="222412B6" w14:textId="275A60E7" w:rsidR="00C62FE5" w:rsidRDefault="0069563C" w:rsidP="00C62FE5">
      <w:pPr>
        <w:pStyle w:val="BodyText"/>
      </w:pPr>
      <w:r>
        <w:t xml:space="preserve">- </w:t>
      </w:r>
      <w:r w:rsidR="00C62FE5">
        <w:t>Exchange</w:t>
      </w:r>
      <w:r w:rsidR="007E6B22">
        <w:t>:</w:t>
      </w:r>
      <w:r w:rsidR="00C62FE5">
        <w:t xml:space="preserve"> NYSE</w:t>
      </w:r>
    </w:p>
    <w:p w14:paraId="47FE5014" w14:textId="590CBA29" w:rsidR="00C62FE5" w:rsidRDefault="00A7005E" w:rsidP="00C62FE5">
      <w:pPr>
        <w:pStyle w:val="BodyText"/>
      </w:pPr>
      <w:r>
        <w:t xml:space="preserve">c. </w:t>
      </w:r>
      <w:r w:rsidR="009F2DBE">
        <w:t xml:space="preserve">Click </w:t>
      </w:r>
      <w:r w:rsidR="009F2DBE" w:rsidRPr="001A2C49">
        <w:rPr>
          <w:b/>
          <w:bCs/>
        </w:rPr>
        <w:t>Search</w:t>
      </w:r>
      <w:r w:rsidR="009F2DBE">
        <w:t xml:space="preserve"> and </w:t>
      </w:r>
      <w:r w:rsidR="002D7649">
        <w:t>accept the t</w:t>
      </w:r>
      <w:r w:rsidR="00C62FE5">
        <w:t>ype</w:t>
      </w:r>
      <w:r w:rsidR="00144C18">
        <w:t xml:space="preserve">: </w:t>
      </w:r>
      <w:r w:rsidR="00C62FE5">
        <w:t>Long</w:t>
      </w:r>
      <w:r w:rsidR="00986B94">
        <w:t>.</w:t>
      </w:r>
    </w:p>
    <w:p w14:paraId="0252D853" w14:textId="18D12F5E" w:rsidR="00C62FE5" w:rsidRDefault="002D7649" w:rsidP="00C62FE5">
      <w:pPr>
        <w:pStyle w:val="BodyText"/>
      </w:pPr>
      <w:r>
        <w:t xml:space="preserve">d. Enter </w:t>
      </w:r>
      <w:r w:rsidR="00360CAC">
        <w:t xml:space="preserve">the number of </w:t>
      </w:r>
      <w:r w:rsidR="00F6009A">
        <w:t xml:space="preserve">shares </w:t>
      </w:r>
      <w:r w:rsidR="00360CAC">
        <w:t xml:space="preserve">to transfer </w:t>
      </w:r>
      <w:r w:rsidR="00C62FE5">
        <w:t>(full</w:t>
      </w:r>
      <w:r w:rsidR="00742B50">
        <w:t xml:space="preserve"> number, e.g.</w:t>
      </w:r>
      <w:r w:rsidR="00C62FE5">
        <w:t xml:space="preserve"> 45</w:t>
      </w:r>
      <w:r w:rsidR="00742B50">
        <w:t>,</w:t>
      </w:r>
      <w:r w:rsidR="00C62FE5">
        <w:t xml:space="preserve"> not 45.5)</w:t>
      </w:r>
      <w:r w:rsidR="00742B50">
        <w:t xml:space="preserve"> and click </w:t>
      </w:r>
      <w:r w:rsidR="004C0C28" w:rsidRPr="004C0C28">
        <w:rPr>
          <w:b/>
          <w:bCs/>
        </w:rPr>
        <w:t>Continue</w:t>
      </w:r>
      <w:r w:rsidR="004C0C28">
        <w:t>.</w:t>
      </w:r>
    </w:p>
    <w:p w14:paraId="3F419F73" w14:textId="50654307" w:rsidR="00C62FE5" w:rsidRDefault="004C0C28" w:rsidP="00C62FE5">
      <w:pPr>
        <w:pStyle w:val="BodyText"/>
      </w:pPr>
      <w:r>
        <w:t>5</w:t>
      </w:r>
      <w:r w:rsidR="00C62FE5">
        <w:t xml:space="preserve">. </w:t>
      </w:r>
      <w:r>
        <w:t>R</w:t>
      </w:r>
      <w:r w:rsidR="00C62FE5">
        <w:t>ead and accept all further clauses</w:t>
      </w:r>
      <w:r>
        <w:t>.</w:t>
      </w:r>
    </w:p>
    <w:p w14:paraId="7CFA1E6B" w14:textId="7EE6B6C8" w:rsidR="004B4634" w:rsidRDefault="004B4634" w:rsidP="00C62FE5">
      <w:pPr>
        <w:pStyle w:val="BodyText"/>
      </w:pPr>
    </w:p>
    <w:p w14:paraId="3039F714" w14:textId="68E52A91" w:rsidR="00C62FE5" w:rsidRDefault="00FF52CD" w:rsidP="00C62FE5">
      <w:pPr>
        <w:pStyle w:val="BodyText"/>
      </w:pPr>
      <w:r>
        <w:t>Usually s</w:t>
      </w:r>
      <w:r w:rsidR="00C62FE5">
        <w:t>hares appe</w:t>
      </w:r>
      <w:r w:rsidR="004B4634">
        <w:t>a</w:t>
      </w:r>
      <w:r w:rsidR="00C62FE5">
        <w:t>r on your IB account within a week</w:t>
      </w:r>
      <w:r w:rsidR="00A243A2">
        <w:t xml:space="preserve"> with no </w:t>
      </w:r>
      <w:r w:rsidR="00C62FE5">
        <w:t>notification</w:t>
      </w:r>
      <w:r>
        <w:t>s</w:t>
      </w:r>
      <w:r w:rsidR="00C62FE5">
        <w:t>.</w:t>
      </w:r>
    </w:p>
    <w:p w14:paraId="1C331644" w14:textId="77777777" w:rsidR="00C62FE5" w:rsidRDefault="00C62FE5" w:rsidP="002C6965">
      <w:pPr>
        <w:pStyle w:val="BodyText"/>
      </w:pPr>
    </w:p>
    <w:p w14:paraId="7F0CC256" w14:textId="61078D80" w:rsidR="00453A02" w:rsidRPr="00770BAC" w:rsidRDefault="00B57862" w:rsidP="00453A02">
      <w:pPr>
        <w:pStyle w:val="BodyText"/>
        <w:rPr>
          <w:b/>
          <w:bCs/>
        </w:rPr>
      </w:pPr>
      <w:r>
        <w:rPr>
          <w:b/>
          <w:bCs/>
        </w:rPr>
        <w:t>UBS-</w:t>
      </w:r>
      <w:proofErr w:type="spellStart"/>
      <w:r w:rsidR="00453A02" w:rsidRPr="00770BAC">
        <w:rPr>
          <w:b/>
          <w:bCs/>
        </w:rPr>
        <w:t>Degiro</w:t>
      </w:r>
      <w:proofErr w:type="spellEnd"/>
      <w:r w:rsidR="00453A02" w:rsidRPr="00770BAC">
        <w:rPr>
          <w:b/>
          <w:bCs/>
        </w:rPr>
        <w:t xml:space="preserve"> Transfer</w:t>
      </w:r>
    </w:p>
    <w:p w14:paraId="01B7F5A7" w14:textId="29AA253D" w:rsidR="00431198" w:rsidRDefault="00246212" w:rsidP="00431198">
      <w:pPr>
        <w:pStyle w:val="BodyText"/>
      </w:pPr>
      <w:r>
        <w:t xml:space="preserve">The transfer </w:t>
      </w:r>
      <w:r w:rsidR="00666B76">
        <w:t>takes about 3 weeks.</w:t>
      </w:r>
    </w:p>
    <w:p w14:paraId="34564B2A" w14:textId="72AD4C76" w:rsidR="00453A02" w:rsidRPr="00A243A2" w:rsidRDefault="00431198" w:rsidP="002C6965">
      <w:pPr>
        <w:pStyle w:val="BodyText"/>
      </w:pPr>
      <w:r>
        <w:t>UBS writes off the shares immediately</w:t>
      </w:r>
      <w:r w:rsidR="002D6D03">
        <w:t xml:space="preserve"> (</w:t>
      </w:r>
      <w:r w:rsidR="002D6D03" w:rsidRPr="002D6D03">
        <w:t>to nowhere</w:t>
      </w:r>
      <w:r w:rsidR="002D6D03">
        <w:t>)</w:t>
      </w:r>
      <w:r w:rsidR="002D6D03" w:rsidRPr="002D6D03">
        <w:t xml:space="preserve"> </w:t>
      </w:r>
      <w:r>
        <w:t xml:space="preserve">and </w:t>
      </w:r>
      <w:r w:rsidR="00512186">
        <w:t xml:space="preserve">states </w:t>
      </w:r>
      <w:r>
        <w:t xml:space="preserve">they </w:t>
      </w:r>
      <w:r w:rsidR="00A31644">
        <w:t xml:space="preserve">are </w:t>
      </w:r>
      <w:r w:rsidR="001C4E96">
        <w:t>transferred</w:t>
      </w:r>
      <w:r>
        <w:t xml:space="preserve">, but </w:t>
      </w:r>
      <w:r w:rsidR="00A31644">
        <w:t xml:space="preserve">it </w:t>
      </w:r>
      <w:r>
        <w:t>is not true</w:t>
      </w:r>
      <w:r w:rsidR="00A31644">
        <w:t xml:space="preserve">. Until </w:t>
      </w:r>
      <w:proofErr w:type="spellStart"/>
      <w:r w:rsidR="00A31644">
        <w:t>D</w:t>
      </w:r>
      <w:r>
        <w:t>egiro</w:t>
      </w:r>
      <w:proofErr w:type="spellEnd"/>
      <w:r w:rsidR="00A31644">
        <w:t xml:space="preserve"> </w:t>
      </w:r>
      <w:r w:rsidR="00E72A7C">
        <w:t xml:space="preserve">contacts UBS, </w:t>
      </w:r>
      <w:r w:rsidR="001C4E96">
        <w:t xml:space="preserve">they are not </w:t>
      </w:r>
      <w:r>
        <w:t>transferred</w:t>
      </w:r>
      <w:r w:rsidR="001C4E96">
        <w:t>.</w:t>
      </w:r>
    </w:p>
    <w:p w14:paraId="3C6488B2" w14:textId="0B895599" w:rsidR="00664E91" w:rsidRDefault="00B81936" w:rsidP="00B81936">
      <w:pPr>
        <w:pStyle w:val="Heading1"/>
      </w:pPr>
      <w:bookmarkStart w:id="61" w:name="_Toc175581860"/>
      <w:r>
        <w:lastRenderedPageBreak/>
        <w:t>Benefits</w:t>
      </w:r>
      <w:bookmarkEnd w:id="61"/>
    </w:p>
    <w:p w14:paraId="179A02DC" w14:textId="6F91F100" w:rsidR="00B81936" w:rsidRDefault="00B81936" w:rsidP="00B81936">
      <w:pPr>
        <w:pStyle w:val="Heading2"/>
      </w:pPr>
      <w:bookmarkStart w:id="62" w:name="_Toc175581861"/>
      <w:r>
        <w:t>Transport Card</w:t>
      </w:r>
      <w:bookmarkEnd w:id="62"/>
    </w:p>
    <w:p w14:paraId="51584EB0" w14:textId="4CB1C847" w:rsidR="00500DB6" w:rsidRDefault="000602EB" w:rsidP="00500DB6">
      <w:pPr>
        <w:pStyle w:val="BodyText"/>
      </w:pPr>
      <w:r>
        <w:t>As an EPAM employee</w:t>
      </w:r>
      <w:r w:rsidR="00560FE3">
        <w:t>,</w:t>
      </w:r>
      <w:r>
        <w:t xml:space="preserve"> you get a free transport card</w:t>
      </w:r>
      <w:r w:rsidR="00DE6E26">
        <w:t xml:space="preserve"> </w:t>
      </w:r>
      <w:r w:rsidR="00BC309C">
        <w:t xml:space="preserve">for all means of transport </w:t>
      </w:r>
      <w:r w:rsidR="00DE6E26">
        <w:t>(second class)</w:t>
      </w:r>
      <w:r w:rsidR="00465755">
        <w:t xml:space="preserve"> </w:t>
      </w:r>
      <w:r w:rsidR="00465755" w:rsidRPr="00465755">
        <w:rPr>
          <w:u w:val="single"/>
        </w:rPr>
        <w:t>across NL</w:t>
      </w:r>
      <w:r w:rsidR="004629BF">
        <w:t>.</w:t>
      </w:r>
      <w:r w:rsidR="00F75E7B">
        <w:t xml:space="preserve"> </w:t>
      </w:r>
      <w:r w:rsidR="004F1316">
        <w:t>It is a</w:t>
      </w:r>
      <w:r w:rsidR="00500DB6">
        <w:t xml:space="preserve">n OV-chipcard with the </w:t>
      </w:r>
      <w:r w:rsidR="00500DB6" w:rsidRPr="005D01CD">
        <w:rPr>
          <w:i/>
          <w:iCs/>
        </w:rPr>
        <w:t>NS-Business Card Dal</w:t>
      </w:r>
      <w:r w:rsidR="00500DB6">
        <w:t xml:space="preserve"> subscription</w:t>
      </w:r>
      <w:r w:rsidR="005279D5">
        <w:t xml:space="preserve"> </w:t>
      </w:r>
      <w:r w:rsidR="00500DB6">
        <w:t xml:space="preserve">ordered from </w:t>
      </w:r>
      <w:r w:rsidR="00500DB6" w:rsidRPr="006371B4">
        <w:t>Dutch Railways</w:t>
      </w:r>
      <w:r w:rsidR="00500DB6">
        <w:t xml:space="preserve"> (</w:t>
      </w:r>
      <w:proofErr w:type="spellStart"/>
      <w:r w:rsidR="00500DB6" w:rsidRPr="00AF333B">
        <w:t>Nederlandse</w:t>
      </w:r>
      <w:proofErr w:type="spellEnd"/>
      <w:r w:rsidR="00500DB6" w:rsidRPr="00AF333B">
        <w:t xml:space="preserve"> </w:t>
      </w:r>
      <w:proofErr w:type="spellStart"/>
      <w:r w:rsidR="00500DB6" w:rsidRPr="00AF333B">
        <w:t>Spoorwegen</w:t>
      </w:r>
      <w:proofErr w:type="spellEnd"/>
      <w:r w:rsidR="00500DB6">
        <w:t xml:space="preserve"> (NS)).</w:t>
      </w:r>
    </w:p>
    <w:p w14:paraId="2229F5F7" w14:textId="77777777" w:rsidR="00007D2D" w:rsidRDefault="00007D2D" w:rsidP="00500DB6">
      <w:pPr>
        <w:pStyle w:val="BodyText"/>
      </w:pPr>
    </w:p>
    <w:p w14:paraId="31A763E7" w14:textId="76CCE4E4" w:rsidR="0090696C" w:rsidRPr="00360DD9" w:rsidRDefault="00007D2D" w:rsidP="00500DB6">
      <w:pPr>
        <w:pStyle w:val="BodyText"/>
        <w:rPr>
          <w:b/>
          <w:bCs/>
        </w:rPr>
      </w:pPr>
      <w:r w:rsidRPr="00360DD9">
        <w:rPr>
          <w:b/>
          <w:bCs/>
        </w:rPr>
        <w:t xml:space="preserve">The </w:t>
      </w:r>
      <w:r w:rsidR="009D52C3">
        <w:rPr>
          <w:b/>
          <w:bCs/>
        </w:rPr>
        <w:t>t</w:t>
      </w:r>
      <w:r w:rsidR="008335CA" w:rsidRPr="00360DD9">
        <w:rPr>
          <w:b/>
          <w:bCs/>
        </w:rPr>
        <w:t>ransport card covers:</w:t>
      </w:r>
    </w:p>
    <w:p w14:paraId="4E6E161E" w14:textId="08E788C0" w:rsidR="00B27CBD" w:rsidRDefault="008335CA" w:rsidP="00B27CBD">
      <w:pPr>
        <w:pStyle w:val="BodyText"/>
        <w:rPr>
          <w:rStyle w:val="Hyperlink"/>
          <w:color w:val="464547"/>
          <w:u w:val="none"/>
        </w:rPr>
      </w:pPr>
      <w:r w:rsidRPr="009632BC">
        <w:t>-</w:t>
      </w:r>
      <w:r w:rsidR="005062B0" w:rsidRPr="009632BC">
        <w:t xml:space="preserve"> </w:t>
      </w:r>
      <w:r w:rsidR="00E106F4">
        <w:t xml:space="preserve">All </w:t>
      </w:r>
      <w:r w:rsidR="00DD0E27" w:rsidRPr="009632BC">
        <w:t>GVB means of transport (bus</w:t>
      </w:r>
      <w:r w:rsidR="009632BC" w:rsidRPr="009632BC">
        <w:t>/</w:t>
      </w:r>
      <w:r w:rsidR="00DD0E27" w:rsidRPr="009632BC">
        <w:t>tram</w:t>
      </w:r>
      <w:r w:rsidR="009632BC" w:rsidRPr="009632BC">
        <w:t>/</w:t>
      </w:r>
      <w:r w:rsidR="00DD0E27" w:rsidRPr="009632BC">
        <w:t xml:space="preserve">ferry) across NL </w:t>
      </w:r>
      <w:r w:rsidR="00616EFA">
        <w:t xml:space="preserve">on </w:t>
      </w:r>
      <w:r w:rsidR="005062B0" w:rsidRPr="009632BC">
        <w:t>Mon</w:t>
      </w:r>
      <w:r w:rsidR="00907BFB">
        <w:t>day</w:t>
      </w:r>
      <w:r w:rsidR="005062B0" w:rsidRPr="009632BC">
        <w:t>-Fri</w:t>
      </w:r>
      <w:r w:rsidR="00907BFB">
        <w:t>day</w:t>
      </w:r>
      <w:r w:rsidR="004E33CD" w:rsidRPr="009632BC">
        <w:t>.</w:t>
      </w:r>
      <w:r w:rsidR="00B27CBD" w:rsidRPr="00B27CBD">
        <w:t xml:space="preserve"> </w:t>
      </w:r>
      <w:r w:rsidR="00B27CBD">
        <w:t xml:space="preserve">For details, see </w:t>
      </w:r>
      <w:hyperlink r:id="rId324" w:history="1">
        <w:r w:rsidR="00B27CBD" w:rsidRPr="00535604">
          <w:rPr>
            <w:rStyle w:val="Hyperlink"/>
          </w:rPr>
          <w:t>https://www.ns.nl/en/business/door-to-door/bus</w:t>
        </w:r>
      </w:hyperlink>
      <w:r w:rsidR="00B27CBD">
        <w:rPr>
          <w:rStyle w:val="Hyperlink"/>
          <w:color w:val="464547"/>
          <w:u w:val="none"/>
        </w:rPr>
        <w:t xml:space="preserve"> and </w:t>
      </w:r>
      <w:hyperlink r:id="rId325" w:history="1">
        <w:r w:rsidR="00B27CBD" w:rsidRPr="00535604">
          <w:rPr>
            <w:rStyle w:val="Hyperlink"/>
          </w:rPr>
          <w:t>https://www.ns.nl/en/business/door-to-door/tram</w:t>
        </w:r>
      </w:hyperlink>
    </w:p>
    <w:p w14:paraId="67C8DBDC" w14:textId="05085D39" w:rsidR="006413E9" w:rsidRPr="005E41A5" w:rsidRDefault="006413E9" w:rsidP="006413E9">
      <w:pPr>
        <w:pStyle w:val="BodyText"/>
      </w:pPr>
      <w:r w:rsidRPr="006413E9">
        <w:rPr>
          <w:b/>
          <w:bCs/>
        </w:rPr>
        <w:t>Note:</w:t>
      </w:r>
      <w:r w:rsidRPr="005E41A5">
        <w:t xml:space="preserve"> </w:t>
      </w:r>
      <w:r>
        <w:t xml:space="preserve">Additional </w:t>
      </w:r>
      <w:r w:rsidRPr="005E41A5">
        <w:t>buses (</w:t>
      </w:r>
      <w:r>
        <w:t xml:space="preserve">if a train </w:t>
      </w:r>
      <w:r w:rsidR="002F4383">
        <w:t>w</w:t>
      </w:r>
      <w:r>
        <w:t>as cancelled</w:t>
      </w:r>
      <w:r w:rsidRPr="005E41A5">
        <w:t xml:space="preserve">) </w:t>
      </w:r>
      <w:r w:rsidR="00D96982">
        <w:t>sent to the route b</w:t>
      </w:r>
      <w:r w:rsidRPr="005E41A5">
        <w:t>y local authorities</w:t>
      </w:r>
      <w:r>
        <w:t xml:space="preserve"> are not covered</w:t>
      </w:r>
      <w:r w:rsidRPr="005E41A5">
        <w:t>.</w:t>
      </w:r>
    </w:p>
    <w:p w14:paraId="58B5D02C" w14:textId="5BB1BBAD" w:rsidR="00397C8E" w:rsidRDefault="00397C8E" w:rsidP="00DE3CA0">
      <w:pPr>
        <w:pStyle w:val="BodyText"/>
      </w:pPr>
      <w:r w:rsidRPr="009632BC">
        <w:t xml:space="preserve">- </w:t>
      </w:r>
      <w:r>
        <w:t xml:space="preserve">All trains </w:t>
      </w:r>
      <w:r w:rsidRPr="009632BC">
        <w:t xml:space="preserve">across NL </w:t>
      </w:r>
      <w:r w:rsidR="00907BFB">
        <w:t xml:space="preserve">on </w:t>
      </w:r>
      <w:r w:rsidR="00907BFB" w:rsidRPr="009632BC">
        <w:t>Mon</w:t>
      </w:r>
      <w:r w:rsidR="00907BFB">
        <w:t>day</w:t>
      </w:r>
      <w:r w:rsidR="00907BFB" w:rsidRPr="009632BC">
        <w:t>-Fri</w:t>
      </w:r>
      <w:r w:rsidR="00907BFB">
        <w:t>day</w:t>
      </w:r>
      <w:r w:rsidRPr="009632BC">
        <w:t>.</w:t>
      </w:r>
    </w:p>
    <w:p w14:paraId="45FF9CC1" w14:textId="2FEDF6FC" w:rsidR="00397C8E" w:rsidRDefault="00397C8E" w:rsidP="00397C8E">
      <w:pPr>
        <w:pStyle w:val="BodyText"/>
      </w:pPr>
      <w:r w:rsidRPr="005E2B1A">
        <w:rPr>
          <w:b/>
          <w:bCs/>
        </w:rPr>
        <w:t>Note:</w:t>
      </w:r>
      <w:r w:rsidR="00B96B1E">
        <w:rPr>
          <w:b/>
          <w:bCs/>
        </w:rPr>
        <w:t xml:space="preserve"> </w:t>
      </w:r>
      <w:r>
        <w:t xml:space="preserve">You can change the class of your card </w:t>
      </w:r>
      <w:r w:rsidR="00B96B1E">
        <w:t>(s</w:t>
      </w:r>
      <w:r>
        <w:t>econd</w:t>
      </w:r>
      <w:r w:rsidR="00B96B1E">
        <w:t>&gt;</w:t>
      </w:r>
      <w:r>
        <w:t>first</w:t>
      </w:r>
      <w:r w:rsidR="00B96B1E">
        <w:t>)</w:t>
      </w:r>
      <w:r>
        <w:t xml:space="preserve"> for </w:t>
      </w:r>
      <w:r w:rsidR="002875FC">
        <w:t xml:space="preserve">some time </w:t>
      </w:r>
      <w:r>
        <w:t>or indefinitely</w:t>
      </w:r>
      <w:r w:rsidR="00EC3075">
        <w:t xml:space="preserve"> at </w:t>
      </w:r>
      <w:hyperlink r:id="rId326" w:history="1">
        <w:r w:rsidR="00EC3075" w:rsidRPr="00535604">
          <w:rPr>
            <w:rStyle w:val="Hyperlink"/>
          </w:rPr>
          <w:t>https://www.ns.nl/mijnnszakelijk/producten?1</w:t>
        </w:r>
      </w:hyperlink>
      <w:r w:rsidRPr="00E81A3D">
        <w:t xml:space="preserve"> </w:t>
      </w:r>
      <w:r>
        <w:t>T</w:t>
      </w:r>
      <w:r w:rsidRPr="00E81A3D">
        <w:t>h</w:t>
      </w:r>
      <w:r w:rsidR="002875FC">
        <w:t>e</w:t>
      </w:r>
      <w:r w:rsidRPr="00E81A3D">
        <w:t xml:space="preserve"> cost </w:t>
      </w:r>
      <w:r w:rsidR="00360DD9">
        <w:t xml:space="preserve">of travelling first class </w:t>
      </w:r>
      <w:r>
        <w:t xml:space="preserve">is </w:t>
      </w:r>
      <w:r w:rsidR="00466A0E" w:rsidRPr="005E41A5">
        <w:t>automatically</w:t>
      </w:r>
      <w:r w:rsidR="00466A0E" w:rsidRPr="00E81A3D">
        <w:t xml:space="preserve"> </w:t>
      </w:r>
      <w:r w:rsidRPr="00E81A3D">
        <w:t>deducted from your salary</w:t>
      </w:r>
      <w:r>
        <w:t xml:space="preserve"> next month.</w:t>
      </w:r>
    </w:p>
    <w:p w14:paraId="209DD0C7" w14:textId="3A00D1EF" w:rsidR="00B27CBD" w:rsidRDefault="00397C8E" w:rsidP="00DE3CA0">
      <w:pPr>
        <w:pStyle w:val="BodyText"/>
      </w:pPr>
      <w:r>
        <w:t xml:space="preserve">- </w:t>
      </w:r>
      <w:r w:rsidR="00DE3CA0" w:rsidRPr="00EF614F">
        <w:t xml:space="preserve">OV bikes </w:t>
      </w:r>
      <w:r w:rsidR="00907BFB">
        <w:t xml:space="preserve">on </w:t>
      </w:r>
      <w:r w:rsidR="00907BFB" w:rsidRPr="009632BC">
        <w:t>Mon</w:t>
      </w:r>
      <w:r w:rsidR="00907BFB">
        <w:t>day</w:t>
      </w:r>
      <w:r w:rsidR="00907BFB" w:rsidRPr="009632BC">
        <w:t>-Fri</w:t>
      </w:r>
      <w:r w:rsidR="00907BFB">
        <w:t>day</w:t>
      </w:r>
      <w:r w:rsidR="00907BFB" w:rsidRPr="009632BC">
        <w:t>.</w:t>
      </w:r>
      <w:r w:rsidR="00907BFB">
        <w:t xml:space="preserve"> </w:t>
      </w:r>
      <w:r w:rsidR="00DE3CA0" w:rsidRPr="005E41A5">
        <w:t xml:space="preserve">For </w:t>
      </w:r>
      <w:r w:rsidR="00EF614F">
        <w:t xml:space="preserve">details, see </w:t>
      </w:r>
      <w:hyperlink r:id="rId327" w:history="1">
        <w:r w:rsidR="00B27CBD" w:rsidRPr="00535604">
          <w:rPr>
            <w:rStyle w:val="Hyperlink"/>
          </w:rPr>
          <w:t>https://www.ns.nl/en/business/door-to-door/ov-fiets</w:t>
        </w:r>
      </w:hyperlink>
    </w:p>
    <w:p w14:paraId="78936177" w14:textId="553CD444" w:rsidR="006D4DF8" w:rsidRPr="005E41A5" w:rsidRDefault="00B27CBD" w:rsidP="006D4DF8">
      <w:pPr>
        <w:pStyle w:val="BodyText"/>
      </w:pPr>
      <w:r>
        <w:t xml:space="preserve">- </w:t>
      </w:r>
      <w:r w:rsidR="008918BC">
        <w:t xml:space="preserve">A </w:t>
      </w:r>
      <w:r w:rsidR="008918BC" w:rsidRPr="005E41A5">
        <w:t xml:space="preserve">business-related </w:t>
      </w:r>
      <w:r w:rsidR="008918BC">
        <w:t xml:space="preserve">trip </w:t>
      </w:r>
      <w:r w:rsidR="00FC7B65">
        <w:t xml:space="preserve">at </w:t>
      </w:r>
      <w:r w:rsidR="006D4DF8" w:rsidRPr="005E41A5">
        <w:t>the weekend</w:t>
      </w:r>
      <w:r w:rsidR="00E34F1F">
        <w:t xml:space="preserve"> </w:t>
      </w:r>
      <w:r w:rsidR="00E34F1F" w:rsidRPr="005E41A5">
        <w:t>(visiting a client)</w:t>
      </w:r>
      <w:r w:rsidR="004E33CD">
        <w:t>.</w:t>
      </w:r>
      <w:r>
        <w:t xml:space="preserve"> In </w:t>
      </w:r>
      <w:r w:rsidR="006D4DF8" w:rsidRPr="005E41A5">
        <w:t>the portal</w:t>
      </w:r>
      <w:r>
        <w:t>, t</w:t>
      </w:r>
      <w:r w:rsidR="00230549">
        <w:t xml:space="preserve">urn </w:t>
      </w:r>
      <w:r w:rsidR="006D4DF8" w:rsidRPr="00230549">
        <w:rPr>
          <w:i/>
          <w:iCs/>
        </w:rPr>
        <w:t xml:space="preserve">private </w:t>
      </w:r>
      <w:r w:rsidR="006D4DF8" w:rsidRPr="005E41A5">
        <w:t xml:space="preserve">to </w:t>
      </w:r>
      <w:r w:rsidR="006D4DF8" w:rsidRPr="00230549">
        <w:rPr>
          <w:i/>
          <w:iCs/>
        </w:rPr>
        <w:t>business</w:t>
      </w:r>
      <w:r w:rsidR="006D4DF8" w:rsidRPr="005E41A5">
        <w:t xml:space="preserve">. </w:t>
      </w:r>
    </w:p>
    <w:p w14:paraId="40709C0B" w14:textId="77777777" w:rsidR="005B6427" w:rsidRDefault="005B6427" w:rsidP="00500DB6">
      <w:pPr>
        <w:pStyle w:val="BodyText"/>
      </w:pPr>
    </w:p>
    <w:p w14:paraId="1A32CD8F" w14:textId="39CF2541" w:rsidR="005B6427" w:rsidRPr="00360DD9" w:rsidRDefault="005B6427" w:rsidP="005B6427">
      <w:pPr>
        <w:pStyle w:val="BodyText"/>
        <w:rPr>
          <w:b/>
          <w:bCs/>
        </w:rPr>
      </w:pPr>
      <w:r w:rsidRPr="00360DD9">
        <w:rPr>
          <w:b/>
          <w:bCs/>
        </w:rPr>
        <w:t>The transport card does not cover:</w:t>
      </w:r>
    </w:p>
    <w:p w14:paraId="2A04A691" w14:textId="13FFF80B" w:rsidR="005B6427" w:rsidRDefault="005B6427" w:rsidP="005B6427">
      <w:pPr>
        <w:pStyle w:val="BodyText"/>
      </w:pPr>
      <w:r>
        <w:t>-</w:t>
      </w:r>
      <w:r w:rsidR="00BC7B57" w:rsidRPr="00BC7B57">
        <w:t xml:space="preserve"> </w:t>
      </w:r>
      <w:r w:rsidR="00BC7B57">
        <w:t>All means of transport (</w:t>
      </w:r>
      <w:r w:rsidR="00BC7B57" w:rsidRPr="005E41A5">
        <w:t>bus</w:t>
      </w:r>
      <w:r w:rsidR="00E34F1F">
        <w:t>/</w:t>
      </w:r>
      <w:r w:rsidR="00BC7B57">
        <w:t>tram</w:t>
      </w:r>
      <w:r w:rsidR="00E34F1F">
        <w:t>/</w:t>
      </w:r>
      <w:r w:rsidR="00BC7B57">
        <w:t>train</w:t>
      </w:r>
      <w:r w:rsidR="00E34F1F">
        <w:t>/</w:t>
      </w:r>
      <w:r w:rsidR="00BC7B57">
        <w:t>ferry) across NL</w:t>
      </w:r>
      <w:r w:rsidR="00BC7B57" w:rsidRPr="006342A3">
        <w:t xml:space="preserve"> </w:t>
      </w:r>
      <w:r w:rsidR="00FC7B65">
        <w:t xml:space="preserve">at </w:t>
      </w:r>
      <w:r w:rsidR="00BC7B57" w:rsidRPr="006342A3">
        <w:t>weekends.</w:t>
      </w:r>
    </w:p>
    <w:p w14:paraId="242C7EE5" w14:textId="36F9C2EE" w:rsidR="005B6427" w:rsidRDefault="00FD0D19" w:rsidP="006342A3">
      <w:pPr>
        <w:pStyle w:val="BodyText"/>
        <w:ind w:right="-282"/>
      </w:pPr>
      <w:r>
        <w:t xml:space="preserve">The </w:t>
      </w:r>
      <w:r w:rsidR="00682999">
        <w:t xml:space="preserve">cost of travelling </w:t>
      </w:r>
      <w:r w:rsidR="00616EFA">
        <w:t xml:space="preserve">at weekends </w:t>
      </w:r>
      <w:r>
        <w:t xml:space="preserve">is </w:t>
      </w:r>
      <w:r w:rsidRPr="005E41A5">
        <w:t xml:space="preserve">automatically deducted </w:t>
      </w:r>
      <w:r w:rsidR="001C59B2">
        <w:t xml:space="preserve">from your salary but </w:t>
      </w:r>
      <w:r w:rsidRPr="005E41A5">
        <w:t xml:space="preserve">with 40% discount </w:t>
      </w:r>
      <w:r w:rsidR="001C59B2">
        <w:t>provided by the card</w:t>
      </w:r>
      <w:r w:rsidRPr="005E41A5">
        <w:t xml:space="preserve"> subscription.</w:t>
      </w:r>
      <w:r w:rsidR="006342A3">
        <w:t xml:space="preserve"> </w:t>
      </w:r>
      <w:r w:rsidR="00D16D00">
        <w:t xml:space="preserve">For </w:t>
      </w:r>
      <w:r w:rsidR="006342A3">
        <w:t xml:space="preserve">details </w:t>
      </w:r>
      <w:r w:rsidR="00D16D00">
        <w:t>on</w:t>
      </w:r>
      <w:r w:rsidR="006B6D93">
        <w:t xml:space="preserve"> the</w:t>
      </w:r>
      <w:r w:rsidR="00D16D00">
        <w:t xml:space="preserve"> 40% discount, see</w:t>
      </w:r>
      <w:r w:rsidR="006342A3">
        <w:t xml:space="preserve"> </w:t>
      </w:r>
      <w:hyperlink r:id="rId328" w:history="1">
        <w:r w:rsidR="00D16D00" w:rsidRPr="00535604">
          <w:rPr>
            <w:rStyle w:val="Hyperlink"/>
          </w:rPr>
          <w:t>https://www.ns.nl/en/business/products/subscriptions/dal</w:t>
        </w:r>
      </w:hyperlink>
    </w:p>
    <w:p w14:paraId="60E8086C" w14:textId="77777777" w:rsidR="00BB68F0" w:rsidRDefault="005B6427" w:rsidP="00500DB6">
      <w:pPr>
        <w:pStyle w:val="BodyText"/>
      </w:pPr>
      <w:r>
        <w:t>-</w:t>
      </w:r>
      <w:r w:rsidR="00E106F4">
        <w:t xml:space="preserve"> International ferry and local ferry between NL islands</w:t>
      </w:r>
      <w:r w:rsidR="00BB68F0">
        <w:t>.</w:t>
      </w:r>
    </w:p>
    <w:p w14:paraId="34F4461E" w14:textId="1CC939E9" w:rsidR="005B6427" w:rsidRDefault="00BB68F0" w:rsidP="00500DB6">
      <w:pPr>
        <w:pStyle w:val="BodyText"/>
      </w:pPr>
      <w:r>
        <w:t>- International travelling</w:t>
      </w:r>
      <w:r w:rsidR="00C26352">
        <w:t xml:space="preserve"> (even</w:t>
      </w:r>
      <w:r w:rsidR="00F5701C">
        <w:t xml:space="preserve"> short distance,</w:t>
      </w:r>
      <w:r w:rsidR="00C26352">
        <w:t xml:space="preserve"> if </w:t>
      </w:r>
      <w:r w:rsidR="0048260B">
        <w:t xml:space="preserve">public transport is available, e.g. </w:t>
      </w:r>
      <w:r w:rsidR="00C26352">
        <w:t>NL-BE</w:t>
      </w:r>
      <w:r w:rsidR="0048260B">
        <w:t>)</w:t>
      </w:r>
      <w:r>
        <w:t>.</w:t>
      </w:r>
      <w:r w:rsidR="00E106F4">
        <w:t xml:space="preserve"> </w:t>
      </w:r>
    </w:p>
    <w:p w14:paraId="7161A9DB" w14:textId="463C0CA6" w:rsidR="000A7041" w:rsidRDefault="00BA2540" w:rsidP="000A7041">
      <w:pPr>
        <w:pStyle w:val="BodyText"/>
      </w:pPr>
      <w:r w:rsidRPr="00BA2540">
        <w:rPr>
          <w:b/>
          <w:bCs/>
        </w:rPr>
        <w:t>Note:</w:t>
      </w:r>
      <w:r>
        <w:t xml:space="preserve"> </w:t>
      </w:r>
      <w:r w:rsidR="000A7041">
        <w:t>The transport card provides 40% discount on international railway tickets</w:t>
      </w:r>
      <w:r w:rsidR="000A7041" w:rsidRPr="002C2A77">
        <w:t>.</w:t>
      </w:r>
      <w:r>
        <w:t xml:space="preserve"> </w:t>
      </w:r>
      <w:r w:rsidR="000A7041">
        <w:t xml:space="preserve">For details, see </w:t>
      </w:r>
      <w:hyperlink r:id="rId329" w:history="1">
        <w:r w:rsidR="000A7041" w:rsidRPr="00AA470F">
          <w:rPr>
            <w:rStyle w:val="Hyperlink"/>
          </w:rPr>
          <w:t>https://www.nsinternational.com/en/buying-train-tickets/ns-subscriptions-and-international-travel</w:t>
        </w:r>
      </w:hyperlink>
    </w:p>
    <w:p w14:paraId="27DAB918" w14:textId="77777777" w:rsidR="00EA3882" w:rsidRPr="005E41A5" w:rsidRDefault="00EA3882" w:rsidP="005E41A5">
      <w:pPr>
        <w:pStyle w:val="BodyText"/>
      </w:pPr>
    </w:p>
    <w:p w14:paraId="51677153" w14:textId="463F5BDF" w:rsidR="0010289D" w:rsidRPr="0024756A" w:rsidRDefault="00E45D2B" w:rsidP="0010289D">
      <w:pPr>
        <w:pStyle w:val="BodyText"/>
      </w:pPr>
      <w:r>
        <w:t xml:space="preserve">Request </w:t>
      </w:r>
      <w:r w:rsidR="0010289D">
        <w:t>an NS-Business Card (NSBC)</w:t>
      </w:r>
      <w:r w:rsidR="00DA5EB3">
        <w:t xml:space="preserve"> from </w:t>
      </w:r>
      <w:r w:rsidR="0010289D">
        <w:t xml:space="preserve">the office manager. You </w:t>
      </w:r>
      <w:r w:rsidR="00DA5EB3">
        <w:t xml:space="preserve">get </w:t>
      </w:r>
      <w:r w:rsidR="0010289D">
        <w:t>a</w:t>
      </w:r>
      <w:r w:rsidR="00F92CA3" w:rsidRPr="00AE1D72">
        <w:t>n</w:t>
      </w:r>
      <w:r w:rsidR="0010289D" w:rsidRPr="00AE1D72">
        <w:t xml:space="preserve"> email</w:t>
      </w:r>
      <w:r w:rsidR="0010289D">
        <w:t xml:space="preserve"> that explains how to log in to the portal and activate the card.</w:t>
      </w:r>
      <w:r w:rsidR="00651669">
        <w:t xml:space="preserve"> </w:t>
      </w:r>
      <w:r w:rsidR="002B5428">
        <w:t>C</w:t>
      </w:r>
      <w:r w:rsidR="0010289D">
        <w:t xml:space="preserve">heck in and </w:t>
      </w:r>
      <w:r w:rsidR="002B5428">
        <w:t xml:space="preserve">check </w:t>
      </w:r>
      <w:r w:rsidR="0010289D">
        <w:t>out when you use the card</w:t>
      </w:r>
      <w:r w:rsidR="007E413F">
        <w:t xml:space="preserve"> in public transport</w:t>
      </w:r>
      <w:r w:rsidR="0010289D">
        <w:t>.</w:t>
      </w:r>
      <w:r w:rsidR="007E413F">
        <w:t xml:space="preserve"> </w:t>
      </w:r>
      <w:r w:rsidR="0010289D">
        <w:t xml:space="preserve">If you lose the card, contact </w:t>
      </w:r>
      <w:hyperlink r:id="rId330" w:history="1">
        <w:r w:rsidR="0010289D" w:rsidRPr="00266F5A">
          <w:rPr>
            <w:rStyle w:val="Hyperlink"/>
          </w:rPr>
          <w:t>hr_nl@epam.com</w:t>
        </w:r>
      </w:hyperlink>
      <w:r w:rsidR="0010289D">
        <w:t>. They deactivate the lost card and order a new one.</w:t>
      </w:r>
    </w:p>
    <w:p w14:paraId="08C5000D" w14:textId="77777777" w:rsidR="0039512B" w:rsidRPr="00140141" w:rsidRDefault="0039512B" w:rsidP="0010289D">
      <w:pPr>
        <w:pStyle w:val="BodyText"/>
      </w:pPr>
    </w:p>
    <w:p w14:paraId="03CEA8FB" w14:textId="28A61CBF" w:rsidR="0039627A" w:rsidRDefault="0039512B" w:rsidP="0010289D">
      <w:pPr>
        <w:pStyle w:val="BodyText"/>
      </w:pPr>
      <w:r>
        <w:t>For details</w:t>
      </w:r>
      <w:r w:rsidR="001D4E70">
        <w:t xml:space="preserve"> on the transport card</w:t>
      </w:r>
      <w:r w:rsidR="0039627A">
        <w:t>, see:</w:t>
      </w:r>
    </w:p>
    <w:p w14:paraId="7AC2963A" w14:textId="074E0BA3" w:rsidR="0039512B" w:rsidRDefault="0039627A" w:rsidP="0010289D">
      <w:pPr>
        <w:pStyle w:val="BodyText"/>
      </w:pPr>
      <w:r>
        <w:t xml:space="preserve">- </w:t>
      </w:r>
      <w:hyperlink r:id="rId331" w:history="1">
        <w:r w:rsidR="0039512B" w:rsidRPr="00535604">
          <w:rPr>
            <w:rStyle w:val="Hyperlink"/>
          </w:rPr>
          <w:t>https://www.ns.nl/en/business/products/ns-business-card</w:t>
        </w:r>
      </w:hyperlink>
    </w:p>
    <w:p w14:paraId="4F2E56A9" w14:textId="17C55DAC" w:rsidR="00BA2540" w:rsidRDefault="001D4E70" w:rsidP="00BA2540">
      <w:pPr>
        <w:pStyle w:val="BodyText"/>
      </w:pPr>
      <w:r>
        <w:t xml:space="preserve">- </w:t>
      </w:r>
      <w:hyperlink r:id="rId332" w:history="1">
        <w:r w:rsidR="00BA2540" w:rsidRPr="000124A9">
          <w:rPr>
            <w:rStyle w:val="Hyperlink"/>
          </w:rPr>
          <w:t>https://info.epam.com/policy/netherlands/all-cities/contractual-policies-and-procedures/benefits/ns-businesscard-and-commuting-expenses/public-transport-strikes.html</w:t>
        </w:r>
      </w:hyperlink>
    </w:p>
    <w:p w14:paraId="6302AEB1" w14:textId="77777777" w:rsidR="001D4E70" w:rsidRDefault="001D4E70" w:rsidP="005E41A5">
      <w:pPr>
        <w:pStyle w:val="BodyText"/>
      </w:pPr>
    </w:p>
    <w:p w14:paraId="43A6CB4F" w14:textId="3EDA97EA" w:rsidR="0010289D" w:rsidRPr="0010289D" w:rsidRDefault="001D4E70" w:rsidP="005E41A5">
      <w:pPr>
        <w:pStyle w:val="BodyText"/>
        <w:rPr>
          <w:rStyle w:val="Hyperlink"/>
        </w:rPr>
      </w:pPr>
      <w:r>
        <w:t>For details on p</w:t>
      </w:r>
      <w:r w:rsidR="0010289D">
        <w:t>ublic transport</w:t>
      </w:r>
      <w:r>
        <w:t xml:space="preserve">, see </w:t>
      </w:r>
      <w:hyperlink r:id="rId333" w:history="1">
        <w:r w:rsidR="0010289D" w:rsidRPr="00A0720B">
          <w:rPr>
            <w:rStyle w:val="Hyperlink"/>
          </w:rPr>
          <w:t>https://kb.epam.com/display/EPMHRGM/Public+transportation+in+Amsterdam</w:t>
        </w:r>
      </w:hyperlink>
    </w:p>
    <w:p w14:paraId="67C7C75B" w14:textId="507827D1" w:rsidR="002B0D47" w:rsidRDefault="002B0D47" w:rsidP="002B0D47">
      <w:pPr>
        <w:pStyle w:val="Heading2"/>
        <w:pageBreakBefore/>
      </w:pPr>
      <w:bookmarkStart w:id="63" w:name="_Toc175581862"/>
      <w:r>
        <w:lastRenderedPageBreak/>
        <w:t>SIM Card</w:t>
      </w:r>
      <w:bookmarkEnd w:id="63"/>
    </w:p>
    <w:p w14:paraId="7637EC29" w14:textId="77777777" w:rsidR="002B0D47" w:rsidRDefault="002B0D47" w:rsidP="002B0D47">
      <w:pPr>
        <w:pStyle w:val="BodyText"/>
      </w:pPr>
      <w:r>
        <w:t>To receive a corporate SIM-card, contact Local IT engineers. SIM-cards are registered and activated to our VP.</w:t>
      </w:r>
    </w:p>
    <w:p w14:paraId="5A6BD5A2" w14:textId="77777777" w:rsidR="002B0D47" w:rsidRDefault="002B0D47" w:rsidP="002B0D47">
      <w:pPr>
        <w:pStyle w:val="BodyText"/>
      </w:pPr>
    </w:p>
    <w:p w14:paraId="75EF81B0" w14:textId="77777777" w:rsidR="002B0D47" w:rsidRDefault="002B0D47" w:rsidP="002B0D47">
      <w:pPr>
        <w:pStyle w:val="BodyText"/>
      </w:pPr>
      <w:r>
        <w:t>C</w:t>
      </w:r>
      <w:r w:rsidRPr="00F66998">
        <w:t>orporate SIM-card</w:t>
      </w:r>
      <w:r>
        <w:t>:</w:t>
      </w:r>
    </w:p>
    <w:p w14:paraId="004F34FA" w14:textId="77777777" w:rsidR="002B0D47" w:rsidRDefault="002B0D47" w:rsidP="002B0D47">
      <w:pPr>
        <w:pStyle w:val="BodyText"/>
      </w:pPr>
      <w:r>
        <w:t xml:space="preserve">- Provider: </w:t>
      </w:r>
      <w:r w:rsidRPr="001E401C">
        <w:t>ODIDO</w:t>
      </w:r>
      <w:r>
        <w:t xml:space="preserve">, </w:t>
      </w:r>
      <w:hyperlink r:id="rId334" w:history="1">
        <w:r w:rsidRPr="00304CA5">
          <w:rPr>
            <w:rStyle w:val="Hyperlink"/>
          </w:rPr>
          <w:t>https://www.odido.nl/</w:t>
        </w:r>
      </w:hyperlink>
    </w:p>
    <w:p w14:paraId="79B00DFE" w14:textId="77777777" w:rsidR="002B0D47" w:rsidRPr="0029725B" w:rsidRDefault="002B0D47" w:rsidP="002B0D47">
      <w:pPr>
        <w:pStyle w:val="BodyText"/>
      </w:pPr>
      <w:r w:rsidRPr="0029725B">
        <w:t>- Calls: Free to mobile/landline to/from any EU country</w:t>
      </w:r>
    </w:p>
    <w:p w14:paraId="7215CBCC" w14:textId="539B2BF0" w:rsidR="002B0D47" w:rsidRDefault="002B0D47" w:rsidP="002B0D47">
      <w:pPr>
        <w:pStyle w:val="BodyText"/>
      </w:pPr>
      <w:r w:rsidRPr="0029725B">
        <w:t xml:space="preserve">- Internet: Unlimited in NL, </w:t>
      </w:r>
      <w:r w:rsidR="00E065C6">
        <w:t>35</w:t>
      </w:r>
      <w:r>
        <w:t xml:space="preserve"> </w:t>
      </w:r>
      <w:r w:rsidRPr="0029725B">
        <w:t>GB in other countries</w:t>
      </w:r>
      <w:r>
        <w:t xml:space="preserve"> according to I</w:t>
      </w:r>
      <w:r w:rsidRPr="0029725B">
        <w:t xml:space="preserve">nternet roaming zones. For details, see </w:t>
      </w:r>
      <w:hyperlink r:id="rId335" w:history="1">
        <w:r w:rsidRPr="00304CA5">
          <w:rPr>
            <w:rStyle w:val="Hyperlink"/>
          </w:rPr>
          <w:t>https://www.odido.nl/zakelijk/service/tarieven-buitenland</w:t>
        </w:r>
      </w:hyperlink>
    </w:p>
    <w:p w14:paraId="7268DAAB" w14:textId="77777777" w:rsidR="00691997" w:rsidRDefault="00691997" w:rsidP="00691997">
      <w:pPr>
        <w:pStyle w:val="BodyText"/>
      </w:pPr>
    </w:p>
    <w:p w14:paraId="3B99D65F" w14:textId="77777777" w:rsidR="00691997" w:rsidRDefault="00691997" w:rsidP="00691997">
      <w:pPr>
        <w:pStyle w:val="BodyText"/>
      </w:pPr>
      <w:r>
        <w:t>Y</w:t>
      </w:r>
      <w:r w:rsidRPr="006B639E">
        <w:t>ou cannot add additional packages (</w:t>
      </w:r>
      <w:r>
        <w:t xml:space="preserve">e.g. </w:t>
      </w:r>
      <w:r w:rsidRPr="006B639E">
        <w:t>Internet) yourself</w:t>
      </w:r>
      <w:r>
        <w:t xml:space="preserve">, local IT </w:t>
      </w:r>
      <w:r w:rsidRPr="006B639E">
        <w:t>manage</w:t>
      </w:r>
      <w:r>
        <w:t xml:space="preserve"> it</w:t>
      </w:r>
      <w:r w:rsidRPr="006B639E">
        <w:t xml:space="preserve"> centrally. If you </w:t>
      </w:r>
      <w:r>
        <w:t xml:space="preserve">go on </w:t>
      </w:r>
      <w:r w:rsidRPr="006B639E">
        <w:t xml:space="preserve">a business trip outside the EU, </w:t>
      </w:r>
      <w:r>
        <w:t xml:space="preserve">buy a SIM card </w:t>
      </w:r>
      <w:r w:rsidRPr="006B639E">
        <w:t xml:space="preserve">in the destination country and report your </w:t>
      </w:r>
      <w:r>
        <w:t>expenses in Concur.</w:t>
      </w:r>
    </w:p>
    <w:p w14:paraId="17C1C4EB" w14:textId="22D0F8C8" w:rsidR="00691997" w:rsidRDefault="00691997" w:rsidP="00691997">
      <w:pPr>
        <w:pStyle w:val="BodyText"/>
      </w:pPr>
      <w:r w:rsidRPr="00A931D3">
        <w:t xml:space="preserve">Internet roaming tariffs: </w:t>
      </w:r>
      <w:hyperlink r:id="rId336" w:history="1">
        <w:r w:rsidRPr="00704D8B">
          <w:rPr>
            <w:rStyle w:val="Hyperlink"/>
          </w:rPr>
          <w:t>https://www.odido.nl/zakelijk/service/tarieven</w:t>
        </w:r>
      </w:hyperlink>
    </w:p>
    <w:p w14:paraId="310C03CA" w14:textId="77777777" w:rsidR="00691997" w:rsidRDefault="00691997" w:rsidP="002B0D47">
      <w:pPr>
        <w:pStyle w:val="BodyText"/>
      </w:pPr>
    </w:p>
    <w:p w14:paraId="0F638985" w14:textId="77777777" w:rsidR="002B0D47" w:rsidRDefault="002B0D47" w:rsidP="002B0D47">
      <w:pPr>
        <w:pStyle w:val="BodyText"/>
      </w:pPr>
      <w:r>
        <w:t>You can install an app and create a new account, use your personal email, and then attach your NL mobile number.</w:t>
      </w:r>
    </w:p>
    <w:p w14:paraId="789F7C25" w14:textId="77777777" w:rsidR="002B0D47" w:rsidRDefault="002B0D47" w:rsidP="002B0D47">
      <w:pPr>
        <w:pStyle w:val="BodyText"/>
      </w:pPr>
      <w:r>
        <w:t>In case of any hardware issues with the SIM-card, local IT engineers are responsible for its replacement or maintenance.</w:t>
      </w:r>
    </w:p>
    <w:p w14:paraId="13736054" w14:textId="77777777" w:rsidR="004A74BA" w:rsidRDefault="004A74BA" w:rsidP="002B0D47">
      <w:pPr>
        <w:pStyle w:val="BodyText"/>
      </w:pPr>
    </w:p>
    <w:p w14:paraId="26B9042D" w14:textId="77777777" w:rsidR="002B0D47" w:rsidRPr="00DE7E78" w:rsidRDefault="002B0D47" w:rsidP="002B0D47">
      <w:pPr>
        <w:pStyle w:val="BodyText"/>
        <w:rPr>
          <w:color w:val="1A9CB0"/>
          <w:u w:val="single"/>
        </w:rPr>
      </w:pPr>
      <w:r>
        <w:t xml:space="preserve">For more info, see </w:t>
      </w:r>
      <w:hyperlink r:id="rId337" w:history="1">
        <w:r w:rsidRPr="00A0720B">
          <w:rPr>
            <w:rStyle w:val="Hyperlink"/>
          </w:rPr>
          <w:t>https://info.epam.com/policy/netherlands/all-cities/contractual-policies-and-procedures/benefits/simcard.html</w:t>
        </w:r>
      </w:hyperlink>
    </w:p>
    <w:p w14:paraId="373F6217" w14:textId="77777777" w:rsidR="002B0D47" w:rsidRDefault="002B0D47" w:rsidP="002B0D47">
      <w:pPr>
        <w:pStyle w:val="Heading2"/>
      </w:pPr>
      <w:bookmarkStart w:id="64" w:name="_Toc175581863"/>
      <w:r>
        <w:t>Small Costs Reimbursement</w:t>
      </w:r>
      <w:bookmarkEnd w:id="64"/>
    </w:p>
    <w:p w14:paraId="15A2D603" w14:textId="77777777" w:rsidR="002B0D47" w:rsidRDefault="002B0D47" w:rsidP="002B0D47">
      <w:pPr>
        <w:pStyle w:val="BodyText"/>
      </w:pPr>
      <w:r>
        <w:t>Employees receive cost reimbursement of 40 € per month and can spend it on the following:</w:t>
      </w:r>
    </w:p>
    <w:p w14:paraId="22F8F9C6" w14:textId="77777777" w:rsidR="002B0D47" w:rsidRDefault="002B0D47" w:rsidP="002B0D47">
      <w:pPr>
        <w:pStyle w:val="BodyText"/>
      </w:pPr>
      <w:r>
        <w:t>- Short-term parking</w:t>
      </w:r>
    </w:p>
    <w:p w14:paraId="4492DBC0" w14:textId="77777777" w:rsidR="002B0D47" w:rsidRDefault="002B0D47" w:rsidP="002B0D47">
      <w:pPr>
        <w:pStyle w:val="BodyText"/>
      </w:pPr>
      <w:r>
        <w:t>- Professional literature</w:t>
      </w:r>
    </w:p>
    <w:p w14:paraId="51051EC7" w14:textId="77777777" w:rsidR="002B0D47" w:rsidRDefault="002B0D47" w:rsidP="002B0D47">
      <w:pPr>
        <w:pStyle w:val="BodyText"/>
      </w:pPr>
      <w:r>
        <w:t>- Office supplies</w:t>
      </w:r>
    </w:p>
    <w:p w14:paraId="4C7AA3D1" w14:textId="77777777" w:rsidR="002B0D47" w:rsidRDefault="002B0D47" w:rsidP="002B0D47">
      <w:pPr>
        <w:pStyle w:val="BodyText"/>
      </w:pPr>
      <w:r>
        <w:t>- Setting up your home office</w:t>
      </w:r>
    </w:p>
    <w:p w14:paraId="17EB5581" w14:textId="77777777" w:rsidR="002B0D47" w:rsidRDefault="002B0D47" w:rsidP="002B0D47">
      <w:pPr>
        <w:pStyle w:val="BodyText"/>
        <w:rPr>
          <w:b/>
          <w:bCs/>
        </w:rPr>
      </w:pPr>
    </w:p>
    <w:p w14:paraId="3A3C01C4" w14:textId="77777777" w:rsidR="002B0D47" w:rsidRDefault="002B0D47" w:rsidP="002B0D47">
      <w:pPr>
        <w:pStyle w:val="BodyText"/>
      </w:pPr>
      <w:r w:rsidRPr="002F4DAF">
        <w:rPr>
          <w:b/>
          <w:bCs/>
        </w:rPr>
        <w:t>Note:</w:t>
      </w:r>
      <w:r>
        <w:t xml:space="preserve"> This amount is automatically added to your monthly salary. You do not need to request or report it.</w:t>
      </w:r>
    </w:p>
    <w:p w14:paraId="13BD3F62" w14:textId="77777777" w:rsidR="00607C50" w:rsidRDefault="00607C50" w:rsidP="002B0D47">
      <w:pPr>
        <w:pStyle w:val="BodyText"/>
      </w:pPr>
    </w:p>
    <w:p w14:paraId="4DD3D186" w14:textId="080BE2B1" w:rsidR="00A621F2" w:rsidRDefault="00C568DE" w:rsidP="002B0D47">
      <w:pPr>
        <w:pStyle w:val="BodyText"/>
      </w:pPr>
      <w:r>
        <w:t xml:space="preserve">For details, see </w:t>
      </w:r>
      <w:hyperlink r:id="rId338" w:history="1">
        <w:r w:rsidR="00A621F2" w:rsidRPr="001946E3">
          <w:rPr>
            <w:rStyle w:val="Hyperlink"/>
          </w:rPr>
          <w:t>https://info.epam.com/policy/netherlands/all-cities/contractual-policies-and-procedures/benefits/small-costs-reimbursement.html</w:t>
        </w:r>
      </w:hyperlink>
    </w:p>
    <w:p w14:paraId="40EF949C" w14:textId="5B4197A5" w:rsidR="00C416B8" w:rsidRDefault="00C416B8" w:rsidP="003550F6">
      <w:pPr>
        <w:pStyle w:val="Heading2"/>
        <w:pageBreakBefore/>
      </w:pPr>
      <w:bookmarkStart w:id="65" w:name="_Toc175581864"/>
      <w:r w:rsidRPr="00C416B8">
        <w:lastRenderedPageBreak/>
        <w:t>Commuting Reimbursement</w:t>
      </w:r>
      <w:bookmarkEnd w:id="65"/>
    </w:p>
    <w:p w14:paraId="0A4457F9" w14:textId="77777777" w:rsidR="00276CAB" w:rsidRDefault="004159BD" w:rsidP="004159BD">
      <w:pPr>
        <w:pStyle w:val="BodyText"/>
      </w:pPr>
      <w:r>
        <w:t>If you use</w:t>
      </w:r>
      <w:r w:rsidR="00E72EF0">
        <w:t xml:space="preserve"> a</w:t>
      </w:r>
      <w:r>
        <w:t xml:space="preserve"> private car or</w:t>
      </w:r>
      <w:r w:rsidR="00E72EF0">
        <w:t xml:space="preserve"> a</w:t>
      </w:r>
      <w:r>
        <w:t xml:space="preserve"> bicycle</w:t>
      </w:r>
      <w:r w:rsidR="00E72EF0">
        <w:t xml:space="preserve"> to commit to work,</w:t>
      </w:r>
      <w:r>
        <w:t xml:space="preserve"> you are entitled to receive a reimbursement.</w:t>
      </w:r>
    </w:p>
    <w:p w14:paraId="6DA4F83F" w14:textId="6580125A" w:rsidR="001453B3" w:rsidRDefault="00276CAB" w:rsidP="004159BD">
      <w:pPr>
        <w:pStyle w:val="BodyText"/>
      </w:pPr>
      <w:r>
        <w:t xml:space="preserve">The amount </w:t>
      </w:r>
      <w:r w:rsidR="001B736A">
        <w:t xml:space="preserve">depends on the </w:t>
      </w:r>
      <w:r w:rsidR="004159BD">
        <w:t xml:space="preserve">distance between the home address and the </w:t>
      </w:r>
      <w:r w:rsidR="00651F97">
        <w:t xml:space="preserve">office address </w:t>
      </w:r>
      <w:r w:rsidR="004159BD">
        <w:t>(postcode and house</w:t>
      </w:r>
      <w:r w:rsidR="00AC116E">
        <w:t xml:space="preserve"> </w:t>
      </w:r>
      <w:r w:rsidR="004159BD">
        <w:t>number). Google Maps is used to determine th</w:t>
      </w:r>
      <w:r w:rsidR="001B736A">
        <w:t>e</w:t>
      </w:r>
      <w:r w:rsidR="004159BD">
        <w:t xml:space="preserve"> distance.</w:t>
      </w:r>
      <w:r w:rsidR="001453B3">
        <w:t xml:space="preserve"> </w:t>
      </w:r>
      <w:r w:rsidR="00B16523">
        <w:t xml:space="preserve">From 02.01.2023, </w:t>
      </w:r>
      <w:r w:rsidR="00A943AD">
        <w:t xml:space="preserve">you get </w:t>
      </w:r>
      <w:r w:rsidR="004159BD">
        <w:t>0.21</w:t>
      </w:r>
      <w:r w:rsidR="00E6590E">
        <w:t>€/</w:t>
      </w:r>
      <w:r w:rsidR="004159BD">
        <w:t>km.</w:t>
      </w:r>
    </w:p>
    <w:p w14:paraId="2DF2C7D4" w14:textId="77777777" w:rsidR="001453B3" w:rsidRDefault="001453B3" w:rsidP="004159BD">
      <w:pPr>
        <w:pStyle w:val="BodyText"/>
      </w:pPr>
    </w:p>
    <w:p w14:paraId="35608624" w14:textId="77777777" w:rsidR="002C589A" w:rsidRDefault="0024159F" w:rsidP="00384E26">
      <w:pPr>
        <w:pStyle w:val="BodyText"/>
      </w:pPr>
      <w:r>
        <w:t>T</w:t>
      </w:r>
      <w:r w:rsidRPr="00384E26">
        <w:t>o submit your mileage reports</w:t>
      </w:r>
      <w:r w:rsidR="003B3AF2">
        <w:t xml:space="preserve"> for the trips </w:t>
      </w:r>
      <w:r w:rsidR="003B3AF2" w:rsidRPr="003B3AF2">
        <w:rPr>
          <w:u w:val="single"/>
        </w:rPr>
        <w:t>in 2023</w:t>
      </w:r>
      <w:r>
        <w:t xml:space="preserve">, install the </w:t>
      </w:r>
      <w:proofErr w:type="spellStart"/>
      <w:r w:rsidR="00384E26" w:rsidRPr="00384E26">
        <w:rPr>
          <w:b/>
          <w:bCs/>
        </w:rPr>
        <w:t>EveHRyday</w:t>
      </w:r>
      <w:proofErr w:type="spellEnd"/>
      <w:r w:rsidR="00384E26" w:rsidRPr="00384E26">
        <w:t xml:space="preserve"> app</w:t>
      </w:r>
      <w:r w:rsidR="00D538ED">
        <w:t>.</w:t>
      </w:r>
    </w:p>
    <w:p w14:paraId="7D6D55FC" w14:textId="5306E26D" w:rsidR="00ED3CD9" w:rsidRDefault="00D538ED" w:rsidP="00384E26">
      <w:pPr>
        <w:pStyle w:val="BodyText"/>
        <w:rPr>
          <w:rFonts w:asciiTheme="minorHAnsi" w:hAnsiTheme="minorHAnsi"/>
        </w:rPr>
      </w:pPr>
      <w:r>
        <w:t>Link</w:t>
      </w:r>
      <w:r w:rsidR="00863F24">
        <w:t xml:space="preserve">: </w:t>
      </w:r>
      <w:hyperlink r:id="rId339" w:history="1">
        <w:r w:rsidR="00ED3CD9" w:rsidRPr="00A01BEB">
          <w:rPr>
            <w:rStyle w:val="Hyperlink"/>
          </w:rPr>
          <w:t>https://app.evehryday.com/ess/login</w:t>
        </w:r>
      </w:hyperlink>
    </w:p>
    <w:p w14:paraId="4D436982" w14:textId="4DB0CB11" w:rsidR="00384E26" w:rsidRPr="00ED3CD9" w:rsidRDefault="00863F24" w:rsidP="00384E26">
      <w:pPr>
        <w:pStyle w:val="BodyText"/>
      </w:pPr>
      <w:r>
        <w:rPr>
          <w:rFonts w:asciiTheme="minorHAnsi" w:hAnsiTheme="minorHAnsi"/>
        </w:rPr>
        <w:t xml:space="preserve">App </w:t>
      </w:r>
      <w:r w:rsidR="002C589A">
        <w:rPr>
          <w:rFonts w:asciiTheme="minorHAnsi" w:hAnsiTheme="minorHAnsi"/>
        </w:rPr>
        <w:t>d</w:t>
      </w:r>
      <w:r>
        <w:rPr>
          <w:rFonts w:asciiTheme="minorHAnsi" w:hAnsiTheme="minorHAnsi"/>
        </w:rPr>
        <w:t>escription</w:t>
      </w:r>
      <w:r w:rsidR="002C589A">
        <w:rPr>
          <w:rFonts w:asciiTheme="minorHAnsi" w:hAnsiTheme="minorHAnsi"/>
        </w:rPr>
        <w:t xml:space="preserve"> and instructions:</w:t>
      </w:r>
      <w:r>
        <w:rPr>
          <w:rFonts w:asciiTheme="minorHAnsi" w:hAnsiTheme="minorHAnsi"/>
        </w:rPr>
        <w:t xml:space="preserve"> </w:t>
      </w:r>
      <w:hyperlink r:id="rId340" w:history="1">
        <w:r w:rsidRPr="00A01BEB">
          <w:rPr>
            <w:rStyle w:val="Hyperlink"/>
            <w:rFonts w:asciiTheme="minorHAnsi" w:hAnsiTheme="minorHAnsi"/>
          </w:rPr>
          <w:t>https://info.epam.com/policy/netherlands/all-cities/contractual-policies-and-procedures/policies--procedures/salary-and-salary-reviews/updating-payroll-details-.html</w:t>
        </w:r>
      </w:hyperlink>
    </w:p>
    <w:p w14:paraId="57DE302A" w14:textId="77777777" w:rsidR="00CE0326" w:rsidRDefault="00CE0326" w:rsidP="00384E26">
      <w:pPr>
        <w:pStyle w:val="BodyText"/>
        <w:rPr>
          <w:rFonts w:asciiTheme="minorHAnsi" w:hAnsiTheme="minorHAnsi"/>
        </w:rPr>
      </w:pPr>
    </w:p>
    <w:p w14:paraId="0A7B844E" w14:textId="40FA0EBE" w:rsidR="00BC2115" w:rsidRDefault="00BC2115" w:rsidP="00384E26">
      <w:pPr>
        <w:pStyle w:val="BodyText"/>
        <w:rPr>
          <w:rFonts w:asciiTheme="minorHAnsi" w:hAnsiTheme="minorHAnsi"/>
        </w:rPr>
      </w:pPr>
      <w:r>
        <w:rPr>
          <w:rFonts w:asciiTheme="minorHAnsi" w:hAnsiTheme="minorHAnsi"/>
        </w:rPr>
        <w:t xml:space="preserve">To </w:t>
      </w:r>
      <w:r w:rsidR="00094BBE">
        <w:rPr>
          <w:rFonts w:asciiTheme="minorHAnsi" w:hAnsiTheme="minorHAnsi"/>
        </w:rPr>
        <w:t xml:space="preserve">get </w:t>
      </w:r>
      <w:r w:rsidR="00094BBE">
        <w:t>reimbursement</w:t>
      </w:r>
      <w:r w:rsidR="00094BBE">
        <w:rPr>
          <w:rFonts w:asciiTheme="minorHAnsi" w:hAnsiTheme="minorHAnsi"/>
        </w:rPr>
        <w:t xml:space="preserve"> in the salary for the </w:t>
      </w:r>
      <w:r w:rsidR="00094BBE" w:rsidRPr="004C318C">
        <w:rPr>
          <w:rFonts w:asciiTheme="minorHAnsi" w:hAnsiTheme="minorHAnsi"/>
          <w:u w:val="single"/>
        </w:rPr>
        <w:t>current</w:t>
      </w:r>
      <w:r w:rsidR="00094BBE">
        <w:rPr>
          <w:rFonts w:asciiTheme="minorHAnsi" w:hAnsiTheme="minorHAnsi"/>
        </w:rPr>
        <w:t xml:space="preserve"> month, submit </w:t>
      </w:r>
      <w:r w:rsidR="00FB3E18">
        <w:rPr>
          <w:rFonts w:asciiTheme="minorHAnsi" w:hAnsiTheme="minorHAnsi"/>
        </w:rPr>
        <w:t>your report before the 13</w:t>
      </w:r>
      <w:r w:rsidR="00FB3E18" w:rsidRPr="00FB3E18">
        <w:rPr>
          <w:rFonts w:asciiTheme="minorHAnsi" w:hAnsiTheme="minorHAnsi"/>
          <w:vertAlign w:val="superscript"/>
        </w:rPr>
        <w:t>th</w:t>
      </w:r>
      <w:r w:rsidR="00FB3E18">
        <w:rPr>
          <w:rFonts w:asciiTheme="minorHAnsi" w:hAnsiTheme="minorHAnsi"/>
        </w:rPr>
        <w:t xml:space="preserve"> of the month. If later, you get </w:t>
      </w:r>
      <w:r w:rsidR="00FB3E18">
        <w:t>reimbursement</w:t>
      </w:r>
      <w:r w:rsidR="00FB3E18">
        <w:rPr>
          <w:rFonts w:asciiTheme="minorHAnsi" w:hAnsiTheme="minorHAnsi"/>
        </w:rPr>
        <w:t xml:space="preserve"> in the salary for the </w:t>
      </w:r>
      <w:r w:rsidR="00FB3E18" w:rsidRPr="004C318C">
        <w:rPr>
          <w:rFonts w:asciiTheme="minorHAnsi" w:hAnsiTheme="minorHAnsi"/>
          <w:u w:val="single"/>
        </w:rPr>
        <w:t xml:space="preserve">following </w:t>
      </w:r>
      <w:r w:rsidR="00FB3E18">
        <w:rPr>
          <w:rFonts w:asciiTheme="minorHAnsi" w:hAnsiTheme="minorHAnsi"/>
        </w:rPr>
        <w:t>month.</w:t>
      </w:r>
    </w:p>
    <w:p w14:paraId="78C6DCA1" w14:textId="77777777" w:rsidR="00BC2115" w:rsidRDefault="00BC2115" w:rsidP="00384E26">
      <w:pPr>
        <w:pStyle w:val="BodyText"/>
        <w:rPr>
          <w:rFonts w:asciiTheme="minorHAnsi" w:hAnsiTheme="minorHAnsi"/>
        </w:rPr>
      </w:pPr>
    </w:p>
    <w:p w14:paraId="2E337F63" w14:textId="0DC19E2F" w:rsidR="00384E26" w:rsidRDefault="00384E26" w:rsidP="00384E26">
      <w:pPr>
        <w:pStyle w:val="BodyText"/>
        <w:rPr>
          <w:rFonts w:asciiTheme="minorHAnsi" w:hAnsiTheme="minorHAnsi"/>
        </w:rPr>
      </w:pPr>
      <w:r>
        <w:rPr>
          <w:rFonts w:asciiTheme="minorHAnsi" w:hAnsiTheme="minorHAnsi"/>
        </w:rPr>
        <w:t xml:space="preserve">After </w:t>
      </w:r>
      <w:r w:rsidRPr="002C06A6">
        <w:rPr>
          <w:rFonts w:asciiTheme="minorHAnsi" w:hAnsiTheme="minorHAnsi"/>
        </w:rPr>
        <w:t xml:space="preserve">login, </w:t>
      </w:r>
      <w:r>
        <w:rPr>
          <w:rFonts w:asciiTheme="minorHAnsi" w:hAnsiTheme="minorHAnsi"/>
        </w:rPr>
        <w:t xml:space="preserve">go to the </w:t>
      </w:r>
      <w:r w:rsidRPr="0049639E">
        <w:rPr>
          <w:rFonts w:asciiTheme="minorHAnsi" w:hAnsiTheme="minorHAnsi"/>
          <w:b/>
          <w:bCs/>
        </w:rPr>
        <w:t>Expenses</w:t>
      </w:r>
      <w:r>
        <w:rPr>
          <w:rFonts w:asciiTheme="minorHAnsi" w:hAnsiTheme="minorHAnsi"/>
        </w:rPr>
        <w:t xml:space="preserve"> tab &gt; </w:t>
      </w:r>
      <w:r w:rsidRPr="0049639E">
        <w:rPr>
          <w:rFonts w:asciiTheme="minorHAnsi" w:hAnsiTheme="minorHAnsi"/>
          <w:b/>
          <w:bCs/>
        </w:rPr>
        <w:t>Commuting expense</w:t>
      </w:r>
      <w:r>
        <w:rPr>
          <w:rFonts w:asciiTheme="minorHAnsi" w:hAnsiTheme="minorHAnsi"/>
        </w:rPr>
        <w:t>:</w:t>
      </w:r>
    </w:p>
    <w:p w14:paraId="0BC18213" w14:textId="202DD3B5" w:rsidR="00914017" w:rsidRDefault="00384E26" w:rsidP="00914017">
      <w:pPr>
        <w:pStyle w:val="BodyText"/>
        <w:rPr>
          <w:rFonts w:asciiTheme="minorHAnsi" w:hAnsiTheme="minorHAnsi"/>
        </w:rPr>
      </w:pPr>
      <w:r>
        <w:rPr>
          <w:rFonts w:asciiTheme="minorHAnsi" w:hAnsiTheme="minorHAnsi"/>
        </w:rPr>
        <w:t xml:space="preserve">1) </w:t>
      </w:r>
      <w:r w:rsidR="00914017">
        <w:rPr>
          <w:rFonts w:asciiTheme="minorHAnsi" w:hAnsiTheme="minorHAnsi"/>
        </w:rPr>
        <w:t xml:space="preserve">Enter </w:t>
      </w:r>
      <w:r w:rsidRPr="002C06A6">
        <w:rPr>
          <w:rFonts w:asciiTheme="minorHAnsi" w:hAnsiTheme="minorHAnsi"/>
        </w:rPr>
        <w:t>the date</w:t>
      </w:r>
      <w:r w:rsidR="00914017">
        <w:rPr>
          <w:rFonts w:asciiTheme="minorHAnsi" w:hAnsiTheme="minorHAnsi"/>
        </w:rPr>
        <w:t>.</w:t>
      </w:r>
    </w:p>
    <w:p w14:paraId="051582F9" w14:textId="23A9BA8A" w:rsidR="00914017" w:rsidRPr="00C416B8" w:rsidRDefault="00914017" w:rsidP="00914017">
      <w:pPr>
        <w:pStyle w:val="BodyText"/>
      </w:pPr>
      <w:r>
        <w:rPr>
          <w:rFonts w:asciiTheme="minorHAnsi" w:hAnsiTheme="minorHAnsi"/>
        </w:rPr>
        <w:t>2) Enter</w:t>
      </w:r>
      <w:r w:rsidR="00384E26">
        <w:rPr>
          <w:rFonts w:asciiTheme="minorHAnsi" w:hAnsiTheme="minorHAnsi"/>
        </w:rPr>
        <w:t xml:space="preserve"> </w:t>
      </w:r>
      <w:r w:rsidR="00384E26" w:rsidRPr="002C06A6">
        <w:rPr>
          <w:rFonts w:asciiTheme="minorHAnsi" w:hAnsiTheme="minorHAnsi"/>
        </w:rPr>
        <w:t>quantity</w:t>
      </w:r>
      <w:r>
        <w:rPr>
          <w:rFonts w:asciiTheme="minorHAnsi" w:hAnsiTheme="minorHAnsi"/>
        </w:rPr>
        <w:t xml:space="preserve"> - </w:t>
      </w:r>
      <w:r w:rsidR="00384E26" w:rsidRPr="002C06A6">
        <w:rPr>
          <w:rFonts w:asciiTheme="minorHAnsi" w:hAnsiTheme="minorHAnsi"/>
        </w:rPr>
        <w:t>the total mileage you reques</w:t>
      </w:r>
      <w:r w:rsidR="00384E26">
        <w:rPr>
          <w:rFonts w:asciiTheme="minorHAnsi" w:hAnsiTheme="minorHAnsi"/>
        </w:rPr>
        <w:t xml:space="preserve">t for </w:t>
      </w:r>
      <w:r w:rsidR="00384E26" w:rsidRPr="002C06A6">
        <w:rPr>
          <w:rFonts w:asciiTheme="minorHAnsi" w:hAnsiTheme="minorHAnsi"/>
        </w:rPr>
        <w:t>reimburse</w:t>
      </w:r>
      <w:r w:rsidR="00384E26">
        <w:rPr>
          <w:rFonts w:asciiTheme="minorHAnsi" w:hAnsiTheme="minorHAnsi"/>
        </w:rPr>
        <w:t>ment.</w:t>
      </w:r>
      <w:r w:rsidR="00546AE1">
        <w:rPr>
          <w:rFonts w:asciiTheme="minorHAnsi" w:hAnsiTheme="minorHAnsi"/>
        </w:rPr>
        <w:t xml:space="preserve"> </w:t>
      </w:r>
      <w:r w:rsidR="00546AE1">
        <w:t xml:space="preserve">It </w:t>
      </w:r>
      <w:r>
        <w:t xml:space="preserve">should match the total mileage in the </w:t>
      </w:r>
      <w:r w:rsidR="0055128B">
        <w:t xml:space="preserve">mileage </w:t>
      </w:r>
      <w:r>
        <w:t>report</w:t>
      </w:r>
      <w:r w:rsidR="0055128B">
        <w:t xml:space="preserve"> you attach</w:t>
      </w:r>
      <w:r>
        <w:t>.</w:t>
      </w:r>
    </w:p>
    <w:p w14:paraId="1A944F76" w14:textId="0FB3BEBF" w:rsidR="00384E26" w:rsidRDefault="00F632C6" w:rsidP="00384E26">
      <w:pPr>
        <w:pStyle w:val="BodyText"/>
        <w:rPr>
          <w:rFonts w:asciiTheme="minorHAnsi" w:hAnsiTheme="minorHAnsi"/>
        </w:rPr>
      </w:pPr>
      <w:r>
        <w:rPr>
          <w:rFonts w:asciiTheme="minorHAnsi" w:hAnsiTheme="minorHAnsi"/>
        </w:rPr>
        <w:t>3</w:t>
      </w:r>
      <w:r w:rsidR="00384E26">
        <w:rPr>
          <w:rFonts w:asciiTheme="minorHAnsi" w:hAnsiTheme="minorHAnsi"/>
        </w:rPr>
        <w:t xml:space="preserve">) </w:t>
      </w:r>
      <w:r>
        <w:rPr>
          <w:rFonts w:asciiTheme="minorHAnsi" w:hAnsiTheme="minorHAnsi"/>
        </w:rPr>
        <w:t>In the comment, a</w:t>
      </w:r>
      <w:r w:rsidR="00384E26" w:rsidRPr="002C06A6">
        <w:rPr>
          <w:rFonts w:asciiTheme="minorHAnsi" w:hAnsiTheme="minorHAnsi"/>
        </w:rPr>
        <w:t>dd the month(s) of the trips</w:t>
      </w:r>
      <w:r w:rsidR="00384E26">
        <w:rPr>
          <w:rFonts w:asciiTheme="minorHAnsi" w:hAnsiTheme="minorHAnsi"/>
        </w:rPr>
        <w:t>.</w:t>
      </w:r>
    </w:p>
    <w:p w14:paraId="6B5C5283" w14:textId="2FD64E2B" w:rsidR="00D9386C" w:rsidRDefault="00546AE1" w:rsidP="004159BD">
      <w:pPr>
        <w:pStyle w:val="BodyText"/>
      </w:pPr>
      <w:r>
        <w:rPr>
          <w:rFonts w:asciiTheme="minorHAnsi" w:hAnsiTheme="minorHAnsi"/>
        </w:rPr>
        <w:t>4</w:t>
      </w:r>
      <w:r w:rsidR="00384E26">
        <w:rPr>
          <w:rFonts w:asciiTheme="minorHAnsi" w:hAnsiTheme="minorHAnsi"/>
        </w:rPr>
        <w:t>) A</w:t>
      </w:r>
      <w:r w:rsidR="00384E26" w:rsidRPr="002C06A6">
        <w:rPr>
          <w:rFonts w:asciiTheme="minorHAnsi" w:hAnsiTheme="minorHAnsi"/>
        </w:rPr>
        <w:t>ttach the mileage report</w:t>
      </w:r>
      <w:r w:rsidR="0000675C">
        <w:rPr>
          <w:rFonts w:asciiTheme="minorHAnsi" w:hAnsiTheme="minorHAnsi"/>
        </w:rPr>
        <w:t xml:space="preserve"> (use t</w:t>
      </w:r>
      <w:r w:rsidR="00384E26" w:rsidRPr="002C06A6">
        <w:rPr>
          <w:rFonts w:asciiTheme="minorHAnsi" w:hAnsiTheme="minorHAnsi"/>
        </w:rPr>
        <w:t xml:space="preserve">he </w:t>
      </w:r>
      <w:r w:rsidR="00384E26">
        <w:rPr>
          <w:rFonts w:asciiTheme="minorHAnsi" w:hAnsiTheme="minorHAnsi"/>
        </w:rPr>
        <w:t xml:space="preserve">Excel </w:t>
      </w:r>
      <w:r w:rsidR="00384E26" w:rsidRPr="002C06A6">
        <w:rPr>
          <w:rFonts w:asciiTheme="minorHAnsi" w:hAnsiTheme="minorHAnsi"/>
        </w:rPr>
        <w:t>template).</w:t>
      </w:r>
      <w:r>
        <w:rPr>
          <w:rFonts w:asciiTheme="minorHAnsi" w:hAnsiTheme="minorHAnsi"/>
        </w:rPr>
        <w:t xml:space="preserve"> </w:t>
      </w:r>
      <w:r w:rsidR="001453B3">
        <w:t xml:space="preserve">To </w:t>
      </w:r>
      <w:r w:rsidR="004159BD">
        <w:t xml:space="preserve">request the </w:t>
      </w:r>
      <w:r w:rsidR="00321B3A">
        <w:t>Excel template,</w:t>
      </w:r>
      <w:r w:rsidR="00D613F3">
        <w:t xml:space="preserve"> email to </w:t>
      </w:r>
      <w:hyperlink r:id="rId341" w:history="1">
        <w:r w:rsidR="00956E50" w:rsidRPr="006A6651">
          <w:rPr>
            <w:rStyle w:val="Hyperlink"/>
          </w:rPr>
          <w:t>HR_NL@epam.com</w:t>
        </w:r>
      </w:hyperlink>
      <w:r w:rsidR="004159BD">
        <w:t>.</w:t>
      </w:r>
    </w:p>
    <w:p w14:paraId="27AED16B" w14:textId="77777777" w:rsidR="00B22B2D" w:rsidRPr="00546AE1" w:rsidRDefault="00B22B2D" w:rsidP="00B22B2D">
      <w:pPr>
        <w:spacing w:line="300" w:lineRule="atLeast"/>
      </w:pPr>
    </w:p>
    <w:p w14:paraId="6A956E43" w14:textId="114E24A2" w:rsidR="00B22B2D" w:rsidRPr="00E14953" w:rsidRDefault="0000675C" w:rsidP="00B22B2D">
      <w:pPr>
        <w:pStyle w:val="BodyText"/>
        <w:rPr>
          <w:b/>
          <w:bCs/>
        </w:rPr>
      </w:pPr>
      <w:r>
        <w:rPr>
          <w:b/>
          <w:bCs/>
        </w:rPr>
        <w:t>Notes</w:t>
      </w:r>
      <w:r w:rsidR="00B22B2D" w:rsidRPr="00E14953">
        <w:rPr>
          <w:b/>
          <w:bCs/>
        </w:rPr>
        <w:t>:</w:t>
      </w:r>
    </w:p>
    <w:p w14:paraId="01B3F5AF" w14:textId="47052374" w:rsidR="00B22B2D" w:rsidRPr="00A07906" w:rsidRDefault="00E608B0" w:rsidP="00B22B2D">
      <w:pPr>
        <w:pStyle w:val="BodyText"/>
      </w:pPr>
      <w:r>
        <w:t xml:space="preserve">To </w:t>
      </w:r>
      <w:r w:rsidR="00B22B2D">
        <w:t>submit</w:t>
      </w:r>
      <w:r>
        <w:t xml:space="preserve"> reports for </w:t>
      </w:r>
      <w:r w:rsidR="00E14953">
        <w:t xml:space="preserve">trips </w:t>
      </w:r>
      <w:r>
        <w:t>in</w:t>
      </w:r>
      <w:r w:rsidR="00033C49">
        <w:t xml:space="preserve"> </w:t>
      </w:r>
      <w:r w:rsidR="00E14953" w:rsidRPr="003B3AF2">
        <w:rPr>
          <w:u w:val="single"/>
        </w:rPr>
        <w:t>202</w:t>
      </w:r>
      <w:r w:rsidR="004842A7">
        <w:rPr>
          <w:u w:val="single"/>
        </w:rPr>
        <w:t>3</w:t>
      </w:r>
      <w:r w:rsidR="00B22B2D">
        <w:t xml:space="preserve">, </w:t>
      </w:r>
      <w:r w:rsidR="00AA019F">
        <w:t xml:space="preserve">do not use the app, </w:t>
      </w:r>
      <w:r w:rsidR="00F96FC9">
        <w:t xml:space="preserve">send reports by </w:t>
      </w:r>
      <w:r w:rsidR="00F96FC9" w:rsidRPr="00A07906">
        <w:t xml:space="preserve">email </w:t>
      </w:r>
      <w:r w:rsidR="00B22B2D" w:rsidRPr="00A07906">
        <w:t xml:space="preserve">to </w:t>
      </w:r>
      <w:hyperlink r:id="rId342" w:history="1">
        <w:r w:rsidR="00B22B2D" w:rsidRPr="00A07906">
          <w:rPr>
            <w:rStyle w:val="Hyperlink"/>
          </w:rPr>
          <w:t>hr_nl@epam.com</w:t>
        </w:r>
      </w:hyperlink>
      <w:r w:rsidR="00B22B2D" w:rsidRPr="00A07906">
        <w:t>.</w:t>
      </w:r>
    </w:p>
    <w:p w14:paraId="6FE4D8EB" w14:textId="4988CCDD" w:rsidR="00B22B2D" w:rsidRDefault="00B22B2D" w:rsidP="00B22B2D">
      <w:pPr>
        <w:pStyle w:val="BodyText"/>
      </w:pPr>
      <w:r w:rsidRPr="00A07906">
        <w:t xml:space="preserve">If you enjoy mobility allowance, do not </w:t>
      </w:r>
      <w:r w:rsidR="00AA019F" w:rsidRPr="00A07906">
        <w:t xml:space="preserve">use the </w:t>
      </w:r>
      <w:r w:rsidRPr="00A07906">
        <w:t>app, send reports by email</w:t>
      </w:r>
      <w:r>
        <w:t xml:space="preserve"> to </w:t>
      </w:r>
      <w:hyperlink r:id="rId343" w:history="1">
        <w:r>
          <w:rPr>
            <w:rStyle w:val="Hyperlink"/>
          </w:rPr>
          <w:t>hr_nl@epam.com</w:t>
        </w:r>
      </w:hyperlink>
      <w:r w:rsidR="00AA019F">
        <w:t>.</w:t>
      </w:r>
    </w:p>
    <w:p w14:paraId="72B6D1DE" w14:textId="573B2921" w:rsidR="004159BD" w:rsidRDefault="00C90152" w:rsidP="004159BD">
      <w:pPr>
        <w:pStyle w:val="BodyText"/>
      </w:pPr>
      <w:r>
        <w:t>S</w:t>
      </w:r>
      <w:r w:rsidR="001122E0">
        <w:t>ubmit p</w:t>
      </w:r>
      <w:r w:rsidR="004159BD">
        <w:t>arking tickets in Con</w:t>
      </w:r>
      <w:r w:rsidR="001122E0">
        <w:t>c</w:t>
      </w:r>
      <w:r w:rsidR="004159BD">
        <w:t xml:space="preserve">ur. </w:t>
      </w:r>
    </w:p>
    <w:p w14:paraId="3B90BFA3" w14:textId="76E6A6EF" w:rsidR="00C1015C" w:rsidRDefault="00480779" w:rsidP="00C90152">
      <w:pPr>
        <w:pStyle w:val="BodyText"/>
      </w:pPr>
      <w:r>
        <w:t>D</w:t>
      </w:r>
      <w:r w:rsidR="004159BD">
        <w:t>ue to fiscal law</w:t>
      </w:r>
      <w:r>
        <w:t>,</w:t>
      </w:r>
      <w:r w:rsidR="004159BD">
        <w:t xml:space="preserve"> you cannot receive an OV-</w:t>
      </w:r>
      <w:proofErr w:type="spellStart"/>
      <w:r w:rsidR="004159BD">
        <w:t>Vrij</w:t>
      </w:r>
      <w:proofErr w:type="spellEnd"/>
      <w:r w:rsidR="004159BD">
        <w:t xml:space="preserve"> subscription if you receive a reimbursement for using private transport.</w:t>
      </w:r>
    </w:p>
    <w:p w14:paraId="0C990B2E" w14:textId="10623D12" w:rsidR="002B0D47" w:rsidRDefault="002B0D47" w:rsidP="002B0D47">
      <w:pPr>
        <w:pStyle w:val="Heading2"/>
        <w:pageBreakBefore/>
      </w:pPr>
      <w:bookmarkStart w:id="66" w:name="_Toc175581865"/>
      <w:r>
        <w:lastRenderedPageBreak/>
        <w:t>Sick leave/Vacation</w:t>
      </w:r>
      <w:bookmarkEnd w:id="66"/>
    </w:p>
    <w:p w14:paraId="664E8FFE" w14:textId="77777777" w:rsidR="002B0D47" w:rsidRDefault="002B0D47" w:rsidP="002B0D47">
      <w:pPr>
        <w:pStyle w:val="BodyText"/>
      </w:pPr>
      <w:r>
        <w:t xml:space="preserve">If you relocate to NL, your saved vacation days are paid into your salary on the last working day in your home country. New vacation days are assigned when you join EPAM NL. </w:t>
      </w:r>
    </w:p>
    <w:p w14:paraId="6EF6EA86" w14:textId="77777777" w:rsidR="002B0D47" w:rsidRDefault="002B0D47" w:rsidP="002B0D47">
      <w:pPr>
        <w:pStyle w:val="BodyText"/>
      </w:pPr>
    </w:p>
    <w:p w14:paraId="118FFC10" w14:textId="77777777" w:rsidR="002B0D47" w:rsidRDefault="002B0D47" w:rsidP="002B0D47">
      <w:pPr>
        <w:pStyle w:val="BodyText"/>
      </w:pPr>
      <w:r>
        <w:t>Types of leaves at EPAM:</w:t>
      </w:r>
    </w:p>
    <w:p w14:paraId="5BC59C25" w14:textId="77777777" w:rsidR="002B0D47" w:rsidRDefault="002B0D47" w:rsidP="002B0D47">
      <w:pPr>
        <w:pStyle w:val="BodyText"/>
      </w:pPr>
      <w:r>
        <w:t>- Sick leave</w:t>
      </w:r>
    </w:p>
    <w:p w14:paraId="47042955" w14:textId="77777777" w:rsidR="002B0D47" w:rsidRDefault="002B0D47" w:rsidP="002B0D47">
      <w:pPr>
        <w:pStyle w:val="BodyText"/>
      </w:pPr>
      <w:r>
        <w:t>- Regular vacation (</w:t>
      </w:r>
      <w:r w:rsidRPr="00B63C10">
        <w:t xml:space="preserve">Paid Time Off </w:t>
      </w:r>
      <w:r>
        <w:t>- PTO)</w:t>
      </w:r>
    </w:p>
    <w:p w14:paraId="05B27F52" w14:textId="77777777" w:rsidR="002B0D47" w:rsidRDefault="002B0D47" w:rsidP="002B0D47">
      <w:pPr>
        <w:pStyle w:val="BodyText"/>
      </w:pPr>
      <w:r>
        <w:t>- Additional PTO</w:t>
      </w:r>
    </w:p>
    <w:p w14:paraId="2BCB0D4F" w14:textId="77777777" w:rsidR="002B0D47" w:rsidRDefault="002B0D47" w:rsidP="002B0D47">
      <w:pPr>
        <w:pStyle w:val="BodyText"/>
      </w:pPr>
      <w:r>
        <w:t>- Exceptional leave</w:t>
      </w:r>
    </w:p>
    <w:p w14:paraId="27CA6319" w14:textId="77777777" w:rsidR="002B0D47" w:rsidRDefault="002B0D47" w:rsidP="002B0D47">
      <w:pPr>
        <w:pStyle w:val="BodyText"/>
      </w:pPr>
      <w:r>
        <w:t>- Unpaid leave</w:t>
      </w:r>
    </w:p>
    <w:p w14:paraId="1A486FEE" w14:textId="77777777" w:rsidR="002B0D47" w:rsidRDefault="002B0D47" w:rsidP="002B0D47">
      <w:pPr>
        <w:pStyle w:val="BodyText"/>
      </w:pPr>
      <w:r>
        <w:t>- Overtime leave</w:t>
      </w:r>
    </w:p>
    <w:p w14:paraId="67FAB9A0" w14:textId="77777777" w:rsidR="002B0D47" w:rsidRDefault="002B0D47" w:rsidP="002B0D47">
      <w:pPr>
        <w:pStyle w:val="BodyText"/>
      </w:pPr>
      <w:r>
        <w:t>- Maternity/paternity leave</w:t>
      </w:r>
    </w:p>
    <w:p w14:paraId="18B029DC" w14:textId="77777777" w:rsidR="002B0D47" w:rsidRDefault="002B0D47" w:rsidP="002B0D47">
      <w:pPr>
        <w:pStyle w:val="BodyText"/>
        <w:rPr>
          <w:rStyle w:val="Hyperlink"/>
        </w:rPr>
      </w:pPr>
      <w:r>
        <w:t xml:space="preserve">For details, see </w:t>
      </w:r>
      <w:hyperlink r:id="rId344" w:history="1">
        <w:r w:rsidRPr="00A0720B">
          <w:rPr>
            <w:rStyle w:val="Hyperlink"/>
          </w:rPr>
          <w:t>https://info.epam.com/policy/netherlands/all-cities/contractual-policies-and-procedures/policies--procedures/leave-types.html</w:t>
        </w:r>
      </w:hyperlink>
    </w:p>
    <w:p w14:paraId="3942A4A1" w14:textId="77777777" w:rsidR="002B0D47" w:rsidRDefault="002B0D47" w:rsidP="002B0D47">
      <w:pPr>
        <w:pStyle w:val="BodyText"/>
        <w:rPr>
          <w:rStyle w:val="Hyperlink"/>
        </w:rPr>
      </w:pPr>
    </w:p>
    <w:p w14:paraId="4CB287CF" w14:textId="77777777" w:rsidR="002B0D47" w:rsidRPr="00F45649" w:rsidRDefault="002B0D47" w:rsidP="002B0D47">
      <w:pPr>
        <w:pStyle w:val="BodyText"/>
        <w:rPr>
          <w:b/>
          <w:bCs/>
        </w:rPr>
      </w:pPr>
      <w:r w:rsidRPr="00F45649">
        <w:rPr>
          <w:b/>
          <w:bCs/>
        </w:rPr>
        <w:t>Sick leave</w:t>
      </w:r>
    </w:p>
    <w:p w14:paraId="7810E970" w14:textId="77777777" w:rsidR="002B0D47" w:rsidRDefault="002B0D47" w:rsidP="002B0D47">
      <w:pPr>
        <w:pStyle w:val="BodyText"/>
      </w:pPr>
      <w:r>
        <w:t xml:space="preserve">A sick leave does not impact your salary. </w:t>
      </w:r>
      <w:r w:rsidRPr="001E6E1A">
        <w:t xml:space="preserve">EPAM </w:t>
      </w:r>
      <w:r>
        <w:t>pays your sick leave.</w:t>
      </w:r>
    </w:p>
    <w:p w14:paraId="3BD85457" w14:textId="77777777" w:rsidR="002B0D47" w:rsidRDefault="002B0D47" w:rsidP="002B0D47">
      <w:pPr>
        <w:pStyle w:val="BodyText"/>
      </w:pPr>
      <w:r>
        <w:t>- During first year (</w:t>
      </w:r>
      <w:r w:rsidRPr="001E6E1A">
        <w:t>52 weeks</w:t>
      </w:r>
      <w:r>
        <w:t>)</w:t>
      </w:r>
      <w:r w:rsidRPr="001E6E1A">
        <w:t xml:space="preserve"> </w:t>
      </w:r>
      <w:r>
        <w:t>of the sick leave, you get 1</w:t>
      </w:r>
      <w:r w:rsidRPr="001E6E1A">
        <w:t xml:space="preserve">00% of </w:t>
      </w:r>
      <w:r>
        <w:t xml:space="preserve">your </w:t>
      </w:r>
      <w:r w:rsidRPr="001E6E1A">
        <w:t>salary.</w:t>
      </w:r>
    </w:p>
    <w:p w14:paraId="752861BF" w14:textId="77777777" w:rsidR="002B0D47" w:rsidRDefault="002B0D47" w:rsidP="002B0D47">
      <w:pPr>
        <w:pStyle w:val="BodyText"/>
      </w:pPr>
      <w:r>
        <w:t xml:space="preserve">- During the </w:t>
      </w:r>
      <w:r w:rsidRPr="001E6E1A">
        <w:t>second year</w:t>
      </w:r>
      <w:r>
        <w:t xml:space="preserve"> (</w:t>
      </w:r>
      <w:r w:rsidRPr="001E6E1A">
        <w:t>5</w:t>
      </w:r>
      <w:r>
        <w:t>3+</w:t>
      </w:r>
      <w:r w:rsidRPr="001E6E1A">
        <w:t xml:space="preserve"> weeks</w:t>
      </w:r>
      <w:r>
        <w:t>)</w:t>
      </w:r>
      <w:r w:rsidRPr="001E6E1A">
        <w:t xml:space="preserve"> of </w:t>
      </w:r>
      <w:r>
        <w:t xml:space="preserve">the </w:t>
      </w:r>
      <w:r w:rsidRPr="001E6E1A">
        <w:t>sick leave</w:t>
      </w:r>
      <w:r>
        <w:t>,</w:t>
      </w:r>
      <w:r w:rsidRPr="001E6E1A">
        <w:t xml:space="preserve"> </w:t>
      </w:r>
      <w:r>
        <w:t xml:space="preserve">you get </w:t>
      </w:r>
      <w:r w:rsidRPr="001E6E1A">
        <w:t xml:space="preserve">70% of </w:t>
      </w:r>
      <w:r>
        <w:t xml:space="preserve">your </w:t>
      </w:r>
      <w:r w:rsidRPr="001E6E1A">
        <w:t>salary.</w:t>
      </w:r>
    </w:p>
    <w:p w14:paraId="293ADBEB" w14:textId="18564AEA" w:rsidR="002B0D47" w:rsidRDefault="002B0D47" w:rsidP="002B0D47">
      <w:pPr>
        <w:pStyle w:val="BodyText"/>
      </w:pPr>
      <w:r>
        <w:t xml:space="preserve">If you buy </w:t>
      </w:r>
      <w:r w:rsidR="00C16D17">
        <w:t>additional</w:t>
      </w:r>
      <w:r>
        <w:t xml:space="preserve"> insurance</w:t>
      </w:r>
      <w:r w:rsidRPr="004119C4">
        <w:t xml:space="preserve"> against accidents at work</w:t>
      </w:r>
      <w:r>
        <w:t xml:space="preserve">, EPAM pays 100% </w:t>
      </w:r>
      <w:r w:rsidRPr="001E6E1A">
        <w:t xml:space="preserve">of </w:t>
      </w:r>
      <w:r>
        <w:t xml:space="preserve">your </w:t>
      </w:r>
      <w:r w:rsidRPr="001E6E1A">
        <w:t>salary</w:t>
      </w:r>
      <w:r w:rsidRPr="00075A24">
        <w:t xml:space="preserve"> </w:t>
      </w:r>
      <w:r>
        <w:t xml:space="preserve">during the </w:t>
      </w:r>
      <w:r w:rsidRPr="001E6E1A">
        <w:t xml:space="preserve">second year of </w:t>
      </w:r>
      <w:r>
        <w:t xml:space="preserve">the </w:t>
      </w:r>
      <w:r w:rsidRPr="001E6E1A">
        <w:t>sick leave</w:t>
      </w:r>
      <w:r>
        <w:t>.</w:t>
      </w:r>
    </w:p>
    <w:p w14:paraId="52137FD7" w14:textId="77777777" w:rsidR="002B0D47" w:rsidRDefault="002B0D47" w:rsidP="002B0D47">
      <w:pPr>
        <w:pStyle w:val="BodyText"/>
      </w:pPr>
      <w:r>
        <w:t xml:space="preserve">- If the sick leave lats for 2+ years, the state social </w:t>
      </w:r>
      <w:r w:rsidRPr="00AE36D1">
        <w:t>fund pays for temporary or permanent disability</w:t>
      </w:r>
      <w:r>
        <w:t>.</w:t>
      </w:r>
    </w:p>
    <w:p w14:paraId="511C4128" w14:textId="77777777" w:rsidR="002B0D47" w:rsidRDefault="002B0D47" w:rsidP="002B0D47">
      <w:pPr>
        <w:pStyle w:val="BodyText"/>
        <w:rPr>
          <w:rStyle w:val="ui-provider"/>
        </w:rPr>
      </w:pPr>
    </w:p>
    <w:p w14:paraId="43FC8482" w14:textId="77777777" w:rsidR="002B0D47" w:rsidRDefault="002B0D47" w:rsidP="002B0D47">
      <w:pPr>
        <w:pStyle w:val="BodyText"/>
      </w:pPr>
      <w:r>
        <w:t>To use a sick leave:</w:t>
      </w:r>
    </w:p>
    <w:p w14:paraId="4974350F" w14:textId="77777777" w:rsidR="002B0D47" w:rsidRDefault="002B0D47" w:rsidP="002B0D47">
      <w:pPr>
        <w:pStyle w:val="BodyText"/>
      </w:pPr>
      <w:r>
        <w:t xml:space="preserve">1) Email to </w:t>
      </w:r>
      <w:hyperlink r:id="rId345" w:history="1">
        <w:r w:rsidRPr="00D47026">
          <w:rPr>
            <w:rStyle w:val="Hyperlink"/>
          </w:rPr>
          <w:t>hr_nl@epam.com</w:t>
        </w:r>
      </w:hyperlink>
      <w:r>
        <w:t xml:space="preserve"> that you are sick. Add your RM, PM, and DM</w:t>
      </w:r>
      <w:r w:rsidRPr="001F4437">
        <w:t xml:space="preserve"> </w:t>
      </w:r>
      <w:r>
        <w:t>to CC.</w:t>
      </w:r>
    </w:p>
    <w:p w14:paraId="0A246562" w14:textId="77777777" w:rsidR="002B0D47" w:rsidRDefault="002B0D47" w:rsidP="002B0D47">
      <w:pPr>
        <w:pStyle w:val="BodyText"/>
      </w:pPr>
      <w:r>
        <w:t>HR enters your sick leave data in the HR system and sends you a confirmation email.</w:t>
      </w:r>
    </w:p>
    <w:p w14:paraId="3152076A" w14:textId="77777777" w:rsidR="002B0D47" w:rsidRDefault="002B0D47" w:rsidP="002B0D47">
      <w:pPr>
        <w:pStyle w:val="BodyText"/>
      </w:pPr>
      <w:r w:rsidRPr="00B96F90">
        <w:t xml:space="preserve">2) </w:t>
      </w:r>
      <w:r>
        <w:t>On EPAM Vacation portal, submit a sick leave request.</w:t>
      </w:r>
    </w:p>
    <w:p w14:paraId="32F34ACB" w14:textId="77777777" w:rsidR="002B0D47" w:rsidRPr="002F7E17" w:rsidRDefault="002B0D47" w:rsidP="002B0D47">
      <w:pPr>
        <w:pStyle w:val="BodyText"/>
        <w:ind w:right="-282"/>
      </w:pPr>
      <w:r w:rsidRPr="00097C0C">
        <w:rPr>
          <w:b/>
          <w:bCs/>
        </w:rPr>
        <w:t>Note:</w:t>
      </w:r>
      <w:r>
        <w:t xml:space="preserve"> If you request a sick leave for 3+ days, a dedicated company doctor</w:t>
      </w:r>
      <w:r w:rsidRPr="00B96F90">
        <w:t xml:space="preserve"> </w:t>
      </w:r>
      <w:r>
        <w:t>will call you. Together you will decide on the type and the duration of the sick leave. For</w:t>
      </w:r>
      <w:r w:rsidRPr="00FC444D">
        <w:t xml:space="preserve"> </w:t>
      </w:r>
      <w:r>
        <w:t>example</w:t>
      </w:r>
      <w:r w:rsidRPr="00FC444D">
        <w:t xml:space="preserve">, </w:t>
      </w:r>
      <w:r>
        <w:t>the</w:t>
      </w:r>
      <w:r w:rsidRPr="00FC444D">
        <w:t xml:space="preserve"> </w:t>
      </w:r>
      <w:r>
        <w:t>doctor</w:t>
      </w:r>
      <w:r w:rsidRPr="00FC444D">
        <w:t xml:space="preserve"> </w:t>
      </w:r>
      <w:r>
        <w:t>can advise you to take a sick leave for 2 months and then decide further, or to work</w:t>
      </w:r>
      <w:r w:rsidRPr="002F7E17">
        <w:t xml:space="preserve"> </w:t>
      </w:r>
      <w:r>
        <w:t>part</w:t>
      </w:r>
      <w:r w:rsidRPr="002F7E17">
        <w:t xml:space="preserve"> </w:t>
      </w:r>
      <w:r>
        <w:t>time</w:t>
      </w:r>
      <w:r w:rsidRPr="002F7E17">
        <w:t xml:space="preserve"> (50% </w:t>
      </w:r>
      <w:r>
        <w:t>work/</w:t>
      </w:r>
      <w:r w:rsidRPr="002F7E17">
        <w:t xml:space="preserve">50% </w:t>
      </w:r>
      <w:r>
        <w:t xml:space="preserve">sick leave) for </w:t>
      </w:r>
      <w:r w:rsidRPr="002F7E17">
        <w:t xml:space="preserve">6-8 </w:t>
      </w:r>
      <w:r>
        <w:t>weeks.</w:t>
      </w:r>
    </w:p>
    <w:p w14:paraId="3A892D0E" w14:textId="77777777" w:rsidR="002B0D47" w:rsidRDefault="002B0D47" w:rsidP="002B0D47">
      <w:pPr>
        <w:pStyle w:val="BodyText"/>
      </w:pPr>
      <w:r w:rsidRPr="00097C0C">
        <w:rPr>
          <w:b/>
          <w:bCs/>
        </w:rPr>
        <w:t>Note:</w:t>
      </w:r>
      <w:r>
        <w:t xml:space="preserve"> If</w:t>
      </w:r>
      <w:r w:rsidRPr="00053ADA">
        <w:t xml:space="preserve"> </w:t>
      </w:r>
      <w:r>
        <w:t>you</w:t>
      </w:r>
      <w:r w:rsidRPr="00053ADA">
        <w:t xml:space="preserve"> </w:t>
      </w:r>
      <w:r>
        <w:t xml:space="preserve">have a serious </w:t>
      </w:r>
      <w:r w:rsidRPr="0063700A">
        <w:t>disease</w:t>
      </w:r>
      <w:r>
        <w:t xml:space="preserve"> or an injury (a broken leg/arm/</w:t>
      </w:r>
      <w:proofErr w:type="spellStart"/>
      <w:r>
        <w:t>etc</w:t>
      </w:r>
      <w:proofErr w:type="spellEnd"/>
      <w:r>
        <w:t xml:space="preserve">), contact the company doctor. </w:t>
      </w:r>
      <w:proofErr w:type="spellStart"/>
      <w:r>
        <w:t>Huisarts</w:t>
      </w:r>
      <w:proofErr w:type="spellEnd"/>
      <w:r w:rsidRPr="00EB5170">
        <w:t xml:space="preserve"> </w:t>
      </w:r>
      <w:r>
        <w:t>cannot give you sick leave.</w:t>
      </w:r>
    </w:p>
    <w:p w14:paraId="3B924DB9" w14:textId="77777777" w:rsidR="002B0D47" w:rsidRDefault="002B0D47" w:rsidP="002B0D47">
      <w:pPr>
        <w:pStyle w:val="BodyText"/>
      </w:pPr>
      <w:r>
        <w:t>3) When the requested sick leave period is over:</w:t>
      </w:r>
    </w:p>
    <w:p w14:paraId="76BC91AA" w14:textId="77777777" w:rsidR="002B0D47" w:rsidRPr="00B12262" w:rsidRDefault="002B0D47" w:rsidP="002B0D47">
      <w:pPr>
        <w:pStyle w:val="BodyText"/>
        <w:rPr>
          <w:u w:val="single"/>
        </w:rPr>
      </w:pPr>
      <w:r>
        <w:rPr>
          <w:u w:val="single"/>
        </w:rPr>
        <w:t xml:space="preserve">- </w:t>
      </w:r>
      <w:r w:rsidRPr="00B12262">
        <w:rPr>
          <w:u w:val="single"/>
        </w:rPr>
        <w:t>If you do not feel OK:</w:t>
      </w:r>
    </w:p>
    <w:p w14:paraId="3B2D1055" w14:textId="77777777" w:rsidR="002B0D47" w:rsidRDefault="002B0D47" w:rsidP="002B0D47">
      <w:pPr>
        <w:pStyle w:val="BodyText"/>
      </w:pPr>
      <w:r>
        <w:t xml:space="preserve">a) Email to </w:t>
      </w:r>
      <w:hyperlink r:id="rId346" w:history="1">
        <w:r w:rsidRPr="00D47026">
          <w:rPr>
            <w:rStyle w:val="Hyperlink"/>
          </w:rPr>
          <w:t>hr_nl@epam.com</w:t>
        </w:r>
      </w:hyperlink>
      <w:r>
        <w:t xml:space="preserve"> that you are still sick and want to prolong the sick leave. Add your RM, PM, and DM</w:t>
      </w:r>
      <w:r w:rsidRPr="001F4437">
        <w:t xml:space="preserve"> </w:t>
      </w:r>
      <w:r>
        <w:t>to CC.</w:t>
      </w:r>
    </w:p>
    <w:p w14:paraId="4AD8642C" w14:textId="77777777" w:rsidR="002B0D47" w:rsidRDefault="002B0D47" w:rsidP="002B0D47">
      <w:pPr>
        <w:pStyle w:val="BodyText"/>
      </w:pPr>
      <w:r>
        <w:t>b)</w:t>
      </w:r>
      <w:r w:rsidRPr="005227A0">
        <w:t xml:space="preserve"> </w:t>
      </w:r>
      <w:r>
        <w:t>On EPAM Vacation portal, edit the sick leave request.</w:t>
      </w:r>
    </w:p>
    <w:p w14:paraId="6A87B6E9" w14:textId="77777777" w:rsidR="002B0D47" w:rsidRDefault="002B0D47" w:rsidP="002B0D47">
      <w:pPr>
        <w:pStyle w:val="BodyText"/>
      </w:pPr>
      <w:r w:rsidRPr="009E7F73">
        <w:rPr>
          <w:b/>
          <w:bCs/>
        </w:rPr>
        <w:t xml:space="preserve">Note: </w:t>
      </w:r>
      <w:r>
        <w:t>A dedicated company doctor</w:t>
      </w:r>
      <w:r w:rsidRPr="00B96F90">
        <w:t xml:space="preserve"> </w:t>
      </w:r>
      <w:r>
        <w:t>will call you to provide guidance.</w:t>
      </w:r>
    </w:p>
    <w:p w14:paraId="7380FB0F" w14:textId="77777777" w:rsidR="002B0D47" w:rsidRPr="00B12262" w:rsidRDefault="002B0D47" w:rsidP="002B0D47">
      <w:pPr>
        <w:pStyle w:val="BodyText"/>
        <w:rPr>
          <w:u w:val="single"/>
        </w:rPr>
      </w:pPr>
      <w:r w:rsidRPr="00B12262">
        <w:rPr>
          <w:u w:val="single"/>
        </w:rPr>
        <w:t>- If you feel OK:</w:t>
      </w:r>
    </w:p>
    <w:p w14:paraId="362C564D" w14:textId="77777777" w:rsidR="002B0D47" w:rsidRDefault="002B0D47" w:rsidP="002B0D47">
      <w:pPr>
        <w:pStyle w:val="BodyText"/>
        <w:ind w:right="-141"/>
      </w:pPr>
      <w:r>
        <w:t xml:space="preserve">a) Email to </w:t>
      </w:r>
      <w:hyperlink r:id="rId347" w:history="1">
        <w:r w:rsidRPr="00D47026">
          <w:rPr>
            <w:rStyle w:val="Hyperlink"/>
          </w:rPr>
          <w:t>hr_nl@epam.com</w:t>
        </w:r>
      </w:hyperlink>
      <w:r>
        <w:t xml:space="preserve"> that you are ready to come back to work. Add your RM, PM, and DM</w:t>
      </w:r>
      <w:r w:rsidRPr="001F4437">
        <w:t xml:space="preserve"> </w:t>
      </w:r>
      <w:r>
        <w:t xml:space="preserve">to CC. </w:t>
      </w:r>
    </w:p>
    <w:p w14:paraId="5DF79885" w14:textId="77777777" w:rsidR="002B0D47" w:rsidRDefault="002B0D47" w:rsidP="002B0D47">
      <w:pPr>
        <w:pStyle w:val="BodyText"/>
      </w:pPr>
      <w:r>
        <w:t>b</w:t>
      </w:r>
      <w:r w:rsidRPr="00B96F90">
        <w:t xml:space="preserve">) </w:t>
      </w:r>
      <w:r>
        <w:t>On EPAM Vacation portal, close the sick leave request.</w:t>
      </w:r>
    </w:p>
    <w:p w14:paraId="7EA30A44" w14:textId="77777777" w:rsidR="002B0D47" w:rsidRDefault="002B0D47" w:rsidP="002B0D47">
      <w:pPr>
        <w:pStyle w:val="BodyText"/>
      </w:pPr>
    </w:p>
    <w:p w14:paraId="4FCDDEBE" w14:textId="77777777" w:rsidR="002B0D47" w:rsidRDefault="002B0D47" w:rsidP="002B0D47">
      <w:pPr>
        <w:pStyle w:val="BodyText"/>
        <w:rPr>
          <w:rStyle w:val="ui-provider"/>
        </w:rPr>
      </w:pPr>
      <w:r>
        <w:lastRenderedPageBreak/>
        <w:t xml:space="preserve">For details on a sick leave procedure, see </w:t>
      </w:r>
      <w:hyperlink r:id="rId348" w:history="1">
        <w:r w:rsidRPr="00D47026">
          <w:rPr>
            <w:rStyle w:val="Hyperlink"/>
          </w:rPr>
          <w:t>https://info.epam.com/policy/netherlands/all-cities/contractual-policies-and-procedures/policies--procedures/leave-types/sick-leave/report-sick-leave-and-recovery.html</w:t>
        </w:r>
      </w:hyperlink>
    </w:p>
    <w:p w14:paraId="27E70B99" w14:textId="77777777" w:rsidR="002B0D47" w:rsidRDefault="002B0D47" w:rsidP="002B0D47">
      <w:pPr>
        <w:pStyle w:val="BodyText"/>
      </w:pPr>
    </w:p>
    <w:p w14:paraId="65B4A7A0" w14:textId="77777777" w:rsidR="002B0D47" w:rsidRPr="00F45649" w:rsidRDefault="002B0D47" w:rsidP="002B0D47">
      <w:pPr>
        <w:pStyle w:val="BodyText"/>
        <w:rPr>
          <w:b/>
          <w:bCs/>
        </w:rPr>
      </w:pPr>
      <w:r w:rsidRPr="00F45649">
        <w:rPr>
          <w:b/>
          <w:bCs/>
        </w:rPr>
        <w:t>Vacation</w:t>
      </w:r>
    </w:p>
    <w:p w14:paraId="42CA129C" w14:textId="24A7E5FE" w:rsidR="002B0D47" w:rsidRDefault="002B0D47" w:rsidP="002B0D47">
      <w:pPr>
        <w:pStyle w:val="BodyText"/>
      </w:pPr>
      <w:r>
        <w:t>If</w:t>
      </w:r>
      <w:r w:rsidRPr="00625F38">
        <w:t xml:space="preserve"> </w:t>
      </w:r>
      <w:r>
        <w:t>you</w:t>
      </w:r>
      <w:r w:rsidRPr="00625F38">
        <w:t xml:space="preserve"> </w:t>
      </w:r>
      <w:r>
        <w:t>work</w:t>
      </w:r>
      <w:r w:rsidRPr="00625F38">
        <w:t xml:space="preserve"> </w:t>
      </w:r>
      <w:r>
        <w:t>full</w:t>
      </w:r>
      <w:r w:rsidRPr="00625F38">
        <w:t xml:space="preserve"> </w:t>
      </w:r>
      <w:r>
        <w:t>time</w:t>
      </w:r>
      <w:r w:rsidRPr="00625F38">
        <w:t xml:space="preserve">, </w:t>
      </w:r>
      <w:r>
        <w:t>you</w:t>
      </w:r>
      <w:r w:rsidRPr="00625F38">
        <w:t xml:space="preserve"> </w:t>
      </w:r>
      <w:r>
        <w:t>get</w:t>
      </w:r>
      <w:r w:rsidRPr="00625F38">
        <w:t xml:space="preserve"> 20 </w:t>
      </w:r>
      <w:r>
        <w:t>working days of vacation, other days mentioned in your contract are additional</w:t>
      </w:r>
      <w:r w:rsidRPr="00EF3A71">
        <w:t xml:space="preserve"> </w:t>
      </w:r>
      <w:r>
        <w:t>PTO</w:t>
      </w:r>
      <w:r w:rsidRPr="00EF3A71">
        <w:t xml:space="preserve"> (</w:t>
      </w:r>
      <w:r>
        <w:t>non</w:t>
      </w:r>
      <w:r w:rsidRPr="00EF3A71">
        <w:t>-</w:t>
      </w:r>
      <w:r>
        <w:t>statutory).</w:t>
      </w:r>
      <w:r w:rsidR="00496664">
        <w:t xml:space="preserve"> </w:t>
      </w:r>
      <w:r>
        <w:t xml:space="preserve">For example, according to the contract you have 25 vacation days: 20 days are regular </w:t>
      </w:r>
      <w:proofErr w:type="gramStart"/>
      <w:r>
        <w:t>PTO</w:t>
      </w:r>
      <w:proofErr w:type="gramEnd"/>
      <w:r>
        <w:t xml:space="preserve"> and </w:t>
      </w:r>
      <w:r w:rsidRPr="00EF3A71">
        <w:t>5</w:t>
      </w:r>
      <w:r>
        <w:t xml:space="preserve"> days are additional</w:t>
      </w:r>
      <w:r w:rsidRPr="00EF3A71">
        <w:t xml:space="preserve"> </w:t>
      </w:r>
      <w:r>
        <w:t>PTO.</w:t>
      </w:r>
    </w:p>
    <w:p w14:paraId="5D38B85F" w14:textId="77777777" w:rsidR="002B0D47" w:rsidRPr="00EF3A71" w:rsidRDefault="002B0D47" w:rsidP="002B0D47">
      <w:pPr>
        <w:pStyle w:val="BodyText"/>
      </w:pPr>
    </w:p>
    <w:p w14:paraId="6405FC36" w14:textId="572224FF" w:rsidR="002B0D47" w:rsidRDefault="002B0D47" w:rsidP="002B0D47">
      <w:pPr>
        <w:pStyle w:val="BodyText"/>
      </w:pPr>
      <w:r>
        <w:t>After</w:t>
      </w:r>
      <w:r w:rsidRPr="00722B5A">
        <w:t xml:space="preserve"> </w:t>
      </w:r>
      <w:r>
        <w:t>June</w:t>
      </w:r>
      <w:r w:rsidRPr="00722B5A">
        <w:t>/</w:t>
      </w:r>
      <w:r>
        <w:t>July</w:t>
      </w:r>
      <w:r w:rsidRPr="00722B5A">
        <w:t xml:space="preserve"> </w:t>
      </w:r>
      <w:r>
        <w:t>additional</w:t>
      </w:r>
      <w:r w:rsidRPr="00722B5A">
        <w:t xml:space="preserve"> </w:t>
      </w:r>
      <w:r>
        <w:t>PTO</w:t>
      </w:r>
      <w:r w:rsidRPr="00722B5A">
        <w:t xml:space="preserve"> </w:t>
      </w:r>
      <w:r>
        <w:t>days disappear</w:t>
      </w:r>
      <w:r w:rsidRPr="00722B5A">
        <w:t xml:space="preserve"> </w:t>
      </w:r>
      <w:r>
        <w:t>if</w:t>
      </w:r>
      <w:r w:rsidRPr="00722B5A">
        <w:t xml:space="preserve"> </w:t>
      </w:r>
      <w:r>
        <w:t>you</w:t>
      </w:r>
      <w:r w:rsidRPr="00722B5A">
        <w:t xml:space="preserve"> </w:t>
      </w:r>
      <w:r>
        <w:t>have</w:t>
      </w:r>
      <w:r w:rsidRPr="00722B5A">
        <w:t xml:space="preserve"> </w:t>
      </w:r>
      <w:r>
        <w:t>not</w:t>
      </w:r>
      <w:r w:rsidRPr="00722B5A">
        <w:t xml:space="preserve"> </w:t>
      </w:r>
      <w:r>
        <w:t>taken them, regular PTO days stay</w:t>
      </w:r>
      <w:r w:rsidR="00EC5ADB">
        <w:t xml:space="preserve"> </w:t>
      </w:r>
      <w:r>
        <w:t>longer. Usually before the extension period, HR</w:t>
      </w:r>
      <w:r w:rsidRPr="00653099">
        <w:t xml:space="preserve"> </w:t>
      </w:r>
      <w:r>
        <w:t>texts you to check your vacation days.</w:t>
      </w:r>
    </w:p>
    <w:p w14:paraId="54A98C71" w14:textId="77777777" w:rsidR="002B0D47" w:rsidRDefault="002B0D47" w:rsidP="002B0D47">
      <w:pPr>
        <w:pStyle w:val="BodyText"/>
        <w:rPr>
          <w:b/>
          <w:bCs/>
        </w:rPr>
      </w:pPr>
    </w:p>
    <w:p w14:paraId="5CEDBECC" w14:textId="77777777" w:rsidR="00FB0FEF" w:rsidRDefault="002B0D47" w:rsidP="002B0D47">
      <w:pPr>
        <w:pStyle w:val="BodyText"/>
      </w:pPr>
      <w:r>
        <w:t xml:space="preserve">Request vacation via </w:t>
      </w:r>
      <w:r w:rsidR="00EC5ADB">
        <w:t xml:space="preserve">the </w:t>
      </w:r>
      <w:r>
        <w:t>EPAM Vacation portal. Your RM and PM should approve it.</w:t>
      </w:r>
    </w:p>
    <w:p w14:paraId="077DA950" w14:textId="17A4DA46" w:rsidR="002B0D47" w:rsidRPr="009A40D9" w:rsidRDefault="00FB0FEF" w:rsidP="002B0D47">
      <w:pPr>
        <w:pStyle w:val="BodyText"/>
      </w:pPr>
      <w:r w:rsidRPr="00FB0FEF">
        <w:rPr>
          <w:b/>
          <w:bCs/>
        </w:rPr>
        <w:t>Note:</w:t>
      </w:r>
      <w:r>
        <w:t xml:space="preserve"> </w:t>
      </w:r>
      <w:r w:rsidR="002B0D47">
        <w:t>You</w:t>
      </w:r>
      <w:r w:rsidR="002B0D47" w:rsidRPr="003E768B">
        <w:t xml:space="preserve"> </w:t>
      </w:r>
      <w:r w:rsidR="002B0D47">
        <w:t>cannot</w:t>
      </w:r>
      <w:r w:rsidR="002B0D47" w:rsidRPr="003E768B">
        <w:t xml:space="preserve"> </w:t>
      </w:r>
      <w:r w:rsidR="002B0D47">
        <w:t>cancel</w:t>
      </w:r>
      <w:r>
        <w:t>/update</w:t>
      </w:r>
      <w:r w:rsidR="002B0D47" w:rsidRPr="003E768B">
        <w:t xml:space="preserve"> </w:t>
      </w:r>
      <w:r w:rsidR="002B0D47">
        <w:t>the</w:t>
      </w:r>
      <w:r w:rsidR="002B0D47" w:rsidRPr="003E768B">
        <w:t xml:space="preserve"> </w:t>
      </w:r>
      <w:r w:rsidR="002B0D47">
        <w:t>approved vacation request</w:t>
      </w:r>
      <w:r>
        <w:t xml:space="preserve">. Only </w:t>
      </w:r>
      <w:r w:rsidR="002B0D47">
        <w:t>your RM</w:t>
      </w:r>
      <w:r>
        <w:t>/</w:t>
      </w:r>
      <w:r w:rsidR="002B0D47">
        <w:t xml:space="preserve">HR can do it. For details, see </w:t>
      </w:r>
      <w:hyperlink r:id="rId349" w:history="1">
        <w:r w:rsidR="002B0D47">
          <w:rPr>
            <w:rStyle w:val="Hyperlink"/>
            <w:lang w:val="en-GB"/>
          </w:rPr>
          <w:t>https</w:t>
        </w:r>
        <w:r w:rsidR="002B0D47" w:rsidRPr="009A40D9">
          <w:rPr>
            <w:rStyle w:val="Hyperlink"/>
          </w:rPr>
          <w:t>://</w:t>
        </w:r>
        <w:r w:rsidR="002B0D47">
          <w:rPr>
            <w:rStyle w:val="Hyperlink"/>
            <w:lang w:val="en-GB"/>
          </w:rPr>
          <w:t>kb</w:t>
        </w:r>
        <w:r w:rsidR="002B0D47" w:rsidRPr="009A40D9">
          <w:rPr>
            <w:rStyle w:val="Hyperlink"/>
          </w:rPr>
          <w:t>.</w:t>
        </w:r>
        <w:proofErr w:type="spellStart"/>
        <w:r w:rsidR="002B0D47">
          <w:rPr>
            <w:rStyle w:val="Hyperlink"/>
            <w:lang w:val="en-GB"/>
          </w:rPr>
          <w:t>epam</w:t>
        </w:r>
        <w:proofErr w:type="spellEnd"/>
        <w:r w:rsidR="002B0D47" w:rsidRPr="009A40D9">
          <w:rPr>
            <w:rStyle w:val="Hyperlink"/>
          </w:rPr>
          <w:t>.</w:t>
        </w:r>
        <w:r w:rsidR="002B0D47">
          <w:rPr>
            <w:rStyle w:val="Hyperlink"/>
            <w:lang w:val="en-GB"/>
          </w:rPr>
          <w:t>com</w:t>
        </w:r>
        <w:r w:rsidR="002B0D47" w:rsidRPr="009A40D9">
          <w:rPr>
            <w:rStyle w:val="Hyperlink"/>
          </w:rPr>
          <w:t>/</w:t>
        </w:r>
        <w:r w:rsidR="002B0D47">
          <w:rPr>
            <w:rStyle w:val="Hyperlink"/>
            <w:lang w:val="en-GB"/>
          </w:rPr>
          <w:t>pages</w:t>
        </w:r>
        <w:r w:rsidR="002B0D47" w:rsidRPr="009A40D9">
          <w:rPr>
            <w:rStyle w:val="Hyperlink"/>
          </w:rPr>
          <w:t>/</w:t>
        </w:r>
        <w:proofErr w:type="spellStart"/>
        <w:r w:rsidR="002B0D47">
          <w:rPr>
            <w:rStyle w:val="Hyperlink"/>
            <w:lang w:val="en-GB"/>
          </w:rPr>
          <w:t>viewpage</w:t>
        </w:r>
        <w:proofErr w:type="spellEnd"/>
        <w:r w:rsidR="002B0D47" w:rsidRPr="009A40D9">
          <w:rPr>
            <w:rStyle w:val="Hyperlink"/>
          </w:rPr>
          <w:t>.</w:t>
        </w:r>
        <w:r w:rsidR="002B0D47">
          <w:rPr>
            <w:rStyle w:val="Hyperlink"/>
            <w:lang w:val="en-GB"/>
          </w:rPr>
          <w:t>action</w:t>
        </w:r>
        <w:r w:rsidR="002B0D47" w:rsidRPr="009A40D9">
          <w:rPr>
            <w:rStyle w:val="Hyperlink"/>
          </w:rPr>
          <w:t>?</w:t>
        </w:r>
        <w:proofErr w:type="spellStart"/>
        <w:r w:rsidR="002B0D47">
          <w:rPr>
            <w:rStyle w:val="Hyperlink"/>
            <w:lang w:val="en-GB"/>
          </w:rPr>
          <w:t>pageId</w:t>
        </w:r>
        <w:proofErr w:type="spellEnd"/>
        <w:r w:rsidR="002B0D47" w:rsidRPr="009A40D9">
          <w:rPr>
            <w:rStyle w:val="Hyperlink"/>
          </w:rPr>
          <w:t>=1234017894</w:t>
        </w:r>
      </w:hyperlink>
    </w:p>
    <w:p w14:paraId="7AD528DE" w14:textId="77777777" w:rsidR="002B0D47" w:rsidRPr="00653099" w:rsidRDefault="002B0D47" w:rsidP="002B0D47">
      <w:pPr>
        <w:pStyle w:val="BodyText"/>
      </w:pPr>
    </w:p>
    <w:p w14:paraId="5E8DBF70" w14:textId="357E90BC" w:rsidR="002B0D47" w:rsidRPr="00EC4A2A" w:rsidRDefault="002B0D47" w:rsidP="002B0D47">
      <w:pPr>
        <w:pStyle w:val="BodyText"/>
      </w:pPr>
      <w:r>
        <w:t>The number of vacation days also</w:t>
      </w:r>
      <w:r w:rsidRPr="00192041">
        <w:t xml:space="preserve"> </w:t>
      </w:r>
      <w:r>
        <w:t>depends</w:t>
      </w:r>
      <w:r w:rsidRPr="00192041">
        <w:t xml:space="preserve"> </w:t>
      </w:r>
      <w:r>
        <w:t>on</w:t>
      </w:r>
      <w:r w:rsidRPr="00192041">
        <w:t xml:space="preserve"> </w:t>
      </w:r>
      <w:r>
        <w:t>the</w:t>
      </w:r>
      <w:r w:rsidRPr="00192041">
        <w:t xml:space="preserve"> </w:t>
      </w:r>
      <w:r>
        <w:t>labor</w:t>
      </w:r>
      <w:r w:rsidRPr="00192041">
        <w:t xml:space="preserve"> </w:t>
      </w:r>
      <w:r>
        <w:t>union</w:t>
      </w:r>
      <w:r w:rsidRPr="00192041">
        <w:t xml:space="preserve"> </w:t>
      </w:r>
      <w:r>
        <w:t>to which the</w:t>
      </w:r>
      <w:r w:rsidRPr="00192041">
        <w:t xml:space="preserve"> </w:t>
      </w:r>
      <w:r>
        <w:t>company belongs. If</w:t>
      </w:r>
      <w:r w:rsidRPr="00192041">
        <w:t xml:space="preserve"> </w:t>
      </w:r>
      <w:r>
        <w:t>you</w:t>
      </w:r>
      <w:r w:rsidRPr="00192041">
        <w:t xml:space="preserve"> </w:t>
      </w:r>
      <w:r>
        <w:t>work</w:t>
      </w:r>
      <w:r w:rsidRPr="00192041">
        <w:t xml:space="preserve"> </w:t>
      </w:r>
      <w:r>
        <w:t>in</w:t>
      </w:r>
      <w:r w:rsidRPr="00192041">
        <w:t xml:space="preserve"> </w:t>
      </w:r>
      <w:r>
        <w:t>the</w:t>
      </w:r>
      <w:r w:rsidRPr="00192041">
        <w:t xml:space="preserve"> </w:t>
      </w:r>
      <w:r>
        <w:t>travel</w:t>
      </w:r>
      <w:r w:rsidRPr="00192041">
        <w:t xml:space="preserve"> </w:t>
      </w:r>
      <w:r>
        <w:t xml:space="preserve">or transport industry, you have </w:t>
      </w:r>
      <w:r w:rsidR="00974917">
        <w:t xml:space="preserve">a </w:t>
      </w:r>
      <w:r>
        <w:t xml:space="preserve">minimum </w:t>
      </w:r>
      <w:r w:rsidR="00974917">
        <w:t xml:space="preserve">of </w:t>
      </w:r>
      <w:r w:rsidRPr="00192041">
        <w:t xml:space="preserve">30 </w:t>
      </w:r>
      <w:r>
        <w:t>working days of vacation.</w:t>
      </w:r>
    </w:p>
    <w:p w14:paraId="0637D87F" w14:textId="0F8654FD" w:rsidR="002B0D47" w:rsidRDefault="002B0D47" w:rsidP="002B0D47">
      <w:pPr>
        <w:pStyle w:val="Heading2"/>
      </w:pPr>
      <w:bookmarkStart w:id="67" w:name="_Toc175581866"/>
      <w:r w:rsidRPr="00EE2D27">
        <w:t>Birthday</w:t>
      </w:r>
      <w:r>
        <w:t>s</w:t>
      </w:r>
      <w:r w:rsidR="0057285B">
        <w:t>/</w:t>
      </w:r>
      <w:r w:rsidRPr="00EE2D27">
        <w:t>Anniversar</w:t>
      </w:r>
      <w:r>
        <w:t>ies</w:t>
      </w:r>
      <w:bookmarkEnd w:id="67"/>
    </w:p>
    <w:p w14:paraId="27792CDF" w14:textId="77777777" w:rsidR="002B0D47" w:rsidRPr="00B46ED3" w:rsidRDefault="002B0D47" w:rsidP="002B0D47">
      <w:pPr>
        <w:pStyle w:val="BodyText"/>
        <w:rPr>
          <w:b/>
          <w:bCs/>
        </w:rPr>
      </w:pPr>
      <w:r w:rsidRPr="00B46ED3">
        <w:rPr>
          <w:b/>
          <w:bCs/>
        </w:rPr>
        <w:t>Birthday recognition</w:t>
      </w:r>
    </w:p>
    <w:p w14:paraId="6EBB2B58" w14:textId="42C5B63D" w:rsidR="002B0D47" w:rsidRDefault="002B0D47" w:rsidP="002B0D47">
      <w:pPr>
        <w:pStyle w:val="BodyText"/>
      </w:pPr>
      <w:r>
        <w:t xml:space="preserve">On your birthday, EPAM congratulates you with a gift. You can receive a </w:t>
      </w:r>
      <w:proofErr w:type="spellStart"/>
      <w:r>
        <w:t>Pathe</w:t>
      </w:r>
      <w:proofErr w:type="spellEnd"/>
      <w:r>
        <w:t xml:space="preserve"> Voucher for 1 film. You can pick up the gift from the office. </w:t>
      </w:r>
    </w:p>
    <w:p w14:paraId="1D7AC1FC" w14:textId="77777777" w:rsidR="002B0D47" w:rsidRDefault="002B0D47" w:rsidP="002B0D47">
      <w:pPr>
        <w:pStyle w:val="BodyText"/>
      </w:pPr>
    </w:p>
    <w:p w14:paraId="0970B37F" w14:textId="77777777" w:rsidR="002B0D47" w:rsidRPr="00B46ED3" w:rsidRDefault="002B0D47" w:rsidP="002B0D47">
      <w:pPr>
        <w:pStyle w:val="BodyText"/>
        <w:rPr>
          <w:b/>
          <w:bCs/>
        </w:rPr>
      </w:pPr>
      <w:r w:rsidRPr="00B46ED3">
        <w:rPr>
          <w:b/>
          <w:bCs/>
        </w:rPr>
        <w:t>Anniversary Recognition</w:t>
      </w:r>
    </w:p>
    <w:p w14:paraId="43A2C589" w14:textId="77777777" w:rsidR="002B0D47" w:rsidRDefault="002B0D47" w:rsidP="002B0D47">
      <w:pPr>
        <w:pStyle w:val="BodyText"/>
      </w:pPr>
      <w:r>
        <w:t>EPAM Netherlands recognizes employees who have been working for EPAM for 1, 3, 5, 10, 15 and 20 years. The following gifts are applicable:</w:t>
      </w:r>
    </w:p>
    <w:p w14:paraId="5680EDAA" w14:textId="77777777" w:rsidR="002B0D47" w:rsidRDefault="002B0D47" w:rsidP="002B0D47">
      <w:pPr>
        <w:pStyle w:val="BodyText"/>
      </w:pPr>
      <w:r>
        <w:t>- 1 year: Branded socks</w:t>
      </w:r>
    </w:p>
    <w:p w14:paraId="2B2A64E1" w14:textId="77777777" w:rsidR="002B0D47" w:rsidRDefault="002B0D47" w:rsidP="002B0D47">
      <w:pPr>
        <w:pStyle w:val="BodyText"/>
      </w:pPr>
      <w:r>
        <w:t>- 3 years: Branded hoodie</w:t>
      </w:r>
    </w:p>
    <w:p w14:paraId="146CE894" w14:textId="77777777" w:rsidR="002B0D47" w:rsidRDefault="002B0D47" w:rsidP="002B0D47">
      <w:pPr>
        <w:pStyle w:val="BodyText"/>
      </w:pPr>
      <w:r>
        <w:t>- 5 years: Bol.com voucher</w:t>
      </w:r>
    </w:p>
    <w:p w14:paraId="31232B44" w14:textId="77777777" w:rsidR="002B0D47" w:rsidRDefault="002B0D47" w:rsidP="002B0D47">
      <w:pPr>
        <w:pStyle w:val="BodyText"/>
      </w:pPr>
      <w:r>
        <w:t>- 10 years: Bol.com voucher</w:t>
      </w:r>
    </w:p>
    <w:p w14:paraId="2D3F9DB4" w14:textId="77777777" w:rsidR="002B0D47" w:rsidRDefault="002B0D47" w:rsidP="002B0D47">
      <w:pPr>
        <w:pStyle w:val="BodyText"/>
      </w:pPr>
      <w:r>
        <w:t>- 15 years: Bol.com voucher</w:t>
      </w:r>
    </w:p>
    <w:p w14:paraId="7C91DF99" w14:textId="77777777" w:rsidR="002B0D47" w:rsidRDefault="002B0D47" w:rsidP="002B0D47">
      <w:pPr>
        <w:pStyle w:val="BodyText"/>
      </w:pPr>
      <w:r>
        <w:t>- 20 years: Bol.com voucher</w:t>
      </w:r>
    </w:p>
    <w:p w14:paraId="033BEF4A" w14:textId="77777777" w:rsidR="002B0D47" w:rsidRDefault="002B0D47" w:rsidP="002B0D47">
      <w:pPr>
        <w:pStyle w:val="BodyText"/>
        <w:ind w:right="-141"/>
      </w:pPr>
    </w:p>
    <w:p w14:paraId="2D57A35B" w14:textId="77777777" w:rsidR="002B0D47" w:rsidRDefault="002B0D47" w:rsidP="002B0D47">
      <w:pPr>
        <w:pStyle w:val="BodyText"/>
        <w:ind w:right="-141"/>
      </w:pPr>
      <w:r>
        <w:t>The total amount of employed years at EPAM or a</w:t>
      </w:r>
      <w:r w:rsidRPr="00A61093">
        <w:t>ny company taken over by EPAM</w:t>
      </w:r>
      <w:r>
        <w:t xml:space="preserve"> is </w:t>
      </w:r>
      <w:proofErr w:type="gramStart"/>
      <w:r>
        <w:t>taken into account</w:t>
      </w:r>
      <w:proofErr w:type="gramEnd"/>
      <w:r>
        <w:t>.</w:t>
      </w:r>
    </w:p>
    <w:p w14:paraId="162299C1" w14:textId="77777777" w:rsidR="002B0D47" w:rsidRPr="00360012" w:rsidRDefault="002B0D47" w:rsidP="002B0D47">
      <w:pPr>
        <w:pStyle w:val="BodyText"/>
      </w:pPr>
      <w:r w:rsidRPr="00165DBF">
        <w:rPr>
          <w:b/>
          <w:bCs/>
        </w:rPr>
        <w:t>Note:</w:t>
      </w:r>
      <w:r>
        <w:t xml:space="preserve"> You are eligible to receive the anniversary recognition if you are employed on the day of your anniversary.</w:t>
      </w:r>
    </w:p>
    <w:p w14:paraId="72D9C682" w14:textId="77777777" w:rsidR="00184AF9" w:rsidRDefault="00184AF9" w:rsidP="00184AF9">
      <w:pPr>
        <w:pStyle w:val="Heading2"/>
        <w:pageBreakBefore/>
      </w:pPr>
      <w:bookmarkStart w:id="68" w:name="_Toc175581867"/>
      <w:r>
        <w:lastRenderedPageBreak/>
        <w:t>Discounts</w:t>
      </w:r>
      <w:bookmarkEnd w:id="68"/>
    </w:p>
    <w:p w14:paraId="27A14FCE" w14:textId="77777777" w:rsidR="00184AF9" w:rsidRDefault="00184AF9" w:rsidP="00184AF9">
      <w:pPr>
        <w:pStyle w:val="BodyText"/>
      </w:pPr>
      <w:r>
        <w:t xml:space="preserve">EPAM takes part in the </w:t>
      </w:r>
      <w:r w:rsidRPr="00915351">
        <w:t>Employee Purchase Programs (EPP)</w:t>
      </w:r>
      <w:r>
        <w:t xml:space="preserve">. You can get discounts at the services and stores that have joined the program. </w:t>
      </w:r>
    </w:p>
    <w:p w14:paraId="727F5EEF" w14:textId="77777777" w:rsidR="00184AF9" w:rsidRPr="00F66111" w:rsidRDefault="00184AF9" w:rsidP="00184AF9">
      <w:pPr>
        <w:pStyle w:val="BodyText"/>
      </w:pPr>
      <w:r>
        <w:t xml:space="preserve">For example, you can get 2-10% discount on Apple products depending on the item. </w:t>
      </w:r>
      <w:r>
        <w:rPr>
          <w:rStyle w:val="cf01"/>
          <w:rFonts w:ascii="Trebuchet MS" w:hAnsi="Trebuchet MS" w:cs="Times New Roman"/>
          <w:sz w:val="20"/>
          <w:szCs w:val="20"/>
        </w:rPr>
        <w:t xml:space="preserve">For details, see </w:t>
      </w:r>
      <w:hyperlink r:id="rId350" w:history="1">
        <w:r w:rsidRPr="00DF3032">
          <w:rPr>
            <w:rStyle w:val="Hyperlink"/>
          </w:rPr>
          <w:t>https://info.epam.com/benefits/netherlands/all-cities/corporate-programs/employee-purchase-program-for-apple-devices.html</w:t>
        </w:r>
      </w:hyperlink>
    </w:p>
    <w:p w14:paraId="74549C54" w14:textId="23CD8859" w:rsidR="00184AF9" w:rsidRDefault="00184AF9" w:rsidP="00184AF9">
      <w:pPr>
        <w:pStyle w:val="Heading2"/>
      </w:pPr>
      <w:bookmarkStart w:id="69" w:name="_Toc175581868"/>
      <w:r>
        <w:t>Parties, Talks</w:t>
      </w:r>
      <w:bookmarkEnd w:id="69"/>
    </w:p>
    <w:p w14:paraId="6CFE4A49" w14:textId="2C13B10B" w:rsidR="00184AF9" w:rsidRDefault="00184AF9" w:rsidP="00184AF9">
      <w:pPr>
        <w:pStyle w:val="BodyText"/>
      </w:pPr>
      <w:r>
        <w:t xml:space="preserve">Join Summer and Winter parties organized by </w:t>
      </w:r>
      <w:r w:rsidR="00A909E8">
        <w:t xml:space="preserve">the </w:t>
      </w:r>
      <w:r>
        <w:t xml:space="preserve">Head of People, NL, Marcel de </w:t>
      </w:r>
      <w:proofErr w:type="spellStart"/>
      <w:r>
        <w:t>Mooij</w:t>
      </w:r>
      <w:proofErr w:type="spellEnd"/>
      <w:r>
        <w:t>.</w:t>
      </w:r>
    </w:p>
    <w:p w14:paraId="7274B173" w14:textId="77777777" w:rsidR="00184AF9" w:rsidRDefault="00184AF9" w:rsidP="00184AF9">
      <w:pPr>
        <w:pStyle w:val="BodyText"/>
      </w:pPr>
    </w:p>
    <w:p w14:paraId="01C88E61" w14:textId="73196808" w:rsidR="00184AF9" w:rsidRDefault="00184AF9" w:rsidP="00184AF9">
      <w:pPr>
        <w:pStyle w:val="BodyText"/>
      </w:pPr>
      <w:r>
        <w:t>Participate in</w:t>
      </w:r>
      <w:r w:rsidR="00D029E9">
        <w:t xml:space="preserve"> activities organized </w:t>
      </w:r>
      <w:r w:rsidR="00A909E8">
        <w:t xml:space="preserve">in </w:t>
      </w:r>
      <w:r w:rsidR="00D029E9">
        <w:t>the Amsterdam office</w:t>
      </w:r>
      <w:r>
        <w:t>:</w:t>
      </w:r>
    </w:p>
    <w:p w14:paraId="060ACD9F" w14:textId="5F52D47E" w:rsidR="00184AF9" w:rsidRDefault="00184AF9" w:rsidP="00184AF9">
      <w:pPr>
        <w:pStyle w:val="BodyText"/>
      </w:pPr>
      <w:r>
        <w:t xml:space="preserve">- Network Drinks, organized by </w:t>
      </w:r>
      <w:r w:rsidRPr="00AA4D7A">
        <w:t xml:space="preserve">Cheryl Van </w:t>
      </w:r>
      <w:proofErr w:type="spellStart"/>
      <w:r w:rsidRPr="00AA4D7A">
        <w:t>Scheppingen</w:t>
      </w:r>
      <w:proofErr w:type="spellEnd"/>
      <w:r w:rsidRPr="00AA4D7A">
        <w:t>-Heineman</w:t>
      </w:r>
    </w:p>
    <w:p w14:paraId="677F10F2" w14:textId="1B122D60" w:rsidR="00184AF9" w:rsidRPr="00C84F28" w:rsidRDefault="00184AF9" w:rsidP="00184AF9">
      <w:pPr>
        <w:pStyle w:val="BodyText"/>
      </w:pPr>
      <w:r>
        <w:t xml:space="preserve">- </w:t>
      </w:r>
      <w:proofErr w:type="spellStart"/>
      <w:r>
        <w:t>TechTalks</w:t>
      </w:r>
      <w:proofErr w:type="spellEnd"/>
      <w:r w:rsidR="005266B3">
        <w:t xml:space="preserve"> </w:t>
      </w:r>
      <w:r>
        <w:t xml:space="preserve">organized by </w:t>
      </w:r>
      <w:r w:rsidRPr="00BB5E51">
        <w:t xml:space="preserve">Maria Alekseeva, Bas van den </w:t>
      </w:r>
      <w:proofErr w:type="spellStart"/>
      <w:r w:rsidRPr="00BB5E51">
        <w:t>Biggelaar</w:t>
      </w:r>
      <w:proofErr w:type="spellEnd"/>
      <w:r w:rsidRPr="00BB5E51">
        <w:t>,</w:t>
      </w:r>
      <w:r>
        <w:t xml:space="preserve"> and</w:t>
      </w:r>
      <w:r w:rsidRPr="00BB5E51">
        <w:t xml:space="preserve"> </w:t>
      </w:r>
      <w:proofErr w:type="spellStart"/>
      <w:r w:rsidRPr="00BB5E51">
        <w:t>Natachia</w:t>
      </w:r>
      <w:proofErr w:type="spellEnd"/>
      <w:r w:rsidRPr="00BB5E51">
        <w:t xml:space="preserve"> </w:t>
      </w:r>
      <w:proofErr w:type="spellStart"/>
      <w:r w:rsidRPr="00BB5E51">
        <w:t>Bruinsma</w:t>
      </w:r>
      <w:proofErr w:type="spellEnd"/>
      <w:r w:rsidRPr="00BB5E51">
        <w:t xml:space="preserve"> </w:t>
      </w:r>
      <w:proofErr w:type="spellStart"/>
      <w:r w:rsidRPr="00BB5E51">
        <w:t>Paimo</w:t>
      </w:r>
      <w:proofErr w:type="spellEnd"/>
    </w:p>
    <w:p w14:paraId="4D041FAC" w14:textId="03E7D078" w:rsidR="00184AF9" w:rsidRDefault="00184AF9" w:rsidP="00184AF9">
      <w:pPr>
        <w:pStyle w:val="BodyText"/>
        <w:ind w:right="-141"/>
      </w:pPr>
      <w:r w:rsidRPr="00D143D0">
        <w:t xml:space="preserve">- </w:t>
      </w:r>
      <w:r>
        <w:t>MTG</w:t>
      </w:r>
      <w:r w:rsidRPr="00D143D0">
        <w:t xml:space="preserve"> </w:t>
      </w:r>
      <w:r>
        <w:t xml:space="preserve">board games organized by Taras </w:t>
      </w:r>
      <w:r w:rsidRPr="00C90337">
        <w:t>@</w:t>
      </w:r>
      <w:r>
        <w:t>mpbgp</w:t>
      </w:r>
      <w:r w:rsidR="005266B3">
        <w:t xml:space="preserve">, </w:t>
      </w:r>
      <w:r>
        <w:t>EPAM</w:t>
      </w:r>
      <w:r w:rsidRPr="00C90337">
        <w:t xml:space="preserve"> </w:t>
      </w:r>
      <w:r>
        <w:t>MTG</w:t>
      </w:r>
      <w:r w:rsidRPr="00C90337">
        <w:t xml:space="preserve"> </w:t>
      </w:r>
      <w:r>
        <w:t xml:space="preserve">channel: </w:t>
      </w:r>
      <w:hyperlink r:id="rId351" w:history="1">
        <w:r w:rsidRPr="006A6651">
          <w:rPr>
            <w:rStyle w:val="Hyperlink"/>
          </w:rPr>
          <w:t>https://t.me/+a_DzcuTMPNdlMjMy</w:t>
        </w:r>
      </w:hyperlink>
    </w:p>
    <w:p w14:paraId="323FDD41" w14:textId="77777777" w:rsidR="00184AF9" w:rsidRPr="00C36742" w:rsidRDefault="00184AF9" w:rsidP="00184AF9">
      <w:pPr>
        <w:pStyle w:val="BodyText"/>
      </w:pPr>
      <w:r>
        <w:t>On</w:t>
      </w:r>
      <w:r w:rsidRPr="0063410E">
        <w:t xml:space="preserve"> </w:t>
      </w:r>
      <w:r>
        <w:t>Wednesdays</w:t>
      </w:r>
      <w:r w:rsidRPr="0063410E">
        <w:t xml:space="preserve"> </w:t>
      </w:r>
      <w:r>
        <w:t>at</w:t>
      </w:r>
      <w:r w:rsidRPr="0063410E">
        <w:t xml:space="preserve"> 17:00</w:t>
      </w:r>
      <w:r>
        <w:t>, classical Commander with an official banned list is played with</w:t>
      </w:r>
      <w:r w:rsidRPr="00C36742">
        <w:t xml:space="preserve"> </w:t>
      </w:r>
      <w:proofErr w:type="spellStart"/>
      <w:r w:rsidRPr="00823FE0">
        <w:t>precons</w:t>
      </w:r>
      <w:proofErr w:type="spellEnd"/>
      <w:r w:rsidRPr="00C36742">
        <w:t xml:space="preserve"> (</w:t>
      </w:r>
      <w:r>
        <w:t>pre</w:t>
      </w:r>
      <w:r w:rsidRPr="00C36742">
        <w:t>-</w:t>
      </w:r>
      <w:r>
        <w:t>constructed</w:t>
      </w:r>
      <w:r w:rsidRPr="00C36742">
        <w:t xml:space="preserve"> </w:t>
      </w:r>
      <w:r>
        <w:t>deck</w:t>
      </w:r>
      <w:r w:rsidRPr="00C36742">
        <w:t xml:space="preserve">) </w:t>
      </w:r>
      <w:r>
        <w:t>that</w:t>
      </w:r>
      <w:r w:rsidRPr="00C36742">
        <w:t xml:space="preserve"> </w:t>
      </w:r>
      <w:r>
        <w:t>are</w:t>
      </w:r>
      <w:r w:rsidRPr="00C36742">
        <w:t xml:space="preserve"> </w:t>
      </w:r>
      <w:r>
        <w:t>on sale in different stores.</w:t>
      </w:r>
    </w:p>
    <w:p w14:paraId="5717E34C" w14:textId="77777777" w:rsidR="00184AF9" w:rsidRDefault="00184AF9" w:rsidP="00184AF9">
      <w:pPr>
        <w:pStyle w:val="BodyText"/>
      </w:pPr>
    </w:p>
    <w:p w14:paraId="4A77CEE6" w14:textId="77777777" w:rsidR="00184AF9" w:rsidRDefault="00184AF9" w:rsidP="00184AF9">
      <w:pPr>
        <w:pStyle w:val="BodyText"/>
      </w:pPr>
      <w:r>
        <w:t>Welcome to:</w:t>
      </w:r>
    </w:p>
    <w:p w14:paraId="714923CB" w14:textId="77777777" w:rsidR="00184AF9" w:rsidRDefault="00184AF9" w:rsidP="00184AF9">
      <w:pPr>
        <w:pStyle w:val="BodyText"/>
      </w:pPr>
      <w:r>
        <w:t>- Town Halls</w:t>
      </w:r>
    </w:p>
    <w:p w14:paraId="1DEF2593" w14:textId="77777777" w:rsidR="00184AF9" w:rsidRDefault="00184AF9" w:rsidP="00184AF9">
      <w:pPr>
        <w:pStyle w:val="BodyText"/>
      </w:pPr>
      <w:r>
        <w:t>- Trainings</w:t>
      </w:r>
    </w:p>
    <w:p w14:paraId="7A813192" w14:textId="77777777" w:rsidR="00184AF9" w:rsidRDefault="00184AF9" w:rsidP="00184AF9">
      <w:pPr>
        <w:pStyle w:val="BodyText"/>
      </w:pPr>
      <w:r>
        <w:t>- Strava Club</w:t>
      </w:r>
    </w:p>
    <w:p w14:paraId="49579E95" w14:textId="77777777" w:rsidR="00184AF9" w:rsidRDefault="00184AF9" w:rsidP="00184AF9">
      <w:pPr>
        <w:pStyle w:val="BodyText"/>
      </w:pPr>
      <w:r>
        <w:t>- Friday`s Afternoon Drinks</w:t>
      </w:r>
    </w:p>
    <w:p w14:paraId="2AF09F52" w14:textId="77777777" w:rsidR="00527B66" w:rsidRDefault="00527B66" w:rsidP="00184AF9">
      <w:pPr>
        <w:pStyle w:val="BodyText"/>
      </w:pPr>
    </w:p>
    <w:p w14:paraId="33D6BD05" w14:textId="77777777" w:rsidR="00527B66" w:rsidRPr="00745ED8" w:rsidRDefault="00527B66" w:rsidP="00527B66">
      <w:pPr>
        <w:pStyle w:val="BodyText"/>
        <w:rPr>
          <w:rStyle w:val="Hyperlink"/>
          <w:b/>
          <w:bCs/>
          <w:color w:val="464547"/>
          <w:u w:val="none"/>
        </w:rPr>
      </w:pPr>
      <w:r w:rsidRPr="00745ED8">
        <w:rPr>
          <w:rStyle w:val="Hyperlink"/>
          <w:b/>
          <w:bCs/>
          <w:color w:val="464547"/>
          <w:u w:val="none"/>
        </w:rPr>
        <w:t>Dutch Speaking Club</w:t>
      </w:r>
    </w:p>
    <w:p w14:paraId="501E2608" w14:textId="253FEF14" w:rsidR="00527B66" w:rsidRPr="00B36BF0" w:rsidRDefault="00527B66" w:rsidP="00527B66">
      <w:pPr>
        <w:pStyle w:val="BodyText"/>
        <w:rPr>
          <w:rStyle w:val="Hyperlink"/>
          <w:color w:val="464547"/>
          <w:u w:val="none"/>
        </w:rPr>
      </w:pPr>
      <w:r>
        <w:rPr>
          <w:rStyle w:val="Hyperlink"/>
          <w:color w:val="464547"/>
          <w:u w:val="none"/>
        </w:rPr>
        <w:t>D</w:t>
      </w:r>
      <w:r w:rsidRPr="00B36BF0">
        <w:rPr>
          <w:rStyle w:val="Hyperlink"/>
          <w:color w:val="464547"/>
          <w:u w:val="none"/>
        </w:rPr>
        <w:t>iscover Dutch culture and improve communication skills.</w:t>
      </w:r>
      <w:r>
        <w:rPr>
          <w:rStyle w:val="Hyperlink"/>
          <w:color w:val="464547"/>
          <w:u w:val="none"/>
        </w:rPr>
        <w:t xml:space="preserve"> V</w:t>
      </w:r>
      <w:r w:rsidRPr="00B36BF0">
        <w:rPr>
          <w:rStyle w:val="Hyperlink"/>
          <w:color w:val="464547"/>
          <w:u w:val="none"/>
        </w:rPr>
        <w:t>arious topics</w:t>
      </w:r>
      <w:r>
        <w:rPr>
          <w:rStyle w:val="Hyperlink"/>
          <w:color w:val="464547"/>
          <w:u w:val="none"/>
        </w:rPr>
        <w:t>, n</w:t>
      </w:r>
      <w:r w:rsidRPr="00B36BF0">
        <w:rPr>
          <w:rStyle w:val="Hyperlink"/>
          <w:color w:val="464547"/>
          <w:u w:val="none"/>
        </w:rPr>
        <w:t>o preparation needed</w:t>
      </w:r>
      <w:r>
        <w:rPr>
          <w:rStyle w:val="Hyperlink"/>
          <w:color w:val="464547"/>
          <w:u w:val="none"/>
        </w:rPr>
        <w:t>.</w:t>
      </w:r>
      <w:r w:rsidR="00F445C0" w:rsidRPr="00F445C0">
        <w:rPr>
          <w:rStyle w:val="Hyperlink"/>
          <w:color w:val="464547"/>
          <w:u w:val="none"/>
        </w:rPr>
        <w:t xml:space="preserve"> </w:t>
      </w:r>
      <w:r w:rsidR="00F445C0">
        <w:rPr>
          <w:rStyle w:val="Hyperlink"/>
          <w:color w:val="464547"/>
          <w:u w:val="none"/>
        </w:rPr>
        <w:t>In Dutch</w:t>
      </w:r>
      <w:r w:rsidR="00F445C0" w:rsidRPr="00B36BF0">
        <w:rPr>
          <w:rStyle w:val="Hyperlink"/>
          <w:color w:val="464547"/>
          <w:u w:val="none"/>
        </w:rPr>
        <w:t xml:space="preserve">, </w:t>
      </w:r>
      <w:r w:rsidR="00F445C0">
        <w:rPr>
          <w:rStyle w:val="Hyperlink"/>
          <w:color w:val="464547"/>
          <w:u w:val="none"/>
        </w:rPr>
        <w:t xml:space="preserve">for </w:t>
      </w:r>
      <w:r w:rsidR="00F445C0" w:rsidRPr="00B36BF0">
        <w:rPr>
          <w:rStyle w:val="Hyperlink"/>
          <w:color w:val="464547"/>
          <w:u w:val="none"/>
        </w:rPr>
        <w:t>level A2 and above</w:t>
      </w:r>
      <w:r w:rsidR="00F445C0">
        <w:rPr>
          <w:rStyle w:val="Hyperlink"/>
          <w:color w:val="464547"/>
          <w:u w:val="none"/>
        </w:rPr>
        <w:t>.</w:t>
      </w:r>
    </w:p>
    <w:p w14:paraId="74DF413D" w14:textId="39670C7A" w:rsidR="00527B66" w:rsidRDefault="00527B66" w:rsidP="00184AF9">
      <w:pPr>
        <w:pStyle w:val="BodyText"/>
      </w:pPr>
      <w:r>
        <w:rPr>
          <w:rStyle w:val="Hyperlink"/>
          <w:color w:val="464547"/>
          <w:u w:val="none"/>
        </w:rPr>
        <w:t>I</w:t>
      </w:r>
      <w:r w:rsidRPr="00B36BF0">
        <w:rPr>
          <w:rStyle w:val="Hyperlink"/>
          <w:color w:val="464547"/>
          <w:u w:val="none"/>
        </w:rPr>
        <w:t>n 202</w:t>
      </w:r>
      <w:r w:rsidR="000156C2">
        <w:rPr>
          <w:rStyle w:val="Hyperlink"/>
          <w:color w:val="464547"/>
          <w:u w:val="none"/>
        </w:rPr>
        <w:t>4</w:t>
      </w:r>
      <w:r>
        <w:rPr>
          <w:rStyle w:val="Hyperlink"/>
          <w:color w:val="464547"/>
          <w:u w:val="none"/>
        </w:rPr>
        <w:t xml:space="preserve">, </w:t>
      </w:r>
      <w:r w:rsidR="00F445C0">
        <w:t xml:space="preserve">Amsterdam office, </w:t>
      </w:r>
      <w:r w:rsidRPr="00B36BF0">
        <w:rPr>
          <w:rStyle w:val="Hyperlink"/>
          <w:color w:val="464547"/>
          <w:u w:val="none"/>
        </w:rPr>
        <w:t>first Tuesday of the month</w:t>
      </w:r>
      <w:r w:rsidR="00C35C1C">
        <w:rPr>
          <w:rStyle w:val="Hyperlink"/>
          <w:color w:val="464547"/>
          <w:u w:val="none"/>
        </w:rPr>
        <w:t xml:space="preserve"> at </w:t>
      </w:r>
      <w:r w:rsidRPr="00B36BF0">
        <w:rPr>
          <w:rStyle w:val="Hyperlink"/>
          <w:color w:val="464547"/>
          <w:u w:val="none"/>
        </w:rPr>
        <w:t>5</w:t>
      </w:r>
      <w:r w:rsidR="00C35C1C">
        <w:rPr>
          <w:rStyle w:val="Hyperlink"/>
          <w:color w:val="464547"/>
          <w:u w:val="none"/>
        </w:rPr>
        <w:t xml:space="preserve"> </w:t>
      </w:r>
      <w:r>
        <w:rPr>
          <w:rStyle w:val="Hyperlink"/>
          <w:color w:val="464547"/>
          <w:u w:val="none"/>
        </w:rPr>
        <w:t>PM</w:t>
      </w:r>
      <w:r w:rsidR="00C35C1C">
        <w:rPr>
          <w:rStyle w:val="Hyperlink"/>
          <w:color w:val="464547"/>
          <w:u w:val="none"/>
        </w:rPr>
        <w:t>.</w:t>
      </w:r>
    </w:p>
    <w:p w14:paraId="0D81741F" w14:textId="173356CD" w:rsidR="004408DD" w:rsidRDefault="00870704" w:rsidP="009C08E7">
      <w:pPr>
        <w:pStyle w:val="Heading2"/>
        <w:pageBreakBefore/>
      </w:pPr>
      <w:bookmarkStart w:id="70" w:name="_Toc175581869"/>
      <w:r w:rsidRPr="00870704">
        <w:lastRenderedPageBreak/>
        <w:t>Computer Glasses Reimbursement</w:t>
      </w:r>
      <w:bookmarkEnd w:id="70"/>
    </w:p>
    <w:p w14:paraId="3E468E3D" w14:textId="0138446B" w:rsidR="00870704" w:rsidRDefault="00870704" w:rsidP="0045664A">
      <w:pPr>
        <w:pStyle w:val="BodyText"/>
      </w:pPr>
      <w:r w:rsidRPr="00870704">
        <w:t xml:space="preserve">Computer </w:t>
      </w:r>
      <w:r w:rsidR="006060DF">
        <w:t>g</w:t>
      </w:r>
      <w:r w:rsidRPr="00870704">
        <w:t>lasses are special-purpose glasses for optimizing the eyesight when looking at a visual display unit.</w:t>
      </w:r>
    </w:p>
    <w:p w14:paraId="70BA7BB2" w14:textId="77777777" w:rsidR="00497A5F" w:rsidRPr="00870704" w:rsidRDefault="00497A5F" w:rsidP="0045664A">
      <w:pPr>
        <w:pStyle w:val="BodyText"/>
      </w:pPr>
    </w:p>
    <w:p w14:paraId="2394FA33" w14:textId="5CF6B898" w:rsidR="00870704" w:rsidRPr="009C08E7" w:rsidRDefault="00870704" w:rsidP="009C08E7">
      <w:pPr>
        <w:pStyle w:val="BodyText"/>
      </w:pPr>
      <w:r w:rsidRPr="009C08E7">
        <w:t>You are eligible for a reimbursement once every 4 years, counting from the time the costs were reimbursed last time</w:t>
      </w:r>
      <w:r w:rsidR="000D4B08">
        <w:t xml:space="preserve">, </w:t>
      </w:r>
      <w:r w:rsidR="000D4B08" w:rsidRPr="00497A5F">
        <w:rPr>
          <w:b/>
          <w:bCs/>
        </w:rPr>
        <w:t>if you meet the following criteria</w:t>
      </w:r>
      <w:r w:rsidRPr="009C08E7">
        <w:t>:</w:t>
      </w:r>
    </w:p>
    <w:p w14:paraId="254F46B4" w14:textId="48F45C92" w:rsidR="00870704" w:rsidRPr="00870704" w:rsidRDefault="009C08E7" w:rsidP="009C08E7">
      <w:pPr>
        <w:pStyle w:val="BodyText"/>
      </w:pPr>
      <w:r>
        <w:t xml:space="preserve">- </w:t>
      </w:r>
      <w:r w:rsidR="00862A91">
        <w:t>Y</w:t>
      </w:r>
      <w:r w:rsidR="00870704" w:rsidRPr="00870704">
        <w:t xml:space="preserve">ou work on a visual display unit for more than 2 hours </w:t>
      </w:r>
      <w:r w:rsidR="00862A91">
        <w:t>a</w:t>
      </w:r>
      <w:r w:rsidR="00870704" w:rsidRPr="00870704">
        <w:t xml:space="preserve"> day</w:t>
      </w:r>
      <w:r w:rsidR="00862A91">
        <w:t>.</w:t>
      </w:r>
    </w:p>
    <w:p w14:paraId="6D582880" w14:textId="4477665A" w:rsidR="00870704" w:rsidRPr="00870704" w:rsidRDefault="009C08E7" w:rsidP="009C08E7">
      <w:pPr>
        <w:pStyle w:val="BodyText"/>
      </w:pPr>
      <w:r>
        <w:t xml:space="preserve">- </w:t>
      </w:r>
      <w:r w:rsidR="00D62E2B">
        <w:t>M</w:t>
      </w:r>
      <w:r w:rsidR="00870704" w:rsidRPr="00870704">
        <w:t>easures to optimize the workstation situation have not remedied the complaints (such as, finding the right distance between the eyes and the monitor, preventing disturbing light reflections etc.)</w:t>
      </w:r>
      <w:r w:rsidR="00D62E2B">
        <w:t>.</w:t>
      </w:r>
    </w:p>
    <w:p w14:paraId="6A16B0C8" w14:textId="2664B9CA" w:rsidR="00870704" w:rsidRPr="00870704" w:rsidRDefault="009C08E7" w:rsidP="009C08E7">
      <w:pPr>
        <w:pStyle w:val="BodyText"/>
      </w:pPr>
      <w:r>
        <w:t xml:space="preserve">- </w:t>
      </w:r>
      <w:r w:rsidR="00D62E2B">
        <w:t>A</w:t>
      </w:r>
      <w:r w:rsidR="00870704" w:rsidRPr="00870704">
        <w:t xml:space="preserve">n examination of the eyes and sight show that normal means of eye correction </w:t>
      </w:r>
      <w:r w:rsidR="00D62E2B" w:rsidRPr="00870704">
        <w:t>cannot</w:t>
      </w:r>
      <w:r w:rsidR="00870704" w:rsidRPr="00870704">
        <w:t xml:space="preserve"> be </w:t>
      </w:r>
      <w:proofErr w:type="gramStart"/>
      <w:r w:rsidR="00870704" w:rsidRPr="00870704">
        <w:t>used</w:t>
      </w:r>
      <w:proofErr w:type="gramEnd"/>
      <w:r w:rsidR="00870704" w:rsidRPr="00870704">
        <w:t xml:space="preserve"> and computer glasses are required to work on a visual display unit</w:t>
      </w:r>
      <w:r w:rsidR="00497A5F">
        <w:t>.</w:t>
      </w:r>
    </w:p>
    <w:p w14:paraId="0388D349" w14:textId="77777777" w:rsidR="00870704" w:rsidRPr="00870704" w:rsidRDefault="00870704" w:rsidP="00870704">
      <w:pPr>
        <w:widowControl/>
        <w:spacing w:line="240" w:lineRule="auto"/>
        <w:rPr>
          <w:rFonts w:ascii="Segoe UI" w:hAnsi="Segoe UI" w:cs="Segoe UI"/>
          <w:color w:val="474A59"/>
          <w:sz w:val="27"/>
          <w:szCs w:val="27"/>
        </w:rPr>
      </w:pPr>
      <w:r w:rsidRPr="00870704">
        <w:rPr>
          <w:rFonts w:ascii="Segoe UI" w:hAnsi="Segoe UI" w:cs="Segoe UI"/>
          <w:color w:val="474A59"/>
          <w:sz w:val="27"/>
          <w:szCs w:val="27"/>
        </w:rPr>
        <w:t> </w:t>
      </w:r>
    </w:p>
    <w:p w14:paraId="331E36D7" w14:textId="77777777" w:rsidR="00870704" w:rsidRPr="00497A5F" w:rsidRDefault="00870704" w:rsidP="009C08E7">
      <w:pPr>
        <w:pStyle w:val="BodyText"/>
        <w:rPr>
          <w:b/>
          <w:bCs/>
        </w:rPr>
      </w:pPr>
      <w:r w:rsidRPr="00497A5F">
        <w:rPr>
          <w:b/>
          <w:bCs/>
        </w:rPr>
        <w:t>Expense report</w:t>
      </w:r>
    </w:p>
    <w:p w14:paraId="7A831133" w14:textId="7491E367" w:rsidR="00384B1F" w:rsidRDefault="000107D1" w:rsidP="009C08E7">
      <w:pPr>
        <w:pStyle w:val="BodyText"/>
      </w:pPr>
      <w:r w:rsidRPr="009C08E7">
        <w:t xml:space="preserve">EPAM </w:t>
      </w:r>
      <w:r>
        <w:t>pays t</w:t>
      </w:r>
      <w:r w:rsidR="00870704" w:rsidRPr="009C08E7">
        <w:t>he invoice when you submit an expense report in Con</w:t>
      </w:r>
      <w:r>
        <w:t>c</w:t>
      </w:r>
      <w:r w:rsidR="00870704" w:rsidRPr="009C08E7">
        <w:t>ur</w:t>
      </w:r>
      <w:r w:rsidR="00F72CCD">
        <w:t xml:space="preserve"> and a</w:t>
      </w:r>
      <w:r w:rsidR="00384B1F">
        <w:t>ttach the following:</w:t>
      </w:r>
    </w:p>
    <w:p w14:paraId="07A25638" w14:textId="19C1E188" w:rsidR="00384B1F" w:rsidRDefault="00384B1F" w:rsidP="009C08E7">
      <w:pPr>
        <w:pStyle w:val="BodyText"/>
      </w:pPr>
      <w:r>
        <w:t>- T</w:t>
      </w:r>
      <w:r w:rsidR="00870704" w:rsidRPr="009C08E7">
        <w:t xml:space="preserve">he certificate from the Dutch </w:t>
      </w:r>
      <w:r w:rsidR="009852B6">
        <w:t>o</w:t>
      </w:r>
      <w:r w:rsidR="009852B6" w:rsidRPr="009C08E7">
        <w:t>ptician</w:t>
      </w:r>
      <w:r w:rsidR="00870704" w:rsidRPr="009C08E7">
        <w:t>/</w:t>
      </w:r>
      <w:r w:rsidR="007337ED" w:rsidRPr="009C08E7">
        <w:t>optometrist</w:t>
      </w:r>
      <w:r w:rsidR="00870704" w:rsidRPr="009C08E7">
        <w:t>/</w:t>
      </w:r>
      <w:r w:rsidR="0057694B" w:rsidRPr="009C08E7">
        <w:t>ophthalmologist</w:t>
      </w:r>
      <w:r w:rsidR="00870704" w:rsidRPr="009C08E7">
        <w:t xml:space="preserve"> </w:t>
      </w:r>
      <w:r w:rsidR="001C7143">
        <w:t xml:space="preserve">that </w:t>
      </w:r>
      <w:r w:rsidR="00870704" w:rsidRPr="009C08E7">
        <w:t>stat</w:t>
      </w:r>
      <w:r w:rsidR="001C7143">
        <w:t>es the</w:t>
      </w:r>
      <w:r w:rsidR="00870704" w:rsidRPr="009C08E7">
        <w:t xml:space="preserve"> necessity </w:t>
      </w:r>
      <w:r w:rsidR="001C7143">
        <w:t xml:space="preserve">to </w:t>
      </w:r>
      <w:r w:rsidR="00870704" w:rsidRPr="009C08E7">
        <w:t>us</w:t>
      </w:r>
      <w:r w:rsidR="001C7143">
        <w:t xml:space="preserve">e </w:t>
      </w:r>
      <w:r w:rsidR="00870704" w:rsidRPr="009C08E7">
        <w:t>glasses in fro</w:t>
      </w:r>
      <w:r w:rsidR="000C3F24">
        <w:t xml:space="preserve">nt </w:t>
      </w:r>
      <w:r w:rsidR="00870704" w:rsidRPr="009C08E7">
        <w:t>of the visual display unit</w:t>
      </w:r>
      <w:r>
        <w:t>.</w:t>
      </w:r>
    </w:p>
    <w:p w14:paraId="21C2BE75" w14:textId="1AE3A92E" w:rsidR="000C3F24" w:rsidRDefault="00384B1F" w:rsidP="009C08E7">
      <w:pPr>
        <w:pStyle w:val="BodyText"/>
      </w:pPr>
      <w:r>
        <w:t>- T</w:t>
      </w:r>
      <w:r w:rsidR="00870704" w:rsidRPr="009C08E7">
        <w:t>he legal invoice paid by you.</w:t>
      </w:r>
    </w:p>
    <w:p w14:paraId="292AAD19" w14:textId="44B097F6" w:rsidR="00870704" w:rsidRPr="009C08E7" w:rsidRDefault="000C3F24" w:rsidP="009C08E7">
      <w:pPr>
        <w:pStyle w:val="BodyText"/>
      </w:pPr>
      <w:r w:rsidRPr="000C3F24">
        <w:rPr>
          <w:b/>
          <w:bCs/>
        </w:rPr>
        <w:t>Note:</w:t>
      </w:r>
      <w:r w:rsidR="00870704" w:rsidRPr="009C08E7">
        <w:t xml:space="preserve"> You cannot submit the expense in Con</w:t>
      </w:r>
      <w:r w:rsidR="00F72CCD">
        <w:t>c</w:t>
      </w:r>
      <w:r w:rsidR="00870704" w:rsidRPr="009C08E7">
        <w:t>ur when you are in your probation period.</w:t>
      </w:r>
    </w:p>
    <w:p w14:paraId="7918142C" w14:textId="77777777" w:rsidR="00107DF4" w:rsidRDefault="00107DF4" w:rsidP="009C08E7">
      <w:pPr>
        <w:pStyle w:val="BodyText"/>
      </w:pPr>
    </w:p>
    <w:p w14:paraId="6DD6AB12" w14:textId="77777777" w:rsidR="004E33CB" w:rsidRDefault="00870704" w:rsidP="009C08E7">
      <w:pPr>
        <w:pStyle w:val="BodyText"/>
        <w:rPr>
          <w:i/>
          <w:iCs/>
        </w:rPr>
      </w:pPr>
      <w:r w:rsidRPr="00870704">
        <w:t xml:space="preserve">Use the costs code: </w:t>
      </w:r>
      <w:r w:rsidRPr="00F72CCD">
        <w:rPr>
          <w:i/>
          <w:iCs/>
        </w:rPr>
        <w:t>SS/EU/NL/FRINGES</w:t>
      </w:r>
    </w:p>
    <w:p w14:paraId="4D58A409" w14:textId="39CEA1CC" w:rsidR="00870704" w:rsidRPr="00870704" w:rsidRDefault="00144C7D" w:rsidP="009C08E7">
      <w:pPr>
        <w:pStyle w:val="BodyText"/>
        <w:rPr>
          <w:rFonts w:ascii="Segoe UI" w:hAnsi="Segoe UI"/>
        </w:rPr>
      </w:pPr>
      <w:r>
        <w:t xml:space="preserve">Type: </w:t>
      </w:r>
      <w:r w:rsidR="00F45A41" w:rsidRPr="009569E8">
        <w:rPr>
          <w:i/>
          <w:iCs/>
        </w:rPr>
        <w:t>B</w:t>
      </w:r>
      <w:r w:rsidR="00870704" w:rsidRPr="009569E8">
        <w:rPr>
          <w:i/>
          <w:iCs/>
        </w:rPr>
        <w:t>enefits/other</w:t>
      </w:r>
    </w:p>
    <w:p w14:paraId="5C99D39F" w14:textId="2BCAD465" w:rsidR="00870704" w:rsidRPr="00870704" w:rsidRDefault="00870704" w:rsidP="00107DF4">
      <w:pPr>
        <w:pStyle w:val="BodyText"/>
      </w:pPr>
    </w:p>
    <w:p w14:paraId="14585940" w14:textId="6F7E33B6" w:rsidR="00870704" w:rsidRPr="00870704" w:rsidRDefault="00870704" w:rsidP="009C08E7">
      <w:pPr>
        <w:pStyle w:val="BodyText"/>
      </w:pPr>
      <w:r w:rsidRPr="00870704">
        <w:t>The maximum reimbursement for the glasses (including VAT, frame</w:t>
      </w:r>
      <w:r w:rsidR="00107DF4">
        <w:t>,</w:t>
      </w:r>
      <w:r w:rsidRPr="00870704">
        <w:t xml:space="preserve"> and glass):</w:t>
      </w:r>
    </w:p>
    <w:p w14:paraId="1C64A19A" w14:textId="63D2D599" w:rsidR="00870704" w:rsidRPr="00870704" w:rsidRDefault="009C08E7" w:rsidP="009C08E7">
      <w:pPr>
        <w:pStyle w:val="BodyText"/>
      </w:pPr>
      <w:r>
        <w:t xml:space="preserve">- </w:t>
      </w:r>
      <w:proofErr w:type="spellStart"/>
      <w:r w:rsidR="00870704" w:rsidRPr="00870704">
        <w:t>Monofocal</w:t>
      </w:r>
      <w:proofErr w:type="spellEnd"/>
      <w:r w:rsidR="00870704" w:rsidRPr="00870704">
        <w:t xml:space="preserve"> lens €160</w:t>
      </w:r>
    </w:p>
    <w:p w14:paraId="5B985102" w14:textId="07A8BB2E" w:rsidR="00870704" w:rsidRPr="00870704" w:rsidRDefault="009C08E7" w:rsidP="009C08E7">
      <w:pPr>
        <w:pStyle w:val="BodyText"/>
      </w:pPr>
      <w:r>
        <w:t xml:space="preserve">- </w:t>
      </w:r>
      <w:proofErr w:type="spellStart"/>
      <w:r w:rsidR="00870704" w:rsidRPr="00870704">
        <w:t>Monofocal</w:t>
      </w:r>
      <w:proofErr w:type="spellEnd"/>
      <w:r w:rsidR="00870704" w:rsidRPr="00870704">
        <w:t xml:space="preserve"> lens with extended focus range €230</w:t>
      </w:r>
    </w:p>
    <w:p w14:paraId="7D689F2D" w14:textId="7232864A" w:rsidR="00870704" w:rsidRPr="00870704" w:rsidRDefault="009C08E7" w:rsidP="009C08E7">
      <w:pPr>
        <w:pStyle w:val="BodyText"/>
      </w:pPr>
      <w:r>
        <w:t xml:space="preserve">- </w:t>
      </w:r>
      <w:r w:rsidR="00870704" w:rsidRPr="00870704">
        <w:t>Bifocal lens with 28mm reading segment € 250</w:t>
      </w:r>
    </w:p>
    <w:p w14:paraId="31AF7F4E" w14:textId="6CE3F4A4" w:rsidR="00870704" w:rsidRPr="00870704" w:rsidRDefault="009C08E7" w:rsidP="009C08E7">
      <w:pPr>
        <w:pStyle w:val="BodyText"/>
      </w:pPr>
      <w:r>
        <w:t xml:space="preserve">- </w:t>
      </w:r>
      <w:r w:rsidR="00870704" w:rsidRPr="00870704">
        <w:t>Multifocal lens, type data €330</w:t>
      </w:r>
    </w:p>
    <w:p w14:paraId="61AAC670" w14:textId="77777777" w:rsidR="00A063E7" w:rsidRDefault="00A063E7" w:rsidP="009C08E7">
      <w:pPr>
        <w:pStyle w:val="BodyText"/>
      </w:pPr>
    </w:p>
    <w:p w14:paraId="19C638E0" w14:textId="77777777" w:rsidR="001C02AC" w:rsidRDefault="00D53ED6" w:rsidP="009C08E7">
      <w:pPr>
        <w:pStyle w:val="BodyText"/>
        <w:rPr>
          <w:b/>
          <w:bCs/>
        </w:rPr>
      </w:pPr>
      <w:r w:rsidRPr="000C3F24">
        <w:rPr>
          <w:b/>
          <w:bCs/>
        </w:rPr>
        <w:t>Note</w:t>
      </w:r>
      <w:r w:rsidR="0057694B">
        <w:rPr>
          <w:b/>
          <w:bCs/>
        </w:rPr>
        <w:t>s</w:t>
      </w:r>
      <w:r w:rsidRPr="000C3F24">
        <w:rPr>
          <w:b/>
          <w:bCs/>
        </w:rPr>
        <w:t>:</w:t>
      </w:r>
    </w:p>
    <w:p w14:paraId="35338AC3" w14:textId="6480A2B1" w:rsidR="00D53ED6" w:rsidRDefault="001C02AC" w:rsidP="009C08E7">
      <w:pPr>
        <w:pStyle w:val="BodyText"/>
      </w:pPr>
      <w:r>
        <w:rPr>
          <w:b/>
          <w:bCs/>
        </w:rPr>
        <w:t>-</w:t>
      </w:r>
      <w:r w:rsidR="00D53ED6">
        <w:rPr>
          <w:b/>
          <w:bCs/>
        </w:rPr>
        <w:t xml:space="preserve"> </w:t>
      </w:r>
      <w:r w:rsidR="00870704" w:rsidRPr="00870704">
        <w:t>You are not entitled to reimburse for damage to or loss of your computer glasses.</w:t>
      </w:r>
    </w:p>
    <w:p w14:paraId="73D57C75" w14:textId="14B6E983" w:rsidR="0057694B" w:rsidRDefault="001C02AC" w:rsidP="009C08E7">
      <w:pPr>
        <w:pStyle w:val="BodyText"/>
      </w:pPr>
      <w:r>
        <w:t xml:space="preserve">- </w:t>
      </w:r>
      <w:r w:rsidR="00870704" w:rsidRPr="00870704">
        <w:t xml:space="preserve">If you develop complaints in the 4-year period, contact the </w:t>
      </w:r>
      <w:r w:rsidR="0057694B">
        <w:t>o</w:t>
      </w:r>
      <w:r w:rsidR="0057694B" w:rsidRPr="00870704">
        <w:t>ptician/</w:t>
      </w:r>
      <w:r w:rsidR="007337ED">
        <w:t>o</w:t>
      </w:r>
      <w:r w:rsidR="007337ED" w:rsidRPr="00870704">
        <w:t>ptometrist</w:t>
      </w:r>
      <w:r w:rsidR="00870704" w:rsidRPr="00870704">
        <w:t>/</w:t>
      </w:r>
      <w:r w:rsidR="009852B6">
        <w:t>o</w:t>
      </w:r>
      <w:r w:rsidR="00870704" w:rsidRPr="00870704">
        <w:t>phthalmologist.</w:t>
      </w:r>
    </w:p>
    <w:p w14:paraId="33AB60B1" w14:textId="4E452160" w:rsidR="00870704" w:rsidRPr="00870704" w:rsidRDefault="00DC2671" w:rsidP="009C08E7">
      <w:pPr>
        <w:pStyle w:val="BodyText"/>
      </w:pPr>
      <w:r>
        <w:t xml:space="preserve">- </w:t>
      </w:r>
      <w:r w:rsidR="00870704" w:rsidRPr="00870704">
        <w:t>If you need new glasses, submit a new expense in Con</w:t>
      </w:r>
      <w:r w:rsidR="0057694B">
        <w:t>c</w:t>
      </w:r>
      <w:r w:rsidR="00870704" w:rsidRPr="00870704">
        <w:t>ur.</w:t>
      </w:r>
    </w:p>
    <w:p w14:paraId="085A4B77" w14:textId="191691F2" w:rsidR="00453D47" w:rsidRDefault="00453D47" w:rsidP="00641ED7">
      <w:pPr>
        <w:pStyle w:val="Heading1"/>
      </w:pPr>
      <w:bookmarkStart w:id="71" w:name="_Toc175581870"/>
      <w:r w:rsidRPr="00453D47">
        <w:lastRenderedPageBreak/>
        <w:t>HouseRoom</w:t>
      </w:r>
      <w:bookmarkEnd w:id="71"/>
    </w:p>
    <w:p w14:paraId="2C346B19" w14:textId="0591E0B0" w:rsidR="00453D47" w:rsidRDefault="00453D47" w:rsidP="00453D47">
      <w:pPr>
        <w:pStyle w:val="Heading2"/>
      </w:pPr>
      <w:bookmarkStart w:id="72" w:name="_Toc175581871"/>
      <w:r>
        <w:t>Renting</w:t>
      </w:r>
      <w:bookmarkEnd w:id="72"/>
    </w:p>
    <w:p w14:paraId="124A1D57" w14:textId="13A71804" w:rsidR="0067152C" w:rsidRDefault="009F59BB" w:rsidP="000C20F0">
      <w:pPr>
        <w:pStyle w:val="BodyText"/>
      </w:pPr>
      <w:r w:rsidRPr="00C1210E">
        <w:rPr>
          <w:b/>
          <w:bCs/>
        </w:rPr>
        <w:t>Note:</w:t>
      </w:r>
      <w:r>
        <w:t xml:space="preserve"> If you rent accommodation, renting </w:t>
      </w:r>
      <w:r w:rsidR="00F826D0">
        <w:t>agreem</w:t>
      </w:r>
      <w:r w:rsidR="0024662D">
        <w:t xml:space="preserve">ent </w:t>
      </w:r>
      <w:r>
        <w:t xml:space="preserve">states what taxes you </w:t>
      </w:r>
      <w:proofErr w:type="gramStart"/>
      <w:r>
        <w:t>have to</w:t>
      </w:r>
      <w:proofErr w:type="gramEnd"/>
      <w:r>
        <w:t xml:space="preserve"> pay.</w:t>
      </w:r>
      <w:r w:rsidR="00166C39">
        <w:t xml:space="preserve"> For details, see </w:t>
      </w:r>
      <w:r w:rsidR="00D414B3" w:rsidRPr="00674D1E">
        <w:rPr>
          <w:b/>
          <w:bCs/>
        </w:rPr>
        <w:t>Finance</w:t>
      </w:r>
      <w:r w:rsidR="00D414B3">
        <w:t xml:space="preserve"> &gt; </w:t>
      </w:r>
      <w:r w:rsidR="00D414B3" w:rsidRPr="00674D1E">
        <w:rPr>
          <w:b/>
          <w:bCs/>
        </w:rPr>
        <w:t>Tax</w:t>
      </w:r>
      <w:r w:rsidR="00166C39">
        <w:rPr>
          <w:b/>
          <w:bCs/>
        </w:rPr>
        <w:t xml:space="preserve">es &gt; </w:t>
      </w:r>
      <w:r w:rsidR="00166C39" w:rsidRPr="00166C39">
        <w:rPr>
          <w:b/>
          <w:bCs/>
        </w:rPr>
        <w:t>Other taxes</w:t>
      </w:r>
    </w:p>
    <w:p w14:paraId="58778A4D" w14:textId="77777777" w:rsidR="000C20F0" w:rsidRPr="000C20F0" w:rsidRDefault="000C20F0" w:rsidP="000C20F0">
      <w:pPr>
        <w:pStyle w:val="BodyText"/>
      </w:pPr>
    </w:p>
    <w:p w14:paraId="0293B900" w14:textId="2AB59952" w:rsidR="002B0A4C" w:rsidRPr="00040211" w:rsidRDefault="007A1C97" w:rsidP="00200958">
      <w:pPr>
        <w:pStyle w:val="BodyText"/>
      </w:pPr>
      <w:r>
        <w:t>R</w:t>
      </w:r>
      <w:r w:rsidR="00200958" w:rsidRPr="00505A7E">
        <w:t>enting</w:t>
      </w:r>
      <w:r w:rsidR="00200958" w:rsidRPr="00040211">
        <w:t xml:space="preserve"> </w:t>
      </w:r>
      <w:r w:rsidR="0024662D">
        <w:t>agreement</w:t>
      </w:r>
      <w:r>
        <w:t xml:space="preserve"> types</w:t>
      </w:r>
      <w:r w:rsidR="002B0A4C" w:rsidRPr="00040211">
        <w:t>:</w:t>
      </w:r>
    </w:p>
    <w:p w14:paraId="6DF310FB" w14:textId="1A86B483" w:rsidR="00C5051C" w:rsidRDefault="00C5051C" w:rsidP="00200958">
      <w:pPr>
        <w:pStyle w:val="BodyText"/>
      </w:pPr>
      <w:r>
        <w:t>-</w:t>
      </w:r>
      <w:r w:rsidR="00D6651A">
        <w:t xml:space="preserve"> A</w:t>
      </w:r>
      <w:r w:rsidR="00385AD8">
        <w:t xml:space="preserve">: </w:t>
      </w:r>
      <w:r w:rsidR="0081366A">
        <w:t>Long-term, i</w:t>
      </w:r>
      <w:r w:rsidR="00D6651A">
        <w:t>ndefinite, min 12 month</w:t>
      </w:r>
      <w:r w:rsidR="0031098E">
        <w:t>s</w:t>
      </w:r>
    </w:p>
    <w:p w14:paraId="15265C39" w14:textId="1D084702" w:rsidR="0031098E" w:rsidRDefault="0031098E" w:rsidP="00200958">
      <w:pPr>
        <w:pStyle w:val="BodyText"/>
      </w:pPr>
      <w:r>
        <w:t>- A*</w:t>
      </w:r>
      <w:r w:rsidR="00385AD8">
        <w:t xml:space="preserve">: </w:t>
      </w:r>
      <w:r w:rsidR="0081366A">
        <w:t>Long-term, d</w:t>
      </w:r>
      <w:r w:rsidR="00385AD8">
        <w:t>efinite</w:t>
      </w:r>
      <w:r w:rsidR="0081366A">
        <w:t>,</w:t>
      </w:r>
      <w:r>
        <w:t xml:space="preserve"> min 1-2 years</w:t>
      </w:r>
    </w:p>
    <w:p w14:paraId="523C3634" w14:textId="3DFE01A1" w:rsidR="0031098E" w:rsidRDefault="002B0A4C" w:rsidP="00200958">
      <w:pPr>
        <w:pStyle w:val="BodyText"/>
      </w:pPr>
      <w:r>
        <w:t xml:space="preserve">- </w:t>
      </w:r>
      <w:r w:rsidR="00D6651A">
        <w:t>B</w:t>
      </w:r>
      <w:r w:rsidR="0081366A">
        <w:t>: S</w:t>
      </w:r>
      <w:r>
        <w:t>hort-term</w:t>
      </w:r>
      <w:r w:rsidR="009C36B2">
        <w:t>, 90-</w:t>
      </w:r>
      <w:r w:rsidR="005A0ACF">
        <w:t>364 days</w:t>
      </w:r>
    </w:p>
    <w:p w14:paraId="652F81A1" w14:textId="62567295" w:rsidR="005F0AC4" w:rsidRDefault="005F0AC4" w:rsidP="005F0AC4">
      <w:pPr>
        <w:pStyle w:val="BodyText"/>
      </w:pPr>
      <w:r w:rsidRPr="007F2B18">
        <w:t xml:space="preserve">For independent home, agreed </w:t>
      </w:r>
      <w:r>
        <w:t xml:space="preserve">renting </w:t>
      </w:r>
      <w:r w:rsidRPr="007F2B18">
        <w:t>period is</w:t>
      </w:r>
      <w:r w:rsidR="003D351B">
        <w:t xml:space="preserve"> </w:t>
      </w:r>
      <w:r w:rsidRPr="007F2B18">
        <w:t xml:space="preserve">max 2 years. </w:t>
      </w:r>
      <w:r w:rsidR="008D3902">
        <w:t>C</w:t>
      </w:r>
      <w:r>
        <w:t xml:space="preserve">ontract is terminated by notice in </w:t>
      </w:r>
      <w:r w:rsidR="003D351B">
        <w:t xml:space="preserve">1-2 </w:t>
      </w:r>
      <w:r>
        <w:t>year</w:t>
      </w:r>
      <w:r w:rsidR="003D351B">
        <w:t>s</w:t>
      </w:r>
      <w:r>
        <w:t xml:space="preserve">. In </w:t>
      </w:r>
      <w:r w:rsidR="003D351B">
        <w:t xml:space="preserve">2 </w:t>
      </w:r>
      <w:r>
        <w:t>year</w:t>
      </w:r>
      <w:r w:rsidR="003D351B">
        <w:t>s</w:t>
      </w:r>
      <w:r>
        <w:t>, contract becomes indefinite, and landlord cannot make you move out by notice</w:t>
      </w:r>
    </w:p>
    <w:p w14:paraId="718BDAE5" w14:textId="77777777" w:rsidR="001A28D7" w:rsidRDefault="001A28D7" w:rsidP="001A28D7">
      <w:pPr>
        <w:pStyle w:val="BodyText"/>
      </w:pPr>
    </w:p>
    <w:p w14:paraId="1C18A3FF" w14:textId="56149106" w:rsidR="001A28D7" w:rsidRPr="007A0877" w:rsidRDefault="001A28D7" w:rsidP="001A28D7">
      <w:pPr>
        <w:pStyle w:val="BodyText"/>
      </w:pPr>
      <w:r>
        <w:t xml:space="preserve">You can make </w:t>
      </w:r>
      <w:r w:rsidRPr="00D562DD">
        <w:t xml:space="preserve">deposit for </w:t>
      </w:r>
      <w:r w:rsidR="003D351B">
        <w:t>a</w:t>
      </w:r>
      <w:r w:rsidRPr="00D562DD">
        <w:t>partment</w:t>
      </w:r>
      <w:r>
        <w:t xml:space="preserve"> and p</w:t>
      </w:r>
      <w:r w:rsidRPr="00D562DD">
        <w:t>ay</w:t>
      </w:r>
      <w:r>
        <w:t xml:space="preserve"> </w:t>
      </w:r>
      <w:r w:rsidRPr="00D562DD">
        <w:t xml:space="preserve">rent </w:t>
      </w:r>
      <w:r>
        <w:t xml:space="preserve">in </w:t>
      </w:r>
      <w:r w:rsidRPr="001353EF">
        <w:t>cash or</w:t>
      </w:r>
      <w:r>
        <w:t xml:space="preserve"> by </w:t>
      </w:r>
      <w:r w:rsidRPr="001353EF">
        <w:t xml:space="preserve">bank transfer. </w:t>
      </w:r>
      <w:r>
        <w:t xml:space="preserve">When you move, </w:t>
      </w:r>
      <w:r w:rsidRPr="001353EF">
        <w:t xml:space="preserve">the deposit is returned to </w:t>
      </w:r>
      <w:r>
        <w:t xml:space="preserve">your </w:t>
      </w:r>
      <w:r w:rsidRPr="001353EF">
        <w:t>card</w:t>
      </w:r>
    </w:p>
    <w:p w14:paraId="3A1D5DD2" w14:textId="77777777" w:rsidR="00E20DB6" w:rsidRDefault="00E20DB6" w:rsidP="00200958">
      <w:pPr>
        <w:pStyle w:val="BodyText"/>
      </w:pPr>
    </w:p>
    <w:p w14:paraId="66B70410" w14:textId="00B5FFED" w:rsidR="00EF1662" w:rsidRDefault="00EF1662" w:rsidP="00EF1662">
      <w:pPr>
        <w:pStyle w:val="BodyText"/>
      </w:pPr>
      <w:proofErr w:type="spellStart"/>
      <w:r>
        <w:t>EPAMers</w:t>
      </w:r>
      <w:proofErr w:type="spellEnd"/>
      <w:r>
        <w:t xml:space="preserve"> recommend Tara </w:t>
      </w:r>
      <w:proofErr w:type="spellStart"/>
      <w:r>
        <w:t>Alapiessa</w:t>
      </w:r>
      <w:proofErr w:type="spellEnd"/>
      <w:r>
        <w:t xml:space="preserve">, Director, </w:t>
      </w:r>
      <w:hyperlink r:id="rId352" w:history="1">
        <w:r w:rsidRPr="0005269D">
          <w:rPr>
            <w:rStyle w:val="Hyperlink"/>
          </w:rPr>
          <w:t>https://orange-homes.com/</w:t>
        </w:r>
      </w:hyperlink>
      <w:r>
        <w:t xml:space="preserve">, </w:t>
      </w:r>
      <w:proofErr w:type="spellStart"/>
      <w:r>
        <w:t>tel</w:t>
      </w:r>
      <w:proofErr w:type="spellEnd"/>
      <w:r>
        <w:t>: +31</w:t>
      </w:r>
      <w:r w:rsidR="00AC59FE">
        <w:t xml:space="preserve"> </w:t>
      </w:r>
      <w:r>
        <w:t>627050004</w:t>
      </w:r>
      <w:r w:rsidR="0024006C">
        <w:t xml:space="preserve"> </w:t>
      </w:r>
      <w:r w:rsidR="0024006C" w:rsidRPr="0024006C">
        <w:t>(</w:t>
      </w:r>
      <w:r w:rsidR="00952D8A">
        <w:t xml:space="preserve">use </w:t>
      </w:r>
      <w:r w:rsidR="002A3E7B">
        <w:t>W</w:t>
      </w:r>
      <w:r w:rsidR="0024006C" w:rsidRPr="0024006C">
        <w:t>hats</w:t>
      </w:r>
      <w:r w:rsidR="002A3E7B">
        <w:t>A</w:t>
      </w:r>
      <w:r w:rsidR="0024006C" w:rsidRPr="0024006C">
        <w:t>pp)</w:t>
      </w:r>
      <w:r>
        <w:t xml:space="preserve">, email: </w:t>
      </w:r>
      <w:hyperlink r:id="rId353" w:history="1">
        <w:r w:rsidRPr="0005269D">
          <w:rPr>
            <w:rStyle w:val="Hyperlink"/>
          </w:rPr>
          <w:t>tara@orange-homes.com</w:t>
        </w:r>
      </w:hyperlink>
    </w:p>
    <w:p w14:paraId="66F1D64C" w14:textId="77777777" w:rsidR="00EF1662" w:rsidRDefault="00EF1662" w:rsidP="00200958">
      <w:pPr>
        <w:pStyle w:val="BodyText"/>
      </w:pPr>
    </w:p>
    <w:p w14:paraId="0B15561B" w14:textId="19F5FDC8" w:rsidR="00200958" w:rsidRDefault="00C9319F" w:rsidP="00200958">
      <w:pPr>
        <w:pStyle w:val="BodyText"/>
      </w:pPr>
      <w:r>
        <w:t>Info</w:t>
      </w:r>
      <w:r w:rsidR="00200958">
        <w:t xml:space="preserve"> on renting:</w:t>
      </w:r>
    </w:p>
    <w:p w14:paraId="4C9501C8" w14:textId="77777777" w:rsidR="00200958" w:rsidRDefault="00200958" w:rsidP="00200958">
      <w:pPr>
        <w:pStyle w:val="BodyText"/>
      </w:pPr>
      <w:r>
        <w:t xml:space="preserve">- </w:t>
      </w:r>
      <w:hyperlink r:id="rId354" w:history="1">
        <w:r w:rsidRPr="0008527B">
          <w:rPr>
            <w:rStyle w:val="Hyperlink"/>
          </w:rPr>
          <w:t>https://epa.ms/nlfind</w:t>
        </w:r>
      </w:hyperlink>
    </w:p>
    <w:p w14:paraId="0B72236F" w14:textId="77777777" w:rsidR="00200958" w:rsidRDefault="00200958" w:rsidP="00200958">
      <w:pPr>
        <w:pStyle w:val="BodyText"/>
        <w:rPr>
          <w:rStyle w:val="Hyperlink"/>
        </w:rPr>
      </w:pPr>
      <w:r>
        <w:t xml:space="preserve">- </w:t>
      </w:r>
      <w:hyperlink r:id="rId355" w:history="1">
        <w:r w:rsidRPr="0008527B">
          <w:rPr>
            <w:rStyle w:val="Hyperlink"/>
          </w:rPr>
          <w:t>https://rabotaem.nl/housing/arenda-zhilya-v-niderlandah/</w:t>
        </w:r>
      </w:hyperlink>
    </w:p>
    <w:p w14:paraId="51D13122" w14:textId="7456C8EA" w:rsidR="00B35CEC" w:rsidRDefault="00B35CEC" w:rsidP="00B35CEC">
      <w:pPr>
        <w:pStyle w:val="BodyText"/>
      </w:pPr>
      <w:r>
        <w:t xml:space="preserve">- </w:t>
      </w:r>
      <w:r w:rsidR="00C9319F">
        <w:t>R</w:t>
      </w:r>
      <w:r w:rsidR="00767EAB">
        <w:t xml:space="preserve">enting </w:t>
      </w:r>
      <w:r w:rsidRPr="00D277E3">
        <w:t>options</w:t>
      </w:r>
      <w:r w:rsidR="00C9319F">
        <w:t>:</w:t>
      </w:r>
      <w:r w:rsidRPr="00695CFF">
        <w:t xml:space="preserve"> </w:t>
      </w:r>
      <w:hyperlink r:id="rId356" w:history="1">
        <w:r w:rsidRPr="00A32E21">
          <w:rPr>
            <w:rStyle w:val="Hyperlink"/>
          </w:rPr>
          <w:t>https://www.rijksoverheid.nl/onderwerpen/woning-verhuren/vraag-en-antwoord/welke-mogelijkheden-heb-ik-om-mijn-woning-tijdelijk-te-verhuren</w:t>
        </w:r>
      </w:hyperlink>
    </w:p>
    <w:p w14:paraId="2F74A92B" w14:textId="28854E99" w:rsidR="005D0A8A" w:rsidRDefault="005D0A8A" w:rsidP="00505A7E">
      <w:pPr>
        <w:pStyle w:val="BodyText"/>
      </w:pPr>
      <w:r>
        <w:t xml:space="preserve">- </w:t>
      </w:r>
      <w:r w:rsidR="00C9319F">
        <w:t>R</w:t>
      </w:r>
      <w:r>
        <w:t>ent prices</w:t>
      </w:r>
      <w:r w:rsidR="00C9319F">
        <w:t xml:space="preserve">: </w:t>
      </w:r>
      <w:hyperlink r:id="rId357" w:history="1">
        <w:r w:rsidRPr="00A32E21">
          <w:rPr>
            <w:rStyle w:val="Hyperlink"/>
          </w:rPr>
          <w:t>http://www.huurcommissie.nl/</w:t>
        </w:r>
      </w:hyperlink>
    </w:p>
    <w:p w14:paraId="4968D166" w14:textId="54CFC796" w:rsidR="00DE6C5F" w:rsidRDefault="00597852" w:rsidP="00DE6C5F">
      <w:pPr>
        <w:pStyle w:val="BodyText"/>
      </w:pPr>
      <w:r>
        <w:t>L</w:t>
      </w:r>
      <w:r w:rsidR="004E3B42">
        <w:t xml:space="preserve">andlord cannot </w:t>
      </w:r>
      <w:r w:rsidR="00477261">
        <w:t xml:space="preserve">tell very high </w:t>
      </w:r>
      <w:proofErr w:type="gramStart"/>
      <w:r w:rsidR="00477261">
        <w:t>price,</w:t>
      </w:r>
      <w:proofErr w:type="gramEnd"/>
      <w:r w:rsidR="00477261">
        <w:t xml:space="preserve"> the state regulates it. </w:t>
      </w:r>
      <w:r w:rsidR="001C375B">
        <w:t xml:space="preserve">You and </w:t>
      </w:r>
      <w:r w:rsidR="00DE6C5F">
        <w:t>landlord</w:t>
      </w:r>
      <w:r w:rsidR="001C375B">
        <w:t xml:space="preserve"> </w:t>
      </w:r>
      <w:r w:rsidR="00DE6C5F">
        <w:t>can calculate total number of points (</w:t>
      </w:r>
      <w:hyperlink r:id="rId358" w:history="1">
        <w:r w:rsidR="001C375B" w:rsidRPr="00A32E21">
          <w:rPr>
            <w:rStyle w:val="Hyperlink"/>
          </w:rPr>
          <w:t>https://www.huurcommissie.nl/en/onderwerpen/huurprijs-en-punten/</w:t>
        </w:r>
      </w:hyperlink>
      <w:r w:rsidR="00DE6C5F">
        <w:t xml:space="preserve">) </w:t>
      </w:r>
      <w:r w:rsidR="009D3224">
        <w:t>and</w:t>
      </w:r>
      <w:r>
        <w:t xml:space="preserve"> </w:t>
      </w:r>
      <w:r w:rsidR="00DE6C5F">
        <w:t>max</w:t>
      </w:r>
      <w:r>
        <w:t xml:space="preserve"> r</w:t>
      </w:r>
      <w:r w:rsidR="00DE6C5F">
        <w:t>ent for accommodation</w:t>
      </w:r>
    </w:p>
    <w:p w14:paraId="1C432C5E" w14:textId="2B176A31" w:rsidR="00315BAB" w:rsidRDefault="00315BAB" w:rsidP="00DE6C5F">
      <w:pPr>
        <w:pStyle w:val="BodyText"/>
      </w:pPr>
      <w:r>
        <w:t xml:space="preserve">- </w:t>
      </w:r>
      <w:r w:rsidR="00C9319F">
        <w:t>R</w:t>
      </w:r>
      <w:r w:rsidR="00C81287">
        <w:t>ent</w:t>
      </w:r>
      <w:r w:rsidR="00E7338E">
        <w:t xml:space="preserve">al </w:t>
      </w:r>
      <w:r w:rsidR="00C81287">
        <w:t>tips</w:t>
      </w:r>
      <w:r w:rsidR="00C9319F">
        <w:t>:</w:t>
      </w:r>
      <w:r w:rsidR="00C81287">
        <w:t xml:space="preserve"> </w:t>
      </w:r>
      <w:hyperlink r:id="rId359" w:history="1">
        <w:r w:rsidR="00C81287" w:rsidRPr="002B76B5">
          <w:rPr>
            <w:rStyle w:val="Hyperlink"/>
          </w:rPr>
          <w:t>https://teletype.in/@nikolkox/41OUe4oXONX</w:t>
        </w:r>
      </w:hyperlink>
    </w:p>
    <w:p w14:paraId="1140B4FC" w14:textId="77777777" w:rsidR="00C9319F" w:rsidRDefault="00C9319F" w:rsidP="00C9319F">
      <w:pPr>
        <w:pStyle w:val="BodyText"/>
        <w:rPr>
          <w:color w:val="FF0000"/>
        </w:rPr>
      </w:pPr>
    </w:p>
    <w:p w14:paraId="1BF9332A" w14:textId="05DF31CF" w:rsidR="00585F5F" w:rsidRDefault="00EF626D" w:rsidP="00505A7E">
      <w:pPr>
        <w:pStyle w:val="BodyText"/>
      </w:pPr>
      <w:r>
        <w:t>To r</w:t>
      </w:r>
      <w:r w:rsidR="00505A7E" w:rsidRPr="00505A7E">
        <w:t>ent house/apartment</w:t>
      </w:r>
      <w:r w:rsidR="00585F5F">
        <w:t>:</w:t>
      </w:r>
    </w:p>
    <w:p w14:paraId="2EBC0951" w14:textId="3B365B6E" w:rsidR="00505A7E" w:rsidRPr="0065179F" w:rsidRDefault="00585F5F" w:rsidP="00505A7E">
      <w:pPr>
        <w:pStyle w:val="BodyText"/>
        <w:rPr>
          <w:rStyle w:val="Hyperlink"/>
        </w:rPr>
      </w:pPr>
      <w:r w:rsidRPr="0065179F">
        <w:t>-</w:t>
      </w:r>
      <w:r w:rsidR="00EF626D" w:rsidRPr="0065179F">
        <w:t xml:space="preserve"> </w:t>
      </w:r>
      <w:hyperlink r:id="rId360" w:history="1">
        <w:r w:rsidR="00EF626D" w:rsidRPr="0065179F">
          <w:rPr>
            <w:rStyle w:val="Hyperlink"/>
          </w:rPr>
          <w:t>https://www.pararius.com</w:t>
        </w:r>
      </w:hyperlink>
    </w:p>
    <w:p w14:paraId="54D7AC6D" w14:textId="0EBCBBE8" w:rsidR="00585F5F" w:rsidRPr="0065179F" w:rsidRDefault="00585F5F" w:rsidP="00505A7E">
      <w:pPr>
        <w:pStyle w:val="BodyText"/>
        <w:rPr>
          <w:rStyle w:val="Hyperlink"/>
        </w:rPr>
      </w:pPr>
      <w:r w:rsidRPr="0065179F">
        <w:rPr>
          <w:rStyle w:val="Hyperlink"/>
          <w:u w:val="none"/>
        </w:rPr>
        <w:t xml:space="preserve">- </w:t>
      </w:r>
      <w:r w:rsidRPr="0065179F">
        <w:rPr>
          <w:rStyle w:val="Hyperlink"/>
        </w:rPr>
        <w:t>https://accommomate.com</w:t>
      </w:r>
    </w:p>
    <w:p w14:paraId="76934761" w14:textId="03B45559" w:rsidR="00585F5F" w:rsidRPr="00CD02E1" w:rsidRDefault="00CA45D2" w:rsidP="00505A7E">
      <w:pPr>
        <w:pStyle w:val="BodyText"/>
      </w:pPr>
      <w:r w:rsidRPr="00CD02E1">
        <w:t xml:space="preserve">- </w:t>
      </w:r>
      <w:hyperlink r:id="rId361" w:history="1">
        <w:r w:rsidR="00C9319F" w:rsidRPr="00CD02E1">
          <w:rPr>
            <w:rStyle w:val="Hyperlink"/>
          </w:rPr>
          <w:t>https://www.kamer.nl/</w:t>
        </w:r>
      </w:hyperlink>
    </w:p>
    <w:p w14:paraId="70AF0D75" w14:textId="77777777" w:rsidR="005E226D" w:rsidRPr="00CD02E1" w:rsidRDefault="004C538C" w:rsidP="005E226D">
      <w:pPr>
        <w:pStyle w:val="BodyText"/>
      </w:pPr>
      <w:r w:rsidRPr="00CD02E1">
        <w:t xml:space="preserve">- </w:t>
      </w:r>
      <w:hyperlink r:id="rId362" w:history="1">
        <w:r w:rsidR="005E226D" w:rsidRPr="00CD02E1">
          <w:rPr>
            <w:rStyle w:val="Hyperlink"/>
          </w:rPr>
          <w:t>https://easy-apartments-to-rent.com/</w:t>
        </w:r>
      </w:hyperlink>
    </w:p>
    <w:p w14:paraId="07E12042" w14:textId="77777777" w:rsidR="00CA45D2" w:rsidRPr="00CD02E1" w:rsidRDefault="00CA45D2" w:rsidP="00505A7E">
      <w:pPr>
        <w:pStyle w:val="BodyText"/>
      </w:pPr>
    </w:p>
    <w:p w14:paraId="25420DA8" w14:textId="2FF8AEFF" w:rsidR="002D7A4C" w:rsidRPr="0065179F" w:rsidRDefault="002D7A4C" w:rsidP="00505A7E">
      <w:pPr>
        <w:pStyle w:val="BodyText"/>
      </w:pPr>
      <w:r w:rsidRPr="0065179F">
        <w:t>To r</w:t>
      </w:r>
      <w:r w:rsidR="00505A7E" w:rsidRPr="0065179F">
        <w:t>ent room</w:t>
      </w:r>
      <w:r w:rsidRPr="0065179F">
        <w:t>:</w:t>
      </w:r>
    </w:p>
    <w:p w14:paraId="09372A3C" w14:textId="77777777" w:rsidR="007277A2" w:rsidRDefault="002D7A4C" w:rsidP="00286226">
      <w:pPr>
        <w:pStyle w:val="BodyText"/>
      </w:pPr>
      <w:r>
        <w:t xml:space="preserve">- </w:t>
      </w:r>
      <w:hyperlink r:id="rId363" w:history="1">
        <w:r w:rsidRPr="0008527B">
          <w:rPr>
            <w:rStyle w:val="Hyperlink"/>
          </w:rPr>
          <w:t>https://kamernet.nl/</w:t>
        </w:r>
      </w:hyperlink>
    </w:p>
    <w:p w14:paraId="62602F20" w14:textId="5AE95AFB" w:rsidR="00505A7E" w:rsidRPr="00472BC0" w:rsidRDefault="00597852" w:rsidP="00286226">
      <w:pPr>
        <w:pStyle w:val="BodyText"/>
      </w:pPr>
      <w:proofErr w:type="spellStart"/>
      <w:r>
        <w:t>R</w:t>
      </w:r>
      <w:r w:rsidR="00286226">
        <w:t>ef</w:t>
      </w:r>
      <w:r>
        <w:t>.</w:t>
      </w:r>
      <w:r w:rsidR="00286226">
        <w:t>link</w:t>
      </w:r>
      <w:proofErr w:type="spellEnd"/>
      <w:r>
        <w:t>:</w:t>
      </w:r>
      <w:r w:rsidR="0086365F">
        <w:t xml:space="preserve"> </w:t>
      </w:r>
      <w:hyperlink r:id="rId364" w:history="1">
        <w:r w:rsidR="0086365F" w:rsidRPr="000D66EE">
          <w:rPr>
            <w:rStyle w:val="Hyperlink"/>
          </w:rPr>
          <w:t>https://kamernet.nl/en/invite/R2E7DAA</w:t>
        </w:r>
      </w:hyperlink>
      <w:r w:rsidR="00472BC0">
        <w:t xml:space="preserve"> </w:t>
      </w:r>
      <w:r w:rsidR="00472BC0" w:rsidRPr="00472BC0">
        <w:t>3</w:t>
      </w:r>
      <w:r w:rsidR="008C1B5C" w:rsidRPr="008C1B5C">
        <w:t xml:space="preserve">€ </w:t>
      </w:r>
      <w:r w:rsidR="00472BC0" w:rsidRPr="00472BC0">
        <w:t>discount on Premium Account</w:t>
      </w:r>
    </w:p>
    <w:p w14:paraId="076847B5" w14:textId="6D8A70B5" w:rsidR="00C21D5A" w:rsidRDefault="00C21D5A" w:rsidP="00505A7E">
      <w:pPr>
        <w:pStyle w:val="BodyText"/>
      </w:pPr>
      <w:r>
        <w:t xml:space="preserve">- </w:t>
      </w:r>
      <w:hyperlink r:id="rId365" w:history="1">
        <w:r w:rsidRPr="0008527B">
          <w:rPr>
            <w:rStyle w:val="Hyperlink"/>
          </w:rPr>
          <w:t>https://directwonen.nl/</w:t>
        </w:r>
      </w:hyperlink>
    </w:p>
    <w:p w14:paraId="1EFCCE32" w14:textId="2D7FD981" w:rsidR="00505A7E" w:rsidRDefault="00C21D5A" w:rsidP="00505A7E">
      <w:pPr>
        <w:pStyle w:val="BodyText"/>
      </w:pPr>
      <w:r>
        <w:t xml:space="preserve">- </w:t>
      </w:r>
      <w:hyperlink r:id="rId366" w:history="1">
        <w:r w:rsidRPr="0008527B">
          <w:rPr>
            <w:rStyle w:val="Hyperlink"/>
          </w:rPr>
          <w:t>https://www.rooming.nl/</w:t>
        </w:r>
      </w:hyperlink>
    </w:p>
    <w:p w14:paraId="367FC9A0" w14:textId="77777777" w:rsidR="00200958" w:rsidRDefault="00200958" w:rsidP="00505A7E">
      <w:pPr>
        <w:pStyle w:val="BodyText"/>
      </w:pPr>
    </w:p>
    <w:p w14:paraId="637F1965" w14:textId="46AB58F0" w:rsidR="00505A7E" w:rsidRPr="00505A7E" w:rsidRDefault="00505A7E" w:rsidP="00505A7E">
      <w:pPr>
        <w:pStyle w:val="BodyText"/>
      </w:pPr>
      <w:r w:rsidRPr="00505A7E">
        <w:t xml:space="preserve">FB groups: </w:t>
      </w:r>
    </w:p>
    <w:p w14:paraId="1DFE319A" w14:textId="0635A7A4" w:rsidR="00505A7E" w:rsidRDefault="00727501" w:rsidP="00505A7E">
      <w:pPr>
        <w:pStyle w:val="BodyText"/>
      </w:pPr>
      <w:r>
        <w:t xml:space="preserve">- </w:t>
      </w:r>
      <w:hyperlink r:id="rId367" w:history="1">
        <w:r w:rsidRPr="0008527B">
          <w:rPr>
            <w:rStyle w:val="Hyperlink"/>
          </w:rPr>
          <w:t>https://www.facebook.com/groups/396367587188451</w:t>
        </w:r>
      </w:hyperlink>
    </w:p>
    <w:p w14:paraId="3BC1A8BA" w14:textId="6E34AC0D" w:rsidR="00505A7E" w:rsidRDefault="00727501" w:rsidP="00505A7E">
      <w:pPr>
        <w:pStyle w:val="BodyText"/>
        <w:rPr>
          <w:rStyle w:val="Hyperlink"/>
        </w:rPr>
      </w:pPr>
      <w:r>
        <w:lastRenderedPageBreak/>
        <w:t xml:space="preserve">- </w:t>
      </w:r>
      <w:hyperlink r:id="rId368" w:history="1">
        <w:r w:rsidRPr="0008527B">
          <w:rPr>
            <w:rStyle w:val="Hyperlink"/>
          </w:rPr>
          <w:t>https://www.facebook.com/groups/484600675031215</w:t>
        </w:r>
      </w:hyperlink>
    </w:p>
    <w:p w14:paraId="1FB668A9" w14:textId="77777777" w:rsidR="00505A7E" w:rsidRPr="00505A7E" w:rsidRDefault="00505A7E" w:rsidP="00505A7E">
      <w:pPr>
        <w:pStyle w:val="BodyText"/>
      </w:pPr>
    </w:p>
    <w:p w14:paraId="33D9EBDE" w14:textId="47C26014" w:rsidR="00505A7E" w:rsidRPr="00505A7E" w:rsidRDefault="00505A7E" w:rsidP="00505A7E">
      <w:pPr>
        <w:pStyle w:val="BodyText"/>
      </w:pPr>
      <w:r w:rsidRPr="00505A7E">
        <w:t>Acco</w:t>
      </w:r>
      <w:r w:rsidR="006E0364">
        <w:t>m</w:t>
      </w:r>
      <w:r w:rsidRPr="00505A7E">
        <w:t>modation agencies:</w:t>
      </w:r>
    </w:p>
    <w:p w14:paraId="4690DFD1" w14:textId="4FDBDCF8" w:rsidR="008A49B5" w:rsidRDefault="008A49B5" w:rsidP="00505A7E">
      <w:pPr>
        <w:pStyle w:val="BodyText"/>
      </w:pPr>
      <w:r>
        <w:t xml:space="preserve">- </w:t>
      </w:r>
      <w:hyperlink r:id="rId369" w:history="1">
        <w:r w:rsidRPr="0008527B">
          <w:rPr>
            <w:rStyle w:val="Hyperlink"/>
          </w:rPr>
          <w:t>https://holland2stay.com/</w:t>
        </w:r>
      </w:hyperlink>
    </w:p>
    <w:p w14:paraId="789F5345" w14:textId="77777777" w:rsidR="009B530E" w:rsidRDefault="009B530E" w:rsidP="009B530E">
      <w:pPr>
        <w:pStyle w:val="BodyText"/>
      </w:pPr>
      <w:r>
        <w:t xml:space="preserve">- </w:t>
      </w:r>
      <w:hyperlink r:id="rId370" w:history="1">
        <w:r w:rsidRPr="008709D0">
          <w:rPr>
            <w:rStyle w:val="Hyperlink"/>
          </w:rPr>
          <w:t>https://www.vesteda.com/nl</w:t>
        </w:r>
      </w:hyperlink>
    </w:p>
    <w:p w14:paraId="5E389D74" w14:textId="77777777" w:rsidR="0084368B" w:rsidRDefault="0084368B" w:rsidP="0084368B">
      <w:pPr>
        <w:pStyle w:val="BodyText"/>
      </w:pPr>
      <w:r>
        <w:t xml:space="preserve">- </w:t>
      </w:r>
      <w:hyperlink r:id="rId371" w:history="1">
        <w:r w:rsidRPr="008709D0">
          <w:rPr>
            <w:rStyle w:val="Hyperlink"/>
          </w:rPr>
          <w:t>https://www.expatriates.com/</w:t>
        </w:r>
      </w:hyperlink>
    </w:p>
    <w:p w14:paraId="2909FD55" w14:textId="09A023F5" w:rsidR="008A49B5" w:rsidRDefault="008A49B5" w:rsidP="00505A7E">
      <w:pPr>
        <w:pStyle w:val="BodyText"/>
      </w:pPr>
      <w:r>
        <w:t>-</w:t>
      </w:r>
      <w:r w:rsidR="00505A7E" w:rsidRPr="00505A7E">
        <w:t xml:space="preserve"> </w:t>
      </w:r>
      <w:hyperlink r:id="rId372" w:history="1">
        <w:r w:rsidRPr="0008527B">
          <w:rPr>
            <w:rStyle w:val="Hyperlink"/>
          </w:rPr>
          <w:t>https://</w:t>
        </w:r>
        <w:r w:rsidRPr="006C1999">
          <w:rPr>
            <w:rStyle w:val="Hyperlink"/>
          </w:rPr>
          <w:t>www</w:t>
        </w:r>
        <w:r w:rsidRPr="0008527B">
          <w:rPr>
            <w:rStyle w:val="Hyperlink"/>
          </w:rPr>
          <w:t>.cshousing.nl/</w:t>
        </w:r>
      </w:hyperlink>
    </w:p>
    <w:p w14:paraId="24A52E01" w14:textId="2A145760" w:rsidR="008A49B5" w:rsidRDefault="008A49B5" w:rsidP="00505A7E">
      <w:pPr>
        <w:pStyle w:val="BodyText"/>
      </w:pPr>
      <w:r>
        <w:t xml:space="preserve">- </w:t>
      </w:r>
      <w:hyperlink r:id="rId373" w:history="1">
        <w:r w:rsidRPr="0008527B">
          <w:rPr>
            <w:rStyle w:val="Hyperlink"/>
          </w:rPr>
          <w:t>https://expatrentals.com/</w:t>
        </w:r>
      </w:hyperlink>
    </w:p>
    <w:p w14:paraId="21701C18" w14:textId="4B68E08D" w:rsidR="008A49B5" w:rsidRDefault="008A49B5" w:rsidP="00505A7E">
      <w:pPr>
        <w:pStyle w:val="BodyText"/>
      </w:pPr>
      <w:r>
        <w:t xml:space="preserve">- </w:t>
      </w:r>
      <w:hyperlink r:id="rId374" w:history="1">
        <w:r w:rsidRPr="0008527B">
          <w:rPr>
            <w:rStyle w:val="Hyperlink"/>
          </w:rPr>
          <w:t>https://expathousingnetwork.nl/</w:t>
        </w:r>
      </w:hyperlink>
    </w:p>
    <w:p w14:paraId="7CA6056E" w14:textId="70B7341E" w:rsidR="008A49B5" w:rsidRDefault="008A49B5" w:rsidP="00505A7E">
      <w:pPr>
        <w:pStyle w:val="BodyText"/>
      </w:pPr>
      <w:r>
        <w:t>-</w:t>
      </w:r>
      <w:r w:rsidR="00505A7E" w:rsidRPr="00505A7E">
        <w:t xml:space="preserve"> </w:t>
      </w:r>
      <w:hyperlink r:id="rId375" w:history="1">
        <w:r w:rsidRPr="0008527B">
          <w:rPr>
            <w:rStyle w:val="Hyperlink"/>
          </w:rPr>
          <w:t>https://www.hollandhomemanagement.nl/</w:t>
        </w:r>
      </w:hyperlink>
    </w:p>
    <w:p w14:paraId="0B3CB375" w14:textId="75C10AF8" w:rsidR="008A49B5" w:rsidRDefault="008A49B5" w:rsidP="00505A7E">
      <w:pPr>
        <w:pStyle w:val="BodyText"/>
      </w:pPr>
      <w:r>
        <w:t xml:space="preserve">- </w:t>
      </w:r>
      <w:hyperlink r:id="rId376" w:history="1">
        <w:r w:rsidRPr="0008527B">
          <w:rPr>
            <w:rStyle w:val="Hyperlink"/>
          </w:rPr>
          <w:t>https://www.hometorent.nl/</w:t>
        </w:r>
      </w:hyperlink>
    </w:p>
    <w:p w14:paraId="4E7E0853" w14:textId="68967C24" w:rsidR="008A49B5" w:rsidRDefault="008A49B5" w:rsidP="00505A7E">
      <w:pPr>
        <w:pStyle w:val="BodyText"/>
      </w:pPr>
      <w:r>
        <w:t>-</w:t>
      </w:r>
      <w:r w:rsidR="00505A7E" w:rsidRPr="00505A7E">
        <w:t xml:space="preserve"> </w:t>
      </w:r>
      <w:hyperlink r:id="rId377" w:history="1">
        <w:r w:rsidRPr="0008527B">
          <w:rPr>
            <w:rStyle w:val="Hyperlink"/>
          </w:rPr>
          <w:t>https://www.homerent.nl/</w:t>
        </w:r>
      </w:hyperlink>
    </w:p>
    <w:p w14:paraId="5E5CD69B" w14:textId="2911D55E" w:rsidR="008A49B5" w:rsidRDefault="008A49B5" w:rsidP="00505A7E">
      <w:pPr>
        <w:pStyle w:val="BodyText"/>
      </w:pPr>
      <w:r>
        <w:t xml:space="preserve">- </w:t>
      </w:r>
      <w:hyperlink r:id="rId378" w:history="1">
        <w:r w:rsidRPr="0008527B">
          <w:rPr>
            <w:rStyle w:val="Hyperlink"/>
          </w:rPr>
          <w:t>https://</w:t>
        </w:r>
        <w:r w:rsidRPr="00B44E12">
          <w:rPr>
            <w:rStyle w:val="Hyperlink"/>
          </w:rPr>
          <w:t>www</w:t>
        </w:r>
        <w:r w:rsidRPr="0008527B">
          <w:rPr>
            <w:rStyle w:val="Hyperlink"/>
          </w:rPr>
          <w:t>.listings.nl/</w:t>
        </w:r>
      </w:hyperlink>
    </w:p>
    <w:p w14:paraId="30DD67A0" w14:textId="715A36F1" w:rsidR="008A49B5" w:rsidRDefault="008A49B5" w:rsidP="00505A7E">
      <w:pPr>
        <w:pStyle w:val="BodyText"/>
      </w:pPr>
      <w:r>
        <w:t xml:space="preserve">- </w:t>
      </w:r>
      <w:hyperlink r:id="rId379" w:history="1">
        <w:r w:rsidRPr="0008527B">
          <w:rPr>
            <w:rStyle w:val="Hyperlink"/>
          </w:rPr>
          <w:t>https://www.nieuwamsterdamshuys.nl/en/</w:t>
        </w:r>
      </w:hyperlink>
    </w:p>
    <w:p w14:paraId="14C2E0A0" w14:textId="1C146C44" w:rsidR="008A49B5" w:rsidRDefault="008A49B5" w:rsidP="00505A7E">
      <w:pPr>
        <w:pStyle w:val="BodyText"/>
      </w:pPr>
      <w:r>
        <w:t xml:space="preserve">- </w:t>
      </w:r>
      <w:hyperlink r:id="rId380" w:history="1">
        <w:r w:rsidRPr="0008527B">
          <w:rPr>
            <w:rStyle w:val="Hyperlink"/>
          </w:rPr>
          <w:t>https://www.corporatehousingsolutions.nl/nl/</w:t>
        </w:r>
      </w:hyperlink>
    </w:p>
    <w:p w14:paraId="4A3A80A2" w14:textId="102F1516" w:rsidR="00505A7E" w:rsidRDefault="008A49B5" w:rsidP="00505A7E">
      <w:pPr>
        <w:pStyle w:val="BodyText"/>
        <w:rPr>
          <w:rStyle w:val="Hyperlink"/>
        </w:rPr>
      </w:pPr>
      <w:r>
        <w:t xml:space="preserve">- </w:t>
      </w:r>
      <w:hyperlink r:id="rId381" w:history="1">
        <w:r w:rsidR="0069550E" w:rsidRPr="0008527B">
          <w:rPr>
            <w:rStyle w:val="Hyperlink"/>
          </w:rPr>
          <w:t>https://www.rotsvast.nl/</w:t>
        </w:r>
      </w:hyperlink>
    </w:p>
    <w:p w14:paraId="28E60EB6" w14:textId="2569B776" w:rsidR="0080227A" w:rsidRDefault="0080227A" w:rsidP="00505A7E">
      <w:pPr>
        <w:pStyle w:val="BodyText"/>
        <w:rPr>
          <w:rStyle w:val="Hyperlink"/>
        </w:rPr>
      </w:pPr>
      <w:r w:rsidRPr="0080227A">
        <w:t xml:space="preserve">- </w:t>
      </w:r>
      <w:hyperlink r:id="rId382" w:history="1">
        <w:r w:rsidR="00842DA5" w:rsidRPr="00DA4706">
          <w:rPr>
            <w:rStyle w:val="Hyperlink"/>
          </w:rPr>
          <w:t>https://ikwilhuren.nu/</w:t>
        </w:r>
      </w:hyperlink>
    </w:p>
    <w:p w14:paraId="630F9594" w14:textId="523502F2" w:rsidR="00842DA5" w:rsidRDefault="007672A7" w:rsidP="00505A7E">
      <w:pPr>
        <w:pStyle w:val="BodyText"/>
        <w:rPr>
          <w:rStyle w:val="Hyperlink"/>
        </w:rPr>
      </w:pPr>
      <w:r w:rsidRPr="007672A7">
        <w:t xml:space="preserve">- </w:t>
      </w:r>
      <w:r w:rsidR="00842DA5" w:rsidRPr="00842DA5">
        <w:rPr>
          <w:rStyle w:val="Hyperlink"/>
        </w:rPr>
        <w:t>https://verweyvastgoed.nl/</w:t>
      </w:r>
    </w:p>
    <w:p w14:paraId="6F3F1FB4" w14:textId="77777777" w:rsidR="001D70BD" w:rsidRDefault="001D70BD" w:rsidP="00620802">
      <w:pPr>
        <w:pStyle w:val="BodyText"/>
      </w:pPr>
    </w:p>
    <w:p w14:paraId="6CEA3EAC" w14:textId="6FAA638D" w:rsidR="00F84EE6" w:rsidRDefault="00E60C04" w:rsidP="00620802">
      <w:pPr>
        <w:pStyle w:val="BodyText"/>
      </w:pPr>
      <w:r>
        <w:t>T</w:t>
      </w:r>
      <w:r w:rsidR="00620802" w:rsidRPr="00505A7E">
        <w:t>elegram bot</w:t>
      </w:r>
      <w:r w:rsidR="00F84EE6">
        <w:t>s:</w:t>
      </w:r>
    </w:p>
    <w:p w14:paraId="6EF43CE3" w14:textId="18949B0A" w:rsidR="006C1999" w:rsidRDefault="00F84EE6" w:rsidP="00620802">
      <w:pPr>
        <w:pStyle w:val="BodyText"/>
      </w:pPr>
      <w:r>
        <w:t xml:space="preserve">- </w:t>
      </w:r>
      <w:r w:rsidR="00E60C04">
        <w:t>F</w:t>
      </w:r>
      <w:r w:rsidRPr="00505A7E">
        <w:t xml:space="preserve">ind </w:t>
      </w:r>
      <w:r>
        <w:t>info a</w:t>
      </w:r>
      <w:r w:rsidRPr="00505A7E">
        <w:t>utomat</w:t>
      </w:r>
      <w:r>
        <w:t>ically</w:t>
      </w:r>
      <w:r w:rsidR="00E60C04">
        <w:t>:</w:t>
      </w:r>
      <w:r w:rsidR="0040066A">
        <w:t xml:space="preserve"> </w:t>
      </w:r>
      <w:r w:rsidR="0040066A" w:rsidRPr="006C1999">
        <w:rPr>
          <w:color w:val="1A9CB0"/>
          <w:u w:val="single"/>
        </w:rPr>
        <w:t>@amsterent_bot</w:t>
      </w:r>
    </w:p>
    <w:p w14:paraId="147116A3" w14:textId="5F095AC0" w:rsidR="00F84EE6" w:rsidRPr="00B44E12" w:rsidRDefault="00F84EE6" w:rsidP="00620802">
      <w:pPr>
        <w:pStyle w:val="BodyText"/>
      </w:pPr>
      <w:r w:rsidRPr="00B44E12">
        <w:t xml:space="preserve">- </w:t>
      </w:r>
      <w:r w:rsidR="00E60C04">
        <w:t>F</w:t>
      </w:r>
      <w:r>
        <w:t>ind</w:t>
      </w:r>
      <w:r w:rsidRPr="00B44E12">
        <w:t xml:space="preserve"> </w:t>
      </w:r>
      <w:r>
        <w:t xml:space="preserve">accommodation </w:t>
      </w:r>
      <w:r w:rsidR="00B44E12" w:rsidRPr="00B44E12">
        <w:t>countrywide</w:t>
      </w:r>
      <w:r w:rsidR="00E60C04">
        <w:t xml:space="preserve">: </w:t>
      </w:r>
      <w:r w:rsidRPr="00B44E12">
        <w:rPr>
          <w:color w:val="1A9CB0"/>
          <w:u w:val="single"/>
        </w:rPr>
        <w:t>@accommomate_bot</w:t>
      </w:r>
    </w:p>
    <w:p w14:paraId="6AAB68CC" w14:textId="77777777" w:rsidR="00D9489D" w:rsidRPr="00B44E12" w:rsidRDefault="00D9489D" w:rsidP="00505A7E">
      <w:pPr>
        <w:pStyle w:val="BodyText"/>
      </w:pPr>
    </w:p>
    <w:p w14:paraId="0371C67E" w14:textId="765D2B69" w:rsidR="00A50F6E" w:rsidRDefault="00A50F6E" w:rsidP="00A50F6E">
      <w:pPr>
        <w:pStyle w:val="BodyText"/>
      </w:pPr>
      <w:r w:rsidRPr="00A50F6E">
        <w:rPr>
          <w:b/>
          <w:bCs/>
        </w:rPr>
        <w:t>Note:</w:t>
      </w:r>
      <w:r>
        <w:t xml:space="preserve"> </w:t>
      </w:r>
      <w:r w:rsidR="00783387">
        <w:t xml:space="preserve">EPAM allows </w:t>
      </w:r>
      <w:r w:rsidRPr="00A50F6E">
        <w:t>provid</w:t>
      </w:r>
      <w:r w:rsidR="00783387">
        <w:t>ing</w:t>
      </w:r>
      <w:r w:rsidRPr="00A50F6E">
        <w:t xml:space="preserve"> </w:t>
      </w:r>
      <w:r w:rsidR="009407FD">
        <w:t xml:space="preserve">work </w:t>
      </w:r>
      <w:r w:rsidRPr="00A50F6E">
        <w:t>contract to agency/landlord.</w:t>
      </w:r>
      <w:r w:rsidR="00B51471">
        <w:t xml:space="preserve"> </w:t>
      </w:r>
      <w:r w:rsidR="00A75D30">
        <w:t>For e</w:t>
      </w:r>
      <w:r w:rsidRPr="00A50F6E">
        <w:t xml:space="preserve">mployment statement, </w:t>
      </w:r>
      <w:r w:rsidR="0053657D">
        <w:t xml:space="preserve">see </w:t>
      </w:r>
      <w:hyperlink r:id="rId383" w:history="1">
        <w:r w:rsidR="004A1F41" w:rsidRPr="002F37BF">
          <w:rPr>
            <w:rStyle w:val="Hyperlink"/>
          </w:rPr>
          <w:t>https://info.epam.com/policy/netherlands/all-cities/contractual-policies-and-procedures/policies--procedures/Employment_statement_providing.html</w:t>
        </w:r>
      </w:hyperlink>
    </w:p>
    <w:p w14:paraId="08C27E5F" w14:textId="77777777" w:rsidR="00A50F6E" w:rsidRDefault="00A50F6E" w:rsidP="00505A7E">
      <w:pPr>
        <w:pStyle w:val="BodyText"/>
        <w:rPr>
          <w:b/>
          <w:bCs/>
        </w:rPr>
      </w:pPr>
    </w:p>
    <w:p w14:paraId="29AE0056" w14:textId="6276771D" w:rsidR="00E150A4" w:rsidRDefault="0016143B" w:rsidP="00505A7E">
      <w:pPr>
        <w:pStyle w:val="BodyText"/>
      </w:pPr>
      <w:r w:rsidRPr="0016143B">
        <w:rPr>
          <w:b/>
          <w:bCs/>
        </w:rPr>
        <w:t>Note:</w:t>
      </w:r>
      <w:r>
        <w:t xml:space="preserve"> </w:t>
      </w:r>
      <w:r w:rsidR="00BE3705">
        <w:t>L</w:t>
      </w:r>
      <w:r w:rsidR="00505A7E" w:rsidRPr="00505A7E">
        <w:t>ot</w:t>
      </w:r>
      <w:r w:rsidR="00A75D30">
        <w:t>s</w:t>
      </w:r>
      <w:r w:rsidR="00505A7E" w:rsidRPr="00505A7E">
        <w:t xml:space="preserve"> of scam</w:t>
      </w:r>
      <w:r w:rsidR="004C69C6">
        <w:t>m</w:t>
      </w:r>
      <w:r w:rsidR="00505A7E" w:rsidRPr="00505A7E">
        <w:t xml:space="preserve">ers. </w:t>
      </w:r>
      <w:r w:rsidR="007D3DA0">
        <w:t xml:space="preserve">Not to be </w:t>
      </w:r>
      <w:r w:rsidR="007D3DA0" w:rsidRPr="00505A7E">
        <w:t>fooled</w:t>
      </w:r>
      <w:r w:rsidR="007D3DA0">
        <w:t xml:space="preserve">, </w:t>
      </w:r>
      <w:r w:rsidR="00F66B19">
        <w:t>d</w:t>
      </w:r>
      <w:r w:rsidR="00505A7E" w:rsidRPr="00505A7E">
        <w:t>o</w:t>
      </w:r>
      <w:r w:rsidR="00A75D30">
        <w:t xml:space="preserve">n’t </w:t>
      </w:r>
      <w:r w:rsidR="00505A7E" w:rsidRPr="00505A7E">
        <w:t>pay without offline view</w:t>
      </w:r>
      <w:r w:rsidR="007D3DA0">
        <w:t>ing</w:t>
      </w:r>
    </w:p>
    <w:p w14:paraId="11B433B3" w14:textId="77777777" w:rsidR="007E1A9C" w:rsidRDefault="007E1A9C" w:rsidP="00505A7E">
      <w:pPr>
        <w:pStyle w:val="BodyText"/>
      </w:pPr>
    </w:p>
    <w:p w14:paraId="1B3079D2" w14:textId="718E87FC" w:rsidR="00FA24A0" w:rsidRPr="003F6AE3" w:rsidRDefault="007E1A9C" w:rsidP="00505A7E">
      <w:pPr>
        <w:pStyle w:val="BodyText"/>
        <w:rPr>
          <w:color w:val="1A9CB0"/>
          <w:u w:val="single"/>
          <w:lang w:val="en-GB"/>
        </w:rPr>
      </w:pPr>
      <w:r w:rsidRPr="007D56E2">
        <w:rPr>
          <w:lang w:val="en-GB"/>
        </w:rPr>
        <w:t>Affordable housing permit (</w:t>
      </w:r>
      <w:proofErr w:type="spellStart"/>
      <w:r w:rsidRPr="007D56E2">
        <w:rPr>
          <w:lang w:val="en-GB"/>
        </w:rPr>
        <w:t>huisvestingsvergunning</w:t>
      </w:r>
      <w:proofErr w:type="spellEnd"/>
      <w:r w:rsidRPr="007D56E2">
        <w:rPr>
          <w:lang w:val="en-GB"/>
        </w:rPr>
        <w:t xml:space="preserve">) allows you to live in inexpensive rental property. </w:t>
      </w:r>
      <w:r w:rsidR="00A64069">
        <w:rPr>
          <w:lang w:val="en-GB"/>
        </w:rPr>
        <w:t>M</w:t>
      </w:r>
      <w:r w:rsidRPr="007D56E2">
        <w:rPr>
          <w:lang w:val="en-GB"/>
        </w:rPr>
        <w:t xml:space="preserve">unicipality </w:t>
      </w:r>
      <w:r w:rsidR="00A64069">
        <w:rPr>
          <w:lang w:val="en-GB"/>
        </w:rPr>
        <w:t>en</w:t>
      </w:r>
      <w:r w:rsidRPr="007D56E2">
        <w:rPr>
          <w:lang w:val="en-GB"/>
        </w:rPr>
        <w:t>sure</w:t>
      </w:r>
      <w:r w:rsidR="00A64069">
        <w:rPr>
          <w:lang w:val="en-GB"/>
        </w:rPr>
        <w:t>s</w:t>
      </w:r>
      <w:r w:rsidRPr="007D56E2">
        <w:rPr>
          <w:lang w:val="en-GB"/>
        </w:rPr>
        <w:t xml:space="preserve"> </w:t>
      </w:r>
      <w:r>
        <w:rPr>
          <w:lang w:val="en-GB"/>
        </w:rPr>
        <w:t>only</w:t>
      </w:r>
      <w:r w:rsidRPr="007D56E2">
        <w:rPr>
          <w:lang w:val="en-GB"/>
        </w:rPr>
        <w:t xml:space="preserve"> people who earn lower income </w:t>
      </w:r>
      <w:r>
        <w:rPr>
          <w:lang w:val="en-GB"/>
        </w:rPr>
        <w:t xml:space="preserve">rent </w:t>
      </w:r>
      <w:r w:rsidR="00A64069">
        <w:rPr>
          <w:lang w:val="en-GB"/>
        </w:rPr>
        <w:t>it</w:t>
      </w:r>
      <w:r w:rsidRPr="007D56E2">
        <w:rPr>
          <w:lang w:val="en-GB"/>
        </w:rPr>
        <w:t>.</w:t>
      </w:r>
      <w:r>
        <w:rPr>
          <w:lang w:val="en-GB"/>
        </w:rPr>
        <w:t xml:space="preserve"> For details,</w:t>
      </w:r>
      <w:r w:rsidR="003F6AE3">
        <w:rPr>
          <w:lang w:val="en-GB"/>
        </w:rPr>
        <w:t xml:space="preserve"> </w:t>
      </w:r>
      <w:hyperlink r:id="rId384" w:history="1">
        <w:r w:rsidRPr="00F57306">
          <w:rPr>
            <w:rStyle w:val="Hyperlink"/>
            <w:lang w:val="en-GB"/>
          </w:rPr>
          <w:t>https://www.denhaag.nl/en/permits-and-exemptions/residential-permits/affordable-housing-permit.htm</w:t>
        </w:r>
      </w:hyperlink>
    </w:p>
    <w:p w14:paraId="7554DD74" w14:textId="7CDDD68D" w:rsidR="00E150A4" w:rsidRDefault="00483ED5" w:rsidP="0081735C">
      <w:pPr>
        <w:pStyle w:val="Heading2"/>
        <w:pageBreakBefore/>
      </w:pPr>
      <w:bookmarkStart w:id="73" w:name="_Toc175581872"/>
      <w:r w:rsidRPr="00483ED5">
        <w:lastRenderedPageBreak/>
        <w:t>Buying</w:t>
      </w:r>
      <w:bookmarkEnd w:id="73"/>
    </w:p>
    <w:p w14:paraId="53C2A1DA" w14:textId="618A9170" w:rsidR="00077431" w:rsidRDefault="000E05F2" w:rsidP="00077431">
      <w:pPr>
        <w:pStyle w:val="BodyText"/>
      </w:pPr>
      <w:r>
        <w:t xml:space="preserve">To buy </w:t>
      </w:r>
      <w:r w:rsidR="00142481">
        <w:t xml:space="preserve">accommodation, </w:t>
      </w:r>
      <w:r w:rsidR="009C3974">
        <w:t>y</w:t>
      </w:r>
      <w:r w:rsidR="00077431">
        <w:t xml:space="preserve">ou </w:t>
      </w:r>
      <w:r w:rsidR="00D5390C">
        <w:t xml:space="preserve">may </w:t>
      </w:r>
      <w:r w:rsidR="00077431">
        <w:t xml:space="preserve">need to </w:t>
      </w:r>
      <w:r w:rsidR="00392053">
        <w:t xml:space="preserve">consult </w:t>
      </w:r>
      <w:r w:rsidR="0033010E">
        <w:t xml:space="preserve">a </w:t>
      </w:r>
      <w:r w:rsidR="00077431">
        <w:t xml:space="preserve">financial advisor, </w:t>
      </w:r>
      <w:r w:rsidR="00BF33AE">
        <w:t xml:space="preserve">a </w:t>
      </w:r>
      <w:r w:rsidR="009C4AFC">
        <w:t>real estate agent (</w:t>
      </w:r>
      <w:r w:rsidR="00077431">
        <w:t>broker</w:t>
      </w:r>
      <w:r w:rsidR="009C4AFC">
        <w:t>)</w:t>
      </w:r>
      <w:r w:rsidR="00077431">
        <w:t xml:space="preserve">, </w:t>
      </w:r>
      <w:r w:rsidR="00BF33AE">
        <w:t xml:space="preserve">an </w:t>
      </w:r>
      <w:r w:rsidR="00077431">
        <w:t>inspector, and other specialists</w:t>
      </w:r>
      <w:r w:rsidR="0033010E">
        <w:t xml:space="preserve"> </w:t>
      </w:r>
      <w:r w:rsidR="000A7322">
        <w:t xml:space="preserve">mentioned </w:t>
      </w:r>
      <w:r w:rsidR="002E159D">
        <w:t xml:space="preserve">in the </w:t>
      </w:r>
      <w:r w:rsidR="001570BA">
        <w:t>t</w:t>
      </w:r>
      <w:r w:rsidR="002E159D">
        <w:t xml:space="preserve">opics of the </w:t>
      </w:r>
      <w:proofErr w:type="spellStart"/>
      <w:r w:rsidR="002E159D" w:rsidRPr="002E159D">
        <w:rPr>
          <w:b/>
          <w:bCs/>
        </w:rPr>
        <w:t>HouseRoom</w:t>
      </w:r>
      <w:proofErr w:type="spellEnd"/>
      <w:r w:rsidR="002E159D">
        <w:t xml:space="preserve"> section</w:t>
      </w:r>
      <w:r w:rsidR="00142481">
        <w:t>.</w:t>
      </w:r>
    </w:p>
    <w:p w14:paraId="1295C9DC" w14:textId="77777777" w:rsidR="00CD282B" w:rsidRDefault="00CD282B" w:rsidP="00CD282B">
      <w:pPr>
        <w:pStyle w:val="BodyText"/>
      </w:pPr>
    </w:p>
    <w:p w14:paraId="50CDC90D" w14:textId="1AFD1C47" w:rsidR="00CD282B" w:rsidRDefault="00CD282B" w:rsidP="00CD282B">
      <w:pPr>
        <w:pStyle w:val="BodyText"/>
      </w:pPr>
      <w:r>
        <w:t>For info on buying accommodation, see</w:t>
      </w:r>
      <w:r w:rsidR="009B29E7">
        <w:t xml:space="preserve"> </w:t>
      </w:r>
      <w:hyperlink r:id="rId385" w:history="1">
        <w:r w:rsidRPr="0008527B">
          <w:rPr>
            <w:rStyle w:val="Hyperlink"/>
          </w:rPr>
          <w:t>https://rabotaem.nl/housing/pokupka-nedvizhimosti-v-niderlandah-chast-i/</w:t>
        </w:r>
      </w:hyperlink>
    </w:p>
    <w:p w14:paraId="1B78A5F6" w14:textId="5F582EE8" w:rsidR="00B57A1A" w:rsidRDefault="00B57A1A" w:rsidP="00B57A1A">
      <w:pPr>
        <w:pStyle w:val="BodyText"/>
      </w:pPr>
      <w:r>
        <w:t xml:space="preserve">For details on the buying process, see </w:t>
      </w:r>
      <w:proofErr w:type="spellStart"/>
      <w:r w:rsidRPr="008326C3">
        <w:rPr>
          <w:b/>
          <w:bCs/>
        </w:rPr>
        <w:t>HouseRoom</w:t>
      </w:r>
      <w:proofErr w:type="spellEnd"/>
      <w:r w:rsidRPr="008326C3">
        <w:rPr>
          <w:b/>
          <w:bCs/>
        </w:rPr>
        <w:t xml:space="preserve"> </w:t>
      </w:r>
      <w:r>
        <w:t xml:space="preserve">&gt; </w:t>
      </w:r>
      <w:r w:rsidRPr="008326C3">
        <w:rPr>
          <w:b/>
          <w:bCs/>
        </w:rPr>
        <w:t>Process</w:t>
      </w:r>
      <w:r>
        <w:t>.</w:t>
      </w:r>
    </w:p>
    <w:p w14:paraId="693496C7" w14:textId="77777777" w:rsidR="00BC28ED" w:rsidRPr="00CD282B" w:rsidRDefault="00BC28ED" w:rsidP="00077431">
      <w:pPr>
        <w:pStyle w:val="BodyText"/>
        <w:rPr>
          <w:b/>
          <w:bCs/>
        </w:rPr>
      </w:pPr>
    </w:p>
    <w:p w14:paraId="6CC80D92" w14:textId="68FA855F" w:rsidR="00077431" w:rsidRDefault="008D2712" w:rsidP="008D2712">
      <w:pPr>
        <w:pStyle w:val="BodyText"/>
      </w:pPr>
      <w:r>
        <w:rPr>
          <w:shd w:val="clear" w:color="auto" w:fill="FFFFFF"/>
        </w:rPr>
        <w:t xml:space="preserve">To find </w:t>
      </w:r>
      <w:r w:rsidR="00DE3041">
        <w:rPr>
          <w:shd w:val="clear" w:color="auto" w:fill="FFFFFF"/>
        </w:rPr>
        <w:t>a house</w:t>
      </w:r>
      <w:r>
        <w:rPr>
          <w:shd w:val="clear" w:color="auto" w:fill="FFFFFF"/>
        </w:rPr>
        <w:t>, go to:</w:t>
      </w:r>
    </w:p>
    <w:p w14:paraId="51BD9106" w14:textId="4CFE5F2C" w:rsidR="00077431" w:rsidRDefault="00290E76" w:rsidP="00077431">
      <w:pPr>
        <w:pStyle w:val="BodyText"/>
      </w:pPr>
      <w:r>
        <w:t xml:space="preserve">- </w:t>
      </w:r>
      <w:hyperlink r:id="rId386" w:history="1">
        <w:r w:rsidRPr="0008527B">
          <w:rPr>
            <w:rStyle w:val="Hyperlink"/>
          </w:rPr>
          <w:t>https://www.funda.nl/</w:t>
        </w:r>
      </w:hyperlink>
    </w:p>
    <w:p w14:paraId="381DC9E3" w14:textId="76880A28" w:rsidR="00290E76" w:rsidRDefault="00290E76" w:rsidP="00077431">
      <w:pPr>
        <w:pStyle w:val="BodyText"/>
      </w:pPr>
      <w:r>
        <w:t xml:space="preserve">- </w:t>
      </w:r>
      <w:hyperlink r:id="rId387" w:history="1">
        <w:r w:rsidRPr="0008527B">
          <w:rPr>
            <w:rStyle w:val="Hyperlink"/>
          </w:rPr>
          <w:t>https://www.pararius.nl/</w:t>
        </w:r>
      </w:hyperlink>
    </w:p>
    <w:p w14:paraId="4CFF8D00" w14:textId="3CD0A352" w:rsidR="00077431" w:rsidRDefault="00290E76" w:rsidP="00077431">
      <w:pPr>
        <w:pStyle w:val="BodyText"/>
      </w:pPr>
      <w:r>
        <w:t xml:space="preserve">- </w:t>
      </w:r>
      <w:hyperlink r:id="rId388" w:history="1">
        <w:r w:rsidRPr="0008527B">
          <w:rPr>
            <w:rStyle w:val="Hyperlink"/>
          </w:rPr>
          <w:t>https://www.jaap.nl/</w:t>
        </w:r>
      </w:hyperlink>
    </w:p>
    <w:p w14:paraId="33BD6A58" w14:textId="1785FF31" w:rsidR="00290E76" w:rsidRDefault="00290E76" w:rsidP="00077431">
      <w:pPr>
        <w:pStyle w:val="BodyText"/>
      </w:pPr>
      <w:r>
        <w:t xml:space="preserve">- </w:t>
      </w:r>
      <w:hyperlink r:id="rId389" w:history="1">
        <w:r w:rsidRPr="0008527B">
          <w:rPr>
            <w:rStyle w:val="Hyperlink"/>
          </w:rPr>
          <w:t>https://jumba.nl/</w:t>
        </w:r>
      </w:hyperlink>
    </w:p>
    <w:p w14:paraId="1981E8F8" w14:textId="3C3E33A7" w:rsidR="008D2712" w:rsidRDefault="00827D06" w:rsidP="008D2712">
      <w:pPr>
        <w:pStyle w:val="BodyText"/>
      </w:pPr>
      <w:r>
        <w:t>A</w:t>
      </w:r>
      <w:r w:rsidRPr="00827D06">
        <w:t xml:space="preserve"> lot of talks about housing in Telegram chat</w:t>
      </w:r>
      <w:r w:rsidR="008D2712">
        <w:t xml:space="preserve"> </w:t>
      </w:r>
      <w:r w:rsidR="008D2712" w:rsidRPr="00605F9B">
        <w:rPr>
          <w:color w:val="1A9CB0"/>
          <w:u w:val="single"/>
        </w:rPr>
        <w:t>@RealEstateNL</w:t>
      </w:r>
    </w:p>
    <w:p w14:paraId="2CAC72AC" w14:textId="77777777" w:rsidR="00077431" w:rsidRDefault="00077431" w:rsidP="00077431">
      <w:pPr>
        <w:pStyle w:val="BodyText"/>
      </w:pPr>
    </w:p>
    <w:p w14:paraId="7ED59E2E" w14:textId="4CF0BCAF" w:rsidR="00E16E33" w:rsidRDefault="00E16E33" w:rsidP="00077431">
      <w:pPr>
        <w:pStyle w:val="BodyText"/>
      </w:pPr>
      <w:r>
        <w:t xml:space="preserve">To </w:t>
      </w:r>
      <w:r w:rsidR="00B00EB6" w:rsidRPr="00B00EB6">
        <w:t xml:space="preserve">appraise the </w:t>
      </w:r>
      <w:r w:rsidR="00267D5E">
        <w:t xml:space="preserve">house </w:t>
      </w:r>
      <w:r w:rsidR="00B00EB6">
        <w:t>and the neighboring environment:</w:t>
      </w:r>
    </w:p>
    <w:p w14:paraId="0C18C977" w14:textId="65864BFD" w:rsidR="00C63DA0" w:rsidRDefault="00673441" w:rsidP="00077431">
      <w:pPr>
        <w:pStyle w:val="BodyText"/>
      </w:pPr>
      <w:r>
        <w:t xml:space="preserve">- </w:t>
      </w:r>
      <w:r w:rsidR="00077431">
        <w:t xml:space="preserve">All maps in one place: </w:t>
      </w:r>
      <w:hyperlink r:id="rId390" w:history="1">
        <w:r w:rsidR="00C63DA0" w:rsidRPr="0008527B">
          <w:rPr>
            <w:rStyle w:val="Hyperlink"/>
          </w:rPr>
          <w:t>https://www.atlasleefomgeving.nl/kaarten</w:t>
        </w:r>
      </w:hyperlink>
    </w:p>
    <w:p w14:paraId="79CF2AB6" w14:textId="55A0DB76" w:rsidR="00E229F9" w:rsidRDefault="009A5593" w:rsidP="00E229F9">
      <w:pPr>
        <w:pStyle w:val="BodyText"/>
      </w:pPr>
      <w:r>
        <w:t xml:space="preserve">- </w:t>
      </w:r>
      <w:r w:rsidR="00E229F9">
        <w:t xml:space="preserve">Quality of life map: </w:t>
      </w:r>
      <w:hyperlink r:id="rId391" w:history="1">
        <w:r w:rsidR="00E229F9" w:rsidRPr="0008527B">
          <w:rPr>
            <w:rStyle w:val="Hyperlink"/>
          </w:rPr>
          <w:t>https://leefbaarometer.nl/kaart/</w:t>
        </w:r>
      </w:hyperlink>
    </w:p>
    <w:p w14:paraId="0B3A5099" w14:textId="40023B39" w:rsidR="00955AC9" w:rsidRDefault="00955AC9" w:rsidP="00955AC9">
      <w:pPr>
        <w:pStyle w:val="BodyText"/>
      </w:pPr>
      <w:r>
        <w:t>- List of new buildings</w:t>
      </w:r>
      <w:r w:rsidR="00392684">
        <w:t xml:space="preserve">: </w:t>
      </w:r>
      <w:hyperlink r:id="rId392" w:history="1">
        <w:r w:rsidR="00E41932" w:rsidRPr="00DA4706">
          <w:rPr>
            <w:rStyle w:val="Hyperlink"/>
          </w:rPr>
          <w:t>https://nieuwbouw-nederland.nl/projecten/</w:t>
        </w:r>
      </w:hyperlink>
    </w:p>
    <w:p w14:paraId="4FEA50AC" w14:textId="3644F09E" w:rsidR="00955AC9" w:rsidRDefault="00392684" w:rsidP="00955AC9">
      <w:pPr>
        <w:pStyle w:val="BodyText"/>
      </w:pPr>
      <w:r>
        <w:t xml:space="preserve">- </w:t>
      </w:r>
      <w:r w:rsidR="00955AC9">
        <w:t xml:space="preserve">Map of when houses were built: </w:t>
      </w:r>
      <w:hyperlink r:id="rId393" w:history="1">
        <w:r w:rsidR="001912D7" w:rsidRPr="00DA4706">
          <w:rPr>
            <w:rStyle w:val="Hyperlink"/>
          </w:rPr>
          <w:t>https://parallel.co.uk/netherlands/</w:t>
        </w:r>
      </w:hyperlink>
    </w:p>
    <w:p w14:paraId="1CA11549" w14:textId="5E257B0A" w:rsidR="00C63DA0" w:rsidRDefault="009A5593" w:rsidP="00077431">
      <w:pPr>
        <w:pStyle w:val="BodyText"/>
        <w:rPr>
          <w:rStyle w:val="Hyperlink"/>
        </w:rPr>
      </w:pPr>
      <w:r>
        <w:t xml:space="preserve">- </w:t>
      </w:r>
      <w:r w:rsidR="00077431">
        <w:t>Market</w:t>
      </w:r>
      <w:r w:rsidR="00A02EE7" w:rsidRPr="00A02EE7">
        <w:t xml:space="preserve"> statistics</w:t>
      </w:r>
      <w:r w:rsidR="00077431">
        <w:t xml:space="preserve">: </w:t>
      </w:r>
      <w:hyperlink r:id="rId394" w:history="1">
        <w:r w:rsidR="00C63DA0" w:rsidRPr="0008527B">
          <w:rPr>
            <w:rStyle w:val="Hyperlink"/>
          </w:rPr>
          <w:t>https://www.huizenzoeker.nl/</w:t>
        </w:r>
      </w:hyperlink>
    </w:p>
    <w:p w14:paraId="4B3A822D" w14:textId="28FEEEB4" w:rsidR="007A7A5A" w:rsidRPr="007A7A5A" w:rsidRDefault="007A7A5A" w:rsidP="007A7A5A">
      <w:pPr>
        <w:pStyle w:val="BodyText"/>
        <w:rPr>
          <w:rStyle w:val="Hyperlink"/>
          <w:color w:val="464547"/>
          <w:u w:val="none"/>
        </w:rPr>
      </w:pPr>
      <w:r w:rsidRPr="007A7A5A">
        <w:rPr>
          <w:rStyle w:val="Hyperlink"/>
          <w:color w:val="464547"/>
          <w:u w:val="none"/>
        </w:rPr>
        <w:t>- Cadastral value</w:t>
      </w:r>
      <w:r>
        <w:rPr>
          <w:rStyle w:val="Hyperlink"/>
          <w:color w:val="464547"/>
          <w:u w:val="none"/>
        </w:rPr>
        <w:t xml:space="preserve">: </w:t>
      </w:r>
      <w:hyperlink r:id="rId395" w:history="1">
        <w:r w:rsidRPr="00A01BEB">
          <w:rPr>
            <w:rStyle w:val="Hyperlink"/>
          </w:rPr>
          <w:t>https://www.wozwaardeloket.nl/</w:t>
        </w:r>
      </w:hyperlink>
    </w:p>
    <w:p w14:paraId="189C277C" w14:textId="6BE7D924" w:rsidR="007B0597" w:rsidRDefault="006C5335" w:rsidP="007B0597">
      <w:pPr>
        <w:pStyle w:val="BodyText"/>
      </w:pPr>
      <w:r>
        <w:t xml:space="preserve">- </w:t>
      </w:r>
      <w:r w:rsidR="0098458D">
        <w:t>Comprehensive analytics:</w:t>
      </w:r>
      <w:r w:rsidR="0044033C" w:rsidRPr="0044033C">
        <w:t xml:space="preserve"> </w:t>
      </w:r>
      <w:hyperlink r:id="rId396" w:history="1">
        <w:r w:rsidR="0044033C" w:rsidRPr="0008527B">
          <w:rPr>
            <w:rStyle w:val="Hyperlink"/>
          </w:rPr>
          <w:t>https://huispedia.nl/</w:t>
        </w:r>
      </w:hyperlink>
      <w:r w:rsidR="0044033C" w:rsidRPr="008478D3">
        <w:t xml:space="preserve"> </w:t>
      </w:r>
      <w:r w:rsidR="0044033C">
        <w:t xml:space="preserve">and </w:t>
      </w:r>
      <w:hyperlink r:id="rId397" w:history="1">
        <w:r w:rsidRPr="007C3EBA">
          <w:rPr>
            <w:rStyle w:val="Hyperlink"/>
          </w:rPr>
          <w:t>https://walterliving.com/</w:t>
        </w:r>
      </w:hyperlink>
      <w:r w:rsidR="008509C4">
        <w:t xml:space="preserve"> </w:t>
      </w:r>
      <w:r w:rsidR="0044033C">
        <w:t>(</w:t>
      </w:r>
      <w:r w:rsidR="00FA1B5F">
        <w:t>6 months of free subscription</w:t>
      </w:r>
      <w:r w:rsidR="0044033C">
        <w:t xml:space="preserve"> at </w:t>
      </w:r>
      <w:hyperlink r:id="rId398" w:history="1">
        <w:r w:rsidR="00FA1B5F" w:rsidRPr="0008527B">
          <w:rPr>
            <w:rStyle w:val="Hyperlink"/>
          </w:rPr>
          <w:t>https://walterliving.com/viisi</w:t>
        </w:r>
      </w:hyperlink>
      <w:r w:rsidR="0044033C">
        <w:t>)</w:t>
      </w:r>
    </w:p>
    <w:p w14:paraId="508832E5" w14:textId="45F84F99" w:rsidR="008367EB" w:rsidRDefault="006C68D3" w:rsidP="00077431">
      <w:pPr>
        <w:pStyle w:val="BodyText"/>
      </w:pPr>
      <w:r>
        <w:t xml:space="preserve">- </w:t>
      </w:r>
      <w:r w:rsidR="008478D3">
        <w:t>I</w:t>
      </w:r>
      <w:r w:rsidR="000E2140">
        <w:t>nfo in t</w:t>
      </w:r>
      <w:r w:rsidR="002739AE">
        <w:t xml:space="preserve">he </w:t>
      </w:r>
      <w:r w:rsidR="009E2028">
        <w:t>cadastral register</w:t>
      </w:r>
      <w:r w:rsidR="000E2140">
        <w:t>, quite cheap</w:t>
      </w:r>
      <w:r>
        <w:t>:</w:t>
      </w:r>
      <w:r w:rsidR="009E2028">
        <w:t xml:space="preserve"> </w:t>
      </w:r>
      <w:hyperlink r:id="rId399" w:history="1">
        <w:r w:rsidR="008367EB" w:rsidRPr="007C3EBA">
          <w:rPr>
            <w:rStyle w:val="Hyperlink"/>
          </w:rPr>
          <w:t>https://www.kadaster.nl/</w:t>
        </w:r>
      </w:hyperlink>
    </w:p>
    <w:p w14:paraId="629A9048" w14:textId="54495D94" w:rsidR="009E2028" w:rsidRDefault="008367EB" w:rsidP="009E2028">
      <w:pPr>
        <w:pStyle w:val="BodyText"/>
        <w:rPr>
          <w:rStyle w:val="Hyperlink"/>
        </w:rPr>
      </w:pPr>
      <w:r>
        <w:t xml:space="preserve">- </w:t>
      </w:r>
      <w:r w:rsidR="005A31C5">
        <w:t>F</w:t>
      </w:r>
      <w:r w:rsidR="009E2028">
        <w:t>ind a postcode or address</w:t>
      </w:r>
      <w:r w:rsidR="004C093C">
        <w:t>:</w:t>
      </w:r>
      <w:r w:rsidR="002739AE">
        <w:t xml:space="preserve"> </w:t>
      </w:r>
      <w:hyperlink r:id="rId400" w:history="1">
        <w:r w:rsidR="009E2028" w:rsidRPr="0008527B">
          <w:rPr>
            <w:rStyle w:val="Hyperlink"/>
          </w:rPr>
          <w:t>https://www.postnl.nl/en/find-a-postcode/</w:t>
        </w:r>
      </w:hyperlink>
    </w:p>
    <w:p w14:paraId="7B70827F" w14:textId="77777777" w:rsidR="00B62EAC" w:rsidRDefault="00B62EAC" w:rsidP="009E2028">
      <w:pPr>
        <w:pStyle w:val="BodyText"/>
        <w:rPr>
          <w:rStyle w:val="Hyperlink"/>
        </w:rPr>
      </w:pPr>
    </w:p>
    <w:p w14:paraId="5A119B25" w14:textId="6233F530" w:rsidR="00B62EAC" w:rsidRDefault="0081735C" w:rsidP="00B62EAC">
      <w:pPr>
        <w:pStyle w:val="BodyText"/>
      </w:pPr>
      <w:r>
        <w:t>The list of costs</w:t>
      </w:r>
      <w:r w:rsidR="00B62EAC">
        <w:t>:</w:t>
      </w:r>
    </w:p>
    <w:p w14:paraId="7079C729" w14:textId="77777777" w:rsidR="00B62EAC" w:rsidRDefault="00B62EAC" w:rsidP="00B62EAC">
      <w:pPr>
        <w:pStyle w:val="BodyText"/>
      </w:pPr>
      <w:r>
        <w:t>- Transfer tax, 2% of purchase price (PP)</w:t>
      </w:r>
    </w:p>
    <w:p w14:paraId="0ADA5F3E" w14:textId="77777777" w:rsidR="00B62EAC" w:rsidRPr="00E514D8" w:rsidRDefault="00B62EAC" w:rsidP="00B62EAC">
      <w:pPr>
        <w:pStyle w:val="BodyText"/>
      </w:pPr>
      <w:r>
        <w:t>- Transfer contract, 0.3% (+BTW) of PP</w:t>
      </w:r>
    </w:p>
    <w:p w14:paraId="76847E00" w14:textId="77777777" w:rsidR="00B62EAC" w:rsidRDefault="00B62EAC" w:rsidP="00B62EAC">
      <w:pPr>
        <w:pStyle w:val="BodyText"/>
      </w:pPr>
      <w:r>
        <w:t>- Mortgage arrangement, 1% of mortgage or 1.2 % (+BTW) of PP</w:t>
      </w:r>
    </w:p>
    <w:p w14:paraId="53E2B3D8" w14:textId="77777777" w:rsidR="00B62EAC" w:rsidRDefault="00B62EAC" w:rsidP="00B62EAC">
      <w:pPr>
        <w:pStyle w:val="BodyText"/>
      </w:pPr>
      <w:r>
        <w:t>- Mortgage contract, 0.15% (+BTW) of PP, tax-deductible</w:t>
      </w:r>
    </w:p>
    <w:p w14:paraId="3B1A4A66" w14:textId="77777777" w:rsidR="00B62EAC" w:rsidRDefault="00B62EAC" w:rsidP="00B62EAC">
      <w:pPr>
        <w:pStyle w:val="BodyText"/>
      </w:pPr>
      <w:r>
        <w:t>- Estate agent fee, 2% (+BTW) of PP</w:t>
      </w:r>
    </w:p>
    <w:p w14:paraId="7AA4F83A" w14:textId="77777777" w:rsidR="00B62EAC" w:rsidRDefault="00B62EAC" w:rsidP="00B62EAC">
      <w:pPr>
        <w:pStyle w:val="BodyText"/>
      </w:pPr>
      <w:r>
        <w:t>- Valuation, 0.2% (+BTW) of PP, tax-deductible</w:t>
      </w:r>
    </w:p>
    <w:p w14:paraId="25D3CCB9" w14:textId="77777777" w:rsidR="00B62EAC" w:rsidRDefault="00B62EAC" w:rsidP="00B62EAC">
      <w:pPr>
        <w:pStyle w:val="BodyText"/>
      </w:pPr>
      <w:r>
        <w:t>- Notary, interpreter, and land registration fees</w:t>
      </w:r>
    </w:p>
    <w:p w14:paraId="49618E3A" w14:textId="77777777" w:rsidR="00B62EAC" w:rsidRDefault="00B62EAC" w:rsidP="00B62EAC">
      <w:pPr>
        <w:pStyle w:val="BodyText"/>
      </w:pPr>
      <w:r>
        <w:t>- Identification costs (per person)</w:t>
      </w:r>
    </w:p>
    <w:p w14:paraId="3E9A29AD" w14:textId="77777777" w:rsidR="00B62EAC" w:rsidRDefault="00B62EAC" w:rsidP="00B62EAC">
      <w:pPr>
        <w:pStyle w:val="BodyText"/>
      </w:pPr>
      <w:r>
        <w:t xml:space="preserve">- Inspection of the </w:t>
      </w:r>
      <w:proofErr w:type="spellStart"/>
      <w:r>
        <w:t>cadastre</w:t>
      </w:r>
      <w:proofErr w:type="spellEnd"/>
    </w:p>
    <w:p w14:paraId="3B3DAD30" w14:textId="77777777" w:rsidR="00B62EAC" w:rsidRDefault="00B62EAC" w:rsidP="00B62EAC">
      <w:pPr>
        <w:pStyle w:val="BodyText"/>
      </w:pPr>
      <w:r>
        <w:t xml:space="preserve">- </w:t>
      </w:r>
      <w:proofErr w:type="spellStart"/>
      <w:r>
        <w:t>Cadastre</w:t>
      </w:r>
      <w:proofErr w:type="spellEnd"/>
      <w:r>
        <w:t xml:space="preserve"> KIK registration (transfer deed and mortgage deed)</w:t>
      </w:r>
    </w:p>
    <w:p w14:paraId="64D678B7" w14:textId="0843C676" w:rsidR="008326C3" w:rsidRDefault="00B62EAC" w:rsidP="009E2028">
      <w:pPr>
        <w:pStyle w:val="BodyText"/>
      </w:pPr>
      <w:r>
        <w:t>- Transfer quality fund KNB</w:t>
      </w:r>
    </w:p>
    <w:p w14:paraId="71D20CB6" w14:textId="381C3DEC" w:rsidR="003F171F" w:rsidRDefault="00A34A17" w:rsidP="006E597E">
      <w:pPr>
        <w:pStyle w:val="Heading2"/>
        <w:pageBreakBefore/>
      </w:pPr>
      <w:bookmarkStart w:id="74" w:name="_Toc175581873"/>
      <w:r w:rsidRPr="00A34A17">
        <w:lastRenderedPageBreak/>
        <w:t>Mortgage</w:t>
      </w:r>
      <w:r w:rsidR="006E4D0A">
        <w:rPr>
          <w:lang w:val="ru-RU"/>
        </w:rPr>
        <w:t xml:space="preserve"> </w:t>
      </w:r>
      <w:r w:rsidR="006E4D0A">
        <w:t>and Loan</w:t>
      </w:r>
      <w:bookmarkEnd w:id="74"/>
    </w:p>
    <w:p w14:paraId="5A7A4911" w14:textId="73D98EC5" w:rsidR="006E4D0A" w:rsidRPr="006E4D0A" w:rsidRDefault="006E4D0A" w:rsidP="006E4D0A">
      <w:pPr>
        <w:pStyle w:val="BodyText"/>
        <w:rPr>
          <w:b/>
          <w:bCs/>
        </w:rPr>
      </w:pPr>
      <w:r w:rsidRPr="006E4D0A">
        <w:rPr>
          <w:b/>
          <w:bCs/>
        </w:rPr>
        <w:t>Mort</w:t>
      </w:r>
      <w:r>
        <w:rPr>
          <w:b/>
          <w:bCs/>
        </w:rPr>
        <w:t>g</w:t>
      </w:r>
      <w:r w:rsidRPr="006E4D0A">
        <w:rPr>
          <w:b/>
          <w:bCs/>
        </w:rPr>
        <w:t>age</w:t>
      </w:r>
    </w:p>
    <w:p w14:paraId="68772DBD" w14:textId="13E4E529" w:rsidR="007D7E28" w:rsidRDefault="007D7E28" w:rsidP="007D7E28">
      <w:pPr>
        <w:pStyle w:val="BodyText"/>
      </w:pPr>
      <w:r w:rsidRPr="00AD706F">
        <w:rPr>
          <w:b/>
          <w:bCs/>
        </w:rPr>
        <w:t>Note:</w:t>
      </w:r>
      <w:r>
        <w:t xml:space="preserve"> Mortgage highly depends on your salary base, not overtime payments or additional bonuses</w:t>
      </w:r>
    </w:p>
    <w:p w14:paraId="3F229E60" w14:textId="77777777" w:rsidR="007D7E28" w:rsidRDefault="007D7E28" w:rsidP="007D7E28">
      <w:pPr>
        <w:pStyle w:val="BodyText"/>
      </w:pPr>
      <w:r>
        <w:t>Check online bank calculators for max mortgage:</w:t>
      </w:r>
    </w:p>
    <w:p w14:paraId="2E22A63D" w14:textId="53308F16" w:rsidR="007D7E28" w:rsidRPr="00145807" w:rsidRDefault="007D7E28" w:rsidP="007D7E28">
      <w:pPr>
        <w:pStyle w:val="BodyText"/>
        <w:rPr>
          <w:lang w:val="nl-NL"/>
        </w:rPr>
      </w:pPr>
      <w:r w:rsidRPr="00145807">
        <w:rPr>
          <w:lang w:val="nl-NL"/>
        </w:rPr>
        <w:t>- ABN AMRO</w:t>
      </w:r>
      <w:r w:rsidR="00F3265F">
        <w:rPr>
          <w:lang w:val="nl-NL"/>
        </w:rPr>
        <w:t>:</w:t>
      </w:r>
      <w:r w:rsidRPr="00145807">
        <w:rPr>
          <w:lang w:val="nl-NL"/>
        </w:rPr>
        <w:t xml:space="preserve"> </w:t>
      </w:r>
      <w:hyperlink r:id="rId401" w:history="1">
        <w:r w:rsidRPr="00145807">
          <w:rPr>
            <w:rStyle w:val="Hyperlink"/>
            <w:lang w:val="nl-NL"/>
          </w:rPr>
          <w:t>https://www.abnamro.nl/en/personal/mortgages/calculating-your-maximum-mortgage.html</w:t>
        </w:r>
      </w:hyperlink>
    </w:p>
    <w:p w14:paraId="02503214" w14:textId="08EE25DF" w:rsidR="007D7E28" w:rsidRPr="00145807" w:rsidRDefault="007D7E28" w:rsidP="007D7E28">
      <w:pPr>
        <w:pStyle w:val="BodyText"/>
        <w:rPr>
          <w:lang w:val="nl-NL"/>
        </w:rPr>
      </w:pPr>
      <w:r w:rsidRPr="00145807">
        <w:rPr>
          <w:lang w:val="nl-NL"/>
        </w:rPr>
        <w:t>- ING</w:t>
      </w:r>
      <w:r w:rsidR="00F3265F">
        <w:rPr>
          <w:lang w:val="nl-NL"/>
        </w:rPr>
        <w:t>:</w:t>
      </w:r>
      <w:r w:rsidRPr="00145807">
        <w:rPr>
          <w:lang w:val="nl-NL"/>
        </w:rPr>
        <w:t xml:space="preserve"> </w:t>
      </w:r>
      <w:hyperlink r:id="rId402" w:history="1">
        <w:r w:rsidRPr="00145807">
          <w:rPr>
            <w:rStyle w:val="Hyperlink"/>
            <w:lang w:val="nl-NL"/>
          </w:rPr>
          <w:t>https://www.ing.nl/particulier/hypotheken/hypotheek-berekenen/index.html</w:t>
        </w:r>
      </w:hyperlink>
    </w:p>
    <w:p w14:paraId="704C7CC4" w14:textId="77777777" w:rsidR="00A45829" w:rsidRPr="006629E1" w:rsidRDefault="00A45829" w:rsidP="007D7E28">
      <w:pPr>
        <w:pStyle w:val="BodyText"/>
        <w:rPr>
          <w:lang w:val="nl-NL"/>
        </w:rPr>
      </w:pPr>
    </w:p>
    <w:p w14:paraId="599DDA6B" w14:textId="49D08399" w:rsidR="007D7E28" w:rsidRDefault="00A45829" w:rsidP="007D7E28">
      <w:pPr>
        <w:pStyle w:val="BodyText"/>
      </w:pPr>
      <w:r>
        <w:t>More</w:t>
      </w:r>
      <w:r w:rsidR="007D7E28">
        <w:t xml:space="preserve"> </w:t>
      </w:r>
      <w:r>
        <w:t xml:space="preserve">info: </w:t>
      </w:r>
      <w:hyperlink r:id="rId403" w:history="1">
        <w:r w:rsidR="007D7E28" w:rsidRPr="00A0720B">
          <w:rPr>
            <w:rStyle w:val="Hyperlink"/>
          </w:rPr>
          <w:t>https://rabotaem.nl/housing/faq-ipoteka-v-niderlandah/</w:t>
        </w:r>
      </w:hyperlink>
    </w:p>
    <w:p w14:paraId="17D11AB6" w14:textId="77777777" w:rsidR="007D7E28" w:rsidRDefault="007D7E28" w:rsidP="007D7E28">
      <w:pPr>
        <w:pStyle w:val="BodyText"/>
      </w:pPr>
    </w:p>
    <w:p w14:paraId="4BFA6872" w14:textId="6F4BDABB" w:rsidR="007D7E28" w:rsidRDefault="00CD644A" w:rsidP="007D7E28">
      <w:pPr>
        <w:pStyle w:val="BodyText"/>
      </w:pPr>
      <w:r>
        <w:t xml:space="preserve">Ways to </w:t>
      </w:r>
      <w:r w:rsidR="007D7E28">
        <w:t>apply for a mortgage:</w:t>
      </w:r>
    </w:p>
    <w:p w14:paraId="05BCDFD0" w14:textId="3526A9CC" w:rsidR="007D7E28" w:rsidRDefault="007D7E28" w:rsidP="007D7E28">
      <w:pPr>
        <w:pStyle w:val="BodyText"/>
      </w:pPr>
      <w:r w:rsidRPr="001E7021">
        <w:t>- Consult the mortgage advisor of the bank where you have an account.</w:t>
      </w:r>
      <w:r w:rsidR="00F3265F">
        <w:t xml:space="preserve"> </w:t>
      </w:r>
      <w:r>
        <w:t xml:space="preserve">They promote the mortgage offer of a particular bank and are free of charge. If you request the mortgage but the bank refuses, you </w:t>
      </w:r>
      <w:proofErr w:type="gramStart"/>
      <w:r>
        <w:t>have to</w:t>
      </w:r>
      <w:proofErr w:type="gramEnd"/>
      <w:r>
        <w:t xml:space="preserve"> contact another mortgage advisor for money</w:t>
      </w:r>
    </w:p>
    <w:p w14:paraId="3EF23B2E" w14:textId="77777777" w:rsidR="006E38E9" w:rsidRDefault="006E38E9" w:rsidP="007D7E28">
      <w:pPr>
        <w:pStyle w:val="BodyText"/>
      </w:pPr>
    </w:p>
    <w:p w14:paraId="51ACF84B" w14:textId="6CED4B33" w:rsidR="007D7E28" w:rsidRDefault="007D7E28" w:rsidP="007D7E28">
      <w:pPr>
        <w:pStyle w:val="BodyText"/>
        <w:rPr>
          <w:rStyle w:val="Hyperlink"/>
        </w:rPr>
      </w:pPr>
      <w:r w:rsidRPr="001E7021">
        <w:t>- Consult an independent mortgage advisor.</w:t>
      </w:r>
      <w:r w:rsidR="00F3265F">
        <w:t xml:space="preserve"> </w:t>
      </w:r>
      <w:r>
        <w:t xml:space="preserve">An independent mortgage </w:t>
      </w:r>
      <w:r w:rsidRPr="0022280D">
        <w:t>advisor costs ≈1500€.</w:t>
      </w:r>
      <w:r w:rsidRPr="00D41072">
        <w:rPr>
          <w:color w:val="FF0000"/>
        </w:rPr>
        <w:t xml:space="preserve"> </w:t>
      </w:r>
      <w:r>
        <w:t>They apply to a few banks and choose the most suitable offer for you. If one bank refuses a mortgage, they resend your request to another bank and so on. You do not pay extra money. I</w:t>
      </w:r>
      <w:r w:rsidRPr="00AD5BAF">
        <w:t>ndependent mortgage advisor</w:t>
      </w:r>
      <w:r>
        <w:t xml:space="preserve">s: </w:t>
      </w:r>
      <w:hyperlink r:id="rId404" w:history="1">
        <w:r w:rsidRPr="00A0720B">
          <w:rPr>
            <w:rStyle w:val="Hyperlink"/>
          </w:rPr>
          <w:t>https://www.mortgageholland.nl/</w:t>
        </w:r>
      </w:hyperlink>
      <w:r>
        <w:t xml:space="preserve"> and </w:t>
      </w:r>
      <w:hyperlink r:id="rId405" w:history="1">
        <w:r w:rsidRPr="00A0720B">
          <w:rPr>
            <w:rStyle w:val="Hyperlink"/>
          </w:rPr>
          <w:t>https://rabotaem.nl/</w:t>
        </w:r>
      </w:hyperlink>
    </w:p>
    <w:p w14:paraId="2749C000" w14:textId="77777777" w:rsidR="006E38E9" w:rsidRDefault="006E38E9" w:rsidP="007D7E28">
      <w:pPr>
        <w:pStyle w:val="BodyText"/>
        <w:rPr>
          <w:rStyle w:val="Hyperlink"/>
        </w:rPr>
      </w:pPr>
    </w:p>
    <w:p w14:paraId="6343839A" w14:textId="70EA202F" w:rsidR="007D7E28" w:rsidRPr="003D7CDA" w:rsidRDefault="007D7E28" w:rsidP="007D7E28">
      <w:pPr>
        <w:pStyle w:val="BodyText"/>
        <w:rPr>
          <w:lang w:val="en-GB"/>
        </w:rPr>
      </w:pPr>
      <w:r w:rsidRPr="001E7021">
        <w:t>- Without advice.</w:t>
      </w:r>
      <w:r w:rsidR="00F3265F">
        <w:t xml:space="preserve"> </w:t>
      </w:r>
      <w:r w:rsidRPr="00E01603">
        <w:rPr>
          <w:rStyle w:val="Hyperlink"/>
          <w:color w:val="464547"/>
          <w:u w:val="none"/>
        </w:rPr>
        <w:t>A mortgage without advice is only possible if you pass the online test</w:t>
      </w:r>
      <w:r>
        <w:rPr>
          <w:rStyle w:val="Hyperlink"/>
          <w:color w:val="464547"/>
          <w:u w:val="none"/>
        </w:rPr>
        <w:t xml:space="preserve"> that the bank gives you</w:t>
      </w:r>
      <w:r>
        <w:t>. Ask the colleagues for the test dumps.</w:t>
      </w:r>
      <w:r w:rsidRPr="00E60126">
        <w:rPr>
          <w:rStyle w:val="Hyperlink"/>
          <w:color w:val="464547"/>
          <w:u w:val="none"/>
        </w:rPr>
        <w:t xml:space="preserve"> </w:t>
      </w:r>
      <w:r>
        <w:t xml:space="preserve">You </w:t>
      </w:r>
      <w:proofErr w:type="gramStart"/>
      <w:r>
        <w:t>have to</w:t>
      </w:r>
      <w:proofErr w:type="gramEnd"/>
      <w:r>
        <w:t xml:space="preserve"> know the Dutch language and the peculiarities </w:t>
      </w:r>
      <w:r w:rsidRPr="0078767F">
        <w:t>of</w:t>
      </w:r>
      <w:r>
        <w:t xml:space="preserve"> the</w:t>
      </w:r>
      <w:r w:rsidRPr="0078767F">
        <w:t xml:space="preserve"> </w:t>
      </w:r>
      <w:r>
        <w:t xml:space="preserve">Dutch mortgage. </w:t>
      </w:r>
      <w:r w:rsidRPr="00E01603">
        <w:rPr>
          <w:rStyle w:val="Hyperlink"/>
          <w:color w:val="464547"/>
          <w:u w:val="none"/>
        </w:rPr>
        <w:t xml:space="preserve">If you can’t pass the test, you </w:t>
      </w:r>
      <w:proofErr w:type="gramStart"/>
      <w:r w:rsidRPr="00E01603">
        <w:rPr>
          <w:rStyle w:val="Hyperlink"/>
          <w:color w:val="464547"/>
          <w:u w:val="none"/>
        </w:rPr>
        <w:t>have to</w:t>
      </w:r>
      <w:proofErr w:type="gramEnd"/>
      <w:r w:rsidRPr="00E01603">
        <w:rPr>
          <w:rStyle w:val="Hyperlink"/>
          <w:color w:val="464547"/>
          <w:u w:val="none"/>
        </w:rPr>
        <w:t xml:space="preserve"> apply </w:t>
      </w:r>
      <w:r>
        <w:rPr>
          <w:rStyle w:val="Hyperlink"/>
          <w:color w:val="464547"/>
          <w:u w:val="none"/>
        </w:rPr>
        <w:t xml:space="preserve">for the mortgage </w:t>
      </w:r>
      <w:r w:rsidRPr="00E01603">
        <w:rPr>
          <w:rStyle w:val="Hyperlink"/>
          <w:color w:val="464547"/>
          <w:u w:val="none"/>
        </w:rPr>
        <w:t>with advice</w:t>
      </w:r>
      <w:r>
        <w:rPr>
          <w:rStyle w:val="Hyperlink"/>
          <w:color w:val="464547"/>
          <w:u w:val="none"/>
        </w:rPr>
        <w:t xml:space="preserve"> </w:t>
      </w:r>
      <w:r w:rsidRPr="0022280D">
        <w:t>that costs 950€</w:t>
      </w:r>
    </w:p>
    <w:p w14:paraId="301C8A2E" w14:textId="65799910" w:rsidR="007D7E28" w:rsidRDefault="007D7E28" w:rsidP="007D7E28">
      <w:pPr>
        <w:pStyle w:val="BodyText"/>
        <w:rPr>
          <w:rStyle w:val="Hyperlink"/>
          <w:color w:val="464547"/>
          <w:u w:val="none"/>
        </w:rPr>
      </w:pPr>
      <w:r>
        <w:rPr>
          <w:rStyle w:val="Hyperlink"/>
          <w:color w:val="464547"/>
          <w:u w:val="none"/>
        </w:rPr>
        <w:t xml:space="preserve">For example, see </w:t>
      </w:r>
      <w:hyperlink r:id="rId406" w:history="1">
        <w:r w:rsidR="001E7021" w:rsidRPr="00B919F3">
          <w:rPr>
            <w:rStyle w:val="Hyperlink"/>
          </w:rPr>
          <w:t>https://www.abnamro.nl/en/personal/mortgages/applying-for-mortgage/execution-only/index.html</w:t>
        </w:r>
      </w:hyperlink>
    </w:p>
    <w:p w14:paraId="51EDDB61" w14:textId="4AD67D69" w:rsidR="007D7E28" w:rsidRPr="00412665" w:rsidRDefault="007D7E28" w:rsidP="007D7E28">
      <w:pPr>
        <w:pStyle w:val="BodyText"/>
        <w:rPr>
          <w:rStyle w:val="Hyperlink"/>
          <w:color w:val="464547"/>
          <w:u w:val="none"/>
        </w:rPr>
      </w:pPr>
      <w:r>
        <w:rPr>
          <w:rStyle w:val="Hyperlink"/>
          <w:color w:val="464547"/>
          <w:u w:val="none"/>
        </w:rPr>
        <w:t xml:space="preserve">To </w:t>
      </w:r>
      <w:r w:rsidRPr="00517696">
        <w:rPr>
          <w:rStyle w:val="Hyperlink"/>
          <w:color w:val="464547"/>
          <w:u w:val="none"/>
        </w:rPr>
        <w:t>apply for the mortgage without advice</w:t>
      </w:r>
      <w:r>
        <w:rPr>
          <w:rStyle w:val="Hyperlink"/>
          <w:color w:val="464547"/>
          <w:u w:val="none"/>
        </w:rPr>
        <w:t>,</w:t>
      </w:r>
      <w:r w:rsidRPr="00517696">
        <w:rPr>
          <w:rStyle w:val="Hyperlink"/>
          <w:color w:val="464547"/>
          <w:u w:val="none"/>
        </w:rPr>
        <w:t xml:space="preserve"> </w:t>
      </w:r>
      <w:r>
        <w:rPr>
          <w:rStyle w:val="Hyperlink"/>
          <w:color w:val="464547"/>
          <w:u w:val="none"/>
        </w:rPr>
        <w:t>go to</w:t>
      </w:r>
      <w:r w:rsidR="002C6346">
        <w:rPr>
          <w:rStyle w:val="Hyperlink"/>
          <w:color w:val="464547"/>
          <w:u w:val="none"/>
        </w:rPr>
        <w:t xml:space="preserve"> </w:t>
      </w:r>
      <w:hyperlink r:id="rId407" w:history="1">
        <w:r w:rsidR="002C6346" w:rsidRPr="00B919F3">
          <w:rPr>
            <w:rStyle w:val="Hyperlink"/>
          </w:rPr>
          <w:t>https://www.abnamro.nl/en/personal/mortgages/index.html</w:t>
        </w:r>
      </w:hyperlink>
      <w:r w:rsidR="002C6346">
        <w:rPr>
          <w:rStyle w:val="Hyperlink"/>
          <w:color w:val="464547"/>
          <w:u w:val="none"/>
        </w:rPr>
        <w:t xml:space="preserve"> </w:t>
      </w:r>
      <w:r w:rsidRPr="00517696">
        <w:rPr>
          <w:rStyle w:val="Hyperlink"/>
          <w:color w:val="464547"/>
          <w:u w:val="none"/>
        </w:rPr>
        <w:t xml:space="preserve">and fill </w:t>
      </w:r>
      <w:r>
        <w:rPr>
          <w:rStyle w:val="Hyperlink"/>
          <w:color w:val="464547"/>
          <w:u w:val="none"/>
        </w:rPr>
        <w:t>the form</w:t>
      </w:r>
    </w:p>
    <w:p w14:paraId="2D05FBD2" w14:textId="77777777" w:rsidR="007D7E28" w:rsidRDefault="007D7E28" w:rsidP="007D7E28">
      <w:pPr>
        <w:pStyle w:val="BodyText"/>
        <w:rPr>
          <w:rStyle w:val="Hyperlink"/>
          <w:color w:val="464547"/>
          <w:u w:val="none"/>
        </w:rPr>
      </w:pPr>
    </w:p>
    <w:p w14:paraId="599A6A20" w14:textId="77777777" w:rsidR="007D7E28" w:rsidRDefault="007D7E28" w:rsidP="007D7E28">
      <w:pPr>
        <w:pStyle w:val="BodyText"/>
      </w:pPr>
      <w:r>
        <w:t>To get a mortgage:</w:t>
      </w:r>
    </w:p>
    <w:p w14:paraId="13E6285E" w14:textId="3DF1F77D" w:rsidR="007D7E28" w:rsidRDefault="007D7E28" w:rsidP="007D7E28">
      <w:pPr>
        <w:pStyle w:val="BodyText"/>
      </w:pPr>
      <w:r>
        <w:t>1</w:t>
      </w:r>
      <w:r w:rsidR="0098710A">
        <w:t>.</w:t>
      </w:r>
      <w:r>
        <w:t xml:space="preserve"> Make a request on the bank website</w:t>
      </w:r>
    </w:p>
    <w:p w14:paraId="7FA75059" w14:textId="32A21457" w:rsidR="007D7E28" w:rsidRDefault="007D7E28" w:rsidP="007D7E28">
      <w:pPr>
        <w:pStyle w:val="BodyText"/>
      </w:pPr>
      <w:r>
        <w:t>2</w:t>
      </w:r>
      <w:r w:rsidR="0098710A">
        <w:t>.</w:t>
      </w:r>
      <w:r>
        <w:t xml:space="preserve"> Within 2 business days, receive a call from the bank, answer questions about your financial situation and the legality of staying in </w:t>
      </w:r>
      <w:r w:rsidR="005C63F8">
        <w:t>NL</w:t>
      </w:r>
      <w:r>
        <w:t>, and make an appointment</w:t>
      </w:r>
    </w:p>
    <w:p w14:paraId="50C25AFF" w14:textId="1FDE61DE" w:rsidR="007D7E28" w:rsidRDefault="007D7E28" w:rsidP="007D7E28">
      <w:pPr>
        <w:pStyle w:val="BodyText"/>
      </w:pPr>
      <w:r>
        <w:t>3</w:t>
      </w:r>
      <w:r w:rsidR="0098710A">
        <w:t>.</w:t>
      </w:r>
      <w:r>
        <w:t xml:space="preserve"> In 2 weeks, in MS Teams, have a 15-minute conversation with a mortgage advisor. If you have already read a lot on the topic, there is nothing new to say, just marketing</w:t>
      </w:r>
    </w:p>
    <w:p w14:paraId="4B29BB6F" w14:textId="6055D816" w:rsidR="007D7E28" w:rsidRDefault="007D7E28" w:rsidP="007D7E28">
      <w:pPr>
        <w:pStyle w:val="BodyText"/>
      </w:pPr>
      <w:r>
        <w:t>4</w:t>
      </w:r>
      <w:r w:rsidR="0098710A">
        <w:t>.</w:t>
      </w:r>
      <w:r>
        <w:t xml:space="preserve"> </w:t>
      </w:r>
      <w:r w:rsidRPr="00D21A45">
        <w:t>Get estimates from the bank</w:t>
      </w:r>
      <w:r>
        <w:t xml:space="preserve"> advisor</w:t>
      </w:r>
      <w:r w:rsidRPr="00D21A45">
        <w:t xml:space="preserve"> </w:t>
      </w:r>
      <w:r>
        <w:t>on how much you can afford a mortgage.</w:t>
      </w:r>
      <w:r w:rsidRPr="00911AA9">
        <w:t xml:space="preserve"> </w:t>
      </w:r>
      <w:r>
        <w:t>This PDF document proves your financial conditions</w:t>
      </w:r>
    </w:p>
    <w:p w14:paraId="1B086027" w14:textId="062F4EF6" w:rsidR="007D7E28" w:rsidRDefault="007D7E28" w:rsidP="007D7E28">
      <w:pPr>
        <w:pStyle w:val="BodyText"/>
        <w:rPr>
          <w:rStyle w:val="Hyperlink"/>
          <w:color w:val="464547"/>
          <w:u w:val="none"/>
        </w:rPr>
      </w:pPr>
      <w:r>
        <w:rPr>
          <w:rStyle w:val="Hyperlink"/>
          <w:color w:val="464547"/>
          <w:u w:val="none"/>
        </w:rPr>
        <w:t>5</w:t>
      </w:r>
      <w:r w:rsidR="0098710A">
        <w:rPr>
          <w:rStyle w:val="Hyperlink"/>
          <w:color w:val="464547"/>
          <w:u w:val="none"/>
        </w:rPr>
        <w:t>.</w:t>
      </w:r>
      <w:r>
        <w:rPr>
          <w:rStyle w:val="Hyperlink"/>
          <w:color w:val="464547"/>
          <w:u w:val="none"/>
        </w:rPr>
        <w:t xml:space="preserve"> Based on the estimates, make the final decision if you accept the mortgage offer (valid for 14 days).</w:t>
      </w:r>
    </w:p>
    <w:p w14:paraId="2B5D6EF1" w14:textId="52962F23" w:rsidR="007D7E28" w:rsidRDefault="007D7E28" w:rsidP="007D7E28">
      <w:pPr>
        <w:pStyle w:val="BodyText"/>
        <w:rPr>
          <w:rStyle w:val="Hyperlink"/>
          <w:color w:val="464547"/>
          <w:u w:val="none"/>
        </w:rPr>
      </w:pPr>
      <w:r>
        <w:rPr>
          <w:rStyle w:val="Hyperlink"/>
          <w:color w:val="464547"/>
          <w:u w:val="none"/>
        </w:rPr>
        <w:t>6</w:t>
      </w:r>
      <w:r w:rsidR="0098710A">
        <w:rPr>
          <w:rStyle w:val="Hyperlink"/>
          <w:color w:val="464547"/>
          <w:u w:val="none"/>
        </w:rPr>
        <w:t>.</w:t>
      </w:r>
      <w:r>
        <w:rPr>
          <w:rStyle w:val="Hyperlink"/>
          <w:color w:val="464547"/>
          <w:u w:val="none"/>
        </w:rPr>
        <w:t xml:space="preserve"> If you accept the offer, upload the scan of the following documents to the bank’s system:</w:t>
      </w:r>
    </w:p>
    <w:p w14:paraId="3A75E4EC" w14:textId="77777777" w:rsidR="007D7E28" w:rsidRDefault="007D7E28" w:rsidP="007D7E28">
      <w:pPr>
        <w:pStyle w:val="BodyText"/>
        <w:rPr>
          <w:rStyle w:val="Hyperlink"/>
          <w:color w:val="464547"/>
          <w:u w:val="none"/>
        </w:rPr>
      </w:pPr>
      <w:r>
        <w:rPr>
          <w:rStyle w:val="Hyperlink"/>
          <w:color w:val="464547"/>
          <w:u w:val="none"/>
        </w:rPr>
        <w:t>- Passport 2 connected pages</w:t>
      </w:r>
    </w:p>
    <w:p w14:paraId="57DC159D" w14:textId="77777777" w:rsidR="007D7E28" w:rsidRDefault="007D7E28" w:rsidP="007D7E28">
      <w:pPr>
        <w:pStyle w:val="BodyText"/>
        <w:rPr>
          <w:rStyle w:val="Hyperlink"/>
          <w:color w:val="464547"/>
          <w:u w:val="none"/>
        </w:rPr>
      </w:pPr>
      <w:r>
        <w:rPr>
          <w:rStyle w:val="Hyperlink"/>
          <w:color w:val="464547"/>
          <w:u w:val="none"/>
        </w:rPr>
        <w:t>- Employment contract</w:t>
      </w:r>
    </w:p>
    <w:p w14:paraId="313606BF" w14:textId="77777777" w:rsidR="007D7E28" w:rsidRDefault="007D7E28" w:rsidP="007D7E28">
      <w:pPr>
        <w:pStyle w:val="BodyText"/>
        <w:rPr>
          <w:rStyle w:val="Hyperlink"/>
          <w:color w:val="464547"/>
          <w:u w:val="none"/>
        </w:rPr>
      </w:pPr>
      <w:r>
        <w:rPr>
          <w:rStyle w:val="Hyperlink"/>
          <w:color w:val="464547"/>
          <w:u w:val="none"/>
        </w:rPr>
        <w:t>- BCN number</w:t>
      </w:r>
    </w:p>
    <w:p w14:paraId="00AD97A5" w14:textId="77777777" w:rsidR="007D7E28" w:rsidRDefault="007D7E28" w:rsidP="007D7E28">
      <w:pPr>
        <w:pStyle w:val="BodyText"/>
        <w:rPr>
          <w:rStyle w:val="Hyperlink"/>
          <w:color w:val="464547"/>
          <w:u w:val="none"/>
        </w:rPr>
      </w:pPr>
      <w:r>
        <w:rPr>
          <w:rStyle w:val="Hyperlink"/>
          <w:color w:val="464547"/>
          <w:u w:val="none"/>
        </w:rPr>
        <w:t>- Employment statement</w:t>
      </w:r>
    </w:p>
    <w:p w14:paraId="1E9F48A5" w14:textId="77777777" w:rsidR="007D7E28" w:rsidRDefault="007D7E28" w:rsidP="007D7E28">
      <w:pPr>
        <w:pStyle w:val="BodyText"/>
        <w:rPr>
          <w:rStyle w:val="Hyperlink"/>
          <w:color w:val="464547"/>
          <w:u w:val="none"/>
        </w:rPr>
      </w:pPr>
      <w:r>
        <w:rPr>
          <w:rStyle w:val="Hyperlink"/>
          <w:color w:val="464547"/>
          <w:u w:val="none"/>
        </w:rPr>
        <w:t>- Residence card 2 sides</w:t>
      </w:r>
    </w:p>
    <w:p w14:paraId="5FB2A228" w14:textId="77777777" w:rsidR="007D7E28" w:rsidRDefault="007D7E28" w:rsidP="007D7E28">
      <w:pPr>
        <w:pStyle w:val="BodyText"/>
        <w:rPr>
          <w:rStyle w:val="Hyperlink"/>
          <w:color w:val="464547"/>
          <w:u w:val="none"/>
        </w:rPr>
      </w:pPr>
      <w:r>
        <w:rPr>
          <w:rStyle w:val="Hyperlink"/>
          <w:color w:val="464547"/>
          <w:u w:val="none"/>
        </w:rPr>
        <w:t>- Last salary slip</w:t>
      </w:r>
    </w:p>
    <w:p w14:paraId="6303B10F" w14:textId="77777777" w:rsidR="007D7E28" w:rsidRPr="00E03056" w:rsidRDefault="007D7E28" w:rsidP="007D7E28">
      <w:pPr>
        <w:pStyle w:val="BodyText"/>
        <w:rPr>
          <w:rStyle w:val="Hyperlink"/>
          <w:b/>
          <w:bCs/>
          <w:color w:val="464547"/>
          <w:u w:val="none"/>
        </w:rPr>
      </w:pPr>
      <w:r>
        <w:rPr>
          <w:rStyle w:val="Hyperlink"/>
          <w:color w:val="464547"/>
          <w:u w:val="none"/>
        </w:rPr>
        <w:t xml:space="preserve">- Taxation/appraisal report, see </w:t>
      </w:r>
      <w:proofErr w:type="spellStart"/>
      <w:r w:rsidRPr="00E03056">
        <w:rPr>
          <w:rStyle w:val="Hyperlink"/>
          <w:b/>
          <w:bCs/>
          <w:color w:val="464547"/>
          <w:u w:val="none"/>
        </w:rPr>
        <w:t>HouseRoom</w:t>
      </w:r>
      <w:proofErr w:type="spellEnd"/>
      <w:r>
        <w:rPr>
          <w:rStyle w:val="Hyperlink"/>
          <w:color w:val="464547"/>
          <w:u w:val="none"/>
        </w:rPr>
        <w:t xml:space="preserve"> &gt; </w:t>
      </w:r>
      <w:r>
        <w:rPr>
          <w:rStyle w:val="Hyperlink"/>
          <w:b/>
          <w:bCs/>
          <w:color w:val="464547"/>
          <w:u w:val="none"/>
        </w:rPr>
        <w:t>Appraisal/Technical inspection report</w:t>
      </w:r>
    </w:p>
    <w:p w14:paraId="1FAC6A69" w14:textId="77777777" w:rsidR="007D7E28" w:rsidRDefault="007D7E28" w:rsidP="007D7E28">
      <w:pPr>
        <w:pStyle w:val="BodyText"/>
        <w:rPr>
          <w:rStyle w:val="Hyperlink"/>
          <w:color w:val="464547"/>
          <w:u w:val="none"/>
        </w:rPr>
      </w:pPr>
      <w:r>
        <w:rPr>
          <w:rStyle w:val="Hyperlink"/>
          <w:color w:val="464547"/>
          <w:u w:val="none"/>
        </w:rPr>
        <w:lastRenderedPageBreak/>
        <w:t>- Signed</w:t>
      </w:r>
      <w:r w:rsidRPr="00467FEE">
        <w:t xml:space="preserve"> </w:t>
      </w:r>
      <w:r>
        <w:t>p</w:t>
      </w:r>
      <w:r>
        <w:rPr>
          <w:rStyle w:val="Hyperlink"/>
          <w:color w:val="464547"/>
          <w:u w:val="none"/>
        </w:rPr>
        <w:t>urchase contract or intent</w:t>
      </w:r>
      <w:r w:rsidRPr="00467FEE">
        <w:t xml:space="preserve"> </w:t>
      </w:r>
      <w:r w:rsidRPr="00467FEE">
        <w:rPr>
          <w:rStyle w:val="Hyperlink"/>
          <w:color w:val="464547"/>
          <w:u w:val="none"/>
        </w:rPr>
        <w:t>contract</w:t>
      </w:r>
    </w:p>
    <w:p w14:paraId="347B0F71" w14:textId="7A8E878F" w:rsidR="007D7E28" w:rsidRDefault="007D7E28" w:rsidP="007D7E28">
      <w:pPr>
        <w:pStyle w:val="BodyText"/>
        <w:rPr>
          <w:rStyle w:val="Hyperlink"/>
          <w:color w:val="464547"/>
          <w:u w:val="none"/>
        </w:rPr>
      </w:pPr>
      <w:r>
        <w:rPr>
          <w:rStyle w:val="Hyperlink"/>
          <w:color w:val="464547"/>
          <w:u w:val="none"/>
        </w:rPr>
        <w:t>- Address of the notary t</w:t>
      </w:r>
      <w:r w:rsidR="002B5C91">
        <w:rPr>
          <w:rStyle w:val="Hyperlink"/>
          <w:color w:val="464547"/>
          <w:u w:val="none"/>
        </w:rPr>
        <w:t xml:space="preserve">o </w:t>
      </w:r>
      <w:r w:rsidRPr="00345CFB">
        <w:rPr>
          <w:rStyle w:val="Hyperlink"/>
          <w:color w:val="464547"/>
          <w:u w:val="none"/>
        </w:rPr>
        <w:t>conduct the transaction</w:t>
      </w:r>
    </w:p>
    <w:p w14:paraId="700C3EF6" w14:textId="77777777" w:rsidR="007D7E28" w:rsidRPr="007526E7" w:rsidRDefault="007D7E28" w:rsidP="007D7E28">
      <w:pPr>
        <w:pStyle w:val="BodyText"/>
        <w:rPr>
          <w:rStyle w:val="Hyperlink"/>
          <w:color w:val="464547"/>
          <w:u w:val="none"/>
        </w:rPr>
      </w:pPr>
      <w:r>
        <w:rPr>
          <w:rStyle w:val="Hyperlink"/>
          <w:color w:val="464547"/>
          <w:u w:val="none"/>
        </w:rPr>
        <w:t xml:space="preserve">- </w:t>
      </w:r>
      <w:r w:rsidRPr="00A342BA">
        <w:rPr>
          <w:rStyle w:val="Hyperlink"/>
          <w:color w:val="464547"/>
          <w:u w:val="none"/>
        </w:rPr>
        <w:t>SEPA (Single Euro Payments Area)</w:t>
      </w:r>
      <w:r>
        <w:rPr>
          <w:rStyle w:val="Hyperlink"/>
          <w:color w:val="464547"/>
          <w:u w:val="none"/>
        </w:rPr>
        <w:t>, to g</w:t>
      </w:r>
      <w:r w:rsidRPr="001F042D">
        <w:rPr>
          <w:rStyle w:val="Hyperlink"/>
          <w:color w:val="464547"/>
          <w:u w:val="none"/>
        </w:rPr>
        <w:t>ive your consent that the bank will have access to your account and withdraw money monthly</w:t>
      </w:r>
    </w:p>
    <w:p w14:paraId="20D84633" w14:textId="4368ACD6" w:rsidR="007D7E28" w:rsidRDefault="007D7E28" w:rsidP="007D7E28">
      <w:pPr>
        <w:pStyle w:val="BodyText"/>
        <w:rPr>
          <w:rStyle w:val="Hyperlink"/>
          <w:color w:val="464547"/>
          <w:u w:val="none"/>
        </w:rPr>
      </w:pPr>
      <w:r>
        <w:rPr>
          <w:rStyle w:val="Hyperlink"/>
          <w:color w:val="464547"/>
          <w:u w:val="none"/>
        </w:rPr>
        <w:t>- If you have savings in accounts, documents that prove that your savings are legal</w:t>
      </w:r>
    </w:p>
    <w:p w14:paraId="2409DC7C" w14:textId="6CEAD556" w:rsidR="007D7E28" w:rsidRDefault="007D7E28" w:rsidP="007D7E28">
      <w:pPr>
        <w:pStyle w:val="BodyText"/>
        <w:rPr>
          <w:rStyle w:val="Hyperlink"/>
          <w:color w:val="464547"/>
          <w:u w:val="none"/>
        </w:rPr>
      </w:pPr>
      <w:r>
        <w:rPr>
          <w:rStyle w:val="Hyperlink"/>
          <w:color w:val="464547"/>
          <w:u w:val="none"/>
        </w:rPr>
        <w:t>7</w:t>
      </w:r>
      <w:r w:rsidR="0098710A">
        <w:rPr>
          <w:rStyle w:val="Hyperlink"/>
          <w:color w:val="464547"/>
          <w:u w:val="none"/>
        </w:rPr>
        <w:t>.</w:t>
      </w:r>
      <w:r>
        <w:rPr>
          <w:rStyle w:val="Hyperlink"/>
          <w:color w:val="464547"/>
          <w:u w:val="none"/>
        </w:rPr>
        <w:t xml:space="preserve"> Wait for 5-7 working days for the bank mortgage specialist to check the documents. They can</w:t>
      </w:r>
      <w:r w:rsidRPr="003C4F73">
        <w:rPr>
          <w:rStyle w:val="Hyperlink"/>
          <w:color w:val="464547"/>
          <w:u w:val="none"/>
        </w:rPr>
        <w:t xml:space="preserve"> </w:t>
      </w:r>
      <w:r>
        <w:rPr>
          <w:rStyle w:val="Hyperlink"/>
          <w:color w:val="464547"/>
          <w:u w:val="none"/>
        </w:rPr>
        <w:t>request additional documents</w:t>
      </w:r>
    </w:p>
    <w:p w14:paraId="295C3F3D" w14:textId="19C29C33" w:rsidR="007D7E28" w:rsidRDefault="007D7E28" w:rsidP="007D7E28">
      <w:pPr>
        <w:pStyle w:val="BodyText"/>
        <w:rPr>
          <w:rStyle w:val="Hyperlink"/>
          <w:color w:val="464547"/>
          <w:u w:val="none"/>
        </w:rPr>
      </w:pPr>
      <w:r>
        <w:rPr>
          <w:rStyle w:val="Hyperlink"/>
          <w:color w:val="464547"/>
          <w:u w:val="none"/>
        </w:rPr>
        <w:t>8</w:t>
      </w:r>
      <w:r w:rsidR="0098710A">
        <w:rPr>
          <w:rStyle w:val="Hyperlink"/>
          <w:color w:val="464547"/>
          <w:u w:val="none"/>
        </w:rPr>
        <w:t>.</w:t>
      </w:r>
      <w:r>
        <w:rPr>
          <w:rStyle w:val="Hyperlink"/>
          <w:color w:val="464547"/>
          <w:u w:val="none"/>
        </w:rPr>
        <w:t xml:space="preserve"> When the bank approves your mortgage request, you get the money in your account</w:t>
      </w:r>
    </w:p>
    <w:p w14:paraId="52F2D7DB" w14:textId="77777777" w:rsidR="007D7E28" w:rsidRPr="00517696" w:rsidRDefault="007D7E28" w:rsidP="007D7E28">
      <w:pPr>
        <w:pStyle w:val="BodyText"/>
        <w:rPr>
          <w:rStyle w:val="Hyperlink"/>
          <w:color w:val="464547"/>
          <w:u w:val="none"/>
        </w:rPr>
      </w:pPr>
    </w:p>
    <w:p w14:paraId="494FDE73" w14:textId="776E1ED3" w:rsidR="007D7E28" w:rsidRDefault="007D7E28" w:rsidP="007D7E28">
      <w:pPr>
        <w:pStyle w:val="BodyText"/>
        <w:rPr>
          <w:rStyle w:val="Hyperlink"/>
          <w:color w:val="464547"/>
          <w:u w:val="none"/>
        </w:rPr>
      </w:pPr>
      <w:r w:rsidRPr="00291573">
        <w:rPr>
          <w:rStyle w:val="Hyperlink"/>
          <w:b/>
          <w:bCs/>
          <w:color w:val="464547"/>
          <w:u w:val="none"/>
        </w:rPr>
        <w:t>Personal Loan</w:t>
      </w:r>
    </w:p>
    <w:p w14:paraId="61F6D7CC" w14:textId="311E1139" w:rsidR="006E4D0A" w:rsidRDefault="00FC787E" w:rsidP="006E4D0A">
      <w:pPr>
        <w:pStyle w:val="BodyText"/>
        <w:rPr>
          <w:rStyle w:val="Hyperlink"/>
        </w:rPr>
      </w:pPr>
      <w:r>
        <w:rPr>
          <w:rStyle w:val="Hyperlink"/>
          <w:color w:val="464547"/>
          <w:u w:val="none"/>
        </w:rPr>
        <w:t xml:space="preserve">To </w:t>
      </w:r>
      <w:r w:rsidRPr="00732277">
        <w:rPr>
          <w:rStyle w:val="Hyperlink"/>
          <w:color w:val="464547"/>
          <w:u w:val="none"/>
        </w:rPr>
        <w:t>improve living conditions</w:t>
      </w:r>
      <w:r>
        <w:rPr>
          <w:rStyle w:val="Hyperlink"/>
          <w:color w:val="464547"/>
          <w:u w:val="none"/>
        </w:rPr>
        <w:t xml:space="preserve"> (b</w:t>
      </w:r>
      <w:r>
        <w:t xml:space="preserve">uy a car, repair the house, pay for education), </w:t>
      </w:r>
      <w:r>
        <w:rPr>
          <w:rStyle w:val="Hyperlink"/>
          <w:color w:val="464547"/>
          <w:u w:val="none"/>
        </w:rPr>
        <w:t>y</w:t>
      </w:r>
      <w:r w:rsidR="006E4D0A">
        <w:t>ou can take a personal loan</w:t>
      </w:r>
      <w:r w:rsidR="003C46CE">
        <w:t xml:space="preserve">. </w:t>
      </w:r>
      <w:r w:rsidR="006E4D0A">
        <w:t xml:space="preserve">For example, at </w:t>
      </w:r>
      <w:r w:rsidR="006E4D0A" w:rsidRPr="00BD6395">
        <w:t>ABN AMRO</w:t>
      </w:r>
      <w:r w:rsidR="006E4D0A">
        <w:t xml:space="preserve">, </w:t>
      </w:r>
      <w:hyperlink r:id="rId408" w:history="1">
        <w:r w:rsidR="006E4D0A" w:rsidRPr="009807E8">
          <w:rPr>
            <w:rStyle w:val="Hyperlink"/>
          </w:rPr>
          <w:t>https://www.abnamro.nl/en/personal/loans/personal-loan/index.html</w:t>
        </w:r>
      </w:hyperlink>
    </w:p>
    <w:p w14:paraId="55C190D7" w14:textId="77777777" w:rsidR="006E4D0A" w:rsidRDefault="006E4D0A" w:rsidP="006E4D0A">
      <w:pPr>
        <w:pStyle w:val="BodyText"/>
      </w:pPr>
    </w:p>
    <w:p w14:paraId="7DDE58E0" w14:textId="3E277EA9" w:rsidR="006E4D0A" w:rsidRPr="00052F45" w:rsidRDefault="006E4D0A" w:rsidP="006E4D0A">
      <w:pPr>
        <w:pStyle w:val="BodyText"/>
      </w:pPr>
      <w:r w:rsidRPr="0014321A">
        <w:t>You can borrow €5000</w:t>
      </w:r>
      <w:r w:rsidR="003C46CE">
        <w:t>-</w:t>
      </w:r>
      <w:r w:rsidRPr="0014321A">
        <w:t>€75000</w:t>
      </w:r>
      <w:r w:rsidR="0096001F">
        <w:t xml:space="preserve"> depending o</w:t>
      </w:r>
      <w:r w:rsidRPr="0014321A">
        <w:t>n your income</w:t>
      </w:r>
      <w:r>
        <w:t xml:space="preserve">, </w:t>
      </w:r>
      <w:r w:rsidRPr="0014321A">
        <w:t>family</w:t>
      </w:r>
      <w:r>
        <w:t>,</w:t>
      </w:r>
      <w:r w:rsidRPr="0014321A">
        <w:t xml:space="preserve"> and living situation.</w:t>
      </w:r>
      <w:r>
        <w:t xml:space="preserve"> </w:t>
      </w:r>
      <w:r w:rsidRPr="00612E73">
        <w:t xml:space="preserve">The interest rate on </w:t>
      </w:r>
      <w:r w:rsidR="0096001F">
        <w:t xml:space="preserve">the </w:t>
      </w:r>
      <w:r w:rsidRPr="00612E73">
        <w:t xml:space="preserve">loan does not change </w:t>
      </w:r>
      <w:r w:rsidR="0096001F">
        <w:t xml:space="preserve">during </w:t>
      </w:r>
      <w:r w:rsidRPr="00612E73">
        <w:t>the loan term, you pay the same amount e</w:t>
      </w:r>
      <w:r w:rsidR="0096001F">
        <w:t xml:space="preserve">ach </w:t>
      </w:r>
      <w:r w:rsidRPr="00612E73">
        <w:t>month</w:t>
      </w:r>
      <w:r w:rsidR="0098710A">
        <w:t>, n</w:t>
      </w:r>
      <w:r w:rsidR="0096001F">
        <w:t>o</w:t>
      </w:r>
      <w:r>
        <w:t xml:space="preserve"> </w:t>
      </w:r>
      <w:r w:rsidRPr="006706F9">
        <w:t>early repayment fee</w:t>
      </w:r>
    </w:p>
    <w:p w14:paraId="5604823C" w14:textId="62A8F933" w:rsidR="006E4D0A" w:rsidRDefault="00683DDA" w:rsidP="006E4D0A">
      <w:pPr>
        <w:pStyle w:val="BodyText"/>
        <w:rPr>
          <w:shd w:val="clear" w:color="auto" w:fill="FFFFFF"/>
        </w:rPr>
      </w:pPr>
      <w:r>
        <w:rPr>
          <w:shd w:val="clear" w:color="auto" w:fill="FFFFFF"/>
        </w:rPr>
        <w:t>C</w:t>
      </w:r>
      <w:r w:rsidR="006E4D0A">
        <w:rPr>
          <w:shd w:val="clear" w:color="auto" w:fill="FFFFFF"/>
        </w:rPr>
        <w:t xml:space="preserve">alculate your loan on the website. The bank </w:t>
      </w:r>
      <w:r w:rsidR="006E4D0A" w:rsidRPr="00176098">
        <w:rPr>
          <w:shd w:val="clear" w:color="auto" w:fill="FFFFFF"/>
        </w:rPr>
        <w:t>request</w:t>
      </w:r>
      <w:r w:rsidR="006E4D0A">
        <w:rPr>
          <w:shd w:val="clear" w:color="auto" w:fill="FFFFFF"/>
        </w:rPr>
        <w:t>s and checks the needed</w:t>
      </w:r>
      <w:r w:rsidR="006E4D0A" w:rsidRPr="00176098">
        <w:rPr>
          <w:shd w:val="clear" w:color="auto" w:fill="FFFFFF"/>
        </w:rPr>
        <w:t xml:space="preserve"> documents</w:t>
      </w:r>
      <w:r w:rsidR="006E4D0A">
        <w:rPr>
          <w:shd w:val="clear" w:color="auto" w:fill="FFFFFF"/>
        </w:rPr>
        <w:t>. If the</w:t>
      </w:r>
      <w:r>
        <w:rPr>
          <w:shd w:val="clear" w:color="auto" w:fill="FFFFFF"/>
        </w:rPr>
        <w:t xml:space="preserve">y </w:t>
      </w:r>
      <w:r w:rsidR="006E4D0A">
        <w:rPr>
          <w:shd w:val="clear" w:color="auto" w:fill="FFFFFF"/>
        </w:rPr>
        <w:t>approve the a</w:t>
      </w:r>
      <w:r w:rsidR="006E4D0A" w:rsidRPr="00176098">
        <w:rPr>
          <w:shd w:val="clear" w:color="auto" w:fill="FFFFFF"/>
        </w:rPr>
        <w:t>pplication</w:t>
      </w:r>
      <w:r w:rsidR="006E4D0A">
        <w:rPr>
          <w:shd w:val="clear" w:color="auto" w:fill="FFFFFF"/>
        </w:rPr>
        <w:t xml:space="preserve">, </w:t>
      </w:r>
      <w:r>
        <w:rPr>
          <w:shd w:val="clear" w:color="auto" w:fill="FFFFFF"/>
        </w:rPr>
        <w:t xml:space="preserve">you </w:t>
      </w:r>
      <w:r w:rsidR="00047F64">
        <w:rPr>
          <w:shd w:val="clear" w:color="auto" w:fill="FFFFFF"/>
        </w:rPr>
        <w:t>receive t</w:t>
      </w:r>
      <w:r w:rsidR="006E4D0A" w:rsidRPr="00176098">
        <w:rPr>
          <w:shd w:val="clear" w:color="auto" w:fill="FFFFFF"/>
        </w:rPr>
        <w:t xml:space="preserve">he money to your account within </w:t>
      </w:r>
      <w:r w:rsidR="006356E2">
        <w:rPr>
          <w:shd w:val="clear" w:color="auto" w:fill="FFFFFF"/>
        </w:rPr>
        <w:t>1</w:t>
      </w:r>
      <w:r w:rsidR="006E4D0A" w:rsidRPr="00176098">
        <w:rPr>
          <w:shd w:val="clear" w:color="auto" w:fill="FFFFFF"/>
        </w:rPr>
        <w:t xml:space="preserve"> working day.</w:t>
      </w:r>
    </w:p>
    <w:p w14:paraId="5A873C06" w14:textId="6192415B" w:rsidR="006D5554" w:rsidRDefault="006D5554" w:rsidP="006D5554">
      <w:pPr>
        <w:pStyle w:val="Heading2"/>
      </w:pPr>
      <w:bookmarkStart w:id="75" w:name="_Toc175581874"/>
      <w:r>
        <w:t>FinAdvising</w:t>
      </w:r>
      <w:bookmarkEnd w:id="75"/>
    </w:p>
    <w:p w14:paraId="79D0F639" w14:textId="77777777" w:rsidR="00CF489B" w:rsidRDefault="00880B3A" w:rsidP="006D5554">
      <w:pPr>
        <w:pStyle w:val="BodyText"/>
      </w:pPr>
      <w:r>
        <w:t xml:space="preserve">A </w:t>
      </w:r>
      <w:r w:rsidR="006D5554">
        <w:t>financial advis</w:t>
      </w:r>
      <w:r>
        <w:t>o</w:t>
      </w:r>
      <w:r w:rsidR="006D5554">
        <w:t>r</w:t>
      </w:r>
      <w:r w:rsidR="006674B7">
        <w:t xml:space="preserve"> can </w:t>
      </w:r>
      <w:r w:rsidR="006D5554">
        <w:t>help</w:t>
      </w:r>
      <w:r w:rsidR="006674B7">
        <w:t xml:space="preserve"> you w</w:t>
      </w:r>
      <w:r w:rsidR="006D5554">
        <w:t>ith any type of financing</w:t>
      </w:r>
      <w:r w:rsidR="008533EE">
        <w:t xml:space="preserve">: </w:t>
      </w:r>
      <w:r w:rsidR="006D5554">
        <w:t xml:space="preserve">mortgage, </w:t>
      </w:r>
      <w:r w:rsidR="00CF489B">
        <w:t>personal loan</w:t>
      </w:r>
      <w:r w:rsidR="006D5554">
        <w:t xml:space="preserve">, yacht, </w:t>
      </w:r>
      <w:r w:rsidR="00CF489B">
        <w:t xml:space="preserve">stock </w:t>
      </w:r>
      <w:r w:rsidR="006D5554">
        <w:t xml:space="preserve">shares, </w:t>
      </w:r>
      <w:r w:rsidR="00EC387E">
        <w:t>and so on</w:t>
      </w:r>
      <w:r w:rsidR="00942CD2">
        <w:t>.</w:t>
      </w:r>
    </w:p>
    <w:p w14:paraId="1A955427" w14:textId="77777777" w:rsidR="00CF489B" w:rsidRDefault="00CF489B" w:rsidP="006D5554">
      <w:pPr>
        <w:pStyle w:val="BodyText"/>
      </w:pPr>
    </w:p>
    <w:p w14:paraId="7A51D8D1" w14:textId="6082F246" w:rsidR="006D5554" w:rsidRDefault="00942CD2" w:rsidP="006D5554">
      <w:pPr>
        <w:pStyle w:val="BodyText"/>
      </w:pPr>
      <w:r>
        <w:t>A m</w:t>
      </w:r>
      <w:r w:rsidR="006D5554">
        <w:t>ortgage advisor only focuses on mortgages</w:t>
      </w:r>
      <w:r>
        <w:t>.</w:t>
      </w:r>
    </w:p>
    <w:p w14:paraId="30F7CB7A" w14:textId="77777777" w:rsidR="006D5554" w:rsidRDefault="006D5554" w:rsidP="006D5554">
      <w:pPr>
        <w:pStyle w:val="BodyText"/>
      </w:pPr>
    </w:p>
    <w:p w14:paraId="2D45E369" w14:textId="7519691D" w:rsidR="006D5554" w:rsidRDefault="006D5554" w:rsidP="006D5554">
      <w:pPr>
        <w:pStyle w:val="BodyText"/>
      </w:pPr>
      <w:r>
        <w:t>All banks have their own financial advis</w:t>
      </w:r>
      <w:r w:rsidR="008533EE">
        <w:t>ors</w:t>
      </w:r>
      <w:r>
        <w:t xml:space="preserve"> but usually they have no enthusiasm to </w:t>
      </w:r>
      <w:r w:rsidR="008533EE">
        <w:t>h</w:t>
      </w:r>
      <w:r>
        <w:t>elp</w:t>
      </w:r>
      <w:r w:rsidR="008533EE">
        <w:t xml:space="preserve"> you</w:t>
      </w:r>
      <w:r>
        <w:t xml:space="preserve"> with your deal</w:t>
      </w:r>
      <w:r w:rsidR="008533EE">
        <w:t>.</w:t>
      </w:r>
      <w:r>
        <w:t xml:space="preserve"> </w:t>
      </w:r>
    </w:p>
    <w:p w14:paraId="6D31EFAF" w14:textId="77777777" w:rsidR="006D5554" w:rsidRDefault="006D5554" w:rsidP="006D5554">
      <w:pPr>
        <w:pStyle w:val="BodyText"/>
      </w:pPr>
    </w:p>
    <w:p w14:paraId="2FC503C9" w14:textId="5FBB073E" w:rsidR="006D5554" w:rsidRDefault="00080449" w:rsidP="006D5554">
      <w:pPr>
        <w:pStyle w:val="BodyText"/>
      </w:pPr>
      <w:r>
        <w:t xml:space="preserve">Good </w:t>
      </w:r>
      <w:r w:rsidR="006D5554">
        <w:t>financial advis</w:t>
      </w:r>
      <w:r w:rsidR="00976E90">
        <w:t>o</w:t>
      </w:r>
      <w:r w:rsidR="006D5554">
        <w:t>r</w:t>
      </w:r>
      <w:r>
        <w:t>s</w:t>
      </w:r>
      <w:r w:rsidR="006D5554">
        <w:t>:</w:t>
      </w:r>
    </w:p>
    <w:p w14:paraId="06F130F3" w14:textId="69142EB5" w:rsidR="00450DB2" w:rsidRDefault="00450DB2" w:rsidP="00450DB2">
      <w:pPr>
        <w:pStyle w:val="BodyText"/>
      </w:pPr>
      <w:r w:rsidRPr="006A44F0">
        <w:rPr>
          <w:lang w:val="en-GB"/>
        </w:rPr>
        <w:t xml:space="preserve">- Bruce Bosman, </w:t>
      </w:r>
      <w:proofErr w:type="spellStart"/>
      <w:r w:rsidRPr="006A44F0">
        <w:rPr>
          <w:lang w:val="en-GB"/>
        </w:rPr>
        <w:t>tel</w:t>
      </w:r>
      <w:proofErr w:type="spellEnd"/>
      <w:r w:rsidRPr="006A44F0">
        <w:rPr>
          <w:lang w:val="en-GB"/>
        </w:rPr>
        <w:t xml:space="preserve">: </w:t>
      </w:r>
      <w:r w:rsidR="00183709">
        <w:rPr>
          <w:lang w:val="en-GB"/>
        </w:rPr>
        <w:t xml:space="preserve">+31 </w:t>
      </w:r>
      <w:r w:rsidRPr="006A44F0">
        <w:rPr>
          <w:lang w:val="en-GB"/>
        </w:rPr>
        <w:t xml:space="preserve">617510386, </w:t>
      </w:r>
      <w:hyperlink r:id="rId409" w:history="1">
        <w:r w:rsidRPr="0008527B">
          <w:rPr>
            <w:rStyle w:val="Hyperlink"/>
          </w:rPr>
          <w:t>bruce@tripolair.nl</w:t>
        </w:r>
      </w:hyperlink>
      <w:r>
        <w:rPr>
          <w:rStyle w:val="Hyperlink"/>
        </w:rPr>
        <w:t xml:space="preserve"> </w:t>
      </w:r>
      <w:r>
        <w:t>Among other things, he can help you to bid.</w:t>
      </w:r>
    </w:p>
    <w:p w14:paraId="6ED07543" w14:textId="456A549B" w:rsidR="002F29AD" w:rsidRPr="006A44F0" w:rsidRDefault="00080449" w:rsidP="002F29AD">
      <w:pPr>
        <w:pStyle w:val="BodyText"/>
        <w:rPr>
          <w:lang w:val="nl-NL"/>
        </w:rPr>
      </w:pPr>
      <w:r w:rsidRPr="006A44F0">
        <w:rPr>
          <w:lang w:val="nl-NL"/>
        </w:rPr>
        <w:t xml:space="preserve">- </w:t>
      </w:r>
      <w:r w:rsidR="002F29AD" w:rsidRPr="006A44F0">
        <w:rPr>
          <w:lang w:val="nl-NL"/>
        </w:rPr>
        <w:t xml:space="preserve">Ron van Bruchem, </w:t>
      </w:r>
      <w:hyperlink r:id="rId410" w:history="1">
        <w:r w:rsidR="002F29AD" w:rsidRPr="006A44F0">
          <w:rPr>
            <w:rStyle w:val="Hyperlink"/>
            <w:lang w:val="nl-NL"/>
          </w:rPr>
          <w:t>https://accentfa.nl/</w:t>
        </w:r>
      </w:hyperlink>
    </w:p>
    <w:p w14:paraId="718DB152" w14:textId="4CABA96C" w:rsidR="00BB33A0" w:rsidRDefault="00BB33A0" w:rsidP="003C6B4D">
      <w:pPr>
        <w:pStyle w:val="Heading2"/>
      </w:pPr>
      <w:bookmarkStart w:id="76" w:name="_Toc175581875"/>
      <w:r w:rsidRPr="006D5554">
        <w:t>Process</w:t>
      </w:r>
      <w:bookmarkEnd w:id="76"/>
    </w:p>
    <w:p w14:paraId="63D883CF" w14:textId="2A0B6AC4" w:rsidR="00BB33A0" w:rsidRDefault="00BB33A0" w:rsidP="00BB33A0">
      <w:pPr>
        <w:pStyle w:val="BodyText"/>
      </w:pPr>
      <w:r>
        <w:t>Before looking for accommodation, define</w:t>
      </w:r>
      <w:r w:rsidRPr="001B177E">
        <w:t xml:space="preserve"> </w:t>
      </w:r>
      <w:r>
        <w:t>financial</w:t>
      </w:r>
      <w:r w:rsidRPr="001B177E">
        <w:t xml:space="preserve"> </w:t>
      </w:r>
      <w:r w:rsidR="00001E65">
        <w:t>options</w:t>
      </w:r>
      <w:r>
        <w:t xml:space="preserve"> (own</w:t>
      </w:r>
      <w:r w:rsidRPr="007E46DB">
        <w:t xml:space="preserve"> money, mortgage, </w:t>
      </w:r>
      <w:r>
        <w:t>both). If</w:t>
      </w:r>
      <w:r w:rsidRPr="00A21251">
        <w:t xml:space="preserve"> </w:t>
      </w:r>
      <w:r>
        <w:t>you</w:t>
      </w:r>
      <w:r w:rsidRPr="00A21251">
        <w:t xml:space="preserve"> </w:t>
      </w:r>
      <w:r>
        <w:t>need</w:t>
      </w:r>
      <w:r w:rsidRPr="00A21251">
        <w:t xml:space="preserve"> </w:t>
      </w:r>
      <w:r>
        <w:t>(partial)</w:t>
      </w:r>
      <w:r w:rsidRPr="00A21251">
        <w:t xml:space="preserve"> </w:t>
      </w:r>
      <w:r w:rsidRPr="007E46DB">
        <w:t>mortgage</w:t>
      </w:r>
      <w:r w:rsidRPr="00A21251">
        <w:t xml:space="preserve">, </w:t>
      </w:r>
      <w:r>
        <w:t>contact</w:t>
      </w:r>
      <w:r w:rsidRPr="00A21251">
        <w:t xml:space="preserve"> </w:t>
      </w:r>
      <w:r>
        <w:t>bank mortgage</w:t>
      </w:r>
      <w:r w:rsidRPr="00A21251">
        <w:t xml:space="preserve"> </w:t>
      </w:r>
      <w:r>
        <w:t xml:space="preserve">advisor </w:t>
      </w:r>
      <w:r w:rsidR="002D1D53">
        <w:t xml:space="preserve">for </w:t>
      </w:r>
      <w:r>
        <w:t>calculations</w:t>
      </w:r>
    </w:p>
    <w:p w14:paraId="0D1D15BA" w14:textId="130B9EDF" w:rsidR="009E0790" w:rsidRPr="005C5798" w:rsidRDefault="009E0790" w:rsidP="009E0790">
      <w:pPr>
        <w:pStyle w:val="BodyText"/>
      </w:pPr>
      <w:r w:rsidRPr="009E0790">
        <w:rPr>
          <w:b/>
          <w:bCs/>
        </w:rPr>
        <w:t>Note:</w:t>
      </w:r>
      <w:r>
        <w:t xml:space="preserve"> </w:t>
      </w:r>
      <w:r w:rsidR="00506FD4">
        <w:t>M</w:t>
      </w:r>
      <w:r w:rsidR="00714228">
        <w:t xml:space="preserve">ind costs you will face. See </w:t>
      </w:r>
      <w:proofErr w:type="spellStart"/>
      <w:r w:rsidR="00714228" w:rsidRPr="008326C3">
        <w:rPr>
          <w:b/>
          <w:bCs/>
        </w:rPr>
        <w:t>HouseRoom</w:t>
      </w:r>
      <w:proofErr w:type="spellEnd"/>
      <w:r w:rsidR="00714228" w:rsidRPr="008326C3">
        <w:rPr>
          <w:b/>
          <w:bCs/>
        </w:rPr>
        <w:t xml:space="preserve"> </w:t>
      </w:r>
      <w:r w:rsidR="00714228">
        <w:t xml:space="preserve">&gt; </w:t>
      </w:r>
      <w:r w:rsidR="00714228">
        <w:rPr>
          <w:b/>
          <w:bCs/>
        </w:rPr>
        <w:t>Buying</w:t>
      </w:r>
      <w:r w:rsidR="00714228">
        <w:t>.</w:t>
      </w:r>
      <w:r w:rsidR="005C5798">
        <w:t xml:space="preserve"> </w:t>
      </w:r>
      <w:r>
        <w:rPr>
          <w:rFonts w:cs="Calibri"/>
        </w:rPr>
        <w:t>Not all notaries accept cash</w:t>
      </w:r>
    </w:p>
    <w:p w14:paraId="04458122" w14:textId="77777777" w:rsidR="00BB33A0" w:rsidRPr="002F7F61" w:rsidRDefault="00BB33A0" w:rsidP="00BB33A0">
      <w:pPr>
        <w:pStyle w:val="BodyText"/>
      </w:pPr>
    </w:p>
    <w:p w14:paraId="79779C29" w14:textId="77777777" w:rsidR="00BB33A0" w:rsidRDefault="00BB33A0" w:rsidP="00BB33A0">
      <w:pPr>
        <w:pStyle w:val="BodyText"/>
      </w:pPr>
      <w:r>
        <w:t>To find</w:t>
      </w:r>
      <w:r w:rsidRPr="00225D5C">
        <w:t xml:space="preserve"> </w:t>
      </w:r>
      <w:r w:rsidRPr="00B62C3F">
        <w:t>accom</w:t>
      </w:r>
      <w:r>
        <w:t>m</w:t>
      </w:r>
      <w:r w:rsidRPr="00B62C3F">
        <w:t>odation</w:t>
      </w:r>
      <w:r>
        <w:t>:</w:t>
      </w:r>
    </w:p>
    <w:p w14:paraId="7CAED48A" w14:textId="274C0292" w:rsidR="00BB33A0" w:rsidRDefault="00BB33A0" w:rsidP="00BB33A0">
      <w:pPr>
        <w:pStyle w:val="BodyText"/>
      </w:pPr>
      <w:r>
        <w:t xml:space="preserve">1) See </w:t>
      </w:r>
      <w:r w:rsidRPr="00B62C3F">
        <w:t xml:space="preserve">sites </w:t>
      </w:r>
      <w:r>
        <w:t xml:space="preserve">in </w:t>
      </w:r>
      <w:proofErr w:type="spellStart"/>
      <w:r w:rsidRPr="00DB6363">
        <w:rPr>
          <w:b/>
          <w:bCs/>
        </w:rPr>
        <w:t>HouseRoom</w:t>
      </w:r>
      <w:proofErr w:type="spellEnd"/>
      <w:r>
        <w:t xml:space="preserve"> &gt; </w:t>
      </w:r>
      <w:r w:rsidRPr="00DB6363">
        <w:rPr>
          <w:b/>
          <w:bCs/>
        </w:rPr>
        <w:t>Buying</w:t>
      </w:r>
    </w:p>
    <w:p w14:paraId="5A1CB7E1" w14:textId="19B3F1B2" w:rsidR="00BB33A0" w:rsidRDefault="00BB33A0" w:rsidP="00BB33A0">
      <w:pPr>
        <w:pStyle w:val="BodyText"/>
      </w:pPr>
      <w:r>
        <w:t xml:space="preserve">2) Contact </w:t>
      </w:r>
      <w:r w:rsidRPr="00AA3F16">
        <w:t>real estate agent</w:t>
      </w:r>
      <w:r>
        <w:t>s to see accommodation</w:t>
      </w:r>
      <w:r w:rsidR="00DE2710">
        <w:t xml:space="preserve"> (</w:t>
      </w:r>
      <w:r>
        <w:t xml:space="preserve">3-7 days, not </w:t>
      </w:r>
      <w:r w:rsidRPr="00753763">
        <w:t>day to day</w:t>
      </w:r>
      <w:r w:rsidR="00DE2710">
        <w:t>)</w:t>
      </w:r>
    </w:p>
    <w:p w14:paraId="421AAA3B" w14:textId="747A3227" w:rsidR="002A1D49" w:rsidRDefault="00BB33A0" w:rsidP="00BB33A0">
      <w:pPr>
        <w:pStyle w:val="BodyText"/>
      </w:pPr>
      <w:r>
        <w:t>3) During visit, ask about property</w:t>
      </w:r>
      <w:r w:rsidR="00B4147A">
        <w:t>/</w:t>
      </w:r>
      <w:r>
        <w:t>process</w:t>
      </w:r>
    </w:p>
    <w:p w14:paraId="7E2B30A2" w14:textId="314E8B42" w:rsidR="002A1D49" w:rsidRDefault="00BB33A0" w:rsidP="00BB33A0">
      <w:pPr>
        <w:pStyle w:val="BodyText"/>
        <w:rPr>
          <w:i/>
          <w:iCs/>
        </w:rPr>
      </w:pPr>
      <w:r w:rsidRPr="001A5015">
        <w:rPr>
          <w:i/>
          <w:iCs/>
        </w:rPr>
        <w:t>When will the winner be defined?</w:t>
      </w:r>
      <w:r w:rsidR="002A1D49">
        <w:rPr>
          <w:i/>
          <w:iCs/>
        </w:rPr>
        <w:t xml:space="preserve"> </w:t>
      </w:r>
      <w:r w:rsidRPr="001A5015">
        <w:rPr>
          <w:i/>
          <w:iCs/>
        </w:rPr>
        <w:t xml:space="preserve">What conditions are </w:t>
      </w:r>
      <w:proofErr w:type="gramStart"/>
      <w:r w:rsidRPr="001A5015">
        <w:rPr>
          <w:i/>
          <w:iCs/>
        </w:rPr>
        <w:t>taken into account</w:t>
      </w:r>
      <w:proofErr w:type="gramEnd"/>
      <w:r w:rsidRPr="001A5015">
        <w:rPr>
          <w:i/>
          <w:iCs/>
        </w:rPr>
        <w:t xml:space="preserve"> (financial reservation, taxation,</w:t>
      </w:r>
      <w:r w:rsidR="0049666A">
        <w:rPr>
          <w:i/>
          <w:iCs/>
        </w:rPr>
        <w:t xml:space="preserve"> </w:t>
      </w:r>
      <w:proofErr w:type="spellStart"/>
      <w:r>
        <w:rPr>
          <w:i/>
          <w:iCs/>
        </w:rPr>
        <w:t>etc</w:t>
      </w:r>
      <w:proofErr w:type="spellEnd"/>
      <w:r w:rsidRPr="001A5015">
        <w:rPr>
          <w:i/>
          <w:iCs/>
        </w:rPr>
        <w:t>)?</w:t>
      </w:r>
      <w:r w:rsidR="002A1D49">
        <w:rPr>
          <w:i/>
          <w:iCs/>
        </w:rPr>
        <w:t xml:space="preserve"> </w:t>
      </w:r>
      <w:r w:rsidRPr="001A5015">
        <w:rPr>
          <w:i/>
          <w:iCs/>
        </w:rPr>
        <w:t>What else do I need to know about this house/process that I forgot to ask?</w:t>
      </w:r>
      <w:r w:rsidR="002A1D49">
        <w:rPr>
          <w:i/>
          <w:iCs/>
        </w:rPr>
        <w:t xml:space="preserve"> </w:t>
      </w:r>
    </w:p>
    <w:p w14:paraId="5D886537" w14:textId="2230527E" w:rsidR="00BB33A0" w:rsidRPr="00B62C3F" w:rsidRDefault="00BB33A0" w:rsidP="00BB33A0">
      <w:pPr>
        <w:pStyle w:val="BodyText"/>
      </w:pPr>
      <w:r>
        <w:t>4) To place</w:t>
      </w:r>
      <w:r w:rsidRPr="00225D5C">
        <w:t xml:space="preserve"> </w:t>
      </w:r>
      <w:r>
        <w:t>a</w:t>
      </w:r>
      <w:r w:rsidRPr="00225D5C">
        <w:t xml:space="preserve"> </w:t>
      </w:r>
      <w:r>
        <w:t>bid</w:t>
      </w:r>
      <w:r w:rsidRPr="00225D5C">
        <w:t xml:space="preserve"> </w:t>
      </w:r>
      <w:r>
        <w:t>by</w:t>
      </w:r>
      <w:r w:rsidRPr="00225D5C">
        <w:t xml:space="preserve"> </w:t>
      </w:r>
      <w:r>
        <w:t>email</w:t>
      </w:r>
      <w:r w:rsidRPr="00225D5C">
        <w:t xml:space="preserve"> </w:t>
      </w:r>
      <w:r>
        <w:t>or</w:t>
      </w:r>
      <w:r w:rsidRPr="00225D5C">
        <w:t xml:space="preserve"> </w:t>
      </w:r>
      <w:r w:rsidRPr="00C24253">
        <w:rPr>
          <w:color w:val="1A9CB0"/>
          <w:u w:val="single"/>
        </w:rPr>
        <w:t>move</w:t>
      </w:r>
      <w:r w:rsidRPr="00C839F1">
        <w:rPr>
          <w:color w:val="1A9CB0"/>
          <w:u w:val="single"/>
        </w:rPr>
        <w:t>.nl</w:t>
      </w:r>
      <w:r w:rsidRPr="00C839F1">
        <w:rPr>
          <w:color w:val="1A9CB0"/>
        </w:rPr>
        <w:t xml:space="preserve"> </w:t>
      </w:r>
      <w:r>
        <w:t>system, offer your price and specify</w:t>
      </w:r>
      <w:r w:rsidRPr="00225D5C">
        <w:t xml:space="preserve"> </w:t>
      </w:r>
      <w:r>
        <w:t>conditions</w:t>
      </w:r>
      <w:r w:rsidRPr="00225D5C">
        <w:t>:</w:t>
      </w:r>
    </w:p>
    <w:p w14:paraId="5A096717" w14:textId="0EE2F99B" w:rsidR="00A43C73" w:rsidRDefault="00BB33A0" w:rsidP="00BB33A0">
      <w:pPr>
        <w:pStyle w:val="BodyText"/>
      </w:pPr>
      <w:r>
        <w:t>- F</w:t>
      </w:r>
      <w:r w:rsidRPr="00B62C3F">
        <w:t>inancial reservation</w:t>
      </w:r>
      <w:r>
        <w:t xml:space="preserve"> (Y/N). If</w:t>
      </w:r>
      <w:r w:rsidRPr="00B62C3F">
        <w:t xml:space="preserve"> bank does not approve the amount, you </w:t>
      </w:r>
      <w:r>
        <w:t xml:space="preserve">leave </w:t>
      </w:r>
      <w:r w:rsidRPr="00B62C3F">
        <w:t>without consequences</w:t>
      </w:r>
    </w:p>
    <w:p w14:paraId="147CE8B5" w14:textId="1FB30EF7" w:rsidR="00BB33A0" w:rsidRDefault="00BB33A0" w:rsidP="00BB33A0">
      <w:pPr>
        <w:pStyle w:val="BodyText"/>
      </w:pPr>
      <w:r>
        <w:lastRenderedPageBreak/>
        <w:t>- I</w:t>
      </w:r>
      <w:r w:rsidRPr="00B62C3F">
        <w:t>nspection</w:t>
      </w:r>
      <w:r>
        <w:t xml:space="preserve"> (Y/N). </w:t>
      </w:r>
      <w:r w:rsidR="0049666A">
        <w:t>I</w:t>
      </w:r>
      <w:r w:rsidR="0049666A" w:rsidRPr="00B62C3F">
        <w:t xml:space="preserve">f inspector finds fault with price </w:t>
      </w:r>
      <w:r w:rsidR="00A45AB9">
        <w:t xml:space="preserve">&gt; </w:t>
      </w:r>
      <w:r w:rsidR="0049666A" w:rsidRPr="00B62C3F">
        <w:t>N</w:t>
      </w:r>
      <w:r w:rsidR="0049666A">
        <w:t>, y</w:t>
      </w:r>
      <w:r>
        <w:t>ou leave the</w:t>
      </w:r>
      <w:r w:rsidRPr="002A0287">
        <w:t xml:space="preserve"> deal</w:t>
      </w:r>
    </w:p>
    <w:p w14:paraId="2D8FCEF9" w14:textId="3351DC7E" w:rsidR="00BB33A0" w:rsidRDefault="00BB33A0" w:rsidP="00BB33A0">
      <w:pPr>
        <w:pStyle w:val="BodyText"/>
      </w:pPr>
      <w:r w:rsidRPr="002330F2">
        <w:rPr>
          <w:b/>
          <w:bCs/>
        </w:rPr>
        <w:t>Note:</w:t>
      </w:r>
      <w:r>
        <w:t xml:space="preserve"> Within </w:t>
      </w:r>
      <w:r w:rsidRPr="00C24253">
        <w:rPr>
          <w:color w:val="1A9CB0"/>
          <w:u w:val="single"/>
        </w:rPr>
        <w:t>move.nl</w:t>
      </w:r>
      <w:r w:rsidRPr="00C24253">
        <w:rPr>
          <w:color w:val="1A9CB0"/>
        </w:rPr>
        <w:t xml:space="preserve"> </w:t>
      </w:r>
      <w:r>
        <w:t>you cooperate with landlord's real estate agent</w:t>
      </w:r>
      <w:r w:rsidR="00123A98">
        <w:t>: d</w:t>
      </w:r>
      <w:r>
        <w:t>ownload docs</w:t>
      </w:r>
      <w:r w:rsidR="00FF4214">
        <w:t>, e</w:t>
      </w:r>
      <w:r>
        <w:t>dit your details</w:t>
      </w:r>
      <w:r w:rsidR="00FF4214">
        <w:t>, s</w:t>
      </w:r>
      <w:r>
        <w:t>ubmit offer</w:t>
      </w:r>
    </w:p>
    <w:p w14:paraId="010403E6" w14:textId="77777777" w:rsidR="00BB33A0" w:rsidRPr="00B62C3F" w:rsidRDefault="00BB33A0" w:rsidP="00BB33A0">
      <w:pPr>
        <w:pStyle w:val="BodyText"/>
      </w:pPr>
    </w:p>
    <w:p w14:paraId="12162F14" w14:textId="4C390F97" w:rsidR="00BB33A0" w:rsidRPr="00BC5743" w:rsidRDefault="00BB33A0" w:rsidP="00BB33A0">
      <w:pPr>
        <w:pStyle w:val="BodyText"/>
      </w:pPr>
      <w:r w:rsidRPr="00212C86">
        <w:t xml:space="preserve">If </w:t>
      </w:r>
      <w:r>
        <w:t>landlord</w:t>
      </w:r>
      <w:r w:rsidRPr="00212C86">
        <w:t xml:space="preserve"> confirm</w:t>
      </w:r>
      <w:r>
        <w:t xml:space="preserve">s </w:t>
      </w:r>
      <w:r w:rsidRPr="00212C86">
        <w:t xml:space="preserve">your bid won, </w:t>
      </w:r>
      <w:r>
        <w:t>process looks as follows:</w:t>
      </w:r>
    </w:p>
    <w:p w14:paraId="686FB251" w14:textId="69F9A16E" w:rsidR="00BB33A0" w:rsidRPr="005D2DBA" w:rsidRDefault="00BB33A0" w:rsidP="00BB33A0">
      <w:pPr>
        <w:pStyle w:val="BodyText"/>
      </w:pPr>
      <w:r>
        <w:t xml:space="preserve">1) </w:t>
      </w:r>
      <w:r w:rsidR="00FD283C">
        <w:t>L</w:t>
      </w:r>
      <w:r w:rsidR="00D922E6">
        <w:t xml:space="preserve">andlord’s </w:t>
      </w:r>
      <w:r w:rsidRPr="00200FDB">
        <w:t xml:space="preserve">agent </w:t>
      </w:r>
      <w:r w:rsidR="00D56127">
        <w:t>tells y</w:t>
      </w:r>
      <w:r w:rsidR="00D922E6">
        <w:t>ou won</w:t>
      </w:r>
      <w:r w:rsidR="00D56127">
        <w:t xml:space="preserve"> bid</w:t>
      </w:r>
      <w:r w:rsidR="00605655">
        <w:t xml:space="preserve"> and asks for </w:t>
      </w:r>
      <w:r>
        <w:t xml:space="preserve">your details </w:t>
      </w:r>
      <w:r w:rsidR="00032236">
        <w:t xml:space="preserve">to </w:t>
      </w:r>
      <w:r>
        <w:t>prepare purchase a</w:t>
      </w:r>
      <w:r w:rsidRPr="00B62C3F">
        <w:t xml:space="preserve">greement </w:t>
      </w:r>
      <w:r>
        <w:t xml:space="preserve">with </w:t>
      </w:r>
      <w:r w:rsidRPr="00B62C3F">
        <w:t>terms and conditions</w:t>
      </w:r>
      <w:r w:rsidR="00A43C73">
        <w:t>.</w:t>
      </w:r>
      <w:r w:rsidR="00E91420">
        <w:t xml:space="preserve"> </w:t>
      </w:r>
      <w:r w:rsidR="0023510B">
        <w:t>A</w:t>
      </w:r>
      <w:r>
        <w:t>greement samples</w:t>
      </w:r>
      <w:r w:rsidR="0023510B">
        <w:t xml:space="preserve">: </w:t>
      </w:r>
      <w:hyperlink r:id="rId411" w:history="1">
        <w:r w:rsidRPr="00665FBC">
          <w:rPr>
            <w:rStyle w:val="Hyperlink"/>
          </w:rPr>
          <w:t>https://www.agterbergmakelaardij.nl/downloads/</w:t>
        </w:r>
      </w:hyperlink>
    </w:p>
    <w:p w14:paraId="2018BEA5" w14:textId="6F8F5D59" w:rsidR="00BB33A0" w:rsidRDefault="00BB33A0" w:rsidP="00BB33A0">
      <w:pPr>
        <w:pStyle w:val="BodyText"/>
      </w:pPr>
      <w:r>
        <w:t xml:space="preserve">2) </w:t>
      </w:r>
      <w:r w:rsidR="00A1142C">
        <w:t xml:space="preserve">Find </w:t>
      </w:r>
      <w:r>
        <w:t xml:space="preserve">notary and sworn interpreter. See </w:t>
      </w:r>
      <w:r w:rsidRPr="00B92889">
        <w:rPr>
          <w:b/>
          <w:bCs/>
        </w:rPr>
        <w:t>Documents</w:t>
      </w:r>
      <w:r>
        <w:t xml:space="preserve"> &gt; </w:t>
      </w:r>
      <w:r w:rsidRPr="00B92889">
        <w:rPr>
          <w:b/>
          <w:bCs/>
        </w:rPr>
        <w:t>Notary</w:t>
      </w:r>
      <w:r>
        <w:t xml:space="preserve">, </w:t>
      </w:r>
      <w:r w:rsidRPr="00B92889">
        <w:rPr>
          <w:b/>
          <w:bCs/>
        </w:rPr>
        <w:t>Translation</w:t>
      </w:r>
    </w:p>
    <w:p w14:paraId="2FCAB9C1" w14:textId="69FD0CCD" w:rsidR="000D6DBC" w:rsidRDefault="00BB33A0" w:rsidP="000D6DBC">
      <w:pPr>
        <w:pStyle w:val="BodyText"/>
      </w:pPr>
      <w:r>
        <w:t xml:space="preserve">3) </w:t>
      </w:r>
      <w:r w:rsidR="00B769CE">
        <w:t>U</w:t>
      </w:r>
      <w:r w:rsidR="000D6DBC">
        <w:t>pload doc</w:t>
      </w:r>
      <w:r w:rsidR="002F392E">
        <w:t xml:space="preserve">s </w:t>
      </w:r>
      <w:r w:rsidR="000D6DBC">
        <w:t xml:space="preserve">online into </w:t>
      </w:r>
      <w:r w:rsidR="00B769CE">
        <w:t xml:space="preserve">notary </w:t>
      </w:r>
      <w:r w:rsidR="000D6DBC">
        <w:t>system</w:t>
      </w:r>
      <w:r w:rsidR="00551991">
        <w:t xml:space="preserve"> and </w:t>
      </w:r>
      <w:r w:rsidR="00DB44EF">
        <w:t>f</w:t>
      </w:r>
      <w:r w:rsidR="000D6DBC">
        <w:t xml:space="preserve">ill </w:t>
      </w:r>
      <w:r w:rsidR="00DB44EF">
        <w:t xml:space="preserve">in </w:t>
      </w:r>
      <w:r w:rsidR="00C01C9B">
        <w:t xml:space="preserve">form </w:t>
      </w:r>
      <w:r w:rsidR="00551991">
        <w:t xml:space="preserve">to provide </w:t>
      </w:r>
      <w:r w:rsidR="00F45C6D">
        <w:t>details</w:t>
      </w:r>
      <w:r w:rsidR="00BB579E">
        <w:t xml:space="preserve">, including </w:t>
      </w:r>
      <w:r w:rsidR="000D6DBC">
        <w:t xml:space="preserve">mortgage </w:t>
      </w:r>
      <w:r w:rsidR="00542D1F">
        <w:t>request ID</w:t>
      </w:r>
      <w:r w:rsidR="000D6DBC">
        <w:t xml:space="preserve"> (if you</w:t>
      </w:r>
      <w:r w:rsidR="00E85F74">
        <w:t xml:space="preserve"> </w:t>
      </w:r>
      <w:r w:rsidR="000D6DBC">
        <w:t>take mortgage)</w:t>
      </w:r>
    </w:p>
    <w:p w14:paraId="70568506" w14:textId="2BE0FCD9" w:rsidR="00BB33A0" w:rsidRDefault="00524878" w:rsidP="00BB33A0">
      <w:pPr>
        <w:pStyle w:val="BodyText"/>
      </w:pPr>
      <w:r>
        <w:t xml:space="preserve">4) </w:t>
      </w:r>
      <w:r w:rsidR="00DE01DF">
        <w:t xml:space="preserve">For </w:t>
      </w:r>
      <w:r w:rsidR="00BB33A0">
        <w:t>mortgage (not</w:t>
      </w:r>
      <w:r w:rsidR="00A32095">
        <w:t xml:space="preserve"> </w:t>
      </w:r>
      <w:r w:rsidR="00BB33A0">
        <w:t xml:space="preserve">personal loan), provide appraisal report. See </w:t>
      </w:r>
      <w:proofErr w:type="spellStart"/>
      <w:r w:rsidR="00BB33A0" w:rsidRPr="00E9295B">
        <w:rPr>
          <w:b/>
          <w:bCs/>
        </w:rPr>
        <w:t>HouseRoom</w:t>
      </w:r>
      <w:proofErr w:type="spellEnd"/>
      <w:r w:rsidR="00BB33A0">
        <w:t xml:space="preserve"> &gt; </w:t>
      </w:r>
      <w:r w:rsidR="00BB33A0" w:rsidRPr="00E9295B">
        <w:rPr>
          <w:b/>
          <w:bCs/>
        </w:rPr>
        <w:t>Appraisal</w:t>
      </w:r>
      <w:r w:rsidR="00F87DB3">
        <w:rPr>
          <w:rStyle w:val="Hyperlink"/>
          <w:b/>
          <w:bCs/>
          <w:color w:val="464547"/>
          <w:u w:val="none"/>
        </w:rPr>
        <w:t>/Technical inspection report</w:t>
      </w:r>
    </w:p>
    <w:p w14:paraId="3E4A9436" w14:textId="3D793FBF" w:rsidR="00BB33A0" w:rsidRDefault="003C2368" w:rsidP="00BB33A0">
      <w:pPr>
        <w:pStyle w:val="BodyText"/>
      </w:pPr>
      <w:r>
        <w:t>5</w:t>
      </w:r>
      <w:r w:rsidR="00BB33A0">
        <w:t xml:space="preserve">) </w:t>
      </w:r>
      <w:r w:rsidR="00936B3C">
        <w:t xml:space="preserve">When you get </w:t>
      </w:r>
      <w:r w:rsidR="00BB33A0">
        <w:t>a</w:t>
      </w:r>
      <w:r w:rsidR="00BB33A0" w:rsidRPr="00B62C3F">
        <w:t>greement</w:t>
      </w:r>
      <w:r w:rsidR="00436D26">
        <w:t xml:space="preserve"> draft</w:t>
      </w:r>
      <w:r w:rsidR="00936B3C">
        <w:t xml:space="preserve">, </w:t>
      </w:r>
      <w:r w:rsidR="00E85F74">
        <w:t>you have</w:t>
      </w:r>
      <w:r w:rsidR="00BD627F">
        <w:t xml:space="preserve"> some </w:t>
      </w:r>
      <w:r w:rsidR="00BB33A0" w:rsidRPr="00B62C3F">
        <w:t>days</w:t>
      </w:r>
      <w:r w:rsidR="00E85F74">
        <w:t xml:space="preserve"> to </w:t>
      </w:r>
      <w:r w:rsidR="00BD627F">
        <w:t xml:space="preserve">make </w:t>
      </w:r>
      <w:r w:rsidR="00BB33A0">
        <w:t>changes</w:t>
      </w:r>
      <w:r w:rsidR="00032F95">
        <w:br/>
      </w:r>
      <w:r w:rsidR="00BB33A0" w:rsidRPr="00B36AE4">
        <w:rPr>
          <w:b/>
          <w:bCs/>
        </w:rPr>
        <w:t>Note:</w:t>
      </w:r>
      <w:r w:rsidR="00BB33A0">
        <w:t xml:space="preserve"> If you don’t agree on conditions, leave </w:t>
      </w:r>
      <w:r w:rsidR="00485574">
        <w:t xml:space="preserve">the </w:t>
      </w:r>
      <w:r w:rsidR="00BB33A0">
        <w:t>deal</w:t>
      </w:r>
      <w:r w:rsidR="00483AE5">
        <w:t xml:space="preserve">, </w:t>
      </w:r>
      <w:r w:rsidR="00BB33A0">
        <w:t>no fine</w:t>
      </w:r>
    </w:p>
    <w:p w14:paraId="4E24B3A8" w14:textId="7150EBA4" w:rsidR="00BB33A0" w:rsidRDefault="00F866BA" w:rsidP="00BB33A0">
      <w:pPr>
        <w:pStyle w:val="BodyText"/>
      </w:pPr>
      <w:r>
        <w:t>6</w:t>
      </w:r>
      <w:r w:rsidR="00BB33A0">
        <w:t xml:space="preserve">) </w:t>
      </w:r>
      <w:r w:rsidR="00485574">
        <w:t>L</w:t>
      </w:r>
      <w:r w:rsidR="00BB33A0">
        <w:t>andlord signs agreement via DocuSign</w:t>
      </w:r>
      <w:r>
        <w:t>, y</w:t>
      </w:r>
      <w:r w:rsidR="006317FC">
        <w:t>ou s</w:t>
      </w:r>
      <w:r w:rsidR="00BB33A0">
        <w:t>ign agreement via DocuSign</w:t>
      </w:r>
      <w:r w:rsidR="00C67E8F">
        <w:t xml:space="preserve"> </w:t>
      </w:r>
      <w:r w:rsidR="00BB33A0">
        <w:t>and send it back to landlord</w:t>
      </w:r>
      <w:r w:rsidR="00C67E8F">
        <w:t xml:space="preserve"> without </w:t>
      </w:r>
      <w:r w:rsidR="00BB33A0" w:rsidRPr="007509FB">
        <w:t>physical presence</w:t>
      </w:r>
    </w:p>
    <w:p w14:paraId="1F4F795D" w14:textId="3D704C6B" w:rsidR="00BB33A0" w:rsidRPr="00F16D46" w:rsidRDefault="00F866BA" w:rsidP="00123EB7">
      <w:pPr>
        <w:pStyle w:val="BodyText"/>
        <w:keepNext/>
      </w:pPr>
      <w:r>
        <w:t>7</w:t>
      </w:r>
      <w:r w:rsidR="00BB33A0">
        <w:t xml:space="preserve">) </w:t>
      </w:r>
      <w:r w:rsidR="00123EB7">
        <w:t xml:space="preserve">After signing agreement, you have </w:t>
      </w:r>
      <w:r w:rsidR="002F309F">
        <w:t>3</w:t>
      </w:r>
      <w:r w:rsidR="006A5C4F">
        <w:t xml:space="preserve"> days</w:t>
      </w:r>
      <w:r w:rsidR="00123EB7">
        <w:t xml:space="preserve"> to </w:t>
      </w:r>
      <w:r w:rsidR="00BB33A0">
        <w:t>make final decision</w:t>
      </w:r>
      <w:r w:rsidR="00032F95">
        <w:br/>
      </w:r>
      <w:r w:rsidR="00BB33A0" w:rsidRPr="00B36AE4">
        <w:rPr>
          <w:b/>
          <w:bCs/>
        </w:rPr>
        <w:t>Note:</w:t>
      </w:r>
      <w:r w:rsidR="00BB33A0">
        <w:t xml:space="preserve"> If you leave within 3 days, no fine. </w:t>
      </w:r>
      <w:r w:rsidR="006A5C4F">
        <w:t xml:space="preserve">Otherwise, </w:t>
      </w:r>
      <w:r w:rsidR="00BB33A0">
        <w:t xml:space="preserve">fines according to agreement obligations (e.g. </w:t>
      </w:r>
      <w:r w:rsidR="00BB33A0" w:rsidRPr="00F16D46">
        <w:t xml:space="preserve">10% </w:t>
      </w:r>
      <w:r w:rsidR="00BB33A0">
        <w:t>of deal value)</w:t>
      </w:r>
    </w:p>
    <w:p w14:paraId="59D00275" w14:textId="388E0F71" w:rsidR="00BB33A0" w:rsidRDefault="00AF6BCD" w:rsidP="00BB33A0">
      <w:pPr>
        <w:pStyle w:val="BodyText"/>
      </w:pPr>
      <w:r>
        <w:t>8</w:t>
      </w:r>
      <w:r w:rsidR="00BB33A0">
        <w:t>) According to agreement, make first payment to notary account (transfer/cash)</w:t>
      </w:r>
      <w:r w:rsidR="00032F95">
        <w:br/>
      </w:r>
      <w:r w:rsidR="00BB33A0" w:rsidRPr="00AC2B3A">
        <w:rPr>
          <w:b/>
          <w:bCs/>
        </w:rPr>
        <w:t>Note:</w:t>
      </w:r>
      <w:r w:rsidR="00BB33A0">
        <w:t xml:space="preserve"> </w:t>
      </w:r>
      <w:r w:rsidR="008B3C6B">
        <w:t xml:space="preserve">You can transfer money from Dutch/European banks. </w:t>
      </w:r>
      <w:r w:rsidR="00BB33A0">
        <w:t xml:space="preserve">For cash, fill </w:t>
      </w:r>
      <w:r w:rsidR="00BB33A0" w:rsidRPr="00AC2B3A">
        <w:t xml:space="preserve">Anti-Money Laundering </w:t>
      </w:r>
      <w:r w:rsidR="00BB33A0">
        <w:t>form</w:t>
      </w:r>
    </w:p>
    <w:p w14:paraId="7DC3AAAB" w14:textId="3CF32EC7" w:rsidR="00905919" w:rsidRDefault="00AC7914" w:rsidP="00BB33A0">
      <w:pPr>
        <w:pStyle w:val="BodyText"/>
      </w:pPr>
      <w:r>
        <w:t>9</w:t>
      </w:r>
      <w:r w:rsidR="00BB33A0">
        <w:t>) Upload doc</w:t>
      </w:r>
      <w:r>
        <w:t>s</w:t>
      </w:r>
      <w:r w:rsidR="00BB33A0">
        <w:t xml:space="preserve"> to bank system, wait for approval (5-9 working days), and </w:t>
      </w:r>
      <w:r>
        <w:t xml:space="preserve">get </w:t>
      </w:r>
      <w:r w:rsidR="00FE7817">
        <w:t>mortgage/</w:t>
      </w:r>
      <w:r w:rsidR="00F700D4">
        <w:t xml:space="preserve">personal </w:t>
      </w:r>
      <w:r w:rsidR="00FE7817">
        <w:t>loan offer.</w:t>
      </w:r>
      <w:r w:rsidR="00905919">
        <w:t xml:space="preserve"> </w:t>
      </w:r>
      <w:r w:rsidR="004362C1">
        <w:t xml:space="preserve">Within 2 weeks, accept offer or </w:t>
      </w:r>
      <w:r w:rsidR="007F4DED">
        <w:t>make</w:t>
      </w:r>
      <w:r w:rsidR="004362C1">
        <w:t xml:space="preserve"> changes</w:t>
      </w:r>
    </w:p>
    <w:p w14:paraId="1BFB1D3F" w14:textId="5F1CB3D1" w:rsidR="00BB33A0" w:rsidRDefault="00D5319B" w:rsidP="00BB33A0">
      <w:pPr>
        <w:pStyle w:val="BodyText"/>
      </w:pPr>
      <w:r>
        <w:t xml:space="preserve">10) When you </w:t>
      </w:r>
      <w:r w:rsidR="00BB33A0">
        <w:t>get mortgage/personal loan</w:t>
      </w:r>
      <w:r>
        <w:t>, b</w:t>
      </w:r>
      <w:r w:rsidR="00284119">
        <w:t>ank specialist send</w:t>
      </w:r>
      <w:r>
        <w:t xml:space="preserve">s </w:t>
      </w:r>
      <w:r w:rsidR="00284119">
        <w:t>do</w:t>
      </w:r>
      <w:r w:rsidR="00A611FB">
        <w:t>cs</w:t>
      </w:r>
      <w:r w:rsidR="00284119">
        <w:t xml:space="preserve"> to your notary</w:t>
      </w:r>
      <w:r w:rsidR="009F5F28">
        <w:t xml:space="preserve"> and </w:t>
      </w:r>
      <w:r w:rsidR="000C1844">
        <w:t>confirmation letter to your address</w:t>
      </w:r>
      <w:r w:rsidR="004718F2">
        <w:t xml:space="preserve"> (a few days)</w:t>
      </w:r>
      <w:r w:rsidR="00284119">
        <w:t>.</w:t>
      </w:r>
    </w:p>
    <w:p w14:paraId="5FE1CB63" w14:textId="731A5BE3" w:rsidR="00E608F3" w:rsidRDefault="004718F2" w:rsidP="00E608F3">
      <w:pPr>
        <w:pStyle w:val="BodyText"/>
      </w:pPr>
      <w:r>
        <w:t xml:space="preserve">11) </w:t>
      </w:r>
      <w:r w:rsidR="007F4DED">
        <w:t>N</w:t>
      </w:r>
      <w:r w:rsidR="00E608F3">
        <w:t>otary prepares draft of deed of sale</w:t>
      </w:r>
      <w:r w:rsidR="00AB6BB9">
        <w:t>-</w:t>
      </w:r>
      <w:r w:rsidR="00E608F3">
        <w:t>purchase agreement</w:t>
      </w:r>
      <w:r w:rsidR="00974312">
        <w:t xml:space="preserve"> and </w:t>
      </w:r>
      <w:r w:rsidR="00E608F3">
        <w:t>draft of mortgage deed</w:t>
      </w:r>
      <w:r w:rsidR="00974312">
        <w:t xml:space="preserve"> and counts</w:t>
      </w:r>
      <w:r w:rsidR="00E608F3">
        <w:t xml:space="preserve"> total payments </w:t>
      </w:r>
      <w:r w:rsidR="00974312">
        <w:t>(</w:t>
      </w:r>
      <w:proofErr w:type="spellStart"/>
      <w:proofErr w:type="gramStart"/>
      <w:r w:rsidR="00E608F3">
        <w:t>taxes,notary</w:t>
      </w:r>
      <w:proofErr w:type="gramEnd"/>
      <w:r w:rsidR="00E608F3">
        <w:t>,VVE,etc</w:t>
      </w:r>
      <w:proofErr w:type="spellEnd"/>
      <w:r w:rsidR="00974312">
        <w:t>)</w:t>
      </w:r>
    </w:p>
    <w:p w14:paraId="744490D2" w14:textId="4B5B247F" w:rsidR="00E608F3" w:rsidRDefault="00E608F3" w:rsidP="00E608F3">
      <w:pPr>
        <w:pStyle w:val="BodyText"/>
      </w:pPr>
      <w:r>
        <w:t xml:space="preserve">You and sworn interpreter </w:t>
      </w:r>
      <w:r w:rsidR="00375AB5">
        <w:t>review them i</w:t>
      </w:r>
      <w:r>
        <w:t xml:space="preserve">n advance and </w:t>
      </w:r>
      <w:r w:rsidR="00375AB5">
        <w:t xml:space="preserve">confirm </w:t>
      </w:r>
      <w:r w:rsidR="00B06148">
        <w:t xml:space="preserve">they are </w:t>
      </w:r>
      <w:r>
        <w:t>correct</w:t>
      </w:r>
    </w:p>
    <w:p w14:paraId="37BEF6C5" w14:textId="02671CF4" w:rsidR="009D743A" w:rsidRDefault="00375AB5" w:rsidP="00E608F3">
      <w:pPr>
        <w:pStyle w:val="BodyText"/>
      </w:pPr>
      <w:r>
        <w:t>If you spend you</w:t>
      </w:r>
      <w:r w:rsidR="008863EB">
        <w:t>r</w:t>
      </w:r>
      <w:r>
        <w:t xml:space="preserve"> own </w:t>
      </w:r>
      <w:r w:rsidR="008863EB">
        <w:t>money</w:t>
      </w:r>
      <w:r w:rsidR="00E608F3">
        <w:t xml:space="preserve">, </w:t>
      </w:r>
      <w:r w:rsidR="00130155">
        <w:t xml:space="preserve">provide </w:t>
      </w:r>
      <w:r w:rsidR="00E608F3">
        <w:t>notary</w:t>
      </w:r>
      <w:r w:rsidR="00CE50AB">
        <w:t xml:space="preserve"> with documents confirming </w:t>
      </w:r>
      <w:r w:rsidR="003A112A" w:rsidRPr="003A112A">
        <w:t xml:space="preserve">legitimacy of </w:t>
      </w:r>
      <w:r w:rsidR="003A112A">
        <w:t>money</w:t>
      </w:r>
      <w:r w:rsidR="00E608F3">
        <w:t xml:space="preserve"> (IB declaration, bank statement, donation</w:t>
      </w:r>
      <w:r w:rsidR="00DB05C2">
        <w:t>/</w:t>
      </w:r>
      <w:r w:rsidR="00E608F3">
        <w:t>loan agreement)</w:t>
      </w:r>
    </w:p>
    <w:p w14:paraId="59FAE73C" w14:textId="0293FD3F" w:rsidR="00D648F1" w:rsidRDefault="00D648F1" w:rsidP="00D648F1">
      <w:pPr>
        <w:pStyle w:val="BodyText"/>
      </w:pPr>
      <w:r>
        <w:t>13) Transfer money to notary account (transfer/cash)</w:t>
      </w:r>
    </w:p>
    <w:p w14:paraId="1FF2B8D0" w14:textId="48CE5F8F" w:rsidR="00896F90" w:rsidRDefault="00F77632" w:rsidP="00896F90">
      <w:pPr>
        <w:pStyle w:val="BodyText"/>
        <w:ind w:right="-141"/>
      </w:pPr>
      <w:r>
        <w:t>1</w:t>
      </w:r>
      <w:r w:rsidR="003C2368">
        <w:t>1</w:t>
      </w:r>
      <w:r>
        <w:t xml:space="preserve">) </w:t>
      </w:r>
      <w:r w:rsidR="009E5010">
        <w:t xml:space="preserve">(Optional) </w:t>
      </w:r>
      <w:r w:rsidR="00C911A9">
        <w:t xml:space="preserve">Find out if the </w:t>
      </w:r>
      <w:r w:rsidR="005C31FF">
        <w:t>landlord</w:t>
      </w:r>
      <w:r w:rsidR="00C911A9">
        <w:t xml:space="preserve"> is selling </w:t>
      </w:r>
      <w:r w:rsidR="009E5010" w:rsidRPr="009E5010">
        <w:t>the items</w:t>
      </w:r>
      <w:r w:rsidR="00867E5D">
        <w:t>/</w:t>
      </w:r>
      <w:r w:rsidR="009E5010" w:rsidRPr="009E5010">
        <w:t xml:space="preserve">furniture and </w:t>
      </w:r>
      <w:r w:rsidR="001F58E6">
        <w:t xml:space="preserve">buy </w:t>
      </w:r>
      <w:r w:rsidR="00896F90">
        <w:t>something if</w:t>
      </w:r>
      <w:r w:rsidR="005C31FF">
        <w:t xml:space="preserve"> needed</w:t>
      </w:r>
    </w:p>
    <w:p w14:paraId="0B9DAC18" w14:textId="299F514A" w:rsidR="00BB33A0" w:rsidRDefault="00BB33A0" w:rsidP="00896F90">
      <w:pPr>
        <w:pStyle w:val="BodyText"/>
        <w:ind w:right="-141"/>
      </w:pPr>
      <w:r w:rsidRPr="00D82C2B">
        <w:t>1</w:t>
      </w:r>
      <w:r w:rsidR="003C2368">
        <w:t>2</w:t>
      </w:r>
      <w:r w:rsidRPr="00D82C2B">
        <w:t xml:space="preserve">) </w:t>
      </w:r>
      <w:r>
        <w:t>On agreed day:</w:t>
      </w:r>
    </w:p>
    <w:p w14:paraId="3ADFBCA8" w14:textId="4818CA9D" w:rsidR="00BB33A0" w:rsidRPr="00FB38AC" w:rsidRDefault="00BB33A0" w:rsidP="00BB33A0">
      <w:pPr>
        <w:pStyle w:val="BodyText"/>
      </w:pPr>
      <w:r>
        <w:t>a</w:t>
      </w:r>
      <w:r w:rsidRPr="00A97256">
        <w:t>)</w:t>
      </w:r>
      <w:r>
        <w:t xml:space="preserve"> At apartment, meet landlord, </w:t>
      </w:r>
      <w:r w:rsidR="006F05F2">
        <w:t xml:space="preserve">landlord’s </w:t>
      </w:r>
      <w:r w:rsidRPr="00AA3F16">
        <w:t>agent</w:t>
      </w:r>
      <w:r w:rsidR="00FA14E2">
        <w:t>,</w:t>
      </w:r>
      <w:r>
        <w:t xml:space="preserve"> and your agent. You can ask landlord to fix some flaws before you move</w:t>
      </w:r>
    </w:p>
    <w:p w14:paraId="34554BC1" w14:textId="4AE5172B" w:rsidR="00BB33A0" w:rsidRDefault="00BB33A0" w:rsidP="00BB33A0">
      <w:pPr>
        <w:pStyle w:val="BodyText"/>
      </w:pPr>
      <w:r>
        <w:t xml:space="preserve">b) </w:t>
      </w:r>
      <w:r w:rsidR="003830A7">
        <w:t xml:space="preserve">At </w:t>
      </w:r>
      <w:r>
        <w:t>notary’s office</w:t>
      </w:r>
      <w:r w:rsidR="003830A7">
        <w:t xml:space="preserve">, </w:t>
      </w:r>
      <w:r>
        <w:t xml:space="preserve">make a deal </w:t>
      </w:r>
      <w:r w:rsidR="000E1AB6">
        <w:t>in person</w:t>
      </w:r>
      <w:r>
        <w:t xml:space="preserve">. </w:t>
      </w:r>
      <w:r w:rsidR="00DB05C2">
        <w:t>S</w:t>
      </w:r>
      <w:r w:rsidR="000E1AB6">
        <w:t xml:space="preserve">ame </w:t>
      </w:r>
      <w:r>
        <w:t>participants</w:t>
      </w:r>
      <w:r w:rsidR="00CA49A5">
        <w:t xml:space="preserve"> </w:t>
      </w:r>
      <w:r w:rsidR="000E1AB6">
        <w:t>+</w:t>
      </w:r>
      <w:r w:rsidR="00CA49A5">
        <w:t xml:space="preserve"> </w:t>
      </w:r>
      <w:r>
        <w:t>notary</w:t>
      </w:r>
      <w:r w:rsidR="00CA49A5">
        <w:t xml:space="preserve"> </w:t>
      </w:r>
      <w:r w:rsidR="000E1AB6">
        <w:t>+</w:t>
      </w:r>
      <w:r w:rsidR="00CA49A5">
        <w:t xml:space="preserve"> </w:t>
      </w:r>
      <w:r>
        <w:t>sworn interpreter</w:t>
      </w:r>
    </w:p>
    <w:p w14:paraId="2E40F55A" w14:textId="2F9E3F8E" w:rsidR="00BB33A0" w:rsidRDefault="00BB33A0" w:rsidP="00BB33A0">
      <w:pPr>
        <w:pStyle w:val="BodyText"/>
      </w:pPr>
      <w:r>
        <w:t>1</w:t>
      </w:r>
      <w:r w:rsidR="003C2368">
        <w:t>4</w:t>
      </w:r>
      <w:r>
        <w:t xml:space="preserve">) Within </w:t>
      </w:r>
      <w:r w:rsidR="00522189">
        <w:t>some</w:t>
      </w:r>
      <w:r>
        <w:t xml:space="preserve"> days, notary checks docs and transfers money to landlord’s account</w:t>
      </w:r>
    </w:p>
    <w:p w14:paraId="0D114EB2" w14:textId="64F8FB6E" w:rsidR="00BB33A0" w:rsidRDefault="00BB33A0" w:rsidP="00BB33A0">
      <w:pPr>
        <w:pStyle w:val="BodyText"/>
      </w:pPr>
      <w:r>
        <w:t>1</w:t>
      </w:r>
      <w:r w:rsidR="003C2368">
        <w:t>5</w:t>
      </w:r>
      <w:r>
        <w:t>) On day agreed in contract (</w:t>
      </w:r>
      <w:r w:rsidR="00FC6A0A">
        <w:t>t</w:t>
      </w:r>
      <w:r w:rsidR="007C1AA6">
        <w:t>omorrow</w:t>
      </w:r>
      <w:r>
        <w:t xml:space="preserve">, in a few weeks/months, </w:t>
      </w:r>
      <w:proofErr w:type="spellStart"/>
      <w:r>
        <w:t>etc</w:t>
      </w:r>
      <w:proofErr w:type="spellEnd"/>
      <w:r>
        <w:t>), get keys</w:t>
      </w:r>
    </w:p>
    <w:p w14:paraId="6C04C3B3" w14:textId="3ED2AACA" w:rsidR="00BB33A0" w:rsidRDefault="00BB33A0" w:rsidP="00BB33A0">
      <w:pPr>
        <w:pStyle w:val="BodyText"/>
      </w:pPr>
      <w:r w:rsidRPr="004D5533">
        <w:rPr>
          <w:b/>
          <w:bCs/>
        </w:rPr>
        <w:t xml:space="preserve">Note: </w:t>
      </w:r>
      <w:r>
        <w:t xml:space="preserve">When you get keys, sign contracts for water and energy supply. See </w:t>
      </w:r>
      <w:proofErr w:type="spellStart"/>
      <w:r w:rsidRPr="004D5533">
        <w:rPr>
          <w:b/>
          <w:bCs/>
        </w:rPr>
        <w:t>HouseRoom</w:t>
      </w:r>
      <w:proofErr w:type="spellEnd"/>
      <w:r>
        <w:t xml:space="preserve"> &gt; </w:t>
      </w:r>
      <w:r w:rsidRPr="004D5533">
        <w:rPr>
          <w:b/>
          <w:bCs/>
        </w:rPr>
        <w:t>Energy</w:t>
      </w:r>
      <w:r>
        <w:rPr>
          <w:b/>
          <w:bCs/>
        </w:rPr>
        <w:t>/Water</w:t>
      </w:r>
    </w:p>
    <w:p w14:paraId="0DD49D58" w14:textId="77777777" w:rsidR="00BB33A0" w:rsidRDefault="00BB33A0" w:rsidP="00BB33A0">
      <w:pPr>
        <w:pStyle w:val="BodyText"/>
      </w:pPr>
    </w:p>
    <w:p w14:paraId="30A5016D" w14:textId="3EDC6B33" w:rsidR="00BB33A0" w:rsidRDefault="00BB33A0" w:rsidP="00BB33A0">
      <w:pPr>
        <w:pStyle w:val="BodyText"/>
      </w:pPr>
      <w:r w:rsidRPr="00DE122F">
        <w:t xml:space="preserve">After signing purchase agreement, </w:t>
      </w:r>
      <w:r w:rsidR="003E156D">
        <w:t>se</w:t>
      </w:r>
      <w:r w:rsidR="00284119">
        <w:t xml:space="preserve">nd </w:t>
      </w:r>
      <w:r>
        <w:t xml:space="preserve">the </w:t>
      </w:r>
      <w:r w:rsidRPr="00DE122F">
        <w:t xml:space="preserve">docs </w:t>
      </w:r>
      <w:r w:rsidR="00284119">
        <w:t xml:space="preserve">to </w:t>
      </w:r>
      <w:r w:rsidRPr="00DE122F">
        <w:t>the notary</w:t>
      </w:r>
      <w:r>
        <w:t>:</w:t>
      </w:r>
    </w:p>
    <w:p w14:paraId="45347EE0" w14:textId="77777777" w:rsidR="00BB33A0" w:rsidRDefault="00BB33A0" w:rsidP="00BB33A0">
      <w:pPr>
        <w:pStyle w:val="BodyText"/>
      </w:pPr>
      <w:r>
        <w:t>- Purchase agreement</w:t>
      </w:r>
    </w:p>
    <w:p w14:paraId="09F42DC5" w14:textId="77777777" w:rsidR="00BB33A0" w:rsidRDefault="00BB33A0" w:rsidP="00BB33A0">
      <w:pPr>
        <w:pStyle w:val="BodyText"/>
      </w:pPr>
      <w:r>
        <w:t xml:space="preserve">- Personal details, e.g. </w:t>
      </w:r>
      <w:hyperlink r:id="rId412" w:history="1">
        <w:r w:rsidRPr="00FC5443">
          <w:rPr>
            <w:rStyle w:val="Hyperlink"/>
          </w:rPr>
          <w:t>https://docs.google.com/document/d/15476zkN4noIO58GkO1FJP4O_CAQzLSTPzccW-h-CFU8/edit?usp=sharing</w:t>
        </w:r>
      </w:hyperlink>
    </w:p>
    <w:p w14:paraId="778CA299" w14:textId="77777777" w:rsidR="00BB33A0" w:rsidRDefault="00BB33A0" w:rsidP="00BB33A0">
      <w:pPr>
        <w:pStyle w:val="BodyText"/>
      </w:pPr>
      <w:r>
        <w:t>- Financial statements</w:t>
      </w:r>
    </w:p>
    <w:p w14:paraId="6946C516" w14:textId="77777777" w:rsidR="00BB33A0" w:rsidRDefault="00BB33A0" w:rsidP="00BB33A0">
      <w:pPr>
        <w:pStyle w:val="BodyText"/>
      </w:pPr>
      <w:r>
        <w:t>- Copies of residence permit (ID)</w:t>
      </w:r>
    </w:p>
    <w:p w14:paraId="5B03C06C" w14:textId="044DE942" w:rsidR="00BB33A0" w:rsidRDefault="00BB33A0" w:rsidP="00BB33A0">
      <w:pPr>
        <w:pStyle w:val="BodyText"/>
      </w:pPr>
      <w:r w:rsidRPr="000C0EFF">
        <w:lastRenderedPageBreak/>
        <w:t xml:space="preserve">- </w:t>
      </w:r>
      <w:r>
        <w:t>Transfer</w:t>
      </w:r>
      <w:r w:rsidRPr="000C0EFF">
        <w:t xml:space="preserve"> </w:t>
      </w:r>
      <w:r>
        <w:t>tax</w:t>
      </w:r>
      <w:r w:rsidRPr="000C0EFF">
        <w:t xml:space="preserve"> </w:t>
      </w:r>
      <w:r>
        <w:t>declaration</w:t>
      </w:r>
      <w:r w:rsidRPr="000C0EFF">
        <w:t xml:space="preserve"> (tax cut </w:t>
      </w:r>
      <w:r>
        <w:t xml:space="preserve">may not </w:t>
      </w:r>
      <w:r w:rsidRPr="000C0EFF">
        <w:t>appl</w:t>
      </w:r>
      <w:r w:rsidR="00186C5F">
        <w:t xml:space="preserve">y </w:t>
      </w:r>
      <w:r w:rsidRPr="000C0EFF">
        <w:t xml:space="preserve">due to </w:t>
      </w:r>
      <w:r w:rsidR="00A26CAD">
        <w:t xml:space="preserve">housing </w:t>
      </w:r>
      <w:r w:rsidRPr="000C0EFF">
        <w:t>cost</w:t>
      </w:r>
      <w:r>
        <w:t>)</w:t>
      </w:r>
    </w:p>
    <w:p w14:paraId="3EDA4D1E" w14:textId="2FC9B898" w:rsidR="00BB33A0" w:rsidRPr="00AC2E6A" w:rsidRDefault="00BB33A0" w:rsidP="00BB33A0">
      <w:pPr>
        <w:pStyle w:val="BodyText"/>
        <w:rPr>
          <w:rStyle w:val="Hyperlink"/>
          <w:lang w:val="en-GB"/>
        </w:rPr>
      </w:pPr>
      <w:r>
        <w:t xml:space="preserve">See </w:t>
      </w:r>
      <w:hyperlink r:id="rId413" w:history="1">
        <w:r w:rsidRPr="00FC5443">
          <w:rPr>
            <w:rStyle w:val="Hyperlink"/>
          </w:rPr>
          <w:t>https://download.belastingdienst.nl/belastingdienst/docs/verkl-laag-tarief-ovb0101z11pl.pdf</w:t>
        </w:r>
      </w:hyperlink>
    </w:p>
    <w:p w14:paraId="334C24C1" w14:textId="152B583C" w:rsidR="00963659" w:rsidRDefault="00963659" w:rsidP="00D11A23">
      <w:pPr>
        <w:pStyle w:val="Heading2"/>
        <w:pageBreakBefore/>
      </w:pPr>
      <w:bookmarkStart w:id="77" w:name="_Toc175581876"/>
      <w:r>
        <w:lastRenderedPageBreak/>
        <w:t>Appraisal</w:t>
      </w:r>
      <w:r w:rsidR="00BD67D7">
        <w:t>/</w:t>
      </w:r>
      <w:r w:rsidR="00BD67D7" w:rsidRPr="00BD67D7">
        <w:t xml:space="preserve">Technical </w:t>
      </w:r>
      <w:r w:rsidR="008C5E2F">
        <w:t>I</w:t>
      </w:r>
      <w:r w:rsidR="00BD67D7" w:rsidRPr="00BD67D7">
        <w:t xml:space="preserve">nspection </w:t>
      </w:r>
      <w:r w:rsidR="008C5E2F">
        <w:t>R</w:t>
      </w:r>
      <w:r w:rsidR="00BD67D7" w:rsidRPr="00BD67D7">
        <w:t>eport</w:t>
      </w:r>
      <w:bookmarkEnd w:id="77"/>
    </w:p>
    <w:p w14:paraId="34DE50D9" w14:textId="296F0594" w:rsidR="00E33CDA" w:rsidRPr="00E33CDA" w:rsidRDefault="00BD67D7" w:rsidP="00E33CDA">
      <w:pPr>
        <w:pStyle w:val="BodyText"/>
      </w:pPr>
      <w:r w:rsidRPr="00433DAE">
        <w:rPr>
          <w:b/>
          <w:bCs/>
        </w:rPr>
        <w:t>Note:</w:t>
      </w:r>
      <w:r>
        <w:t xml:space="preserve"> A</w:t>
      </w:r>
      <w:r w:rsidR="004B51E6">
        <w:t>n a</w:t>
      </w:r>
      <w:r>
        <w:t xml:space="preserve">ppraisal report </w:t>
      </w:r>
      <w:r w:rsidR="00433DAE">
        <w:t>is not the same as</w:t>
      </w:r>
      <w:r>
        <w:t xml:space="preserve"> </w:t>
      </w:r>
      <w:r w:rsidR="004B51E6">
        <w:t>a technical</w:t>
      </w:r>
      <w:r w:rsidR="00E33CDA">
        <w:t xml:space="preserve"> inspection report</w:t>
      </w:r>
      <w:r>
        <w:t>.</w:t>
      </w:r>
      <w:r w:rsidR="00E33CDA">
        <w:t xml:space="preserve"> </w:t>
      </w:r>
    </w:p>
    <w:p w14:paraId="6C4F0788" w14:textId="77777777" w:rsidR="00657B7D" w:rsidRDefault="00657B7D" w:rsidP="00963659">
      <w:pPr>
        <w:pStyle w:val="BodyText"/>
        <w:rPr>
          <w:b/>
          <w:bCs/>
        </w:rPr>
      </w:pPr>
    </w:p>
    <w:p w14:paraId="18A92AB0" w14:textId="753AD01E" w:rsidR="00657B7D" w:rsidRPr="00657B7D" w:rsidRDefault="00657B7D" w:rsidP="00963659">
      <w:pPr>
        <w:pStyle w:val="BodyText"/>
        <w:rPr>
          <w:b/>
          <w:bCs/>
        </w:rPr>
      </w:pPr>
      <w:r w:rsidRPr="00657B7D">
        <w:rPr>
          <w:b/>
          <w:bCs/>
        </w:rPr>
        <w:t>Appraisal report</w:t>
      </w:r>
    </w:p>
    <w:p w14:paraId="0CFAB53C" w14:textId="77777777" w:rsidR="00D35EF2" w:rsidRDefault="0008243A" w:rsidP="008D68B0">
      <w:pPr>
        <w:pStyle w:val="BodyText"/>
        <w:ind w:right="-282"/>
      </w:pPr>
      <w:r>
        <w:t xml:space="preserve">You may need </w:t>
      </w:r>
      <w:r w:rsidR="005C667A">
        <w:t xml:space="preserve">an appraisal report </w:t>
      </w:r>
      <w:r>
        <w:t>t</w:t>
      </w:r>
      <w:r w:rsidR="00963659">
        <w:t>o get a mortgage or other kinds of loans</w:t>
      </w:r>
      <w:r w:rsidR="00567BAD">
        <w:t xml:space="preserve">, </w:t>
      </w:r>
      <w:r w:rsidR="00FC7C76">
        <w:t>the appraisal report does</w:t>
      </w:r>
      <w:r w:rsidR="005832B7">
        <w:t xml:space="preserve"> not influence the </w:t>
      </w:r>
      <w:r w:rsidR="00FC7C76">
        <w:t>purchase agreement</w:t>
      </w:r>
      <w:r w:rsidR="005832B7">
        <w:t>.</w:t>
      </w:r>
    </w:p>
    <w:p w14:paraId="0B2ADF21" w14:textId="7DE2D728" w:rsidR="00963659" w:rsidRDefault="00963659" w:rsidP="008D68B0">
      <w:pPr>
        <w:pStyle w:val="BodyText"/>
        <w:ind w:right="-282"/>
      </w:pPr>
      <w:r>
        <w:t xml:space="preserve">You can find </w:t>
      </w:r>
      <w:r w:rsidR="00060A4B">
        <w:t>i</w:t>
      </w:r>
      <w:r w:rsidR="005C667A">
        <w:t xml:space="preserve">ndependent appraisal agents </w:t>
      </w:r>
      <w:r w:rsidR="00060A4B">
        <w:t>y</w:t>
      </w:r>
      <w:r>
        <w:t>ourself or ask the</w:t>
      </w:r>
      <w:r w:rsidR="00060A4B">
        <w:t xml:space="preserve"> mortgage advisor </w:t>
      </w:r>
      <w:r w:rsidR="008D68B0">
        <w:t xml:space="preserve">for </w:t>
      </w:r>
      <w:r>
        <w:t>recommend</w:t>
      </w:r>
      <w:r w:rsidR="008D68B0">
        <w:t>ations</w:t>
      </w:r>
      <w:r w:rsidR="00D35EF2">
        <w:t>:</w:t>
      </w:r>
    </w:p>
    <w:p w14:paraId="06BE99E5" w14:textId="77777777" w:rsidR="00963659" w:rsidRPr="001518CA" w:rsidRDefault="00963659" w:rsidP="00963659">
      <w:pPr>
        <w:pStyle w:val="BodyText"/>
        <w:rPr>
          <w:rFonts w:asciiTheme="minorHAnsi" w:hAnsiTheme="minorHAnsi"/>
        </w:rPr>
      </w:pPr>
      <w:r>
        <w:t xml:space="preserve">- ABN AMRO recommends </w:t>
      </w:r>
      <w:hyperlink r:id="rId414" w:tgtFrame="_blank" w:tooltip="https://maatwerk.nl/" w:history="1">
        <w:r w:rsidRPr="001518CA">
          <w:rPr>
            <w:rStyle w:val="Hyperlink"/>
            <w:rFonts w:asciiTheme="minorHAnsi" w:hAnsiTheme="minorHAnsi" w:cs="Segoe UI"/>
          </w:rPr>
          <w:t>https://maatwerk.nl/</w:t>
        </w:r>
      </w:hyperlink>
    </w:p>
    <w:p w14:paraId="5922980E" w14:textId="77777777" w:rsidR="00963659" w:rsidRPr="001518CA" w:rsidRDefault="00963659" w:rsidP="00963659">
      <w:pPr>
        <w:pStyle w:val="BodyText"/>
        <w:rPr>
          <w:rFonts w:asciiTheme="minorHAnsi" w:hAnsiTheme="minorHAnsi" w:cs="Segoe UI"/>
        </w:rPr>
      </w:pPr>
      <w:r>
        <w:t xml:space="preserve">- ING recommends </w:t>
      </w:r>
      <w:hyperlink r:id="rId415" w:tgtFrame="_blank" w:tooltip="https://www.erkende-taxateurs.nl/" w:history="1">
        <w:r w:rsidRPr="001518CA">
          <w:rPr>
            <w:rStyle w:val="Hyperlink"/>
            <w:rFonts w:asciiTheme="minorHAnsi" w:hAnsiTheme="minorHAnsi" w:cs="Segoe UI"/>
          </w:rPr>
          <w:t>https://www.erkende-taxateurs.nl</w:t>
        </w:r>
      </w:hyperlink>
    </w:p>
    <w:p w14:paraId="1F303993" w14:textId="77777777" w:rsidR="00963659" w:rsidRDefault="00963659" w:rsidP="00963659">
      <w:pPr>
        <w:pStyle w:val="BodyText"/>
      </w:pPr>
    </w:p>
    <w:p w14:paraId="181D8E87" w14:textId="77777777" w:rsidR="00963659" w:rsidRDefault="00963659" w:rsidP="00963659">
      <w:pPr>
        <w:pStyle w:val="BodyText"/>
      </w:pPr>
      <w:r w:rsidRPr="00F87E02">
        <w:rPr>
          <w:b/>
          <w:bCs/>
        </w:rPr>
        <w:t>Note:</w:t>
      </w:r>
      <w:r>
        <w:t xml:space="preserve"> You cannot use the </w:t>
      </w:r>
      <w:r w:rsidRPr="00F37AE4">
        <w:t>cadastral value</w:t>
      </w:r>
      <w:r>
        <w:t xml:space="preserve"> even if it was evaluated during the current year. For each deal, you need to request an appraisal report.</w:t>
      </w:r>
    </w:p>
    <w:p w14:paraId="40F18784" w14:textId="77777777" w:rsidR="00963659" w:rsidRDefault="00963659" w:rsidP="00963659">
      <w:pPr>
        <w:pStyle w:val="BodyText"/>
      </w:pPr>
      <w:r>
        <w:t>For details on p</w:t>
      </w:r>
      <w:r w:rsidRPr="001F1DD6">
        <w:t>roperty valuation (WOZ value)</w:t>
      </w:r>
      <w:r>
        <w:t xml:space="preserve">, see </w:t>
      </w:r>
      <w:hyperlink r:id="rId416" w:history="1">
        <w:r w:rsidRPr="003B059A">
          <w:rPr>
            <w:rStyle w:val="Hyperlink"/>
          </w:rPr>
          <w:t>https://www.amsterdam.nl/en/municipal-taxes/property-valuation-woz/</w:t>
        </w:r>
      </w:hyperlink>
    </w:p>
    <w:p w14:paraId="0CE8AED2" w14:textId="77777777" w:rsidR="00963659" w:rsidRDefault="00963659" w:rsidP="00963659">
      <w:pPr>
        <w:pStyle w:val="BodyText"/>
      </w:pPr>
    </w:p>
    <w:p w14:paraId="558755ED" w14:textId="77777777" w:rsidR="00963659" w:rsidRDefault="00963659" w:rsidP="00963659">
      <w:pPr>
        <w:pStyle w:val="BodyText"/>
      </w:pPr>
      <w:r>
        <w:t>To get an appraisal report:</w:t>
      </w:r>
    </w:p>
    <w:p w14:paraId="43F8424F" w14:textId="77777777" w:rsidR="00963659" w:rsidRDefault="00963659" w:rsidP="00963659">
      <w:pPr>
        <w:pStyle w:val="BodyText"/>
      </w:pPr>
      <w:r>
        <w:t>1) Find an independent appraisal agency and make an appointment.</w:t>
      </w:r>
    </w:p>
    <w:p w14:paraId="2614A90B" w14:textId="5F1C486B" w:rsidR="00963659" w:rsidRDefault="00963659" w:rsidP="00963659">
      <w:pPr>
        <w:pStyle w:val="BodyText"/>
      </w:pPr>
      <w:r>
        <w:t xml:space="preserve">2) After the request, the </w:t>
      </w:r>
      <w:r w:rsidR="00B67558" w:rsidRPr="00B377E2">
        <w:t>appraiser</w:t>
      </w:r>
      <w:r>
        <w:t xml:space="preserve"> comes for a visit within 5 working days.</w:t>
      </w:r>
    </w:p>
    <w:p w14:paraId="01A5C465" w14:textId="36531B11" w:rsidR="00963659" w:rsidRDefault="00963659" w:rsidP="00963659">
      <w:pPr>
        <w:pStyle w:val="BodyText"/>
      </w:pPr>
      <w:r>
        <w:t>3) After the visit,</w:t>
      </w:r>
      <w:r w:rsidR="002E5E5F">
        <w:t xml:space="preserve"> the </w:t>
      </w:r>
      <w:r w:rsidR="002E5E5F" w:rsidRPr="00B377E2">
        <w:t>appraiser</w:t>
      </w:r>
      <w:r w:rsidR="002E5E5F">
        <w:t xml:space="preserve"> </w:t>
      </w:r>
      <w:r>
        <w:t>makes the appraisal report within 5 working days.</w:t>
      </w:r>
    </w:p>
    <w:p w14:paraId="4148659C" w14:textId="77777777" w:rsidR="00D263FA" w:rsidRDefault="00B377E2" w:rsidP="00963659">
      <w:pPr>
        <w:pStyle w:val="BodyText"/>
      </w:pPr>
      <w:r>
        <w:t xml:space="preserve">4) </w:t>
      </w:r>
      <w:r w:rsidRPr="00B377E2">
        <w:t>The appraiser submit</w:t>
      </w:r>
      <w:r w:rsidR="002E5E5F">
        <w:t>s</w:t>
      </w:r>
      <w:r w:rsidRPr="00B377E2">
        <w:t xml:space="preserve"> the report for review at the validation institute.</w:t>
      </w:r>
    </w:p>
    <w:p w14:paraId="7F981C3D" w14:textId="148A9207" w:rsidR="00963659" w:rsidRDefault="00D263FA" w:rsidP="00963659">
      <w:pPr>
        <w:pStyle w:val="BodyText"/>
      </w:pPr>
      <w:r>
        <w:t>5)</w:t>
      </w:r>
      <w:r w:rsidR="00B377E2" w:rsidRPr="00B377E2">
        <w:t xml:space="preserve"> </w:t>
      </w:r>
      <w:r w:rsidR="00000FCE">
        <w:t xml:space="preserve">One of the following </w:t>
      </w:r>
      <w:r w:rsidR="00B377E2" w:rsidRPr="00B377E2">
        <w:t>validation institute</w:t>
      </w:r>
      <w:r w:rsidR="00000FCE">
        <w:t>s</w:t>
      </w:r>
      <w:r w:rsidR="00B377E2" w:rsidRPr="00B377E2">
        <w:t xml:space="preserve"> </w:t>
      </w:r>
      <w:r>
        <w:t>c</w:t>
      </w:r>
      <w:r w:rsidRPr="00B377E2">
        <w:t>heck</w:t>
      </w:r>
      <w:r>
        <w:t>s</w:t>
      </w:r>
      <w:r w:rsidRPr="00B377E2">
        <w:t xml:space="preserve"> the </w:t>
      </w:r>
      <w:r w:rsidR="00000FCE">
        <w:t xml:space="preserve">appraisal </w:t>
      </w:r>
      <w:r w:rsidRPr="00B377E2">
        <w:t xml:space="preserve">report </w:t>
      </w:r>
      <w:r>
        <w:t xml:space="preserve">within </w:t>
      </w:r>
      <w:r w:rsidR="00B377E2" w:rsidRPr="00B377E2">
        <w:t>1</w:t>
      </w:r>
      <w:r>
        <w:t xml:space="preserve">-2 </w:t>
      </w:r>
      <w:r w:rsidR="00B377E2" w:rsidRPr="00B377E2">
        <w:t>working days</w:t>
      </w:r>
      <w:r w:rsidR="00963659">
        <w:t>:</w:t>
      </w:r>
    </w:p>
    <w:p w14:paraId="09804773" w14:textId="77777777" w:rsidR="00963659" w:rsidRPr="00695FC4" w:rsidRDefault="00963659" w:rsidP="00963659">
      <w:pPr>
        <w:pStyle w:val="BodyText"/>
        <w:rPr>
          <w:lang w:val="nl-NL"/>
        </w:rPr>
      </w:pPr>
      <w:r w:rsidRPr="00695FC4">
        <w:rPr>
          <w:lang w:val="nl-NL"/>
        </w:rPr>
        <w:t xml:space="preserve">- </w:t>
      </w:r>
      <w:proofErr w:type="spellStart"/>
      <w:r w:rsidRPr="00695FC4">
        <w:rPr>
          <w:lang w:val="nl-NL"/>
        </w:rPr>
        <w:t>iValidatie</w:t>
      </w:r>
      <w:proofErr w:type="spellEnd"/>
    </w:p>
    <w:p w14:paraId="1941C0D9" w14:textId="77777777" w:rsidR="00963659" w:rsidRPr="00695FC4" w:rsidRDefault="00963659" w:rsidP="00963659">
      <w:pPr>
        <w:pStyle w:val="BodyText"/>
        <w:rPr>
          <w:lang w:val="nl-NL"/>
        </w:rPr>
      </w:pPr>
      <w:r w:rsidRPr="00695FC4">
        <w:rPr>
          <w:lang w:val="nl-NL"/>
        </w:rPr>
        <w:t>- NWWI</w:t>
      </w:r>
    </w:p>
    <w:p w14:paraId="0A9015E8" w14:textId="77777777" w:rsidR="00963659" w:rsidRPr="00695FC4" w:rsidRDefault="00963659" w:rsidP="00963659">
      <w:pPr>
        <w:pStyle w:val="BodyText"/>
        <w:rPr>
          <w:lang w:val="nl-NL"/>
        </w:rPr>
      </w:pPr>
      <w:r w:rsidRPr="00695FC4">
        <w:rPr>
          <w:lang w:val="nl-NL"/>
        </w:rPr>
        <w:t>- Taxateurs Unie</w:t>
      </w:r>
    </w:p>
    <w:p w14:paraId="54A52D49" w14:textId="77777777" w:rsidR="00963659" w:rsidRDefault="00963659" w:rsidP="00963659">
      <w:pPr>
        <w:pStyle w:val="BodyText"/>
        <w:rPr>
          <w:lang w:val="nl-NL"/>
        </w:rPr>
      </w:pPr>
      <w:r w:rsidRPr="00695FC4">
        <w:rPr>
          <w:lang w:val="nl-NL"/>
        </w:rPr>
        <w:t>- TVI Taxatie Validatie Instituut</w:t>
      </w:r>
    </w:p>
    <w:p w14:paraId="20352C80" w14:textId="77777777" w:rsidR="004A1F21" w:rsidRDefault="004A1F21" w:rsidP="00963659">
      <w:pPr>
        <w:pStyle w:val="BodyText"/>
        <w:rPr>
          <w:lang w:val="nl-NL"/>
        </w:rPr>
      </w:pPr>
    </w:p>
    <w:p w14:paraId="63026417" w14:textId="11F00C9B" w:rsidR="0069134B" w:rsidRPr="00257750" w:rsidRDefault="0069134B" w:rsidP="00963659">
      <w:pPr>
        <w:pStyle w:val="BodyText"/>
        <w:rPr>
          <w:b/>
          <w:lang w:val="en-GB"/>
        </w:rPr>
      </w:pPr>
      <w:r w:rsidRPr="00257750">
        <w:rPr>
          <w:b/>
          <w:lang w:val="en-GB"/>
        </w:rPr>
        <w:t>Technical inspe</w:t>
      </w:r>
      <w:r w:rsidR="00CE2769" w:rsidRPr="00257750">
        <w:rPr>
          <w:b/>
          <w:lang w:val="en-GB"/>
        </w:rPr>
        <w:t>c</w:t>
      </w:r>
      <w:r w:rsidR="00E36583" w:rsidRPr="00257750">
        <w:rPr>
          <w:b/>
          <w:lang w:val="en-GB"/>
        </w:rPr>
        <w:t>t</w:t>
      </w:r>
      <w:r w:rsidRPr="00257750">
        <w:rPr>
          <w:b/>
          <w:lang w:val="en-GB"/>
        </w:rPr>
        <w:t>ion report</w:t>
      </w:r>
    </w:p>
    <w:p w14:paraId="12BE7698" w14:textId="2CDD81AA" w:rsidR="004A1F21" w:rsidRPr="00257750" w:rsidRDefault="00595850" w:rsidP="00963659">
      <w:pPr>
        <w:pStyle w:val="BodyText"/>
        <w:rPr>
          <w:lang w:val="en-GB"/>
        </w:rPr>
      </w:pPr>
      <w:r w:rsidRPr="00257750">
        <w:rPr>
          <w:lang w:val="en-GB"/>
        </w:rPr>
        <w:t>You may need a technica</w:t>
      </w:r>
      <w:r w:rsidR="00213669" w:rsidRPr="00257750">
        <w:rPr>
          <w:lang w:val="en-GB"/>
        </w:rPr>
        <w:t>l</w:t>
      </w:r>
      <w:r w:rsidRPr="00257750">
        <w:rPr>
          <w:lang w:val="en-GB"/>
        </w:rPr>
        <w:t xml:space="preserve"> inspection</w:t>
      </w:r>
      <w:r w:rsidR="00213669" w:rsidRPr="00257750">
        <w:rPr>
          <w:lang w:val="en-GB"/>
        </w:rPr>
        <w:t xml:space="preserve"> report to </w:t>
      </w:r>
      <w:r w:rsidR="00EB05F6" w:rsidRPr="00257750">
        <w:rPr>
          <w:lang w:val="en-GB"/>
        </w:rPr>
        <w:t>conclude a purchase agreement. The t</w:t>
      </w:r>
      <w:r w:rsidR="004A1F21" w:rsidRPr="00257750">
        <w:rPr>
          <w:lang w:val="en-GB"/>
        </w:rPr>
        <w:t>echnical inspe</w:t>
      </w:r>
      <w:r w:rsidR="00AE66D0" w:rsidRPr="00257750">
        <w:rPr>
          <w:lang w:val="en-GB"/>
        </w:rPr>
        <w:t>c</w:t>
      </w:r>
      <w:r w:rsidR="00010C5E" w:rsidRPr="00257750">
        <w:rPr>
          <w:lang w:val="en-GB"/>
        </w:rPr>
        <w:t>t</w:t>
      </w:r>
      <w:r w:rsidR="004A1F21" w:rsidRPr="00257750">
        <w:rPr>
          <w:lang w:val="en-GB"/>
        </w:rPr>
        <w:t>ion report can influence the deal</w:t>
      </w:r>
      <w:r w:rsidR="003B1C86" w:rsidRPr="00257750">
        <w:rPr>
          <w:lang w:val="en-GB"/>
        </w:rPr>
        <w:t xml:space="preserve">. </w:t>
      </w:r>
      <w:r w:rsidR="00FC7EF5" w:rsidRPr="00257750">
        <w:rPr>
          <w:lang w:val="en-GB"/>
        </w:rPr>
        <w:t>I</w:t>
      </w:r>
      <w:r w:rsidR="00271213" w:rsidRPr="00257750">
        <w:rPr>
          <w:lang w:val="en-GB"/>
        </w:rPr>
        <w:t>f</w:t>
      </w:r>
      <w:r w:rsidR="00FC7EF5" w:rsidRPr="00257750">
        <w:rPr>
          <w:lang w:val="en-GB"/>
        </w:rPr>
        <w:t xml:space="preserve"> </w:t>
      </w:r>
      <w:r w:rsidR="003A435E" w:rsidRPr="00257750">
        <w:rPr>
          <w:lang w:val="en-GB"/>
        </w:rPr>
        <w:t xml:space="preserve">it finds any technical </w:t>
      </w:r>
      <w:r w:rsidR="00010C5E" w:rsidRPr="00257750">
        <w:rPr>
          <w:lang w:val="en-GB"/>
        </w:rPr>
        <w:t>flaws</w:t>
      </w:r>
      <w:r w:rsidR="003A435E" w:rsidRPr="00257750">
        <w:rPr>
          <w:lang w:val="en-GB"/>
        </w:rPr>
        <w:t>, you can leave the deal</w:t>
      </w:r>
      <w:r w:rsidR="00FC7EF5" w:rsidRPr="00257750">
        <w:rPr>
          <w:lang w:val="en-GB"/>
        </w:rPr>
        <w:t>.</w:t>
      </w:r>
      <w:r w:rsidR="003A435E" w:rsidRPr="00257750">
        <w:rPr>
          <w:lang w:val="en-GB"/>
        </w:rPr>
        <w:t xml:space="preserve"> </w:t>
      </w:r>
    </w:p>
    <w:p w14:paraId="5D8F6262" w14:textId="37701798" w:rsidR="00D35EF2" w:rsidRDefault="00D35EF2" w:rsidP="00BD3B8B">
      <w:pPr>
        <w:pStyle w:val="BodyText"/>
      </w:pPr>
      <w:r>
        <w:t xml:space="preserve">You can find independent </w:t>
      </w:r>
      <w:r w:rsidR="00E6618B">
        <w:t xml:space="preserve">technical inspection </w:t>
      </w:r>
      <w:r>
        <w:t>agents yourself or ask for recommendations</w:t>
      </w:r>
      <w:r w:rsidR="00FC7EF5">
        <w:t>.</w:t>
      </w:r>
    </w:p>
    <w:p w14:paraId="45729E7F" w14:textId="5014B7EE" w:rsidR="00BD3B8B" w:rsidRDefault="00BD3B8B" w:rsidP="00BD3B8B">
      <w:pPr>
        <w:pStyle w:val="BodyText"/>
      </w:pPr>
      <w:r>
        <w:t xml:space="preserve">To get </w:t>
      </w:r>
      <w:r w:rsidR="00F316BB" w:rsidRPr="00257750">
        <w:rPr>
          <w:lang w:val="en-GB"/>
        </w:rPr>
        <w:t>a technical inspection report</w:t>
      </w:r>
      <w:r>
        <w:t>:</w:t>
      </w:r>
    </w:p>
    <w:p w14:paraId="59373983" w14:textId="379CA4EB" w:rsidR="00BD3B8B" w:rsidRDefault="00BD3B8B" w:rsidP="00BD3B8B">
      <w:pPr>
        <w:pStyle w:val="BodyText"/>
      </w:pPr>
      <w:r>
        <w:t>1) Find an independent technical inspect</w:t>
      </w:r>
      <w:r w:rsidR="004B0CFA">
        <w:t xml:space="preserve">ion </w:t>
      </w:r>
      <w:r>
        <w:t>agency and make an appointment.</w:t>
      </w:r>
    </w:p>
    <w:p w14:paraId="36A64C74" w14:textId="1EDB5CB4" w:rsidR="00BD3B8B" w:rsidRDefault="00BD3B8B" w:rsidP="00BD3B8B">
      <w:pPr>
        <w:pStyle w:val="BodyText"/>
      </w:pPr>
      <w:r>
        <w:t xml:space="preserve">2) After the request, the </w:t>
      </w:r>
      <w:r w:rsidR="004B0CFA">
        <w:t xml:space="preserve">technical inspector </w:t>
      </w:r>
      <w:r>
        <w:t>comes for a visit within 5 working days.</w:t>
      </w:r>
    </w:p>
    <w:p w14:paraId="67CDF123" w14:textId="6FD18A7F" w:rsidR="00BD3B8B" w:rsidRPr="00C92631" w:rsidRDefault="00BD3B8B" w:rsidP="00963659">
      <w:pPr>
        <w:pStyle w:val="BodyText"/>
      </w:pPr>
      <w:r>
        <w:t xml:space="preserve">3) After the visit, </w:t>
      </w:r>
      <w:r w:rsidR="00F316BB">
        <w:t xml:space="preserve">the technical inspector </w:t>
      </w:r>
      <w:r>
        <w:t xml:space="preserve">makes the </w:t>
      </w:r>
      <w:r w:rsidR="00F316BB">
        <w:t xml:space="preserve">technical inspection </w:t>
      </w:r>
      <w:r>
        <w:t>report within 5 working days.</w:t>
      </w:r>
    </w:p>
    <w:p w14:paraId="7F4EE062" w14:textId="1EFAF4D5" w:rsidR="00C46E2A" w:rsidRDefault="00C46E2A" w:rsidP="006876CB">
      <w:pPr>
        <w:pStyle w:val="Heading2"/>
        <w:pageBreakBefore/>
      </w:pPr>
      <w:bookmarkStart w:id="78" w:name="_Toc175581877"/>
      <w:r>
        <w:lastRenderedPageBreak/>
        <w:t>Energy</w:t>
      </w:r>
      <w:r w:rsidR="008D1D24">
        <w:t>/Water</w:t>
      </w:r>
      <w:bookmarkEnd w:id="78"/>
    </w:p>
    <w:p w14:paraId="13594089" w14:textId="204660EF" w:rsidR="003321A8" w:rsidRDefault="003321A8" w:rsidP="003321A8">
      <w:pPr>
        <w:pStyle w:val="BodyText"/>
      </w:pPr>
      <w:r>
        <w:t>All providers</w:t>
      </w:r>
      <w:r w:rsidR="00181C91">
        <w:t xml:space="preserve"> can define if </w:t>
      </w:r>
      <w:r>
        <w:t>gas is</w:t>
      </w:r>
      <w:r w:rsidR="005A00B6">
        <w:t xml:space="preserve"> run in</w:t>
      </w:r>
      <w:r>
        <w:t>to</w:t>
      </w:r>
      <w:r w:rsidR="00181C91">
        <w:t xml:space="preserve"> the house</w:t>
      </w:r>
      <w:r>
        <w:t xml:space="preserve">. If there is no gas, </w:t>
      </w:r>
      <w:r w:rsidR="002C14A4">
        <w:t xml:space="preserve">you cannot </w:t>
      </w:r>
      <w:r w:rsidR="00435B59">
        <w:t xml:space="preserve">conclude </w:t>
      </w:r>
      <w:r>
        <w:t>a contract for it</w:t>
      </w:r>
      <w:r w:rsidR="002C14A4">
        <w:t>.</w:t>
      </w:r>
    </w:p>
    <w:p w14:paraId="7F2266BF" w14:textId="76BF3BF3" w:rsidR="004E31AB" w:rsidRDefault="004E31AB" w:rsidP="004E31AB">
      <w:pPr>
        <w:pStyle w:val="BodyText"/>
      </w:pPr>
      <w:r w:rsidRPr="00302FB5">
        <w:rPr>
          <w:b/>
          <w:bCs/>
        </w:rPr>
        <w:t>Tip:</w:t>
      </w:r>
      <w:r>
        <w:t xml:space="preserve"> Avoid having different contracts for gas and electricity, it is difficult to maintain them. Make one contract for both types of energy.</w:t>
      </w:r>
    </w:p>
    <w:p w14:paraId="3C861035" w14:textId="77777777" w:rsidR="00BA52CA" w:rsidRDefault="00BA52CA" w:rsidP="00BA52CA">
      <w:pPr>
        <w:pStyle w:val="BodyText"/>
        <w:ind w:right="-141"/>
        <w:rPr>
          <w:b/>
          <w:bCs/>
        </w:rPr>
      </w:pPr>
    </w:p>
    <w:p w14:paraId="74179701" w14:textId="329A401F" w:rsidR="00BA52CA" w:rsidRDefault="00BA52CA" w:rsidP="00BA52CA">
      <w:pPr>
        <w:pStyle w:val="BodyText"/>
        <w:ind w:right="-141"/>
      </w:pPr>
      <w:r>
        <w:t xml:space="preserve">You can </w:t>
      </w:r>
      <w:r w:rsidR="001667DA">
        <w:t>conclude contracts for utilities in the following ways:</w:t>
      </w:r>
    </w:p>
    <w:p w14:paraId="11D3438E" w14:textId="52AE5ED4" w:rsidR="00621ED1" w:rsidRDefault="004F3563" w:rsidP="00C11B32">
      <w:pPr>
        <w:pStyle w:val="BodyText"/>
        <w:ind w:right="-141"/>
      </w:pPr>
      <w:r>
        <w:t>- Via consultant</w:t>
      </w:r>
      <w:r w:rsidR="006475CE">
        <w:t xml:space="preserve">s </w:t>
      </w:r>
      <w:r>
        <w:t>(intermediaries)</w:t>
      </w:r>
      <w:r w:rsidR="00621ED1">
        <w:t>:</w:t>
      </w:r>
      <w:r w:rsidR="00C11B32">
        <w:t xml:space="preserve"> </w:t>
      </w:r>
      <w:hyperlink r:id="rId417" w:history="1">
        <w:r w:rsidR="00621ED1" w:rsidRPr="0008527B">
          <w:rPr>
            <w:rStyle w:val="Hyperlink"/>
          </w:rPr>
          <w:t>https://partnerpete.com/</w:t>
        </w:r>
      </w:hyperlink>
      <w:r w:rsidR="00C11B32">
        <w:t xml:space="preserve"> or </w:t>
      </w:r>
      <w:hyperlink r:id="rId418" w:history="1">
        <w:r w:rsidR="00C11B32" w:rsidRPr="00A42EE4">
          <w:rPr>
            <w:rStyle w:val="Hyperlink"/>
          </w:rPr>
          <w:t>https://easynuts.nl/</w:t>
        </w:r>
      </w:hyperlink>
    </w:p>
    <w:p w14:paraId="33C37A55" w14:textId="1EC7BBF2" w:rsidR="004F3563" w:rsidRDefault="004F3563" w:rsidP="004F3563">
      <w:pPr>
        <w:pStyle w:val="BodyText"/>
        <w:ind w:right="-141"/>
      </w:pPr>
      <w:r>
        <w:t>They help you get optimal contracts for gas, electricity, and water free of charge. When the contract expires, they offer new options from different suppliers, and you can agree or refuse.</w:t>
      </w:r>
      <w:r w:rsidRPr="00255E91">
        <w:t xml:space="preserve"> </w:t>
      </w:r>
      <w:r>
        <w:t>You communicate with consultant</w:t>
      </w:r>
      <w:r w:rsidR="006475CE">
        <w:t xml:space="preserve">s </w:t>
      </w:r>
      <w:r>
        <w:t>by voice, not by mail.</w:t>
      </w:r>
    </w:p>
    <w:p w14:paraId="65D8B7A8" w14:textId="5753E80B" w:rsidR="001667DA" w:rsidRDefault="001667DA" w:rsidP="00BA52CA">
      <w:pPr>
        <w:pStyle w:val="BodyText"/>
        <w:ind w:right="-141"/>
      </w:pPr>
      <w:r>
        <w:t>- On your own</w:t>
      </w:r>
    </w:p>
    <w:p w14:paraId="3C85774E" w14:textId="5A3255DA" w:rsidR="003321A8" w:rsidRDefault="009408C7" w:rsidP="003321A8">
      <w:pPr>
        <w:pStyle w:val="BodyText"/>
      </w:pPr>
      <w:r>
        <w:t>If you conclude a contract on your own</w:t>
      </w:r>
      <w:r w:rsidR="00AE4925">
        <w:t>, y</w:t>
      </w:r>
      <w:r w:rsidR="003321A8">
        <w:t>ou may</w:t>
      </w:r>
      <w:r w:rsidR="00AE4925">
        <w:t xml:space="preserve"> get </w:t>
      </w:r>
      <w:r w:rsidR="003321A8">
        <w:t>discounts (</w:t>
      </w:r>
      <w:r w:rsidR="00EB1981">
        <w:t>e.g.,</w:t>
      </w:r>
      <w:r w:rsidR="003321A8">
        <w:t xml:space="preserve"> 5% </w:t>
      </w:r>
      <w:r w:rsidR="00497733">
        <w:t xml:space="preserve">now, 10% a </w:t>
      </w:r>
      <w:r w:rsidR="003321A8">
        <w:t>year later</w:t>
      </w:r>
      <w:r w:rsidR="00497733">
        <w:t>, up to 25</w:t>
      </w:r>
      <w:r w:rsidR="003321A8">
        <w:t>% maximum)</w:t>
      </w:r>
      <w:r w:rsidR="00497733">
        <w:t>.</w:t>
      </w:r>
      <w:r w:rsidR="00E3066A" w:rsidRPr="00E3066A">
        <w:t xml:space="preserve"> </w:t>
      </w:r>
      <w:r w:rsidR="00B704D6">
        <w:t xml:space="preserve">You sign contacts </w:t>
      </w:r>
      <w:r w:rsidR="00E3066A" w:rsidRPr="00E3066A">
        <w:t>online</w:t>
      </w:r>
      <w:r w:rsidR="00E3066A">
        <w:t xml:space="preserve">, no need </w:t>
      </w:r>
      <w:r w:rsidR="00E3066A" w:rsidRPr="00E3066A">
        <w:t>to go to the office.</w:t>
      </w:r>
    </w:p>
    <w:p w14:paraId="7F1966B9" w14:textId="77777777" w:rsidR="00BA52CA" w:rsidRDefault="00BA52CA" w:rsidP="00567516">
      <w:pPr>
        <w:pStyle w:val="BodyText"/>
      </w:pPr>
    </w:p>
    <w:p w14:paraId="3FCCBBF8" w14:textId="5323A852" w:rsidR="00567516" w:rsidRDefault="00611C73" w:rsidP="00567516">
      <w:pPr>
        <w:pStyle w:val="BodyText"/>
      </w:pPr>
      <w:r>
        <w:t>U</w:t>
      </w:r>
      <w:r w:rsidR="00A30844" w:rsidRPr="00A30844">
        <w:t>tility providers</w:t>
      </w:r>
      <w:r>
        <w:t xml:space="preserve">: </w:t>
      </w:r>
      <w:hyperlink r:id="rId419" w:history="1">
        <w:r w:rsidR="00A30844" w:rsidRPr="00AC2712">
          <w:rPr>
            <w:rStyle w:val="Hyperlink"/>
          </w:rPr>
          <w:t>https://rabotaem.nl/everyday/vybor-postavshhikov-kommunalnyh-uslug/</w:t>
        </w:r>
      </w:hyperlink>
    </w:p>
    <w:p w14:paraId="2CACA036" w14:textId="77777777" w:rsidR="00567516" w:rsidRDefault="00567516" w:rsidP="00567516">
      <w:pPr>
        <w:pStyle w:val="BodyText"/>
      </w:pPr>
    </w:p>
    <w:p w14:paraId="3575E0C4" w14:textId="239D6159" w:rsidR="00AB29CC" w:rsidRPr="00AB29CC" w:rsidRDefault="00AB29CC" w:rsidP="00497870">
      <w:pPr>
        <w:pStyle w:val="BodyText"/>
        <w:rPr>
          <w:b/>
          <w:bCs/>
        </w:rPr>
      </w:pPr>
      <w:r w:rsidRPr="00AB29CC">
        <w:rPr>
          <w:b/>
          <w:bCs/>
        </w:rPr>
        <w:t>Energy</w:t>
      </w:r>
    </w:p>
    <w:p w14:paraId="33F56855" w14:textId="4C8108A8" w:rsidR="00497870" w:rsidRDefault="00497870" w:rsidP="00497870">
      <w:pPr>
        <w:pStyle w:val="BodyText"/>
      </w:pPr>
      <w:r>
        <w:t>Energy companies:</w:t>
      </w:r>
    </w:p>
    <w:p w14:paraId="52483DD7" w14:textId="1A637186" w:rsidR="00497870" w:rsidRDefault="00497870" w:rsidP="00497870">
      <w:pPr>
        <w:pStyle w:val="BodyText"/>
      </w:pPr>
      <w:r>
        <w:t xml:space="preserve">- Essent: </w:t>
      </w:r>
      <w:hyperlink r:id="rId420" w:history="1">
        <w:r w:rsidRPr="0008527B">
          <w:rPr>
            <w:rStyle w:val="Hyperlink"/>
          </w:rPr>
          <w:t>https://www.essent.nl</w:t>
        </w:r>
      </w:hyperlink>
      <w:r w:rsidR="00EB1981">
        <w:t xml:space="preserve">, </w:t>
      </w:r>
      <w:r>
        <w:t>reward system for regular</w:t>
      </w:r>
      <w:r w:rsidR="003C60EB">
        <w:t xml:space="preserve"> </w:t>
      </w:r>
      <w:r>
        <w:t>customers</w:t>
      </w:r>
      <w:r w:rsidR="003C60EB">
        <w:t>,</w:t>
      </w:r>
      <w:r w:rsidR="00A71626">
        <w:t xml:space="preserve"> e</w:t>
      </w:r>
      <w:r w:rsidR="00A71626" w:rsidRPr="00A33C54">
        <w:t>very client can generate and use</w:t>
      </w:r>
      <w:r w:rsidR="00A71626">
        <w:t xml:space="preserve"> a link, </w:t>
      </w:r>
      <w:hyperlink r:id="rId421" w:history="1">
        <w:r w:rsidR="003C60EB" w:rsidRPr="00B217C9">
          <w:rPr>
            <w:rStyle w:val="Hyperlink"/>
          </w:rPr>
          <w:t>https://mgmco.nl/qyhaky/pp</w:t>
        </w:r>
      </w:hyperlink>
      <w:r w:rsidR="00D13A7A" w:rsidRPr="00B217C9">
        <w:t xml:space="preserve"> </w:t>
      </w:r>
    </w:p>
    <w:p w14:paraId="38794CA1" w14:textId="77777777" w:rsidR="00497870" w:rsidRDefault="00497870" w:rsidP="00497870">
      <w:pPr>
        <w:pStyle w:val="BodyText"/>
      </w:pPr>
      <w:r>
        <w:t xml:space="preserve">- Vattenfall: </w:t>
      </w:r>
      <w:hyperlink r:id="rId422" w:history="1">
        <w:r w:rsidRPr="0008527B">
          <w:rPr>
            <w:rStyle w:val="Hyperlink"/>
          </w:rPr>
          <w:t>https://www.vattenfall.nl/</w:t>
        </w:r>
      </w:hyperlink>
    </w:p>
    <w:p w14:paraId="207D8911" w14:textId="77777777" w:rsidR="00497870" w:rsidRDefault="00497870" w:rsidP="00497870">
      <w:pPr>
        <w:pStyle w:val="BodyText"/>
      </w:pPr>
      <w:r>
        <w:t xml:space="preserve">- </w:t>
      </w:r>
      <w:proofErr w:type="spellStart"/>
      <w:r>
        <w:t>Eneco</w:t>
      </w:r>
      <w:proofErr w:type="spellEnd"/>
      <w:r>
        <w:t xml:space="preserve">: </w:t>
      </w:r>
      <w:hyperlink r:id="rId423" w:history="1">
        <w:r w:rsidRPr="0008527B">
          <w:rPr>
            <w:rStyle w:val="Hyperlink"/>
          </w:rPr>
          <w:t>https://www.eneco.nl</w:t>
        </w:r>
      </w:hyperlink>
    </w:p>
    <w:p w14:paraId="32672BD8" w14:textId="20F4B3B5" w:rsidR="000D7CDF" w:rsidRDefault="00497870" w:rsidP="00497870">
      <w:pPr>
        <w:pStyle w:val="BodyText"/>
      </w:pPr>
      <w:r>
        <w:t>-</w:t>
      </w:r>
      <w:r w:rsidR="000D7CDF" w:rsidRPr="000D7CDF">
        <w:t xml:space="preserve"> </w:t>
      </w:r>
      <w:r w:rsidR="000D7CDF">
        <w:t xml:space="preserve">Gas &amp; </w:t>
      </w:r>
      <w:r w:rsidR="00D214FF">
        <w:t>L</w:t>
      </w:r>
      <w:r w:rsidR="000D7CDF">
        <w:t xml:space="preserve">icht: </w:t>
      </w:r>
      <w:hyperlink r:id="rId424" w:history="1">
        <w:r w:rsidR="000D7CDF" w:rsidRPr="0008527B">
          <w:rPr>
            <w:rStyle w:val="Hyperlink"/>
          </w:rPr>
          <w:t>https://www.gaslicht.com/</w:t>
        </w:r>
      </w:hyperlink>
      <w:r>
        <w:t xml:space="preserve"> </w:t>
      </w:r>
    </w:p>
    <w:p w14:paraId="0B001D15" w14:textId="011A7FF5" w:rsidR="00497870" w:rsidRDefault="000D7CDF" w:rsidP="00497870">
      <w:pPr>
        <w:pStyle w:val="BodyText"/>
      </w:pPr>
      <w:r>
        <w:t xml:space="preserve">- </w:t>
      </w:r>
      <w:r w:rsidR="00497870">
        <w:t xml:space="preserve">Green Choice: </w:t>
      </w:r>
      <w:hyperlink r:id="rId425" w:history="1">
        <w:r w:rsidR="00497870" w:rsidRPr="0008527B">
          <w:rPr>
            <w:rStyle w:val="Hyperlink"/>
          </w:rPr>
          <w:t>https://www.greenchoice.nl/</w:t>
        </w:r>
      </w:hyperlink>
    </w:p>
    <w:p w14:paraId="1E68622F" w14:textId="75E05FF6" w:rsidR="00497870" w:rsidRPr="00D1266D" w:rsidRDefault="00497870" w:rsidP="00497870">
      <w:pPr>
        <w:pStyle w:val="BodyText"/>
        <w:rPr>
          <w:lang w:val="nl-NL"/>
        </w:rPr>
      </w:pPr>
      <w:r w:rsidRPr="00D1266D">
        <w:rPr>
          <w:lang w:val="nl-NL"/>
        </w:rPr>
        <w:t xml:space="preserve">- </w:t>
      </w:r>
      <w:proofErr w:type="spellStart"/>
      <w:r w:rsidRPr="00D1266D">
        <w:rPr>
          <w:lang w:val="nl-NL"/>
        </w:rPr>
        <w:t>Innova</w:t>
      </w:r>
      <w:proofErr w:type="spellEnd"/>
      <w:r w:rsidRPr="00D1266D">
        <w:rPr>
          <w:lang w:val="nl-NL"/>
        </w:rPr>
        <w:t xml:space="preserve"> Energie: </w:t>
      </w:r>
      <w:hyperlink r:id="rId426" w:history="1">
        <w:r w:rsidRPr="00D1266D">
          <w:rPr>
            <w:rStyle w:val="Hyperlink"/>
            <w:lang w:val="nl-NL"/>
          </w:rPr>
          <w:t>https://www.innovaenergie.nl/</w:t>
        </w:r>
      </w:hyperlink>
    </w:p>
    <w:p w14:paraId="2867B3B5" w14:textId="24AE0247" w:rsidR="00497870" w:rsidRDefault="00CE5966" w:rsidP="00C46E2A">
      <w:pPr>
        <w:pStyle w:val="BodyText"/>
        <w:rPr>
          <w:lang w:val="nl-NL"/>
        </w:rPr>
      </w:pPr>
      <w:r w:rsidRPr="00CE5966">
        <w:rPr>
          <w:lang w:val="nl-NL"/>
        </w:rPr>
        <w:t xml:space="preserve">- DGB </w:t>
      </w:r>
      <w:r w:rsidR="00713879">
        <w:rPr>
          <w:lang w:val="nl-NL"/>
        </w:rPr>
        <w:t>E</w:t>
      </w:r>
      <w:r w:rsidRPr="00CE5966">
        <w:rPr>
          <w:lang w:val="nl-NL"/>
        </w:rPr>
        <w:t xml:space="preserve">nergie: </w:t>
      </w:r>
      <w:hyperlink r:id="rId427" w:history="1">
        <w:r w:rsidRPr="008709D0">
          <w:rPr>
            <w:rStyle w:val="Hyperlink"/>
            <w:lang w:val="nl-NL"/>
          </w:rPr>
          <w:t>https://www.dgbenergie.nl/</w:t>
        </w:r>
      </w:hyperlink>
    </w:p>
    <w:p w14:paraId="2DC80C32" w14:textId="05BF5F79" w:rsidR="00CE5966" w:rsidRDefault="00551FDA" w:rsidP="00C46E2A">
      <w:pPr>
        <w:pStyle w:val="BodyText"/>
        <w:rPr>
          <w:rStyle w:val="Hyperlink"/>
          <w:lang w:val="nl-NL"/>
        </w:rPr>
      </w:pPr>
      <w:r>
        <w:rPr>
          <w:lang w:val="nl-NL"/>
        </w:rPr>
        <w:t xml:space="preserve">- Mega: </w:t>
      </w:r>
      <w:hyperlink r:id="rId428" w:history="1">
        <w:r w:rsidR="00D214FF" w:rsidRPr="00484853">
          <w:rPr>
            <w:rStyle w:val="Hyperlink"/>
            <w:lang w:val="nl-NL"/>
          </w:rPr>
          <w:t>https://www.mega.nl/</w:t>
        </w:r>
      </w:hyperlink>
    </w:p>
    <w:p w14:paraId="0F7FC8D2" w14:textId="67AF9FD2" w:rsidR="003F7B7F" w:rsidRPr="00844628" w:rsidRDefault="00091EF5" w:rsidP="00C46E2A">
      <w:pPr>
        <w:pStyle w:val="BodyText"/>
        <w:rPr>
          <w:lang w:val="en-GB"/>
        </w:rPr>
      </w:pPr>
      <w:r w:rsidRPr="00844628">
        <w:rPr>
          <w:lang w:val="en-GB"/>
        </w:rPr>
        <w:t xml:space="preserve">- </w:t>
      </w:r>
      <w:proofErr w:type="spellStart"/>
      <w:r w:rsidRPr="00844628">
        <w:rPr>
          <w:lang w:val="en-GB"/>
        </w:rPr>
        <w:t>N</w:t>
      </w:r>
      <w:r w:rsidR="003F7B7F" w:rsidRPr="00844628">
        <w:rPr>
          <w:lang w:val="en-GB"/>
        </w:rPr>
        <w:t>ext</w:t>
      </w:r>
      <w:r w:rsidRPr="00844628">
        <w:rPr>
          <w:lang w:val="en-GB"/>
        </w:rPr>
        <w:t>E</w:t>
      </w:r>
      <w:r w:rsidR="003F7B7F" w:rsidRPr="00844628">
        <w:rPr>
          <w:lang w:val="en-GB"/>
        </w:rPr>
        <w:t>nergy</w:t>
      </w:r>
      <w:proofErr w:type="spellEnd"/>
      <w:r w:rsidRPr="00844628">
        <w:rPr>
          <w:lang w:val="en-GB"/>
        </w:rPr>
        <w:t xml:space="preserve">: </w:t>
      </w:r>
      <w:hyperlink r:id="rId429" w:history="1">
        <w:r w:rsidRPr="00844628">
          <w:rPr>
            <w:rStyle w:val="Hyperlink"/>
            <w:lang w:val="en-GB"/>
          </w:rPr>
          <w:t>https://www.nextenergy.nl/</w:t>
        </w:r>
      </w:hyperlink>
    </w:p>
    <w:p w14:paraId="06E1D184" w14:textId="77777777" w:rsidR="00551FDA" w:rsidRPr="00844628" w:rsidRDefault="00551FDA" w:rsidP="00C46E2A">
      <w:pPr>
        <w:pStyle w:val="BodyText"/>
        <w:rPr>
          <w:lang w:val="en-GB"/>
        </w:rPr>
      </w:pPr>
    </w:p>
    <w:p w14:paraId="5BB28F55" w14:textId="2F0A6440" w:rsidR="00D91413" w:rsidRPr="00A5283C" w:rsidRDefault="003C60EB" w:rsidP="00C46E2A">
      <w:pPr>
        <w:pStyle w:val="BodyText"/>
        <w:rPr>
          <w:lang w:val="en-GB"/>
        </w:rPr>
      </w:pPr>
      <w:r w:rsidRPr="00A33C54">
        <w:t>Essent</w:t>
      </w:r>
      <w:r>
        <w:t>,</w:t>
      </w:r>
      <w:r w:rsidRPr="00A33C54">
        <w:t xml:space="preserve"> Vattenfall</w:t>
      </w:r>
      <w:r>
        <w:t>, and</w:t>
      </w:r>
      <w:r w:rsidRPr="00A33C54">
        <w:t xml:space="preserve"> </w:t>
      </w:r>
      <w:proofErr w:type="spellStart"/>
      <w:r w:rsidRPr="00A33C54">
        <w:t>Eneco</w:t>
      </w:r>
      <w:proofErr w:type="spellEnd"/>
      <w:r>
        <w:t xml:space="preserve"> </w:t>
      </w:r>
      <w:r w:rsidRPr="00A33C54">
        <w:t xml:space="preserve">are </w:t>
      </w:r>
      <w:r>
        <w:t xml:space="preserve">the </w:t>
      </w:r>
      <w:r w:rsidRPr="00A33C54">
        <w:t>biggest providers and usually have best prices.</w:t>
      </w:r>
      <w:r>
        <w:t xml:space="preserve"> </w:t>
      </w:r>
      <w:r w:rsidR="001C4488">
        <w:t>Some e</w:t>
      </w:r>
      <w:r w:rsidR="001C4488" w:rsidRPr="001C4488">
        <w:t xml:space="preserve">nergy companies </w:t>
      </w:r>
      <w:r w:rsidR="001C4488">
        <w:t xml:space="preserve">provide </w:t>
      </w:r>
      <w:r w:rsidR="001C4488" w:rsidRPr="001C4488">
        <w:t xml:space="preserve">bonuses </w:t>
      </w:r>
      <w:r w:rsidR="001C4488">
        <w:t>to new clients</w:t>
      </w:r>
      <w:r w:rsidR="002B70A3" w:rsidRPr="002B70A3">
        <w:t xml:space="preserve"> </w:t>
      </w:r>
      <w:r w:rsidR="002B70A3" w:rsidRPr="00036CF5">
        <w:t>(</w:t>
      </w:r>
      <w:r w:rsidR="00036CF5">
        <w:t>e.g.</w:t>
      </w:r>
      <w:r w:rsidR="001C4488">
        <w:t xml:space="preserve"> </w:t>
      </w:r>
      <w:hyperlink r:id="rId430" w:history="1">
        <w:r w:rsidR="001C4488" w:rsidRPr="000A4C83">
          <w:rPr>
            <w:rStyle w:val="Hyperlink"/>
          </w:rPr>
          <w:t>bol.com</w:t>
        </w:r>
      </w:hyperlink>
      <w:r w:rsidR="00F20011" w:rsidRPr="00F20011">
        <w:t xml:space="preserve"> </w:t>
      </w:r>
      <w:r w:rsidR="00F20011">
        <w:t>voucher</w:t>
      </w:r>
      <w:r w:rsidR="00036CF5">
        <w:t>)</w:t>
      </w:r>
    </w:p>
    <w:p w14:paraId="0FEA7E54" w14:textId="77777777" w:rsidR="002172AD" w:rsidRDefault="002172AD" w:rsidP="00C46E2A">
      <w:pPr>
        <w:pStyle w:val="BodyText"/>
      </w:pPr>
    </w:p>
    <w:p w14:paraId="5A22C96E" w14:textId="77777777" w:rsidR="007244E6" w:rsidRDefault="007244E6" w:rsidP="007244E6">
      <w:pPr>
        <w:pStyle w:val="BodyText"/>
      </w:pPr>
      <w:r>
        <w:t>To check your house e</w:t>
      </w:r>
      <w:r w:rsidRPr="00855955">
        <w:t>nerg</w:t>
      </w:r>
      <w:r>
        <w:t xml:space="preserve">y </w:t>
      </w:r>
      <w:r w:rsidRPr="00855955">
        <w:t>label</w:t>
      </w:r>
      <w:r>
        <w:t xml:space="preserve">, go to </w:t>
      </w:r>
      <w:hyperlink r:id="rId431" w:history="1">
        <w:r w:rsidRPr="0008527B">
          <w:rPr>
            <w:rStyle w:val="Hyperlink"/>
          </w:rPr>
          <w:t>https://energielabel.nl/woningen/</w:t>
        </w:r>
      </w:hyperlink>
    </w:p>
    <w:p w14:paraId="4E45EC65" w14:textId="77777777" w:rsidR="00C46E2A" w:rsidRDefault="00C46E2A" w:rsidP="00C46E2A">
      <w:pPr>
        <w:pStyle w:val="BodyText"/>
      </w:pPr>
    </w:p>
    <w:p w14:paraId="2848CFA8" w14:textId="3A67EA58" w:rsidR="004456EF" w:rsidRDefault="004456EF" w:rsidP="004456EF">
      <w:pPr>
        <w:pStyle w:val="BodyText"/>
      </w:pPr>
      <w:r>
        <w:t xml:space="preserve">To </w:t>
      </w:r>
      <w:r w:rsidR="00647441">
        <w:t xml:space="preserve">sign </w:t>
      </w:r>
      <w:r>
        <w:t>a contract with an energy company:</w:t>
      </w:r>
    </w:p>
    <w:p w14:paraId="4300AAF4" w14:textId="79D95976" w:rsidR="004456EF" w:rsidRDefault="004456EF" w:rsidP="004456EF">
      <w:pPr>
        <w:pStyle w:val="BodyText"/>
      </w:pPr>
      <w:r>
        <w:t xml:space="preserve">1) Apply to the energy company on its website. </w:t>
      </w:r>
      <w:r w:rsidR="00BA1963">
        <w:t>P</w:t>
      </w:r>
      <w:r>
        <w:t>rovide</w:t>
      </w:r>
      <w:r w:rsidR="00BA1963">
        <w:t xml:space="preserve"> y</w:t>
      </w:r>
      <w:r>
        <w:t>our address</w:t>
      </w:r>
      <w:r w:rsidR="00BA1963">
        <w:t xml:space="preserve">, </w:t>
      </w:r>
      <w:r>
        <w:t>IBAN</w:t>
      </w:r>
      <w:r w:rsidR="00BA1963">
        <w:t xml:space="preserve">, </w:t>
      </w:r>
      <w:r>
        <w:t>ID card</w:t>
      </w:r>
      <w:r w:rsidR="00BA1963">
        <w:t>, and a</w:t>
      </w:r>
      <w:r w:rsidRPr="000012E7">
        <w:t>pproximate value</w:t>
      </w:r>
      <w:r>
        <w:t xml:space="preserve"> of how</w:t>
      </w:r>
      <w:r w:rsidRPr="003464F3">
        <w:t xml:space="preserve"> </w:t>
      </w:r>
      <w:r>
        <w:t>much</w:t>
      </w:r>
      <w:r w:rsidRPr="003464F3">
        <w:t xml:space="preserve"> </w:t>
      </w:r>
      <w:r>
        <w:t>electricity</w:t>
      </w:r>
      <w:r w:rsidRPr="003464F3">
        <w:t xml:space="preserve"> </w:t>
      </w:r>
      <w:r>
        <w:t>and</w:t>
      </w:r>
      <w:r w:rsidRPr="003464F3">
        <w:t xml:space="preserve"> </w:t>
      </w:r>
      <w:r>
        <w:t>gas</w:t>
      </w:r>
      <w:r w:rsidRPr="003464F3">
        <w:t xml:space="preserve"> </w:t>
      </w:r>
      <w:r>
        <w:t>you</w:t>
      </w:r>
      <w:r w:rsidRPr="003464F3">
        <w:t xml:space="preserve"> </w:t>
      </w:r>
      <w:r>
        <w:t>consume</w:t>
      </w:r>
      <w:r w:rsidRPr="003464F3">
        <w:t xml:space="preserve"> </w:t>
      </w:r>
      <w:r>
        <w:t>a year.</w:t>
      </w:r>
    </w:p>
    <w:p w14:paraId="0BAB2105" w14:textId="77777777" w:rsidR="004456EF" w:rsidRPr="003464F3" w:rsidRDefault="004456EF" w:rsidP="004456EF">
      <w:pPr>
        <w:pStyle w:val="BodyText"/>
      </w:pPr>
      <w:r w:rsidRPr="006B152A">
        <w:rPr>
          <w:b/>
          <w:bCs/>
        </w:rPr>
        <w:t>Tip:</w:t>
      </w:r>
      <w:r>
        <w:t xml:space="preserve"> Ask your </w:t>
      </w:r>
      <w:proofErr w:type="spellStart"/>
      <w:r>
        <w:t>neighbours</w:t>
      </w:r>
      <w:proofErr w:type="spellEnd"/>
      <w:r>
        <w:t xml:space="preserve"> or the landlord and provide an </w:t>
      </w:r>
      <w:r w:rsidRPr="000012E7">
        <w:t>approximate value</w:t>
      </w:r>
      <w:r>
        <w:t>.</w:t>
      </w:r>
    </w:p>
    <w:p w14:paraId="6A7E2A89" w14:textId="77777777" w:rsidR="00D072C9" w:rsidRDefault="004456EF" w:rsidP="00D072C9">
      <w:pPr>
        <w:pStyle w:val="BodyText"/>
        <w:rPr>
          <w:b/>
          <w:bCs/>
        </w:rPr>
      </w:pPr>
      <w:r>
        <w:t>Next year the energy company send</w:t>
      </w:r>
      <w:r w:rsidR="0060452C">
        <w:t>s</w:t>
      </w:r>
      <w:r>
        <w:t xml:space="preserve"> you an annual statement. They check your actual consumption and how much you </w:t>
      </w:r>
      <w:r w:rsidR="008100EB">
        <w:t xml:space="preserve">have </w:t>
      </w:r>
      <w:r>
        <w:t>paid. If you consumed less than you paid for, you get the money back.</w:t>
      </w:r>
      <w:r w:rsidR="000829A4">
        <w:t xml:space="preserve"> </w:t>
      </w:r>
      <w:r>
        <w:t xml:space="preserve">Based on </w:t>
      </w:r>
      <w:r w:rsidR="009A4660">
        <w:t>this statement</w:t>
      </w:r>
      <w:r>
        <w:t>, the energy company makes a calculation for the coming year and adjusts your instalment amount accordingly.</w:t>
      </w:r>
    </w:p>
    <w:p w14:paraId="081D11EB" w14:textId="65AE4AF3" w:rsidR="00D072C9" w:rsidRDefault="00D072C9" w:rsidP="00D072C9">
      <w:pPr>
        <w:pStyle w:val="BodyText"/>
      </w:pPr>
      <w:r w:rsidRPr="00EF3265">
        <w:rPr>
          <w:b/>
          <w:bCs/>
        </w:rPr>
        <w:t>Note:</w:t>
      </w:r>
      <w:r>
        <w:t xml:space="preserve"> You do not need to provide a renting/sale-purchase agreement.</w:t>
      </w:r>
    </w:p>
    <w:p w14:paraId="400A42FB" w14:textId="77777777" w:rsidR="004456EF" w:rsidRDefault="004456EF" w:rsidP="004456EF">
      <w:pPr>
        <w:pStyle w:val="BodyText"/>
      </w:pPr>
      <w:r w:rsidRPr="007F5B90">
        <w:t>2)</w:t>
      </w:r>
      <w:r>
        <w:t xml:space="preserve"> Within a week, get a contract draft</w:t>
      </w:r>
      <w:r w:rsidRPr="007F5B90">
        <w:t xml:space="preserve"> </w:t>
      </w:r>
      <w:r>
        <w:t>by</w:t>
      </w:r>
      <w:r w:rsidRPr="007F5B90">
        <w:t xml:space="preserve"> </w:t>
      </w:r>
      <w:r>
        <w:t>email and send a confirmation email if you agree on terms and conditions.</w:t>
      </w:r>
      <w:r w:rsidRPr="007F5B90">
        <w:t xml:space="preserve"> </w:t>
      </w:r>
    </w:p>
    <w:p w14:paraId="64B864A8" w14:textId="77777777" w:rsidR="004456EF" w:rsidRPr="003209AF" w:rsidRDefault="004456EF" w:rsidP="004456EF">
      <w:pPr>
        <w:pStyle w:val="BodyText"/>
      </w:pPr>
      <w:r>
        <w:lastRenderedPageBreak/>
        <w:t>The contract is valid from the date stated in it.</w:t>
      </w:r>
    </w:p>
    <w:p w14:paraId="1311ADE4" w14:textId="77777777" w:rsidR="004456EF" w:rsidRPr="003D7CDA" w:rsidRDefault="004456EF" w:rsidP="00C46E2A">
      <w:pPr>
        <w:pStyle w:val="BodyText"/>
      </w:pPr>
    </w:p>
    <w:p w14:paraId="01299B41" w14:textId="7C073D69" w:rsidR="00C46E2A" w:rsidRDefault="00800F86" w:rsidP="00C46E2A">
      <w:pPr>
        <w:pStyle w:val="BodyText"/>
      </w:pPr>
      <w:r w:rsidRPr="00800F86">
        <w:rPr>
          <w:b/>
          <w:bCs/>
        </w:rPr>
        <w:t>Note:</w:t>
      </w:r>
      <w:r>
        <w:t xml:space="preserve"> </w:t>
      </w:r>
      <w:r w:rsidR="00C46E2A">
        <w:t xml:space="preserve">All devices </w:t>
      </w:r>
      <w:r w:rsidR="00873525">
        <w:t xml:space="preserve">such as a </w:t>
      </w:r>
      <w:r w:rsidR="00C46E2A">
        <w:t xml:space="preserve">heating boiler must be under </w:t>
      </w:r>
      <w:r>
        <w:t xml:space="preserve">the </w:t>
      </w:r>
      <w:r w:rsidR="00C46E2A">
        <w:t>maint</w:t>
      </w:r>
      <w:r w:rsidR="00873525">
        <w:t>e</w:t>
      </w:r>
      <w:r w:rsidR="00C46E2A">
        <w:t>nance contract.</w:t>
      </w:r>
    </w:p>
    <w:p w14:paraId="3435BC1E" w14:textId="32B9E56A" w:rsidR="00C46E2A" w:rsidRDefault="00C46E2A" w:rsidP="00C46E2A">
      <w:pPr>
        <w:pStyle w:val="BodyText"/>
      </w:pPr>
      <w:r>
        <w:t>Gas</w:t>
      </w:r>
      <w:r w:rsidR="00800F86">
        <w:t xml:space="preserve"> and </w:t>
      </w:r>
      <w:r>
        <w:t xml:space="preserve">electricity providers offer discounts on equipment maintenance. The subscription can </w:t>
      </w:r>
      <w:r w:rsidR="00A37587">
        <w:t xml:space="preserve">apply to </w:t>
      </w:r>
      <w:r>
        <w:t xml:space="preserve">a CV boiler or </w:t>
      </w:r>
      <w:r w:rsidR="00A37587">
        <w:t xml:space="preserve">to </w:t>
      </w:r>
      <w:r>
        <w:t xml:space="preserve">additional things </w:t>
      </w:r>
      <w:r w:rsidR="00A37587">
        <w:t xml:space="preserve">such as </w:t>
      </w:r>
      <w:r>
        <w:t xml:space="preserve">a ventilation module </w:t>
      </w:r>
      <w:r w:rsidR="009F461F">
        <w:t>and so on</w:t>
      </w:r>
      <w:r>
        <w:t>.</w:t>
      </w:r>
    </w:p>
    <w:p w14:paraId="622D2A58" w14:textId="77777777" w:rsidR="00031ABB" w:rsidRDefault="00031ABB" w:rsidP="00C46E2A">
      <w:pPr>
        <w:pStyle w:val="BodyText"/>
      </w:pPr>
    </w:p>
    <w:p w14:paraId="2389D740" w14:textId="2335CE04" w:rsidR="009F461F" w:rsidRDefault="00E8484C" w:rsidP="00C46E2A">
      <w:pPr>
        <w:pStyle w:val="BodyText"/>
      </w:pPr>
      <w:r>
        <w:t xml:space="preserve">For </w:t>
      </w:r>
      <w:r w:rsidRPr="00E8484C">
        <w:t>sustainable solutions</w:t>
      </w:r>
      <w:r>
        <w:t xml:space="preserve">, </w:t>
      </w:r>
      <w:r w:rsidR="008A1C60">
        <w:t>service maintenance, and customer service, go to</w:t>
      </w:r>
      <w:r w:rsidRPr="00E8484C">
        <w:t xml:space="preserve"> </w:t>
      </w:r>
      <w:hyperlink r:id="rId432" w:history="1">
        <w:r w:rsidR="009F461F" w:rsidRPr="0008527B">
          <w:rPr>
            <w:rStyle w:val="Hyperlink"/>
          </w:rPr>
          <w:t>https://www.energiewacht.nl/</w:t>
        </w:r>
      </w:hyperlink>
    </w:p>
    <w:p w14:paraId="04793F45" w14:textId="711B0212" w:rsidR="00EE4EF9" w:rsidRDefault="00EE4EF9" w:rsidP="00AB29CC">
      <w:pPr>
        <w:pStyle w:val="BodyText"/>
        <w:rPr>
          <w:b/>
          <w:bCs/>
        </w:rPr>
      </w:pPr>
      <w:r>
        <w:rPr>
          <w:b/>
          <w:bCs/>
        </w:rPr>
        <w:t xml:space="preserve">Tip: </w:t>
      </w:r>
      <w:r w:rsidR="00E964D0" w:rsidRPr="00B93675">
        <w:t>Due to high</w:t>
      </w:r>
      <w:r w:rsidR="00325C13">
        <w:t xml:space="preserve"> gas</w:t>
      </w:r>
      <w:r w:rsidR="00E964D0" w:rsidRPr="00B93675">
        <w:t xml:space="preserve"> prices, </w:t>
      </w:r>
      <w:r w:rsidR="00C46B86">
        <w:t xml:space="preserve">it is </w:t>
      </w:r>
      <w:r w:rsidR="005878BA">
        <w:t xml:space="preserve">cheaper </w:t>
      </w:r>
      <w:r w:rsidR="00C46B86">
        <w:t>to have an electric cooker.</w:t>
      </w:r>
    </w:p>
    <w:p w14:paraId="2F8242C7" w14:textId="77777777" w:rsidR="00EE4EF9" w:rsidRDefault="00EE4EF9" w:rsidP="00AB29CC">
      <w:pPr>
        <w:pStyle w:val="BodyText"/>
        <w:rPr>
          <w:b/>
          <w:bCs/>
        </w:rPr>
      </w:pPr>
    </w:p>
    <w:p w14:paraId="602784A0" w14:textId="7BE1E102" w:rsidR="003E1D62" w:rsidRPr="00AE2A9E" w:rsidRDefault="003E0B5A" w:rsidP="003E1D62">
      <w:pPr>
        <w:pStyle w:val="BodyText"/>
      </w:pPr>
      <w:r>
        <w:t xml:space="preserve">For </w:t>
      </w:r>
      <w:r w:rsidR="00616FBE">
        <w:t>time periods when the light</w:t>
      </w:r>
      <w:r w:rsidR="00AE2A9E">
        <w:t xml:space="preserve"> will be </w:t>
      </w:r>
      <w:r w:rsidR="00616FBE">
        <w:t>turned off</w:t>
      </w:r>
      <w:r w:rsidR="00AE2A9E">
        <w:t xml:space="preserve">, go to </w:t>
      </w:r>
      <w:hyperlink r:id="rId433" w:history="1">
        <w:r w:rsidR="00AE2A9E" w:rsidRPr="00A25C27">
          <w:rPr>
            <w:rStyle w:val="Hyperlink"/>
          </w:rPr>
          <w:t>https://storingen-inzicht.web.liander.nl/overzicht</w:t>
        </w:r>
      </w:hyperlink>
      <w:r w:rsidR="00AE2A9E">
        <w:t>. Y</w:t>
      </w:r>
      <w:r w:rsidR="003E1D62" w:rsidRPr="00616FBE">
        <w:t>ou can subscribe to notifications</w:t>
      </w:r>
      <w:r w:rsidR="00AE2A9E">
        <w:t>.</w:t>
      </w:r>
    </w:p>
    <w:p w14:paraId="15F7A510" w14:textId="77777777" w:rsidR="003E1D62" w:rsidRDefault="003E1D62" w:rsidP="00AB29CC">
      <w:pPr>
        <w:pStyle w:val="BodyText"/>
        <w:rPr>
          <w:b/>
          <w:bCs/>
        </w:rPr>
      </w:pPr>
    </w:p>
    <w:p w14:paraId="78307F56" w14:textId="3F8BA0BE" w:rsidR="00E5233B" w:rsidRPr="00AB29CC" w:rsidRDefault="00E5233B" w:rsidP="00CC45A1">
      <w:pPr>
        <w:pStyle w:val="BodyText"/>
        <w:keepNext/>
        <w:rPr>
          <w:b/>
          <w:bCs/>
        </w:rPr>
      </w:pPr>
      <w:r w:rsidRPr="00AB29CC">
        <w:rPr>
          <w:b/>
          <w:bCs/>
        </w:rPr>
        <w:t>Water</w:t>
      </w:r>
    </w:p>
    <w:p w14:paraId="6A4EDFF5" w14:textId="7F0CFECA" w:rsidR="005F36DF" w:rsidRDefault="00794A65" w:rsidP="005F36DF">
      <w:pPr>
        <w:pStyle w:val="BodyText"/>
        <w:keepNext/>
      </w:pPr>
      <w:r>
        <w:t xml:space="preserve">You </w:t>
      </w:r>
      <w:r w:rsidR="003E0B5A" w:rsidRPr="00DF0E67">
        <w:t>can</w:t>
      </w:r>
      <w:r>
        <w:t>’</w:t>
      </w:r>
      <w:r w:rsidR="003E0B5A" w:rsidRPr="00DF0E67">
        <w:t xml:space="preserve">t </w:t>
      </w:r>
      <w:r w:rsidR="003E0B5A">
        <w:t xml:space="preserve">select </w:t>
      </w:r>
      <w:r w:rsidR="003E0B5A" w:rsidRPr="00DF0E67">
        <w:t>water companies</w:t>
      </w:r>
      <w:r w:rsidR="0082314D">
        <w:t>. Y</w:t>
      </w:r>
      <w:r w:rsidR="008F6A9B">
        <w:t xml:space="preserve">our </w:t>
      </w:r>
      <w:r w:rsidR="008F6A9B" w:rsidRPr="00DF0E67">
        <w:t>water management company</w:t>
      </w:r>
      <w:r w:rsidR="008F6A9B">
        <w:t xml:space="preserve"> depends on </w:t>
      </w:r>
      <w:r w:rsidR="006C7F83" w:rsidRPr="00DF0E67">
        <w:t>municipality</w:t>
      </w:r>
      <w:r w:rsidR="005F36DF">
        <w:t>.</w:t>
      </w:r>
      <w:r w:rsidR="008F6A9B">
        <w:t xml:space="preserve"> </w:t>
      </w:r>
      <w:r w:rsidR="005F36DF">
        <w:t>After you move, register on the water company’s website</w:t>
      </w:r>
      <w:r w:rsidR="00631B16">
        <w:t xml:space="preserve"> (e</w:t>
      </w:r>
      <w:r w:rsidR="005F36DF">
        <w:t xml:space="preserve">nter address, </w:t>
      </w:r>
      <w:r w:rsidR="00631B16">
        <w:t xml:space="preserve">current </w:t>
      </w:r>
      <w:r w:rsidR="005F36DF">
        <w:t xml:space="preserve">meter readings, and bank IBAN </w:t>
      </w:r>
      <w:r w:rsidR="00EB497F">
        <w:t xml:space="preserve">for money </w:t>
      </w:r>
      <w:r w:rsidR="005F36DF">
        <w:t>withdraw</w:t>
      </w:r>
      <w:r w:rsidR="00EB497F">
        <w:t>al</w:t>
      </w:r>
      <w:r w:rsidR="00631B16">
        <w:t>)</w:t>
      </w:r>
      <w:r w:rsidR="00C45C21">
        <w:t>:</w:t>
      </w:r>
    </w:p>
    <w:p w14:paraId="4CCDBE8C" w14:textId="753F0007" w:rsidR="006C7F83" w:rsidRDefault="006C7F83" w:rsidP="006C7F83">
      <w:pPr>
        <w:pStyle w:val="BodyText"/>
        <w:keepNext/>
        <w:rPr>
          <w:rStyle w:val="Hyperlink"/>
        </w:rPr>
      </w:pPr>
      <w:r>
        <w:t xml:space="preserve">- </w:t>
      </w:r>
      <w:proofErr w:type="spellStart"/>
      <w:r w:rsidR="007F3EB6">
        <w:t>Waternet</w:t>
      </w:r>
      <w:proofErr w:type="spellEnd"/>
      <w:r w:rsidR="00E57103">
        <w:t xml:space="preserve">, around Amsterdam, </w:t>
      </w:r>
      <w:hyperlink r:id="rId434" w:history="1">
        <w:r w:rsidR="00661949" w:rsidRPr="00235CC5">
          <w:rPr>
            <w:rStyle w:val="Hyperlink"/>
          </w:rPr>
          <w:t>https://www.waternet.nl/</w:t>
        </w:r>
      </w:hyperlink>
    </w:p>
    <w:p w14:paraId="65F448EE" w14:textId="4F1A47E3" w:rsidR="00E617E3" w:rsidRPr="00B217C9" w:rsidRDefault="006C7F83" w:rsidP="00E617E3">
      <w:pPr>
        <w:pStyle w:val="BodyText"/>
        <w:keepNext/>
        <w:rPr>
          <w:lang w:val="nl-NL"/>
        </w:rPr>
      </w:pPr>
      <w:r w:rsidRPr="00B217C9">
        <w:rPr>
          <w:lang w:val="nl-NL"/>
        </w:rPr>
        <w:t xml:space="preserve">- </w:t>
      </w:r>
      <w:proofErr w:type="spellStart"/>
      <w:r w:rsidR="00E617E3" w:rsidRPr="00B217C9">
        <w:rPr>
          <w:lang w:val="nl-NL"/>
        </w:rPr>
        <w:t>Vitens</w:t>
      </w:r>
      <w:proofErr w:type="spellEnd"/>
      <w:r w:rsidR="00E57103" w:rsidRPr="00B217C9">
        <w:rPr>
          <w:lang w:val="nl-NL"/>
        </w:rPr>
        <w:t>,</w:t>
      </w:r>
      <w:r w:rsidR="00E57103" w:rsidRPr="00B217C9">
        <w:rPr>
          <w:rStyle w:val="Hyperlink"/>
          <w:color w:val="464547"/>
          <w:u w:val="none"/>
          <w:lang w:val="nl-NL"/>
        </w:rPr>
        <w:t xml:space="preserve"> Flevoland, </w:t>
      </w:r>
      <w:hyperlink r:id="rId435" w:history="1">
        <w:r w:rsidR="00AA0186" w:rsidRPr="00B217C9">
          <w:rPr>
            <w:rStyle w:val="Hyperlink"/>
            <w:lang w:val="nl-NL"/>
          </w:rPr>
          <w:t>https://www.vitens.nl/Service/Aanmelden</w:t>
        </w:r>
      </w:hyperlink>
    </w:p>
    <w:p w14:paraId="002E6B80" w14:textId="453C6C57" w:rsidR="00377204" w:rsidRDefault="006C7F83" w:rsidP="00377204">
      <w:pPr>
        <w:pStyle w:val="BodyText"/>
        <w:keepNext/>
        <w:rPr>
          <w:rStyle w:val="Hyperlink"/>
        </w:rPr>
      </w:pPr>
      <w:r w:rsidRPr="00C45637">
        <w:t xml:space="preserve">- </w:t>
      </w:r>
      <w:proofErr w:type="spellStart"/>
      <w:r w:rsidR="00AA0186">
        <w:t>Dunea</w:t>
      </w:r>
      <w:proofErr w:type="spellEnd"/>
      <w:r w:rsidR="005C509E">
        <w:t xml:space="preserve">, South Holland, </w:t>
      </w:r>
      <w:hyperlink r:id="rId436" w:history="1">
        <w:r w:rsidR="005C509E" w:rsidRPr="00235CC5">
          <w:rPr>
            <w:rStyle w:val="Hyperlink"/>
          </w:rPr>
          <w:t>https://www.dunea.nl/</w:t>
        </w:r>
      </w:hyperlink>
    </w:p>
    <w:p w14:paraId="1BD2FE19" w14:textId="77777777" w:rsidR="00F1025D" w:rsidRDefault="00F1025D" w:rsidP="00CC45A1">
      <w:pPr>
        <w:pStyle w:val="BodyText"/>
        <w:keepNext/>
      </w:pPr>
    </w:p>
    <w:p w14:paraId="3F1EE71D" w14:textId="602211BB" w:rsidR="006E481F" w:rsidRDefault="00DE501E" w:rsidP="006E481F">
      <w:pPr>
        <w:pStyle w:val="BodyText"/>
        <w:keepNext/>
      </w:pPr>
      <w:r>
        <w:t>W</w:t>
      </w:r>
      <w:r w:rsidR="00B44FEF">
        <w:t xml:space="preserve">ater bill </w:t>
      </w:r>
      <w:r>
        <w:t xml:space="preserve">amount </w:t>
      </w:r>
      <w:r w:rsidR="00B44FEF">
        <w:t>depends on</w:t>
      </w:r>
      <w:r w:rsidR="008F2E60">
        <w:t xml:space="preserve"> your</w:t>
      </w:r>
      <w:r w:rsidR="00B44FEF">
        <w:t xml:space="preserve"> </w:t>
      </w:r>
      <w:r w:rsidR="00202564">
        <w:t>location (</w:t>
      </w:r>
      <w:r w:rsidR="008F2E60">
        <w:t xml:space="preserve">you can get a </w:t>
      </w:r>
      <w:r w:rsidR="00202564">
        <w:t>bill monthly, every two months, quarterly)</w:t>
      </w:r>
      <w:r w:rsidR="008F2E60">
        <w:t xml:space="preserve">, </w:t>
      </w:r>
      <w:r w:rsidR="00B44FEF">
        <w:t xml:space="preserve">the presence/absence of water meters, </w:t>
      </w:r>
      <w:r w:rsidR="008F2E60">
        <w:t xml:space="preserve">and </w:t>
      </w:r>
      <w:r w:rsidR="00B44FEF">
        <w:t xml:space="preserve">number of </w:t>
      </w:r>
      <w:r w:rsidR="008F2E60">
        <w:t xml:space="preserve">people </w:t>
      </w:r>
      <w:r w:rsidR="00B44FEF">
        <w:t>registered</w:t>
      </w:r>
      <w:r w:rsidR="006E481F">
        <w:t>.</w:t>
      </w:r>
    </w:p>
    <w:p w14:paraId="1BCD5501" w14:textId="77777777" w:rsidR="006E481F" w:rsidRDefault="006E481F" w:rsidP="008D0DB5">
      <w:pPr>
        <w:pStyle w:val="BodyText"/>
      </w:pPr>
    </w:p>
    <w:p w14:paraId="23E2F87F" w14:textId="5B7B1479" w:rsidR="008D0DB5" w:rsidRDefault="008D0DB5" w:rsidP="008D0DB5">
      <w:pPr>
        <w:pStyle w:val="BodyText"/>
      </w:pPr>
      <w:r>
        <w:t>W</w:t>
      </w:r>
      <w:r w:rsidRPr="009C5574">
        <w:t>ater board</w:t>
      </w:r>
      <w:r>
        <w:t xml:space="preserve">: </w:t>
      </w:r>
      <w:hyperlink r:id="rId437" w:history="1">
        <w:r w:rsidRPr="00A90FA8">
          <w:rPr>
            <w:rStyle w:val="Hyperlink"/>
          </w:rPr>
          <w:t>https://www.agv.nl/</w:t>
        </w:r>
      </w:hyperlink>
    </w:p>
    <w:p w14:paraId="5563F2C8" w14:textId="77777777" w:rsidR="008D0DB5" w:rsidRDefault="008D0DB5" w:rsidP="008D0DB5">
      <w:pPr>
        <w:pStyle w:val="BodyText"/>
      </w:pPr>
      <w:r>
        <w:t>T</w:t>
      </w:r>
      <w:r w:rsidRPr="0030269C">
        <w:t xml:space="preserve">he Ministry of Water helps </w:t>
      </w:r>
      <w:r>
        <w:t xml:space="preserve">you </w:t>
      </w:r>
      <w:r w:rsidRPr="0030269C">
        <w:t xml:space="preserve">manage the water. They have your </w:t>
      </w:r>
      <w:r>
        <w:t xml:space="preserve">info </w:t>
      </w:r>
      <w:r w:rsidRPr="0030269C">
        <w:t>and charge you for managing the water</w:t>
      </w:r>
      <w:r>
        <w:t>.</w:t>
      </w:r>
    </w:p>
    <w:p w14:paraId="7CCA0111" w14:textId="536917D3" w:rsidR="008D0DB5" w:rsidRDefault="008D0DB5" w:rsidP="00CC45A1">
      <w:pPr>
        <w:pStyle w:val="BodyText"/>
        <w:keepNext/>
      </w:pPr>
    </w:p>
    <w:p w14:paraId="072BFE5E" w14:textId="47E4A132" w:rsidR="001E4EAF" w:rsidRDefault="0043325E" w:rsidP="00CC45A1">
      <w:pPr>
        <w:pStyle w:val="BodyText"/>
        <w:keepNext/>
      </w:pPr>
      <w:r>
        <w:t>NL w</w:t>
      </w:r>
      <w:r w:rsidR="001E4EAF">
        <w:t xml:space="preserve">ater department: </w:t>
      </w:r>
      <w:hyperlink r:id="rId438" w:history="1">
        <w:r w:rsidR="001E4EAF" w:rsidRPr="00F9579A">
          <w:rPr>
            <w:rStyle w:val="Hyperlink"/>
          </w:rPr>
          <w:t>https://gblt.nl/</w:t>
        </w:r>
      </w:hyperlink>
    </w:p>
    <w:p w14:paraId="13F25FBF" w14:textId="3D9A831B" w:rsidR="00FB51AC" w:rsidRDefault="005778D8" w:rsidP="00CC45A1">
      <w:pPr>
        <w:pStyle w:val="BodyText"/>
        <w:keepNext/>
      </w:pPr>
      <w:r>
        <w:t xml:space="preserve">At </w:t>
      </w:r>
      <w:hyperlink r:id="rId439" w:history="1">
        <w:r w:rsidR="00BE65B7" w:rsidRPr="00F9579A">
          <w:rPr>
            <w:rStyle w:val="Hyperlink"/>
          </w:rPr>
          <w:t>https://mijnloket.gblt.nl/</w:t>
        </w:r>
      </w:hyperlink>
      <w:r>
        <w:t xml:space="preserve">, </w:t>
      </w:r>
      <w:r w:rsidR="00BE65B7">
        <w:t>v</w:t>
      </w:r>
      <w:r w:rsidR="00BA766A">
        <w:t xml:space="preserve">iew </w:t>
      </w:r>
      <w:r w:rsidR="000844FA">
        <w:t xml:space="preserve">your </w:t>
      </w:r>
      <w:r w:rsidR="00BA766A">
        <w:t xml:space="preserve">details and manage </w:t>
      </w:r>
      <w:r w:rsidR="00053FEE">
        <w:t>water taxes</w:t>
      </w:r>
      <w:r>
        <w:t xml:space="preserve"> (</w:t>
      </w:r>
      <w:r w:rsidR="00BE65B7">
        <w:t>not</w:t>
      </w:r>
      <w:r w:rsidR="00053FEE">
        <w:t xml:space="preserve"> </w:t>
      </w:r>
      <w:r w:rsidR="006D7AE7">
        <w:t>pay for</w:t>
      </w:r>
      <w:r w:rsidR="00BE65B7">
        <w:t xml:space="preserve"> used </w:t>
      </w:r>
      <w:r w:rsidR="006D7AE7">
        <w:t>water</w:t>
      </w:r>
      <w:r>
        <w:t>)</w:t>
      </w:r>
      <w:r w:rsidR="00BE65B7">
        <w:t>.</w:t>
      </w:r>
    </w:p>
    <w:p w14:paraId="548C2AA6" w14:textId="77777777" w:rsidR="00A976CF" w:rsidRDefault="00A976CF" w:rsidP="00CC45A1">
      <w:pPr>
        <w:pStyle w:val="BodyText"/>
        <w:keepNext/>
      </w:pPr>
    </w:p>
    <w:p w14:paraId="72F95BF8" w14:textId="04588FAA" w:rsidR="00CC45A1" w:rsidRDefault="00CC45A1" w:rsidP="00CC45A1">
      <w:pPr>
        <w:pStyle w:val="BodyText"/>
        <w:keepNext/>
        <w:rPr>
          <w:rStyle w:val="Hyperlink"/>
        </w:rPr>
      </w:pPr>
      <w:r>
        <w:t xml:space="preserve">To test the hardness of your water, go to </w:t>
      </w:r>
      <w:hyperlink r:id="rId440" w:history="1">
        <w:r w:rsidRPr="0008527B">
          <w:rPr>
            <w:rStyle w:val="Hyperlink"/>
          </w:rPr>
          <w:t>https://www.waterhardheid.nl</w:t>
        </w:r>
      </w:hyperlink>
    </w:p>
    <w:p w14:paraId="6B482EA1" w14:textId="3882D1D9" w:rsidR="00524932" w:rsidRPr="009711A8" w:rsidRDefault="00BB0CA7" w:rsidP="00E90129">
      <w:pPr>
        <w:pStyle w:val="BodyText"/>
        <w:keepNext/>
      </w:pPr>
      <w:r>
        <w:t>The t</w:t>
      </w:r>
      <w:r w:rsidR="0046446C">
        <w:t>ax on maintaining dams, clearing canals, etc.</w:t>
      </w:r>
      <w:r>
        <w:t xml:space="preserve"> is </w:t>
      </w:r>
      <w:r w:rsidR="0046446C">
        <w:t>100€-120€ per year</w:t>
      </w:r>
      <w:r>
        <w:t>.</w:t>
      </w:r>
    </w:p>
    <w:p w14:paraId="41377177" w14:textId="540EF855" w:rsidR="00FD7AC7" w:rsidRDefault="00FD7AC7" w:rsidP="0038137E">
      <w:pPr>
        <w:pStyle w:val="Heading2"/>
        <w:pageBreakBefore/>
      </w:pPr>
      <w:bookmarkStart w:id="79" w:name="_Toc175581878"/>
      <w:r w:rsidRPr="00327B2B">
        <w:lastRenderedPageBreak/>
        <w:t>Internet/Mobile</w:t>
      </w:r>
      <w:bookmarkEnd w:id="79"/>
    </w:p>
    <w:p w14:paraId="74ECB243" w14:textId="2ABA6E44" w:rsidR="00E040C6" w:rsidRPr="00E040C6" w:rsidRDefault="00E040C6" w:rsidP="00FD7AC7">
      <w:pPr>
        <w:pStyle w:val="BodyText"/>
        <w:ind w:right="-141"/>
        <w:rPr>
          <w:b/>
          <w:bCs/>
        </w:rPr>
      </w:pPr>
      <w:r w:rsidRPr="00E040C6">
        <w:rPr>
          <w:b/>
          <w:bCs/>
        </w:rPr>
        <w:t>Internet</w:t>
      </w:r>
    </w:p>
    <w:p w14:paraId="66546C06" w14:textId="77777777" w:rsidR="007B6F94" w:rsidRDefault="007B6F94" w:rsidP="007B6F94">
      <w:pPr>
        <w:pStyle w:val="BodyText"/>
        <w:ind w:right="-141"/>
      </w:pPr>
      <w:r>
        <w:t>Internet providers:</w:t>
      </w:r>
    </w:p>
    <w:p w14:paraId="4FC11F89" w14:textId="77777777" w:rsidR="007B6F94" w:rsidRPr="00771754" w:rsidRDefault="007B6F94" w:rsidP="007B6F94">
      <w:pPr>
        <w:pStyle w:val="BodyText"/>
        <w:ind w:right="-141"/>
        <w:rPr>
          <w:lang w:val="en-GB"/>
        </w:rPr>
      </w:pPr>
      <w:r w:rsidRPr="00771754">
        <w:rPr>
          <w:lang w:val="en-GB"/>
        </w:rPr>
        <w:t xml:space="preserve">- KPN: </w:t>
      </w:r>
      <w:hyperlink r:id="rId441" w:history="1">
        <w:r w:rsidRPr="00771754">
          <w:rPr>
            <w:rStyle w:val="Hyperlink"/>
            <w:lang w:val="en-GB"/>
          </w:rPr>
          <w:t>https://www.kpn.com/</w:t>
        </w:r>
      </w:hyperlink>
      <w:r w:rsidRPr="002E3F01">
        <w:t xml:space="preserve"> </w:t>
      </w:r>
      <w:r>
        <w:t xml:space="preserve">Stable and reliable </w:t>
      </w:r>
      <w:r w:rsidRPr="002E3F01">
        <w:t>Internet</w:t>
      </w:r>
    </w:p>
    <w:p w14:paraId="3EE3A030" w14:textId="560D8BBC" w:rsidR="007B6F94" w:rsidRDefault="007B6F94" w:rsidP="007B6F94">
      <w:pPr>
        <w:pStyle w:val="BodyText"/>
        <w:ind w:right="-141"/>
        <w:rPr>
          <w:rStyle w:val="Hyperlink"/>
        </w:rPr>
      </w:pPr>
      <w:r>
        <w:t xml:space="preserve">- </w:t>
      </w:r>
      <w:proofErr w:type="spellStart"/>
      <w:r w:rsidR="00B930AF">
        <w:t>Odido</w:t>
      </w:r>
      <w:proofErr w:type="spellEnd"/>
      <w:r>
        <w:t xml:space="preserve">: </w:t>
      </w:r>
      <w:hyperlink r:id="rId442" w:history="1">
        <w:r w:rsidR="0027083C" w:rsidRPr="00383C67">
          <w:rPr>
            <w:rStyle w:val="Hyperlink"/>
          </w:rPr>
          <w:t>https://www.odido.nl/</w:t>
        </w:r>
      </w:hyperlink>
    </w:p>
    <w:p w14:paraId="39418FCF" w14:textId="77777777" w:rsidR="007B6F94" w:rsidRPr="00771754" w:rsidRDefault="007B6F94" w:rsidP="007B6F94">
      <w:pPr>
        <w:pStyle w:val="BodyText"/>
        <w:ind w:right="-141"/>
        <w:rPr>
          <w:lang w:val="en-GB"/>
        </w:rPr>
      </w:pPr>
      <w:r w:rsidRPr="00771754">
        <w:rPr>
          <w:lang w:val="en-GB"/>
        </w:rPr>
        <w:t xml:space="preserve">- Ziggo: </w:t>
      </w:r>
      <w:hyperlink r:id="rId443" w:history="1">
        <w:r w:rsidRPr="00771754">
          <w:rPr>
            <w:rStyle w:val="Hyperlink"/>
            <w:lang w:val="en-GB"/>
          </w:rPr>
          <w:t>https://www.ziggo.nl/</w:t>
        </w:r>
      </w:hyperlink>
      <w:r w:rsidRPr="0033566C">
        <w:t xml:space="preserve"> </w:t>
      </w:r>
      <w:r>
        <w:t xml:space="preserve">Sometimes unstable and </w:t>
      </w:r>
      <w:r w:rsidRPr="00A21A3D">
        <w:t xml:space="preserve">intermittent </w:t>
      </w:r>
      <w:r w:rsidRPr="002E3F01">
        <w:t>Internet</w:t>
      </w:r>
      <w:r>
        <w:t xml:space="preserve">, but in some </w:t>
      </w:r>
      <w:proofErr w:type="gramStart"/>
      <w:r>
        <w:t>areas</w:t>
      </w:r>
      <w:proofErr w:type="gramEnd"/>
      <w:r>
        <w:t xml:space="preserve"> it is the only option you have </w:t>
      </w:r>
    </w:p>
    <w:p w14:paraId="2336D6B0" w14:textId="1EF489A3" w:rsidR="007B6F94" w:rsidRDefault="007B6F94" w:rsidP="007B6F94">
      <w:pPr>
        <w:pStyle w:val="BodyText"/>
        <w:ind w:right="-141"/>
        <w:rPr>
          <w:rStyle w:val="Hyperlink"/>
          <w:lang w:val="nl-NL"/>
        </w:rPr>
      </w:pPr>
      <w:r w:rsidRPr="00D1266D">
        <w:rPr>
          <w:lang w:val="nl-NL"/>
        </w:rPr>
        <w:t xml:space="preserve">- Breedbandwinkel: </w:t>
      </w:r>
      <w:hyperlink r:id="rId444" w:history="1">
        <w:r w:rsidRPr="00D1266D">
          <w:rPr>
            <w:rStyle w:val="Hyperlink"/>
            <w:lang w:val="nl-NL"/>
          </w:rPr>
          <w:t>https://www.breedbandwinkel.nl/</w:t>
        </w:r>
      </w:hyperlink>
    </w:p>
    <w:p w14:paraId="6D8C5158" w14:textId="77777777" w:rsidR="0042568B" w:rsidRPr="00CD71A9" w:rsidRDefault="0042568B" w:rsidP="00FD7AC7">
      <w:pPr>
        <w:pStyle w:val="BodyText"/>
        <w:ind w:right="-141"/>
        <w:rPr>
          <w:b/>
          <w:lang w:val="nl-NL"/>
        </w:rPr>
      </w:pPr>
    </w:p>
    <w:p w14:paraId="41A4D521" w14:textId="7AF3BA27" w:rsidR="00047E34" w:rsidRDefault="001C0F28" w:rsidP="00675B70">
      <w:pPr>
        <w:pStyle w:val="BodyText"/>
        <w:ind w:right="-141"/>
      </w:pPr>
      <w:r>
        <w:t>I</w:t>
      </w:r>
      <w:r w:rsidRPr="001C0F28">
        <w:t>nternet providers</w:t>
      </w:r>
      <w:r>
        <w:t xml:space="preserve"> </w:t>
      </w:r>
      <w:r w:rsidR="00AD7ECE">
        <w:t xml:space="preserve">issue </w:t>
      </w:r>
      <w:r w:rsidR="00564AD4">
        <w:t xml:space="preserve">the equipment </w:t>
      </w:r>
      <w:r w:rsidR="00B90A00">
        <w:t xml:space="preserve">but </w:t>
      </w:r>
      <w:r>
        <w:t xml:space="preserve">use </w:t>
      </w:r>
      <w:r w:rsidR="00741CEF">
        <w:t>third-party</w:t>
      </w:r>
      <w:r w:rsidR="00D85F8C">
        <w:t xml:space="preserve"> suppliers</w:t>
      </w:r>
      <w:r w:rsidR="00484903">
        <w:t xml:space="preserve"> that lay cables to your apartment, install and connect the equipment</w:t>
      </w:r>
      <w:r w:rsidR="00C53939">
        <w:t>:</w:t>
      </w:r>
    </w:p>
    <w:p w14:paraId="279AA101" w14:textId="0B02A544" w:rsidR="00675B70" w:rsidRDefault="00675B70" w:rsidP="00675B70">
      <w:pPr>
        <w:pStyle w:val="BodyText"/>
        <w:ind w:right="-141"/>
      </w:pPr>
      <w:r>
        <w:t xml:space="preserve">- </w:t>
      </w:r>
      <w:proofErr w:type="spellStart"/>
      <w:r w:rsidRPr="008A5573">
        <w:t>Guidion</w:t>
      </w:r>
      <w:proofErr w:type="spellEnd"/>
      <w:r>
        <w:t xml:space="preserve">, </w:t>
      </w:r>
      <w:proofErr w:type="spellStart"/>
      <w:r>
        <w:t>tel</w:t>
      </w:r>
      <w:proofErr w:type="spellEnd"/>
      <w:r>
        <w:t xml:space="preserve">: +31 </w:t>
      </w:r>
      <w:r w:rsidRPr="00C83DAA">
        <w:t>882000153</w:t>
      </w:r>
    </w:p>
    <w:p w14:paraId="721F6FDD" w14:textId="3611A157" w:rsidR="00675B70" w:rsidRDefault="00675B70" w:rsidP="00675B70">
      <w:pPr>
        <w:pStyle w:val="BodyText"/>
        <w:ind w:right="-141"/>
      </w:pPr>
      <w:r>
        <w:t xml:space="preserve">- </w:t>
      </w:r>
      <w:proofErr w:type="spellStart"/>
      <w:r>
        <w:t>Roamler</w:t>
      </w:r>
      <w:proofErr w:type="spellEnd"/>
      <w:r>
        <w:t>,</w:t>
      </w:r>
      <w:r w:rsidR="00C12702">
        <w:t xml:space="preserve"> </w:t>
      </w:r>
      <w:proofErr w:type="spellStart"/>
      <w:r>
        <w:t>tel</w:t>
      </w:r>
      <w:proofErr w:type="spellEnd"/>
      <w:r>
        <w:t xml:space="preserve">: +31 </w:t>
      </w:r>
      <w:r w:rsidRPr="00460BB2">
        <w:t>203232373</w:t>
      </w:r>
      <w:r>
        <w:t xml:space="preserve"> (</w:t>
      </w:r>
      <w:r w:rsidRPr="00460BB2">
        <w:t>9</w:t>
      </w:r>
      <w:r w:rsidRPr="00C12702">
        <w:t>-</w:t>
      </w:r>
      <w:r w:rsidRPr="00460BB2">
        <w:t>17</w:t>
      </w:r>
      <w:r>
        <w:t>)</w:t>
      </w:r>
    </w:p>
    <w:p w14:paraId="75EE63EA" w14:textId="77777777" w:rsidR="0042568B" w:rsidRDefault="0042568B" w:rsidP="0042568B">
      <w:pPr>
        <w:pStyle w:val="BodyText"/>
        <w:ind w:right="-141"/>
        <w:rPr>
          <w:b/>
          <w:bCs/>
        </w:rPr>
      </w:pPr>
    </w:p>
    <w:p w14:paraId="44CB68D8" w14:textId="4F8D2389" w:rsidR="0042568B" w:rsidRPr="00B12BF6" w:rsidRDefault="0042568B" w:rsidP="0042568B">
      <w:pPr>
        <w:pStyle w:val="BodyText"/>
        <w:ind w:right="-141"/>
      </w:pPr>
      <w:r>
        <w:t>If you live in the suburbs</w:t>
      </w:r>
      <w:r w:rsidRPr="0042568B">
        <w:t xml:space="preserve"> </w:t>
      </w:r>
      <w:r>
        <w:t>that lack fiber optics,</w:t>
      </w:r>
      <w:r w:rsidR="0028227D">
        <w:t xml:space="preserve"> contact</w:t>
      </w:r>
      <w:r>
        <w:t xml:space="preserve"> </w:t>
      </w:r>
      <w:proofErr w:type="spellStart"/>
      <w:r>
        <w:t>G</w:t>
      </w:r>
      <w:r w:rsidRPr="007A1016">
        <w:t>lasvezel-vergelijken</w:t>
      </w:r>
      <w:proofErr w:type="spellEnd"/>
      <w:r w:rsidR="0028227D">
        <w:t xml:space="preserve"> to get it</w:t>
      </w:r>
      <w:r>
        <w:t>,</w:t>
      </w:r>
      <w:r w:rsidRPr="00DE74E8">
        <w:t xml:space="preserve"> </w:t>
      </w:r>
      <w:hyperlink r:id="rId445" w:history="1">
        <w:r w:rsidRPr="009D4DCD">
          <w:rPr>
            <w:rStyle w:val="Hyperlink"/>
          </w:rPr>
          <w:t>https://www.glasvezel-vergelijken.nl/</w:t>
        </w:r>
      </w:hyperlink>
      <w:r w:rsidR="009F3A18" w:rsidRPr="009F3A18">
        <w:t xml:space="preserve">, </w:t>
      </w:r>
      <w:r w:rsidR="009F3A18">
        <w:t>and then select the provider.</w:t>
      </w:r>
    </w:p>
    <w:p w14:paraId="30EF3F99" w14:textId="77777777" w:rsidR="000607E2" w:rsidRPr="00B12BF6" w:rsidRDefault="000607E2" w:rsidP="000607E2">
      <w:pPr>
        <w:pStyle w:val="BodyText"/>
        <w:ind w:right="-141"/>
      </w:pPr>
    </w:p>
    <w:p w14:paraId="54AB86C9" w14:textId="6D8451D8" w:rsidR="000607E2" w:rsidRDefault="000607E2" w:rsidP="00FD7AC7">
      <w:pPr>
        <w:pStyle w:val="BodyText"/>
        <w:ind w:right="-141"/>
      </w:pPr>
      <w:r>
        <w:t xml:space="preserve">To </w:t>
      </w:r>
      <w:r w:rsidR="00E242EF">
        <w:t>get the internet connection:</w:t>
      </w:r>
    </w:p>
    <w:p w14:paraId="0A56367C" w14:textId="44B84FEF" w:rsidR="006F2361" w:rsidRDefault="006F2361" w:rsidP="00FD7AC7">
      <w:pPr>
        <w:pStyle w:val="BodyText"/>
        <w:ind w:right="-141"/>
      </w:pPr>
      <w:r>
        <w:t xml:space="preserve">1) </w:t>
      </w:r>
      <w:r w:rsidR="006C50D3">
        <w:t>You a</w:t>
      </w:r>
      <w:r w:rsidR="000B7D45">
        <w:t xml:space="preserve">pply </w:t>
      </w:r>
      <w:r w:rsidR="000B7D45" w:rsidRPr="000B7D45">
        <w:t>to</w:t>
      </w:r>
      <w:r w:rsidR="000B7D45">
        <w:t xml:space="preserve"> an</w:t>
      </w:r>
      <w:r w:rsidR="000B7D45" w:rsidRPr="000B7D45">
        <w:t xml:space="preserve"> internet provider</w:t>
      </w:r>
      <w:r w:rsidR="000B7D45">
        <w:t xml:space="preserve"> online.</w:t>
      </w:r>
    </w:p>
    <w:p w14:paraId="6F72B63D" w14:textId="49023376" w:rsidR="00295F24" w:rsidRPr="007C4A23" w:rsidRDefault="00295F24" w:rsidP="00295F24">
      <w:pPr>
        <w:pStyle w:val="BodyText"/>
      </w:pPr>
      <w:r w:rsidRPr="00295F24">
        <w:rPr>
          <w:b/>
          <w:bCs/>
        </w:rPr>
        <w:t>Note:</w:t>
      </w:r>
      <w:r>
        <w:t xml:space="preserve"> </w:t>
      </w:r>
      <w:r w:rsidR="00975FD4">
        <w:t>P</w:t>
      </w:r>
      <w:r w:rsidR="00975FD4" w:rsidRPr="007C4A23">
        <w:t>lan your Internet connection in advance</w:t>
      </w:r>
      <w:r w:rsidR="00975FD4">
        <w:t xml:space="preserve">. </w:t>
      </w:r>
      <w:r>
        <w:t>I</w:t>
      </w:r>
      <w:r w:rsidRPr="007C4A23">
        <w:t xml:space="preserve">t may take up to 2 weeks from the </w:t>
      </w:r>
      <w:r w:rsidR="00975FD4">
        <w:t>time you apply and the time you get the</w:t>
      </w:r>
      <w:r w:rsidRPr="007C4A23">
        <w:t xml:space="preserve"> actual connection. </w:t>
      </w:r>
    </w:p>
    <w:p w14:paraId="34BCFE79" w14:textId="5B09B421" w:rsidR="0034548C" w:rsidRDefault="00140087" w:rsidP="007C4A23">
      <w:pPr>
        <w:pStyle w:val="BodyText"/>
      </w:pPr>
      <w:r>
        <w:t xml:space="preserve">2) The </w:t>
      </w:r>
      <w:r w:rsidRPr="00140087">
        <w:t>internet provider</w:t>
      </w:r>
      <w:r>
        <w:t xml:space="preserve"> </w:t>
      </w:r>
      <w:r w:rsidR="00A83DCF">
        <w:t xml:space="preserve">agent </w:t>
      </w:r>
      <w:r w:rsidR="00A3500B">
        <w:t xml:space="preserve">sends you an </w:t>
      </w:r>
      <w:r w:rsidR="0034548C">
        <w:t xml:space="preserve">email </w:t>
      </w:r>
      <w:r w:rsidR="00386ADA">
        <w:t xml:space="preserve">to </w:t>
      </w:r>
      <w:r w:rsidR="000D6C1C" w:rsidRPr="000D6C1C">
        <w:t>confirm the application</w:t>
      </w:r>
      <w:r w:rsidR="00E25873">
        <w:t xml:space="preserve">, </w:t>
      </w:r>
      <w:r w:rsidR="00E242EF">
        <w:t xml:space="preserve">provide </w:t>
      </w:r>
      <w:r w:rsidR="00386ADA">
        <w:t>the application number</w:t>
      </w:r>
      <w:r w:rsidR="00E25873">
        <w:t>, and request some details</w:t>
      </w:r>
      <w:r w:rsidR="00920189">
        <w:t>.</w:t>
      </w:r>
    </w:p>
    <w:p w14:paraId="218BC16B" w14:textId="68B5604D" w:rsidR="00C70818" w:rsidRPr="007C4A23" w:rsidRDefault="0034548C" w:rsidP="007C4A23">
      <w:pPr>
        <w:pStyle w:val="BodyText"/>
      </w:pPr>
      <w:r>
        <w:t xml:space="preserve">3) </w:t>
      </w:r>
      <w:r w:rsidR="00D965AA">
        <w:t>You</w:t>
      </w:r>
      <w:r w:rsidR="00C424EA">
        <w:t xml:space="preserve"> reply to the email and</w:t>
      </w:r>
      <w:r w:rsidR="00D965AA">
        <w:t xml:space="preserve"> p</w:t>
      </w:r>
      <w:r w:rsidR="00C70818" w:rsidRPr="00C70818">
        <w:t xml:space="preserve">rovide </w:t>
      </w:r>
      <w:r w:rsidR="00EA5E18">
        <w:t xml:space="preserve">your </w:t>
      </w:r>
      <w:r w:rsidR="00C70818" w:rsidRPr="00C70818">
        <w:t>address, a bank card</w:t>
      </w:r>
      <w:r w:rsidR="00EA5E18">
        <w:t>,</w:t>
      </w:r>
      <w:r w:rsidR="00C70818" w:rsidRPr="00C70818">
        <w:t xml:space="preserve"> and an identity card</w:t>
      </w:r>
      <w:r w:rsidR="004F50E6">
        <w:t xml:space="preserve">. You do not need to </w:t>
      </w:r>
      <w:r w:rsidR="004F50E6" w:rsidRPr="007C4A23">
        <w:t xml:space="preserve">provide </w:t>
      </w:r>
      <w:r w:rsidR="00824555" w:rsidRPr="007C4A23">
        <w:t>a renting</w:t>
      </w:r>
      <w:r w:rsidR="007C4A23">
        <w:t xml:space="preserve"> or </w:t>
      </w:r>
      <w:r w:rsidR="00170A47" w:rsidRPr="007C4A23">
        <w:t>sale-purchase agreement</w:t>
      </w:r>
      <w:r w:rsidR="00493827" w:rsidRPr="007C4A23">
        <w:t>.</w:t>
      </w:r>
    </w:p>
    <w:p w14:paraId="1AF819C8" w14:textId="267F27A5" w:rsidR="00DB634C" w:rsidRDefault="00E25873" w:rsidP="00FD7AC7">
      <w:pPr>
        <w:pStyle w:val="BodyText"/>
        <w:ind w:right="-141"/>
      </w:pPr>
      <w:r>
        <w:t>4)</w:t>
      </w:r>
      <w:r w:rsidR="00920189">
        <w:t xml:space="preserve"> </w:t>
      </w:r>
      <w:r w:rsidR="00011595">
        <w:t>In email communication, t</w:t>
      </w:r>
      <w:r w:rsidR="00920189">
        <w:t xml:space="preserve">he </w:t>
      </w:r>
      <w:r w:rsidR="00920189" w:rsidRPr="00140087">
        <w:t>internet provider</w:t>
      </w:r>
      <w:r w:rsidR="00920189">
        <w:t xml:space="preserve"> agent</w:t>
      </w:r>
      <w:r w:rsidR="00011595">
        <w:t xml:space="preserve"> and you agree on the </w:t>
      </w:r>
      <w:r w:rsidR="00B16894">
        <w:t xml:space="preserve">date when </w:t>
      </w:r>
      <w:r w:rsidR="006574FC">
        <w:t xml:space="preserve">the technical installer </w:t>
      </w:r>
      <w:r w:rsidR="00011595">
        <w:t xml:space="preserve">will </w:t>
      </w:r>
      <w:r w:rsidR="00B16894">
        <w:t>come</w:t>
      </w:r>
      <w:r w:rsidR="00011595">
        <w:t xml:space="preserve"> to your place</w:t>
      </w:r>
      <w:r w:rsidR="006574FC">
        <w:t>.</w:t>
      </w:r>
    </w:p>
    <w:p w14:paraId="15796299" w14:textId="560BB326" w:rsidR="0021157E" w:rsidRDefault="00E25873" w:rsidP="0021157E">
      <w:pPr>
        <w:pStyle w:val="BodyText"/>
        <w:ind w:right="-141"/>
      </w:pPr>
      <w:r>
        <w:t>5</w:t>
      </w:r>
      <w:r w:rsidR="007E6E65">
        <w:t xml:space="preserve">) </w:t>
      </w:r>
      <w:r w:rsidR="0021157E">
        <w:t xml:space="preserve">The </w:t>
      </w:r>
      <w:r w:rsidR="0021157E" w:rsidRPr="00140087">
        <w:t>internet provider</w:t>
      </w:r>
      <w:r w:rsidR="0021157E">
        <w:t xml:space="preserve"> agent</w:t>
      </w:r>
      <w:r w:rsidR="0021157E" w:rsidRPr="0021157E">
        <w:t xml:space="preserve"> </w:t>
      </w:r>
      <w:r w:rsidR="0021157E">
        <w:t xml:space="preserve">sends you the </w:t>
      </w:r>
      <w:r w:rsidR="00011595">
        <w:t xml:space="preserve">required </w:t>
      </w:r>
      <w:r w:rsidR="0021157E">
        <w:t xml:space="preserve">equipment by </w:t>
      </w:r>
      <w:r w:rsidR="00011595">
        <w:t>post</w:t>
      </w:r>
      <w:r w:rsidR="0021157E">
        <w:t xml:space="preserve"> (</w:t>
      </w:r>
      <w:r w:rsidR="0021157E" w:rsidRPr="009C3C90">
        <w:t>router, cable, instructio</w:t>
      </w:r>
      <w:r w:rsidR="0021157E">
        <w:t>n).</w:t>
      </w:r>
    </w:p>
    <w:p w14:paraId="4752BB24" w14:textId="5C16279B" w:rsidR="004679FD" w:rsidRDefault="00E25873" w:rsidP="00FD7AC7">
      <w:pPr>
        <w:pStyle w:val="BodyText"/>
        <w:ind w:right="-141"/>
      </w:pPr>
      <w:r>
        <w:t>6</w:t>
      </w:r>
      <w:r w:rsidR="008403F5">
        <w:t xml:space="preserve">) On the agreed day, the </w:t>
      </w:r>
      <w:r w:rsidR="006D0AC4">
        <w:t xml:space="preserve">technical </w:t>
      </w:r>
      <w:r w:rsidR="008403F5">
        <w:t xml:space="preserve">installer </w:t>
      </w:r>
      <w:r w:rsidR="004679FD">
        <w:t xml:space="preserve">calls </w:t>
      </w:r>
      <w:r w:rsidR="001A1053">
        <w:t>your mobile to make sure you are at home</w:t>
      </w:r>
      <w:r w:rsidR="004228A2">
        <w:t xml:space="preserve">, and in an hour </w:t>
      </w:r>
      <w:r w:rsidR="008403F5">
        <w:t>comes</w:t>
      </w:r>
      <w:r w:rsidR="00DF216D">
        <w:t xml:space="preserve"> to i</w:t>
      </w:r>
      <w:r w:rsidR="008403F5">
        <w:t>nstall the equipment</w:t>
      </w:r>
      <w:r w:rsidR="0010042D">
        <w:t xml:space="preserve"> and </w:t>
      </w:r>
      <w:r w:rsidR="005B13FA">
        <w:t xml:space="preserve">ensure </w:t>
      </w:r>
      <w:r w:rsidR="0010042D">
        <w:t>the internet is working.</w:t>
      </w:r>
    </w:p>
    <w:p w14:paraId="12EDEB23" w14:textId="77777777" w:rsidR="00DF216D" w:rsidRDefault="00DF216D" w:rsidP="00FD7AC7">
      <w:pPr>
        <w:pStyle w:val="BodyText"/>
        <w:ind w:right="-141"/>
      </w:pPr>
    </w:p>
    <w:p w14:paraId="01714C9C" w14:textId="66D3EA7A" w:rsidR="00670C38" w:rsidRDefault="007605A3" w:rsidP="005B13FA">
      <w:pPr>
        <w:pStyle w:val="BodyText"/>
        <w:ind w:right="-282"/>
      </w:pPr>
      <w:r w:rsidRPr="005B13FA">
        <w:rPr>
          <w:b/>
          <w:bCs/>
        </w:rPr>
        <w:t>Note:</w:t>
      </w:r>
      <w:r>
        <w:t xml:space="preserve"> If you need the internet earlier, call the installer company </w:t>
      </w:r>
      <w:r w:rsidR="005B2F25">
        <w:t>and ask if the installer can come earlier.</w:t>
      </w:r>
    </w:p>
    <w:p w14:paraId="7C0C05FC" w14:textId="43F86519" w:rsidR="008403F5" w:rsidRDefault="005B13FA" w:rsidP="00FD7AC7">
      <w:pPr>
        <w:pStyle w:val="BodyText"/>
        <w:ind w:right="-141"/>
      </w:pPr>
      <w:r w:rsidRPr="005B13FA">
        <w:rPr>
          <w:b/>
          <w:bCs/>
        </w:rPr>
        <w:t>Note:</w:t>
      </w:r>
      <w:r>
        <w:t xml:space="preserve"> </w:t>
      </w:r>
      <w:r w:rsidR="00E91BC8">
        <w:t>The money for the in</w:t>
      </w:r>
      <w:r w:rsidR="00E91BC8" w:rsidRPr="00E91BC8">
        <w:t xml:space="preserve">ternet </w:t>
      </w:r>
      <w:r>
        <w:t xml:space="preserve">is </w:t>
      </w:r>
      <w:r w:rsidR="00E91BC8" w:rsidRPr="00E91BC8">
        <w:t>deducted</w:t>
      </w:r>
      <w:r w:rsidR="00E91BC8">
        <w:t xml:space="preserve"> after the installer confirms that the internet is working</w:t>
      </w:r>
      <w:r w:rsidR="00334DA0">
        <w:t xml:space="preserve">, not </w:t>
      </w:r>
      <w:r w:rsidR="003F1633">
        <w:t>from the da</w:t>
      </w:r>
      <w:r w:rsidR="00334DA0">
        <w:t>t</w:t>
      </w:r>
      <w:r w:rsidR="003F1633">
        <w:t xml:space="preserve">e </w:t>
      </w:r>
      <w:r w:rsidR="00334DA0">
        <w:t xml:space="preserve">when the contract </w:t>
      </w:r>
      <w:r w:rsidR="003F1633">
        <w:t>with the internet provider</w:t>
      </w:r>
      <w:r w:rsidR="00334DA0">
        <w:t xml:space="preserve"> starts.</w:t>
      </w:r>
    </w:p>
    <w:p w14:paraId="09E5CA4D" w14:textId="77777777" w:rsidR="003C0EE7" w:rsidRDefault="003C0EE7" w:rsidP="00BF7F08">
      <w:pPr>
        <w:pStyle w:val="BodyText"/>
        <w:ind w:right="-141"/>
        <w:rPr>
          <w:b/>
          <w:bCs/>
        </w:rPr>
      </w:pPr>
    </w:p>
    <w:p w14:paraId="7B5B7AA0" w14:textId="61F18770" w:rsidR="0086024C" w:rsidRDefault="00BF7F08" w:rsidP="00BF7F08">
      <w:pPr>
        <w:pStyle w:val="BodyText"/>
        <w:ind w:right="-141"/>
      </w:pPr>
      <w:r w:rsidRPr="00BF7F08">
        <w:rPr>
          <w:b/>
          <w:bCs/>
        </w:rPr>
        <w:t>Note:</w:t>
      </w:r>
      <w:r>
        <w:t xml:space="preserve"> Most </w:t>
      </w:r>
      <w:r w:rsidR="00961966">
        <w:t xml:space="preserve">internet </w:t>
      </w:r>
      <w:r>
        <w:t xml:space="preserve">providers provide </w:t>
      </w:r>
      <w:r w:rsidR="009A7E77">
        <w:t xml:space="preserve">base </w:t>
      </w:r>
      <w:r>
        <w:t>routers</w:t>
      </w:r>
      <w:r w:rsidR="00961966">
        <w:t xml:space="preserve">, and </w:t>
      </w:r>
      <w:r>
        <w:t xml:space="preserve">the connection can </w:t>
      </w:r>
      <w:r w:rsidR="00961966">
        <w:t>some</w:t>
      </w:r>
      <w:r>
        <w:t>times be lost and then restored again.</w:t>
      </w:r>
      <w:r w:rsidR="00F411C1">
        <w:t xml:space="preserve"> </w:t>
      </w:r>
      <w:r w:rsidR="00901315">
        <w:t xml:space="preserve">For </w:t>
      </w:r>
      <w:r>
        <w:t>everything to work without interruptions</w:t>
      </w:r>
      <w:r w:rsidR="00961966">
        <w:t>, do the following</w:t>
      </w:r>
      <w:r w:rsidR="0086024C">
        <w:t>:</w:t>
      </w:r>
    </w:p>
    <w:p w14:paraId="66FAB751" w14:textId="77777777" w:rsidR="0086024C" w:rsidRDefault="0086024C" w:rsidP="00BF7F08">
      <w:pPr>
        <w:pStyle w:val="BodyText"/>
        <w:ind w:right="-141"/>
      </w:pPr>
      <w:r>
        <w:t>1) B</w:t>
      </w:r>
      <w:r w:rsidR="00782248">
        <w:t xml:space="preserve">uy </w:t>
      </w:r>
      <w:r w:rsidR="00BF7F08">
        <w:t xml:space="preserve">an additional router for </w:t>
      </w:r>
      <w:r w:rsidR="00782248">
        <w:t xml:space="preserve">your own </w:t>
      </w:r>
      <w:r w:rsidR="00BF7F08">
        <w:t>money</w:t>
      </w:r>
      <w:r w:rsidR="00761E31">
        <w:t xml:space="preserve"> (f</w:t>
      </w:r>
      <w:r w:rsidR="00BF7F08">
        <w:t>or example, TP-Link Deco</w:t>
      </w:r>
      <w:r w:rsidR="00761E31">
        <w:t>)</w:t>
      </w:r>
      <w:r>
        <w:t>.</w:t>
      </w:r>
    </w:p>
    <w:p w14:paraId="7416630A" w14:textId="17806902" w:rsidR="0086024C" w:rsidRDefault="0086024C" w:rsidP="00BF7F08">
      <w:pPr>
        <w:pStyle w:val="BodyText"/>
        <w:ind w:right="-141"/>
      </w:pPr>
      <w:r>
        <w:t>2) C</w:t>
      </w:r>
      <w:r w:rsidR="00BF7F08">
        <w:t>onfigure</w:t>
      </w:r>
      <w:r w:rsidR="00761E31">
        <w:t xml:space="preserve"> </w:t>
      </w:r>
      <w:r>
        <w:t xml:space="preserve">the new router </w:t>
      </w:r>
      <w:r w:rsidR="00BF7F08">
        <w:t>as</w:t>
      </w:r>
      <w:r>
        <w:t xml:space="preserve"> an</w:t>
      </w:r>
      <w:r w:rsidR="00BF7F08">
        <w:t xml:space="preserve"> access point</w:t>
      </w:r>
      <w:r>
        <w:t>.</w:t>
      </w:r>
    </w:p>
    <w:p w14:paraId="5EF5126D" w14:textId="77777777" w:rsidR="00180660" w:rsidRDefault="0086024C" w:rsidP="00BF7F08">
      <w:pPr>
        <w:pStyle w:val="BodyText"/>
        <w:ind w:right="-141"/>
      </w:pPr>
      <w:r>
        <w:t xml:space="preserve">3) </w:t>
      </w:r>
      <w:r w:rsidR="00180660">
        <w:t>T</w:t>
      </w:r>
      <w:r w:rsidR="00BF7F08">
        <w:t>urn off Wi</w:t>
      </w:r>
      <w:r w:rsidR="00180660">
        <w:t>-</w:t>
      </w:r>
      <w:r w:rsidR="00BF7F08">
        <w:t>Fi on the Ziggo router if TP-Link is nearby.</w:t>
      </w:r>
    </w:p>
    <w:p w14:paraId="3C1581AC" w14:textId="5A0B7BB7" w:rsidR="00BF7F08" w:rsidRDefault="00180660" w:rsidP="00BF7F08">
      <w:pPr>
        <w:pStyle w:val="BodyText"/>
        <w:ind w:right="-141"/>
      </w:pPr>
      <w:r>
        <w:t xml:space="preserve">4) </w:t>
      </w:r>
      <w:r w:rsidR="001E1585">
        <w:t xml:space="preserve">For </w:t>
      </w:r>
      <w:r w:rsidR="00F411C1">
        <w:t xml:space="preserve">a </w:t>
      </w:r>
      <w:r w:rsidR="001E1585">
        <w:t xml:space="preserve">perfect connection, </w:t>
      </w:r>
      <w:r w:rsidR="00BF7F08">
        <w:t>connect</w:t>
      </w:r>
      <w:r w:rsidR="001E1585">
        <w:t xml:space="preserve"> everything </w:t>
      </w:r>
      <w:r w:rsidR="00BF7F08">
        <w:t>with wires.</w:t>
      </w:r>
    </w:p>
    <w:p w14:paraId="2C18E2B8" w14:textId="2A9F2337" w:rsidR="00FD7AC7" w:rsidRDefault="008E0F57" w:rsidP="00BF7F08">
      <w:pPr>
        <w:pStyle w:val="BodyText"/>
        <w:ind w:right="-141"/>
      </w:pPr>
      <w:r>
        <w:t>T</w:t>
      </w:r>
      <w:r w:rsidR="00BF7F08">
        <w:t>here is a setup app</w:t>
      </w:r>
      <w:r w:rsidRPr="008E0F57">
        <w:t xml:space="preserve"> </w:t>
      </w:r>
      <w:r>
        <w:t>for TP-Link Deco</w:t>
      </w:r>
      <w:r w:rsidR="00BF7F08">
        <w:t xml:space="preserve">. </w:t>
      </w:r>
      <w:r w:rsidR="009B7738">
        <w:t>I</w:t>
      </w:r>
      <w:r>
        <w:t xml:space="preserve">t is </w:t>
      </w:r>
      <w:r w:rsidR="009B7738">
        <w:t xml:space="preserve">usually </w:t>
      </w:r>
      <w:r w:rsidR="00BF7F08">
        <w:t>installed when the</w:t>
      </w:r>
      <w:r w:rsidR="009A7E77">
        <w:t xml:space="preserve"> area is </w:t>
      </w:r>
      <w:r w:rsidR="00BF7F08">
        <w:t xml:space="preserve">very large and the base router itself cannot cover it. First, </w:t>
      </w:r>
      <w:r w:rsidR="00A41091">
        <w:t xml:space="preserve">configure </w:t>
      </w:r>
      <w:r w:rsidR="00BF7F08">
        <w:t>Deco in the application on the phone and then the router itself through the web interface.</w:t>
      </w:r>
    </w:p>
    <w:p w14:paraId="7A39A24F" w14:textId="77777777" w:rsidR="005B551A" w:rsidRDefault="005B551A" w:rsidP="00BF7F08">
      <w:pPr>
        <w:pStyle w:val="BodyText"/>
        <w:ind w:right="-141"/>
      </w:pPr>
    </w:p>
    <w:p w14:paraId="0938BF6D" w14:textId="372166C5" w:rsidR="005B551A" w:rsidRDefault="005B551A" w:rsidP="005B551A">
      <w:pPr>
        <w:pStyle w:val="BodyText"/>
      </w:pPr>
      <w:r w:rsidRPr="005B551A">
        <w:rPr>
          <w:b/>
          <w:bCs/>
        </w:rPr>
        <w:lastRenderedPageBreak/>
        <w:t>Tip:</w:t>
      </w:r>
      <w:r>
        <w:t xml:space="preserve"> 1.1.1.1 is t</w:t>
      </w:r>
      <w:r w:rsidRPr="005B551A">
        <w:t xml:space="preserve">he free app that makes your Internet safer. </w:t>
      </w:r>
      <w:r>
        <w:t>Install this client to secure your computers and phones</w:t>
      </w:r>
      <w:r w:rsidR="00582B99">
        <w:t xml:space="preserve">, </w:t>
      </w:r>
      <w:hyperlink r:id="rId446" w:history="1">
        <w:r w:rsidRPr="00484853">
          <w:rPr>
            <w:rStyle w:val="Hyperlink"/>
          </w:rPr>
          <w:t>https://warp.plus/4oSU3</w:t>
        </w:r>
      </w:hyperlink>
    </w:p>
    <w:p w14:paraId="5A860B96" w14:textId="77777777" w:rsidR="005B551A" w:rsidRDefault="005B551A" w:rsidP="00FD7AC7">
      <w:pPr>
        <w:pStyle w:val="BodyText"/>
        <w:ind w:right="-141"/>
        <w:rPr>
          <w:b/>
          <w:bCs/>
        </w:rPr>
      </w:pPr>
    </w:p>
    <w:p w14:paraId="1E3C958F" w14:textId="4968F4D9" w:rsidR="00E040C6" w:rsidRPr="00E040C6" w:rsidRDefault="00E040C6" w:rsidP="00FD7AC7">
      <w:pPr>
        <w:pStyle w:val="BodyText"/>
        <w:ind w:right="-141"/>
        <w:rPr>
          <w:b/>
          <w:bCs/>
        </w:rPr>
      </w:pPr>
      <w:r w:rsidRPr="00E040C6">
        <w:rPr>
          <w:b/>
          <w:bCs/>
        </w:rPr>
        <w:t>Mobile</w:t>
      </w:r>
    </w:p>
    <w:p w14:paraId="51BE7B11" w14:textId="752BE7FA" w:rsidR="00FD7AC7" w:rsidRDefault="00FD7AC7" w:rsidP="00FD7AC7">
      <w:pPr>
        <w:pStyle w:val="BodyText"/>
        <w:ind w:right="-141"/>
      </w:pPr>
      <w:r>
        <w:t xml:space="preserve">A SIM-card is one of free benefits for </w:t>
      </w:r>
      <w:proofErr w:type="spellStart"/>
      <w:r>
        <w:t>relocants</w:t>
      </w:r>
      <w:proofErr w:type="spellEnd"/>
      <w:r>
        <w:t xml:space="preserve">. For details, </w:t>
      </w:r>
      <w:r w:rsidR="001570BA">
        <w:t xml:space="preserve">go to </w:t>
      </w:r>
      <w:r w:rsidRPr="00813DD3">
        <w:rPr>
          <w:b/>
          <w:bCs/>
        </w:rPr>
        <w:t>Benefits</w:t>
      </w:r>
      <w:r>
        <w:t xml:space="preserve"> &gt; </w:t>
      </w:r>
      <w:r w:rsidRPr="00813DD3">
        <w:rPr>
          <w:b/>
          <w:bCs/>
        </w:rPr>
        <w:t>SIM Card</w:t>
      </w:r>
      <w:r>
        <w:t>.</w:t>
      </w:r>
    </w:p>
    <w:p w14:paraId="50CA6239" w14:textId="77777777" w:rsidR="00FD7AC7" w:rsidRDefault="00FD7AC7" w:rsidP="00FD7AC7">
      <w:pPr>
        <w:pStyle w:val="BodyText"/>
        <w:ind w:right="-141"/>
      </w:pPr>
      <w:r>
        <w:t>The choice of a SIM card for calls/internet depends on the goal:</w:t>
      </w:r>
    </w:p>
    <w:p w14:paraId="7F270596" w14:textId="044B391C" w:rsidR="00FD7AC7" w:rsidRDefault="00FD7AC7" w:rsidP="00FD7AC7">
      <w:pPr>
        <w:pStyle w:val="BodyText"/>
        <w:ind w:right="-141"/>
      </w:pPr>
      <w:r>
        <w:t xml:space="preserve">- If you use a corporate SIM card to make all calls, select the cheapest option, </w:t>
      </w:r>
      <w:proofErr w:type="spellStart"/>
      <w:r>
        <w:t>Lebara</w:t>
      </w:r>
      <w:proofErr w:type="spellEnd"/>
      <w:r>
        <w:t xml:space="preserve">, </w:t>
      </w:r>
      <w:hyperlink r:id="rId447" w:history="1">
        <w:r w:rsidRPr="009D4DCD">
          <w:rPr>
            <w:rStyle w:val="Hyperlink"/>
          </w:rPr>
          <w:t>https://www.lycamobile.nl/</w:t>
        </w:r>
      </w:hyperlink>
      <w:r>
        <w:t>. It costs 6</w:t>
      </w:r>
      <w:r w:rsidR="00181F99" w:rsidRPr="00740EFB">
        <w:rPr>
          <w:rFonts w:cs="Calibri"/>
        </w:rPr>
        <w:t>€</w:t>
      </w:r>
      <w:r w:rsidR="00181F99" w:rsidRPr="003163A6">
        <w:rPr>
          <w:rFonts w:cs="Calibri"/>
        </w:rPr>
        <w:t xml:space="preserve"> </w:t>
      </w:r>
      <w:r>
        <w:t>per month for a minimum number of minutes and 1 GB of internet traffic. It uses the KPN network.</w:t>
      </w:r>
    </w:p>
    <w:p w14:paraId="170E4661" w14:textId="01B94E71" w:rsidR="00FD7AC7" w:rsidRDefault="00FD7AC7" w:rsidP="00FD7AC7">
      <w:pPr>
        <w:pStyle w:val="BodyText"/>
        <w:ind w:right="-141"/>
      </w:pPr>
      <w:r>
        <w:t xml:space="preserve">- For your family, </w:t>
      </w:r>
      <w:proofErr w:type="spellStart"/>
      <w:r>
        <w:t>Youfone</w:t>
      </w:r>
      <w:proofErr w:type="spellEnd"/>
      <w:r>
        <w:t xml:space="preserve">, </w:t>
      </w:r>
      <w:hyperlink r:id="rId448" w:history="1">
        <w:r w:rsidRPr="009D4DCD">
          <w:rPr>
            <w:rStyle w:val="Hyperlink"/>
          </w:rPr>
          <w:t>https://www.youfone.nl/</w:t>
        </w:r>
      </w:hyperlink>
      <w:r>
        <w:t>, is a good option. It costs 14</w:t>
      </w:r>
      <w:r w:rsidR="00181F99" w:rsidRPr="00740EFB">
        <w:rPr>
          <w:rFonts w:cs="Calibri"/>
        </w:rPr>
        <w:t>€</w:t>
      </w:r>
      <w:r w:rsidR="00181F99" w:rsidRPr="003163A6">
        <w:rPr>
          <w:rFonts w:cs="Calibri"/>
        </w:rPr>
        <w:t xml:space="preserve"> </w:t>
      </w:r>
      <w:r>
        <w:t>per month for unlimited number of minutes and 9 GB of internet traffic. It uses the KPN network.</w:t>
      </w:r>
    </w:p>
    <w:p w14:paraId="4FE79C85" w14:textId="77777777" w:rsidR="00D10492" w:rsidRDefault="00D10492" w:rsidP="00FD7AC7">
      <w:pPr>
        <w:pStyle w:val="BodyText"/>
        <w:ind w:right="-141"/>
      </w:pPr>
    </w:p>
    <w:p w14:paraId="766B4944" w14:textId="5318972E" w:rsidR="00D10492" w:rsidRDefault="00D10492" w:rsidP="00D10492">
      <w:pPr>
        <w:pStyle w:val="BodyText"/>
        <w:ind w:right="-141"/>
      </w:pPr>
      <w:r>
        <w:t xml:space="preserve">You can change your physical SIM to an </w:t>
      </w:r>
      <w:proofErr w:type="spellStart"/>
      <w:r>
        <w:t>eSIM</w:t>
      </w:r>
      <w:proofErr w:type="spellEnd"/>
      <w:r>
        <w:t>, it takes 30 min.</w:t>
      </w:r>
    </w:p>
    <w:p w14:paraId="2820D6F3" w14:textId="701BD015" w:rsidR="00863974" w:rsidRDefault="00863974" w:rsidP="006E3827">
      <w:pPr>
        <w:pStyle w:val="Heading2"/>
        <w:keepNext w:val="0"/>
        <w:pageBreakBefore/>
        <w:widowControl w:val="0"/>
      </w:pPr>
      <w:bookmarkStart w:id="80" w:name="_Toc175581879"/>
      <w:r>
        <w:lastRenderedPageBreak/>
        <w:t>Household</w:t>
      </w:r>
      <w:r w:rsidR="00E33B1D">
        <w:t xml:space="preserve"> </w:t>
      </w:r>
      <w:r w:rsidR="008B5E50">
        <w:t>Issues</w:t>
      </w:r>
      <w:bookmarkEnd w:id="80"/>
    </w:p>
    <w:p w14:paraId="6F62982D" w14:textId="4C825BB2" w:rsidR="00E26460" w:rsidRDefault="00FA0588" w:rsidP="00511F58">
      <w:pPr>
        <w:pStyle w:val="BodyText"/>
      </w:pPr>
      <w:r>
        <w:t xml:space="preserve">If you </w:t>
      </w:r>
      <w:r w:rsidR="007522F9">
        <w:t xml:space="preserve">are </w:t>
      </w:r>
      <w:r>
        <w:t>mov</w:t>
      </w:r>
      <w:r w:rsidR="007522F9">
        <w:t>ing</w:t>
      </w:r>
      <w:r>
        <w:t xml:space="preserve"> and need transportation</w:t>
      </w:r>
      <w:r w:rsidR="000B3664">
        <w:t xml:space="preserve"> services</w:t>
      </w:r>
      <w:r>
        <w:t xml:space="preserve">, see </w:t>
      </w:r>
      <w:r w:rsidR="00F370F7" w:rsidRPr="000B3664">
        <w:rPr>
          <w:b/>
          <w:bCs/>
        </w:rPr>
        <w:t>Transport and Office</w:t>
      </w:r>
      <w:r w:rsidR="00F370F7">
        <w:t xml:space="preserve"> &gt; </w:t>
      </w:r>
      <w:r w:rsidR="00F370F7" w:rsidRPr="000B3664">
        <w:rPr>
          <w:b/>
          <w:bCs/>
        </w:rPr>
        <w:t>Transportation</w:t>
      </w:r>
      <w:r w:rsidR="00F370F7">
        <w:t>.</w:t>
      </w:r>
    </w:p>
    <w:p w14:paraId="0E27022A" w14:textId="6D414AD8" w:rsidR="000B3664" w:rsidRDefault="00823ECA" w:rsidP="00823ECA">
      <w:pPr>
        <w:pStyle w:val="BodyText"/>
      </w:pPr>
      <w:r>
        <w:t xml:space="preserve">To buy the </w:t>
      </w:r>
      <w:r w:rsidR="00556C6D">
        <w:t xml:space="preserve">stuff for </w:t>
      </w:r>
      <w:r>
        <w:t>construction and renovation</w:t>
      </w:r>
      <w:r w:rsidR="00556C6D">
        <w:t>, f</w:t>
      </w:r>
      <w:r>
        <w:t>urniture</w:t>
      </w:r>
      <w:r w:rsidR="00556C6D">
        <w:t xml:space="preserve">, </w:t>
      </w:r>
      <w:r>
        <w:t>home accessories</w:t>
      </w:r>
      <w:r w:rsidR="00556C6D">
        <w:t>, and h</w:t>
      </w:r>
      <w:r>
        <w:t>ousehold supplies</w:t>
      </w:r>
      <w:r w:rsidR="00556C6D">
        <w:t xml:space="preserve">, see </w:t>
      </w:r>
      <w:r w:rsidR="00556C6D" w:rsidRPr="00556C6D">
        <w:rPr>
          <w:b/>
          <w:bCs/>
        </w:rPr>
        <w:t>Shopping</w:t>
      </w:r>
      <w:r w:rsidR="00556C6D">
        <w:t xml:space="preserve"> &gt; </w:t>
      </w:r>
      <w:r w:rsidR="00556C6D" w:rsidRPr="00556C6D">
        <w:rPr>
          <w:b/>
          <w:bCs/>
        </w:rPr>
        <w:t>Home</w:t>
      </w:r>
      <w:r w:rsidR="00556C6D">
        <w:t>.</w:t>
      </w:r>
    </w:p>
    <w:p w14:paraId="63961F2B" w14:textId="77777777" w:rsidR="00E06B78" w:rsidRDefault="00E06B78" w:rsidP="009713D1">
      <w:pPr>
        <w:pStyle w:val="BodyText"/>
      </w:pPr>
    </w:p>
    <w:p w14:paraId="5784563B" w14:textId="513CD329" w:rsidR="009713D1" w:rsidRDefault="009713D1" w:rsidP="009713D1">
      <w:pPr>
        <w:pStyle w:val="BodyText"/>
        <w:rPr>
          <w:color w:val="1A9CB0"/>
          <w:u w:val="single"/>
        </w:rPr>
      </w:pPr>
      <w:r>
        <w:t xml:space="preserve">Telegram channel about householding: </w:t>
      </w:r>
      <w:r w:rsidRPr="00AB7594">
        <w:rPr>
          <w:color w:val="1A9CB0"/>
          <w:u w:val="single"/>
        </w:rPr>
        <w:t>@diy_benelux</w:t>
      </w:r>
    </w:p>
    <w:p w14:paraId="6588E82C" w14:textId="77777777" w:rsidR="00CB1F4A" w:rsidRDefault="00CB1F4A" w:rsidP="00E06B78">
      <w:pPr>
        <w:pStyle w:val="BodyText"/>
      </w:pPr>
    </w:p>
    <w:p w14:paraId="2F348F4E" w14:textId="13BD7046" w:rsidR="00FB3531" w:rsidRDefault="00E06B78" w:rsidP="00E06B78">
      <w:pPr>
        <w:pStyle w:val="BodyText"/>
      </w:pPr>
      <w:r>
        <w:t>Household fix-it service</w:t>
      </w:r>
      <w:r w:rsidR="00FB3531">
        <w:t>s</w:t>
      </w:r>
      <w:r>
        <w:t>:</w:t>
      </w:r>
    </w:p>
    <w:p w14:paraId="129C2CC7" w14:textId="2640CE85" w:rsidR="00E06B78" w:rsidRPr="00FB3531" w:rsidRDefault="00FB3531" w:rsidP="00E06B78">
      <w:pPr>
        <w:pStyle w:val="BodyText"/>
      </w:pPr>
      <w:r>
        <w:t>-</w:t>
      </w:r>
      <w:r w:rsidR="00E06B78" w:rsidRPr="00FB3531">
        <w:t xml:space="preserve"> </w:t>
      </w:r>
      <w:hyperlink r:id="rId449" w:history="1">
        <w:r w:rsidR="00E06B78" w:rsidRPr="0008527B">
          <w:rPr>
            <w:rStyle w:val="Hyperlink"/>
          </w:rPr>
          <w:t>https</w:t>
        </w:r>
        <w:r w:rsidR="00E06B78" w:rsidRPr="00FB3531">
          <w:rPr>
            <w:rStyle w:val="Hyperlink"/>
          </w:rPr>
          <w:t>://</w:t>
        </w:r>
        <w:r w:rsidR="00E06B78" w:rsidRPr="0008527B">
          <w:rPr>
            <w:rStyle w:val="Hyperlink"/>
          </w:rPr>
          <w:t>www</w:t>
        </w:r>
        <w:r w:rsidR="00E06B78" w:rsidRPr="00FB3531">
          <w:rPr>
            <w:rStyle w:val="Hyperlink"/>
          </w:rPr>
          <w:t>.</w:t>
        </w:r>
        <w:r w:rsidR="00E06B78" w:rsidRPr="0008527B">
          <w:rPr>
            <w:rStyle w:val="Hyperlink"/>
          </w:rPr>
          <w:t>werkspot</w:t>
        </w:r>
        <w:r w:rsidR="00E06B78" w:rsidRPr="00FB3531">
          <w:rPr>
            <w:rStyle w:val="Hyperlink"/>
          </w:rPr>
          <w:t>.</w:t>
        </w:r>
        <w:r w:rsidR="00E06B78" w:rsidRPr="0008527B">
          <w:rPr>
            <w:rStyle w:val="Hyperlink"/>
          </w:rPr>
          <w:t>nl</w:t>
        </w:r>
        <w:r w:rsidR="00E06B78" w:rsidRPr="00FB3531">
          <w:rPr>
            <w:rStyle w:val="Hyperlink"/>
          </w:rPr>
          <w:t>/</w:t>
        </w:r>
      </w:hyperlink>
    </w:p>
    <w:p w14:paraId="38754AE8" w14:textId="630CFFF7" w:rsidR="00FB3531" w:rsidRDefault="00FB3531" w:rsidP="00FB3531">
      <w:pPr>
        <w:pStyle w:val="BodyText"/>
      </w:pPr>
      <w:r>
        <w:t xml:space="preserve">- </w:t>
      </w:r>
      <w:hyperlink r:id="rId450" w:history="1">
        <w:r w:rsidRPr="00383C67">
          <w:rPr>
            <w:rStyle w:val="Hyperlink"/>
          </w:rPr>
          <w:t>https://wmrloodgieters.nl/</w:t>
        </w:r>
      </w:hyperlink>
      <w:r>
        <w:t xml:space="preserve">, </w:t>
      </w:r>
      <w:r w:rsidR="00D0582B">
        <w:t xml:space="preserve">WhatsApp </w:t>
      </w:r>
      <w:r>
        <w:t xml:space="preserve">+31 626259722  </w:t>
      </w:r>
    </w:p>
    <w:p w14:paraId="687F369E" w14:textId="77777777" w:rsidR="00FB3531" w:rsidRDefault="00FB3531" w:rsidP="00FB3531">
      <w:pPr>
        <w:pStyle w:val="BodyText"/>
      </w:pPr>
    </w:p>
    <w:p w14:paraId="4DD4EBB8" w14:textId="4506FF19" w:rsidR="0008096D" w:rsidRDefault="004933F9" w:rsidP="00511F58">
      <w:pPr>
        <w:pStyle w:val="BodyText"/>
      </w:pPr>
      <w:r>
        <w:t xml:space="preserve">Renting </w:t>
      </w:r>
      <w:r w:rsidR="001E0890">
        <w:t>household appliances:</w:t>
      </w:r>
    </w:p>
    <w:p w14:paraId="23E31EF2" w14:textId="07AAC0AF" w:rsidR="00511F58" w:rsidRDefault="0006325D" w:rsidP="00511F58">
      <w:pPr>
        <w:pStyle w:val="BodyText"/>
      </w:pPr>
      <w:r>
        <w:t>-</w:t>
      </w:r>
      <w:r w:rsidR="00511F58">
        <w:t xml:space="preserve"> </w:t>
      </w:r>
      <w:r w:rsidR="0008096D">
        <w:t xml:space="preserve">Bundles: </w:t>
      </w:r>
      <w:hyperlink r:id="rId451" w:history="1">
        <w:r w:rsidR="0008096D" w:rsidRPr="00D738D5">
          <w:rPr>
            <w:rStyle w:val="Hyperlink"/>
          </w:rPr>
          <w:t>https://bundles.nl/</w:t>
        </w:r>
      </w:hyperlink>
      <w:r w:rsidR="004933F9">
        <w:t xml:space="preserve"> </w:t>
      </w:r>
      <w:r w:rsidR="00511F58" w:rsidRPr="00202B8A">
        <w:rPr>
          <w:b/>
          <w:bCs/>
        </w:rPr>
        <w:t>Tip:</w:t>
      </w:r>
      <w:r w:rsidR="00511F58">
        <w:t xml:space="preserve"> </w:t>
      </w:r>
      <w:r w:rsidR="004933F9">
        <w:t>A</w:t>
      </w:r>
      <w:r w:rsidR="00511F58">
        <w:t>sk for discount invitation coupons in general telegram chats.</w:t>
      </w:r>
    </w:p>
    <w:p w14:paraId="4CA83DDB" w14:textId="08108830" w:rsidR="0006325D" w:rsidRPr="00585F5F" w:rsidRDefault="0006325D" w:rsidP="00511F58">
      <w:pPr>
        <w:pStyle w:val="BodyText"/>
        <w:rPr>
          <w:rStyle w:val="Hyperlink"/>
          <w:lang w:val="pl-PL"/>
        </w:rPr>
      </w:pPr>
      <w:r w:rsidRPr="00585F5F">
        <w:rPr>
          <w:lang w:val="pl-PL"/>
        </w:rPr>
        <w:t xml:space="preserve">- </w:t>
      </w:r>
      <w:r w:rsidR="0008096D" w:rsidRPr="00585F5F">
        <w:rPr>
          <w:lang w:val="pl-PL"/>
        </w:rPr>
        <w:t xml:space="preserve">Hubo: </w:t>
      </w:r>
      <w:hyperlink r:id="rId452" w:history="1">
        <w:r w:rsidR="0008096D" w:rsidRPr="00585F5F">
          <w:rPr>
            <w:rStyle w:val="Hyperlink"/>
            <w:lang w:val="pl-PL"/>
          </w:rPr>
          <w:t>https://www.hubo.nl/laten-doen/services/gereedschap-huren</w:t>
        </w:r>
      </w:hyperlink>
    </w:p>
    <w:p w14:paraId="0FACDAD1" w14:textId="469A75E8" w:rsidR="00C52211" w:rsidRDefault="006B3F94" w:rsidP="006B3F94">
      <w:pPr>
        <w:pStyle w:val="BodyText"/>
        <w:rPr>
          <w:rStyle w:val="Hyperlink"/>
          <w:color w:val="464547"/>
          <w:u w:val="none"/>
        </w:rPr>
      </w:pPr>
      <w:r w:rsidRPr="006B3F94">
        <w:rPr>
          <w:rStyle w:val="Hyperlink"/>
          <w:color w:val="464547"/>
          <w:u w:val="none"/>
        </w:rPr>
        <w:t xml:space="preserve">- Gamma: </w:t>
      </w:r>
      <w:hyperlink r:id="rId453" w:history="1">
        <w:r w:rsidRPr="002B76B5">
          <w:rPr>
            <w:rStyle w:val="Hyperlink"/>
          </w:rPr>
          <w:t>https://www.gamma.nl/assortiment/l/verhuur/boren-breken</w:t>
        </w:r>
      </w:hyperlink>
      <w:r w:rsidR="00D86A96">
        <w:rPr>
          <w:rStyle w:val="Hyperlink"/>
          <w:color w:val="464547"/>
          <w:u w:val="none"/>
        </w:rPr>
        <w:t xml:space="preserve"> </w:t>
      </w:r>
      <w:r w:rsidR="00D86A96" w:rsidRPr="00D86A96">
        <w:rPr>
          <w:rStyle w:val="Hyperlink"/>
          <w:color w:val="464547"/>
          <w:u w:val="none"/>
        </w:rPr>
        <w:t>Drill</w:t>
      </w:r>
      <w:r w:rsidR="00D86A96">
        <w:rPr>
          <w:rStyle w:val="Hyperlink"/>
          <w:color w:val="464547"/>
          <w:u w:val="none"/>
        </w:rPr>
        <w:t>s</w:t>
      </w:r>
      <w:r w:rsidR="00D86A96" w:rsidRPr="00D86A96">
        <w:rPr>
          <w:rStyle w:val="Hyperlink"/>
          <w:color w:val="464547"/>
          <w:u w:val="none"/>
        </w:rPr>
        <w:t xml:space="preserve"> and other tools</w:t>
      </w:r>
      <w:r w:rsidR="00D86A96">
        <w:rPr>
          <w:rStyle w:val="Hyperlink"/>
          <w:color w:val="464547"/>
          <w:u w:val="none"/>
        </w:rPr>
        <w:t>.</w:t>
      </w:r>
    </w:p>
    <w:p w14:paraId="4D5F321E" w14:textId="79DDA69C" w:rsidR="00D86A96" w:rsidRDefault="00C75B6C" w:rsidP="002128D9">
      <w:pPr>
        <w:pStyle w:val="BodyText"/>
        <w:ind w:right="-141"/>
        <w:rPr>
          <w:rStyle w:val="Hyperlink"/>
          <w:color w:val="464547"/>
          <w:u w:val="none"/>
        </w:rPr>
      </w:pPr>
      <w:r>
        <w:rPr>
          <w:rStyle w:val="Hyperlink"/>
          <w:color w:val="464547"/>
          <w:u w:val="none"/>
        </w:rPr>
        <w:t xml:space="preserve">- </w:t>
      </w:r>
      <w:proofErr w:type="spellStart"/>
      <w:r>
        <w:rPr>
          <w:rStyle w:val="Hyperlink"/>
          <w:color w:val="464547"/>
          <w:u w:val="none"/>
        </w:rPr>
        <w:t>Peerby</w:t>
      </w:r>
      <w:proofErr w:type="spellEnd"/>
      <w:r>
        <w:rPr>
          <w:rStyle w:val="Hyperlink"/>
          <w:color w:val="464547"/>
          <w:u w:val="none"/>
        </w:rPr>
        <w:t xml:space="preserve">: </w:t>
      </w:r>
      <w:hyperlink r:id="rId454" w:history="1">
        <w:r w:rsidRPr="002B76B5">
          <w:rPr>
            <w:rStyle w:val="Hyperlink"/>
          </w:rPr>
          <w:t>https://www.peerby.com/nl-nl</w:t>
        </w:r>
      </w:hyperlink>
      <w:r>
        <w:rPr>
          <w:rStyle w:val="Hyperlink"/>
          <w:color w:val="464547"/>
          <w:u w:val="none"/>
        </w:rPr>
        <w:t xml:space="preserve"> </w:t>
      </w:r>
      <w:r w:rsidR="002C7492" w:rsidRPr="002C7492">
        <w:rPr>
          <w:rStyle w:val="Hyperlink"/>
          <w:color w:val="464547"/>
          <w:u w:val="none"/>
        </w:rPr>
        <w:t>Borrow and rent stuff from your neighbors</w:t>
      </w:r>
      <w:r w:rsidR="002C7492">
        <w:rPr>
          <w:rStyle w:val="Hyperlink"/>
          <w:color w:val="464547"/>
          <w:u w:val="none"/>
        </w:rPr>
        <w:t>, sometimes for free.</w:t>
      </w:r>
    </w:p>
    <w:p w14:paraId="0C6EAC5E" w14:textId="77777777" w:rsidR="0006325D" w:rsidRDefault="0006325D" w:rsidP="00511F58">
      <w:pPr>
        <w:pStyle w:val="BodyText"/>
      </w:pPr>
    </w:p>
    <w:p w14:paraId="0F276A3B" w14:textId="77777777" w:rsidR="003E12D2" w:rsidRPr="003622F7" w:rsidRDefault="003E12D2" w:rsidP="00C3375A">
      <w:pPr>
        <w:pStyle w:val="BodyText"/>
      </w:pPr>
      <w:r>
        <w:t>To</w:t>
      </w:r>
      <w:r w:rsidRPr="003622F7">
        <w:t xml:space="preserve"> </w:t>
      </w:r>
      <w:r>
        <w:t>o</w:t>
      </w:r>
      <w:r w:rsidRPr="003622F7">
        <w:t xml:space="preserve">pen the lock if the door is slammed, </w:t>
      </w:r>
      <w:r>
        <w:t>contact</w:t>
      </w:r>
      <w:r w:rsidRPr="003622F7">
        <w:t>:</w:t>
      </w:r>
    </w:p>
    <w:p w14:paraId="679BACAD" w14:textId="75908F21" w:rsidR="003E12D2" w:rsidRPr="003622F7" w:rsidRDefault="003E12D2" w:rsidP="00C3375A">
      <w:pPr>
        <w:pStyle w:val="BodyText"/>
      </w:pPr>
      <w:r w:rsidRPr="003622F7">
        <w:t xml:space="preserve">- </w:t>
      </w:r>
      <w:hyperlink r:id="rId455" w:history="1">
        <w:r w:rsidRPr="00A90FA8">
          <w:rPr>
            <w:rStyle w:val="Hyperlink"/>
          </w:rPr>
          <w:t>https</w:t>
        </w:r>
        <w:r w:rsidRPr="003622F7">
          <w:rPr>
            <w:rStyle w:val="Hyperlink"/>
          </w:rPr>
          <w:t>://</w:t>
        </w:r>
        <w:r w:rsidRPr="00A90FA8">
          <w:rPr>
            <w:rStyle w:val="Hyperlink"/>
          </w:rPr>
          <w:t>www</w:t>
        </w:r>
        <w:r w:rsidRPr="003622F7">
          <w:rPr>
            <w:rStyle w:val="Hyperlink"/>
          </w:rPr>
          <w:t>.</w:t>
        </w:r>
        <w:r w:rsidRPr="00A90FA8">
          <w:rPr>
            <w:rStyle w:val="Hyperlink"/>
          </w:rPr>
          <w:t>slotenmakersdiemen</w:t>
        </w:r>
        <w:r w:rsidRPr="003622F7">
          <w:rPr>
            <w:rStyle w:val="Hyperlink"/>
          </w:rPr>
          <w:t>.</w:t>
        </w:r>
        <w:r w:rsidRPr="00A90FA8">
          <w:rPr>
            <w:rStyle w:val="Hyperlink"/>
          </w:rPr>
          <w:t>nl</w:t>
        </w:r>
        <w:r w:rsidRPr="003622F7">
          <w:rPr>
            <w:rStyle w:val="Hyperlink"/>
          </w:rPr>
          <w:t>/</w:t>
        </w:r>
      </w:hyperlink>
      <w:r w:rsidRPr="003622F7">
        <w:t xml:space="preserve">, </w:t>
      </w:r>
      <w:r w:rsidR="00C3375A" w:rsidRPr="003622F7">
        <w:t>+31 207230773</w:t>
      </w:r>
    </w:p>
    <w:p w14:paraId="722E7EAC" w14:textId="2F8DB659" w:rsidR="003E12D2" w:rsidRDefault="003E12D2" w:rsidP="00C3375A">
      <w:pPr>
        <w:pStyle w:val="BodyText"/>
      </w:pPr>
      <w:r w:rsidRPr="003E12D2">
        <w:t xml:space="preserve">- </w:t>
      </w:r>
      <w:hyperlink r:id="rId456" w:history="1">
        <w:r w:rsidRPr="00A90FA8">
          <w:rPr>
            <w:rStyle w:val="Hyperlink"/>
          </w:rPr>
          <w:t>https</w:t>
        </w:r>
        <w:r w:rsidRPr="003E12D2">
          <w:rPr>
            <w:rStyle w:val="Hyperlink"/>
          </w:rPr>
          <w:t>://</w:t>
        </w:r>
        <w:r w:rsidRPr="00A90FA8">
          <w:rPr>
            <w:rStyle w:val="Hyperlink"/>
          </w:rPr>
          <w:t>www</w:t>
        </w:r>
        <w:r w:rsidRPr="003E12D2">
          <w:rPr>
            <w:rStyle w:val="Hyperlink"/>
          </w:rPr>
          <w:t>.</w:t>
        </w:r>
        <w:r w:rsidRPr="00A90FA8">
          <w:rPr>
            <w:rStyle w:val="Hyperlink"/>
          </w:rPr>
          <w:t>slotrepair</w:t>
        </w:r>
        <w:r w:rsidRPr="003E12D2">
          <w:rPr>
            <w:rStyle w:val="Hyperlink"/>
          </w:rPr>
          <w:t>.</w:t>
        </w:r>
        <w:r w:rsidRPr="00A90FA8">
          <w:rPr>
            <w:rStyle w:val="Hyperlink"/>
          </w:rPr>
          <w:t>nl</w:t>
        </w:r>
        <w:r w:rsidRPr="003E12D2">
          <w:rPr>
            <w:rStyle w:val="Hyperlink"/>
          </w:rPr>
          <w:t>/</w:t>
        </w:r>
      </w:hyperlink>
      <w:r w:rsidRPr="003E12D2">
        <w:t xml:space="preserve">, </w:t>
      </w:r>
      <w:r>
        <w:t>more exp</w:t>
      </w:r>
      <w:r w:rsidR="00FE5570">
        <w:t>e</w:t>
      </w:r>
      <w:r>
        <w:t>nsive</w:t>
      </w:r>
      <w:r w:rsidR="00FE5570">
        <w:t xml:space="preserve"> than </w:t>
      </w:r>
      <w:proofErr w:type="spellStart"/>
      <w:r w:rsidR="006651DF" w:rsidRPr="006651DF">
        <w:t>slotenmakersdiemen</w:t>
      </w:r>
      <w:proofErr w:type="spellEnd"/>
    </w:p>
    <w:p w14:paraId="18EA5245" w14:textId="5AAD5A65" w:rsidR="00A93713" w:rsidRPr="002128D9" w:rsidRDefault="00A93713" w:rsidP="00A93713">
      <w:pPr>
        <w:pStyle w:val="BodyText"/>
      </w:pPr>
      <w:r w:rsidRPr="00000755">
        <w:t xml:space="preserve">- </w:t>
      </w:r>
      <w:r w:rsidR="00932F0B" w:rsidRPr="00000755">
        <w:t>+31 650405190</w:t>
      </w:r>
      <w:r w:rsidR="00932F0B">
        <w:t xml:space="preserve">, to open the door </w:t>
      </w:r>
      <w:r w:rsidR="002128D9">
        <w:t>(125</w:t>
      </w:r>
      <w:r w:rsidR="002128D9" w:rsidRPr="00000755">
        <w:t>€</w:t>
      </w:r>
      <w:r w:rsidR="002128D9">
        <w:t xml:space="preserve">) </w:t>
      </w:r>
      <w:r w:rsidR="00000755">
        <w:t xml:space="preserve">and change the lock </w:t>
      </w:r>
      <w:r w:rsidR="002128D9">
        <w:t>(</w:t>
      </w:r>
      <w:r w:rsidR="00897698">
        <w:t>125</w:t>
      </w:r>
      <w:r w:rsidR="00897698" w:rsidRPr="00000755">
        <w:t>€</w:t>
      </w:r>
      <w:r w:rsidR="002128D9">
        <w:t>, lock included</w:t>
      </w:r>
      <w:r w:rsidR="00897698">
        <w:t>)</w:t>
      </w:r>
      <w:r w:rsidR="002128D9">
        <w:t>, total 250</w:t>
      </w:r>
      <w:r w:rsidR="002128D9" w:rsidRPr="00000755">
        <w:t>€</w:t>
      </w:r>
    </w:p>
    <w:p w14:paraId="69FD2983" w14:textId="77777777" w:rsidR="00FA0588" w:rsidRPr="00A27E84" w:rsidRDefault="00FA0588" w:rsidP="00FA0588">
      <w:pPr>
        <w:pStyle w:val="BodyText"/>
        <w:rPr>
          <w:b/>
          <w:lang w:val="en-GB"/>
        </w:rPr>
      </w:pPr>
    </w:p>
    <w:p w14:paraId="4C39E5A1" w14:textId="05E3C3A8" w:rsidR="003628A6" w:rsidRDefault="003628A6" w:rsidP="00FA0588">
      <w:pPr>
        <w:pStyle w:val="BodyText"/>
        <w:rPr>
          <w:b/>
          <w:bCs/>
        </w:rPr>
      </w:pPr>
      <w:r>
        <w:rPr>
          <w:b/>
          <w:bCs/>
        </w:rPr>
        <w:t>Renovation</w:t>
      </w:r>
    </w:p>
    <w:p w14:paraId="5D813407" w14:textId="54D38F3E" w:rsidR="00650D60" w:rsidRPr="0099187A" w:rsidRDefault="00422930" w:rsidP="00650D60">
      <w:pPr>
        <w:pStyle w:val="BodyText"/>
      </w:pPr>
      <w:r>
        <w:t xml:space="preserve">Radu, </w:t>
      </w:r>
      <w:r w:rsidR="0099187A">
        <w:t xml:space="preserve">speaks English and Russian, </w:t>
      </w:r>
      <w:r>
        <w:t>t</w:t>
      </w:r>
      <w:r w:rsidR="00DE06DB">
        <w:t>elegram</w:t>
      </w:r>
      <w:r w:rsidR="00DE06DB" w:rsidRPr="0099187A">
        <w:t xml:space="preserve"> </w:t>
      </w:r>
      <w:r w:rsidR="00650D60" w:rsidRPr="0099187A">
        <w:t>@</w:t>
      </w:r>
      <w:r w:rsidR="00650D60">
        <w:t>Radu</w:t>
      </w:r>
      <w:r w:rsidR="00650D60" w:rsidRPr="0099187A">
        <w:t>_</w:t>
      </w:r>
      <w:r w:rsidR="00650D60">
        <w:t>SP</w:t>
      </w:r>
    </w:p>
    <w:p w14:paraId="11990FA0" w14:textId="381D7DDD" w:rsidR="003628A6" w:rsidRPr="00A77F4A" w:rsidRDefault="00610342" w:rsidP="003628A6">
      <w:pPr>
        <w:pStyle w:val="BodyText"/>
      </w:pPr>
      <w:r>
        <w:t>A</w:t>
      </w:r>
      <w:r w:rsidR="003628A6" w:rsidRPr="003628A6">
        <w:t>n electrician and a plumber (water, gas, heating, ventilation, sewerage) with all permits and Dutch certificates</w:t>
      </w:r>
      <w:r w:rsidR="00D06444">
        <w:t>. He has h</w:t>
      </w:r>
      <w:r w:rsidR="003628A6" w:rsidRPr="003628A6">
        <w:t xml:space="preserve">is team of finishers (floors, </w:t>
      </w:r>
      <w:r w:rsidR="00DF0891" w:rsidRPr="003628A6">
        <w:t>ceilings,</w:t>
      </w:r>
      <w:r w:rsidR="00DF0891" w:rsidRPr="00DF0891">
        <w:t xml:space="preserve"> </w:t>
      </w:r>
      <w:r w:rsidR="00DF0891" w:rsidRPr="003628A6">
        <w:t xml:space="preserve">tiles, </w:t>
      </w:r>
      <w:r w:rsidR="003628A6" w:rsidRPr="003628A6">
        <w:t>paint, putty, painting).</w:t>
      </w:r>
      <w:r w:rsidR="0033103B">
        <w:t xml:space="preserve"> Discuss the prices</w:t>
      </w:r>
      <w:r w:rsidR="003628A6" w:rsidRPr="003628A6">
        <w:t>.</w:t>
      </w:r>
    </w:p>
    <w:p w14:paraId="6A578296" w14:textId="77777777" w:rsidR="003628A6" w:rsidRDefault="003628A6" w:rsidP="00FA0588">
      <w:pPr>
        <w:pStyle w:val="BodyText"/>
        <w:rPr>
          <w:b/>
          <w:bCs/>
        </w:rPr>
      </w:pPr>
    </w:p>
    <w:p w14:paraId="561575C2" w14:textId="10E63147" w:rsidR="00FA0588" w:rsidRPr="00393020" w:rsidRDefault="00FA0588" w:rsidP="00FA0588">
      <w:pPr>
        <w:pStyle w:val="BodyText"/>
        <w:rPr>
          <w:b/>
          <w:bCs/>
        </w:rPr>
      </w:pPr>
      <w:r>
        <w:rPr>
          <w:b/>
          <w:bCs/>
        </w:rPr>
        <w:t>Noise at home</w:t>
      </w:r>
    </w:p>
    <w:p w14:paraId="10536D05" w14:textId="77777777" w:rsidR="00FA0588" w:rsidRDefault="00FA0588" w:rsidP="00FA0588">
      <w:pPr>
        <w:pStyle w:val="BodyText"/>
        <w:ind w:right="-141"/>
      </w:pPr>
      <w:r>
        <w:t xml:space="preserve">There are no legal restrictions on noise from </w:t>
      </w:r>
      <w:proofErr w:type="spellStart"/>
      <w:r>
        <w:t>neighbours</w:t>
      </w:r>
      <w:proofErr w:type="spellEnd"/>
      <w:r>
        <w:t xml:space="preserve">. If you suffer from noise caused by </w:t>
      </w:r>
      <w:proofErr w:type="spellStart"/>
      <w:r>
        <w:t>neighbours</w:t>
      </w:r>
      <w:proofErr w:type="spellEnd"/>
      <w:r>
        <w:t>:</w:t>
      </w:r>
    </w:p>
    <w:p w14:paraId="6B8A0E9D" w14:textId="77777777" w:rsidR="00FA0588" w:rsidRDefault="00FA0588" w:rsidP="00FA0588">
      <w:pPr>
        <w:pStyle w:val="BodyText"/>
      </w:pPr>
      <w:r>
        <w:t xml:space="preserve">- Talk to your </w:t>
      </w:r>
      <w:proofErr w:type="spellStart"/>
      <w:r>
        <w:t>neighbours</w:t>
      </w:r>
      <w:proofErr w:type="spellEnd"/>
      <w:r>
        <w:t xml:space="preserve"> and explain the problem.</w:t>
      </w:r>
    </w:p>
    <w:p w14:paraId="2A5F86E9" w14:textId="77777777" w:rsidR="00FA0588" w:rsidRDefault="00FA0588" w:rsidP="00FA0588">
      <w:pPr>
        <w:pStyle w:val="BodyText"/>
      </w:pPr>
      <w:r>
        <w:t>- Ask a mediator for help.</w:t>
      </w:r>
    </w:p>
    <w:p w14:paraId="716BF7FC" w14:textId="555DF754" w:rsidR="00FA0588" w:rsidRDefault="00FA0588" w:rsidP="00C3375A">
      <w:pPr>
        <w:pStyle w:val="BodyText"/>
      </w:pPr>
      <w:r>
        <w:t>- Ask the police for help.</w:t>
      </w:r>
    </w:p>
    <w:p w14:paraId="494C1627" w14:textId="77777777" w:rsidR="00EC0C6E" w:rsidRDefault="00EC0C6E" w:rsidP="00C3375A">
      <w:pPr>
        <w:pStyle w:val="BodyText"/>
      </w:pPr>
    </w:p>
    <w:p w14:paraId="7150A83A" w14:textId="1E9A7CEB" w:rsidR="001E7279" w:rsidRPr="00C8440E" w:rsidRDefault="00EC0C6E" w:rsidP="00C3375A">
      <w:pPr>
        <w:pStyle w:val="BodyText"/>
        <w:rPr>
          <w:b/>
        </w:rPr>
      </w:pPr>
      <w:r w:rsidRPr="00EC0C6E">
        <w:rPr>
          <w:b/>
          <w:bCs/>
        </w:rPr>
        <w:t>Weather</w:t>
      </w:r>
    </w:p>
    <w:p w14:paraId="0259151F" w14:textId="05F29588" w:rsidR="001E7279" w:rsidRPr="00EC0C6E" w:rsidRDefault="00EC0C6E" w:rsidP="00C3375A">
      <w:pPr>
        <w:pStyle w:val="BodyText"/>
      </w:pPr>
      <w:r>
        <w:t>The</w:t>
      </w:r>
      <w:r w:rsidRPr="00EC0C6E">
        <w:t xml:space="preserve"> </w:t>
      </w:r>
      <w:r>
        <w:t>app</w:t>
      </w:r>
      <w:r w:rsidRPr="00EC0C6E">
        <w:t xml:space="preserve"> </w:t>
      </w:r>
      <w:r>
        <w:t>to monitor changeable weather</w:t>
      </w:r>
      <w:r w:rsidR="001E7279" w:rsidRPr="00EC0C6E">
        <w:t xml:space="preserve">: </w:t>
      </w:r>
      <w:hyperlink r:id="rId457" w:history="1">
        <w:r w:rsidR="001E7279" w:rsidRPr="00EC0C6E">
          <w:rPr>
            <w:rStyle w:val="Hyperlink"/>
          </w:rPr>
          <w:t>https://buienradar.nl/</w:t>
        </w:r>
      </w:hyperlink>
    </w:p>
    <w:p w14:paraId="5BDACC89" w14:textId="3BCE4D63" w:rsidR="00FE3285" w:rsidRDefault="00FE3285" w:rsidP="00470F95">
      <w:pPr>
        <w:pStyle w:val="Heading2"/>
        <w:keepNext w:val="0"/>
        <w:pageBreakBefore/>
        <w:widowControl w:val="0"/>
      </w:pPr>
      <w:bookmarkStart w:id="81" w:name="_Toc175581880"/>
      <w:r>
        <w:lastRenderedPageBreak/>
        <w:t>Post</w:t>
      </w:r>
      <w:bookmarkEnd w:id="81"/>
    </w:p>
    <w:p w14:paraId="1084A7BA" w14:textId="62688B0D" w:rsidR="00FF7305" w:rsidRDefault="00DA521E" w:rsidP="002C5F9F">
      <w:pPr>
        <w:pStyle w:val="BodyText"/>
        <w:rPr>
          <w:rStyle w:val="Hyperlink"/>
          <w:color w:val="464547"/>
          <w:u w:val="none"/>
        </w:rPr>
      </w:pPr>
      <w:r>
        <w:rPr>
          <w:rStyle w:val="Hyperlink"/>
          <w:color w:val="464547"/>
          <w:u w:val="none"/>
        </w:rPr>
        <w:t xml:space="preserve">You can use </w:t>
      </w:r>
      <w:r w:rsidR="00FF7305" w:rsidRPr="00FF7305">
        <w:rPr>
          <w:rStyle w:val="Hyperlink"/>
          <w:color w:val="464547"/>
          <w:u w:val="none"/>
        </w:rPr>
        <w:t>post office</w:t>
      </w:r>
      <w:r w:rsidR="00543089" w:rsidRPr="00DA521E">
        <w:t xml:space="preserve"> </w:t>
      </w:r>
      <w:r w:rsidR="00BC6D3A" w:rsidRPr="00DA521E">
        <w:t xml:space="preserve">services </w:t>
      </w:r>
      <w:r w:rsidR="00BC6D3A">
        <w:t>(</w:t>
      </w:r>
      <w:r w:rsidR="00543089" w:rsidRPr="00DA521E">
        <w:t>PostNL</w:t>
      </w:r>
      <w:r w:rsidR="00BC6D3A">
        <w:t>)</w:t>
      </w:r>
      <w:r>
        <w:t xml:space="preserve"> or </w:t>
      </w:r>
      <w:r>
        <w:rPr>
          <w:rStyle w:val="Hyperlink"/>
          <w:color w:val="464547"/>
          <w:u w:val="none"/>
        </w:rPr>
        <w:t>p</w:t>
      </w:r>
      <w:r w:rsidRPr="009472D7">
        <w:rPr>
          <w:rStyle w:val="Hyperlink"/>
          <w:color w:val="464547"/>
          <w:u w:val="none"/>
        </w:rPr>
        <w:t>rivate</w:t>
      </w:r>
      <w:r>
        <w:rPr>
          <w:rStyle w:val="Hyperlink"/>
          <w:color w:val="464547"/>
          <w:u w:val="none"/>
        </w:rPr>
        <w:t xml:space="preserve"> d</w:t>
      </w:r>
      <w:r w:rsidRPr="00544B74">
        <w:rPr>
          <w:rStyle w:val="Hyperlink"/>
          <w:color w:val="464547"/>
          <w:u w:val="none"/>
        </w:rPr>
        <w:t>elivery service</w:t>
      </w:r>
      <w:r>
        <w:rPr>
          <w:rStyle w:val="Hyperlink"/>
          <w:color w:val="464547"/>
          <w:u w:val="none"/>
        </w:rPr>
        <w:t>s.</w:t>
      </w:r>
    </w:p>
    <w:p w14:paraId="023D9F70" w14:textId="77777777" w:rsidR="00FF7305" w:rsidRDefault="00FF7305" w:rsidP="002C5F9F">
      <w:pPr>
        <w:pStyle w:val="BodyText"/>
        <w:rPr>
          <w:rStyle w:val="Hyperlink"/>
          <w:color w:val="464547"/>
          <w:u w:val="none"/>
        </w:rPr>
      </w:pPr>
    </w:p>
    <w:p w14:paraId="3D3FC16E" w14:textId="00B28BAD" w:rsidR="002C5F9F" w:rsidRDefault="009472D7" w:rsidP="002C5F9F">
      <w:pPr>
        <w:pStyle w:val="BodyText"/>
        <w:rPr>
          <w:rStyle w:val="Hyperlink"/>
          <w:color w:val="464547"/>
          <w:u w:val="none"/>
        </w:rPr>
      </w:pPr>
      <w:r>
        <w:rPr>
          <w:rStyle w:val="Hyperlink"/>
          <w:color w:val="464547"/>
          <w:u w:val="none"/>
        </w:rPr>
        <w:t>P</w:t>
      </w:r>
      <w:r w:rsidRPr="009472D7">
        <w:rPr>
          <w:rStyle w:val="Hyperlink"/>
          <w:color w:val="464547"/>
          <w:u w:val="none"/>
        </w:rPr>
        <w:t>rivate</w:t>
      </w:r>
      <w:r>
        <w:rPr>
          <w:rStyle w:val="Hyperlink"/>
          <w:color w:val="464547"/>
          <w:u w:val="none"/>
        </w:rPr>
        <w:t xml:space="preserve"> d</w:t>
      </w:r>
      <w:r w:rsidR="002C5F9F" w:rsidRPr="00544B74">
        <w:rPr>
          <w:rStyle w:val="Hyperlink"/>
          <w:color w:val="464547"/>
          <w:u w:val="none"/>
        </w:rPr>
        <w:t>elivery service</w:t>
      </w:r>
      <w:r w:rsidR="002C5F9F">
        <w:rPr>
          <w:rStyle w:val="Hyperlink"/>
          <w:color w:val="464547"/>
          <w:u w:val="none"/>
        </w:rPr>
        <w:t>s:</w:t>
      </w:r>
    </w:p>
    <w:p w14:paraId="1735FA3C" w14:textId="77777777" w:rsidR="0053301B" w:rsidRPr="00CD71A9" w:rsidRDefault="0053301B" w:rsidP="0053301B">
      <w:pPr>
        <w:pStyle w:val="BodyText"/>
        <w:rPr>
          <w:rStyle w:val="Hyperlink"/>
        </w:rPr>
      </w:pPr>
      <w:r w:rsidRPr="00CD71A9">
        <w:rPr>
          <w:rStyle w:val="Hyperlink"/>
          <w:color w:val="464547"/>
          <w:u w:val="none"/>
        </w:rPr>
        <w:t xml:space="preserve">- </w:t>
      </w:r>
      <w:r w:rsidRPr="00CD71A9">
        <w:t xml:space="preserve">DHL: </w:t>
      </w:r>
      <w:hyperlink r:id="rId458" w:history="1">
        <w:r w:rsidRPr="00CD71A9">
          <w:rPr>
            <w:rStyle w:val="Hyperlink"/>
          </w:rPr>
          <w:t>https://www.dhl.com/nl-nl/home.html</w:t>
        </w:r>
      </w:hyperlink>
    </w:p>
    <w:p w14:paraId="51EC7100" w14:textId="7939EBD2" w:rsidR="002C5F9F" w:rsidRPr="0053301B" w:rsidRDefault="002C5F9F" w:rsidP="002C5F9F">
      <w:pPr>
        <w:pStyle w:val="BodyText"/>
        <w:rPr>
          <w:rStyle w:val="Hyperlink"/>
          <w:color w:val="464547"/>
          <w:u w:val="none"/>
          <w:lang w:val="pl-PL"/>
        </w:rPr>
      </w:pPr>
      <w:r w:rsidRPr="0053301B">
        <w:rPr>
          <w:rStyle w:val="Hyperlink"/>
          <w:color w:val="464547"/>
          <w:u w:val="none"/>
          <w:lang w:val="pl-PL"/>
        </w:rPr>
        <w:t xml:space="preserve">- </w:t>
      </w:r>
      <w:r w:rsidR="00A3436B" w:rsidRPr="0053301B">
        <w:rPr>
          <w:rStyle w:val="Hyperlink"/>
          <w:color w:val="464547"/>
          <w:u w:val="none"/>
          <w:lang w:val="pl-PL"/>
        </w:rPr>
        <w:t xml:space="preserve">DPD: </w:t>
      </w:r>
      <w:hyperlink r:id="rId459" w:history="1">
        <w:r w:rsidR="00760C4C" w:rsidRPr="0053301B">
          <w:rPr>
            <w:rStyle w:val="Hyperlink"/>
            <w:lang w:val="pl-PL"/>
          </w:rPr>
          <w:t>https://www.dpd.com/nl/nl/</w:t>
        </w:r>
      </w:hyperlink>
    </w:p>
    <w:p w14:paraId="76B7F73F" w14:textId="749BC2BB" w:rsidR="002C5F9F" w:rsidRPr="00CD71A9" w:rsidRDefault="002C5F9F" w:rsidP="002C5F9F">
      <w:pPr>
        <w:pStyle w:val="BodyText"/>
        <w:rPr>
          <w:rStyle w:val="Hyperlink"/>
          <w:color w:val="464547"/>
          <w:u w:val="none"/>
        </w:rPr>
      </w:pPr>
      <w:r w:rsidRPr="00CD71A9">
        <w:rPr>
          <w:rStyle w:val="Hyperlink"/>
          <w:color w:val="464547"/>
          <w:u w:val="none"/>
        </w:rPr>
        <w:t>-</w:t>
      </w:r>
      <w:r w:rsidR="00760C4C" w:rsidRPr="00CD71A9">
        <w:rPr>
          <w:rStyle w:val="Hyperlink"/>
          <w:color w:val="464547"/>
          <w:u w:val="none"/>
        </w:rPr>
        <w:t xml:space="preserve"> GLS:</w:t>
      </w:r>
      <w:r w:rsidRPr="00CD71A9">
        <w:rPr>
          <w:rStyle w:val="Hyperlink"/>
          <w:color w:val="464547"/>
          <w:u w:val="none"/>
        </w:rPr>
        <w:t xml:space="preserve"> </w:t>
      </w:r>
      <w:hyperlink r:id="rId460" w:history="1">
        <w:r w:rsidRPr="00CD71A9">
          <w:rPr>
            <w:rStyle w:val="Hyperlink"/>
          </w:rPr>
          <w:t>https://www.gls-info.nl/</w:t>
        </w:r>
      </w:hyperlink>
    </w:p>
    <w:p w14:paraId="0CE0B3F8" w14:textId="5A2A4E5E" w:rsidR="00A3436B" w:rsidRDefault="00A3436B" w:rsidP="00FE3285">
      <w:pPr>
        <w:pStyle w:val="BodyText"/>
      </w:pPr>
      <w:r>
        <w:t xml:space="preserve">- </w:t>
      </w:r>
      <w:r w:rsidR="00FE3285">
        <w:t>UPS</w:t>
      </w:r>
      <w:r>
        <w:t>:</w:t>
      </w:r>
      <w:r w:rsidR="0050312C" w:rsidRPr="0050312C">
        <w:t xml:space="preserve"> </w:t>
      </w:r>
      <w:hyperlink r:id="rId461" w:history="1">
        <w:r w:rsidR="0050312C" w:rsidRPr="008E1301">
          <w:rPr>
            <w:rStyle w:val="Hyperlink"/>
          </w:rPr>
          <w:t>https://www.ups.com/nl/nl/Home.page</w:t>
        </w:r>
      </w:hyperlink>
    </w:p>
    <w:p w14:paraId="7228751F" w14:textId="77777777" w:rsidR="00A3436B" w:rsidRPr="00AD1605" w:rsidRDefault="00A3436B" w:rsidP="00FE3285">
      <w:pPr>
        <w:pStyle w:val="BodyText"/>
      </w:pPr>
    </w:p>
    <w:p w14:paraId="3E6913D6" w14:textId="54901D89" w:rsidR="00FE3285" w:rsidRDefault="002643E2" w:rsidP="00FE3285">
      <w:pPr>
        <w:pStyle w:val="BodyText"/>
      </w:pPr>
      <w:r>
        <w:t xml:space="preserve">Delivery </w:t>
      </w:r>
      <w:r w:rsidR="00FE3285">
        <w:t>to</w:t>
      </w:r>
      <w:r w:rsidR="00B441A9">
        <w:t xml:space="preserve"> the</w:t>
      </w:r>
      <w:r w:rsidR="00FE3285">
        <w:t xml:space="preserve"> CIS region </w:t>
      </w:r>
      <w:r w:rsidR="00BE341C">
        <w:t>take</w:t>
      </w:r>
      <w:r>
        <w:t>s</w:t>
      </w:r>
      <w:r w:rsidR="00BE341C">
        <w:t xml:space="preserve"> </w:t>
      </w:r>
      <w:r w:rsidR="00FE3285">
        <w:t>4-5 weeks</w:t>
      </w:r>
      <w:r w:rsidR="00D8456A">
        <w:t>.</w:t>
      </w:r>
    </w:p>
    <w:p w14:paraId="16E3CA1A" w14:textId="77777777" w:rsidR="00735065" w:rsidRPr="00B217C9" w:rsidRDefault="00735065" w:rsidP="00FE3285">
      <w:pPr>
        <w:pStyle w:val="BodyText"/>
      </w:pPr>
    </w:p>
    <w:p w14:paraId="1DA023C0" w14:textId="0DC7E9AB" w:rsidR="00033FAD" w:rsidRDefault="00033FAD" w:rsidP="00FE3285">
      <w:pPr>
        <w:pStyle w:val="BodyText"/>
        <w:rPr>
          <w:rStyle w:val="Hyperlink"/>
        </w:rPr>
      </w:pPr>
      <w:r>
        <w:t xml:space="preserve">For rates on post services, see </w:t>
      </w:r>
      <w:hyperlink r:id="rId462" w:history="1">
        <w:r w:rsidRPr="00790F52">
          <w:rPr>
            <w:rStyle w:val="Hyperlink"/>
          </w:rPr>
          <w:t>https://www.postnl.nl/en/sending/letter-or-card/postage-and-stamps/</w:t>
        </w:r>
      </w:hyperlink>
    </w:p>
    <w:p w14:paraId="21F6E058" w14:textId="18DCB92D" w:rsidR="009526F8" w:rsidRDefault="009526F8" w:rsidP="00FE3285">
      <w:pPr>
        <w:pStyle w:val="BodyText"/>
      </w:pPr>
      <w:r>
        <w:t xml:space="preserve">For </w:t>
      </w:r>
      <w:r w:rsidR="00FD6353">
        <w:t xml:space="preserve">shipment </w:t>
      </w:r>
      <w:r w:rsidRPr="009526F8">
        <w:t>conditions</w:t>
      </w:r>
      <w:r>
        <w:t xml:space="preserve">, see </w:t>
      </w:r>
      <w:hyperlink r:id="rId463" w:history="1">
        <w:r w:rsidR="00603CD9" w:rsidRPr="00F41BB2">
          <w:rPr>
            <w:rStyle w:val="Hyperlink"/>
          </w:rPr>
          <w:t>https://www.postnl.nl/en/customer-service/shipment-conditions/</w:t>
        </w:r>
      </w:hyperlink>
    </w:p>
    <w:p w14:paraId="0CB39B52" w14:textId="77777777" w:rsidR="00D52862" w:rsidRDefault="00D52862" w:rsidP="00974E82">
      <w:pPr>
        <w:pStyle w:val="BodyText"/>
        <w:rPr>
          <w:b/>
          <w:bCs/>
        </w:rPr>
      </w:pPr>
    </w:p>
    <w:p w14:paraId="175776B0" w14:textId="6BCC039D" w:rsidR="00974E82" w:rsidRDefault="00974E82" w:rsidP="00974E82">
      <w:pPr>
        <w:pStyle w:val="BodyText"/>
      </w:pPr>
      <w:r w:rsidRPr="00FA3171">
        <w:rPr>
          <w:b/>
          <w:bCs/>
        </w:rPr>
        <w:t>Note:</w:t>
      </w:r>
      <w:r>
        <w:t xml:space="preserve"> To send </w:t>
      </w:r>
      <w:r w:rsidRPr="008632B0">
        <w:t xml:space="preserve">a registered letter that is guaranteed to reach </w:t>
      </w:r>
      <w:r>
        <w:t>the addressee (across NL</w:t>
      </w:r>
      <w:r w:rsidRPr="008632B0">
        <w:t xml:space="preserve">), </w:t>
      </w:r>
      <w:r>
        <w:t xml:space="preserve">at the post office, ask to use the </w:t>
      </w:r>
      <w:proofErr w:type="spellStart"/>
      <w:r w:rsidRPr="00215D3C">
        <w:rPr>
          <w:b/>
          <w:bCs/>
          <w:i/>
          <w:iCs/>
        </w:rPr>
        <w:t>Aangetekende</w:t>
      </w:r>
      <w:proofErr w:type="spellEnd"/>
      <w:r w:rsidRPr="00215D3C">
        <w:rPr>
          <w:b/>
          <w:bCs/>
          <w:i/>
          <w:iCs/>
        </w:rPr>
        <w:t xml:space="preserve"> brief</w:t>
      </w:r>
      <w:r>
        <w:t xml:space="preserve"> option.</w:t>
      </w:r>
    </w:p>
    <w:p w14:paraId="18583EEF" w14:textId="77777777" w:rsidR="007919CF" w:rsidRDefault="007919CF" w:rsidP="00FE3285">
      <w:pPr>
        <w:pStyle w:val="BodyText"/>
      </w:pPr>
    </w:p>
    <w:p w14:paraId="50FF4BD4" w14:textId="51CBF3E3" w:rsidR="00D57EA7" w:rsidRDefault="00D57EA7" w:rsidP="00FE3285">
      <w:pPr>
        <w:pStyle w:val="BodyText"/>
      </w:pPr>
      <w:r>
        <w:t>To register</w:t>
      </w:r>
      <w:r w:rsidR="008E1FD3" w:rsidRPr="008E1FD3">
        <w:t xml:space="preserve"> </w:t>
      </w:r>
      <w:r w:rsidR="008E1FD3">
        <w:t>at PostNL</w:t>
      </w:r>
      <w:r>
        <w:t xml:space="preserve">, go to </w:t>
      </w:r>
      <w:hyperlink r:id="rId464" w:history="1">
        <w:r w:rsidRPr="0008527B">
          <w:rPr>
            <w:rStyle w:val="Hyperlink"/>
          </w:rPr>
          <w:t>https://www.postnl.nl/</w:t>
        </w:r>
      </w:hyperlink>
    </w:p>
    <w:p w14:paraId="736D944A" w14:textId="77777777" w:rsidR="00402C2D" w:rsidRDefault="008E1FD3" w:rsidP="008E1FD3">
      <w:pPr>
        <w:pStyle w:val="BodyText"/>
      </w:pPr>
      <w:r>
        <w:t>After</w:t>
      </w:r>
      <w:r w:rsidR="007919CF">
        <w:t xml:space="preserve"> the</w:t>
      </w:r>
      <w:r>
        <w:t xml:space="preserve"> registration, choose </w:t>
      </w:r>
      <w:r w:rsidR="00402C2D">
        <w:t xml:space="preserve">the </w:t>
      </w:r>
      <w:r>
        <w:t xml:space="preserve">delivery </w:t>
      </w:r>
      <w:r w:rsidR="00402C2D">
        <w:t>option</w:t>
      </w:r>
      <w:r>
        <w:t>:</w:t>
      </w:r>
    </w:p>
    <w:p w14:paraId="661C4324" w14:textId="77777777" w:rsidR="00402C2D" w:rsidRDefault="00402C2D" w:rsidP="008E1FD3">
      <w:pPr>
        <w:pStyle w:val="BodyText"/>
      </w:pPr>
      <w:r>
        <w:t>- T</w:t>
      </w:r>
      <w:r w:rsidR="008E1FD3">
        <w:t xml:space="preserve">o </w:t>
      </w:r>
      <w:r>
        <w:t>n</w:t>
      </w:r>
      <w:r w:rsidR="008E1FD3">
        <w:t>eighbo</w:t>
      </w:r>
      <w:r>
        <w:t>r</w:t>
      </w:r>
      <w:r w:rsidR="008E1FD3">
        <w:t>s (default)</w:t>
      </w:r>
    </w:p>
    <w:p w14:paraId="59932F3D" w14:textId="77777777" w:rsidR="00B110D3" w:rsidRDefault="00402C2D" w:rsidP="008E1FD3">
      <w:pPr>
        <w:pStyle w:val="BodyText"/>
      </w:pPr>
      <w:r>
        <w:t xml:space="preserve">- </w:t>
      </w:r>
      <w:r w:rsidR="00B110D3">
        <w:t>T</w:t>
      </w:r>
      <w:r w:rsidR="008E1FD3">
        <w:t xml:space="preserve">o </w:t>
      </w:r>
      <w:r w:rsidR="00B110D3">
        <w:t xml:space="preserve">the local </w:t>
      </w:r>
      <w:r w:rsidR="008E1FD3">
        <w:t>PostNL po</w:t>
      </w:r>
      <w:r w:rsidR="00B110D3">
        <w:t>st office</w:t>
      </w:r>
    </w:p>
    <w:p w14:paraId="1B63374D" w14:textId="6E3D6C32" w:rsidR="008E1FD3" w:rsidRDefault="00B110D3" w:rsidP="008E1FD3">
      <w:pPr>
        <w:pStyle w:val="BodyText"/>
      </w:pPr>
      <w:r>
        <w:t>- T</w:t>
      </w:r>
      <w:r w:rsidR="008E1FD3">
        <w:t xml:space="preserve">o </w:t>
      </w:r>
      <w:r>
        <w:t>a s</w:t>
      </w:r>
      <w:r w:rsidR="008E1FD3">
        <w:t>afe place (garden,</w:t>
      </w:r>
      <w:r>
        <w:t xml:space="preserve"> </w:t>
      </w:r>
      <w:r w:rsidR="008E1FD3">
        <w:t>garage,</w:t>
      </w:r>
      <w:r>
        <w:t xml:space="preserve"> </w:t>
      </w:r>
      <w:r w:rsidR="008E1FD3">
        <w:t>shed,</w:t>
      </w:r>
      <w:r>
        <w:t xml:space="preserve"> and so on</w:t>
      </w:r>
      <w:r w:rsidR="008E1FD3">
        <w:t>)</w:t>
      </w:r>
    </w:p>
    <w:p w14:paraId="4016593C" w14:textId="77777777" w:rsidR="00FE3285" w:rsidRDefault="00FE3285" w:rsidP="00FE3285">
      <w:pPr>
        <w:pStyle w:val="BodyText"/>
      </w:pPr>
    </w:p>
    <w:p w14:paraId="346A3867" w14:textId="0DB2E7A5" w:rsidR="00FE3285" w:rsidRDefault="00FE3285" w:rsidP="00FE3285">
      <w:pPr>
        <w:pStyle w:val="BodyText"/>
      </w:pPr>
      <w:r>
        <w:t xml:space="preserve">If you </w:t>
      </w:r>
      <w:r w:rsidR="00F124AC">
        <w:t xml:space="preserve">have </w:t>
      </w:r>
      <w:r>
        <w:t>miss</w:t>
      </w:r>
      <w:r w:rsidR="00F124AC">
        <w:t>ed</w:t>
      </w:r>
      <w:r>
        <w:t xml:space="preserve"> </w:t>
      </w:r>
      <w:r w:rsidR="00F124AC">
        <w:t xml:space="preserve">your </w:t>
      </w:r>
      <w:r>
        <w:t>parcel and the postman has not left</w:t>
      </w:r>
      <w:r w:rsidR="00206EC1">
        <w:t xml:space="preserve"> it</w:t>
      </w:r>
      <w:r>
        <w:t xml:space="preserve">, </w:t>
      </w:r>
      <w:r w:rsidR="00042245">
        <w:t>do the following</w:t>
      </w:r>
      <w:r>
        <w:t>:</w:t>
      </w:r>
    </w:p>
    <w:p w14:paraId="6A028695" w14:textId="48EFFB35" w:rsidR="00FE3285" w:rsidRDefault="00042245" w:rsidP="00FE3285">
      <w:pPr>
        <w:pStyle w:val="BodyText"/>
      </w:pPr>
      <w:r>
        <w:t>- A</w:t>
      </w:r>
      <w:r w:rsidR="00FE3285">
        <w:t>sk your neighbors</w:t>
      </w:r>
      <w:r>
        <w:t>. P</w:t>
      </w:r>
      <w:r w:rsidR="00FE3285">
        <w:t>ostm</w:t>
      </w:r>
      <w:r>
        <w:t>e</w:t>
      </w:r>
      <w:r w:rsidR="00FE3285">
        <w:t>n usually leave parcel</w:t>
      </w:r>
      <w:r>
        <w:t>s</w:t>
      </w:r>
      <w:r w:rsidR="00FE3285">
        <w:t xml:space="preserve"> with them</w:t>
      </w:r>
      <w:r w:rsidR="00990815">
        <w:t xml:space="preserve">, check even </w:t>
      </w:r>
      <w:r w:rsidR="00FE3285">
        <w:t>2-3 houses away</w:t>
      </w:r>
      <w:r w:rsidR="00804556">
        <w:t xml:space="preserve"> of yours</w:t>
      </w:r>
    </w:p>
    <w:p w14:paraId="4345A29E" w14:textId="3985088E" w:rsidR="00FE3285" w:rsidRDefault="00804556" w:rsidP="00FE3285">
      <w:pPr>
        <w:pStyle w:val="BodyText"/>
      </w:pPr>
      <w:r>
        <w:t xml:space="preserve">- </w:t>
      </w:r>
      <w:r w:rsidR="008E1FD3">
        <w:t>Go to</w:t>
      </w:r>
      <w:r w:rsidR="00FE3285">
        <w:t xml:space="preserve"> the</w:t>
      </w:r>
      <w:r w:rsidR="00206EC1">
        <w:t xml:space="preserve"> local </w:t>
      </w:r>
      <w:r w:rsidR="00FE3285">
        <w:t>post office</w:t>
      </w:r>
    </w:p>
    <w:p w14:paraId="543B15D5" w14:textId="3952E32C" w:rsidR="009A5A18" w:rsidRDefault="009A5A18" w:rsidP="00FE3285">
      <w:pPr>
        <w:pStyle w:val="BodyText"/>
        <w:rPr>
          <w:rStyle w:val="Hyperlink"/>
        </w:rPr>
      </w:pPr>
      <w:r>
        <w:t xml:space="preserve">For more info, see </w:t>
      </w:r>
      <w:hyperlink r:id="rId465" w:history="1">
        <w:r w:rsidRPr="0008527B">
          <w:rPr>
            <w:rStyle w:val="Hyperlink"/>
          </w:rPr>
          <w:t>https://www.postnl.nl/en/customer-service/absent-during-delivery/missed-delivery/</w:t>
        </w:r>
      </w:hyperlink>
    </w:p>
    <w:p w14:paraId="13933722" w14:textId="77777777" w:rsidR="001B1CF2" w:rsidRDefault="001B1CF2" w:rsidP="00FE3285">
      <w:pPr>
        <w:pStyle w:val="BodyText"/>
        <w:rPr>
          <w:rStyle w:val="Hyperlink"/>
        </w:rPr>
      </w:pPr>
    </w:p>
    <w:p w14:paraId="40925D8E" w14:textId="7A431DE3" w:rsidR="00B85614" w:rsidRDefault="00B85614" w:rsidP="00B85614">
      <w:pPr>
        <w:pStyle w:val="BodyText"/>
      </w:pPr>
      <w:r>
        <w:t>I</w:t>
      </w:r>
      <w:r w:rsidR="00E73330">
        <w:t xml:space="preserve">n </w:t>
      </w:r>
      <w:r>
        <w:t xml:space="preserve">PostNL </w:t>
      </w:r>
      <w:r w:rsidR="00AD04E0">
        <w:t xml:space="preserve">app, </w:t>
      </w:r>
      <w:r w:rsidRPr="00291C0C">
        <w:t xml:space="preserve">you </w:t>
      </w:r>
      <w:r w:rsidR="00E57D06">
        <w:t xml:space="preserve">can configure </w:t>
      </w:r>
      <w:r w:rsidR="00905C60">
        <w:t xml:space="preserve">receiving </w:t>
      </w:r>
      <w:r w:rsidRPr="00291C0C">
        <w:t xml:space="preserve">notifications with </w:t>
      </w:r>
      <w:r w:rsidR="00E73330">
        <w:t xml:space="preserve">the </w:t>
      </w:r>
      <w:r w:rsidRPr="00291C0C">
        <w:t xml:space="preserve">photos of </w:t>
      </w:r>
      <w:r w:rsidR="006861CB">
        <w:t xml:space="preserve">the </w:t>
      </w:r>
      <w:r w:rsidR="00E73330" w:rsidRPr="00291C0C">
        <w:t xml:space="preserve">correspondence </w:t>
      </w:r>
      <w:r w:rsidR="00E73330">
        <w:t>to be delivered to you</w:t>
      </w:r>
      <w:r w:rsidRPr="00291C0C">
        <w:t xml:space="preserve">, so you know what </w:t>
      </w:r>
      <w:r w:rsidR="00E73330">
        <w:t>you are going to receive.</w:t>
      </w:r>
    </w:p>
    <w:p w14:paraId="7206BF89" w14:textId="77777777" w:rsidR="00B85614" w:rsidRDefault="00B85614" w:rsidP="00FE3285">
      <w:pPr>
        <w:pStyle w:val="BodyText"/>
        <w:rPr>
          <w:rStyle w:val="Hyperlink"/>
        </w:rPr>
      </w:pPr>
    </w:p>
    <w:p w14:paraId="21BB3CB3" w14:textId="537FA3EA" w:rsidR="001B1CF2" w:rsidRPr="00585F5F" w:rsidRDefault="001B1CF2" w:rsidP="0017293F">
      <w:pPr>
        <w:pStyle w:val="BodyText"/>
        <w:rPr>
          <w:rStyle w:val="Hyperlink"/>
          <w:color w:val="464547"/>
          <w:u w:val="none"/>
          <w:lang w:val="pl-PL"/>
        </w:rPr>
      </w:pPr>
      <w:r w:rsidRPr="00585F5F">
        <w:rPr>
          <w:rStyle w:val="Hyperlink"/>
          <w:color w:val="464547"/>
          <w:u w:val="none"/>
          <w:lang w:val="pl-PL"/>
        </w:rPr>
        <w:t xml:space="preserve">Telegram </w:t>
      </w:r>
      <w:proofErr w:type="spellStart"/>
      <w:r w:rsidR="0017293F" w:rsidRPr="00585F5F">
        <w:rPr>
          <w:rStyle w:val="Hyperlink"/>
          <w:color w:val="464547"/>
          <w:u w:val="none"/>
          <w:lang w:val="pl-PL"/>
        </w:rPr>
        <w:t>chats</w:t>
      </w:r>
      <w:proofErr w:type="spellEnd"/>
      <w:r w:rsidR="0017293F" w:rsidRPr="00585F5F">
        <w:rPr>
          <w:rStyle w:val="Hyperlink"/>
          <w:color w:val="464547"/>
          <w:u w:val="none"/>
          <w:lang w:val="pl-PL"/>
        </w:rPr>
        <w:t>:</w:t>
      </w:r>
    </w:p>
    <w:p w14:paraId="4637F480" w14:textId="2AC7617E" w:rsidR="001B1CF2" w:rsidRPr="00585F5F" w:rsidRDefault="0017293F" w:rsidP="001B1CF2">
      <w:pPr>
        <w:pStyle w:val="BodyText"/>
        <w:rPr>
          <w:lang w:val="pl-PL"/>
        </w:rPr>
      </w:pPr>
      <w:r w:rsidRPr="00585F5F">
        <w:rPr>
          <w:lang w:val="pl-PL"/>
        </w:rPr>
        <w:t xml:space="preserve">- </w:t>
      </w:r>
      <w:hyperlink r:id="rId466" w:history="1">
        <w:r w:rsidRPr="00585F5F">
          <w:rPr>
            <w:rStyle w:val="Hyperlink"/>
            <w:lang w:val="pl-PL"/>
          </w:rPr>
          <w:t>https://t.me/Posylki_v_Evropu</w:t>
        </w:r>
      </w:hyperlink>
    </w:p>
    <w:p w14:paraId="6C70F12D" w14:textId="30F5C2E3" w:rsidR="00F2692C" w:rsidRPr="00585F5F" w:rsidRDefault="0017293F" w:rsidP="001B1CF2">
      <w:pPr>
        <w:pStyle w:val="BodyText"/>
        <w:rPr>
          <w:rStyle w:val="Hyperlink"/>
          <w:lang w:val="pl-PL"/>
        </w:rPr>
      </w:pPr>
      <w:r w:rsidRPr="00585F5F">
        <w:rPr>
          <w:lang w:val="pl-PL"/>
        </w:rPr>
        <w:t xml:space="preserve">- </w:t>
      </w:r>
      <w:hyperlink r:id="rId467" w:history="1">
        <w:r w:rsidRPr="00585F5F">
          <w:rPr>
            <w:rStyle w:val="Hyperlink"/>
            <w:lang w:val="pl-PL"/>
          </w:rPr>
          <w:t>https://t.me/benelux_post_pool</w:t>
        </w:r>
      </w:hyperlink>
    </w:p>
    <w:p w14:paraId="21EB9A70" w14:textId="77777777" w:rsidR="00556898" w:rsidRPr="00585F5F" w:rsidRDefault="00556898" w:rsidP="001B1CF2">
      <w:pPr>
        <w:pStyle w:val="BodyText"/>
        <w:rPr>
          <w:rStyle w:val="Hyperlink"/>
          <w:lang w:val="pl-PL"/>
        </w:rPr>
      </w:pPr>
    </w:p>
    <w:p w14:paraId="5A442173" w14:textId="2CD4D5F0" w:rsidR="00556898" w:rsidRPr="00556898" w:rsidRDefault="00556898" w:rsidP="00556898">
      <w:pPr>
        <w:pStyle w:val="BodyText"/>
        <w:rPr>
          <w:rStyle w:val="Hyperlink"/>
          <w:color w:val="464547"/>
          <w:u w:val="none"/>
        </w:rPr>
      </w:pPr>
      <w:r>
        <w:rPr>
          <w:rStyle w:val="Hyperlink"/>
          <w:color w:val="464547"/>
          <w:u w:val="none"/>
        </w:rPr>
        <w:t>T</w:t>
      </w:r>
      <w:r w:rsidRPr="00556898">
        <w:rPr>
          <w:rStyle w:val="Hyperlink"/>
          <w:color w:val="464547"/>
          <w:u w:val="none"/>
        </w:rPr>
        <w:t>o avoid email spam, register</w:t>
      </w:r>
      <w:r w:rsidR="003B4F94">
        <w:rPr>
          <w:rStyle w:val="Hyperlink"/>
          <w:color w:val="464547"/>
          <w:u w:val="none"/>
        </w:rPr>
        <w:t xml:space="preserve"> at</w:t>
      </w:r>
      <w:r w:rsidRPr="00556898">
        <w:rPr>
          <w:rStyle w:val="Hyperlink"/>
          <w:color w:val="464547"/>
          <w:u w:val="none"/>
        </w:rPr>
        <w:t xml:space="preserve"> </w:t>
      </w:r>
      <w:hyperlink r:id="rId468" w:history="1">
        <w:r w:rsidR="003B4F94" w:rsidRPr="00A25C27">
          <w:rPr>
            <w:rStyle w:val="Hyperlink"/>
          </w:rPr>
          <w:t>https://postfilter.nl/</w:t>
        </w:r>
      </w:hyperlink>
      <w:r w:rsidR="003B4F94">
        <w:rPr>
          <w:rStyle w:val="Hyperlink"/>
          <w:color w:val="464547"/>
          <w:u w:val="none"/>
        </w:rPr>
        <w:t xml:space="preserve"> </w:t>
      </w:r>
      <w:r w:rsidRPr="00556898">
        <w:rPr>
          <w:rStyle w:val="Hyperlink"/>
          <w:color w:val="464547"/>
          <w:u w:val="none"/>
        </w:rPr>
        <w:t xml:space="preserve">and </w:t>
      </w:r>
      <w:r w:rsidR="003B4F94">
        <w:rPr>
          <w:rStyle w:val="Hyperlink"/>
          <w:color w:val="464547"/>
          <w:u w:val="none"/>
        </w:rPr>
        <w:t xml:space="preserve">configure </w:t>
      </w:r>
      <w:r w:rsidRPr="00556898">
        <w:rPr>
          <w:rStyle w:val="Hyperlink"/>
          <w:color w:val="464547"/>
          <w:u w:val="none"/>
        </w:rPr>
        <w:t>filters</w:t>
      </w:r>
      <w:r w:rsidR="003B4F94">
        <w:rPr>
          <w:rStyle w:val="Hyperlink"/>
          <w:color w:val="464547"/>
          <w:u w:val="none"/>
        </w:rPr>
        <w:t xml:space="preserve">. Then </w:t>
      </w:r>
      <w:r w:rsidRPr="00556898">
        <w:rPr>
          <w:rStyle w:val="Hyperlink"/>
          <w:color w:val="464547"/>
          <w:u w:val="none"/>
        </w:rPr>
        <w:t xml:space="preserve">organizations and advertising agencies will not send you </w:t>
      </w:r>
      <w:r w:rsidR="00816E13">
        <w:rPr>
          <w:rStyle w:val="Hyperlink"/>
          <w:color w:val="464547"/>
          <w:u w:val="none"/>
        </w:rPr>
        <w:t>e</w:t>
      </w:r>
      <w:r w:rsidRPr="00556898">
        <w:rPr>
          <w:rStyle w:val="Hyperlink"/>
          <w:color w:val="464547"/>
          <w:u w:val="none"/>
        </w:rPr>
        <w:t>mail</w:t>
      </w:r>
      <w:r w:rsidR="00816E13">
        <w:rPr>
          <w:rStyle w:val="Hyperlink"/>
          <w:color w:val="464547"/>
          <w:u w:val="none"/>
        </w:rPr>
        <w:t>s.</w:t>
      </w:r>
    </w:p>
    <w:p w14:paraId="3AD97D3B" w14:textId="77777777" w:rsidR="00556898" w:rsidRPr="00556898" w:rsidRDefault="00556898" w:rsidP="00556898">
      <w:pPr>
        <w:pStyle w:val="BodyText"/>
        <w:rPr>
          <w:rStyle w:val="Hyperlink"/>
          <w:color w:val="464547"/>
          <w:u w:val="none"/>
        </w:rPr>
      </w:pPr>
    </w:p>
    <w:p w14:paraId="44A609DE" w14:textId="14A05A63" w:rsidR="00556898" w:rsidRPr="00556898" w:rsidRDefault="003A08B7" w:rsidP="00556898">
      <w:pPr>
        <w:pStyle w:val="BodyText"/>
        <w:rPr>
          <w:rStyle w:val="Hyperlink"/>
          <w:color w:val="464547"/>
          <w:u w:val="none"/>
        </w:rPr>
      </w:pPr>
      <w:r w:rsidRPr="003A08B7">
        <w:rPr>
          <w:rStyle w:val="Hyperlink"/>
          <w:color w:val="464547"/>
          <w:u w:val="none"/>
        </w:rPr>
        <w:t xml:space="preserve">A mailbox with a Nee-Nee </w:t>
      </w:r>
      <w:r>
        <w:rPr>
          <w:rStyle w:val="Hyperlink"/>
          <w:color w:val="464547"/>
          <w:u w:val="none"/>
        </w:rPr>
        <w:t xml:space="preserve">(No-No) </w:t>
      </w:r>
      <w:r w:rsidRPr="003A08B7">
        <w:rPr>
          <w:rStyle w:val="Hyperlink"/>
          <w:color w:val="464547"/>
          <w:u w:val="none"/>
        </w:rPr>
        <w:t>sticker receive</w:t>
      </w:r>
      <w:r>
        <w:rPr>
          <w:rStyle w:val="Hyperlink"/>
          <w:color w:val="464547"/>
          <w:u w:val="none"/>
        </w:rPr>
        <w:t>s</w:t>
      </w:r>
      <w:r w:rsidRPr="003A08B7">
        <w:rPr>
          <w:rStyle w:val="Hyperlink"/>
          <w:color w:val="464547"/>
          <w:u w:val="none"/>
        </w:rPr>
        <w:t xml:space="preserve"> no bulk mail</w:t>
      </w:r>
      <w:r>
        <w:rPr>
          <w:rStyle w:val="Hyperlink"/>
          <w:color w:val="464547"/>
          <w:u w:val="none"/>
        </w:rPr>
        <w:t>.</w:t>
      </w:r>
      <w:r w:rsidRPr="003A08B7">
        <w:rPr>
          <w:rStyle w:val="Hyperlink"/>
          <w:color w:val="464547"/>
          <w:u w:val="none"/>
        </w:rPr>
        <w:t xml:space="preserve"> </w:t>
      </w:r>
      <w:r w:rsidR="00782D9B">
        <w:rPr>
          <w:rStyle w:val="Hyperlink"/>
          <w:color w:val="464547"/>
          <w:u w:val="none"/>
        </w:rPr>
        <w:t>To</w:t>
      </w:r>
      <w:r w:rsidR="00556898" w:rsidRPr="00556898">
        <w:rPr>
          <w:rStyle w:val="Hyperlink"/>
          <w:color w:val="464547"/>
          <w:u w:val="none"/>
        </w:rPr>
        <w:t xml:space="preserve"> get a N</w:t>
      </w:r>
      <w:r w:rsidR="00240D9F">
        <w:rPr>
          <w:rStyle w:val="Hyperlink"/>
          <w:color w:val="464547"/>
          <w:u w:val="none"/>
        </w:rPr>
        <w:t>o</w:t>
      </w:r>
      <w:r w:rsidR="00556898" w:rsidRPr="00556898">
        <w:rPr>
          <w:rStyle w:val="Hyperlink"/>
          <w:color w:val="464547"/>
          <w:u w:val="none"/>
        </w:rPr>
        <w:t>-N</w:t>
      </w:r>
      <w:r w:rsidR="00240D9F">
        <w:rPr>
          <w:rStyle w:val="Hyperlink"/>
          <w:color w:val="464547"/>
          <w:u w:val="none"/>
        </w:rPr>
        <w:t>o</w:t>
      </w:r>
      <w:r w:rsidR="00556898" w:rsidRPr="00556898">
        <w:rPr>
          <w:rStyle w:val="Hyperlink"/>
          <w:color w:val="464547"/>
          <w:u w:val="none"/>
        </w:rPr>
        <w:t xml:space="preserve"> sticker</w:t>
      </w:r>
      <w:r w:rsidR="00782D9B">
        <w:rPr>
          <w:rStyle w:val="Hyperlink"/>
          <w:color w:val="464547"/>
          <w:u w:val="none"/>
        </w:rPr>
        <w:t>:</w:t>
      </w:r>
    </w:p>
    <w:p w14:paraId="30D5546E" w14:textId="45523869" w:rsidR="00556898" w:rsidRPr="00556898" w:rsidRDefault="00782D9B" w:rsidP="00556898">
      <w:pPr>
        <w:pStyle w:val="BodyText"/>
        <w:rPr>
          <w:rStyle w:val="Hyperlink"/>
          <w:color w:val="464547"/>
          <w:u w:val="none"/>
        </w:rPr>
      </w:pPr>
      <w:r>
        <w:rPr>
          <w:rStyle w:val="Hyperlink"/>
          <w:color w:val="464547"/>
          <w:u w:val="none"/>
        </w:rPr>
        <w:t>- S</w:t>
      </w:r>
      <w:r w:rsidR="00556898" w:rsidRPr="00556898">
        <w:rPr>
          <w:rStyle w:val="Hyperlink"/>
          <w:color w:val="464547"/>
          <w:u w:val="none"/>
        </w:rPr>
        <w:t>end a letter to the city hall</w:t>
      </w:r>
      <w:r w:rsidR="00240D9F">
        <w:rPr>
          <w:rStyle w:val="Hyperlink"/>
          <w:color w:val="464547"/>
          <w:u w:val="none"/>
        </w:rPr>
        <w:t xml:space="preserve"> and get a sticker by </w:t>
      </w:r>
      <w:r w:rsidR="00556898" w:rsidRPr="00556898">
        <w:rPr>
          <w:rStyle w:val="Hyperlink"/>
          <w:color w:val="464547"/>
          <w:u w:val="none"/>
        </w:rPr>
        <w:t>mail for free</w:t>
      </w:r>
    </w:p>
    <w:p w14:paraId="2B58DF04" w14:textId="3BCD12AD" w:rsidR="00544B74" w:rsidRPr="00556898" w:rsidRDefault="00EC7B1E" w:rsidP="0023336A">
      <w:pPr>
        <w:pStyle w:val="BodyText"/>
        <w:rPr>
          <w:rStyle w:val="Hyperlink"/>
          <w:color w:val="464547"/>
          <w:u w:val="none"/>
        </w:rPr>
      </w:pPr>
      <w:r>
        <w:rPr>
          <w:rStyle w:val="Hyperlink"/>
          <w:color w:val="464547"/>
          <w:u w:val="none"/>
        </w:rPr>
        <w:t xml:space="preserve">- Buy the sticker </w:t>
      </w:r>
      <w:r w:rsidR="00556898" w:rsidRPr="00556898">
        <w:rPr>
          <w:rStyle w:val="Hyperlink"/>
          <w:color w:val="464547"/>
          <w:u w:val="none"/>
        </w:rPr>
        <w:t>for 2</w:t>
      </w:r>
      <w:r w:rsidR="00181F99" w:rsidRPr="00740EFB">
        <w:rPr>
          <w:rFonts w:cs="Calibri"/>
        </w:rPr>
        <w:t>€</w:t>
      </w:r>
      <w:r w:rsidR="00181F99" w:rsidRPr="003163A6">
        <w:rPr>
          <w:rFonts w:cs="Calibri"/>
        </w:rPr>
        <w:t xml:space="preserve"> </w:t>
      </w:r>
      <w:r>
        <w:rPr>
          <w:rStyle w:val="Hyperlink"/>
          <w:color w:val="464547"/>
          <w:u w:val="none"/>
        </w:rPr>
        <w:t>at</w:t>
      </w:r>
      <w:r w:rsidR="00556898" w:rsidRPr="00556898">
        <w:rPr>
          <w:rStyle w:val="Hyperlink"/>
          <w:color w:val="464547"/>
          <w:u w:val="none"/>
        </w:rPr>
        <w:t xml:space="preserve"> </w:t>
      </w:r>
      <w:hyperlink r:id="rId469" w:history="1">
        <w:r w:rsidRPr="00A25C27">
          <w:rPr>
            <w:rStyle w:val="Hyperlink"/>
          </w:rPr>
          <w:t>https://www.nietaandedeur.nl/</w:t>
        </w:r>
      </w:hyperlink>
    </w:p>
    <w:p w14:paraId="71AB4165" w14:textId="082F07E0" w:rsidR="00FD7AC7" w:rsidRDefault="00FD7AC7" w:rsidP="00F77D3C">
      <w:pPr>
        <w:pStyle w:val="Heading2"/>
        <w:keepNext w:val="0"/>
        <w:pageBreakBefore/>
        <w:widowControl w:val="0"/>
      </w:pPr>
      <w:bookmarkStart w:id="82" w:name="_Toc175581881"/>
      <w:r w:rsidRPr="0068744E">
        <w:lastRenderedPageBreak/>
        <w:t>Gar</w:t>
      </w:r>
      <w:r w:rsidR="005F1DA9">
        <w:t>b</w:t>
      </w:r>
      <w:r w:rsidRPr="0068744E">
        <w:t>age</w:t>
      </w:r>
      <w:bookmarkEnd w:id="82"/>
    </w:p>
    <w:p w14:paraId="4F094769" w14:textId="7150C5B1" w:rsidR="009923E3" w:rsidRPr="001453C0" w:rsidRDefault="009923E3" w:rsidP="009923E3">
      <w:pPr>
        <w:pStyle w:val="BodyText"/>
      </w:pPr>
      <w:r>
        <w:t>You</w:t>
      </w:r>
      <w:r w:rsidRPr="00A772BC">
        <w:t xml:space="preserve"> </w:t>
      </w:r>
      <w:r>
        <w:t>receive</w:t>
      </w:r>
      <w:r w:rsidRPr="00A772BC">
        <w:t xml:space="preserve"> </w:t>
      </w:r>
      <w:r>
        <w:t>your g</w:t>
      </w:r>
      <w:r w:rsidRPr="00360740">
        <w:t>arbage tax</w:t>
      </w:r>
      <w:r>
        <w:t xml:space="preserve"> bill by</w:t>
      </w:r>
      <w:r w:rsidRPr="00A772BC">
        <w:t xml:space="preserve"> </w:t>
      </w:r>
      <w:r>
        <w:t>post</w:t>
      </w:r>
      <w:r w:rsidRPr="00A772BC">
        <w:t xml:space="preserve">. </w:t>
      </w:r>
      <w:r>
        <w:t>It</w:t>
      </w:r>
      <w:r w:rsidRPr="00FA5107">
        <w:t xml:space="preserve"> </w:t>
      </w:r>
      <w:r>
        <w:t>is</w:t>
      </w:r>
      <w:r w:rsidRPr="00FA5107">
        <w:t xml:space="preserve"> </w:t>
      </w:r>
      <w:r>
        <w:t>addressed</w:t>
      </w:r>
      <w:r w:rsidRPr="00FA5107">
        <w:t xml:space="preserve"> </w:t>
      </w:r>
      <w:r>
        <w:t>to</w:t>
      </w:r>
      <w:r w:rsidRPr="00FA5107">
        <w:t xml:space="preserve"> </w:t>
      </w:r>
      <w:r>
        <w:t>the</w:t>
      </w:r>
      <w:r w:rsidRPr="00FA5107">
        <w:t xml:space="preserve"> </w:t>
      </w:r>
      <w:r>
        <w:t>eldest</w:t>
      </w:r>
      <w:r w:rsidRPr="00FA5107">
        <w:t xml:space="preserve"> </w:t>
      </w:r>
      <w:r>
        <w:t>family</w:t>
      </w:r>
      <w:r w:rsidRPr="00FA5107">
        <w:t xml:space="preserve"> </w:t>
      </w:r>
      <w:r>
        <w:t>member</w:t>
      </w:r>
      <w:r w:rsidRPr="00FA5107">
        <w:t xml:space="preserve"> </w:t>
      </w:r>
      <w:r>
        <w:t>registered</w:t>
      </w:r>
      <w:r w:rsidRPr="00FA5107">
        <w:t xml:space="preserve"> </w:t>
      </w:r>
      <w:r>
        <w:t>in the apartment.</w:t>
      </w:r>
    </w:p>
    <w:p w14:paraId="4E0A968D" w14:textId="77777777" w:rsidR="0051714B" w:rsidRDefault="0051714B" w:rsidP="0051714B">
      <w:pPr>
        <w:pStyle w:val="BodyText"/>
      </w:pPr>
    </w:p>
    <w:p w14:paraId="5157123A" w14:textId="4C10D918" w:rsidR="00EF5EA6" w:rsidRDefault="00F50D72" w:rsidP="00EF5EA6">
      <w:pPr>
        <w:pStyle w:val="BodyText"/>
      </w:pPr>
      <w:r>
        <w:t>M</w:t>
      </w:r>
      <w:r w:rsidR="00EF5EA6" w:rsidRPr="00EE0216">
        <w:t>unicipalit</w:t>
      </w:r>
      <w:r>
        <w:t xml:space="preserve">ies may </w:t>
      </w:r>
      <w:r w:rsidR="00EF5EA6" w:rsidRPr="00EE0216">
        <w:t xml:space="preserve">have different waste disposal procedures. </w:t>
      </w:r>
      <w:r w:rsidR="00EF5EA6">
        <w:t xml:space="preserve">In some </w:t>
      </w:r>
      <w:r w:rsidR="00EF5EA6" w:rsidRPr="00F77D3C">
        <w:t>municipalities, garbage containers may be locked. To unlock</w:t>
      </w:r>
      <w:r w:rsidR="00EF5EA6">
        <w:t xml:space="preserve"> them</w:t>
      </w:r>
      <w:r w:rsidR="00EF5EA6" w:rsidRPr="00F77D3C">
        <w:t xml:space="preserve">, you </w:t>
      </w:r>
      <w:r w:rsidR="00EF5EA6">
        <w:t xml:space="preserve">need </w:t>
      </w:r>
      <w:r w:rsidR="00EF5EA6" w:rsidRPr="00F77D3C">
        <w:t>an electronic key or application.</w:t>
      </w:r>
      <w:r w:rsidR="00EF5EA6">
        <w:t xml:space="preserve"> Visit t</w:t>
      </w:r>
      <w:r w:rsidR="00EF5EA6" w:rsidRPr="00F77D3C">
        <w:t xml:space="preserve">he municipality's website </w:t>
      </w:r>
      <w:r w:rsidR="00EF5EA6">
        <w:t xml:space="preserve">to check </w:t>
      </w:r>
      <w:r w:rsidR="00EF5EA6" w:rsidRPr="00F77D3C">
        <w:t>the disposal rules and how to get th</w:t>
      </w:r>
      <w:r w:rsidR="00EF5EA6">
        <w:t xml:space="preserve">e </w:t>
      </w:r>
      <w:proofErr w:type="gramStart"/>
      <w:r w:rsidR="00EF5EA6" w:rsidRPr="00F77D3C">
        <w:t>key, or</w:t>
      </w:r>
      <w:proofErr w:type="gramEnd"/>
      <w:r w:rsidR="00EF5EA6" w:rsidRPr="00F77D3C">
        <w:t xml:space="preserve"> </w:t>
      </w:r>
      <w:r w:rsidR="00EF5EA6">
        <w:t xml:space="preserve">ask </w:t>
      </w:r>
      <w:r w:rsidR="00EF5EA6" w:rsidRPr="00F77D3C">
        <w:t>the previous owner.</w:t>
      </w:r>
    </w:p>
    <w:p w14:paraId="146313DD" w14:textId="77777777" w:rsidR="00EF5EA6" w:rsidRDefault="00EF5EA6" w:rsidP="00EF5EA6">
      <w:pPr>
        <w:pStyle w:val="BodyText"/>
      </w:pPr>
    </w:p>
    <w:p w14:paraId="37FDC221" w14:textId="3A6EE994" w:rsidR="00EF5EA6" w:rsidRDefault="00F50D72" w:rsidP="00EF5EA6">
      <w:pPr>
        <w:pStyle w:val="BodyText"/>
        <w:rPr>
          <w:rFonts w:ascii="Arial" w:hAnsi="Arial" w:cs="Arial"/>
          <w:color w:val="4D5156"/>
          <w:sz w:val="21"/>
          <w:szCs w:val="21"/>
          <w:shd w:val="clear" w:color="auto" w:fill="FFFFFF"/>
        </w:rPr>
      </w:pPr>
      <w:r>
        <w:t>O</w:t>
      </w:r>
      <w:r w:rsidR="00EF5EA6">
        <w:t>nly certain containers</w:t>
      </w:r>
      <w:r>
        <w:t xml:space="preserve"> may be </w:t>
      </w:r>
      <w:r w:rsidR="00EF5EA6">
        <w:t xml:space="preserve">locked, e.g. for food waste. Contact the service that exports them (see the phone on the container) and they </w:t>
      </w:r>
      <w:r w:rsidR="00B03B04">
        <w:t xml:space="preserve">will </w:t>
      </w:r>
      <w:r w:rsidR="00EF5EA6">
        <w:t xml:space="preserve">send you the card free of charge. If you lose it, you can get a new one for 15 </w:t>
      </w:r>
      <w:r w:rsidR="00EF5EA6">
        <w:rPr>
          <w:rFonts w:ascii="Arial" w:hAnsi="Arial" w:cs="Arial"/>
          <w:color w:val="4D5156"/>
          <w:sz w:val="21"/>
          <w:szCs w:val="21"/>
          <w:shd w:val="clear" w:color="auto" w:fill="FFFFFF"/>
        </w:rPr>
        <w:t>€.</w:t>
      </w:r>
    </w:p>
    <w:p w14:paraId="66E957E8" w14:textId="77777777" w:rsidR="005C7EA9" w:rsidRDefault="005C7EA9" w:rsidP="00EF5EA6">
      <w:pPr>
        <w:pStyle w:val="BodyText"/>
      </w:pPr>
    </w:p>
    <w:p w14:paraId="0FB9DC4D" w14:textId="1AE76DD3" w:rsidR="00B976C2" w:rsidRPr="00950F3D" w:rsidRDefault="00F15290" w:rsidP="00B976C2">
      <w:pPr>
        <w:pStyle w:val="BodyText"/>
      </w:pPr>
      <w:r>
        <w:t>I</w:t>
      </w:r>
      <w:r w:rsidR="00B976C2">
        <w:t>nfo on g</w:t>
      </w:r>
      <w:r w:rsidR="00B976C2" w:rsidRPr="00950F3D">
        <w:t>arbage collection</w:t>
      </w:r>
      <w:r w:rsidR="00B976C2">
        <w:t xml:space="preserve"> and s</w:t>
      </w:r>
      <w:r w:rsidR="00B976C2" w:rsidRPr="00950F3D">
        <w:t>eparation:</w:t>
      </w:r>
    </w:p>
    <w:p w14:paraId="240C7350" w14:textId="6B5C3E7B" w:rsidR="00F15290" w:rsidRDefault="00F15290" w:rsidP="00B976C2">
      <w:pPr>
        <w:pStyle w:val="BodyText"/>
      </w:pPr>
      <w:r>
        <w:t xml:space="preserve">- </w:t>
      </w:r>
      <w:r w:rsidRPr="00C54DD1">
        <w:t xml:space="preserve">When and where </w:t>
      </w:r>
      <w:r>
        <w:t xml:space="preserve">to </w:t>
      </w:r>
      <w:r w:rsidRPr="00C54DD1">
        <w:t>throw garbage</w:t>
      </w:r>
      <w:r>
        <w:t xml:space="preserve">: </w:t>
      </w:r>
      <w:hyperlink r:id="rId470" w:history="1">
        <w:r w:rsidRPr="00DA4706">
          <w:rPr>
            <w:rStyle w:val="Hyperlink"/>
          </w:rPr>
          <w:t>https://mijnafvalwijzer.nl/en/</w:t>
        </w:r>
      </w:hyperlink>
    </w:p>
    <w:p w14:paraId="68451DD5" w14:textId="1C4F2A0A" w:rsidR="00B976C2" w:rsidRPr="00950F3D" w:rsidRDefault="00B976C2" w:rsidP="00B976C2">
      <w:pPr>
        <w:pStyle w:val="BodyText"/>
      </w:pPr>
      <w:r w:rsidRPr="00950F3D">
        <w:t xml:space="preserve">- </w:t>
      </w:r>
      <w:r>
        <w:t xml:space="preserve">Waste separation: </w:t>
      </w:r>
      <w:hyperlink r:id="rId471" w:history="1">
        <w:r w:rsidRPr="00207E3E">
          <w:rPr>
            <w:rStyle w:val="Hyperlink"/>
            <w:rFonts w:cs="Segoe UI"/>
          </w:rPr>
          <w:t>https://www.afvalscheidingswijzer.nl/</w:t>
        </w:r>
      </w:hyperlink>
    </w:p>
    <w:p w14:paraId="3E96667F" w14:textId="77777777" w:rsidR="00B976C2" w:rsidRDefault="00B976C2" w:rsidP="00B976C2">
      <w:pPr>
        <w:pStyle w:val="BodyText"/>
        <w:rPr>
          <w:rStyle w:val="Hyperlink"/>
        </w:rPr>
      </w:pPr>
      <w:r w:rsidRPr="00950F3D">
        <w:t xml:space="preserve">- </w:t>
      </w:r>
      <w:r w:rsidRPr="00106E38">
        <w:t>Garbage collection and recycling</w:t>
      </w:r>
      <w:r>
        <w:t xml:space="preserve">: </w:t>
      </w:r>
      <w:hyperlink r:id="rId472" w:history="1">
        <w:r w:rsidRPr="009D4DCD">
          <w:rPr>
            <w:rStyle w:val="Hyperlink"/>
          </w:rPr>
          <w:t>https://www.expatica.com/nl/living/household/recycling-in-the-netherlands-133948/</w:t>
        </w:r>
      </w:hyperlink>
    </w:p>
    <w:p w14:paraId="767D536A" w14:textId="63BA2342" w:rsidR="00B976C2" w:rsidRDefault="00B976C2" w:rsidP="00B976C2">
      <w:pPr>
        <w:pStyle w:val="BodyText"/>
      </w:pPr>
      <w:r>
        <w:t xml:space="preserve">- </w:t>
      </w:r>
      <w:r w:rsidRPr="00106E38">
        <w:t>Plastic:</w:t>
      </w:r>
      <w:r>
        <w:rPr>
          <w:rStyle w:val="Hyperlink"/>
        </w:rPr>
        <w:t xml:space="preserve"> </w:t>
      </w:r>
      <w:hyperlink r:id="rId473" w:history="1">
        <w:r w:rsidRPr="00207E3E">
          <w:rPr>
            <w:rStyle w:val="Hyperlink"/>
          </w:rPr>
          <w:t>https://www.afvalscheidingswijzer.nl/producten/plastic-zakje-afvalzak-of-folie/</w:t>
        </w:r>
      </w:hyperlink>
    </w:p>
    <w:p w14:paraId="44EADBBA" w14:textId="77777777" w:rsidR="00C54DD1" w:rsidRDefault="00C54DD1" w:rsidP="00B976C2">
      <w:pPr>
        <w:pStyle w:val="BodyText"/>
      </w:pPr>
    </w:p>
    <w:p w14:paraId="7DCC1E87" w14:textId="788BE58C" w:rsidR="00323954" w:rsidRDefault="00420AB0" w:rsidP="00B976C2">
      <w:pPr>
        <w:pStyle w:val="BodyText"/>
      </w:pPr>
      <w:r>
        <w:t>D</w:t>
      </w:r>
      <w:r w:rsidR="00323954" w:rsidRPr="00323954">
        <w:t xml:space="preserve">isposing of garbage, you may </w:t>
      </w:r>
      <w:r>
        <w:t xml:space="preserve">get </w:t>
      </w:r>
      <w:r w:rsidR="00323954" w:rsidRPr="00323954">
        <w:t>yellow and red cards. These are warnings from your municipality a</w:t>
      </w:r>
      <w:r w:rsidR="00446709">
        <w:t xml:space="preserve">bout </w:t>
      </w:r>
      <w:r w:rsidR="00323954" w:rsidRPr="00323954">
        <w:t>disposal violations.</w:t>
      </w:r>
      <w:r w:rsidR="00006237">
        <w:t xml:space="preserve"> </w:t>
      </w:r>
      <w:r w:rsidR="00B31B78">
        <w:t>F</w:t>
      </w:r>
      <w:r w:rsidR="00323954" w:rsidRPr="00323954">
        <w:t xml:space="preserve">or </w:t>
      </w:r>
      <w:r w:rsidR="00601568">
        <w:t xml:space="preserve">details on red and yellow cards in Almere, </w:t>
      </w:r>
      <w:r w:rsidR="00006237">
        <w:t xml:space="preserve">for example, </w:t>
      </w:r>
      <w:r w:rsidR="00601568">
        <w:t>see</w:t>
      </w:r>
      <w:r w:rsidR="00323954" w:rsidRPr="00323954">
        <w:t xml:space="preserve"> </w:t>
      </w:r>
      <w:hyperlink r:id="rId474" w:history="1">
        <w:r w:rsidR="00B31B78" w:rsidRPr="00251AC1">
          <w:rPr>
            <w:rStyle w:val="Hyperlink"/>
          </w:rPr>
          <w:t>https://www.almere.nl/wonen/afval/gele-en-rode-kaart</w:t>
        </w:r>
      </w:hyperlink>
    </w:p>
    <w:p w14:paraId="30041EFC" w14:textId="77777777" w:rsidR="00B31B78" w:rsidRDefault="00B31B78" w:rsidP="00B976C2">
      <w:pPr>
        <w:pStyle w:val="BodyText"/>
      </w:pPr>
    </w:p>
    <w:p w14:paraId="40F60464" w14:textId="77777777" w:rsidR="00B976C2" w:rsidRDefault="00B976C2" w:rsidP="00B976C2">
      <w:pPr>
        <w:pStyle w:val="BodyText"/>
      </w:pPr>
      <w:r>
        <w:t>To utilize s</w:t>
      </w:r>
      <w:r w:rsidRPr="00950F3D">
        <w:t>crap</w:t>
      </w:r>
      <w:r>
        <w:t>, go to</w:t>
      </w:r>
      <w:r w:rsidRPr="00950F3D">
        <w:t xml:space="preserve"> </w:t>
      </w:r>
      <w:hyperlink r:id="rId475" w:history="1">
        <w:r w:rsidRPr="009D4DCD">
          <w:rPr>
            <w:rStyle w:val="Hyperlink"/>
          </w:rPr>
          <w:t>https://oudijzerboer.nl/</w:t>
        </w:r>
      </w:hyperlink>
    </w:p>
    <w:p w14:paraId="391345F9" w14:textId="77777777" w:rsidR="00B976C2" w:rsidRDefault="00B976C2" w:rsidP="00B976C2">
      <w:pPr>
        <w:pStyle w:val="BodyText"/>
      </w:pPr>
      <w:r>
        <w:t xml:space="preserve">To sell/give the things you do not need, go to </w:t>
      </w:r>
      <w:r w:rsidRPr="00AA4A9C">
        <w:rPr>
          <w:b/>
          <w:bCs/>
        </w:rPr>
        <w:t>Shopping</w:t>
      </w:r>
      <w:r>
        <w:t xml:space="preserve"> &gt; </w:t>
      </w:r>
      <w:r w:rsidRPr="00240865">
        <w:rPr>
          <w:b/>
          <w:bCs/>
        </w:rPr>
        <w:t>Buying/Selling Used Items</w:t>
      </w:r>
      <w:r>
        <w:t>.</w:t>
      </w:r>
    </w:p>
    <w:p w14:paraId="7AB2995E" w14:textId="77777777" w:rsidR="00EF5EA6" w:rsidRDefault="00EF5EA6" w:rsidP="0051714B">
      <w:pPr>
        <w:pStyle w:val="BodyText"/>
      </w:pPr>
    </w:p>
    <w:p w14:paraId="4ED93AD8" w14:textId="389ECE21" w:rsidR="00410677" w:rsidRDefault="00410677" w:rsidP="0051714B">
      <w:pPr>
        <w:pStyle w:val="BodyText"/>
        <w:rPr>
          <w:b/>
          <w:bCs/>
        </w:rPr>
      </w:pPr>
      <w:r>
        <w:rPr>
          <w:b/>
          <w:bCs/>
        </w:rPr>
        <w:t>For Amsterdam only:</w:t>
      </w:r>
    </w:p>
    <w:p w14:paraId="2DB756C8" w14:textId="13717E66" w:rsidR="00410677" w:rsidRDefault="00410677" w:rsidP="0051714B">
      <w:pPr>
        <w:pStyle w:val="BodyText"/>
      </w:pPr>
      <w:r>
        <w:t xml:space="preserve">- </w:t>
      </w:r>
      <w:r w:rsidR="00B717E8">
        <w:t>Info on g</w:t>
      </w:r>
      <w:r w:rsidR="0051714B" w:rsidRPr="00360740">
        <w:t>arbage tax</w:t>
      </w:r>
      <w:r>
        <w:t xml:space="preserve">: </w:t>
      </w:r>
      <w:hyperlink r:id="rId476" w:history="1">
        <w:r w:rsidR="0051714B" w:rsidRPr="009D4DCD">
          <w:rPr>
            <w:rStyle w:val="Hyperlink"/>
            <w:rFonts w:cs="Segoe UI"/>
          </w:rPr>
          <w:t>https</w:t>
        </w:r>
        <w:r w:rsidR="0051714B" w:rsidRPr="00B02D9F">
          <w:rPr>
            <w:rStyle w:val="Hyperlink"/>
            <w:rFonts w:cs="Segoe UI"/>
          </w:rPr>
          <w:t>://</w:t>
        </w:r>
        <w:r w:rsidR="0051714B" w:rsidRPr="009D4DCD">
          <w:rPr>
            <w:rStyle w:val="Hyperlink"/>
            <w:rFonts w:cs="Segoe UI"/>
          </w:rPr>
          <w:t>www</w:t>
        </w:r>
        <w:r w:rsidR="0051714B" w:rsidRPr="00B02D9F">
          <w:rPr>
            <w:rStyle w:val="Hyperlink"/>
            <w:rFonts w:cs="Segoe UI"/>
          </w:rPr>
          <w:t>.</w:t>
        </w:r>
        <w:r w:rsidR="0051714B" w:rsidRPr="009D4DCD">
          <w:rPr>
            <w:rStyle w:val="Hyperlink"/>
            <w:rFonts w:cs="Segoe UI"/>
          </w:rPr>
          <w:t>amsterdam</w:t>
        </w:r>
        <w:r w:rsidR="0051714B" w:rsidRPr="00B02D9F">
          <w:rPr>
            <w:rStyle w:val="Hyperlink"/>
            <w:rFonts w:cs="Segoe UI"/>
          </w:rPr>
          <w:t>.</w:t>
        </w:r>
        <w:r w:rsidR="0051714B" w:rsidRPr="009D4DCD">
          <w:rPr>
            <w:rStyle w:val="Hyperlink"/>
            <w:rFonts w:cs="Segoe UI"/>
          </w:rPr>
          <w:t>nl</w:t>
        </w:r>
        <w:r w:rsidR="0051714B" w:rsidRPr="00B02D9F">
          <w:rPr>
            <w:rStyle w:val="Hyperlink"/>
            <w:rFonts w:cs="Segoe UI"/>
          </w:rPr>
          <w:t>/</w:t>
        </w:r>
        <w:r w:rsidR="0051714B" w:rsidRPr="009D4DCD">
          <w:rPr>
            <w:rStyle w:val="Hyperlink"/>
            <w:rFonts w:cs="Segoe UI"/>
          </w:rPr>
          <w:t>en</w:t>
        </w:r>
        <w:r w:rsidR="0051714B" w:rsidRPr="00B02D9F">
          <w:rPr>
            <w:rStyle w:val="Hyperlink"/>
            <w:rFonts w:cs="Segoe UI"/>
          </w:rPr>
          <w:t>/</w:t>
        </w:r>
        <w:r w:rsidR="0051714B" w:rsidRPr="009D4DCD">
          <w:rPr>
            <w:rStyle w:val="Hyperlink"/>
            <w:rFonts w:cs="Segoe UI"/>
          </w:rPr>
          <w:t>municipal</w:t>
        </w:r>
        <w:r w:rsidR="0051714B" w:rsidRPr="00B02D9F">
          <w:rPr>
            <w:rStyle w:val="Hyperlink"/>
            <w:rFonts w:cs="Segoe UI"/>
          </w:rPr>
          <w:t>-</w:t>
        </w:r>
        <w:r w:rsidR="0051714B" w:rsidRPr="009D4DCD">
          <w:rPr>
            <w:rStyle w:val="Hyperlink"/>
            <w:rFonts w:cs="Segoe UI"/>
          </w:rPr>
          <w:t>taxes</w:t>
        </w:r>
        <w:r w:rsidR="0051714B" w:rsidRPr="00B02D9F">
          <w:rPr>
            <w:rStyle w:val="Hyperlink"/>
            <w:rFonts w:cs="Segoe UI"/>
          </w:rPr>
          <w:t>/</w:t>
        </w:r>
        <w:r w:rsidR="0051714B" w:rsidRPr="009D4DCD">
          <w:rPr>
            <w:rStyle w:val="Hyperlink"/>
            <w:rFonts w:cs="Segoe UI"/>
          </w:rPr>
          <w:t>waste</w:t>
        </w:r>
        <w:r w:rsidR="0051714B" w:rsidRPr="00B02D9F">
          <w:rPr>
            <w:rStyle w:val="Hyperlink"/>
            <w:rFonts w:cs="Segoe UI"/>
          </w:rPr>
          <w:t>-</w:t>
        </w:r>
        <w:r w:rsidR="0051714B" w:rsidRPr="009D4DCD">
          <w:rPr>
            <w:rStyle w:val="Hyperlink"/>
            <w:rFonts w:cs="Segoe UI"/>
          </w:rPr>
          <w:t>collection</w:t>
        </w:r>
        <w:r w:rsidR="0051714B" w:rsidRPr="00B02D9F">
          <w:rPr>
            <w:rStyle w:val="Hyperlink"/>
            <w:rFonts w:cs="Segoe UI"/>
          </w:rPr>
          <w:t>-</w:t>
        </w:r>
        <w:r w:rsidR="0051714B" w:rsidRPr="009D4DCD">
          <w:rPr>
            <w:rStyle w:val="Hyperlink"/>
            <w:rFonts w:cs="Segoe UI"/>
          </w:rPr>
          <w:t>charge</w:t>
        </w:r>
        <w:r w:rsidR="0051714B" w:rsidRPr="00B02D9F">
          <w:rPr>
            <w:rStyle w:val="Hyperlink"/>
            <w:rFonts w:cs="Segoe UI"/>
          </w:rPr>
          <w:t>/</w:t>
        </w:r>
      </w:hyperlink>
    </w:p>
    <w:p w14:paraId="62339992" w14:textId="009B1437" w:rsidR="0051714B" w:rsidRPr="00360740" w:rsidRDefault="00B717E8" w:rsidP="0051714B">
      <w:pPr>
        <w:pStyle w:val="BodyText"/>
      </w:pPr>
      <w:r>
        <w:t xml:space="preserve">- </w:t>
      </w:r>
      <w:r w:rsidR="0051714B">
        <w:t>To</w:t>
      </w:r>
      <w:r w:rsidR="0051714B" w:rsidRPr="00360740">
        <w:t xml:space="preserve"> </w:t>
      </w:r>
      <w:r w:rsidR="0051714B">
        <w:t>check</w:t>
      </w:r>
      <w:r w:rsidR="0051714B" w:rsidRPr="00360740">
        <w:t xml:space="preserve"> </w:t>
      </w:r>
      <w:r w:rsidR="0051714B">
        <w:t>if</w:t>
      </w:r>
      <w:r w:rsidR="0051714B" w:rsidRPr="00360740">
        <w:t xml:space="preserve"> </w:t>
      </w:r>
      <w:r w:rsidR="0051714B">
        <w:t>you</w:t>
      </w:r>
      <w:r w:rsidR="0051714B" w:rsidRPr="00360740">
        <w:t xml:space="preserve"> </w:t>
      </w:r>
      <w:r w:rsidR="0051714B">
        <w:t>need</w:t>
      </w:r>
      <w:r w:rsidR="0051714B" w:rsidRPr="00360740">
        <w:t xml:space="preserve"> </w:t>
      </w:r>
      <w:r w:rsidR="0051714B">
        <w:t>to</w:t>
      </w:r>
      <w:r w:rsidR="0051714B" w:rsidRPr="00360740">
        <w:t xml:space="preserve"> </w:t>
      </w:r>
      <w:r w:rsidR="0051714B">
        <w:t>pay</w:t>
      </w:r>
      <w:r w:rsidR="0051714B" w:rsidRPr="00360740">
        <w:t xml:space="preserve"> </w:t>
      </w:r>
      <w:r w:rsidR="0051714B">
        <w:t>the g</w:t>
      </w:r>
      <w:r w:rsidR="0051714B" w:rsidRPr="00360740">
        <w:t>arbage tax</w:t>
      </w:r>
      <w:r>
        <w:t>:</w:t>
      </w:r>
      <w:r w:rsidR="0051714B" w:rsidRPr="00360740">
        <w:t xml:space="preserve"> </w:t>
      </w:r>
      <w:hyperlink r:id="rId477" w:tgtFrame="_blank" w:tooltip="https://belastingbalie.amsterdam.nl/digid.info.php" w:history="1">
        <w:r w:rsidR="0051714B" w:rsidRPr="00AA38A9">
          <w:rPr>
            <w:rStyle w:val="Hyperlink"/>
            <w:rFonts w:cs="Segoe UI"/>
          </w:rPr>
          <w:t>https</w:t>
        </w:r>
        <w:r w:rsidR="0051714B" w:rsidRPr="00360740">
          <w:rPr>
            <w:rStyle w:val="Hyperlink"/>
            <w:rFonts w:cs="Segoe UI"/>
          </w:rPr>
          <w:t>://</w:t>
        </w:r>
        <w:r w:rsidR="0051714B" w:rsidRPr="00AA38A9">
          <w:rPr>
            <w:rStyle w:val="Hyperlink"/>
            <w:rFonts w:cs="Segoe UI"/>
          </w:rPr>
          <w:t>belastingbalie</w:t>
        </w:r>
        <w:r w:rsidR="0051714B" w:rsidRPr="00360740">
          <w:rPr>
            <w:rStyle w:val="Hyperlink"/>
            <w:rFonts w:cs="Segoe UI"/>
          </w:rPr>
          <w:t>.</w:t>
        </w:r>
        <w:r w:rsidR="0051714B" w:rsidRPr="00AA38A9">
          <w:rPr>
            <w:rStyle w:val="Hyperlink"/>
            <w:rFonts w:cs="Segoe UI"/>
          </w:rPr>
          <w:t>amsterdam</w:t>
        </w:r>
        <w:r w:rsidR="0051714B" w:rsidRPr="00360740">
          <w:rPr>
            <w:rStyle w:val="Hyperlink"/>
            <w:rFonts w:cs="Segoe UI"/>
          </w:rPr>
          <w:t>.</w:t>
        </w:r>
        <w:r w:rsidR="0051714B" w:rsidRPr="00AA38A9">
          <w:rPr>
            <w:rStyle w:val="Hyperlink"/>
            <w:rFonts w:cs="Segoe UI"/>
          </w:rPr>
          <w:t>nl</w:t>
        </w:r>
        <w:r w:rsidR="0051714B" w:rsidRPr="00360740">
          <w:rPr>
            <w:rStyle w:val="Hyperlink"/>
            <w:rFonts w:cs="Segoe UI"/>
          </w:rPr>
          <w:t>/</w:t>
        </w:r>
        <w:r w:rsidR="0051714B" w:rsidRPr="00AA38A9">
          <w:rPr>
            <w:rStyle w:val="Hyperlink"/>
            <w:rFonts w:cs="Segoe UI"/>
          </w:rPr>
          <w:t>digid</w:t>
        </w:r>
        <w:r w:rsidR="0051714B" w:rsidRPr="00360740">
          <w:rPr>
            <w:rStyle w:val="Hyperlink"/>
            <w:rFonts w:cs="Segoe UI"/>
          </w:rPr>
          <w:t>.</w:t>
        </w:r>
        <w:r w:rsidR="0051714B" w:rsidRPr="00AA38A9">
          <w:rPr>
            <w:rStyle w:val="Hyperlink"/>
            <w:rFonts w:cs="Segoe UI"/>
          </w:rPr>
          <w:t>info</w:t>
        </w:r>
        <w:r w:rsidR="0051714B" w:rsidRPr="00360740">
          <w:rPr>
            <w:rStyle w:val="Hyperlink"/>
            <w:rFonts w:cs="Segoe UI"/>
          </w:rPr>
          <w:t>.</w:t>
        </w:r>
        <w:r w:rsidR="0051714B" w:rsidRPr="00AA38A9">
          <w:rPr>
            <w:rStyle w:val="Hyperlink"/>
            <w:rFonts w:cs="Segoe UI"/>
          </w:rPr>
          <w:t>php</w:t>
        </w:r>
      </w:hyperlink>
    </w:p>
    <w:p w14:paraId="6388A7F8" w14:textId="19909D88" w:rsidR="009374D5" w:rsidRDefault="00B717E8" w:rsidP="009374D5">
      <w:pPr>
        <w:pStyle w:val="BodyText"/>
      </w:pPr>
      <w:r>
        <w:t>-</w:t>
      </w:r>
      <w:r w:rsidR="00EF5EA6">
        <w:rPr>
          <w:b/>
          <w:bCs/>
        </w:rPr>
        <w:t xml:space="preserve"> </w:t>
      </w:r>
      <w:r>
        <w:t>G</w:t>
      </w:r>
      <w:r w:rsidR="00472E15">
        <w:t xml:space="preserve">arbage is </w:t>
      </w:r>
      <w:r w:rsidR="009374D5">
        <w:t>export</w:t>
      </w:r>
      <w:r w:rsidR="00472E15">
        <w:t>ed</w:t>
      </w:r>
      <w:r w:rsidR="009374D5">
        <w:t xml:space="preserve"> to the recycling center by weight</w:t>
      </w:r>
      <w:r w:rsidR="00472E15">
        <w:t>. T</w:t>
      </w:r>
      <w:r w:rsidR="009374D5">
        <w:t xml:space="preserve">here is a </w:t>
      </w:r>
      <w:r w:rsidR="00472E15">
        <w:t xml:space="preserve">limit </w:t>
      </w:r>
      <w:r w:rsidR="009374D5">
        <w:t>for an apartment per year</w:t>
      </w:r>
      <w:r w:rsidR="00F3609D">
        <w:t>. If you exceed it, you pay extra money</w:t>
      </w:r>
      <w:r w:rsidR="00EF5EA6">
        <w:t>.</w:t>
      </w:r>
    </w:p>
    <w:p w14:paraId="0BAEA88C" w14:textId="77777777" w:rsidR="009374D5" w:rsidRDefault="009374D5" w:rsidP="009374D5">
      <w:pPr>
        <w:pStyle w:val="BodyText"/>
      </w:pPr>
    </w:p>
    <w:p w14:paraId="0D76FF55" w14:textId="77777777" w:rsidR="00B03B04" w:rsidRPr="00B03B04" w:rsidRDefault="00B03B04" w:rsidP="009374D5">
      <w:pPr>
        <w:pStyle w:val="BodyText"/>
        <w:rPr>
          <w:b/>
          <w:bCs/>
        </w:rPr>
      </w:pPr>
      <w:r w:rsidRPr="00B03B04">
        <w:rPr>
          <w:b/>
          <w:bCs/>
        </w:rPr>
        <w:t xml:space="preserve">For </w:t>
      </w:r>
      <w:r w:rsidR="009374D5" w:rsidRPr="00B03B04">
        <w:rPr>
          <w:b/>
          <w:bCs/>
        </w:rPr>
        <w:t>Haarlem</w:t>
      </w:r>
      <w:r w:rsidRPr="00B03B04">
        <w:rPr>
          <w:b/>
          <w:bCs/>
        </w:rPr>
        <w:t xml:space="preserve"> only:</w:t>
      </w:r>
    </w:p>
    <w:p w14:paraId="78860B37" w14:textId="63B76A59" w:rsidR="000635BB" w:rsidRDefault="00772A1A" w:rsidP="000635BB">
      <w:pPr>
        <w:pStyle w:val="BodyText"/>
      </w:pPr>
      <w:r>
        <w:t>T</w:t>
      </w:r>
      <w:r w:rsidR="000635BB">
        <w:t>ypes of garbage</w:t>
      </w:r>
      <w:r>
        <w:t xml:space="preserve"> containers</w:t>
      </w:r>
      <w:r w:rsidR="000635BB">
        <w:t>:</w:t>
      </w:r>
    </w:p>
    <w:p w14:paraId="49692B59" w14:textId="01D5CE5D" w:rsidR="000635BB" w:rsidRDefault="000635BB" w:rsidP="000635BB">
      <w:pPr>
        <w:pStyle w:val="BodyText"/>
      </w:pPr>
      <w:r>
        <w:t xml:space="preserve">- </w:t>
      </w:r>
      <w:r w:rsidR="00772A1A">
        <w:t>R</w:t>
      </w:r>
      <w:r>
        <w:t>egular</w:t>
      </w:r>
      <w:r w:rsidR="00772A1A">
        <w:t xml:space="preserve">: </w:t>
      </w:r>
      <w:r>
        <w:t>container by card</w:t>
      </w:r>
    </w:p>
    <w:p w14:paraId="62B0E499" w14:textId="48BB9221" w:rsidR="000635BB" w:rsidRDefault="000635BB" w:rsidP="000635BB">
      <w:pPr>
        <w:pStyle w:val="BodyText"/>
      </w:pPr>
      <w:r>
        <w:t xml:space="preserve">- </w:t>
      </w:r>
      <w:r w:rsidR="00772A1A">
        <w:t>P</w:t>
      </w:r>
      <w:r>
        <w:t>lastic</w:t>
      </w:r>
      <w:r w:rsidR="00772A1A">
        <w:t xml:space="preserve">: </w:t>
      </w:r>
      <w:r>
        <w:t>just a container</w:t>
      </w:r>
    </w:p>
    <w:p w14:paraId="373EB7AB" w14:textId="7A6D05E7" w:rsidR="000635BB" w:rsidRDefault="000635BB" w:rsidP="000635BB">
      <w:pPr>
        <w:pStyle w:val="BodyText"/>
      </w:pPr>
      <w:r>
        <w:t xml:space="preserve">- </w:t>
      </w:r>
      <w:r w:rsidR="00772A1A">
        <w:t>P</w:t>
      </w:r>
      <w:r>
        <w:t>aper</w:t>
      </w:r>
      <w:r w:rsidR="00772A1A">
        <w:t xml:space="preserve">: </w:t>
      </w:r>
      <w:r>
        <w:t>just a container</w:t>
      </w:r>
    </w:p>
    <w:p w14:paraId="7C18FF26" w14:textId="3A86BE28" w:rsidR="000635BB" w:rsidRDefault="000635BB" w:rsidP="000635BB">
      <w:pPr>
        <w:pStyle w:val="BodyText"/>
      </w:pPr>
      <w:r>
        <w:t xml:space="preserve">- </w:t>
      </w:r>
      <w:r w:rsidR="00772A1A">
        <w:t>G</w:t>
      </w:r>
      <w:r>
        <w:t>lass</w:t>
      </w:r>
      <w:r w:rsidR="00772A1A">
        <w:t>: j</w:t>
      </w:r>
      <w:r>
        <w:t>ust a container</w:t>
      </w:r>
    </w:p>
    <w:p w14:paraId="66014173" w14:textId="1B2043C2" w:rsidR="000635BB" w:rsidRDefault="000635BB" w:rsidP="000635BB">
      <w:pPr>
        <w:pStyle w:val="BodyText"/>
      </w:pPr>
      <w:r>
        <w:t xml:space="preserve">- </w:t>
      </w:r>
      <w:r w:rsidR="00772A1A">
        <w:t>F</w:t>
      </w:r>
      <w:r>
        <w:t>ood waste</w:t>
      </w:r>
      <w:r w:rsidR="00772A1A">
        <w:t xml:space="preserve">: </w:t>
      </w:r>
      <w:r>
        <w:t>green container</w:t>
      </w:r>
    </w:p>
    <w:p w14:paraId="5938C14D" w14:textId="48E270A5" w:rsidR="000635BB" w:rsidRDefault="000635BB" w:rsidP="000635BB">
      <w:pPr>
        <w:pStyle w:val="BodyText"/>
      </w:pPr>
      <w:r>
        <w:t xml:space="preserve">- </w:t>
      </w:r>
      <w:r w:rsidR="00772A1A">
        <w:t>T</w:t>
      </w:r>
      <w:r>
        <w:t>extile</w:t>
      </w:r>
      <w:r w:rsidR="00772A1A">
        <w:t>:</w:t>
      </w:r>
      <w:r>
        <w:t xml:space="preserve"> just a container</w:t>
      </w:r>
    </w:p>
    <w:p w14:paraId="715C8FB8" w14:textId="51A04614" w:rsidR="000635BB" w:rsidRDefault="000635BB" w:rsidP="000635BB">
      <w:pPr>
        <w:pStyle w:val="BodyText"/>
      </w:pPr>
      <w:r>
        <w:t xml:space="preserve">- </w:t>
      </w:r>
      <w:r w:rsidR="009C1F58">
        <w:t>L</w:t>
      </w:r>
      <w:r>
        <w:t>arge-sized garbage (furniture)</w:t>
      </w:r>
      <w:r w:rsidR="009C1F58">
        <w:t xml:space="preserve">: is exported </w:t>
      </w:r>
      <w:r>
        <w:t>on schedule</w:t>
      </w:r>
    </w:p>
    <w:p w14:paraId="3F36BAC0" w14:textId="4933F5EF" w:rsidR="00876380" w:rsidRDefault="000635BB" w:rsidP="000635BB">
      <w:pPr>
        <w:pStyle w:val="BodyText"/>
      </w:pPr>
      <w:r>
        <w:t xml:space="preserve">- </w:t>
      </w:r>
      <w:r w:rsidR="009C1F58">
        <w:t>G</w:t>
      </w:r>
      <w:r>
        <w:t>arbage from repairs</w:t>
      </w:r>
      <w:r w:rsidR="009C1F58">
        <w:t>:</w:t>
      </w:r>
      <w:r w:rsidR="0096046D">
        <w:t xml:space="preserve"> O</w:t>
      </w:r>
      <w:r>
        <w:t xml:space="preserve">rder a container </w:t>
      </w:r>
      <w:r w:rsidR="0096046D">
        <w:t xml:space="preserve">from </w:t>
      </w:r>
      <w:proofErr w:type="spellStart"/>
      <w:r w:rsidR="0096046D">
        <w:t>Spaarnelanden</w:t>
      </w:r>
      <w:proofErr w:type="spellEnd"/>
      <w:r w:rsidR="0096046D">
        <w:t xml:space="preserve">, </w:t>
      </w:r>
      <w:hyperlink r:id="rId478" w:history="1">
        <w:r w:rsidR="0096046D" w:rsidRPr="00E11244">
          <w:rPr>
            <w:rStyle w:val="Hyperlink"/>
          </w:rPr>
          <w:t>https://www.spaarnelanden.nl/</w:t>
        </w:r>
      </w:hyperlink>
      <w:r w:rsidR="0096046D">
        <w:t xml:space="preserve">, </w:t>
      </w:r>
      <w:r>
        <w:t>or</w:t>
      </w:r>
      <w:r w:rsidR="0096046D">
        <w:t xml:space="preserve"> bring it </w:t>
      </w:r>
      <w:r>
        <w:t>yourself to the</w:t>
      </w:r>
      <w:r w:rsidR="0096046D">
        <w:t xml:space="preserve">ir </w:t>
      </w:r>
      <w:r>
        <w:t>point</w:t>
      </w:r>
      <w:r w:rsidR="0096046D">
        <w:t>.</w:t>
      </w:r>
      <w:r w:rsidR="00B03B04">
        <w:t xml:space="preserve"> </w:t>
      </w:r>
    </w:p>
    <w:p w14:paraId="53579AD5" w14:textId="77777777" w:rsidR="000635BB" w:rsidRDefault="000635BB" w:rsidP="000635BB">
      <w:pPr>
        <w:pStyle w:val="BodyText"/>
      </w:pPr>
    </w:p>
    <w:p w14:paraId="4FE2E6F2" w14:textId="37B09BA6" w:rsidR="002659CD" w:rsidRDefault="002659CD" w:rsidP="00641ED7">
      <w:pPr>
        <w:pStyle w:val="Heading1"/>
      </w:pPr>
      <w:bookmarkStart w:id="83" w:name="_Toc175581882"/>
      <w:r>
        <w:lastRenderedPageBreak/>
        <w:t>Family</w:t>
      </w:r>
      <w:bookmarkEnd w:id="83"/>
    </w:p>
    <w:p w14:paraId="19F3079E" w14:textId="77777777" w:rsidR="00846EC2" w:rsidRDefault="00846EC2" w:rsidP="00846EC2">
      <w:pPr>
        <w:pStyle w:val="Heading2"/>
      </w:pPr>
      <w:bookmarkStart w:id="84" w:name="_Toc175581883"/>
      <w:r>
        <w:t>Spouse</w:t>
      </w:r>
      <w:bookmarkEnd w:id="84"/>
    </w:p>
    <w:p w14:paraId="1B77FE29" w14:textId="77777777" w:rsidR="00846EC2" w:rsidRDefault="00846EC2" w:rsidP="00846EC2">
      <w:pPr>
        <w:pStyle w:val="BodyText"/>
      </w:pPr>
      <w:r>
        <w:t xml:space="preserve">The topic describes first legalization steps. For permanent residence and work permit, see </w:t>
      </w:r>
      <w:r w:rsidRPr="00A27FEA">
        <w:rPr>
          <w:b/>
          <w:bCs/>
        </w:rPr>
        <w:t>Family</w:t>
      </w:r>
      <w:r>
        <w:t xml:space="preserve"> &gt; </w:t>
      </w:r>
      <w:r>
        <w:rPr>
          <w:b/>
          <w:bCs/>
        </w:rPr>
        <w:t>Family Legalization</w:t>
      </w:r>
      <w:r w:rsidRPr="00841642">
        <w:t>.</w:t>
      </w:r>
    </w:p>
    <w:p w14:paraId="655E227D" w14:textId="77777777" w:rsidR="00846EC2" w:rsidRPr="006C088A" w:rsidRDefault="00846EC2" w:rsidP="00846EC2">
      <w:pPr>
        <w:pStyle w:val="BodyText"/>
      </w:pPr>
    </w:p>
    <w:p w14:paraId="675E0D12" w14:textId="77777777" w:rsidR="00846EC2" w:rsidRDefault="00846EC2" w:rsidP="00846EC2">
      <w:pPr>
        <w:pStyle w:val="BodyText"/>
      </w:pPr>
      <w:r>
        <w:t>A spouse needs the following documents to enter NL:</w:t>
      </w:r>
    </w:p>
    <w:p w14:paraId="1E284874" w14:textId="77777777" w:rsidR="00846EC2" w:rsidRDefault="00846EC2" w:rsidP="00846EC2">
      <w:pPr>
        <w:pStyle w:val="BodyText"/>
      </w:pPr>
      <w:r>
        <w:t xml:space="preserve">- </w:t>
      </w:r>
      <w:r w:rsidRPr="00B95729">
        <w:rPr>
          <w:rFonts w:asciiTheme="minorHAnsi" w:hAnsiTheme="minorHAnsi"/>
        </w:rPr>
        <w:t>Passport</w:t>
      </w:r>
      <w:r>
        <w:rPr>
          <w:rFonts w:asciiTheme="minorHAnsi" w:hAnsiTheme="minorHAnsi"/>
        </w:rPr>
        <w:t xml:space="preserve">, </w:t>
      </w:r>
      <w:r w:rsidRPr="00B95729">
        <w:rPr>
          <w:rFonts w:asciiTheme="minorHAnsi" w:hAnsiTheme="minorHAnsi"/>
        </w:rPr>
        <w:t>valid for at least 6 months</w:t>
      </w:r>
    </w:p>
    <w:p w14:paraId="0A70469D" w14:textId="77777777" w:rsidR="00846EC2" w:rsidRPr="00B95729" w:rsidRDefault="00846EC2" w:rsidP="00846EC2">
      <w:pPr>
        <w:pStyle w:val="BodyText"/>
        <w:rPr>
          <w:rFonts w:asciiTheme="minorHAnsi" w:hAnsiTheme="minorHAnsi"/>
        </w:rPr>
      </w:pPr>
      <w:r>
        <w:rPr>
          <w:rFonts w:asciiTheme="minorHAnsi" w:hAnsiTheme="minorHAnsi"/>
        </w:rPr>
        <w:t xml:space="preserve">- </w:t>
      </w:r>
      <w:r w:rsidRPr="00B95729">
        <w:rPr>
          <w:rFonts w:asciiTheme="minorHAnsi" w:hAnsiTheme="minorHAnsi"/>
        </w:rPr>
        <w:t>Original birth certificate</w:t>
      </w:r>
      <w:r>
        <w:rPr>
          <w:rFonts w:asciiTheme="minorHAnsi" w:hAnsiTheme="minorHAnsi"/>
        </w:rPr>
        <w:t xml:space="preserve">, </w:t>
      </w:r>
      <w:r w:rsidRPr="00B95729">
        <w:rPr>
          <w:rFonts w:asciiTheme="minorHAnsi" w:hAnsiTheme="minorHAnsi"/>
        </w:rPr>
        <w:t>issued in the previous 6 months</w:t>
      </w:r>
      <w:r>
        <w:rPr>
          <w:rFonts w:asciiTheme="minorHAnsi" w:hAnsiTheme="minorHAnsi"/>
        </w:rPr>
        <w:t xml:space="preserve">, </w:t>
      </w:r>
      <w:r w:rsidRPr="00B95729">
        <w:rPr>
          <w:rFonts w:asciiTheme="minorHAnsi" w:hAnsiTheme="minorHAnsi"/>
        </w:rPr>
        <w:t xml:space="preserve">with legalized translation and apostilled </w:t>
      </w:r>
    </w:p>
    <w:p w14:paraId="1051988E" w14:textId="77777777" w:rsidR="00846EC2" w:rsidRDefault="00846EC2" w:rsidP="00846EC2">
      <w:pPr>
        <w:pStyle w:val="BodyText"/>
      </w:pPr>
      <w:r>
        <w:t>- Marriage certificate, with legalized translation and apostilled</w:t>
      </w:r>
    </w:p>
    <w:p w14:paraId="255636CF" w14:textId="77777777" w:rsidR="00846EC2" w:rsidRDefault="00846EC2" w:rsidP="00846EC2">
      <w:pPr>
        <w:pStyle w:val="BodyText"/>
      </w:pPr>
    </w:p>
    <w:p w14:paraId="77817804" w14:textId="77777777" w:rsidR="00846EC2" w:rsidRDefault="00846EC2" w:rsidP="00846EC2">
      <w:pPr>
        <w:pStyle w:val="BodyText"/>
      </w:pPr>
      <w:r w:rsidRPr="000B5837">
        <w:rPr>
          <w:b/>
          <w:bCs/>
        </w:rPr>
        <w:t>Note:</w:t>
      </w:r>
      <w:r>
        <w:t xml:space="preserve"> Try to get a new birth certificate (younger </w:t>
      </w:r>
      <w:r w:rsidRPr="00253183">
        <w:t xml:space="preserve">than 6 months). If </w:t>
      </w:r>
      <w:r>
        <w:t>you cannot get a new birth certificate, they will accept an older one (</w:t>
      </w:r>
      <w:r w:rsidRPr="00253183">
        <w:t>not the USSR</w:t>
      </w:r>
      <w:r>
        <w:t xml:space="preserve">). If you have the USSR birth certificate, exchange it for a new one. </w:t>
      </w:r>
    </w:p>
    <w:p w14:paraId="3CE622F8" w14:textId="77777777" w:rsidR="00846EC2" w:rsidRPr="00253183" w:rsidRDefault="00846EC2" w:rsidP="00846EC2">
      <w:pPr>
        <w:pStyle w:val="BodyText"/>
      </w:pPr>
      <w:r w:rsidRPr="00700B23">
        <w:rPr>
          <w:b/>
          <w:bCs/>
        </w:rPr>
        <w:t>Exceptional case:</w:t>
      </w:r>
      <w:r w:rsidRPr="00253183">
        <w:t xml:space="preserve"> </w:t>
      </w:r>
      <w:r>
        <w:t>I</w:t>
      </w:r>
      <w:r w:rsidRPr="00253183">
        <w:t xml:space="preserve">f you cannot </w:t>
      </w:r>
      <w:r>
        <w:t xml:space="preserve">exchange the USSR birth certificate </w:t>
      </w:r>
      <w:r w:rsidRPr="00253183">
        <w:t>because you have already left the country</w:t>
      </w:r>
      <w:r>
        <w:t xml:space="preserve"> and it is dangerous for you to go back, </w:t>
      </w:r>
      <w:r w:rsidRPr="00253183">
        <w:t xml:space="preserve">you will have to explain </w:t>
      </w:r>
      <w:r>
        <w:t xml:space="preserve">it </w:t>
      </w:r>
      <w:r w:rsidRPr="00253183">
        <w:t>every time</w:t>
      </w:r>
      <w:r>
        <w:t xml:space="preserve"> </w:t>
      </w:r>
      <w:r w:rsidRPr="00253183">
        <w:t xml:space="preserve">you show the </w:t>
      </w:r>
      <w:r>
        <w:t>USSR birth certificate</w:t>
      </w:r>
      <w:r w:rsidRPr="00253183">
        <w:t>.</w:t>
      </w:r>
    </w:p>
    <w:p w14:paraId="63D86520" w14:textId="77777777" w:rsidR="00846EC2" w:rsidRDefault="00846EC2" w:rsidP="00846EC2">
      <w:pPr>
        <w:pStyle w:val="BodyText"/>
      </w:pPr>
    </w:p>
    <w:p w14:paraId="7FAC5F14" w14:textId="77777777" w:rsidR="00846EC2" w:rsidRDefault="00846EC2" w:rsidP="00846EC2">
      <w:pPr>
        <w:pStyle w:val="BodyText"/>
      </w:pPr>
      <w:r w:rsidRPr="00B75EBA">
        <w:t>The legalization includes the following steps:</w:t>
      </w:r>
    </w:p>
    <w:p w14:paraId="12C87608" w14:textId="77777777" w:rsidR="00846EC2" w:rsidRDefault="00846EC2" w:rsidP="00846EC2">
      <w:pPr>
        <w:pStyle w:val="BodyText"/>
      </w:pPr>
      <w:r>
        <w:t>1</w:t>
      </w:r>
      <w:r w:rsidRPr="00B75EBA">
        <w:t>) Tak</w:t>
      </w:r>
      <w:r>
        <w:t xml:space="preserve">e </w:t>
      </w:r>
      <w:r w:rsidRPr="00B75EBA">
        <w:t>a notarized copy</w:t>
      </w:r>
      <w:r>
        <w:t xml:space="preserve"> of </w:t>
      </w:r>
      <w:r w:rsidRPr="00B75EBA">
        <w:t>the apostilled document</w:t>
      </w:r>
      <w:r>
        <w:t>.</w:t>
      </w:r>
    </w:p>
    <w:p w14:paraId="2F64DCCF" w14:textId="77777777" w:rsidR="00846EC2" w:rsidRDefault="00846EC2" w:rsidP="00846EC2">
      <w:pPr>
        <w:pStyle w:val="BodyText"/>
        <w:ind w:right="-282"/>
      </w:pPr>
      <w:r>
        <w:t>2</w:t>
      </w:r>
      <w:r w:rsidRPr="00B75EBA">
        <w:t xml:space="preserve">) </w:t>
      </w:r>
      <w:r>
        <w:t>Get t</w:t>
      </w:r>
      <w:r w:rsidRPr="00D1716A">
        <w:t>he</w:t>
      </w:r>
      <w:r w:rsidRPr="006A1256">
        <w:t xml:space="preserve"> </w:t>
      </w:r>
      <w:r w:rsidRPr="00D1716A">
        <w:t>apostilled document translated</w:t>
      </w:r>
      <w:r>
        <w:t>.</w:t>
      </w:r>
    </w:p>
    <w:p w14:paraId="4B77CB1D" w14:textId="77777777" w:rsidR="00846EC2" w:rsidRDefault="00846EC2" w:rsidP="00846EC2">
      <w:pPr>
        <w:pStyle w:val="BodyText"/>
        <w:ind w:right="-282"/>
      </w:pPr>
      <w:r>
        <w:t>3</w:t>
      </w:r>
      <w:r w:rsidRPr="00B75EBA">
        <w:t>)</w:t>
      </w:r>
      <w:r>
        <w:t xml:space="preserve"> Get the translation n</w:t>
      </w:r>
      <w:r w:rsidRPr="00B75EBA">
        <w:t>otariz</w:t>
      </w:r>
      <w:r>
        <w:t>ed and a</w:t>
      </w:r>
      <w:r w:rsidRPr="00B75EBA">
        <w:t xml:space="preserve">ttach </w:t>
      </w:r>
      <w:r>
        <w:t xml:space="preserve">it </w:t>
      </w:r>
      <w:r w:rsidRPr="00B75EBA">
        <w:t>to the notarized copy</w:t>
      </w:r>
      <w:r>
        <w:t>.</w:t>
      </w:r>
    </w:p>
    <w:p w14:paraId="4DB7F02D" w14:textId="77777777" w:rsidR="00846EC2" w:rsidRDefault="00846EC2" w:rsidP="00846EC2">
      <w:pPr>
        <w:pStyle w:val="BodyText"/>
      </w:pPr>
      <w:r>
        <w:t>4</w:t>
      </w:r>
      <w:r w:rsidRPr="00B75EBA">
        <w:t xml:space="preserve">) </w:t>
      </w:r>
      <w:r>
        <w:t xml:space="preserve">Get the last page of </w:t>
      </w:r>
      <w:r w:rsidRPr="00B75EBA">
        <w:t>the «book» apostille</w:t>
      </w:r>
      <w:r>
        <w:t xml:space="preserve">d to </w:t>
      </w:r>
      <w:r w:rsidRPr="00B75EBA">
        <w:t>confir</w:t>
      </w:r>
      <w:r>
        <w:t>m</w:t>
      </w:r>
      <w:r w:rsidRPr="00B75EBA">
        <w:t xml:space="preserve"> the notary</w:t>
      </w:r>
      <w:r>
        <w:t>’</w:t>
      </w:r>
      <w:r w:rsidRPr="00B75EBA">
        <w:t>s signature</w:t>
      </w:r>
      <w:r>
        <w:t>.</w:t>
      </w:r>
    </w:p>
    <w:p w14:paraId="2485C39E" w14:textId="77777777" w:rsidR="00846EC2" w:rsidRDefault="00846EC2" w:rsidP="00846EC2">
      <w:pPr>
        <w:pStyle w:val="BodyText"/>
      </w:pPr>
    </w:p>
    <w:p w14:paraId="3AAE5300" w14:textId="77777777" w:rsidR="00846EC2" w:rsidRDefault="00846EC2" w:rsidP="00846EC2">
      <w:pPr>
        <w:pStyle w:val="BodyText"/>
        <w:rPr>
          <w:rStyle w:val="Hyperlink"/>
        </w:rPr>
      </w:pPr>
      <w:r>
        <w:t xml:space="preserve">Telegram channel on partner’s visas: </w:t>
      </w:r>
      <w:hyperlink r:id="rId479" w:history="1">
        <w:r w:rsidRPr="00B919F3">
          <w:rPr>
            <w:rStyle w:val="Hyperlink"/>
          </w:rPr>
          <w:t>https://t.me/partnersNL</w:t>
        </w:r>
      </w:hyperlink>
    </w:p>
    <w:p w14:paraId="4CB2EF3B" w14:textId="77777777" w:rsidR="00846EC2" w:rsidRDefault="00846EC2" w:rsidP="00846EC2">
      <w:pPr>
        <w:pStyle w:val="BodyText"/>
        <w:rPr>
          <w:rStyle w:val="Hyperlink"/>
        </w:rPr>
      </w:pPr>
    </w:p>
    <w:p w14:paraId="79AE8BCE" w14:textId="77777777" w:rsidR="00846EC2" w:rsidRDefault="00846EC2" w:rsidP="00846EC2">
      <w:pPr>
        <w:pStyle w:val="Heading2"/>
        <w:pageBreakBefore/>
      </w:pPr>
      <w:bookmarkStart w:id="85" w:name="_Toc175581884"/>
      <w:r>
        <w:lastRenderedPageBreak/>
        <w:t>Partner</w:t>
      </w:r>
      <w:bookmarkEnd w:id="85"/>
    </w:p>
    <w:p w14:paraId="38366695" w14:textId="77777777" w:rsidR="00846EC2" w:rsidRDefault="00846EC2" w:rsidP="00846EC2">
      <w:pPr>
        <w:pStyle w:val="BodyText"/>
      </w:pPr>
      <w:r>
        <w:t xml:space="preserve">A partner is </w:t>
      </w:r>
      <w:r w:rsidRPr="00E04E29">
        <w:t xml:space="preserve">the person </w:t>
      </w:r>
      <w:r>
        <w:t xml:space="preserve">who </w:t>
      </w:r>
      <w:r w:rsidRPr="00E04E29">
        <w:t xml:space="preserve">you </w:t>
      </w:r>
      <w:r>
        <w:t>l</w:t>
      </w:r>
      <w:r w:rsidRPr="00E04E29">
        <w:t>iv</w:t>
      </w:r>
      <w:r>
        <w:t xml:space="preserve">e </w:t>
      </w:r>
      <w:r w:rsidRPr="00E04E29">
        <w:t>with as if married to them, or the person you hav</w:t>
      </w:r>
      <w:r>
        <w:t xml:space="preserve">e </w:t>
      </w:r>
      <w:r w:rsidRPr="00E04E29">
        <w:t>relationship with</w:t>
      </w:r>
      <w:r>
        <w:t>.</w:t>
      </w:r>
    </w:p>
    <w:p w14:paraId="1A0A28A4" w14:textId="77777777" w:rsidR="00846EC2" w:rsidRDefault="00846EC2" w:rsidP="00846EC2">
      <w:pPr>
        <w:pStyle w:val="BodyText"/>
      </w:pPr>
    </w:p>
    <w:p w14:paraId="12C5CC22" w14:textId="77777777" w:rsidR="00846EC2" w:rsidRDefault="00846EC2" w:rsidP="00846EC2">
      <w:pPr>
        <w:pStyle w:val="BodyText"/>
      </w:pPr>
      <w:r>
        <w:t xml:space="preserve">The topic describes first legalization steps. For permanent residence and work permit, see </w:t>
      </w:r>
      <w:r w:rsidRPr="00A27FEA">
        <w:rPr>
          <w:b/>
          <w:bCs/>
        </w:rPr>
        <w:t>Family</w:t>
      </w:r>
      <w:r>
        <w:t xml:space="preserve"> &gt; </w:t>
      </w:r>
      <w:r>
        <w:rPr>
          <w:b/>
          <w:bCs/>
        </w:rPr>
        <w:t>Family Legalization</w:t>
      </w:r>
      <w:r w:rsidRPr="00841642">
        <w:t>.</w:t>
      </w:r>
    </w:p>
    <w:p w14:paraId="493502CD" w14:textId="77777777" w:rsidR="00846EC2" w:rsidRDefault="00846EC2" w:rsidP="00846EC2">
      <w:pPr>
        <w:pStyle w:val="BodyText"/>
      </w:pPr>
    </w:p>
    <w:p w14:paraId="11B95322" w14:textId="77777777" w:rsidR="00846EC2" w:rsidRDefault="00846EC2" w:rsidP="00846EC2">
      <w:pPr>
        <w:pStyle w:val="BodyText"/>
      </w:pPr>
      <w:r>
        <w:t>A partner</w:t>
      </w:r>
      <w:r w:rsidRPr="00E46675">
        <w:t xml:space="preserve"> </w:t>
      </w:r>
      <w:r>
        <w:t>needs the following documents to enter NL:</w:t>
      </w:r>
    </w:p>
    <w:p w14:paraId="0DB6FEF8" w14:textId="77777777" w:rsidR="00846EC2" w:rsidRPr="00B95729" w:rsidRDefault="00846EC2" w:rsidP="00846EC2">
      <w:pPr>
        <w:pStyle w:val="BodyText"/>
        <w:rPr>
          <w:rFonts w:asciiTheme="minorHAnsi" w:hAnsiTheme="minorHAnsi"/>
        </w:rPr>
      </w:pPr>
      <w:r>
        <w:rPr>
          <w:rFonts w:asciiTheme="minorHAnsi" w:hAnsiTheme="minorHAnsi"/>
        </w:rPr>
        <w:t xml:space="preserve">- </w:t>
      </w:r>
      <w:r w:rsidRPr="00B95729">
        <w:rPr>
          <w:rFonts w:asciiTheme="minorHAnsi" w:hAnsiTheme="minorHAnsi"/>
        </w:rPr>
        <w:t>Passport</w:t>
      </w:r>
      <w:r>
        <w:rPr>
          <w:rFonts w:asciiTheme="minorHAnsi" w:hAnsiTheme="minorHAnsi"/>
        </w:rPr>
        <w:t xml:space="preserve">, </w:t>
      </w:r>
      <w:r w:rsidRPr="00B95729">
        <w:rPr>
          <w:rFonts w:asciiTheme="minorHAnsi" w:hAnsiTheme="minorHAnsi"/>
        </w:rPr>
        <w:t xml:space="preserve">valid for at least 6 months </w:t>
      </w:r>
    </w:p>
    <w:p w14:paraId="40602BBD" w14:textId="77777777" w:rsidR="00846EC2" w:rsidRPr="00B95729" w:rsidRDefault="00846EC2" w:rsidP="00846EC2">
      <w:pPr>
        <w:pStyle w:val="BodyText"/>
        <w:rPr>
          <w:rFonts w:asciiTheme="minorHAnsi" w:hAnsiTheme="minorHAnsi"/>
        </w:rPr>
      </w:pPr>
      <w:r>
        <w:rPr>
          <w:rFonts w:asciiTheme="minorHAnsi" w:hAnsiTheme="minorHAnsi"/>
        </w:rPr>
        <w:t xml:space="preserve">- </w:t>
      </w:r>
      <w:r w:rsidRPr="00B95729">
        <w:rPr>
          <w:rFonts w:asciiTheme="minorHAnsi" w:hAnsiTheme="minorHAnsi"/>
        </w:rPr>
        <w:t>Original birth certificate</w:t>
      </w:r>
      <w:r>
        <w:rPr>
          <w:rFonts w:asciiTheme="minorHAnsi" w:hAnsiTheme="minorHAnsi"/>
        </w:rPr>
        <w:t xml:space="preserve">, </w:t>
      </w:r>
      <w:r w:rsidRPr="00B95729">
        <w:rPr>
          <w:rFonts w:asciiTheme="minorHAnsi" w:hAnsiTheme="minorHAnsi"/>
        </w:rPr>
        <w:t>issued in the previous 6 months</w:t>
      </w:r>
      <w:r>
        <w:rPr>
          <w:rFonts w:asciiTheme="minorHAnsi" w:hAnsiTheme="minorHAnsi"/>
        </w:rPr>
        <w:t xml:space="preserve">, </w:t>
      </w:r>
      <w:r w:rsidRPr="00B95729">
        <w:rPr>
          <w:rFonts w:asciiTheme="minorHAnsi" w:hAnsiTheme="minorHAnsi"/>
        </w:rPr>
        <w:t xml:space="preserve">with legalized translation and apostilled </w:t>
      </w:r>
    </w:p>
    <w:p w14:paraId="447ABB9D" w14:textId="77777777" w:rsidR="00846EC2" w:rsidRPr="00B95729" w:rsidRDefault="00846EC2" w:rsidP="00846EC2">
      <w:pPr>
        <w:pStyle w:val="BodyText"/>
        <w:ind w:right="-282"/>
        <w:rPr>
          <w:rFonts w:asciiTheme="minorHAnsi" w:hAnsiTheme="minorHAnsi"/>
        </w:rPr>
      </w:pPr>
      <w:r>
        <w:t>-</w:t>
      </w:r>
      <w:r w:rsidRPr="00D1716A">
        <w:t xml:space="preserve"> </w:t>
      </w:r>
      <w:r w:rsidRPr="00B95729">
        <w:rPr>
          <w:rFonts w:asciiTheme="minorHAnsi" w:hAnsiTheme="minorHAnsi"/>
        </w:rPr>
        <w:t>Declaration of Unmarried Status</w:t>
      </w:r>
      <w:r>
        <w:rPr>
          <w:rFonts w:asciiTheme="minorHAnsi" w:hAnsiTheme="minorHAnsi"/>
        </w:rPr>
        <w:t>,</w:t>
      </w:r>
      <w:r w:rsidRPr="00B95729">
        <w:rPr>
          <w:rFonts w:asciiTheme="minorHAnsi" w:hAnsiTheme="minorHAnsi"/>
        </w:rPr>
        <w:t xml:space="preserve"> with legalized translation and apostilled </w:t>
      </w:r>
    </w:p>
    <w:p w14:paraId="337C5A97" w14:textId="77777777" w:rsidR="00846EC2" w:rsidRPr="00B95729" w:rsidRDefault="00846EC2" w:rsidP="00846EC2">
      <w:pPr>
        <w:pStyle w:val="BodyText"/>
        <w:rPr>
          <w:rFonts w:asciiTheme="minorHAnsi" w:hAnsiTheme="minorHAnsi"/>
        </w:rPr>
      </w:pPr>
      <w:r w:rsidRPr="00B95729">
        <w:rPr>
          <w:rFonts w:asciiTheme="minorHAnsi" w:hAnsiTheme="minorHAnsi"/>
        </w:rPr>
        <w:t xml:space="preserve">To prove that you are not married, get Declaration of Unmarried Status (if applicable) from </w:t>
      </w:r>
      <w:r>
        <w:rPr>
          <w:rFonts w:asciiTheme="minorHAnsi" w:hAnsiTheme="minorHAnsi"/>
        </w:rPr>
        <w:t xml:space="preserve">a </w:t>
      </w:r>
      <w:r w:rsidRPr="00B95729">
        <w:rPr>
          <w:rFonts w:asciiTheme="minorHAnsi" w:hAnsiTheme="minorHAnsi"/>
        </w:rPr>
        <w:t>local Civil Registry Office (ZAGS/RACS) at</w:t>
      </w:r>
      <w:r>
        <w:rPr>
          <w:rFonts w:asciiTheme="minorHAnsi" w:hAnsiTheme="minorHAnsi"/>
        </w:rPr>
        <w:t xml:space="preserve"> the </w:t>
      </w:r>
      <w:r w:rsidRPr="00B95729">
        <w:rPr>
          <w:rFonts w:asciiTheme="minorHAnsi" w:hAnsiTheme="minorHAnsi"/>
        </w:rPr>
        <w:t>official registration</w:t>
      </w:r>
      <w:r>
        <w:rPr>
          <w:rFonts w:asciiTheme="minorHAnsi" w:hAnsiTheme="minorHAnsi"/>
        </w:rPr>
        <w:t xml:space="preserve"> addresses of both partners,</w:t>
      </w:r>
      <w:r w:rsidRPr="00B95729">
        <w:rPr>
          <w:rFonts w:asciiTheme="minorHAnsi" w:hAnsiTheme="minorHAnsi"/>
        </w:rPr>
        <w:t xml:space="preserve"> </w:t>
      </w:r>
      <w:r>
        <w:rPr>
          <w:rFonts w:asciiTheme="minorHAnsi" w:hAnsiTheme="minorHAnsi"/>
        </w:rPr>
        <w:t xml:space="preserve">starting </w:t>
      </w:r>
      <w:r w:rsidRPr="00B95729">
        <w:rPr>
          <w:rFonts w:asciiTheme="minorHAnsi" w:hAnsiTheme="minorHAnsi"/>
        </w:rPr>
        <w:t xml:space="preserve">from the </w:t>
      </w:r>
      <w:r>
        <w:rPr>
          <w:rFonts w:asciiTheme="minorHAnsi" w:hAnsiTheme="minorHAnsi"/>
        </w:rPr>
        <w:t xml:space="preserve">age of </w:t>
      </w:r>
      <w:r w:rsidRPr="00B95729">
        <w:rPr>
          <w:rFonts w:asciiTheme="minorHAnsi" w:hAnsiTheme="minorHAnsi"/>
        </w:rPr>
        <w:t>18.</w:t>
      </w:r>
    </w:p>
    <w:p w14:paraId="44AC238E" w14:textId="77777777" w:rsidR="00846EC2" w:rsidRPr="00B95729" w:rsidRDefault="00846EC2" w:rsidP="00846EC2">
      <w:pPr>
        <w:pStyle w:val="BodyText"/>
        <w:ind w:right="-282"/>
        <w:rPr>
          <w:rFonts w:asciiTheme="minorHAnsi" w:hAnsiTheme="minorHAnsi"/>
        </w:rPr>
      </w:pPr>
      <w:r>
        <w:rPr>
          <w:rFonts w:asciiTheme="minorHAnsi" w:hAnsiTheme="minorHAnsi"/>
        </w:rPr>
        <w:t xml:space="preserve">- </w:t>
      </w:r>
      <w:r>
        <w:t>I</w:t>
      </w:r>
      <w:r w:rsidRPr="00D1716A">
        <w:t>f you are divorced</w:t>
      </w:r>
      <w:r>
        <w:t xml:space="preserve">, </w:t>
      </w:r>
      <w:r w:rsidRPr="00D1716A">
        <w:t>Divorce Certificate (Declaration of Unmarried Status</w:t>
      </w:r>
      <w:r>
        <w:t>,</w:t>
      </w:r>
      <w:r w:rsidRPr="00D1716A">
        <w:t xml:space="preserve"> from the time of the divorce)</w:t>
      </w:r>
      <w:r>
        <w:t>,</w:t>
      </w:r>
      <w:r w:rsidRPr="00D1716A">
        <w:t xml:space="preserve"> with legalized</w:t>
      </w:r>
      <w:r w:rsidRPr="00B95729">
        <w:rPr>
          <w:rFonts w:asciiTheme="minorHAnsi" w:hAnsiTheme="minorHAnsi"/>
        </w:rPr>
        <w:t xml:space="preserve"> translation and</w:t>
      </w:r>
      <w:r>
        <w:rPr>
          <w:rFonts w:asciiTheme="minorHAnsi" w:hAnsiTheme="minorHAnsi"/>
        </w:rPr>
        <w:t xml:space="preserve"> </w:t>
      </w:r>
      <w:r w:rsidRPr="00B95729">
        <w:rPr>
          <w:rFonts w:asciiTheme="minorHAnsi" w:hAnsiTheme="minorHAnsi"/>
        </w:rPr>
        <w:t xml:space="preserve">apostilled </w:t>
      </w:r>
    </w:p>
    <w:p w14:paraId="1ADCCA1E" w14:textId="77777777" w:rsidR="00846EC2" w:rsidRDefault="00846EC2" w:rsidP="00846EC2">
      <w:pPr>
        <w:pStyle w:val="BodyText"/>
      </w:pPr>
    </w:p>
    <w:p w14:paraId="234297F9" w14:textId="77777777" w:rsidR="00846EC2" w:rsidRDefault="00846EC2" w:rsidP="00846EC2">
      <w:pPr>
        <w:pStyle w:val="BodyText"/>
      </w:pPr>
      <w:r w:rsidRPr="000B5837">
        <w:rPr>
          <w:b/>
          <w:bCs/>
        </w:rPr>
        <w:t>Note:</w:t>
      </w:r>
      <w:r>
        <w:t xml:space="preserve"> Try to get a new birth certificate (younger </w:t>
      </w:r>
      <w:r w:rsidRPr="00253183">
        <w:t xml:space="preserve">than 6 months). If </w:t>
      </w:r>
      <w:r>
        <w:t>you cannot get a new birth certificate, they will accept an older one (</w:t>
      </w:r>
      <w:r w:rsidRPr="00253183">
        <w:t>not the USSR</w:t>
      </w:r>
      <w:r>
        <w:t xml:space="preserve">). If you have the USSR birth certificate, exchange it for a new one. </w:t>
      </w:r>
    </w:p>
    <w:p w14:paraId="4CCCF257" w14:textId="77777777" w:rsidR="00846EC2" w:rsidRPr="00253183" w:rsidRDefault="00846EC2" w:rsidP="00846EC2">
      <w:pPr>
        <w:pStyle w:val="BodyText"/>
      </w:pPr>
      <w:r w:rsidRPr="00700B23">
        <w:rPr>
          <w:b/>
          <w:bCs/>
        </w:rPr>
        <w:t>Exceptional case:</w:t>
      </w:r>
      <w:r w:rsidRPr="00253183">
        <w:t xml:space="preserve"> </w:t>
      </w:r>
      <w:r>
        <w:t>I</w:t>
      </w:r>
      <w:r w:rsidRPr="00253183">
        <w:t xml:space="preserve">f you cannot </w:t>
      </w:r>
      <w:r>
        <w:t xml:space="preserve">exchange the USSR birth certificate </w:t>
      </w:r>
      <w:r w:rsidRPr="00253183">
        <w:t>because you have already left the country</w:t>
      </w:r>
      <w:r>
        <w:t xml:space="preserve"> and it is dangerous for you to go back, </w:t>
      </w:r>
      <w:r w:rsidRPr="00253183">
        <w:t xml:space="preserve">you will have to explain </w:t>
      </w:r>
      <w:r>
        <w:t xml:space="preserve">it </w:t>
      </w:r>
      <w:r w:rsidRPr="00253183">
        <w:t>every time</w:t>
      </w:r>
      <w:r>
        <w:t xml:space="preserve"> </w:t>
      </w:r>
      <w:r w:rsidRPr="00253183">
        <w:t xml:space="preserve">you show the </w:t>
      </w:r>
      <w:r>
        <w:t>USSR birth certificate</w:t>
      </w:r>
      <w:r w:rsidRPr="00253183">
        <w:t>.</w:t>
      </w:r>
    </w:p>
    <w:p w14:paraId="6D79C700" w14:textId="77777777" w:rsidR="00846EC2" w:rsidRDefault="00846EC2" w:rsidP="00846EC2">
      <w:pPr>
        <w:pStyle w:val="BodyText"/>
      </w:pPr>
    </w:p>
    <w:p w14:paraId="73D42B35" w14:textId="77777777" w:rsidR="00846EC2" w:rsidRDefault="00846EC2" w:rsidP="00846EC2">
      <w:pPr>
        <w:pStyle w:val="BodyText"/>
      </w:pPr>
      <w:r w:rsidRPr="00B75EBA">
        <w:t>The legalization includes the following steps:</w:t>
      </w:r>
    </w:p>
    <w:p w14:paraId="2D8A72C9" w14:textId="77777777" w:rsidR="00846EC2" w:rsidRDefault="00846EC2" w:rsidP="00846EC2">
      <w:pPr>
        <w:pStyle w:val="BodyText"/>
      </w:pPr>
      <w:r>
        <w:t>1</w:t>
      </w:r>
      <w:r w:rsidRPr="00B75EBA">
        <w:t>) Tak</w:t>
      </w:r>
      <w:r>
        <w:t xml:space="preserve">e </w:t>
      </w:r>
      <w:r w:rsidRPr="00B75EBA">
        <w:t>a notarized copy</w:t>
      </w:r>
      <w:r>
        <w:t xml:space="preserve"> of </w:t>
      </w:r>
      <w:r w:rsidRPr="00B75EBA">
        <w:t>the apostilled document</w:t>
      </w:r>
      <w:r>
        <w:t>.</w:t>
      </w:r>
    </w:p>
    <w:p w14:paraId="33625D77" w14:textId="77777777" w:rsidR="00846EC2" w:rsidRDefault="00846EC2" w:rsidP="00846EC2">
      <w:pPr>
        <w:pStyle w:val="BodyText"/>
        <w:ind w:right="-282"/>
      </w:pPr>
      <w:r>
        <w:t>2</w:t>
      </w:r>
      <w:r w:rsidRPr="00B75EBA">
        <w:t xml:space="preserve">) </w:t>
      </w:r>
      <w:r>
        <w:t>Get t</w:t>
      </w:r>
      <w:r w:rsidRPr="00D1716A">
        <w:t>he</w:t>
      </w:r>
      <w:r w:rsidRPr="006A1256">
        <w:t xml:space="preserve"> </w:t>
      </w:r>
      <w:r w:rsidRPr="00D1716A">
        <w:t>apostilled document translated</w:t>
      </w:r>
      <w:r>
        <w:t>.</w:t>
      </w:r>
    </w:p>
    <w:p w14:paraId="5FA86CE7" w14:textId="77777777" w:rsidR="00846EC2" w:rsidRDefault="00846EC2" w:rsidP="00846EC2">
      <w:pPr>
        <w:pStyle w:val="BodyText"/>
        <w:ind w:right="-282"/>
      </w:pPr>
      <w:r>
        <w:t>3</w:t>
      </w:r>
      <w:r w:rsidRPr="00B75EBA">
        <w:t>)</w:t>
      </w:r>
      <w:r>
        <w:t xml:space="preserve"> Get the translation n</w:t>
      </w:r>
      <w:r w:rsidRPr="00B75EBA">
        <w:t>otariz</w:t>
      </w:r>
      <w:r>
        <w:t>ed and a</w:t>
      </w:r>
      <w:r w:rsidRPr="00B75EBA">
        <w:t xml:space="preserve">ttach </w:t>
      </w:r>
      <w:r>
        <w:t xml:space="preserve">it </w:t>
      </w:r>
      <w:r w:rsidRPr="00B75EBA">
        <w:t>to the notarized copy</w:t>
      </w:r>
      <w:r>
        <w:t>.</w:t>
      </w:r>
    </w:p>
    <w:p w14:paraId="5B66CF7B" w14:textId="77777777" w:rsidR="00846EC2" w:rsidRDefault="00846EC2" w:rsidP="00846EC2">
      <w:pPr>
        <w:pStyle w:val="BodyText"/>
      </w:pPr>
      <w:r>
        <w:t>4</w:t>
      </w:r>
      <w:r w:rsidRPr="00B75EBA">
        <w:t xml:space="preserve">) </w:t>
      </w:r>
      <w:r>
        <w:t xml:space="preserve">Get the last page of </w:t>
      </w:r>
      <w:r w:rsidRPr="00B75EBA">
        <w:t>the «book» apostille</w:t>
      </w:r>
      <w:r>
        <w:t xml:space="preserve">d to </w:t>
      </w:r>
      <w:r w:rsidRPr="00B75EBA">
        <w:t>confir</w:t>
      </w:r>
      <w:r>
        <w:t>m</w:t>
      </w:r>
      <w:r w:rsidRPr="00B75EBA">
        <w:t xml:space="preserve"> the notary</w:t>
      </w:r>
      <w:r>
        <w:t>’</w:t>
      </w:r>
      <w:r w:rsidRPr="00B75EBA">
        <w:t>s signature</w:t>
      </w:r>
      <w:r>
        <w:t>.</w:t>
      </w:r>
    </w:p>
    <w:p w14:paraId="12327B4D" w14:textId="77777777" w:rsidR="00846EC2" w:rsidRDefault="00846EC2" w:rsidP="00846EC2">
      <w:pPr>
        <w:pStyle w:val="BodyText"/>
      </w:pPr>
    </w:p>
    <w:p w14:paraId="35B0F5BE" w14:textId="77777777" w:rsidR="00846EC2" w:rsidRDefault="00846EC2" w:rsidP="00846EC2">
      <w:pPr>
        <w:pStyle w:val="BodyText"/>
      </w:pPr>
      <w:r>
        <w:t xml:space="preserve">Telegram channel on partner’s visas: </w:t>
      </w:r>
      <w:hyperlink r:id="rId480" w:history="1">
        <w:r w:rsidRPr="00B919F3">
          <w:rPr>
            <w:rStyle w:val="Hyperlink"/>
          </w:rPr>
          <w:t>https://t.me/partnersNL</w:t>
        </w:r>
      </w:hyperlink>
    </w:p>
    <w:p w14:paraId="3D072941" w14:textId="77777777" w:rsidR="00846EC2" w:rsidRDefault="00846EC2" w:rsidP="00846EC2">
      <w:pPr>
        <w:pStyle w:val="Heading2"/>
        <w:pageBreakBefore/>
      </w:pPr>
      <w:bookmarkStart w:id="86" w:name="_Toc175581885"/>
      <w:r>
        <w:lastRenderedPageBreak/>
        <w:t>Parents</w:t>
      </w:r>
      <w:bookmarkEnd w:id="86"/>
    </w:p>
    <w:p w14:paraId="56C67A5A" w14:textId="77777777" w:rsidR="00846EC2" w:rsidRDefault="00846EC2" w:rsidP="00846EC2">
      <w:pPr>
        <w:pStyle w:val="BodyText"/>
      </w:pPr>
      <w:r>
        <w:t>When you settle down</w:t>
      </w:r>
      <w:r w:rsidRPr="008E17FD">
        <w:t xml:space="preserve"> in the Netherlands</w:t>
      </w:r>
      <w:r>
        <w:t>, you can invite your parents to visit. For details, see:</w:t>
      </w:r>
    </w:p>
    <w:p w14:paraId="1750C370" w14:textId="77777777" w:rsidR="00846EC2" w:rsidRDefault="00846EC2" w:rsidP="00846EC2">
      <w:pPr>
        <w:pStyle w:val="BodyText"/>
      </w:pPr>
      <w:r>
        <w:t xml:space="preserve">- </w:t>
      </w:r>
      <w:hyperlink r:id="rId481" w:history="1">
        <w:r w:rsidRPr="007C3EBA">
          <w:rPr>
            <w:rStyle w:val="Hyperlink"/>
          </w:rPr>
          <w:t>https://www.netherlandsworldwide.nl/visa-the-netherlands/sponsoring</w:t>
        </w:r>
      </w:hyperlink>
    </w:p>
    <w:p w14:paraId="10665304" w14:textId="77777777" w:rsidR="00846EC2" w:rsidRDefault="00846EC2" w:rsidP="00846EC2">
      <w:pPr>
        <w:pStyle w:val="BodyText"/>
      </w:pPr>
      <w:r>
        <w:t xml:space="preserve">- </w:t>
      </w:r>
      <w:hyperlink r:id="rId482" w:history="1">
        <w:r w:rsidRPr="007C3EBA">
          <w:rPr>
            <w:rStyle w:val="Hyperlink"/>
          </w:rPr>
          <w:t>https://rabotaem.nl/docs/sdelat-priglashenie-instruktsiya/</w:t>
        </w:r>
      </w:hyperlink>
    </w:p>
    <w:p w14:paraId="408B8430" w14:textId="77777777" w:rsidR="00846EC2" w:rsidRDefault="00846EC2" w:rsidP="00846EC2">
      <w:pPr>
        <w:pStyle w:val="BodyText"/>
        <w:rPr>
          <w:rStyle w:val="ui-provider"/>
          <w:lang w:val="pl-PL"/>
        </w:rPr>
      </w:pPr>
      <w:r w:rsidRPr="001B07F7">
        <w:rPr>
          <w:rStyle w:val="ui-provider"/>
          <w:lang w:val="pl-PL"/>
        </w:rPr>
        <w:t xml:space="preserve">- </w:t>
      </w:r>
      <w:r>
        <w:rPr>
          <w:rStyle w:val="ui-provider"/>
          <w:lang w:val="pl-PL"/>
        </w:rPr>
        <w:t>t</w:t>
      </w:r>
      <w:r w:rsidRPr="001B07F7">
        <w:rPr>
          <w:rStyle w:val="ui-provider"/>
          <w:lang w:val="pl-PL"/>
        </w:rPr>
        <w:t>e</w:t>
      </w:r>
      <w:r>
        <w:rPr>
          <w:rStyle w:val="ui-provider"/>
          <w:lang w:val="pl-PL"/>
        </w:rPr>
        <w:t>l</w:t>
      </w:r>
      <w:r w:rsidRPr="001B07F7">
        <w:rPr>
          <w:rStyle w:val="ui-provider"/>
          <w:lang w:val="pl-PL"/>
        </w:rPr>
        <w:t xml:space="preserve">egram </w:t>
      </w:r>
      <w:r>
        <w:rPr>
          <w:rStyle w:val="ui-provider"/>
          <w:lang w:val="pl-PL"/>
        </w:rPr>
        <w:t xml:space="preserve">chat: </w:t>
      </w:r>
      <w:hyperlink r:id="rId483" w:history="1">
        <w:r w:rsidRPr="007B0CA9">
          <w:rPr>
            <w:rStyle w:val="Hyperlink"/>
            <w:lang w:val="pl-PL"/>
          </w:rPr>
          <w:t>https://t.me/visa_babushek</w:t>
        </w:r>
      </w:hyperlink>
    </w:p>
    <w:p w14:paraId="435B0712" w14:textId="77777777" w:rsidR="00846EC2" w:rsidRPr="001B07F7" w:rsidRDefault="00846EC2" w:rsidP="00846EC2">
      <w:pPr>
        <w:pStyle w:val="BodyText"/>
        <w:rPr>
          <w:lang w:val="pl-PL"/>
        </w:rPr>
      </w:pPr>
    </w:p>
    <w:p w14:paraId="162B0B05" w14:textId="77777777" w:rsidR="00846EC2" w:rsidRDefault="00846EC2" w:rsidP="00846EC2">
      <w:pPr>
        <w:pStyle w:val="BodyText"/>
      </w:pPr>
      <w:r>
        <w:t>If your parents have enough money on their account and are going to pay for their trip themselves, you can write an invitation by hand, sign it, and send it to your parents.</w:t>
      </w:r>
    </w:p>
    <w:p w14:paraId="0C526B41" w14:textId="77777777" w:rsidR="00846EC2" w:rsidRDefault="00846EC2" w:rsidP="00846EC2">
      <w:pPr>
        <w:pStyle w:val="BodyText"/>
      </w:pPr>
      <w:r>
        <w:t xml:space="preserve">If your parents do not have enough money and you are going to pay for their trip, go to </w:t>
      </w:r>
      <w:proofErr w:type="spellStart"/>
      <w:r>
        <w:t>Gementee</w:t>
      </w:r>
      <w:proofErr w:type="spellEnd"/>
      <w:r>
        <w:t xml:space="preserve"> and fill out an invitation form. Mention that you provide financial support because invitation forms differ.</w:t>
      </w:r>
    </w:p>
    <w:p w14:paraId="50E94513" w14:textId="77777777" w:rsidR="00846EC2" w:rsidRDefault="00846EC2" w:rsidP="00846EC2">
      <w:pPr>
        <w:pStyle w:val="BodyText"/>
      </w:pPr>
    </w:p>
    <w:p w14:paraId="200BC70A" w14:textId="77777777" w:rsidR="00846EC2" w:rsidRDefault="00846EC2" w:rsidP="00846EC2">
      <w:pPr>
        <w:pStyle w:val="BodyText"/>
      </w:pPr>
      <w:r>
        <w:t>Required documents:</w:t>
      </w:r>
    </w:p>
    <w:p w14:paraId="7EDF9C00" w14:textId="77777777" w:rsidR="00846EC2" w:rsidRDefault="00846EC2" w:rsidP="00846EC2">
      <w:pPr>
        <w:pStyle w:val="BodyText"/>
      </w:pPr>
      <w:r>
        <w:t>- A copy of the passport and the residence card</w:t>
      </w:r>
      <w:r w:rsidRPr="007E025A">
        <w:t xml:space="preserve"> </w:t>
      </w:r>
      <w:r>
        <w:t>of the inviting person.</w:t>
      </w:r>
    </w:p>
    <w:p w14:paraId="6370B63E" w14:textId="77777777" w:rsidR="00846EC2" w:rsidRDefault="00846EC2" w:rsidP="00846EC2">
      <w:pPr>
        <w:pStyle w:val="BodyText"/>
      </w:pPr>
      <w:r>
        <w:t>- Invitation letter</w:t>
      </w:r>
    </w:p>
    <w:p w14:paraId="760C474E" w14:textId="77777777" w:rsidR="00846EC2" w:rsidRDefault="00846EC2" w:rsidP="00846EC2">
      <w:pPr>
        <w:pStyle w:val="BodyText"/>
      </w:pPr>
      <w:r>
        <w:t xml:space="preserve">For </w:t>
      </w:r>
      <w:r w:rsidRPr="00F3690D">
        <w:rPr>
          <w:i/>
          <w:iCs/>
        </w:rPr>
        <w:t>"</w:t>
      </w:r>
      <w:proofErr w:type="spellStart"/>
      <w:r w:rsidRPr="00F3690D">
        <w:rPr>
          <w:i/>
          <w:iCs/>
        </w:rPr>
        <w:t>verblijfsduur</w:t>
      </w:r>
      <w:proofErr w:type="spellEnd"/>
      <w:r w:rsidRPr="00F3690D">
        <w:rPr>
          <w:i/>
          <w:iCs/>
        </w:rPr>
        <w:t xml:space="preserve"> van het </w:t>
      </w:r>
      <w:proofErr w:type="spellStart"/>
      <w:r w:rsidRPr="00F3690D">
        <w:rPr>
          <w:i/>
          <w:iCs/>
        </w:rPr>
        <w:t>bezoek</w:t>
      </w:r>
      <w:proofErr w:type="spellEnd"/>
      <w:r w:rsidRPr="00F3690D">
        <w:rPr>
          <w:i/>
          <w:iCs/>
        </w:rPr>
        <w:t>"</w:t>
      </w:r>
      <w:r>
        <w:t xml:space="preserve"> (visit duration), the max value is 5 years, but it cannot be longer than </w:t>
      </w:r>
      <w:r w:rsidRPr="00793348">
        <w:t xml:space="preserve">the validity of </w:t>
      </w:r>
      <w:r>
        <w:t>the residence permit of the inviting person.</w:t>
      </w:r>
    </w:p>
    <w:p w14:paraId="501872EC" w14:textId="77777777" w:rsidR="00846EC2" w:rsidRDefault="00846EC2" w:rsidP="00846EC2">
      <w:pPr>
        <w:pStyle w:val="BodyText"/>
      </w:pPr>
      <w:r>
        <w:t>- Financial guarantees: a few recent payrolls, bank certificate with sufficient funds.</w:t>
      </w:r>
    </w:p>
    <w:p w14:paraId="54FD9DAD" w14:textId="77777777" w:rsidR="00846EC2" w:rsidRDefault="00846EC2" w:rsidP="00846EC2">
      <w:pPr>
        <w:pStyle w:val="BodyText"/>
      </w:pPr>
      <w:r>
        <w:t>- Employment statement that provides the salary, position, and other details.</w:t>
      </w:r>
    </w:p>
    <w:p w14:paraId="2096DCCD" w14:textId="77777777" w:rsidR="00846EC2" w:rsidRDefault="00846EC2" w:rsidP="00846EC2">
      <w:pPr>
        <w:pStyle w:val="BodyText"/>
      </w:pPr>
      <w:r>
        <w:t xml:space="preserve">HR provides an employment statement in English. </w:t>
      </w:r>
    </w:p>
    <w:p w14:paraId="56A16DFA" w14:textId="77777777" w:rsidR="00846EC2" w:rsidRDefault="00846EC2" w:rsidP="00846EC2">
      <w:pPr>
        <w:pStyle w:val="BodyText"/>
      </w:pPr>
      <w:r>
        <w:t xml:space="preserve">- Application form validated at </w:t>
      </w:r>
      <w:proofErr w:type="spellStart"/>
      <w:r>
        <w:t>Gementee</w:t>
      </w:r>
      <w:proofErr w:type="spellEnd"/>
      <w:r>
        <w:t xml:space="preserve">, no appointment is required, </w:t>
      </w:r>
      <w:hyperlink r:id="rId484" w:history="1">
        <w:r w:rsidRPr="007C3EBA">
          <w:rPr>
            <w:rStyle w:val="Hyperlink"/>
          </w:rPr>
          <w:t>https://www.rijksoverheid.nl/onderwerpen/coronavirus-covid-19/documenten/formulieren/2021/05/12/verklaring-bezoek-gescheiden-ouder-vrijstelling-inreisverbod-covid-19</w:t>
        </w:r>
      </w:hyperlink>
    </w:p>
    <w:p w14:paraId="0A04F0EE" w14:textId="77777777" w:rsidR="00846EC2" w:rsidRDefault="00846EC2" w:rsidP="00846EC2">
      <w:pPr>
        <w:pStyle w:val="BodyText"/>
      </w:pPr>
    </w:p>
    <w:p w14:paraId="7A9B9D85" w14:textId="77777777" w:rsidR="00846EC2" w:rsidRDefault="00846EC2" w:rsidP="00846EC2">
      <w:pPr>
        <w:pStyle w:val="BodyText"/>
      </w:pPr>
      <w:r w:rsidRPr="00E62D4F">
        <w:rPr>
          <w:b/>
          <w:bCs/>
        </w:rPr>
        <w:t>Note:</w:t>
      </w:r>
      <w:r>
        <w:t xml:space="preserve"> German embassy in Minsk issued the list of the required documents. For details, see </w:t>
      </w:r>
      <w:hyperlink r:id="rId485" w:history="1">
        <w:r w:rsidRPr="007C3EBA">
          <w:rPr>
            <w:rStyle w:val="Hyperlink"/>
          </w:rPr>
          <w:t>https://minsk.diplo.de/blob/2293396/25005c93de84582785ec6fb5f43ebd4d/besuch-07-20-r-data.pdf</w:t>
        </w:r>
      </w:hyperlink>
    </w:p>
    <w:p w14:paraId="3EF6E6F6" w14:textId="77777777" w:rsidR="00846EC2" w:rsidRDefault="00846EC2" w:rsidP="00846EC2">
      <w:pPr>
        <w:pStyle w:val="BodyText"/>
      </w:pPr>
    </w:p>
    <w:p w14:paraId="210737B9" w14:textId="77777777" w:rsidR="00846EC2" w:rsidRPr="00E83C64" w:rsidRDefault="00846EC2" w:rsidP="00846EC2">
      <w:pPr>
        <w:pStyle w:val="BodyText"/>
      </w:pPr>
      <w:r w:rsidRPr="00491556">
        <w:rPr>
          <w:b/>
          <w:bCs/>
        </w:rPr>
        <w:t>Note:</w:t>
      </w:r>
      <w:r>
        <w:t xml:space="preserve"> If you have a partner, he or she needs to fill the form and sign the approval for invitation as well.</w:t>
      </w:r>
    </w:p>
    <w:p w14:paraId="759823A2" w14:textId="575289C1" w:rsidR="00C74C51" w:rsidRDefault="0017040D" w:rsidP="0017040D">
      <w:pPr>
        <w:pStyle w:val="Heading2"/>
      </w:pPr>
      <w:bookmarkStart w:id="87" w:name="_Toc175581886"/>
      <w:r>
        <w:t>Children</w:t>
      </w:r>
      <w:bookmarkEnd w:id="87"/>
    </w:p>
    <w:p w14:paraId="43F39A64" w14:textId="15B043B7" w:rsidR="005D7900" w:rsidRDefault="005D7900" w:rsidP="005D7900">
      <w:pPr>
        <w:pStyle w:val="BodyText"/>
      </w:pPr>
      <w:r>
        <w:t>The topic describes first legalization steps</w:t>
      </w:r>
      <w:r w:rsidR="000A2111">
        <w:t xml:space="preserve"> and important </w:t>
      </w:r>
      <w:r w:rsidR="00CA719C">
        <w:t>points</w:t>
      </w:r>
      <w:r w:rsidR="00056432">
        <w:t xml:space="preserve"> for staying in NL with children</w:t>
      </w:r>
      <w:r>
        <w:t xml:space="preserve">. For permanent residence, see </w:t>
      </w:r>
      <w:r w:rsidRPr="00A27FEA">
        <w:rPr>
          <w:b/>
          <w:bCs/>
        </w:rPr>
        <w:t>Family</w:t>
      </w:r>
      <w:r>
        <w:t xml:space="preserve"> &gt; </w:t>
      </w:r>
      <w:r>
        <w:rPr>
          <w:b/>
          <w:bCs/>
        </w:rPr>
        <w:t>Family Legalization</w:t>
      </w:r>
      <w:r w:rsidRPr="00841642">
        <w:t>.</w:t>
      </w:r>
    </w:p>
    <w:p w14:paraId="71DCF017" w14:textId="77777777" w:rsidR="005D7900" w:rsidRPr="005D7900" w:rsidRDefault="005D7900" w:rsidP="005D7900">
      <w:pPr>
        <w:pStyle w:val="BodyText"/>
      </w:pPr>
    </w:p>
    <w:p w14:paraId="3EDE6C6E" w14:textId="5BCF0B3E" w:rsidR="0017040D" w:rsidRDefault="0083219A" w:rsidP="0017040D">
      <w:pPr>
        <w:pStyle w:val="BodyText"/>
      </w:pPr>
      <w:r>
        <w:t xml:space="preserve">Children need the </w:t>
      </w:r>
      <w:r w:rsidR="00F2717E">
        <w:t>following documents</w:t>
      </w:r>
      <w:r w:rsidR="00521BA1">
        <w:t xml:space="preserve"> </w:t>
      </w:r>
      <w:r>
        <w:t>to enter NL</w:t>
      </w:r>
      <w:r w:rsidR="0017040D">
        <w:t>:</w:t>
      </w:r>
    </w:p>
    <w:p w14:paraId="75F28762" w14:textId="6B33C1EA" w:rsidR="0017040D" w:rsidRDefault="00F2717E" w:rsidP="0017040D">
      <w:pPr>
        <w:pStyle w:val="BodyText"/>
      </w:pPr>
      <w:r>
        <w:t xml:space="preserve">- </w:t>
      </w:r>
      <w:r w:rsidRPr="00B95729">
        <w:rPr>
          <w:rFonts w:asciiTheme="minorHAnsi" w:hAnsiTheme="minorHAnsi"/>
        </w:rPr>
        <w:t>Passport</w:t>
      </w:r>
      <w:r>
        <w:rPr>
          <w:rFonts w:asciiTheme="minorHAnsi" w:hAnsiTheme="minorHAnsi"/>
        </w:rPr>
        <w:t xml:space="preserve">, </w:t>
      </w:r>
      <w:r w:rsidRPr="00B95729">
        <w:rPr>
          <w:rFonts w:asciiTheme="minorHAnsi" w:hAnsiTheme="minorHAnsi"/>
        </w:rPr>
        <w:t>valid for at least 6 months</w:t>
      </w:r>
    </w:p>
    <w:p w14:paraId="522A9FA5" w14:textId="1024B176" w:rsidR="00331D1E" w:rsidRPr="00B95729" w:rsidRDefault="00331D1E" w:rsidP="00331D1E">
      <w:pPr>
        <w:pStyle w:val="BodyText"/>
        <w:rPr>
          <w:rFonts w:asciiTheme="minorHAnsi" w:hAnsiTheme="minorHAnsi"/>
        </w:rPr>
      </w:pPr>
      <w:r>
        <w:rPr>
          <w:rFonts w:asciiTheme="minorHAnsi" w:hAnsiTheme="minorHAnsi"/>
        </w:rPr>
        <w:t xml:space="preserve">- </w:t>
      </w:r>
      <w:r w:rsidRPr="00B95729">
        <w:rPr>
          <w:rFonts w:asciiTheme="minorHAnsi" w:hAnsiTheme="minorHAnsi"/>
        </w:rPr>
        <w:t>Original birth certificate</w:t>
      </w:r>
      <w:r>
        <w:rPr>
          <w:rFonts w:asciiTheme="minorHAnsi" w:hAnsiTheme="minorHAnsi"/>
        </w:rPr>
        <w:t xml:space="preserve">, </w:t>
      </w:r>
      <w:r w:rsidRPr="00B95729">
        <w:rPr>
          <w:rFonts w:asciiTheme="minorHAnsi" w:hAnsiTheme="minorHAnsi"/>
        </w:rPr>
        <w:t>issued in the previous 6 months</w:t>
      </w:r>
      <w:r>
        <w:rPr>
          <w:rFonts w:asciiTheme="minorHAnsi" w:hAnsiTheme="minorHAnsi"/>
        </w:rPr>
        <w:t xml:space="preserve">, </w:t>
      </w:r>
      <w:r w:rsidRPr="00B95729">
        <w:rPr>
          <w:rFonts w:asciiTheme="minorHAnsi" w:hAnsiTheme="minorHAnsi"/>
        </w:rPr>
        <w:t xml:space="preserve">with legalized translation and apostilled </w:t>
      </w:r>
    </w:p>
    <w:p w14:paraId="6FA4E11A" w14:textId="77777777" w:rsidR="0017040D" w:rsidRDefault="0017040D" w:rsidP="0017040D">
      <w:pPr>
        <w:pStyle w:val="BodyText"/>
      </w:pPr>
    </w:p>
    <w:p w14:paraId="74326AEE" w14:textId="77777777" w:rsidR="00DA0B28" w:rsidRDefault="00DA0B28" w:rsidP="00DA0B28">
      <w:pPr>
        <w:pStyle w:val="BodyText"/>
      </w:pPr>
      <w:r w:rsidRPr="000B5837">
        <w:rPr>
          <w:b/>
          <w:bCs/>
        </w:rPr>
        <w:t>Note:</w:t>
      </w:r>
      <w:r>
        <w:t xml:space="preserve"> Try to get a new birth certificate (younger </w:t>
      </w:r>
      <w:r w:rsidRPr="00253183">
        <w:t xml:space="preserve">than 6 months). If </w:t>
      </w:r>
      <w:r>
        <w:t>you cannot get a new birth certificate, they will accept an older one (</w:t>
      </w:r>
      <w:r w:rsidRPr="00253183">
        <w:t>not the USSR</w:t>
      </w:r>
      <w:r>
        <w:t xml:space="preserve">). If you have the USSR birth certificate, exchange it for a new one. </w:t>
      </w:r>
    </w:p>
    <w:p w14:paraId="4D3D2073" w14:textId="423D9BEC" w:rsidR="00DA0B28" w:rsidRPr="00253183" w:rsidRDefault="00DA0B28" w:rsidP="00DA0B28">
      <w:pPr>
        <w:pStyle w:val="BodyText"/>
      </w:pPr>
      <w:r w:rsidRPr="00700B23">
        <w:rPr>
          <w:b/>
          <w:bCs/>
        </w:rPr>
        <w:t>Exceptional case:</w:t>
      </w:r>
      <w:r w:rsidRPr="00253183">
        <w:t xml:space="preserve"> </w:t>
      </w:r>
      <w:r>
        <w:t>I</w:t>
      </w:r>
      <w:r w:rsidRPr="00253183">
        <w:t xml:space="preserve">f you cannot </w:t>
      </w:r>
      <w:r>
        <w:t xml:space="preserve">exchange the USSR birth certificate </w:t>
      </w:r>
      <w:r w:rsidRPr="00253183">
        <w:t>because you have already left the country</w:t>
      </w:r>
      <w:r>
        <w:t xml:space="preserve"> and it is dangerous for you to go back, </w:t>
      </w:r>
      <w:r w:rsidRPr="00253183">
        <w:t xml:space="preserve">you will have to explain </w:t>
      </w:r>
      <w:r>
        <w:t xml:space="preserve">it </w:t>
      </w:r>
      <w:r w:rsidRPr="00253183">
        <w:t>every time</w:t>
      </w:r>
      <w:r>
        <w:t xml:space="preserve"> </w:t>
      </w:r>
      <w:r w:rsidRPr="00253183">
        <w:t xml:space="preserve">you show the </w:t>
      </w:r>
      <w:r>
        <w:t>USSR birth certificate</w:t>
      </w:r>
      <w:r w:rsidRPr="00253183">
        <w:t>.</w:t>
      </w:r>
    </w:p>
    <w:p w14:paraId="2274C190" w14:textId="77777777" w:rsidR="00DA0B28" w:rsidRDefault="00DA0B28" w:rsidP="0017040D">
      <w:pPr>
        <w:pStyle w:val="BodyText"/>
      </w:pPr>
    </w:p>
    <w:p w14:paraId="2B2FB86D" w14:textId="77777777" w:rsidR="005D1C39" w:rsidRDefault="005D1C39" w:rsidP="005D1C39">
      <w:pPr>
        <w:pStyle w:val="BodyText"/>
      </w:pPr>
      <w:r w:rsidRPr="00B75EBA">
        <w:t>The legalization includes the following steps:</w:t>
      </w:r>
    </w:p>
    <w:p w14:paraId="22704024" w14:textId="5F7F8BB0" w:rsidR="005D1C39" w:rsidRDefault="009A7392" w:rsidP="005D1C39">
      <w:pPr>
        <w:pStyle w:val="BodyText"/>
      </w:pPr>
      <w:r>
        <w:lastRenderedPageBreak/>
        <w:t>1</w:t>
      </w:r>
      <w:r w:rsidR="005D1C39" w:rsidRPr="00B75EBA">
        <w:t>) Tak</w:t>
      </w:r>
      <w:r w:rsidR="005D1C39">
        <w:t xml:space="preserve">e </w:t>
      </w:r>
      <w:r w:rsidR="005D1C39" w:rsidRPr="00B75EBA">
        <w:t>a notarized copy</w:t>
      </w:r>
      <w:r w:rsidR="005D1C39">
        <w:t xml:space="preserve"> of </w:t>
      </w:r>
      <w:r w:rsidR="005D1C39" w:rsidRPr="00B75EBA">
        <w:t>the apostilled document</w:t>
      </w:r>
      <w:r w:rsidR="005D1C39">
        <w:t>.</w:t>
      </w:r>
    </w:p>
    <w:p w14:paraId="4759672A" w14:textId="72AADCD1" w:rsidR="005D1C39" w:rsidRDefault="009A7392" w:rsidP="005D1C39">
      <w:pPr>
        <w:pStyle w:val="BodyText"/>
        <w:ind w:right="-282"/>
      </w:pPr>
      <w:r>
        <w:t>2</w:t>
      </w:r>
      <w:r w:rsidR="005D1C39" w:rsidRPr="00B75EBA">
        <w:t xml:space="preserve">) </w:t>
      </w:r>
      <w:r w:rsidR="005D1C39">
        <w:t>Get t</w:t>
      </w:r>
      <w:r w:rsidR="005D1C39" w:rsidRPr="00D1716A">
        <w:t>he</w:t>
      </w:r>
      <w:r w:rsidR="005D1C39" w:rsidRPr="006A1256">
        <w:t xml:space="preserve"> </w:t>
      </w:r>
      <w:r w:rsidR="005D1C39" w:rsidRPr="00D1716A">
        <w:t>apostilled document translated</w:t>
      </w:r>
      <w:r w:rsidR="005D1C39">
        <w:t>.</w:t>
      </w:r>
    </w:p>
    <w:p w14:paraId="4BD7980A" w14:textId="50403A70" w:rsidR="005D1C39" w:rsidRDefault="009A7392" w:rsidP="005D1C39">
      <w:pPr>
        <w:pStyle w:val="BodyText"/>
        <w:ind w:right="-282"/>
      </w:pPr>
      <w:r>
        <w:t>3</w:t>
      </w:r>
      <w:r w:rsidR="005D1C39" w:rsidRPr="00B75EBA">
        <w:t>)</w:t>
      </w:r>
      <w:r w:rsidR="005D1C39">
        <w:t xml:space="preserve"> Get the translation n</w:t>
      </w:r>
      <w:r w:rsidR="005D1C39" w:rsidRPr="00B75EBA">
        <w:t>otariz</w:t>
      </w:r>
      <w:r w:rsidR="005D1C39">
        <w:t>ed and a</w:t>
      </w:r>
      <w:r w:rsidR="005D1C39" w:rsidRPr="00B75EBA">
        <w:t xml:space="preserve">ttach </w:t>
      </w:r>
      <w:r w:rsidR="005D1C39">
        <w:t xml:space="preserve">it </w:t>
      </w:r>
      <w:r w:rsidR="005D1C39" w:rsidRPr="00B75EBA">
        <w:t>to the notarized copy</w:t>
      </w:r>
      <w:r w:rsidR="005D1C39">
        <w:t>.</w:t>
      </w:r>
    </w:p>
    <w:p w14:paraId="28F0930C" w14:textId="0C5905ED" w:rsidR="005D1C39" w:rsidRDefault="009A7392" w:rsidP="005D1C39">
      <w:pPr>
        <w:pStyle w:val="BodyText"/>
      </w:pPr>
      <w:r>
        <w:t>4</w:t>
      </w:r>
      <w:r w:rsidR="005D1C39" w:rsidRPr="00B75EBA">
        <w:t xml:space="preserve">) </w:t>
      </w:r>
      <w:r w:rsidR="005D1C39">
        <w:t xml:space="preserve">Get the last page of </w:t>
      </w:r>
      <w:r w:rsidR="005D1C39" w:rsidRPr="00B75EBA">
        <w:t>the «book» apostille</w:t>
      </w:r>
      <w:r w:rsidR="005D1C39">
        <w:t xml:space="preserve">d to </w:t>
      </w:r>
      <w:r w:rsidR="005D1C39" w:rsidRPr="00B75EBA">
        <w:t>confir</w:t>
      </w:r>
      <w:r w:rsidR="005D1C39">
        <w:t>m</w:t>
      </w:r>
      <w:r w:rsidR="005D1C39" w:rsidRPr="00B75EBA">
        <w:t xml:space="preserve"> the notary</w:t>
      </w:r>
      <w:r w:rsidR="005D1C39">
        <w:t>’</w:t>
      </w:r>
      <w:r w:rsidR="005D1C39" w:rsidRPr="00B75EBA">
        <w:t>s signature</w:t>
      </w:r>
      <w:r w:rsidR="005D1C39">
        <w:t>.</w:t>
      </w:r>
    </w:p>
    <w:p w14:paraId="0EFE99E2" w14:textId="77777777" w:rsidR="00D13503" w:rsidRDefault="00D13503" w:rsidP="0017040D">
      <w:pPr>
        <w:pStyle w:val="BodyText"/>
        <w:rPr>
          <w:color w:val="1A9CB0"/>
          <w:u w:val="single"/>
        </w:rPr>
      </w:pPr>
    </w:p>
    <w:p w14:paraId="515F4E10" w14:textId="4877D85E" w:rsidR="00971DC4" w:rsidRPr="00971DC4" w:rsidRDefault="00971DC4" w:rsidP="00971DC4">
      <w:pPr>
        <w:pStyle w:val="BodyText"/>
        <w:rPr>
          <w:b/>
          <w:bCs/>
        </w:rPr>
      </w:pPr>
      <w:r w:rsidRPr="00971DC4">
        <w:rPr>
          <w:b/>
          <w:bCs/>
        </w:rPr>
        <w:t>Vaccination details</w:t>
      </w:r>
    </w:p>
    <w:p w14:paraId="7EF936DE" w14:textId="77777777" w:rsidR="00991BCA" w:rsidRDefault="008F3719" w:rsidP="00D13503">
      <w:pPr>
        <w:pStyle w:val="BodyText"/>
      </w:pPr>
      <w:r>
        <w:t xml:space="preserve">When </w:t>
      </w:r>
      <w:r w:rsidR="00D13503">
        <w:t xml:space="preserve">you register your child in the municipality, </w:t>
      </w:r>
      <w:r w:rsidR="00F23C7E">
        <w:t xml:space="preserve">after a while </w:t>
      </w:r>
      <w:r w:rsidR="00D13503">
        <w:t xml:space="preserve">you receive a letter </w:t>
      </w:r>
      <w:r w:rsidR="00253B03">
        <w:t xml:space="preserve">by </w:t>
      </w:r>
      <w:r w:rsidR="00AC7BC8">
        <w:t xml:space="preserve">mail </w:t>
      </w:r>
      <w:r w:rsidR="00D13503">
        <w:t xml:space="preserve">from GGD </w:t>
      </w:r>
      <w:proofErr w:type="spellStart"/>
      <w:r w:rsidR="00D13503">
        <w:t>Kinnemerland</w:t>
      </w:r>
      <w:proofErr w:type="spellEnd"/>
      <w:r w:rsidR="00253B03">
        <w:t>.</w:t>
      </w:r>
      <w:r w:rsidR="00F911B5">
        <w:t xml:space="preserve"> </w:t>
      </w:r>
      <w:r w:rsidR="00DC1E5E">
        <w:t xml:space="preserve">It </w:t>
      </w:r>
      <w:r w:rsidR="00F911B5">
        <w:t xml:space="preserve">includes </w:t>
      </w:r>
      <w:r w:rsidR="004A7175">
        <w:t xml:space="preserve">a request to send </w:t>
      </w:r>
      <w:bookmarkStart w:id="88" w:name="_Hlk116297213"/>
      <w:r w:rsidR="004A7175">
        <w:t xml:space="preserve">vaccination details </w:t>
      </w:r>
      <w:bookmarkEnd w:id="88"/>
      <w:r w:rsidR="004A7175">
        <w:t xml:space="preserve">and </w:t>
      </w:r>
      <w:r w:rsidR="00D13503">
        <w:t>a return envelope</w:t>
      </w:r>
      <w:r w:rsidR="00292815">
        <w:t xml:space="preserve"> (</w:t>
      </w:r>
      <w:r w:rsidR="00CC7257">
        <w:t xml:space="preserve">the envelope is pre-paid, </w:t>
      </w:r>
      <w:r w:rsidR="006F0426">
        <w:t>no need to pay</w:t>
      </w:r>
      <w:r w:rsidR="004C23D2">
        <w:t xml:space="preserve"> for it</w:t>
      </w:r>
      <w:r w:rsidR="00292815">
        <w:t>)</w:t>
      </w:r>
      <w:r w:rsidR="00945574">
        <w:t>.</w:t>
      </w:r>
    </w:p>
    <w:p w14:paraId="23EB6228" w14:textId="77777777" w:rsidR="00C47589" w:rsidRDefault="00C47589" w:rsidP="00D13503">
      <w:pPr>
        <w:pStyle w:val="BodyText"/>
      </w:pPr>
    </w:p>
    <w:p w14:paraId="1857F84C" w14:textId="7CD574B6" w:rsidR="00991BCA" w:rsidRDefault="00991BCA" w:rsidP="00D13503">
      <w:pPr>
        <w:pStyle w:val="BodyText"/>
      </w:pPr>
      <w:r>
        <w:t>To send</w:t>
      </w:r>
      <w:r w:rsidR="00C47589">
        <w:t xml:space="preserve"> the</w:t>
      </w:r>
      <w:r>
        <w:t xml:space="preserve"> vaccination details:</w:t>
      </w:r>
    </w:p>
    <w:p w14:paraId="67A7B3B4" w14:textId="33A439C4" w:rsidR="00240252" w:rsidRDefault="00991BCA" w:rsidP="00D13503">
      <w:pPr>
        <w:pStyle w:val="BodyText"/>
      </w:pPr>
      <w:r>
        <w:t xml:space="preserve">- </w:t>
      </w:r>
      <w:r w:rsidR="00240252">
        <w:t xml:space="preserve">(Online) Send the </w:t>
      </w:r>
      <w:r w:rsidR="00032F67">
        <w:t xml:space="preserve">vaccination </w:t>
      </w:r>
      <w:r w:rsidR="00240252">
        <w:t xml:space="preserve">details to </w:t>
      </w:r>
      <w:r>
        <w:t>the email address specified in the letter</w:t>
      </w:r>
      <w:r w:rsidR="00240252">
        <w:t>.</w:t>
      </w:r>
    </w:p>
    <w:p w14:paraId="4C1DA305" w14:textId="79F4CE1B" w:rsidR="00D13503" w:rsidRDefault="00240252" w:rsidP="00D13503">
      <w:pPr>
        <w:pStyle w:val="BodyText"/>
      </w:pPr>
      <w:r>
        <w:t>- (Offline)</w:t>
      </w:r>
      <w:r w:rsidR="00861129">
        <w:t xml:space="preserve"> P</w:t>
      </w:r>
      <w:r w:rsidR="00991BCA">
        <w:t xml:space="preserve">ut the </w:t>
      </w:r>
      <w:r w:rsidR="00F357E1">
        <w:t xml:space="preserve">vaccination details inside the return envelope and </w:t>
      </w:r>
      <w:r w:rsidR="00C47589">
        <w:t xml:space="preserve">drop it into </w:t>
      </w:r>
      <w:r w:rsidR="00D13503">
        <w:t xml:space="preserve">the orange </w:t>
      </w:r>
      <w:r w:rsidR="00C47589">
        <w:t>P</w:t>
      </w:r>
      <w:r w:rsidR="00D13503">
        <w:t>ost</w:t>
      </w:r>
      <w:r w:rsidR="00C47589">
        <w:t>NL</w:t>
      </w:r>
      <w:r w:rsidR="00D13503">
        <w:t xml:space="preserve"> box</w:t>
      </w:r>
      <w:r w:rsidR="001A3F85">
        <w:t>.</w:t>
      </w:r>
      <w:r w:rsidR="000F2CCA">
        <w:t xml:space="preserve"> </w:t>
      </w:r>
      <w:r w:rsidR="001A3F85" w:rsidRPr="0065660F">
        <w:rPr>
          <w:b/>
          <w:bCs/>
        </w:rPr>
        <w:t>Note:</w:t>
      </w:r>
      <w:r w:rsidR="001A3F85">
        <w:t xml:space="preserve"> L</w:t>
      </w:r>
      <w:r w:rsidR="00D13503">
        <w:t>ook at the</w:t>
      </w:r>
      <w:r w:rsidR="00B63CDC" w:rsidRPr="00B63CDC">
        <w:t xml:space="preserve"> postal code</w:t>
      </w:r>
      <w:r w:rsidR="00B63CDC">
        <w:t xml:space="preserve"> </w:t>
      </w:r>
      <w:r w:rsidR="001A3F85">
        <w:t xml:space="preserve">on the </w:t>
      </w:r>
      <w:r w:rsidR="0065660F">
        <w:t>post box</w:t>
      </w:r>
      <w:r w:rsidR="008C0138">
        <w:t>.</w:t>
      </w:r>
    </w:p>
    <w:p w14:paraId="1903B429" w14:textId="77777777" w:rsidR="007B4F40" w:rsidRDefault="007B4F40" w:rsidP="00D13503">
      <w:pPr>
        <w:pStyle w:val="BodyText"/>
      </w:pPr>
    </w:p>
    <w:p w14:paraId="2F8B0AC3" w14:textId="6187E81A" w:rsidR="00971DC4" w:rsidRPr="003D1BDA" w:rsidRDefault="003D1BDA" w:rsidP="00971DC4">
      <w:pPr>
        <w:pStyle w:val="BodyText"/>
        <w:rPr>
          <w:b/>
          <w:bCs/>
        </w:rPr>
      </w:pPr>
      <w:r w:rsidRPr="003D1BDA">
        <w:rPr>
          <w:b/>
          <w:bCs/>
        </w:rPr>
        <w:t>C</w:t>
      </w:r>
      <w:r w:rsidR="00971DC4" w:rsidRPr="003D1BDA">
        <w:rPr>
          <w:b/>
          <w:bCs/>
        </w:rPr>
        <w:t>hild</w:t>
      </w:r>
      <w:r w:rsidR="0082407E">
        <w:rPr>
          <w:b/>
          <w:bCs/>
        </w:rPr>
        <w:t xml:space="preserve"> support</w:t>
      </w:r>
    </w:p>
    <w:p w14:paraId="3D855526" w14:textId="77777777" w:rsidR="00483369" w:rsidRDefault="00C440F9" w:rsidP="007B4F40">
      <w:pPr>
        <w:pStyle w:val="BodyText"/>
      </w:pPr>
      <w:r>
        <w:t xml:space="preserve">To </w:t>
      </w:r>
      <w:r w:rsidR="00483369">
        <w:t>apply for child support payments:</w:t>
      </w:r>
    </w:p>
    <w:p w14:paraId="7E98A594" w14:textId="77777777" w:rsidR="006A37C0" w:rsidRDefault="00483369" w:rsidP="007B4F40">
      <w:pPr>
        <w:pStyle w:val="BodyText"/>
      </w:pPr>
      <w:r>
        <w:t xml:space="preserve">1) </w:t>
      </w:r>
      <w:r w:rsidR="00DA0015">
        <w:t xml:space="preserve">In about 6 weeks after registration, </w:t>
      </w:r>
      <w:r w:rsidR="006A37C0">
        <w:t xml:space="preserve">receive a </w:t>
      </w:r>
      <w:r w:rsidR="00C23B77">
        <w:t>letter</w:t>
      </w:r>
      <w:r w:rsidR="005B27FF" w:rsidRPr="005B27FF">
        <w:t xml:space="preserve"> </w:t>
      </w:r>
      <w:r w:rsidR="005B27FF">
        <w:t xml:space="preserve">from </w:t>
      </w:r>
      <w:proofErr w:type="spellStart"/>
      <w:r w:rsidR="005B27FF" w:rsidRPr="005B27FF">
        <w:t>Gementee</w:t>
      </w:r>
      <w:proofErr w:type="spellEnd"/>
      <w:r w:rsidR="00CB7916">
        <w:t xml:space="preserve"> </w:t>
      </w:r>
      <w:r w:rsidR="006A37C0">
        <w:t>by post.</w:t>
      </w:r>
    </w:p>
    <w:p w14:paraId="5B4EB8C7" w14:textId="77777777" w:rsidR="001A0E5E" w:rsidRDefault="00483369" w:rsidP="007B4F40">
      <w:pPr>
        <w:pStyle w:val="BodyText"/>
      </w:pPr>
      <w:r>
        <w:t>2)</w:t>
      </w:r>
      <w:r w:rsidR="00991398">
        <w:t xml:space="preserve"> </w:t>
      </w:r>
      <w:r w:rsidR="000F32D4">
        <w:t>F</w:t>
      </w:r>
      <w:r w:rsidR="00001E2E">
        <w:t>ill i</w:t>
      </w:r>
      <w:r w:rsidR="00E33CFF">
        <w:t>n</w:t>
      </w:r>
      <w:r w:rsidR="000F32D4">
        <w:t xml:space="preserve"> the </w:t>
      </w:r>
      <w:r w:rsidR="00DB24E2">
        <w:t xml:space="preserve">application </w:t>
      </w:r>
      <w:r w:rsidR="000F32D4">
        <w:t>form</w:t>
      </w:r>
      <w:r w:rsidR="001A0E5E">
        <w:t>.</w:t>
      </w:r>
    </w:p>
    <w:p w14:paraId="5450CDE9" w14:textId="0CB2824A" w:rsidR="008D7031" w:rsidRDefault="001A0E5E" w:rsidP="007B4F40">
      <w:pPr>
        <w:pStyle w:val="BodyText"/>
      </w:pPr>
      <w:r>
        <w:t xml:space="preserve">3) Send the form and </w:t>
      </w:r>
      <w:r w:rsidR="00615C73">
        <w:t xml:space="preserve">copies of the </w:t>
      </w:r>
      <w:r w:rsidR="003761F0">
        <w:t xml:space="preserve">following </w:t>
      </w:r>
      <w:r w:rsidR="00615C73">
        <w:t xml:space="preserve">documents </w:t>
      </w:r>
      <w:r w:rsidR="004044F5">
        <w:t>(translated)</w:t>
      </w:r>
      <w:r w:rsidR="00615C73">
        <w:t xml:space="preserve"> to </w:t>
      </w:r>
      <w:proofErr w:type="spellStart"/>
      <w:r w:rsidR="00615C73">
        <w:t>Gementee</w:t>
      </w:r>
      <w:proofErr w:type="spellEnd"/>
      <w:r w:rsidR="00615C73">
        <w:t xml:space="preserve"> by post</w:t>
      </w:r>
      <w:r w:rsidR="008D7031">
        <w:t>:</w:t>
      </w:r>
    </w:p>
    <w:p w14:paraId="679630F9" w14:textId="53E44DA0" w:rsidR="008D7031" w:rsidRDefault="008D7031" w:rsidP="007B4F40">
      <w:pPr>
        <w:pStyle w:val="BodyText"/>
      </w:pPr>
      <w:r>
        <w:t>- Patents’ passports</w:t>
      </w:r>
    </w:p>
    <w:p w14:paraId="4E3963CD" w14:textId="77777777" w:rsidR="008D7031" w:rsidRDefault="008D7031" w:rsidP="007B4F40">
      <w:pPr>
        <w:pStyle w:val="BodyText"/>
      </w:pPr>
      <w:r>
        <w:t>- Child’s passport</w:t>
      </w:r>
    </w:p>
    <w:p w14:paraId="65CDF5A9" w14:textId="77777777" w:rsidR="008D7031" w:rsidRDefault="008D7031" w:rsidP="007B4F40">
      <w:pPr>
        <w:pStyle w:val="BodyText"/>
      </w:pPr>
      <w:r>
        <w:t>- Child’s birth certificate</w:t>
      </w:r>
    </w:p>
    <w:p w14:paraId="51ACF2E3" w14:textId="77777777" w:rsidR="00C141E7" w:rsidRDefault="00DB24E2" w:rsidP="007B4F40">
      <w:pPr>
        <w:pStyle w:val="BodyText"/>
      </w:pPr>
      <w:r>
        <w:t xml:space="preserve">3) </w:t>
      </w:r>
      <w:r w:rsidR="00BD18B8">
        <w:t>In a month</w:t>
      </w:r>
      <w:r w:rsidR="00C141E7">
        <w:t>, receive a confirmation letter by post.</w:t>
      </w:r>
    </w:p>
    <w:p w14:paraId="74D374BC" w14:textId="2D30EC99" w:rsidR="007B4F40" w:rsidRDefault="00C141E7" w:rsidP="007B4F40">
      <w:pPr>
        <w:pStyle w:val="BodyText"/>
      </w:pPr>
      <w:r>
        <w:t>4) Start receiving</w:t>
      </w:r>
      <w:r w:rsidR="007B4F40">
        <w:t xml:space="preserve"> payments.</w:t>
      </w:r>
    </w:p>
    <w:p w14:paraId="7DB2409A" w14:textId="77777777" w:rsidR="00781685" w:rsidRDefault="00781685" w:rsidP="007B4F40">
      <w:pPr>
        <w:pStyle w:val="BodyText"/>
      </w:pPr>
    </w:p>
    <w:p w14:paraId="6F324389" w14:textId="5A581B6C" w:rsidR="007B4F40" w:rsidRDefault="00781685" w:rsidP="007B4F40">
      <w:pPr>
        <w:pStyle w:val="BodyText"/>
      </w:pPr>
      <w:r>
        <w:t>I</w:t>
      </w:r>
      <w:r w:rsidR="007B4F40">
        <w:t xml:space="preserve">f both parents work, </w:t>
      </w:r>
      <w:r w:rsidR="005576CC">
        <w:t xml:space="preserve">the family </w:t>
      </w:r>
      <w:r>
        <w:t xml:space="preserve">can get </w:t>
      </w:r>
      <w:r w:rsidR="007B4F40">
        <w:t>school budget payments</w:t>
      </w:r>
      <w:r w:rsidR="005576CC">
        <w:t xml:space="preserve">. </w:t>
      </w:r>
      <w:r w:rsidR="009C11BE">
        <w:t xml:space="preserve">The tax office </w:t>
      </w:r>
      <w:r w:rsidR="007B4F40">
        <w:t>deci</w:t>
      </w:r>
      <w:r w:rsidR="006236A5">
        <w:t xml:space="preserve">des based on the data from </w:t>
      </w:r>
      <w:proofErr w:type="spellStart"/>
      <w:r w:rsidR="005576CC" w:rsidRPr="005576CC">
        <w:t>Sociale</w:t>
      </w:r>
      <w:proofErr w:type="spellEnd"/>
      <w:r w:rsidR="005576CC" w:rsidRPr="005576CC">
        <w:t xml:space="preserve"> </w:t>
      </w:r>
      <w:proofErr w:type="spellStart"/>
      <w:r w:rsidR="005576CC" w:rsidRPr="005576CC">
        <w:t>Verzekeringsbank</w:t>
      </w:r>
      <w:proofErr w:type="spellEnd"/>
      <w:r w:rsidR="005576CC" w:rsidRPr="005576CC">
        <w:t xml:space="preserve"> (SVB)</w:t>
      </w:r>
      <w:r w:rsidR="006236A5">
        <w:t>.</w:t>
      </w:r>
    </w:p>
    <w:p w14:paraId="18B02777" w14:textId="77777777" w:rsidR="00602AEB" w:rsidRDefault="00602AEB" w:rsidP="007B4F40">
      <w:pPr>
        <w:pStyle w:val="BodyText"/>
      </w:pPr>
    </w:p>
    <w:p w14:paraId="05E4F44B" w14:textId="56DDC251" w:rsidR="00602AEB" w:rsidRPr="001B678F" w:rsidRDefault="00602AEB" w:rsidP="007B4F40">
      <w:pPr>
        <w:pStyle w:val="BodyText"/>
        <w:rPr>
          <w:b/>
          <w:bCs/>
        </w:rPr>
      </w:pPr>
      <w:r w:rsidRPr="001B678F">
        <w:rPr>
          <w:b/>
          <w:bCs/>
        </w:rPr>
        <w:t>Travelling with children</w:t>
      </w:r>
    </w:p>
    <w:p w14:paraId="57B9F23E" w14:textId="6B0A9107" w:rsidR="009724DC" w:rsidRDefault="009724DC" w:rsidP="007B4F40">
      <w:pPr>
        <w:pStyle w:val="BodyText"/>
      </w:pPr>
      <w:r>
        <w:t xml:space="preserve">If </w:t>
      </w:r>
      <w:r w:rsidR="005A0C35">
        <w:t xml:space="preserve">a parent </w:t>
      </w:r>
      <w:r w:rsidR="00611EA1">
        <w:t>is going to travel</w:t>
      </w:r>
      <w:r w:rsidR="006F1195">
        <w:t xml:space="preserve"> </w:t>
      </w:r>
      <w:r w:rsidR="00611EA1">
        <w:t>outside NL</w:t>
      </w:r>
      <w:r w:rsidR="00027FDE">
        <w:t xml:space="preserve"> (even within the EU)</w:t>
      </w:r>
      <w:r w:rsidR="00611EA1">
        <w:t xml:space="preserve"> with a child, the other </w:t>
      </w:r>
      <w:r w:rsidR="001B678F">
        <w:t xml:space="preserve">parent should </w:t>
      </w:r>
      <w:r w:rsidR="000E77D9">
        <w:t>sign a consent letter to give his/her</w:t>
      </w:r>
      <w:r w:rsidR="006E718F">
        <w:t xml:space="preserve"> consent </w:t>
      </w:r>
      <w:r w:rsidR="003310D8">
        <w:t xml:space="preserve">for </w:t>
      </w:r>
      <w:r w:rsidR="006E718F">
        <w:t>the child</w:t>
      </w:r>
      <w:r w:rsidR="003310D8">
        <w:t xml:space="preserve"> to </w:t>
      </w:r>
      <w:r w:rsidR="006E718F">
        <w:t>leav</w:t>
      </w:r>
      <w:r w:rsidR="003310D8">
        <w:t>e</w:t>
      </w:r>
      <w:r w:rsidR="006E718F">
        <w:t xml:space="preserve"> NL.</w:t>
      </w:r>
      <w:r w:rsidR="00D15AFC">
        <w:t xml:space="preserve"> </w:t>
      </w:r>
      <w:r w:rsidR="00027FDE">
        <w:t xml:space="preserve">There is no need to </w:t>
      </w:r>
      <w:r w:rsidR="002B391B" w:rsidRPr="002B391B">
        <w:t>notarize the</w:t>
      </w:r>
      <w:r w:rsidR="002969D9">
        <w:t xml:space="preserve"> consent</w:t>
      </w:r>
      <w:r w:rsidR="002B391B">
        <w:t xml:space="preserve">. Download, </w:t>
      </w:r>
      <w:r w:rsidR="00027FDE">
        <w:t>print out</w:t>
      </w:r>
      <w:r w:rsidR="002665E6">
        <w:t xml:space="preserve">, </w:t>
      </w:r>
      <w:r w:rsidR="009E6269">
        <w:t xml:space="preserve">fill in, and </w:t>
      </w:r>
      <w:r w:rsidR="00027FDE">
        <w:t>sign</w:t>
      </w:r>
      <w:r w:rsidR="00A051A0">
        <w:t xml:space="preserve"> it</w:t>
      </w:r>
      <w:r w:rsidR="00027FDE">
        <w:t>.</w:t>
      </w:r>
    </w:p>
    <w:p w14:paraId="4C41EF85" w14:textId="77777777" w:rsidR="002969D9" w:rsidRDefault="002969D9" w:rsidP="007B4F40">
      <w:pPr>
        <w:pStyle w:val="BodyText"/>
      </w:pPr>
    </w:p>
    <w:p w14:paraId="57320DC8" w14:textId="39249A58" w:rsidR="00602AEB" w:rsidRDefault="009E6269" w:rsidP="007B4F40">
      <w:pPr>
        <w:pStyle w:val="BodyText"/>
      </w:pPr>
      <w:r>
        <w:t xml:space="preserve">To download the consent, see </w:t>
      </w:r>
      <w:hyperlink r:id="rId486" w:history="1">
        <w:r w:rsidR="009A111F" w:rsidRPr="00D62A2C">
          <w:rPr>
            <w:rStyle w:val="Hyperlink"/>
          </w:rPr>
          <w:t>https://www.government.nl/documents/forms/2016/06/17/consent-letter-for-minors-travelling-abroad</w:t>
        </w:r>
      </w:hyperlink>
    </w:p>
    <w:p w14:paraId="5F3359A6" w14:textId="77777777" w:rsidR="009A111F" w:rsidRDefault="009A111F" w:rsidP="007B4F40">
      <w:pPr>
        <w:pStyle w:val="BodyText"/>
      </w:pPr>
    </w:p>
    <w:p w14:paraId="3FF1359E" w14:textId="6AA1019A" w:rsidR="003310D8" w:rsidRDefault="00523A1D" w:rsidP="003310D8">
      <w:pPr>
        <w:pStyle w:val="BodyText"/>
      </w:pPr>
      <w:r w:rsidRPr="00523A1D">
        <w:rPr>
          <w:b/>
          <w:bCs/>
        </w:rPr>
        <w:t>Note:</w:t>
      </w:r>
      <w:r>
        <w:t xml:space="preserve"> </w:t>
      </w:r>
      <w:r w:rsidR="009E6269">
        <w:t xml:space="preserve">If you forgot to </w:t>
      </w:r>
      <w:r w:rsidR="009E0E62">
        <w:t>get the consent</w:t>
      </w:r>
      <w:r w:rsidR="003A1497" w:rsidRPr="003A1497">
        <w:t xml:space="preserve"> </w:t>
      </w:r>
      <w:r w:rsidR="003A1497">
        <w:t>and are already at the airport</w:t>
      </w:r>
      <w:r w:rsidR="009E0E62">
        <w:t xml:space="preserve">, the </w:t>
      </w:r>
      <w:r w:rsidR="003A1497" w:rsidRPr="003A1497">
        <w:t>airport employee</w:t>
      </w:r>
      <w:r w:rsidR="000F5A19">
        <w:t xml:space="preserve"> can call your </w:t>
      </w:r>
      <w:r w:rsidR="003A1497">
        <w:t xml:space="preserve">spouse </w:t>
      </w:r>
      <w:r w:rsidR="00783E0F">
        <w:t xml:space="preserve">to </w:t>
      </w:r>
      <w:r w:rsidR="000F5A19">
        <w:t xml:space="preserve">get the oral </w:t>
      </w:r>
      <w:r w:rsidR="003310D8">
        <w:t>consent.</w:t>
      </w:r>
      <w:r w:rsidR="00EF5A17">
        <w:t xml:space="preserve"> </w:t>
      </w:r>
      <w:r w:rsidR="000F5A19">
        <w:t>It is highly recommended to get the consent in advance</w:t>
      </w:r>
      <w:r w:rsidR="00F73835">
        <w:t>.</w:t>
      </w:r>
    </w:p>
    <w:p w14:paraId="63467F2E" w14:textId="577ECF94" w:rsidR="009E6269" w:rsidRDefault="009E6269" w:rsidP="007B4F40">
      <w:pPr>
        <w:pStyle w:val="BodyText"/>
      </w:pPr>
    </w:p>
    <w:p w14:paraId="7573A038" w14:textId="11D993D4" w:rsidR="00783E0F" w:rsidRPr="003A1497" w:rsidRDefault="000D2FF8" w:rsidP="007B4F40">
      <w:pPr>
        <w:pStyle w:val="BodyText"/>
      </w:pPr>
      <w:r w:rsidRPr="000D2FF8">
        <w:rPr>
          <w:b/>
          <w:bCs/>
        </w:rPr>
        <w:t>Note:</w:t>
      </w:r>
      <w:r>
        <w:t xml:space="preserve"> </w:t>
      </w:r>
      <w:r w:rsidR="00F73835">
        <w:t>Children who attend school</w:t>
      </w:r>
      <w:r w:rsidR="000F5657">
        <w:t xml:space="preserve"> are not allowed to leave NL during school time. Travelling abroad is allowed only during school holidays.</w:t>
      </w:r>
    </w:p>
    <w:p w14:paraId="643AEDF6" w14:textId="77777777" w:rsidR="00B63CDC" w:rsidRDefault="00B63CDC" w:rsidP="00B63CDC">
      <w:pPr>
        <w:pStyle w:val="BodyText"/>
      </w:pPr>
    </w:p>
    <w:p w14:paraId="59D0E88A" w14:textId="6D1D1E67" w:rsidR="00B63CDC" w:rsidRPr="00B63CDC" w:rsidRDefault="00B63CDC" w:rsidP="00D13503">
      <w:pPr>
        <w:pStyle w:val="BodyText"/>
        <w:rPr>
          <w:color w:val="1A9CB0"/>
          <w:u w:val="single"/>
        </w:rPr>
      </w:pPr>
      <w:r>
        <w:t xml:space="preserve">Telegram channel for parents and children: </w:t>
      </w:r>
      <w:r w:rsidRPr="00D54C61">
        <w:rPr>
          <w:color w:val="1A9CB0"/>
          <w:u w:val="single"/>
        </w:rPr>
        <w:t>@parentsInBenelux</w:t>
      </w:r>
    </w:p>
    <w:p w14:paraId="23E2BECB" w14:textId="3509D565" w:rsidR="007B40A5" w:rsidRDefault="004152F8" w:rsidP="004152F8">
      <w:pPr>
        <w:pStyle w:val="Heading2"/>
      </w:pPr>
      <w:bookmarkStart w:id="89" w:name="_Toc175581887"/>
      <w:r w:rsidRPr="004152F8">
        <w:lastRenderedPageBreak/>
        <w:t>C</w:t>
      </w:r>
      <w:r>
        <w:t>hildbirth</w:t>
      </w:r>
      <w:bookmarkEnd w:id="89"/>
    </w:p>
    <w:p w14:paraId="41AECBFE" w14:textId="759D55CD" w:rsidR="00B672BC" w:rsidRDefault="002847E2" w:rsidP="00D32F64">
      <w:pPr>
        <w:pStyle w:val="BodyText"/>
      </w:pPr>
      <w:r>
        <w:t>T</w:t>
      </w:r>
      <w:r w:rsidR="00D32F64">
        <w:t xml:space="preserve">raditional way of birth in NL is home birth with help of </w:t>
      </w:r>
      <w:r w:rsidR="00D32F64" w:rsidRPr="00087436">
        <w:rPr>
          <w:b/>
          <w:bCs/>
        </w:rPr>
        <w:t>midwife (</w:t>
      </w:r>
      <w:proofErr w:type="spellStart"/>
      <w:r w:rsidR="00D32F64" w:rsidRPr="00087436">
        <w:rPr>
          <w:b/>
          <w:bCs/>
        </w:rPr>
        <w:t>verloskundige</w:t>
      </w:r>
      <w:proofErr w:type="spellEnd"/>
      <w:r w:rsidR="00D32F64" w:rsidRPr="00087436">
        <w:rPr>
          <w:b/>
          <w:bCs/>
        </w:rPr>
        <w:t>)</w:t>
      </w:r>
      <w:r w:rsidR="00D32F64" w:rsidRPr="0040569A">
        <w:t xml:space="preserve">. </w:t>
      </w:r>
      <w:r w:rsidR="00D32F64">
        <w:t>You</w:t>
      </w:r>
      <w:r w:rsidR="0040569A">
        <w:t xml:space="preserve"> are </w:t>
      </w:r>
      <w:r w:rsidR="009D0CBC">
        <w:t>sent</w:t>
      </w:r>
      <w:r w:rsidR="0040569A">
        <w:t xml:space="preserve"> to </w:t>
      </w:r>
      <w:r w:rsidR="00D32F64">
        <w:t>hospital if you have complications/exceptional case.</w:t>
      </w:r>
      <w:r w:rsidR="005053FA">
        <w:t xml:space="preserve"> </w:t>
      </w:r>
      <w:r w:rsidR="00235325">
        <w:t xml:space="preserve">To </w:t>
      </w:r>
      <w:r w:rsidR="005B2D11">
        <w:t xml:space="preserve">select </w:t>
      </w:r>
      <w:r w:rsidR="00D32F64">
        <w:t xml:space="preserve">hospital birth, </w:t>
      </w:r>
      <w:r w:rsidR="00235325">
        <w:t xml:space="preserve">say it at </w:t>
      </w:r>
      <w:r w:rsidR="00105CF1">
        <w:t xml:space="preserve">1st </w:t>
      </w:r>
      <w:r w:rsidR="00D32F64">
        <w:t xml:space="preserve">appointment and when preparing </w:t>
      </w:r>
      <w:r w:rsidR="00B672BC">
        <w:t>b</w:t>
      </w:r>
      <w:r w:rsidR="00D32F64">
        <w:t>irth plan</w:t>
      </w:r>
    </w:p>
    <w:p w14:paraId="1D7C614A" w14:textId="62EA167F" w:rsidR="00D32F64" w:rsidRDefault="00B672BC" w:rsidP="00D32F64">
      <w:pPr>
        <w:pStyle w:val="BodyText"/>
      </w:pPr>
      <w:r w:rsidRPr="00B672BC">
        <w:rPr>
          <w:b/>
          <w:bCs/>
        </w:rPr>
        <w:t>Note:</w:t>
      </w:r>
      <w:r>
        <w:t xml:space="preserve"> D</w:t>
      </w:r>
      <w:r w:rsidR="00D32F64">
        <w:t>elivery in hospital is not included in basic insurance</w:t>
      </w:r>
      <w:r w:rsidR="008C69E9">
        <w:t>. Y</w:t>
      </w:r>
      <w:r w:rsidR="00D32F64">
        <w:t>ou need to have extension or pay yourself (not</w:t>
      </w:r>
      <w:r w:rsidR="005053FA">
        <w:t>,</w:t>
      </w:r>
      <w:r w:rsidR="00D32F64">
        <w:t xml:space="preserve"> </w:t>
      </w:r>
      <w:r w:rsidR="008C69E9">
        <w:t>i</w:t>
      </w:r>
      <w:r w:rsidR="00D32F64">
        <w:t xml:space="preserve">f you </w:t>
      </w:r>
      <w:r w:rsidR="00DB12D5">
        <w:t xml:space="preserve">have </w:t>
      </w:r>
      <w:r w:rsidR="009D0CBC">
        <w:t>complications/exceptional case</w:t>
      </w:r>
      <w:r w:rsidR="00D32F64">
        <w:t>)</w:t>
      </w:r>
    </w:p>
    <w:p w14:paraId="1735AA01" w14:textId="24939D5B" w:rsidR="002847E2" w:rsidRDefault="002847E2" w:rsidP="002847E2">
      <w:pPr>
        <w:pStyle w:val="BodyText"/>
      </w:pPr>
      <w:r>
        <w:t xml:space="preserve">You </w:t>
      </w:r>
      <w:r w:rsidR="00D52330">
        <w:t xml:space="preserve">may tell </w:t>
      </w:r>
      <w:r>
        <w:t xml:space="preserve">employer you are pregnant </w:t>
      </w:r>
      <w:r w:rsidR="00D52330">
        <w:t>a</w:t>
      </w:r>
      <w:r>
        <w:t xml:space="preserve"> few months before due date</w:t>
      </w:r>
    </w:p>
    <w:p w14:paraId="704DF990" w14:textId="77777777" w:rsidR="00D32F64" w:rsidRDefault="00D32F64" w:rsidP="00C55E54">
      <w:pPr>
        <w:pStyle w:val="BodyText"/>
      </w:pPr>
    </w:p>
    <w:p w14:paraId="591A934D" w14:textId="5CF93472" w:rsidR="00993D56" w:rsidRPr="00993D56" w:rsidRDefault="00993D56" w:rsidP="00C55E54">
      <w:pPr>
        <w:pStyle w:val="BodyText"/>
        <w:rPr>
          <w:b/>
          <w:bCs/>
        </w:rPr>
      </w:pPr>
      <w:r w:rsidRPr="00993D56">
        <w:rPr>
          <w:b/>
          <w:bCs/>
        </w:rPr>
        <w:t>Leave</w:t>
      </w:r>
      <w:r>
        <w:rPr>
          <w:b/>
          <w:bCs/>
        </w:rPr>
        <w:t>s</w:t>
      </w:r>
      <w:r w:rsidRPr="00993D56">
        <w:rPr>
          <w:b/>
          <w:bCs/>
        </w:rPr>
        <w:t xml:space="preserve"> and payment</w:t>
      </w:r>
      <w:r>
        <w:rPr>
          <w:b/>
          <w:bCs/>
        </w:rPr>
        <w:t>s</w:t>
      </w:r>
    </w:p>
    <w:p w14:paraId="54BF795C" w14:textId="4E0880CD" w:rsidR="001D50BE" w:rsidRDefault="009643A9" w:rsidP="00C55E54">
      <w:pPr>
        <w:pStyle w:val="BodyText"/>
      </w:pPr>
      <w:r>
        <w:t>P</w:t>
      </w:r>
      <w:r w:rsidR="00932ED9">
        <w:t>regnancy</w:t>
      </w:r>
      <w:r w:rsidR="00DB329F">
        <w:t xml:space="preserve"> leave </w:t>
      </w:r>
      <w:r w:rsidR="00145202">
        <w:t xml:space="preserve">+ </w:t>
      </w:r>
      <w:r w:rsidR="00932ED9">
        <w:t>maternity leave</w:t>
      </w:r>
      <w:r>
        <w:t xml:space="preserve"> </w:t>
      </w:r>
      <w:r w:rsidR="00932ED9">
        <w:t xml:space="preserve">must be </w:t>
      </w:r>
      <w:r>
        <w:t xml:space="preserve">min </w:t>
      </w:r>
      <w:r w:rsidR="00932ED9">
        <w:t>16 weeks in a row (multiple births - 20 weeks)</w:t>
      </w:r>
      <w:r w:rsidR="000E5BCF">
        <w:t>.</w:t>
      </w:r>
      <w:r>
        <w:t xml:space="preserve"> </w:t>
      </w:r>
      <w:r w:rsidR="004525E9">
        <w:t>Pregnancy leave</w:t>
      </w:r>
      <w:r w:rsidR="000E5BCF">
        <w:t xml:space="preserve"> s</w:t>
      </w:r>
      <w:r w:rsidR="00133BD4">
        <w:t xml:space="preserve">tarts </w:t>
      </w:r>
      <w:r w:rsidR="00C55E54">
        <w:t>6</w:t>
      </w:r>
      <w:r w:rsidR="00105CF1">
        <w:t>-</w:t>
      </w:r>
      <w:r w:rsidR="00C55E54">
        <w:t xml:space="preserve">4 weeks </w:t>
      </w:r>
      <w:r w:rsidR="00AD7186">
        <w:t xml:space="preserve">(you define) </w:t>
      </w:r>
      <w:r w:rsidR="00C55E54">
        <w:t>before due date (multiple births</w:t>
      </w:r>
      <w:r w:rsidR="004B386C">
        <w:t xml:space="preserve"> - </w:t>
      </w:r>
      <w:r w:rsidR="00C55E54">
        <w:t>10-8 weeks)</w:t>
      </w:r>
      <w:r w:rsidR="002A2AA5">
        <w:t xml:space="preserve"> and l</w:t>
      </w:r>
      <w:r w:rsidR="00C55E54">
        <w:t xml:space="preserve">asts </w:t>
      </w:r>
      <w:r w:rsidR="00145202">
        <w:t xml:space="preserve">till </w:t>
      </w:r>
      <w:r w:rsidR="00C55E54">
        <w:t>delivery</w:t>
      </w:r>
      <w:r w:rsidR="00F826D7">
        <w:t>.</w:t>
      </w:r>
      <w:r w:rsidR="000E5BCF">
        <w:t xml:space="preserve"> M</w:t>
      </w:r>
      <w:r w:rsidR="002A2AA5">
        <w:t>aternity leave</w:t>
      </w:r>
      <w:r w:rsidR="000E5BCF">
        <w:t xml:space="preserve"> </w:t>
      </w:r>
      <w:r w:rsidR="006D60E9">
        <w:t xml:space="preserve">lasts </w:t>
      </w:r>
      <w:r w:rsidR="00145202">
        <w:t xml:space="preserve">min </w:t>
      </w:r>
      <w:r w:rsidR="001D50BE">
        <w:t>10 weeks</w:t>
      </w:r>
      <w:r w:rsidR="00F826D7">
        <w:t xml:space="preserve"> after </w:t>
      </w:r>
      <w:r w:rsidR="00145202">
        <w:t>delivery</w:t>
      </w:r>
    </w:p>
    <w:p w14:paraId="193BCA80" w14:textId="77777777" w:rsidR="001D50BE" w:rsidRDefault="001D50BE" w:rsidP="00C55E54">
      <w:pPr>
        <w:pStyle w:val="BodyText"/>
      </w:pPr>
    </w:p>
    <w:p w14:paraId="2CC3E12D" w14:textId="1A0D28BF" w:rsidR="00C55E54" w:rsidRDefault="00A86B53" w:rsidP="00C55E54">
      <w:pPr>
        <w:pStyle w:val="BodyText"/>
      </w:pPr>
      <w:r>
        <w:t>For 16 weeks, t</w:t>
      </w:r>
      <w:r w:rsidR="00C55E54">
        <w:t>he Employee Insurance Agency (</w:t>
      </w:r>
      <w:proofErr w:type="spellStart"/>
      <w:r w:rsidR="00C55E54">
        <w:t>Uitvoeringsinstituut</w:t>
      </w:r>
      <w:proofErr w:type="spellEnd"/>
      <w:r w:rsidR="00C55E54">
        <w:t xml:space="preserve"> </w:t>
      </w:r>
      <w:proofErr w:type="spellStart"/>
      <w:r w:rsidR="00C55E54">
        <w:t>Werknemersverzekeringen</w:t>
      </w:r>
      <w:proofErr w:type="spellEnd"/>
      <w:r w:rsidR="00C55E54">
        <w:t>, UWV) pays 100% of your income</w:t>
      </w:r>
      <w:r>
        <w:t xml:space="preserve">: </w:t>
      </w:r>
      <w:r w:rsidR="00217D7E">
        <w:t>S</w:t>
      </w:r>
      <w:r w:rsidR="004D628B">
        <w:t xml:space="preserve">tate pays </w:t>
      </w:r>
      <w:r w:rsidR="00C55E54">
        <w:t>256.54</w:t>
      </w:r>
      <w:r w:rsidR="00A16EE7" w:rsidRPr="00051133">
        <w:t>€</w:t>
      </w:r>
      <w:r w:rsidR="004D628B">
        <w:t xml:space="preserve"> a day (</w:t>
      </w:r>
      <w:r w:rsidR="00C55E54">
        <w:t>taxable</w:t>
      </w:r>
      <w:r w:rsidR="004D628B">
        <w:t xml:space="preserve">) + </w:t>
      </w:r>
      <w:r w:rsidR="00C55E54">
        <w:t>employer</w:t>
      </w:r>
      <w:r w:rsidR="00A16EE7">
        <w:t xml:space="preserve"> </w:t>
      </w:r>
      <w:r w:rsidR="00C55E54">
        <w:t>match</w:t>
      </w:r>
      <w:r>
        <w:t>es</w:t>
      </w:r>
      <w:r w:rsidR="00C55E54">
        <w:t xml:space="preserve"> payment to your salary</w:t>
      </w:r>
    </w:p>
    <w:p w14:paraId="6592C870" w14:textId="77777777" w:rsidR="00B84BF0" w:rsidRDefault="00B84BF0" w:rsidP="00C55E54">
      <w:pPr>
        <w:pStyle w:val="BodyText"/>
      </w:pPr>
    </w:p>
    <w:p w14:paraId="25423E4B" w14:textId="7ED31FCA" w:rsidR="00FB6CBB" w:rsidRDefault="00C55E54" w:rsidP="00FB6CBB">
      <w:pPr>
        <w:pStyle w:val="BodyText"/>
      </w:pPr>
      <w:r>
        <w:t xml:space="preserve">You </w:t>
      </w:r>
      <w:r w:rsidR="00217D7E">
        <w:t xml:space="preserve">can use </w:t>
      </w:r>
      <w:r w:rsidR="008B4C09">
        <w:t xml:space="preserve">additional </w:t>
      </w:r>
      <w:r>
        <w:t>9 weeks leave with 70% payment.</w:t>
      </w:r>
      <w:r w:rsidR="00FB6CBB" w:rsidRPr="00FB6CBB">
        <w:t xml:space="preserve"> </w:t>
      </w:r>
      <w:r w:rsidR="00217D7E">
        <w:t>S</w:t>
      </w:r>
      <w:r w:rsidR="00FB6CBB">
        <w:t>tate pays 0.7</w:t>
      </w:r>
      <w:r w:rsidR="008B4C09">
        <w:t>x</w:t>
      </w:r>
      <w:r w:rsidR="00FB6CBB">
        <w:t>256.54</w:t>
      </w:r>
      <w:r w:rsidR="00FB6CBB" w:rsidRPr="00051133">
        <w:t>€</w:t>
      </w:r>
      <w:r w:rsidR="00FB6CBB">
        <w:t xml:space="preserve"> a day (taxable) +</w:t>
      </w:r>
      <w:r w:rsidR="00217D7E">
        <w:t xml:space="preserve"> </w:t>
      </w:r>
      <w:r w:rsidR="00FB6CBB">
        <w:t xml:space="preserve">employer matches payment to </w:t>
      </w:r>
      <w:r w:rsidR="008B4C09">
        <w:t xml:space="preserve">70% of </w:t>
      </w:r>
      <w:r w:rsidR="00FB6CBB">
        <w:t>your salary.</w:t>
      </w:r>
      <w:r w:rsidR="008B4C09">
        <w:t xml:space="preserve"> You can take </w:t>
      </w:r>
      <w:r w:rsidR="00A01102">
        <w:t xml:space="preserve">all 9 weeks </w:t>
      </w:r>
      <w:r w:rsidR="00D53803">
        <w:t>within first year</w:t>
      </w:r>
      <w:r w:rsidR="00A01102">
        <w:t xml:space="preserve">, </w:t>
      </w:r>
      <w:r w:rsidR="00D53803">
        <w:t>take them partially, or do not</w:t>
      </w:r>
      <w:r w:rsidR="00D1401E">
        <w:t xml:space="preserve"> take them at all</w:t>
      </w:r>
    </w:p>
    <w:p w14:paraId="1398E2E2" w14:textId="77777777" w:rsidR="003305A5" w:rsidRPr="00A01102" w:rsidRDefault="003305A5" w:rsidP="00C55E54">
      <w:pPr>
        <w:pStyle w:val="BodyText"/>
      </w:pPr>
    </w:p>
    <w:p w14:paraId="31EDA334" w14:textId="4E95042C" w:rsidR="00993D56" w:rsidRPr="00993D56" w:rsidRDefault="0056041F" w:rsidP="00C55E54">
      <w:pPr>
        <w:pStyle w:val="BodyText"/>
        <w:rPr>
          <w:b/>
          <w:bCs/>
        </w:rPr>
      </w:pPr>
      <w:r>
        <w:rPr>
          <w:b/>
          <w:bCs/>
        </w:rPr>
        <w:t>D</w:t>
      </w:r>
      <w:r w:rsidR="00190A9D">
        <w:rPr>
          <w:b/>
          <w:bCs/>
        </w:rPr>
        <w:t>uring pregnancy</w:t>
      </w:r>
    </w:p>
    <w:p w14:paraId="571F7B34" w14:textId="110B4EBB" w:rsidR="008A78CB" w:rsidRDefault="00C55E54" w:rsidP="008A78CB">
      <w:pPr>
        <w:pStyle w:val="BodyText"/>
      </w:pPr>
      <w:r w:rsidRPr="00190A9D">
        <w:t xml:space="preserve">Find </w:t>
      </w:r>
      <w:r w:rsidR="00404EDB" w:rsidRPr="00087436">
        <w:rPr>
          <w:b/>
          <w:bCs/>
        </w:rPr>
        <w:t xml:space="preserve">midwife </w:t>
      </w:r>
      <w:r w:rsidR="002253AB" w:rsidRPr="00087436">
        <w:rPr>
          <w:b/>
          <w:bCs/>
        </w:rPr>
        <w:t xml:space="preserve">office </w:t>
      </w:r>
      <w:r w:rsidR="00404EDB" w:rsidRPr="00087436">
        <w:rPr>
          <w:b/>
          <w:bCs/>
        </w:rPr>
        <w:t>(</w:t>
      </w:r>
      <w:proofErr w:type="spellStart"/>
      <w:r w:rsidR="005E49CB" w:rsidRPr="00087436">
        <w:rPr>
          <w:b/>
          <w:bCs/>
        </w:rPr>
        <w:t>v</w:t>
      </w:r>
      <w:r w:rsidRPr="00087436">
        <w:rPr>
          <w:b/>
          <w:bCs/>
        </w:rPr>
        <w:t>erloskundige</w:t>
      </w:r>
      <w:proofErr w:type="spellEnd"/>
      <w:r w:rsidR="00404EDB" w:rsidRPr="00087436">
        <w:rPr>
          <w:b/>
          <w:bCs/>
        </w:rPr>
        <w:t>)</w:t>
      </w:r>
      <w:r w:rsidR="00762866">
        <w:t xml:space="preserve"> with </w:t>
      </w:r>
      <w:r w:rsidR="00762866" w:rsidRPr="00190A9D">
        <w:t>ultrasound.</w:t>
      </w:r>
      <w:r w:rsidR="004D08A9">
        <w:t xml:space="preserve"> </w:t>
      </w:r>
      <w:r w:rsidR="009C4714">
        <w:t>1</w:t>
      </w:r>
      <w:r w:rsidR="009C4714" w:rsidRPr="009C4714">
        <w:rPr>
          <w:vertAlign w:val="superscript"/>
        </w:rPr>
        <w:t>st</w:t>
      </w:r>
      <w:r w:rsidR="009C4714">
        <w:t xml:space="preserve"> </w:t>
      </w:r>
      <w:r w:rsidRPr="00190A9D">
        <w:t xml:space="preserve">appointment </w:t>
      </w:r>
      <w:r w:rsidR="0038739B">
        <w:t>- w</w:t>
      </w:r>
      <w:r w:rsidRPr="00190A9D">
        <w:t xml:space="preserve">eek 8-10. </w:t>
      </w:r>
      <w:r w:rsidR="008A78CB">
        <w:t>Min 2 ultrasounds: week 12 and 20, sometimes more (</w:t>
      </w:r>
      <w:proofErr w:type="spellStart"/>
      <w:r w:rsidR="008A78CB">
        <w:t>esp.for</w:t>
      </w:r>
      <w:proofErr w:type="spellEnd"/>
      <w:r w:rsidR="008A78CB">
        <w:t xml:space="preserve"> exceptional cases)</w:t>
      </w:r>
    </w:p>
    <w:p w14:paraId="1B557E02" w14:textId="6474BEE2" w:rsidR="00C55E54" w:rsidRPr="00190A9D" w:rsidRDefault="00670A0B" w:rsidP="00C55E54">
      <w:pPr>
        <w:pStyle w:val="BodyText"/>
      </w:pPr>
      <w:r w:rsidRPr="00190A9D">
        <w:t>Pre-r</w:t>
      </w:r>
      <w:r w:rsidR="006C741A" w:rsidRPr="00190A9D">
        <w:t xml:space="preserve">egister at </w:t>
      </w:r>
      <w:r w:rsidR="002237D2" w:rsidRPr="00190A9D">
        <w:t xml:space="preserve">several </w:t>
      </w:r>
      <w:r w:rsidR="002237D2" w:rsidRPr="00087436">
        <w:rPr>
          <w:b/>
          <w:bCs/>
        </w:rPr>
        <w:t>childcare centers (</w:t>
      </w:r>
      <w:proofErr w:type="spellStart"/>
      <w:r w:rsidR="006C741A" w:rsidRPr="00087436">
        <w:rPr>
          <w:b/>
          <w:bCs/>
        </w:rPr>
        <w:t>kinderopvang</w:t>
      </w:r>
      <w:proofErr w:type="spellEnd"/>
      <w:r w:rsidR="002237D2" w:rsidRPr="00087436">
        <w:rPr>
          <w:b/>
          <w:bCs/>
        </w:rPr>
        <w:t>)</w:t>
      </w:r>
      <w:r w:rsidR="006C741A" w:rsidRPr="00190A9D">
        <w:t xml:space="preserve"> </w:t>
      </w:r>
      <w:r w:rsidR="00C55E54" w:rsidRPr="00190A9D">
        <w:t>in advance</w:t>
      </w:r>
      <w:r w:rsidRPr="00190A9D">
        <w:t xml:space="preserve"> (from </w:t>
      </w:r>
      <w:r w:rsidR="00C55E54" w:rsidRPr="00190A9D">
        <w:t>week 8</w:t>
      </w:r>
      <w:r w:rsidRPr="00190A9D">
        <w:t>)</w:t>
      </w:r>
      <w:r w:rsidR="00A110E3" w:rsidRPr="00190A9D">
        <w:t xml:space="preserve"> to </w:t>
      </w:r>
      <w:r w:rsidR="00A619A5">
        <w:t>en</w:t>
      </w:r>
      <w:r w:rsidR="00A110E3" w:rsidRPr="00190A9D">
        <w:t>sure you</w:t>
      </w:r>
      <w:r w:rsidR="00A619A5">
        <w:t xml:space="preserve"> get </w:t>
      </w:r>
      <w:r w:rsidR="00A110E3" w:rsidRPr="00190A9D">
        <w:t>place</w:t>
      </w:r>
    </w:p>
    <w:p w14:paraId="39CFE539" w14:textId="3DC458E1" w:rsidR="00C55E54" w:rsidRPr="00190A9D" w:rsidRDefault="00CC1B68" w:rsidP="00C55E54">
      <w:pPr>
        <w:pStyle w:val="BodyText"/>
      </w:pPr>
      <w:r>
        <w:t xml:space="preserve">Find </w:t>
      </w:r>
      <w:r w:rsidR="00693CBD" w:rsidRPr="00087436">
        <w:rPr>
          <w:b/>
          <w:bCs/>
        </w:rPr>
        <w:t>maternity care (</w:t>
      </w:r>
      <w:proofErr w:type="spellStart"/>
      <w:r w:rsidR="00C55E54" w:rsidRPr="00087436">
        <w:rPr>
          <w:b/>
          <w:bCs/>
        </w:rPr>
        <w:t>kraamzorg</w:t>
      </w:r>
      <w:proofErr w:type="spellEnd"/>
      <w:r w:rsidR="00693CBD" w:rsidRPr="00087436">
        <w:rPr>
          <w:b/>
          <w:bCs/>
        </w:rPr>
        <w:t>)</w:t>
      </w:r>
      <w:r>
        <w:t>. T</w:t>
      </w:r>
      <w:r w:rsidR="00C55E54" w:rsidRPr="00190A9D">
        <w:t>h</w:t>
      </w:r>
      <w:r w:rsidR="00AF546B">
        <w:t xml:space="preserve">ey </w:t>
      </w:r>
      <w:r w:rsidR="00C55E54" w:rsidRPr="00190A9D">
        <w:t xml:space="preserve">contact you </w:t>
      </w:r>
      <w:r w:rsidR="009E165A" w:rsidRPr="00574D7B">
        <w:t>≈</w:t>
      </w:r>
      <w:r w:rsidR="00C55E54" w:rsidRPr="00190A9D">
        <w:t>week 28</w:t>
      </w:r>
      <w:r w:rsidR="004123F0">
        <w:t xml:space="preserve"> and a</w:t>
      </w:r>
      <w:r>
        <w:t>fter birth</w:t>
      </w:r>
      <w:r w:rsidR="004123F0">
        <w:t xml:space="preserve"> </w:t>
      </w:r>
      <w:r w:rsidR="00DD2E6B">
        <w:t xml:space="preserve">provide support for up to 49 hours (depends on insurance, if you stayed in hospital, </w:t>
      </w:r>
      <w:proofErr w:type="spellStart"/>
      <w:r w:rsidR="00DD2E6B">
        <w:t>etc</w:t>
      </w:r>
      <w:proofErr w:type="spellEnd"/>
      <w:r w:rsidR="00DD2E6B">
        <w:t xml:space="preserve">). </w:t>
      </w:r>
      <w:r w:rsidR="00E474BA">
        <w:t xml:space="preserve">Discuss </w:t>
      </w:r>
      <w:r w:rsidR="00564C54">
        <w:t xml:space="preserve">their </w:t>
      </w:r>
      <w:r w:rsidR="00E474BA">
        <w:t>services in advance</w:t>
      </w:r>
      <w:r w:rsidR="00564C54">
        <w:t xml:space="preserve"> (possible </w:t>
      </w:r>
      <w:r w:rsidR="00DD2E6B">
        <w:t>additional fees</w:t>
      </w:r>
      <w:r w:rsidR="00564C54">
        <w:t>)</w:t>
      </w:r>
    </w:p>
    <w:p w14:paraId="563CA997" w14:textId="77777777" w:rsidR="00D1401E" w:rsidRDefault="00D1401E" w:rsidP="00C55E54">
      <w:pPr>
        <w:pStyle w:val="BodyText"/>
      </w:pPr>
    </w:p>
    <w:p w14:paraId="57D0E8AA" w14:textId="54F59ED5" w:rsidR="00D974A4" w:rsidRDefault="000973A1" w:rsidP="00C55E54">
      <w:pPr>
        <w:pStyle w:val="BodyText"/>
      </w:pPr>
      <w:r>
        <w:t>T</w:t>
      </w:r>
      <w:r w:rsidR="00C55E54">
        <w:t xml:space="preserve">est for primary anomalies </w:t>
      </w:r>
      <w:r w:rsidR="00574D7B" w:rsidRPr="00574D7B">
        <w:t>≈</w:t>
      </w:r>
      <w:r w:rsidR="00C55E54">
        <w:t>week 12-14</w:t>
      </w:r>
      <w:r>
        <w:t xml:space="preserve">, </w:t>
      </w:r>
      <w:r w:rsidR="00D974A4">
        <w:t xml:space="preserve">test for gestational diabetes </w:t>
      </w:r>
      <w:r w:rsidR="00574D7B" w:rsidRPr="00574D7B">
        <w:t>≈</w:t>
      </w:r>
      <w:r w:rsidR="00574D7B">
        <w:t>w</w:t>
      </w:r>
      <w:r w:rsidR="00C55E54">
        <w:t>eek 24-28</w:t>
      </w:r>
    </w:p>
    <w:p w14:paraId="6C5A6EA2" w14:textId="3E843955" w:rsidR="00C55E54" w:rsidRDefault="00251600" w:rsidP="00C55E54">
      <w:pPr>
        <w:pStyle w:val="BodyText"/>
      </w:pPr>
      <w:r>
        <w:t xml:space="preserve">You </w:t>
      </w:r>
      <w:r w:rsidR="00004AE2">
        <w:t xml:space="preserve">can get </w:t>
      </w:r>
      <w:r w:rsidR="00C55E54">
        <w:t>NIPT testing</w:t>
      </w:r>
      <w:r>
        <w:t xml:space="preserve">: </w:t>
      </w:r>
      <w:hyperlink r:id="rId487" w:anchor=":~:text=Non%2DInvasive%20Prenatal%20Testing%20(NIPT,%2C%20Edwards'%20or%20Patau's%20Syndromes" w:history="1">
        <w:r w:rsidRPr="005B7D5A">
          <w:rPr>
            <w:rStyle w:val="Hyperlink"/>
          </w:rPr>
          <w:t>https://www.nuh.nhs.uk/about-the-nipt-test/#:~:text=Non%2DInvasive%20Prenatal%20Testing%20(NIPT,%2C%20Edwards'%20or%20Patau's%20Syndromes</w:t>
        </w:r>
      </w:hyperlink>
    </w:p>
    <w:p w14:paraId="67434073" w14:textId="2A3BD987" w:rsidR="00C55E54" w:rsidRDefault="00123A27" w:rsidP="00C55E54">
      <w:pPr>
        <w:pStyle w:val="BodyText"/>
      </w:pPr>
      <w:r>
        <w:t xml:space="preserve">You can get vaccinated against whooping cough </w:t>
      </w:r>
      <w:r w:rsidR="00574D7B" w:rsidRPr="00574D7B">
        <w:t>≈</w:t>
      </w:r>
      <w:r w:rsidR="00C55E54">
        <w:t>week 22</w:t>
      </w:r>
      <w:r>
        <w:t xml:space="preserve">: </w:t>
      </w:r>
      <w:hyperlink r:id="rId488" w:anchor=":~:text=You%20can%20get%20vaccinated%20against,or%20maternal%20whooping%20cough%20vaccination" w:history="1">
        <w:r w:rsidRPr="005B7D5A">
          <w:rPr>
            <w:rStyle w:val="Hyperlink"/>
          </w:rPr>
          <w:t>https://www.rivm.nl/en/22-week-vaccination#:~:text=You%20can%20get%20vaccinated%20against,or%20maternal%20whooping%20cough%20vaccination</w:t>
        </w:r>
      </w:hyperlink>
      <w:r w:rsidR="0040661E">
        <w:t xml:space="preserve"> </w:t>
      </w:r>
      <w:r w:rsidR="00300681">
        <w:t>A</w:t>
      </w:r>
      <w:r w:rsidR="00F5529C">
        <w:t xml:space="preserve">t same place, you can </w:t>
      </w:r>
      <w:r w:rsidR="00351357">
        <w:t>get v</w:t>
      </w:r>
      <w:r w:rsidR="00C55E54">
        <w:t>accinat</w:t>
      </w:r>
      <w:r w:rsidR="00351357">
        <w:t xml:space="preserve">ed </w:t>
      </w:r>
      <w:r w:rsidR="00C55E54">
        <w:t>against</w:t>
      </w:r>
      <w:r w:rsidR="00351357">
        <w:t xml:space="preserve"> flu</w:t>
      </w:r>
      <w:r w:rsidR="0040661E">
        <w:t xml:space="preserve"> during flu season</w:t>
      </w:r>
    </w:p>
    <w:p w14:paraId="7CE1E2F5" w14:textId="77777777" w:rsidR="00993D56" w:rsidRDefault="00993D56" w:rsidP="00C55E54">
      <w:pPr>
        <w:pStyle w:val="BodyText"/>
      </w:pPr>
    </w:p>
    <w:p w14:paraId="6AACCCFC" w14:textId="2C3E6C72" w:rsidR="00C55E54" w:rsidRPr="00EA3984" w:rsidRDefault="00D1401E" w:rsidP="00C55E54">
      <w:pPr>
        <w:pStyle w:val="BodyText"/>
        <w:rPr>
          <w:b/>
          <w:bCs/>
        </w:rPr>
      </w:pPr>
      <w:r w:rsidRPr="00EA3984">
        <w:rPr>
          <w:b/>
          <w:bCs/>
        </w:rPr>
        <w:t>U</w:t>
      </w:r>
      <w:r w:rsidR="00C55E54" w:rsidRPr="00EA3984">
        <w:rPr>
          <w:b/>
          <w:bCs/>
        </w:rPr>
        <w:t>seful links</w:t>
      </w:r>
    </w:p>
    <w:p w14:paraId="7F5BA5CD" w14:textId="77777777" w:rsidR="00860EA1" w:rsidRDefault="00860EA1" w:rsidP="00860EA1">
      <w:pPr>
        <w:pStyle w:val="BodyText"/>
      </w:pPr>
      <w:r>
        <w:t xml:space="preserve">- </w:t>
      </w:r>
      <w:hyperlink r:id="rId489" w:history="1">
        <w:r w:rsidRPr="005B7D5A">
          <w:rPr>
            <w:rStyle w:val="Hyperlink"/>
          </w:rPr>
          <w:t>https://www.nhs.uk/pregnancy/</w:t>
        </w:r>
      </w:hyperlink>
    </w:p>
    <w:p w14:paraId="3FDEED1E" w14:textId="77777777" w:rsidR="00980F31" w:rsidRDefault="00980F31" w:rsidP="00980F31">
      <w:pPr>
        <w:pStyle w:val="BodyText"/>
      </w:pPr>
      <w:r>
        <w:t xml:space="preserve">- </w:t>
      </w:r>
      <w:hyperlink r:id="rId490" w:history="1">
        <w:r w:rsidRPr="005B7D5A">
          <w:rPr>
            <w:rStyle w:val="Hyperlink"/>
          </w:rPr>
          <w:t>https://www.rondomzwanger.nl/</w:t>
        </w:r>
      </w:hyperlink>
    </w:p>
    <w:p w14:paraId="0B4817C8" w14:textId="7D38DA39" w:rsidR="00C55E54" w:rsidRPr="00715E33" w:rsidRDefault="00D82A51" w:rsidP="00C55E54">
      <w:pPr>
        <w:pStyle w:val="BodyText"/>
      </w:pPr>
      <w:r>
        <w:t xml:space="preserve">- </w:t>
      </w:r>
      <w:hyperlink r:id="rId491" w:history="1">
        <w:r w:rsidRPr="005B7D5A">
          <w:rPr>
            <w:rStyle w:val="Hyperlink"/>
          </w:rPr>
          <w:t>https://www.zwangerenportaal.nl/</w:t>
        </w:r>
      </w:hyperlink>
      <w:r w:rsidR="00CB7957">
        <w:t xml:space="preserve"> track </w:t>
      </w:r>
      <w:r w:rsidR="00C55E54">
        <w:t>appointment</w:t>
      </w:r>
      <w:r w:rsidR="00715E33">
        <w:t>s</w:t>
      </w:r>
    </w:p>
    <w:p w14:paraId="6A35E13C" w14:textId="77777777" w:rsidR="00C55E54" w:rsidRDefault="00C55E54" w:rsidP="00C55E54">
      <w:pPr>
        <w:pStyle w:val="BodyText"/>
      </w:pPr>
    </w:p>
    <w:p w14:paraId="300EBB73" w14:textId="49BE92FA" w:rsidR="00C55E54" w:rsidRDefault="00715E33" w:rsidP="00C55E54">
      <w:pPr>
        <w:pStyle w:val="BodyText"/>
      </w:pPr>
      <w:r>
        <w:t>R</w:t>
      </w:r>
      <w:r w:rsidR="00C55E54">
        <w:t xml:space="preserve">equest </w:t>
      </w:r>
      <w:r w:rsidR="00314F4A">
        <w:t>f</w:t>
      </w:r>
      <w:r w:rsidR="00C55E54">
        <w:t xml:space="preserve">ree baby box with useful </w:t>
      </w:r>
      <w:r w:rsidR="00A15CBE">
        <w:t>things</w:t>
      </w:r>
      <w:r w:rsidR="00C55E54">
        <w:t>:</w:t>
      </w:r>
    </w:p>
    <w:p w14:paraId="609B3D84" w14:textId="77777777" w:rsidR="00860EA1" w:rsidRDefault="00860EA1" w:rsidP="00860EA1">
      <w:pPr>
        <w:pStyle w:val="BodyText"/>
      </w:pPr>
      <w:r>
        <w:t xml:space="preserve">- </w:t>
      </w:r>
      <w:hyperlink r:id="rId492" w:history="1">
        <w:r w:rsidRPr="005B7D5A">
          <w:rPr>
            <w:rStyle w:val="Hyperlink"/>
          </w:rPr>
          <w:t>https://www.baby-dump.nl/gratis-cadeaupakket/aanvragen/</w:t>
        </w:r>
      </w:hyperlink>
    </w:p>
    <w:p w14:paraId="0C1ADB39" w14:textId="722215E4" w:rsidR="00C55E54" w:rsidRDefault="000B166C" w:rsidP="00C55E54">
      <w:pPr>
        <w:pStyle w:val="BodyText"/>
      </w:pPr>
      <w:r>
        <w:t xml:space="preserve">- </w:t>
      </w:r>
      <w:hyperlink r:id="rId493" w:history="1">
        <w:r w:rsidR="004A5939" w:rsidRPr="005B7D5A">
          <w:rPr>
            <w:rStyle w:val="Hyperlink"/>
          </w:rPr>
          <w:t>https://www.kruidvat.nl/babykadobox</w:t>
        </w:r>
      </w:hyperlink>
    </w:p>
    <w:p w14:paraId="515D05E9" w14:textId="1600F6CD" w:rsidR="00C55E54" w:rsidRDefault="000B166C" w:rsidP="00C55E54">
      <w:pPr>
        <w:pStyle w:val="BodyText"/>
      </w:pPr>
      <w:r>
        <w:t xml:space="preserve">- </w:t>
      </w:r>
      <w:hyperlink r:id="rId494" w:history="1">
        <w:r w:rsidR="004A5939" w:rsidRPr="005B7D5A">
          <w:rPr>
            <w:rStyle w:val="Hyperlink"/>
          </w:rPr>
          <w:t>https://www.prenatal.nl/blijedoos-c2.html</w:t>
        </w:r>
      </w:hyperlink>
    </w:p>
    <w:p w14:paraId="62CEF198" w14:textId="77777777" w:rsidR="004A5939" w:rsidRDefault="004A5939" w:rsidP="00C55E54">
      <w:pPr>
        <w:pStyle w:val="BodyText"/>
      </w:pPr>
    </w:p>
    <w:p w14:paraId="5811DFF6" w14:textId="6623C041" w:rsidR="00C55E54" w:rsidRPr="006A7666" w:rsidRDefault="00C55E54" w:rsidP="00C55E54">
      <w:pPr>
        <w:pStyle w:val="BodyText"/>
        <w:rPr>
          <w:b/>
          <w:bCs/>
        </w:rPr>
      </w:pPr>
      <w:r w:rsidRPr="006A7666">
        <w:rPr>
          <w:b/>
          <w:bCs/>
        </w:rPr>
        <w:t>After birth</w:t>
      </w:r>
    </w:p>
    <w:p w14:paraId="79D4B79B" w14:textId="08794DA1" w:rsidR="00C55E54" w:rsidRDefault="000E047A" w:rsidP="00C55E54">
      <w:pPr>
        <w:pStyle w:val="BodyText"/>
      </w:pPr>
      <w:r>
        <w:rPr>
          <w:b/>
          <w:bCs/>
        </w:rPr>
        <w:t>M</w:t>
      </w:r>
      <w:r w:rsidRPr="00087436">
        <w:rPr>
          <w:b/>
          <w:bCs/>
        </w:rPr>
        <w:t>aternity care (</w:t>
      </w:r>
      <w:proofErr w:type="spellStart"/>
      <w:r w:rsidRPr="00087436">
        <w:rPr>
          <w:b/>
          <w:bCs/>
        </w:rPr>
        <w:t>kraamzorg</w:t>
      </w:r>
      <w:proofErr w:type="spellEnd"/>
      <w:r w:rsidRPr="00087436">
        <w:rPr>
          <w:b/>
          <w:bCs/>
        </w:rPr>
        <w:t>)</w:t>
      </w:r>
      <w:r>
        <w:rPr>
          <w:b/>
          <w:bCs/>
        </w:rPr>
        <w:t xml:space="preserve"> </w:t>
      </w:r>
      <w:r w:rsidR="00C55E54">
        <w:t>explain</w:t>
      </w:r>
      <w:r w:rsidR="00CB6CF0">
        <w:t>s</w:t>
      </w:r>
      <w:r w:rsidR="00C55E54">
        <w:t xml:space="preserve"> how to deal with newborn, wash</w:t>
      </w:r>
      <w:r w:rsidR="00B421C3">
        <w:t>es</w:t>
      </w:r>
      <w:r w:rsidR="00C55E54">
        <w:t xml:space="preserve"> bathroom daily (mandatory), and</w:t>
      </w:r>
      <w:r w:rsidR="003B3B7A">
        <w:t xml:space="preserve"> </w:t>
      </w:r>
      <w:r w:rsidR="00C55E54">
        <w:t>do</w:t>
      </w:r>
      <w:r w:rsidR="00F542F8">
        <w:t>es</w:t>
      </w:r>
      <w:r w:rsidR="00C55E54">
        <w:t xml:space="preserve"> </w:t>
      </w:r>
      <w:r w:rsidR="00A437BE">
        <w:t xml:space="preserve">shopping </w:t>
      </w:r>
      <w:r w:rsidR="00C55E54">
        <w:t>for you</w:t>
      </w:r>
      <w:r w:rsidR="00F542F8">
        <w:t xml:space="preserve"> if needed</w:t>
      </w:r>
      <w:r w:rsidR="00C55E54">
        <w:t xml:space="preserve">. </w:t>
      </w:r>
      <w:r w:rsidR="00691F66">
        <w:t>A</w:t>
      </w:r>
      <w:r w:rsidR="00C55E54">
        <w:t>pproach m</w:t>
      </w:r>
      <w:r w:rsidR="00B53A1A">
        <w:t xml:space="preserve">ay slightly </w:t>
      </w:r>
      <w:r w:rsidR="00C55E54">
        <w:t>differ based on provider</w:t>
      </w:r>
    </w:p>
    <w:p w14:paraId="50DCDF5B" w14:textId="77777777" w:rsidR="00455783" w:rsidRDefault="00455783" w:rsidP="00C55E54">
      <w:pPr>
        <w:pStyle w:val="BodyText"/>
      </w:pPr>
    </w:p>
    <w:p w14:paraId="2DC3658A" w14:textId="0E87B047" w:rsidR="00A94750" w:rsidRPr="00A94750" w:rsidRDefault="00A437BE" w:rsidP="00C55E54">
      <w:pPr>
        <w:pStyle w:val="BodyText"/>
      </w:pPr>
      <w:r>
        <w:t>Re</w:t>
      </w:r>
      <w:r w:rsidR="00C55E54">
        <w:t xml:space="preserve">gister kid in </w:t>
      </w:r>
      <w:proofErr w:type="spellStart"/>
      <w:r w:rsidR="002F20E1" w:rsidRPr="0051118B">
        <w:t>Gementee</w:t>
      </w:r>
      <w:proofErr w:type="spellEnd"/>
      <w:r w:rsidR="002F20E1">
        <w:t xml:space="preserve"> </w:t>
      </w:r>
      <w:r w:rsidR="0033422B">
        <w:t xml:space="preserve">during </w:t>
      </w:r>
      <w:r w:rsidR="0079208D">
        <w:t xml:space="preserve">first </w:t>
      </w:r>
      <w:r>
        <w:t>3</w:t>
      </w:r>
      <w:r w:rsidR="00C55E54">
        <w:t xml:space="preserve"> days</w:t>
      </w:r>
      <w:r w:rsidR="00A94750">
        <w:t>,</w:t>
      </w:r>
      <w:r w:rsidR="00A15CBE">
        <w:t xml:space="preserve"> </w:t>
      </w:r>
      <w:hyperlink r:id="rId495" w:history="1">
        <w:r w:rsidR="00A94750" w:rsidRPr="00A94750">
          <w:rPr>
            <w:rStyle w:val="Hyperlink"/>
          </w:rPr>
          <w:t>https://www.government.nl/topics/registering-a-birth-and-name-of-child/rules-for-registering-a-birth</w:t>
        </w:r>
      </w:hyperlink>
    </w:p>
    <w:p w14:paraId="2C12210B" w14:textId="77777777" w:rsidR="00982CF3" w:rsidRPr="0020567D" w:rsidRDefault="00982CF3" w:rsidP="00C55E54">
      <w:pPr>
        <w:pStyle w:val="BodyText"/>
      </w:pPr>
    </w:p>
    <w:p w14:paraId="64710E77" w14:textId="7A01D309" w:rsidR="001A4861" w:rsidRDefault="00A15CBE" w:rsidP="00C55E54">
      <w:pPr>
        <w:pStyle w:val="BodyText"/>
      </w:pPr>
      <w:r>
        <w:t>C</w:t>
      </w:r>
      <w:r w:rsidR="00C55E54">
        <w:t>hild</w:t>
      </w:r>
      <w:r w:rsidR="00691F66">
        <w:t xml:space="preserve"> get</w:t>
      </w:r>
      <w:r w:rsidR="001D797D">
        <w:t xml:space="preserve">s </w:t>
      </w:r>
      <w:r w:rsidR="00C55E54">
        <w:t>birth certificate</w:t>
      </w:r>
      <w:r w:rsidR="00715E33" w:rsidRPr="00715E33">
        <w:t xml:space="preserve"> in Dutch/English</w:t>
      </w:r>
      <w:r w:rsidR="00754941">
        <w:t xml:space="preserve"> (</w:t>
      </w:r>
      <w:r w:rsidR="00715E33">
        <w:t>on request)</w:t>
      </w:r>
      <w:r w:rsidR="00C55E54">
        <w:t xml:space="preserve"> and BSN. </w:t>
      </w:r>
      <w:r w:rsidR="006D5B42">
        <w:t xml:space="preserve">Translate </w:t>
      </w:r>
      <w:r w:rsidR="009B5A56">
        <w:t xml:space="preserve">it </w:t>
      </w:r>
      <w:r w:rsidR="00B51C3E" w:rsidRPr="00715E33">
        <w:t xml:space="preserve">to </w:t>
      </w:r>
      <w:r w:rsidR="00F70534" w:rsidRPr="00715E33">
        <w:t xml:space="preserve">your native </w:t>
      </w:r>
      <w:r w:rsidR="00B51C3E" w:rsidRPr="00715E33">
        <w:t>language</w:t>
      </w:r>
      <w:r w:rsidR="006D5B42">
        <w:t xml:space="preserve"> </w:t>
      </w:r>
      <w:r w:rsidR="00462B8C" w:rsidRPr="00715E33">
        <w:t>(easi</w:t>
      </w:r>
      <w:r w:rsidR="00AA2458" w:rsidRPr="00715E33">
        <w:t xml:space="preserve">er to find </w:t>
      </w:r>
      <w:r w:rsidR="00B400F1" w:rsidRPr="00715E33">
        <w:t>translators</w:t>
      </w:r>
      <w:r w:rsidR="006D5B42">
        <w:t xml:space="preserve"> from English than Dutch</w:t>
      </w:r>
      <w:r w:rsidR="00AA2458" w:rsidRPr="00715E33">
        <w:t>)</w:t>
      </w:r>
      <w:r w:rsidR="009B5A56">
        <w:t>, g</w:t>
      </w:r>
      <w:r w:rsidR="00C55E54" w:rsidRPr="00715E33">
        <w:t>et apostil</w:t>
      </w:r>
      <w:r w:rsidR="004E164D" w:rsidRPr="00715E33">
        <w:t xml:space="preserve"> on translation </w:t>
      </w:r>
      <w:r w:rsidR="00C55E54" w:rsidRPr="00715E33">
        <w:t>and register</w:t>
      </w:r>
      <w:r w:rsidR="004E164D" w:rsidRPr="00715E33">
        <w:t xml:space="preserve"> </w:t>
      </w:r>
      <w:r w:rsidR="00C55E54" w:rsidRPr="00715E33">
        <w:t>child in</w:t>
      </w:r>
      <w:r w:rsidR="00090682">
        <w:t xml:space="preserve"> </w:t>
      </w:r>
      <w:r w:rsidR="009B5A56">
        <w:t>cons</w:t>
      </w:r>
      <w:r w:rsidR="00AA2458" w:rsidRPr="00715E33">
        <w:t>ulate</w:t>
      </w:r>
      <w:r w:rsidR="009B5A56">
        <w:t>.</w:t>
      </w:r>
      <w:r w:rsidR="009B5A56" w:rsidRPr="009B5A56">
        <w:t xml:space="preserve"> </w:t>
      </w:r>
      <w:r w:rsidR="009B5A56">
        <w:t xml:space="preserve">Check consulate’s website for </w:t>
      </w:r>
      <w:r w:rsidR="00090682">
        <w:t>details</w:t>
      </w:r>
    </w:p>
    <w:p w14:paraId="54EB1A48" w14:textId="77777777" w:rsidR="00CC62D5" w:rsidRDefault="00CC62D5" w:rsidP="00C55E54">
      <w:pPr>
        <w:pStyle w:val="BodyText"/>
      </w:pPr>
    </w:p>
    <w:p w14:paraId="5A711DE0" w14:textId="37BCC2CB" w:rsidR="004152F8" w:rsidRDefault="00C55E54" w:rsidP="004152F8">
      <w:pPr>
        <w:pStyle w:val="BodyText"/>
      </w:pPr>
      <w:r>
        <w:t xml:space="preserve">During </w:t>
      </w:r>
      <w:r w:rsidR="0079208D">
        <w:t xml:space="preserve">first </w:t>
      </w:r>
      <w:r w:rsidR="0097675A" w:rsidRPr="00AB5D69">
        <w:t xml:space="preserve">2 </w:t>
      </w:r>
      <w:r>
        <w:t xml:space="preserve">weeks, </w:t>
      </w:r>
      <w:r w:rsidR="00AB5D69">
        <w:t>y</w:t>
      </w:r>
      <w:r w:rsidR="0097675A" w:rsidRPr="0097675A">
        <w:t xml:space="preserve">outh health care </w:t>
      </w:r>
      <w:r w:rsidR="00AB5D69">
        <w:t>(</w:t>
      </w:r>
      <w:proofErr w:type="spellStart"/>
      <w:r w:rsidR="00AB5D69">
        <w:t>j</w:t>
      </w:r>
      <w:r>
        <w:t>eugdgezondheidszorg</w:t>
      </w:r>
      <w:proofErr w:type="spellEnd"/>
      <w:r w:rsidR="00AB5D69">
        <w:t>)</w:t>
      </w:r>
      <w:r>
        <w:t xml:space="preserve"> </w:t>
      </w:r>
      <w:r w:rsidR="006F14B3">
        <w:t xml:space="preserve">comes </w:t>
      </w:r>
      <w:r>
        <w:t>to check</w:t>
      </w:r>
      <w:r w:rsidR="00457A5B">
        <w:t xml:space="preserve"> </w:t>
      </w:r>
      <w:r>
        <w:t>baby's health</w:t>
      </w:r>
      <w:r w:rsidR="00457A5B">
        <w:t xml:space="preserve"> and </w:t>
      </w:r>
      <w:r w:rsidR="00AB5D69">
        <w:t>e</w:t>
      </w:r>
      <w:r>
        <w:t>xplain further</w:t>
      </w:r>
      <w:r w:rsidR="00457A5B">
        <w:t xml:space="preserve"> steps</w:t>
      </w:r>
    </w:p>
    <w:p w14:paraId="032CF5BA" w14:textId="77777777" w:rsidR="0020567D" w:rsidRDefault="0020567D" w:rsidP="004152F8">
      <w:pPr>
        <w:pStyle w:val="BodyText"/>
      </w:pPr>
    </w:p>
    <w:p w14:paraId="0B44A684" w14:textId="0F750AB2" w:rsidR="008033BD" w:rsidRPr="008033BD" w:rsidRDefault="009B1E95" w:rsidP="008033BD">
      <w:pPr>
        <w:pStyle w:val="BodyText"/>
        <w:rPr>
          <w:b/>
          <w:bCs/>
        </w:rPr>
      </w:pPr>
      <w:r>
        <w:rPr>
          <w:b/>
          <w:bCs/>
        </w:rPr>
        <w:t>S</w:t>
      </w:r>
      <w:r w:rsidR="008033BD" w:rsidRPr="008033BD">
        <w:rPr>
          <w:b/>
          <w:bCs/>
        </w:rPr>
        <w:t>urname</w:t>
      </w:r>
    </w:p>
    <w:p w14:paraId="18328FEF" w14:textId="3F9A5DF0" w:rsidR="00F476A4" w:rsidRDefault="00F476A4" w:rsidP="00F476A4">
      <w:pPr>
        <w:pStyle w:val="BodyText"/>
      </w:pPr>
      <w:r>
        <w:t>If y</w:t>
      </w:r>
      <w:r w:rsidRPr="00F476A4">
        <w:t xml:space="preserve">ou are married, child automatically </w:t>
      </w:r>
      <w:r w:rsidR="00873BE1">
        <w:t xml:space="preserve">gets </w:t>
      </w:r>
      <w:r>
        <w:t>dad</w:t>
      </w:r>
      <w:r w:rsidRPr="00F476A4">
        <w:t>’s surname</w:t>
      </w:r>
      <w:r w:rsidR="002C0C5F">
        <w:t>, if not – mum’s surname.</w:t>
      </w:r>
      <w:r w:rsidR="00CB41CB">
        <w:t xml:space="preserve"> D</w:t>
      </w:r>
      <w:r w:rsidRPr="00F476A4">
        <w:t>ouble surnames are</w:t>
      </w:r>
      <w:r w:rsidR="009B1E95">
        <w:t xml:space="preserve">n’t </w:t>
      </w:r>
      <w:r w:rsidRPr="00F476A4">
        <w:t>allowed</w:t>
      </w:r>
    </w:p>
    <w:p w14:paraId="63CCCD86" w14:textId="05CF9634" w:rsidR="00054303" w:rsidRPr="006F61A8" w:rsidRDefault="0059723C" w:rsidP="00C65D5F">
      <w:pPr>
        <w:pStyle w:val="BodyText"/>
      </w:pPr>
      <w:r>
        <w:t>C</w:t>
      </w:r>
      <w:r w:rsidR="00F476A4" w:rsidRPr="00F476A4">
        <w:t>hildren's surnames</w:t>
      </w:r>
      <w:r w:rsidR="005E25D4" w:rsidRPr="005E25D4">
        <w:t xml:space="preserve"> </w:t>
      </w:r>
      <w:r w:rsidR="005E25D4">
        <w:t>within family m</w:t>
      </w:r>
      <w:r w:rsidR="00F476A4" w:rsidRPr="00F476A4">
        <w:t xml:space="preserve">ust </w:t>
      </w:r>
      <w:r w:rsidR="005E25D4">
        <w:t xml:space="preserve">be the same. </w:t>
      </w:r>
      <w:r w:rsidR="00F476A4" w:rsidRPr="00F476A4">
        <w:t xml:space="preserve">If children are of different sexes, </w:t>
      </w:r>
      <w:r w:rsidR="0029384A">
        <w:t xml:space="preserve">you can </w:t>
      </w:r>
      <w:r w:rsidR="00151008">
        <w:t xml:space="preserve">ask </w:t>
      </w:r>
      <w:proofErr w:type="spellStart"/>
      <w:r w:rsidR="002F20E1" w:rsidRPr="0051118B">
        <w:t>Gementee</w:t>
      </w:r>
      <w:proofErr w:type="spellEnd"/>
      <w:r w:rsidR="00F476A4" w:rsidRPr="00F476A4">
        <w:t xml:space="preserve"> </w:t>
      </w:r>
      <w:r w:rsidR="00A3262C">
        <w:t>to register them as</w:t>
      </w:r>
      <w:r w:rsidR="00B35A46">
        <w:t xml:space="preserve"> </w:t>
      </w:r>
      <w:proofErr w:type="spellStart"/>
      <w:r w:rsidR="00B35A46">
        <w:t>e.</w:t>
      </w:r>
      <w:proofErr w:type="gramStart"/>
      <w:r w:rsidR="00B35A46">
        <w:t>g.</w:t>
      </w:r>
      <w:r w:rsidR="00F476A4" w:rsidRPr="00F476A4">
        <w:t>Ivanov</w:t>
      </w:r>
      <w:proofErr w:type="spellEnd"/>
      <w:proofErr w:type="gramEnd"/>
      <w:r w:rsidR="00F476A4" w:rsidRPr="00F476A4">
        <w:t>/Ivanov</w:t>
      </w:r>
      <w:r w:rsidR="00A3262C">
        <w:t>a</w:t>
      </w:r>
      <w:r w:rsidR="00F476A4" w:rsidRPr="00F476A4">
        <w:t xml:space="preserve">, but </w:t>
      </w:r>
      <w:r w:rsidR="00A3262C">
        <w:t>it</w:t>
      </w:r>
      <w:r w:rsidR="00B35A46">
        <w:t>’s un</w:t>
      </w:r>
      <w:r w:rsidR="00F476A4" w:rsidRPr="00F476A4">
        <w:t>easy</w:t>
      </w:r>
      <w:r w:rsidR="00A3262C">
        <w:t>.</w:t>
      </w:r>
      <w:r w:rsidR="00151008">
        <w:t xml:space="preserve"> </w:t>
      </w:r>
      <w:r w:rsidR="00A9127F">
        <w:t>If</w:t>
      </w:r>
      <w:r w:rsidR="00873BE1">
        <w:t xml:space="preserve"> you are married and dad is </w:t>
      </w:r>
      <w:r w:rsidR="00510CE5">
        <w:t xml:space="preserve">NL </w:t>
      </w:r>
      <w:r w:rsidR="00953E34" w:rsidRPr="00953E34">
        <w:t xml:space="preserve">citizen, </w:t>
      </w:r>
      <w:r w:rsidR="00C95A88">
        <w:t xml:space="preserve">no chance, </w:t>
      </w:r>
      <w:r w:rsidR="00510CE5">
        <w:t xml:space="preserve">girl </w:t>
      </w:r>
      <w:r w:rsidR="00253637">
        <w:t xml:space="preserve">becomes </w:t>
      </w:r>
      <w:r w:rsidR="00953E34" w:rsidRPr="00953E34">
        <w:t>Ivanov</w:t>
      </w:r>
      <w:r w:rsidR="00253637">
        <w:t>.</w:t>
      </w:r>
      <w:r w:rsidR="006F61A8">
        <w:t xml:space="preserve"> </w:t>
      </w:r>
      <w:r w:rsidR="006F14B3">
        <w:t>See</w:t>
      </w:r>
      <w:r w:rsidR="00510CE5">
        <w:t xml:space="preserve"> </w:t>
      </w:r>
      <w:hyperlink r:id="rId496" w:anchor="post-418093" w:history="1">
        <w:r w:rsidR="00C65D5F" w:rsidRPr="005B7D5A">
          <w:rPr>
            <w:rStyle w:val="Hyperlink"/>
          </w:rPr>
          <w:t>https</w:t>
        </w:r>
        <w:r w:rsidR="00C65D5F" w:rsidRPr="006F61A8">
          <w:rPr>
            <w:rStyle w:val="Hyperlink"/>
          </w:rPr>
          <w:t>://</w:t>
        </w:r>
        <w:r w:rsidR="00C65D5F" w:rsidRPr="005B7D5A">
          <w:rPr>
            <w:rStyle w:val="Hyperlink"/>
          </w:rPr>
          <w:t>rassvet</w:t>
        </w:r>
        <w:r w:rsidR="00C65D5F" w:rsidRPr="006F61A8">
          <w:rPr>
            <w:rStyle w:val="Hyperlink"/>
          </w:rPr>
          <w:t>.</w:t>
        </w:r>
        <w:r w:rsidR="00C65D5F" w:rsidRPr="005B7D5A">
          <w:rPr>
            <w:rStyle w:val="Hyperlink"/>
          </w:rPr>
          <w:t>com</w:t>
        </w:r>
        <w:r w:rsidR="00C65D5F" w:rsidRPr="006F61A8">
          <w:rPr>
            <w:rStyle w:val="Hyperlink"/>
          </w:rPr>
          <w:t>/</w:t>
        </w:r>
        <w:r w:rsidR="00C65D5F" w:rsidRPr="005B7D5A">
          <w:rPr>
            <w:rStyle w:val="Hyperlink"/>
          </w:rPr>
          <w:t>forum</w:t>
        </w:r>
        <w:r w:rsidR="00C65D5F" w:rsidRPr="006F61A8">
          <w:rPr>
            <w:rStyle w:val="Hyperlink"/>
          </w:rPr>
          <w:t>/</w:t>
        </w:r>
        <w:r w:rsidR="00C65D5F" w:rsidRPr="005B7D5A">
          <w:rPr>
            <w:rStyle w:val="Hyperlink"/>
          </w:rPr>
          <w:t>index</w:t>
        </w:r>
        <w:r w:rsidR="00C65D5F" w:rsidRPr="006F61A8">
          <w:rPr>
            <w:rStyle w:val="Hyperlink"/>
          </w:rPr>
          <w:t>.</w:t>
        </w:r>
        <w:r w:rsidR="00C65D5F" w:rsidRPr="005B7D5A">
          <w:rPr>
            <w:rStyle w:val="Hyperlink"/>
          </w:rPr>
          <w:t>php</w:t>
        </w:r>
        <w:r w:rsidR="00C65D5F" w:rsidRPr="006F61A8">
          <w:rPr>
            <w:rStyle w:val="Hyperlink"/>
          </w:rPr>
          <w:t>?</w:t>
        </w:r>
        <w:r w:rsidR="00C65D5F" w:rsidRPr="005B7D5A">
          <w:rPr>
            <w:rStyle w:val="Hyperlink"/>
          </w:rPr>
          <w:t>threads</w:t>
        </w:r>
        <w:r w:rsidR="00C65D5F" w:rsidRPr="006F61A8">
          <w:rPr>
            <w:rStyle w:val="Hyperlink"/>
          </w:rPr>
          <w:t>/</w:t>
        </w:r>
        <w:r w:rsidR="00C65D5F" w:rsidRPr="005B7D5A">
          <w:rPr>
            <w:rStyle w:val="Hyperlink"/>
          </w:rPr>
          <w:t>pravilnaja</w:t>
        </w:r>
        <w:r w:rsidR="00C65D5F" w:rsidRPr="006F61A8">
          <w:rPr>
            <w:rStyle w:val="Hyperlink"/>
          </w:rPr>
          <w:t>-</w:t>
        </w:r>
        <w:r w:rsidR="00C65D5F" w:rsidRPr="005B7D5A">
          <w:rPr>
            <w:rStyle w:val="Hyperlink"/>
          </w:rPr>
          <w:t>familija</w:t>
        </w:r>
        <w:r w:rsidR="00C65D5F" w:rsidRPr="006F61A8">
          <w:rPr>
            <w:rStyle w:val="Hyperlink"/>
          </w:rPr>
          <w:t>-</w:t>
        </w:r>
        <w:r w:rsidR="00C65D5F" w:rsidRPr="005B7D5A">
          <w:rPr>
            <w:rStyle w:val="Hyperlink"/>
          </w:rPr>
          <w:t>dlja</w:t>
        </w:r>
        <w:r w:rsidR="00C65D5F" w:rsidRPr="006F61A8">
          <w:rPr>
            <w:rStyle w:val="Hyperlink"/>
          </w:rPr>
          <w:t>-</w:t>
        </w:r>
        <w:r w:rsidR="00C65D5F" w:rsidRPr="005B7D5A">
          <w:rPr>
            <w:rStyle w:val="Hyperlink"/>
          </w:rPr>
          <w:t>novorozhdennoj</w:t>
        </w:r>
        <w:r w:rsidR="00C65D5F" w:rsidRPr="006F61A8">
          <w:rPr>
            <w:rStyle w:val="Hyperlink"/>
          </w:rPr>
          <w:t>-</w:t>
        </w:r>
        <w:r w:rsidR="00C65D5F" w:rsidRPr="005B7D5A">
          <w:rPr>
            <w:rStyle w:val="Hyperlink"/>
          </w:rPr>
          <w:t>moj</w:t>
        </w:r>
        <w:r w:rsidR="00C65D5F" w:rsidRPr="006F61A8">
          <w:rPr>
            <w:rStyle w:val="Hyperlink"/>
          </w:rPr>
          <w:t>-</w:t>
        </w:r>
        <w:r w:rsidR="00C65D5F" w:rsidRPr="005B7D5A">
          <w:rPr>
            <w:rStyle w:val="Hyperlink"/>
          </w:rPr>
          <w:t>opyt</w:t>
        </w:r>
        <w:r w:rsidR="00C65D5F" w:rsidRPr="006F61A8">
          <w:rPr>
            <w:rStyle w:val="Hyperlink"/>
          </w:rPr>
          <w:t>.20845/#</w:t>
        </w:r>
        <w:r w:rsidR="00C65D5F" w:rsidRPr="005B7D5A">
          <w:rPr>
            <w:rStyle w:val="Hyperlink"/>
          </w:rPr>
          <w:t>post</w:t>
        </w:r>
        <w:r w:rsidR="00C65D5F" w:rsidRPr="006F61A8">
          <w:rPr>
            <w:rStyle w:val="Hyperlink"/>
          </w:rPr>
          <w:t>-418093</w:t>
        </w:r>
      </w:hyperlink>
    </w:p>
    <w:p w14:paraId="3B76E863" w14:textId="3F185787" w:rsidR="009A7366" w:rsidRDefault="009A7366" w:rsidP="00816390">
      <w:pPr>
        <w:pStyle w:val="Heading2"/>
        <w:pageBreakBefore/>
      </w:pPr>
      <w:bookmarkStart w:id="90" w:name="_Toc175581888"/>
      <w:r>
        <w:lastRenderedPageBreak/>
        <w:t>F</w:t>
      </w:r>
      <w:r w:rsidRPr="009A7366">
        <w:t>amily</w:t>
      </w:r>
      <w:r w:rsidR="00041FFC">
        <w:t xml:space="preserve"> Legalization</w:t>
      </w:r>
      <w:bookmarkEnd w:id="90"/>
    </w:p>
    <w:p w14:paraId="487D8E68" w14:textId="70F57BDC" w:rsidR="0038056F" w:rsidRPr="0038056F" w:rsidRDefault="0038056F" w:rsidP="0038056F">
      <w:pPr>
        <w:pStyle w:val="BodyText"/>
        <w:rPr>
          <w:b/>
          <w:bCs/>
        </w:rPr>
      </w:pPr>
      <w:r w:rsidRPr="0038056F">
        <w:rPr>
          <w:b/>
          <w:bCs/>
        </w:rPr>
        <w:t>Residence</w:t>
      </w:r>
    </w:p>
    <w:p w14:paraId="7EA27C18" w14:textId="3A95CD37" w:rsidR="009A7366" w:rsidRDefault="009A7366" w:rsidP="009A7366">
      <w:pPr>
        <w:pStyle w:val="BodyText"/>
      </w:pPr>
      <w:r>
        <w:t xml:space="preserve">The general rule for family residence: If </w:t>
      </w:r>
      <w:r w:rsidR="00E649D9">
        <w:t>the main applicant (</w:t>
      </w:r>
      <w:r w:rsidR="00A04606" w:rsidRPr="00A04606">
        <w:t>highly skilled migrant</w:t>
      </w:r>
      <w:r w:rsidR="00DD4737">
        <w:t xml:space="preserve">) </w:t>
      </w:r>
      <w:r w:rsidR="00ED4134">
        <w:t>retain</w:t>
      </w:r>
      <w:r w:rsidR="00A04606">
        <w:t>s</w:t>
      </w:r>
      <w:r>
        <w:t xml:space="preserve"> at least a minimum income when changing </w:t>
      </w:r>
      <w:r w:rsidR="001A7549">
        <w:t xml:space="preserve">temporary </w:t>
      </w:r>
      <w:r>
        <w:t>residence</w:t>
      </w:r>
      <w:r w:rsidR="0055333A">
        <w:t xml:space="preserve"> to </w:t>
      </w:r>
      <w:r w:rsidR="002E0D32">
        <w:t>permanent residence</w:t>
      </w:r>
      <w:r>
        <w:t xml:space="preserve">, family members do not need to change their residence </w:t>
      </w:r>
      <w:r w:rsidR="002E0D32">
        <w:t>type</w:t>
      </w:r>
      <w:r>
        <w:t>, they still have a family residence that depends on the income of the working family member.</w:t>
      </w:r>
    </w:p>
    <w:p w14:paraId="3A7FA7C5" w14:textId="77777777" w:rsidR="009A7366" w:rsidRDefault="009A7366" w:rsidP="009A7366">
      <w:pPr>
        <w:pStyle w:val="BodyText"/>
      </w:pPr>
    </w:p>
    <w:p w14:paraId="404E2F16" w14:textId="68994D2C" w:rsidR="001A0B3A" w:rsidRDefault="009A7366" w:rsidP="001A0B3A">
      <w:pPr>
        <w:pStyle w:val="BodyText"/>
      </w:pPr>
      <w:r>
        <w:t xml:space="preserve">If </w:t>
      </w:r>
      <w:r w:rsidR="000B3247">
        <w:t xml:space="preserve">the main applicant </w:t>
      </w:r>
      <w:r>
        <w:t>lose</w:t>
      </w:r>
      <w:r w:rsidR="000B3247">
        <w:t xml:space="preserve">s the </w:t>
      </w:r>
      <w:r>
        <w:t>minimum income</w:t>
      </w:r>
      <w:r w:rsidR="000303BB">
        <w:t xml:space="preserve"> (</w:t>
      </w:r>
      <w:r w:rsidR="00407356">
        <w:t>receives permanent residence and leaves the job</w:t>
      </w:r>
      <w:r w:rsidR="000303BB">
        <w:t>)</w:t>
      </w:r>
      <w:r w:rsidR="00E27044">
        <w:t>, f</w:t>
      </w:r>
      <w:r>
        <w:t>amily members need to request</w:t>
      </w:r>
      <w:r w:rsidR="00B44C34">
        <w:t xml:space="preserve"> and receive </w:t>
      </w:r>
      <w:r>
        <w:t>permanent residence at the same time as</w:t>
      </w:r>
      <w:r w:rsidR="00B44C34">
        <w:t xml:space="preserve"> the main applicant</w:t>
      </w:r>
      <w:r>
        <w:t xml:space="preserve">, then their status will not depend on </w:t>
      </w:r>
      <w:r w:rsidR="00EB7BD5">
        <w:t xml:space="preserve">the </w:t>
      </w:r>
      <w:r>
        <w:t>income</w:t>
      </w:r>
      <w:r w:rsidR="001A0B3A" w:rsidRPr="001A0B3A">
        <w:t xml:space="preserve"> </w:t>
      </w:r>
      <w:r w:rsidR="001A0B3A">
        <w:t>of the working family member.</w:t>
      </w:r>
    </w:p>
    <w:p w14:paraId="0759DDE4" w14:textId="77777777" w:rsidR="009A7366" w:rsidRDefault="009A7366" w:rsidP="009A7366">
      <w:pPr>
        <w:pStyle w:val="BodyText"/>
      </w:pPr>
    </w:p>
    <w:p w14:paraId="1DA225CF" w14:textId="69FD3D96" w:rsidR="009A7366" w:rsidRDefault="009A7366" w:rsidP="009A7366">
      <w:pPr>
        <w:pStyle w:val="BodyText"/>
      </w:pPr>
      <w:r w:rsidRPr="000700BA">
        <w:rPr>
          <w:b/>
          <w:bCs/>
        </w:rPr>
        <w:t>Note:</w:t>
      </w:r>
      <w:r>
        <w:t xml:space="preserve"> If not the whole family requests permanent residence and one of the adult family members has not yet passed </w:t>
      </w:r>
      <w:proofErr w:type="spellStart"/>
      <w:r>
        <w:t>inburgering</w:t>
      </w:r>
      <w:proofErr w:type="spellEnd"/>
      <w:r>
        <w:t xml:space="preserve">, then from the moment </w:t>
      </w:r>
      <w:r w:rsidR="008642AE">
        <w:t xml:space="preserve">when </w:t>
      </w:r>
      <w:r>
        <w:t>the</w:t>
      </w:r>
      <w:r w:rsidR="008642AE" w:rsidRPr="008642AE">
        <w:t xml:space="preserve"> </w:t>
      </w:r>
      <w:r w:rsidR="008642AE">
        <w:t>main applicant</w:t>
      </w:r>
      <w:r>
        <w:t xml:space="preserve"> receives permanent residence, all family members dependent on him/her become </w:t>
      </w:r>
      <w:proofErr w:type="spellStart"/>
      <w:r>
        <w:t>inburgeringsplichtig</w:t>
      </w:r>
      <w:proofErr w:type="spellEnd"/>
      <w:r>
        <w:t>, i.e. the state requires them to pass integration exams.</w:t>
      </w:r>
    </w:p>
    <w:p w14:paraId="70912F97" w14:textId="77777777" w:rsidR="009A7366" w:rsidRDefault="009A7366" w:rsidP="009A7366">
      <w:pPr>
        <w:pStyle w:val="BodyText"/>
      </w:pPr>
    </w:p>
    <w:p w14:paraId="0CDBB94E" w14:textId="2A81385A" w:rsidR="009A7366" w:rsidRDefault="009A7366" w:rsidP="009A7366">
      <w:pPr>
        <w:pStyle w:val="BodyText"/>
      </w:pPr>
      <w:r>
        <w:t xml:space="preserve">After 5 years of </w:t>
      </w:r>
      <w:r w:rsidR="003A5824">
        <w:t xml:space="preserve">temporary </w:t>
      </w:r>
      <w:r>
        <w:t xml:space="preserve">residence under a partner residence, in addition to permanent residence, the partner can request a </w:t>
      </w:r>
      <w:r w:rsidR="000D215B">
        <w:t xml:space="preserve">permanent </w:t>
      </w:r>
      <w:r>
        <w:t xml:space="preserve">residence </w:t>
      </w:r>
      <w:r w:rsidR="000D215B">
        <w:t>i</w:t>
      </w:r>
      <w:r>
        <w:t>ndependent of the partner (</w:t>
      </w:r>
      <w:proofErr w:type="spellStart"/>
      <w:r>
        <w:t>verblijfsvergunning</w:t>
      </w:r>
      <w:proofErr w:type="spellEnd"/>
      <w:r w:rsidRPr="006D50CD">
        <w:t xml:space="preserve"> </w:t>
      </w:r>
      <w:proofErr w:type="spellStart"/>
      <w:r>
        <w:t>humanitair</w:t>
      </w:r>
      <w:proofErr w:type="spellEnd"/>
      <w:r w:rsidRPr="006D50CD">
        <w:t xml:space="preserve"> </w:t>
      </w:r>
      <w:proofErr w:type="spellStart"/>
      <w:r>
        <w:t>niet</w:t>
      </w:r>
      <w:r w:rsidRPr="006D50CD">
        <w:t>-</w:t>
      </w:r>
      <w:r>
        <w:t>tijdelijk</w:t>
      </w:r>
      <w:proofErr w:type="spellEnd"/>
      <w:r w:rsidRPr="006D50CD">
        <w:t xml:space="preserve"> — </w:t>
      </w:r>
      <w:proofErr w:type="spellStart"/>
      <w:r>
        <w:t>voortgezet</w:t>
      </w:r>
      <w:proofErr w:type="spellEnd"/>
      <w:r w:rsidRPr="006D50CD">
        <w:t xml:space="preserve"> </w:t>
      </w:r>
      <w:proofErr w:type="spellStart"/>
      <w:r>
        <w:t>verblijf</w:t>
      </w:r>
      <w:proofErr w:type="spellEnd"/>
      <w:r>
        <w:t>). This</w:t>
      </w:r>
      <w:r w:rsidR="000D215B">
        <w:t xml:space="preserve"> </w:t>
      </w:r>
      <w:r>
        <w:t xml:space="preserve">residence does not require showing </w:t>
      </w:r>
      <w:proofErr w:type="gramStart"/>
      <w:r>
        <w:t>income, but</w:t>
      </w:r>
      <w:proofErr w:type="gramEnd"/>
      <w:r>
        <w:t xml:space="preserve"> requires passing integration exams (</w:t>
      </w:r>
      <w:proofErr w:type="spellStart"/>
      <w:r>
        <w:t>inburgering</w:t>
      </w:r>
      <w:proofErr w:type="spellEnd"/>
      <w:r>
        <w:t>).</w:t>
      </w:r>
    </w:p>
    <w:p w14:paraId="6460AC24" w14:textId="77777777" w:rsidR="009A7366" w:rsidRDefault="009A7366" w:rsidP="009A7366">
      <w:pPr>
        <w:pStyle w:val="BodyText"/>
      </w:pPr>
    </w:p>
    <w:p w14:paraId="1FB64415" w14:textId="4DB80552" w:rsidR="009A7366" w:rsidRDefault="009A7366" w:rsidP="009A7366">
      <w:pPr>
        <w:pStyle w:val="BodyText"/>
        <w:rPr>
          <w:rStyle w:val="Hyperlink"/>
        </w:rPr>
      </w:pPr>
      <w:r>
        <w:t xml:space="preserve">For details, see </w:t>
      </w:r>
      <w:hyperlink r:id="rId497" w:history="1">
        <w:r w:rsidRPr="00A04FDE">
          <w:rPr>
            <w:rStyle w:val="Hyperlink"/>
          </w:rPr>
          <w:t>https://rabotaem.nl/docs/kennismigrant-cherez-5-let-varianty/</w:t>
        </w:r>
      </w:hyperlink>
    </w:p>
    <w:p w14:paraId="7CB18482" w14:textId="77777777" w:rsidR="0038056F" w:rsidRDefault="0038056F" w:rsidP="009A7366">
      <w:pPr>
        <w:pStyle w:val="BodyText"/>
        <w:rPr>
          <w:rStyle w:val="Hyperlink"/>
        </w:rPr>
      </w:pPr>
    </w:p>
    <w:p w14:paraId="380F5728" w14:textId="10F20A65" w:rsidR="0038056F" w:rsidRDefault="0038056F" w:rsidP="0038056F">
      <w:pPr>
        <w:pStyle w:val="BodyText"/>
        <w:rPr>
          <w:rStyle w:val="Hyperlink"/>
          <w:b/>
          <w:bCs/>
          <w:color w:val="464547"/>
          <w:u w:val="none"/>
        </w:rPr>
      </w:pPr>
      <w:r w:rsidRPr="0038056F">
        <w:rPr>
          <w:rStyle w:val="Hyperlink"/>
          <w:b/>
          <w:bCs/>
          <w:color w:val="464547"/>
          <w:u w:val="none"/>
        </w:rPr>
        <w:t>Work Permit</w:t>
      </w:r>
    </w:p>
    <w:p w14:paraId="438E180E" w14:textId="77777777" w:rsidR="0023433A" w:rsidRPr="0038056F" w:rsidRDefault="0023433A" w:rsidP="0038056F">
      <w:pPr>
        <w:pStyle w:val="BodyText"/>
        <w:rPr>
          <w:b/>
          <w:bCs/>
        </w:rPr>
      </w:pPr>
    </w:p>
    <w:p w14:paraId="6102F25C" w14:textId="7DAB9B6F" w:rsidR="002659CD" w:rsidRDefault="002659CD" w:rsidP="00816390">
      <w:pPr>
        <w:pStyle w:val="Heading2"/>
        <w:pageBreakBefore/>
      </w:pPr>
      <w:bookmarkStart w:id="91" w:name="_Toc175581889"/>
      <w:r>
        <w:lastRenderedPageBreak/>
        <w:t>Pets</w:t>
      </w:r>
      <w:bookmarkEnd w:id="91"/>
    </w:p>
    <w:p w14:paraId="24CBA548" w14:textId="160CB4CC" w:rsidR="00816390" w:rsidRDefault="00816390" w:rsidP="00816390">
      <w:pPr>
        <w:pStyle w:val="BodyText"/>
      </w:pPr>
      <w:r w:rsidRPr="001B6BEC">
        <w:rPr>
          <w:b/>
          <w:bCs/>
        </w:rPr>
        <w:t>Before arrival</w:t>
      </w:r>
      <w:r>
        <w:t xml:space="preserve">, </w:t>
      </w:r>
      <w:r w:rsidR="008E3480">
        <w:t xml:space="preserve">provide </w:t>
      </w:r>
      <w:r w:rsidR="007D4995">
        <w:t>your pet</w:t>
      </w:r>
      <w:r w:rsidR="008E3480">
        <w:t xml:space="preserve"> with the following</w:t>
      </w:r>
      <w:r w:rsidR="007D4995">
        <w:t>:</w:t>
      </w:r>
    </w:p>
    <w:p w14:paraId="33906EEF" w14:textId="41873340" w:rsidR="00816390" w:rsidRDefault="002038C6" w:rsidP="00816390">
      <w:pPr>
        <w:pStyle w:val="BodyText"/>
      </w:pPr>
      <w:r>
        <w:t>- I</w:t>
      </w:r>
      <w:r w:rsidR="00816390">
        <w:t>nternational passport</w:t>
      </w:r>
    </w:p>
    <w:p w14:paraId="46FC8E02" w14:textId="6C1858D9" w:rsidR="00816390" w:rsidRDefault="002038C6" w:rsidP="00816390">
      <w:pPr>
        <w:pStyle w:val="BodyText"/>
      </w:pPr>
      <w:r>
        <w:t>- C</w:t>
      </w:r>
      <w:r w:rsidR="00816390">
        <w:t>hip</w:t>
      </w:r>
    </w:p>
    <w:p w14:paraId="61E0ABA1" w14:textId="4C0B52C9" w:rsidR="00816390" w:rsidRDefault="002038C6" w:rsidP="00816390">
      <w:pPr>
        <w:pStyle w:val="BodyText"/>
      </w:pPr>
      <w:r>
        <w:t>- V</w:t>
      </w:r>
      <w:r w:rsidR="00816390">
        <w:t>alid vaccines</w:t>
      </w:r>
    </w:p>
    <w:p w14:paraId="03253594" w14:textId="2078BCE7" w:rsidR="00816390" w:rsidRDefault="002038C6" w:rsidP="00816390">
      <w:pPr>
        <w:pStyle w:val="BodyText"/>
      </w:pPr>
      <w:r>
        <w:t>- V</w:t>
      </w:r>
      <w:r w:rsidR="00816390">
        <w:t>et certificate issued a few days before arrival</w:t>
      </w:r>
    </w:p>
    <w:p w14:paraId="45852C6E" w14:textId="6AE41219" w:rsidR="00816390" w:rsidRDefault="002038C6" w:rsidP="00816390">
      <w:pPr>
        <w:pStyle w:val="BodyText"/>
      </w:pPr>
      <w:r>
        <w:t xml:space="preserve">- </w:t>
      </w:r>
      <w:r w:rsidR="00E71BE7">
        <w:t>R</w:t>
      </w:r>
      <w:r w:rsidR="00816390">
        <w:t xml:space="preserve">abies titers (if you are from an </w:t>
      </w:r>
      <w:r w:rsidR="009421FD">
        <w:t>unfavorable</w:t>
      </w:r>
      <w:r w:rsidR="00816390">
        <w:t xml:space="preserve"> country) + 3 months after the blood </w:t>
      </w:r>
      <w:r w:rsidR="008E3480">
        <w:t>sampling</w:t>
      </w:r>
    </w:p>
    <w:p w14:paraId="0D4E8DB1" w14:textId="70D3BC35" w:rsidR="00816390" w:rsidRDefault="00816390" w:rsidP="00816390">
      <w:pPr>
        <w:pStyle w:val="BodyText"/>
      </w:pPr>
      <w:r w:rsidRPr="001B6BEC">
        <w:rPr>
          <w:b/>
          <w:bCs/>
        </w:rPr>
        <w:t>Upon arrival</w:t>
      </w:r>
      <w:r>
        <w:t xml:space="preserve">, register your pet and purchase medical </w:t>
      </w:r>
      <w:r w:rsidR="00E763A2">
        <w:t>insurance.</w:t>
      </w:r>
    </w:p>
    <w:p w14:paraId="0F26565A" w14:textId="77777777" w:rsidR="001B6BEC" w:rsidRDefault="001B6BEC" w:rsidP="00816390">
      <w:pPr>
        <w:pStyle w:val="BodyText"/>
      </w:pPr>
    </w:p>
    <w:p w14:paraId="6E7089FD" w14:textId="77777777" w:rsidR="00A552F2" w:rsidRDefault="00ED1235" w:rsidP="003754D0">
      <w:pPr>
        <w:pStyle w:val="BodyText"/>
      </w:pPr>
      <w:r>
        <w:t>In NL, p</w:t>
      </w:r>
      <w:r w:rsidR="00EE4E58">
        <w:t xml:space="preserve">ets are vaccinated and examined </w:t>
      </w:r>
      <w:r>
        <w:t>annually</w:t>
      </w:r>
      <w:r w:rsidR="00EE4E58">
        <w:t xml:space="preserve"> (</w:t>
      </w:r>
      <w:r w:rsidR="00ED4E3C" w:rsidRPr="00ED4E3C">
        <w:t>≈</w:t>
      </w:r>
      <w:r>
        <w:t>100€</w:t>
      </w:r>
      <w:r w:rsidR="00EE4E58">
        <w:t>).</w:t>
      </w:r>
    </w:p>
    <w:p w14:paraId="78B8DA46" w14:textId="355C9162" w:rsidR="00723172" w:rsidRDefault="00ED7172" w:rsidP="00723172">
      <w:pPr>
        <w:pStyle w:val="BodyText"/>
      </w:pPr>
      <w:r>
        <w:t>In s</w:t>
      </w:r>
      <w:r w:rsidR="003754D0">
        <w:t xml:space="preserve">ome municipalities </w:t>
      </w:r>
      <w:r w:rsidR="005D7142">
        <w:t>(Den Hague and Utrecht)</w:t>
      </w:r>
      <w:r w:rsidR="005847F8">
        <w:t>,</w:t>
      </w:r>
      <w:r w:rsidR="005D7142">
        <w:t xml:space="preserve"> </w:t>
      </w:r>
      <w:r>
        <w:t xml:space="preserve">pets are subject to </w:t>
      </w:r>
      <w:r w:rsidR="003754D0">
        <w:t>tax</w:t>
      </w:r>
      <w:r>
        <w:t>es</w:t>
      </w:r>
      <w:r w:rsidR="003754D0">
        <w:t xml:space="preserve"> (100-150€/year).</w:t>
      </w:r>
      <w:r w:rsidR="005A059B">
        <w:t xml:space="preserve"> </w:t>
      </w:r>
      <w:r w:rsidR="005D7142">
        <w:t>O</w:t>
      </w:r>
      <w:r w:rsidR="005D7142" w:rsidRPr="00BC7487">
        <w:t>wning cats is not subject to taxes</w:t>
      </w:r>
      <w:r w:rsidR="005D7142">
        <w:t>, owning dogs is</w:t>
      </w:r>
      <w:r w:rsidR="005D7142" w:rsidRPr="00BC7487">
        <w:t>.</w:t>
      </w:r>
      <w:r w:rsidR="005D7142">
        <w:t xml:space="preserve"> </w:t>
      </w:r>
      <w:r w:rsidR="003D14E8">
        <w:t xml:space="preserve">Visit </w:t>
      </w:r>
      <w:r w:rsidR="00723172">
        <w:t xml:space="preserve">the city hall’s website </w:t>
      </w:r>
      <w:r w:rsidR="003D14E8">
        <w:t>to check if you need to</w:t>
      </w:r>
      <w:r w:rsidR="00723172">
        <w:t xml:space="preserve"> pay</w:t>
      </w:r>
      <w:r w:rsidR="003D14E8">
        <w:t xml:space="preserve"> tax</w:t>
      </w:r>
      <w:r w:rsidR="005D7142">
        <w:t xml:space="preserve"> on your pet</w:t>
      </w:r>
      <w:r w:rsidR="00723172">
        <w:t>.</w:t>
      </w:r>
    </w:p>
    <w:p w14:paraId="713F25E0" w14:textId="77777777" w:rsidR="00BC7487" w:rsidRDefault="00BC7487" w:rsidP="003754D0">
      <w:pPr>
        <w:pStyle w:val="BodyText"/>
      </w:pPr>
    </w:p>
    <w:p w14:paraId="5D520B99" w14:textId="10AEDDED" w:rsidR="003754D0" w:rsidRDefault="003754D0" w:rsidP="003754D0">
      <w:pPr>
        <w:pStyle w:val="BodyText"/>
      </w:pPr>
      <w:r>
        <w:t>There are vet ambulances (</w:t>
      </w:r>
      <w:proofErr w:type="spellStart"/>
      <w:r>
        <w:t>spoeddierenarts</w:t>
      </w:r>
      <w:proofErr w:type="spellEnd"/>
      <w:r>
        <w:t>)</w:t>
      </w:r>
      <w:r w:rsidR="00465C1A">
        <w:t xml:space="preserve"> that </w:t>
      </w:r>
      <w:r>
        <w:t>work 24/7</w:t>
      </w:r>
      <w:r w:rsidR="00D55936">
        <w:t xml:space="preserve">, </w:t>
      </w:r>
      <w:r>
        <w:t>cost min 120€</w:t>
      </w:r>
      <w:r w:rsidR="00D55936">
        <w:t xml:space="preserve"> for a trip, and look like </w:t>
      </w:r>
      <w:r w:rsidR="0037554E">
        <w:t>normal ambulances</w:t>
      </w:r>
      <w:r>
        <w:t>.</w:t>
      </w:r>
    </w:p>
    <w:p w14:paraId="41D8A39F" w14:textId="77777777" w:rsidR="003754D0" w:rsidRDefault="003754D0" w:rsidP="00EE4E58">
      <w:pPr>
        <w:pStyle w:val="BodyText"/>
      </w:pPr>
    </w:p>
    <w:p w14:paraId="257B4E0F" w14:textId="57E10C58" w:rsidR="00EE4E58" w:rsidRDefault="00C0489D" w:rsidP="00EE4E58">
      <w:pPr>
        <w:pStyle w:val="BodyText"/>
      </w:pPr>
      <w:r>
        <w:t xml:space="preserve">You can insure </w:t>
      </w:r>
      <w:r w:rsidR="00A211C0">
        <w:t>pets. M</w:t>
      </w:r>
      <w:r w:rsidR="00EE4E58">
        <w:t xml:space="preserve">inimum insurance </w:t>
      </w:r>
      <w:r w:rsidR="00A211C0">
        <w:t xml:space="preserve">costs </w:t>
      </w:r>
      <w:r w:rsidR="00EE4E58">
        <w:t>30</w:t>
      </w:r>
      <w:r w:rsidR="00A211C0">
        <w:t xml:space="preserve">€/month and </w:t>
      </w:r>
      <w:r w:rsidR="00EE4E58">
        <w:t>cover</w:t>
      </w:r>
      <w:r w:rsidR="00A211C0">
        <w:t>s</w:t>
      </w:r>
      <w:r w:rsidR="00EE4E58">
        <w:t xml:space="preserve"> 70% of the service</w:t>
      </w:r>
      <w:r w:rsidR="00845F84">
        <w:t xml:space="preserve"> (n</w:t>
      </w:r>
      <w:r w:rsidR="00EE4E58">
        <w:t xml:space="preserve">ot the </w:t>
      </w:r>
      <w:r w:rsidR="00845F84">
        <w:t>whole</w:t>
      </w:r>
      <w:r w:rsidR="00266F3D">
        <w:t xml:space="preserve"> </w:t>
      </w:r>
      <w:r w:rsidR="006E22EE">
        <w:t>bill</w:t>
      </w:r>
      <w:r w:rsidR="00845F84">
        <w:t>)</w:t>
      </w:r>
      <w:r w:rsidR="00EE4E58">
        <w:t>.</w:t>
      </w:r>
      <w:r w:rsidR="006E22EE">
        <w:t xml:space="preserve"> </w:t>
      </w:r>
      <w:r w:rsidR="00EE4E58">
        <w:t xml:space="preserve">There </w:t>
      </w:r>
      <w:r w:rsidR="001D5907">
        <w:t xml:space="preserve">are </w:t>
      </w:r>
      <w:r w:rsidR="00275081">
        <w:t xml:space="preserve">restrictions </w:t>
      </w:r>
      <w:r w:rsidR="00B5609D">
        <w:t xml:space="preserve">on the </w:t>
      </w:r>
      <w:r w:rsidR="00275081">
        <w:t xml:space="preserve">age of </w:t>
      </w:r>
      <w:r w:rsidR="00B5609D">
        <w:t>pets</w:t>
      </w:r>
      <w:r w:rsidR="00EE4E58">
        <w:t xml:space="preserve">, relatively old </w:t>
      </w:r>
      <w:r w:rsidR="00663E08">
        <w:t xml:space="preserve">pets </w:t>
      </w:r>
      <w:r w:rsidR="00B5609D">
        <w:t xml:space="preserve">may not be </w:t>
      </w:r>
      <w:r w:rsidR="00EE4E58">
        <w:t>insured.</w:t>
      </w:r>
    </w:p>
    <w:p w14:paraId="0195CC14" w14:textId="77777777" w:rsidR="005C483D" w:rsidRDefault="005C483D" w:rsidP="005C483D">
      <w:pPr>
        <w:pStyle w:val="BodyText"/>
      </w:pPr>
    </w:p>
    <w:p w14:paraId="52CCC67F" w14:textId="3500FA79" w:rsidR="005C483D" w:rsidRDefault="005C483D" w:rsidP="005C483D">
      <w:pPr>
        <w:pStyle w:val="BodyText"/>
      </w:pPr>
      <w:r>
        <w:t xml:space="preserve">There are </w:t>
      </w:r>
      <w:proofErr w:type="spellStart"/>
      <w:r w:rsidRPr="001F7EFE">
        <w:t>cynologist</w:t>
      </w:r>
      <w:r>
        <w:t>s</w:t>
      </w:r>
      <w:proofErr w:type="spellEnd"/>
      <w:r>
        <w:t xml:space="preserve"> in every city. For dog owners, for details on r</w:t>
      </w:r>
      <w:r w:rsidRPr="00446B73">
        <w:t>egistration</w:t>
      </w:r>
      <w:r>
        <w:t xml:space="preserve">, </w:t>
      </w:r>
      <w:r w:rsidRPr="00446B73">
        <w:t>microchipping</w:t>
      </w:r>
      <w:r>
        <w:t xml:space="preserve">, and dog </w:t>
      </w:r>
      <w:r w:rsidRPr="00446B73">
        <w:t>passports</w:t>
      </w:r>
      <w:r>
        <w:t xml:space="preserve">, go to </w:t>
      </w:r>
      <w:hyperlink r:id="rId498" w:history="1">
        <w:r w:rsidRPr="007C3EBA">
          <w:rPr>
            <w:rStyle w:val="Hyperlink"/>
          </w:rPr>
          <w:t>https://business.gov.nl/regulation/registering-dogs-and-pet-passports/</w:t>
        </w:r>
      </w:hyperlink>
    </w:p>
    <w:p w14:paraId="647648F2" w14:textId="77777777" w:rsidR="00EE4E58" w:rsidRDefault="00EE4E58" w:rsidP="00EE4E58">
      <w:pPr>
        <w:pStyle w:val="BodyText"/>
      </w:pPr>
    </w:p>
    <w:p w14:paraId="254DB801" w14:textId="126689BC" w:rsidR="001B6BEC" w:rsidRDefault="001B6BEC" w:rsidP="001B6BEC">
      <w:pPr>
        <w:pStyle w:val="BodyText"/>
      </w:pPr>
      <w:r>
        <w:t>For details on</w:t>
      </w:r>
      <w:r w:rsidRPr="001B6BEC">
        <w:t xml:space="preserve"> </w:t>
      </w:r>
      <w:r>
        <w:t>k</w:t>
      </w:r>
      <w:r w:rsidRPr="001B6BEC">
        <w:t xml:space="preserve">eeping pets in </w:t>
      </w:r>
      <w:r w:rsidR="00FD7EB3">
        <w:t>NL,</w:t>
      </w:r>
      <w:r>
        <w:t xml:space="preserve"> go to </w:t>
      </w:r>
      <w:hyperlink r:id="rId499" w:anchor="Registering" w:history="1">
        <w:r w:rsidRPr="007C3EBA">
          <w:rPr>
            <w:rStyle w:val="Hyperlink"/>
          </w:rPr>
          <w:t>https://www.expatica.com/nl/living/family/pets-in-the-netherlands-104446/#Registering</w:t>
        </w:r>
      </w:hyperlink>
    </w:p>
    <w:p w14:paraId="44CBEAD5" w14:textId="77777777" w:rsidR="00E93ABB" w:rsidRDefault="00E93ABB" w:rsidP="00816390">
      <w:pPr>
        <w:pStyle w:val="BodyText"/>
      </w:pPr>
      <w:r>
        <w:t>The service provides the following info:</w:t>
      </w:r>
    </w:p>
    <w:p w14:paraId="196C5253" w14:textId="4DBEAF47" w:rsidR="00E93ABB" w:rsidRDefault="00992FB9" w:rsidP="00E93ABB">
      <w:pPr>
        <w:pStyle w:val="BodyText"/>
      </w:pPr>
      <w:r>
        <w:t xml:space="preserve">- </w:t>
      </w:r>
      <w:r w:rsidR="00E93ABB">
        <w:t>Registering your dog</w:t>
      </w:r>
    </w:p>
    <w:p w14:paraId="6B9EF80A" w14:textId="53F4B3B3" w:rsidR="00E93ABB" w:rsidRDefault="00992FB9" w:rsidP="00E93ABB">
      <w:pPr>
        <w:pStyle w:val="BodyText"/>
      </w:pPr>
      <w:r>
        <w:t xml:space="preserve">- </w:t>
      </w:r>
      <w:r w:rsidR="00E93ABB">
        <w:t>Annual dog tax</w:t>
      </w:r>
    </w:p>
    <w:p w14:paraId="4C9E992F" w14:textId="00638F6A" w:rsidR="00E93ABB" w:rsidRDefault="00992FB9" w:rsidP="00E93ABB">
      <w:pPr>
        <w:pStyle w:val="BodyText"/>
      </w:pPr>
      <w:r>
        <w:t xml:space="preserve">- </w:t>
      </w:r>
      <w:r w:rsidR="00E93ABB">
        <w:t>Identification microchips</w:t>
      </w:r>
    </w:p>
    <w:p w14:paraId="7B677C28" w14:textId="319C46CB" w:rsidR="00E93ABB" w:rsidRDefault="00992FB9" w:rsidP="00E93ABB">
      <w:pPr>
        <w:pStyle w:val="BodyText"/>
      </w:pPr>
      <w:r>
        <w:t xml:space="preserve">- </w:t>
      </w:r>
      <w:r w:rsidR="00E93ABB">
        <w:t>Pet passports</w:t>
      </w:r>
    </w:p>
    <w:p w14:paraId="4C1313CD" w14:textId="6F85F6B4" w:rsidR="00E93ABB" w:rsidRDefault="00992FB9" w:rsidP="00E93ABB">
      <w:pPr>
        <w:pStyle w:val="BodyText"/>
      </w:pPr>
      <w:r>
        <w:t xml:space="preserve">- </w:t>
      </w:r>
      <w:r w:rsidR="00E93ABB">
        <w:t>Pet insurance</w:t>
      </w:r>
    </w:p>
    <w:p w14:paraId="12EB7053" w14:textId="67546095" w:rsidR="00E93ABB" w:rsidRDefault="00992FB9" w:rsidP="00E93ABB">
      <w:pPr>
        <w:pStyle w:val="BodyText"/>
      </w:pPr>
      <w:r>
        <w:t xml:space="preserve">- </w:t>
      </w:r>
      <w:r w:rsidR="00E93ABB">
        <w:t>Walking your dog</w:t>
      </w:r>
    </w:p>
    <w:p w14:paraId="6D40D340" w14:textId="40362D25" w:rsidR="00E93ABB" w:rsidRDefault="00992FB9" w:rsidP="00E93ABB">
      <w:pPr>
        <w:pStyle w:val="BodyText"/>
      </w:pPr>
      <w:r>
        <w:t xml:space="preserve">- </w:t>
      </w:r>
      <w:r w:rsidR="00E93ABB">
        <w:t>Compulsory training for certain breeds</w:t>
      </w:r>
    </w:p>
    <w:p w14:paraId="6AF539CE" w14:textId="2A864ACF" w:rsidR="00E93ABB" w:rsidRDefault="00992FB9" w:rsidP="00E93ABB">
      <w:pPr>
        <w:pStyle w:val="BodyText"/>
      </w:pPr>
      <w:r>
        <w:t xml:space="preserve">- </w:t>
      </w:r>
      <w:r w:rsidR="00E93ABB">
        <w:t>Veterinary services in the Netherlands</w:t>
      </w:r>
    </w:p>
    <w:p w14:paraId="5CB781E7" w14:textId="3A66F719" w:rsidR="00E93ABB" w:rsidRDefault="00992FB9" w:rsidP="00E93ABB">
      <w:pPr>
        <w:pStyle w:val="BodyText"/>
      </w:pPr>
      <w:r>
        <w:t xml:space="preserve">- </w:t>
      </w:r>
      <w:r w:rsidR="00E93ABB">
        <w:t>Animal ambulance services</w:t>
      </w:r>
    </w:p>
    <w:p w14:paraId="2902EE88" w14:textId="7BCAA23F" w:rsidR="00446B73" w:rsidRDefault="00992FB9" w:rsidP="00E93ABB">
      <w:pPr>
        <w:pStyle w:val="BodyText"/>
      </w:pPr>
      <w:r>
        <w:t xml:space="preserve">- </w:t>
      </w:r>
      <w:r w:rsidR="00E93ABB">
        <w:t>Losing and finding a pet</w:t>
      </w:r>
    </w:p>
    <w:p w14:paraId="7E0FFF2E" w14:textId="77777777" w:rsidR="0047301E" w:rsidRDefault="0047301E" w:rsidP="0047301E">
      <w:pPr>
        <w:pStyle w:val="BodyText"/>
      </w:pPr>
    </w:p>
    <w:p w14:paraId="2CF19838" w14:textId="04C46980" w:rsidR="0047301E" w:rsidRDefault="0047301E" w:rsidP="0047301E">
      <w:pPr>
        <w:pStyle w:val="BodyText"/>
      </w:pPr>
      <w:r>
        <w:t>Pet sitter services:</w:t>
      </w:r>
    </w:p>
    <w:p w14:paraId="4B69555D" w14:textId="77777777" w:rsidR="0047301E" w:rsidRPr="00C0782D" w:rsidRDefault="0047301E" w:rsidP="0047301E">
      <w:pPr>
        <w:pStyle w:val="BodyText"/>
      </w:pPr>
      <w:r>
        <w:t xml:space="preserve">- </w:t>
      </w:r>
      <w:hyperlink r:id="rId500" w:history="1">
        <w:r w:rsidRPr="000422C6">
          <w:rPr>
            <w:rStyle w:val="Hyperlink"/>
          </w:rPr>
          <w:t>https</w:t>
        </w:r>
        <w:r w:rsidRPr="00C0782D">
          <w:rPr>
            <w:rStyle w:val="Hyperlink"/>
          </w:rPr>
          <w:t>://</w:t>
        </w:r>
        <w:r w:rsidRPr="000422C6">
          <w:rPr>
            <w:rStyle w:val="Hyperlink"/>
          </w:rPr>
          <w:t>en</w:t>
        </w:r>
        <w:r w:rsidRPr="00C0782D">
          <w:rPr>
            <w:rStyle w:val="Hyperlink"/>
          </w:rPr>
          <w:t>.</w:t>
        </w:r>
        <w:r w:rsidRPr="000422C6">
          <w:rPr>
            <w:rStyle w:val="Hyperlink"/>
          </w:rPr>
          <w:t>pawshake</w:t>
        </w:r>
        <w:r w:rsidRPr="00C0782D">
          <w:rPr>
            <w:rStyle w:val="Hyperlink"/>
          </w:rPr>
          <w:t>.</w:t>
        </w:r>
        <w:r w:rsidRPr="000422C6">
          <w:rPr>
            <w:rStyle w:val="Hyperlink"/>
          </w:rPr>
          <w:t>nl</w:t>
        </w:r>
        <w:r w:rsidRPr="00C0782D">
          <w:rPr>
            <w:rStyle w:val="Hyperlink"/>
          </w:rPr>
          <w:t>/</w:t>
        </w:r>
      </w:hyperlink>
    </w:p>
    <w:p w14:paraId="22FCB365" w14:textId="77777777" w:rsidR="0047301E" w:rsidRDefault="0047301E" w:rsidP="0047301E">
      <w:pPr>
        <w:pStyle w:val="BodyText"/>
        <w:rPr>
          <w:rStyle w:val="Hyperlink"/>
        </w:rPr>
      </w:pPr>
      <w:r>
        <w:t xml:space="preserve">- </w:t>
      </w:r>
      <w:hyperlink r:id="rId501" w:history="1">
        <w:r w:rsidRPr="000422C6">
          <w:rPr>
            <w:rStyle w:val="Hyperlink"/>
          </w:rPr>
          <w:t>https://nanashomepetsitting.com/</w:t>
        </w:r>
      </w:hyperlink>
    </w:p>
    <w:p w14:paraId="537ADEAA" w14:textId="77777777" w:rsidR="0047301E" w:rsidRDefault="0047301E" w:rsidP="0047301E">
      <w:pPr>
        <w:pStyle w:val="BodyText"/>
      </w:pPr>
    </w:p>
    <w:p w14:paraId="2BBD09B5" w14:textId="77777777" w:rsidR="0047301E" w:rsidRPr="00727751" w:rsidRDefault="0047301E" w:rsidP="0047301E">
      <w:pPr>
        <w:pStyle w:val="BodyText"/>
        <w:rPr>
          <w:rStyle w:val="Hyperlink"/>
          <w:color w:val="464547"/>
          <w:u w:val="none"/>
        </w:rPr>
      </w:pPr>
      <w:r>
        <w:rPr>
          <w:rStyle w:val="Hyperlink"/>
          <w:color w:val="464547"/>
          <w:u w:val="none"/>
        </w:rPr>
        <w:t xml:space="preserve">For the list of pet shops, go to </w:t>
      </w:r>
      <w:r w:rsidRPr="002A64F6">
        <w:rPr>
          <w:rStyle w:val="Hyperlink"/>
          <w:b/>
          <w:bCs/>
          <w:color w:val="464547"/>
          <w:u w:val="none"/>
        </w:rPr>
        <w:t>Shopping</w:t>
      </w:r>
      <w:r>
        <w:rPr>
          <w:rStyle w:val="Hyperlink"/>
          <w:color w:val="464547"/>
          <w:u w:val="none"/>
        </w:rPr>
        <w:t xml:space="preserve"> &gt; </w:t>
      </w:r>
      <w:r w:rsidRPr="002A64F6">
        <w:rPr>
          <w:rStyle w:val="Hyperlink"/>
          <w:b/>
          <w:bCs/>
          <w:color w:val="464547"/>
          <w:u w:val="none"/>
        </w:rPr>
        <w:t>Pet</w:t>
      </w:r>
      <w:r>
        <w:rPr>
          <w:rStyle w:val="Hyperlink"/>
          <w:b/>
          <w:bCs/>
          <w:color w:val="464547"/>
          <w:u w:val="none"/>
        </w:rPr>
        <w:t xml:space="preserve"> Shops</w:t>
      </w:r>
      <w:r w:rsidRPr="00B166CB">
        <w:rPr>
          <w:rStyle w:val="Hyperlink"/>
          <w:color w:val="464547"/>
          <w:u w:val="none"/>
        </w:rPr>
        <w:t>.</w:t>
      </w:r>
    </w:p>
    <w:p w14:paraId="0E2A3874" w14:textId="77777777" w:rsidR="0047301E" w:rsidRDefault="0047301E" w:rsidP="0047301E">
      <w:pPr>
        <w:pStyle w:val="BodyText"/>
        <w:rPr>
          <w:rStyle w:val="Hyperlink"/>
        </w:rPr>
      </w:pPr>
      <w:r>
        <w:t xml:space="preserve">Telegram chat for pet lovers: </w:t>
      </w:r>
      <w:hyperlink r:id="rId502" w:history="1">
        <w:r w:rsidRPr="0008527B">
          <w:rPr>
            <w:rStyle w:val="Hyperlink"/>
          </w:rPr>
          <w:t>https://t.me/PetsNL</w:t>
        </w:r>
      </w:hyperlink>
    </w:p>
    <w:p w14:paraId="350DE280" w14:textId="77777777" w:rsidR="00660A5B" w:rsidRDefault="00660A5B" w:rsidP="0054650D">
      <w:pPr>
        <w:pStyle w:val="BodyText"/>
      </w:pPr>
    </w:p>
    <w:p w14:paraId="6A003B0D" w14:textId="6F993430" w:rsidR="00A40EDB" w:rsidRPr="00A40EDB" w:rsidRDefault="00A40EDB" w:rsidP="0054650D">
      <w:pPr>
        <w:pStyle w:val="BodyText"/>
        <w:rPr>
          <w:b/>
          <w:bCs/>
        </w:rPr>
      </w:pPr>
      <w:r w:rsidRPr="00A40EDB">
        <w:rPr>
          <w:b/>
          <w:bCs/>
        </w:rPr>
        <w:lastRenderedPageBreak/>
        <w:t>Lost Pet</w:t>
      </w:r>
    </w:p>
    <w:p w14:paraId="11DA57B0" w14:textId="2A1077CE" w:rsidR="00A40EDB" w:rsidRDefault="00591AD6" w:rsidP="0054650D">
      <w:pPr>
        <w:pStyle w:val="BodyText"/>
      </w:pPr>
      <w:r>
        <w:t>If you lost your pet, c</w:t>
      </w:r>
      <w:r w:rsidR="00C71D8B">
        <w:t xml:space="preserve">all </w:t>
      </w:r>
      <w:r w:rsidR="00BF7C5B">
        <w:t xml:space="preserve">the </w:t>
      </w:r>
      <w:r w:rsidR="00C71D8B">
        <w:t xml:space="preserve">police and </w:t>
      </w:r>
      <w:proofErr w:type="spellStart"/>
      <w:r w:rsidR="00F72242">
        <w:t>D</w:t>
      </w:r>
      <w:r w:rsidR="00720B07" w:rsidRPr="00720B07">
        <w:t>ieren</w:t>
      </w:r>
      <w:proofErr w:type="spellEnd"/>
      <w:r w:rsidR="002E0C20">
        <w:t xml:space="preserve"> </w:t>
      </w:r>
      <w:r w:rsidR="00720B07" w:rsidRPr="00720B07">
        <w:t>ambulanc</w:t>
      </w:r>
      <w:r w:rsidR="00720B07">
        <w:t>e</w:t>
      </w:r>
      <w:r w:rsidR="00025920">
        <w:t>.</w:t>
      </w:r>
      <w:r w:rsidR="00F72242">
        <w:t xml:space="preserve"> </w:t>
      </w:r>
      <w:r w:rsidR="00025920">
        <w:rPr>
          <w:b/>
          <w:bCs/>
        </w:rPr>
        <w:t>T</w:t>
      </w:r>
      <w:r w:rsidR="00F72242" w:rsidRPr="00147960">
        <w:rPr>
          <w:b/>
          <w:bCs/>
        </w:rPr>
        <w:t xml:space="preserve">hey will not search for your </w:t>
      </w:r>
      <w:r w:rsidR="00160D8F" w:rsidRPr="00147960">
        <w:rPr>
          <w:b/>
          <w:bCs/>
        </w:rPr>
        <w:t>pet</w:t>
      </w:r>
      <w:r w:rsidR="00FD26E2">
        <w:t>. B</w:t>
      </w:r>
      <w:r w:rsidR="00F72242">
        <w:t xml:space="preserve">ut </w:t>
      </w:r>
      <w:r w:rsidR="00FD26E2">
        <w:t xml:space="preserve">if </w:t>
      </w:r>
      <w:r w:rsidR="00160D8F">
        <w:t xml:space="preserve">people </w:t>
      </w:r>
      <w:r w:rsidR="0009028E">
        <w:t>see</w:t>
      </w:r>
      <w:r w:rsidR="00147960">
        <w:t xml:space="preserve"> a lonely pet</w:t>
      </w:r>
      <w:r w:rsidR="00BF7C5B">
        <w:t xml:space="preserve"> and contact them</w:t>
      </w:r>
      <w:r w:rsidR="00FD26E2">
        <w:t xml:space="preserve">, they </w:t>
      </w:r>
      <w:r w:rsidR="00237F39">
        <w:t xml:space="preserve">will </w:t>
      </w:r>
      <w:r w:rsidR="000B224A">
        <w:t>contact</w:t>
      </w:r>
      <w:r w:rsidR="00237F39">
        <w:t xml:space="preserve"> you</w:t>
      </w:r>
      <w:r w:rsidR="0009028E">
        <w:t>.</w:t>
      </w:r>
      <w:r w:rsidR="00160D8F" w:rsidRPr="00160D8F">
        <w:t xml:space="preserve"> </w:t>
      </w:r>
      <w:proofErr w:type="spellStart"/>
      <w:r w:rsidR="00160D8F">
        <w:t>D</w:t>
      </w:r>
      <w:r w:rsidR="00160D8F" w:rsidRPr="00720B07">
        <w:t>ieren</w:t>
      </w:r>
      <w:proofErr w:type="spellEnd"/>
      <w:r w:rsidR="002E0C20">
        <w:t xml:space="preserve"> </w:t>
      </w:r>
      <w:r w:rsidR="00160D8F" w:rsidRPr="00720B07">
        <w:t>ambulanc</w:t>
      </w:r>
      <w:r w:rsidR="00160D8F">
        <w:t xml:space="preserve">e </w:t>
      </w:r>
      <w:r w:rsidR="00FB32B7">
        <w:t>respond</w:t>
      </w:r>
      <w:r>
        <w:t>s</w:t>
      </w:r>
      <w:r w:rsidR="00FB32B7">
        <w:t xml:space="preserve"> only if </w:t>
      </w:r>
      <w:r w:rsidR="002E0C20">
        <w:t>a pet is captured or</w:t>
      </w:r>
      <w:r w:rsidR="00D566F3">
        <w:t xml:space="preserve"> injured.</w:t>
      </w:r>
      <w:r w:rsidR="002E0C20">
        <w:t xml:space="preserve"> </w:t>
      </w:r>
    </w:p>
    <w:p w14:paraId="1EF57799" w14:textId="77777777" w:rsidR="00251468" w:rsidRDefault="00251468" w:rsidP="0054650D">
      <w:pPr>
        <w:pStyle w:val="BodyText"/>
      </w:pPr>
    </w:p>
    <w:p w14:paraId="55032F14" w14:textId="178686FE" w:rsidR="002E0C20" w:rsidRDefault="003E60FC" w:rsidP="0054650D">
      <w:pPr>
        <w:pStyle w:val="BodyText"/>
      </w:pPr>
      <w:r>
        <w:t>If your pet</w:t>
      </w:r>
      <w:r w:rsidR="00B37546">
        <w:t xml:space="preserve"> is</w:t>
      </w:r>
      <w:r>
        <w:t xml:space="preserve"> registered</w:t>
      </w:r>
      <w:r w:rsidR="00B37546">
        <w:t xml:space="preserve"> at </w:t>
      </w:r>
      <w:hyperlink r:id="rId503" w:history="1">
        <w:r w:rsidR="00EB6B1D" w:rsidRPr="001D2627">
          <w:rPr>
            <w:rStyle w:val="Hyperlink"/>
          </w:rPr>
          <w:t>https://www.petbase.eu/</w:t>
        </w:r>
      </w:hyperlink>
      <w:r>
        <w:t>, m</w:t>
      </w:r>
      <w:r w:rsidR="0027444C">
        <w:t>ark</w:t>
      </w:r>
      <w:r w:rsidR="006B119D">
        <w:t xml:space="preserve"> </w:t>
      </w:r>
      <w:r>
        <w:t>it</w:t>
      </w:r>
      <w:r w:rsidR="006B119D">
        <w:t xml:space="preserve"> as lost</w:t>
      </w:r>
      <w:r w:rsidR="00765897">
        <w:t xml:space="preserve"> and check your contact details</w:t>
      </w:r>
      <w:r w:rsidR="004C029F">
        <w:t xml:space="preserve">. </w:t>
      </w:r>
      <w:r w:rsidR="00175DD5">
        <w:t>If your pet gets to a clinic or DA, t</w:t>
      </w:r>
      <w:r w:rsidR="00747104">
        <w:t>hey will</w:t>
      </w:r>
      <w:r w:rsidR="00AD3340">
        <w:t xml:space="preserve"> immediately</w:t>
      </w:r>
      <w:r w:rsidR="00747104">
        <w:t xml:space="preserve"> </w:t>
      </w:r>
      <w:r w:rsidR="0051334C">
        <w:t>contact</w:t>
      </w:r>
      <w:r w:rsidR="00747104">
        <w:t xml:space="preserve"> you</w:t>
      </w:r>
      <w:r w:rsidR="0051334C">
        <w:t>.</w:t>
      </w:r>
    </w:p>
    <w:p w14:paraId="5AF581EF" w14:textId="77777777" w:rsidR="00251468" w:rsidRDefault="00251468" w:rsidP="0054650D">
      <w:pPr>
        <w:pStyle w:val="BodyText"/>
      </w:pPr>
    </w:p>
    <w:p w14:paraId="6F02567D" w14:textId="55D4ACC9" w:rsidR="002C3FE1" w:rsidRDefault="00225D94" w:rsidP="0054650D">
      <w:pPr>
        <w:pStyle w:val="BodyText"/>
      </w:pPr>
      <w:r>
        <w:t xml:space="preserve">Report your lost pet </w:t>
      </w:r>
      <w:r w:rsidR="00765897">
        <w:t>to volunteering organizations</w:t>
      </w:r>
      <w:r w:rsidR="00525ECB">
        <w:t xml:space="preserve">, </w:t>
      </w:r>
      <w:hyperlink r:id="rId504" w:history="1">
        <w:r w:rsidR="00131003" w:rsidRPr="001D2627">
          <w:rPr>
            <w:rStyle w:val="Hyperlink"/>
          </w:rPr>
          <w:t>https://dogsearch.nl/</w:t>
        </w:r>
      </w:hyperlink>
      <w:r w:rsidR="00720637">
        <w:t xml:space="preserve"> </w:t>
      </w:r>
      <w:r w:rsidR="00131003">
        <w:t>and</w:t>
      </w:r>
      <w:r w:rsidR="00525ECB">
        <w:t xml:space="preserve"> </w:t>
      </w:r>
      <w:hyperlink r:id="rId505" w:history="1">
        <w:r w:rsidR="002C3FE1" w:rsidRPr="001D2627">
          <w:rPr>
            <w:rStyle w:val="Hyperlink"/>
          </w:rPr>
          <w:t>https://www.amivedi.nl/vermist/zoeken/</w:t>
        </w:r>
      </w:hyperlink>
      <w:r w:rsidR="00525ECB">
        <w:t>,</w:t>
      </w:r>
      <w:r w:rsidR="003E1167">
        <w:t xml:space="preserve"> they can h</w:t>
      </w:r>
      <w:r w:rsidR="00AD7CC3">
        <w:t xml:space="preserve">elp to </w:t>
      </w:r>
      <w:r w:rsidR="00087786">
        <w:t>search for</w:t>
      </w:r>
      <w:r w:rsidR="003E1167">
        <w:t xml:space="preserve"> it</w:t>
      </w:r>
      <w:r w:rsidR="00AD7CC3">
        <w:t>.</w:t>
      </w:r>
    </w:p>
    <w:p w14:paraId="08DE4FC3" w14:textId="77777777" w:rsidR="00D0713C" w:rsidRDefault="00D0713C" w:rsidP="00D0713C">
      <w:pPr>
        <w:pStyle w:val="BodyText"/>
        <w:rPr>
          <w:rStyle w:val="Hyperlink"/>
          <w:color w:val="464547"/>
          <w:u w:val="none"/>
        </w:rPr>
      </w:pPr>
    </w:p>
    <w:p w14:paraId="4E1C2640" w14:textId="7303D922" w:rsidR="004E7B6D" w:rsidRDefault="00D0713C" w:rsidP="0054650D">
      <w:pPr>
        <w:pStyle w:val="BodyText"/>
      </w:pPr>
      <w:r>
        <w:rPr>
          <w:rStyle w:val="Hyperlink"/>
          <w:color w:val="464547"/>
          <w:u w:val="none"/>
        </w:rPr>
        <w:t>If</w:t>
      </w:r>
      <w:r w:rsidRPr="002B75D9">
        <w:rPr>
          <w:rStyle w:val="Hyperlink"/>
          <w:color w:val="464547"/>
          <w:u w:val="none"/>
        </w:rPr>
        <w:t xml:space="preserve"> </w:t>
      </w:r>
      <w:r>
        <w:rPr>
          <w:rStyle w:val="Hyperlink"/>
          <w:color w:val="464547"/>
          <w:u w:val="none"/>
        </w:rPr>
        <w:t>you</w:t>
      </w:r>
      <w:r w:rsidRPr="002B75D9">
        <w:rPr>
          <w:rStyle w:val="Hyperlink"/>
          <w:color w:val="464547"/>
          <w:u w:val="none"/>
        </w:rPr>
        <w:t xml:space="preserve"> </w:t>
      </w:r>
      <w:r>
        <w:rPr>
          <w:rStyle w:val="Hyperlink"/>
          <w:color w:val="464547"/>
          <w:u w:val="none"/>
        </w:rPr>
        <w:t>see</w:t>
      </w:r>
      <w:r w:rsidRPr="002B75D9">
        <w:rPr>
          <w:rStyle w:val="Hyperlink"/>
          <w:color w:val="464547"/>
          <w:u w:val="none"/>
        </w:rPr>
        <w:t xml:space="preserve"> </w:t>
      </w:r>
      <w:r>
        <w:rPr>
          <w:rStyle w:val="Hyperlink"/>
          <w:color w:val="464547"/>
          <w:u w:val="none"/>
        </w:rPr>
        <w:t>a</w:t>
      </w:r>
      <w:r w:rsidRPr="002B75D9">
        <w:rPr>
          <w:rStyle w:val="Hyperlink"/>
          <w:color w:val="464547"/>
          <w:u w:val="none"/>
        </w:rPr>
        <w:t xml:space="preserve"> </w:t>
      </w:r>
      <w:r>
        <w:rPr>
          <w:rStyle w:val="Hyperlink"/>
          <w:color w:val="464547"/>
          <w:u w:val="none"/>
        </w:rPr>
        <w:t>pet</w:t>
      </w:r>
      <w:r w:rsidRPr="002B75D9">
        <w:rPr>
          <w:rStyle w:val="Hyperlink"/>
          <w:color w:val="464547"/>
          <w:u w:val="none"/>
        </w:rPr>
        <w:t>/</w:t>
      </w:r>
      <w:r>
        <w:rPr>
          <w:rStyle w:val="Hyperlink"/>
          <w:color w:val="464547"/>
          <w:u w:val="none"/>
        </w:rPr>
        <w:t>animal</w:t>
      </w:r>
      <w:r w:rsidRPr="002B75D9">
        <w:rPr>
          <w:rStyle w:val="Hyperlink"/>
          <w:color w:val="464547"/>
          <w:u w:val="none"/>
        </w:rPr>
        <w:t>/</w:t>
      </w:r>
      <w:r>
        <w:rPr>
          <w:rStyle w:val="Hyperlink"/>
          <w:color w:val="464547"/>
          <w:u w:val="none"/>
        </w:rPr>
        <w:t>bird</w:t>
      </w:r>
      <w:r w:rsidRPr="002B75D9">
        <w:rPr>
          <w:rStyle w:val="Hyperlink"/>
          <w:color w:val="464547"/>
          <w:u w:val="none"/>
        </w:rPr>
        <w:t xml:space="preserve"> </w:t>
      </w:r>
      <w:r>
        <w:rPr>
          <w:rStyle w:val="Hyperlink"/>
          <w:color w:val="464547"/>
          <w:u w:val="none"/>
        </w:rPr>
        <w:t>in</w:t>
      </w:r>
      <w:r w:rsidRPr="002B75D9">
        <w:rPr>
          <w:rStyle w:val="Hyperlink"/>
          <w:color w:val="464547"/>
          <w:u w:val="none"/>
        </w:rPr>
        <w:t xml:space="preserve"> </w:t>
      </w:r>
      <w:r>
        <w:rPr>
          <w:rStyle w:val="Hyperlink"/>
          <w:color w:val="464547"/>
          <w:u w:val="none"/>
        </w:rPr>
        <w:t>dander or find a lost pet</w:t>
      </w:r>
      <w:r w:rsidRPr="002B75D9">
        <w:rPr>
          <w:rStyle w:val="Hyperlink"/>
          <w:color w:val="464547"/>
          <w:u w:val="none"/>
        </w:rPr>
        <w:t xml:space="preserve">, </w:t>
      </w:r>
      <w:r>
        <w:rPr>
          <w:rStyle w:val="Hyperlink"/>
          <w:color w:val="464547"/>
          <w:u w:val="none"/>
        </w:rPr>
        <w:t xml:space="preserve">contact </w:t>
      </w:r>
      <w:hyperlink r:id="rId506" w:history="1">
        <w:r w:rsidRPr="00D77686">
          <w:rPr>
            <w:rStyle w:val="Hyperlink"/>
          </w:rPr>
          <w:t>https</w:t>
        </w:r>
        <w:r w:rsidRPr="002B75D9">
          <w:rPr>
            <w:rStyle w:val="Hyperlink"/>
          </w:rPr>
          <w:t>://</w:t>
        </w:r>
        <w:r w:rsidRPr="00D77686">
          <w:rPr>
            <w:rStyle w:val="Hyperlink"/>
          </w:rPr>
          <w:t>www</w:t>
        </w:r>
        <w:r w:rsidRPr="002B75D9">
          <w:rPr>
            <w:rStyle w:val="Hyperlink"/>
          </w:rPr>
          <w:t>.</w:t>
        </w:r>
        <w:r w:rsidRPr="00D77686">
          <w:rPr>
            <w:rStyle w:val="Hyperlink"/>
          </w:rPr>
          <w:t>dierenambulance</w:t>
        </w:r>
        <w:r w:rsidRPr="002B75D9">
          <w:rPr>
            <w:rStyle w:val="Hyperlink"/>
          </w:rPr>
          <w:t>-</w:t>
        </w:r>
        <w:r w:rsidRPr="00D77686">
          <w:rPr>
            <w:rStyle w:val="Hyperlink"/>
          </w:rPr>
          <w:t>amsterdam</w:t>
        </w:r>
        <w:r w:rsidRPr="002B75D9">
          <w:rPr>
            <w:rStyle w:val="Hyperlink"/>
          </w:rPr>
          <w:t>.</w:t>
        </w:r>
        <w:r w:rsidRPr="00D77686">
          <w:rPr>
            <w:rStyle w:val="Hyperlink"/>
          </w:rPr>
          <w:t>nl</w:t>
        </w:r>
      </w:hyperlink>
      <w:r>
        <w:rPr>
          <w:rStyle w:val="Hyperlink"/>
          <w:color w:val="464547"/>
          <w:u w:val="none"/>
        </w:rPr>
        <w:t xml:space="preserve"> They will help and coordinate further steps. You can donate to support them.</w:t>
      </w:r>
    </w:p>
    <w:p w14:paraId="029976CD" w14:textId="0354C673" w:rsidR="009C74B7" w:rsidRPr="009C74B7" w:rsidRDefault="0028007F" w:rsidP="009C74B7">
      <w:pPr>
        <w:pStyle w:val="Heading1"/>
        <w:rPr>
          <w:rStyle w:val="Hyperlink"/>
          <w:rFonts w:ascii="Arial Black" w:hAnsi="Arial Black"/>
          <w:color w:val="464547"/>
          <w:sz w:val="28"/>
          <w:u w:val="none"/>
        </w:rPr>
      </w:pPr>
      <w:bookmarkStart w:id="92" w:name="_Toc175581890"/>
      <w:r>
        <w:rPr>
          <w:rStyle w:val="Hyperlink"/>
          <w:rFonts w:ascii="Arial Black" w:hAnsi="Arial Black"/>
          <w:color w:val="464547"/>
          <w:sz w:val="28"/>
          <w:u w:val="none"/>
        </w:rPr>
        <w:lastRenderedPageBreak/>
        <w:t>Shopping</w:t>
      </w:r>
      <w:bookmarkEnd w:id="92"/>
    </w:p>
    <w:p w14:paraId="34F32A27" w14:textId="021C68C1" w:rsidR="009C74B7" w:rsidRDefault="009C74B7" w:rsidP="009C74B7">
      <w:pPr>
        <w:pStyle w:val="Heading2"/>
        <w:rPr>
          <w:rStyle w:val="Hyperlink"/>
          <w:rFonts w:ascii="Arial Black" w:hAnsi="Arial Black"/>
          <w:sz w:val="24"/>
          <w:u w:val="none"/>
        </w:rPr>
      </w:pPr>
      <w:bookmarkStart w:id="93" w:name="_Toc175581891"/>
      <w:r w:rsidRPr="009C74B7">
        <w:rPr>
          <w:rStyle w:val="Hyperlink"/>
          <w:rFonts w:ascii="Arial Black" w:hAnsi="Arial Black"/>
          <w:sz w:val="24"/>
          <w:u w:val="none"/>
        </w:rPr>
        <w:t>Retail</w:t>
      </w:r>
      <w:r w:rsidR="00130A47">
        <w:rPr>
          <w:rStyle w:val="Hyperlink"/>
          <w:rFonts w:ascii="Arial Black" w:hAnsi="Arial Black"/>
          <w:sz w:val="24"/>
          <w:u w:val="none"/>
        </w:rPr>
        <w:t>/Groceries</w:t>
      </w:r>
      <w:bookmarkEnd w:id="93"/>
    </w:p>
    <w:p w14:paraId="21446E52" w14:textId="57865F68" w:rsidR="00784489" w:rsidRPr="00784489" w:rsidRDefault="00784489" w:rsidP="00784489">
      <w:pPr>
        <w:pStyle w:val="BodyText"/>
      </w:pPr>
      <w:r w:rsidRPr="00F83CF9">
        <w:rPr>
          <w:b/>
          <w:bCs/>
        </w:rPr>
        <w:t>Note:</w:t>
      </w:r>
      <w:r>
        <w:t xml:space="preserve"> </w:t>
      </w:r>
      <w:r w:rsidR="0066770B">
        <w:t xml:space="preserve">Install the </w:t>
      </w:r>
      <w:r w:rsidR="002A7FEA">
        <w:t xml:space="preserve">retail </w:t>
      </w:r>
      <w:r w:rsidR="0066770B">
        <w:t xml:space="preserve">app to </w:t>
      </w:r>
      <w:r w:rsidR="00CE7885">
        <w:t xml:space="preserve">get </w:t>
      </w:r>
      <w:r w:rsidR="00775236">
        <w:t>discounts</w:t>
      </w:r>
      <w:r w:rsidR="00E730B8">
        <w:t>.</w:t>
      </w:r>
      <w:r w:rsidR="00CE7885">
        <w:t xml:space="preserve"> For example,</w:t>
      </w:r>
      <w:r w:rsidR="00091968" w:rsidRPr="00091968">
        <w:t xml:space="preserve"> </w:t>
      </w:r>
      <w:r w:rsidR="00CE7885">
        <w:t xml:space="preserve">in </w:t>
      </w:r>
      <w:r w:rsidR="00A83E25">
        <w:t xml:space="preserve">the Albert </w:t>
      </w:r>
      <w:proofErr w:type="spellStart"/>
      <w:r w:rsidR="00A83E25">
        <w:t>Heijn</w:t>
      </w:r>
      <w:proofErr w:type="spellEnd"/>
      <w:r w:rsidR="00A83E25">
        <w:t xml:space="preserve"> app, y</w:t>
      </w:r>
      <w:r w:rsidR="00091968">
        <w:t xml:space="preserve">ou </w:t>
      </w:r>
      <w:r w:rsidR="00A83E25">
        <w:t>can</w:t>
      </w:r>
      <w:r w:rsidR="00091968">
        <w:t xml:space="preserve"> purchase a premium account that provides discounts including for </w:t>
      </w:r>
      <w:hyperlink r:id="rId507" w:history="1">
        <w:r w:rsidR="00091968" w:rsidRPr="007F3E66">
          <w:rPr>
            <w:rStyle w:val="Hyperlink"/>
          </w:rPr>
          <w:t>bol.com</w:t>
        </w:r>
      </w:hyperlink>
      <w:r w:rsidR="00091968">
        <w:t>.</w:t>
      </w:r>
    </w:p>
    <w:p w14:paraId="393813BA" w14:textId="43186D79" w:rsidR="00244B93" w:rsidRDefault="007662E5" w:rsidP="00784489">
      <w:pPr>
        <w:pStyle w:val="BodyText"/>
        <w:spacing w:before="240"/>
      </w:pPr>
      <w:r>
        <w:t>R</w:t>
      </w:r>
      <w:r w:rsidR="00244B93">
        <w:t>etail/grocery shops:</w:t>
      </w:r>
    </w:p>
    <w:p w14:paraId="375991F3" w14:textId="3F05D34B" w:rsidR="00244B93" w:rsidRDefault="00416170" w:rsidP="00244B93">
      <w:pPr>
        <w:pStyle w:val="BodyText"/>
      </w:pPr>
      <w:r>
        <w:t xml:space="preserve">- </w:t>
      </w:r>
      <w:r w:rsidR="00244B93">
        <w:t xml:space="preserve">Albert </w:t>
      </w:r>
      <w:proofErr w:type="spellStart"/>
      <w:r w:rsidR="00244B93">
        <w:t>Heijn</w:t>
      </w:r>
      <w:proofErr w:type="spellEnd"/>
      <w:r w:rsidR="00067B30">
        <w:t>:</w:t>
      </w:r>
      <w:r w:rsidR="00244B93">
        <w:t xml:space="preserve"> </w:t>
      </w:r>
      <w:hyperlink r:id="rId508" w:history="1">
        <w:r w:rsidR="000616D8" w:rsidRPr="003F4986">
          <w:rPr>
            <w:rStyle w:val="Hyperlink"/>
          </w:rPr>
          <w:t>https://www.ah.nl/</w:t>
        </w:r>
      </w:hyperlink>
      <w:r w:rsidR="002A7FEA">
        <w:t xml:space="preserve"> M</w:t>
      </w:r>
      <w:r w:rsidR="00244B93">
        <w:t xml:space="preserve">ore expensive than other retails. Regular AH is cheaper than AH </w:t>
      </w:r>
      <w:proofErr w:type="spellStart"/>
      <w:r w:rsidR="00244B93">
        <w:t>ToGo</w:t>
      </w:r>
      <w:proofErr w:type="spellEnd"/>
      <w:r w:rsidR="00244B93">
        <w:t xml:space="preserve">. </w:t>
      </w:r>
      <w:r w:rsidR="00FF7E5D">
        <w:t>F</w:t>
      </w:r>
      <w:r w:rsidR="00244B93">
        <w:t>ree and paid delivery.</w:t>
      </w:r>
    </w:p>
    <w:p w14:paraId="0240E6C8" w14:textId="4E5A7ADB" w:rsidR="00244B93" w:rsidRDefault="00166255" w:rsidP="00244B93">
      <w:pPr>
        <w:pStyle w:val="BodyText"/>
      </w:pPr>
      <w:r>
        <w:t xml:space="preserve">- </w:t>
      </w:r>
      <w:r w:rsidR="00244B93">
        <w:t>Jumbo</w:t>
      </w:r>
      <w:r w:rsidR="00067B30">
        <w:t>:</w:t>
      </w:r>
      <w:r w:rsidR="00244B93">
        <w:t xml:space="preserve"> </w:t>
      </w:r>
      <w:hyperlink r:id="rId509" w:history="1">
        <w:r w:rsidRPr="00E05FEA">
          <w:rPr>
            <w:rStyle w:val="Hyperlink"/>
          </w:rPr>
          <w:t>https://www.jumbo.com/</w:t>
        </w:r>
      </w:hyperlink>
      <w:r w:rsidR="00C96BAC">
        <w:t xml:space="preserve"> </w:t>
      </w:r>
      <w:r w:rsidR="00244B93">
        <w:t>pure NL retail</w:t>
      </w:r>
    </w:p>
    <w:p w14:paraId="0EE22F6C" w14:textId="595C160C" w:rsidR="00244B93" w:rsidRDefault="00C96BAC" w:rsidP="00244B93">
      <w:pPr>
        <w:pStyle w:val="BodyText"/>
      </w:pPr>
      <w:r>
        <w:t xml:space="preserve">- </w:t>
      </w:r>
      <w:r w:rsidR="00244B93">
        <w:t>Coop</w:t>
      </w:r>
      <w:r w:rsidR="00067B30">
        <w:t>:</w:t>
      </w:r>
      <w:r w:rsidR="00244B93">
        <w:t xml:space="preserve"> </w:t>
      </w:r>
      <w:hyperlink r:id="rId510" w:history="1">
        <w:r w:rsidRPr="00E05FEA">
          <w:rPr>
            <w:rStyle w:val="Hyperlink"/>
          </w:rPr>
          <w:t>https://www.coop.nl/</w:t>
        </w:r>
      </w:hyperlink>
      <w:r>
        <w:t xml:space="preserve"> </w:t>
      </w:r>
      <w:r w:rsidR="00244B93">
        <w:t>pure NL retail</w:t>
      </w:r>
    </w:p>
    <w:p w14:paraId="1641EE86" w14:textId="3CC6AD6B" w:rsidR="00244B93" w:rsidRDefault="00C96BAC" w:rsidP="00244B93">
      <w:pPr>
        <w:pStyle w:val="BodyText"/>
      </w:pPr>
      <w:r>
        <w:t xml:space="preserve">- </w:t>
      </w:r>
      <w:r w:rsidR="00244B93">
        <w:t>Lidl</w:t>
      </w:r>
      <w:r w:rsidR="00067B30">
        <w:t>:</w:t>
      </w:r>
      <w:r w:rsidR="00244B93">
        <w:t xml:space="preserve"> </w:t>
      </w:r>
      <w:hyperlink r:id="rId511" w:history="1">
        <w:r w:rsidRPr="00E05FEA">
          <w:rPr>
            <w:rStyle w:val="Hyperlink"/>
          </w:rPr>
          <w:t>https://www.lidl.nl/</w:t>
        </w:r>
      </w:hyperlink>
      <w:r w:rsidR="00244B93">
        <w:t xml:space="preserve"> German retail</w:t>
      </w:r>
    </w:p>
    <w:p w14:paraId="7A683C34" w14:textId="2CF7A8AE" w:rsidR="00244B93" w:rsidRDefault="00C96BAC" w:rsidP="00244B93">
      <w:pPr>
        <w:pStyle w:val="BodyText"/>
      </w:pPr>
      <w:r>
        <w:t xml:space="preserve">- </w:t>
      </w:r>
      <w:r w:rsidR="00244B93">
        <w:t>Aldi</w:t>
      </w:r>
      <w:r w:rsidR="00067B30">
        <w:t>:</w:t>
      </w:r>
      <w:r w:rsidR="00244B93">
        <w:t xml:space="preserve"> </w:t>
      </w:r>
      <w:hyperlink r:id="rId512" w:history="1">
        <w:r w:rsidRPr="00E05FEA">
          <w:rPr>
            <w:rStyle w:val="Hyperlink"/>
          </w:rPr>
          <w:t>https://www.aldi.nl/</w:t>
        </w:r>
      </w:hyperlink>
      <w:r w:rsidR="00244B93">
        <w:t xml:space="preserve"> German retail</w:t>
      </w:r>
    </w:p>
    <w:p w14:paraId="13739DF2" w14:textId="77777777" w:rsidR="008F7596" w:rsidRDefault="008F7596" w:rsidP="008F7596">
      <w:pPr>
        <w:pStyle w:val="BodyText"/>
      </w:pPr>
      <w:r>
        <w:t xml:space="preserve">- Plus: </w:t>
      </w:r>
      <w:hyperlink r:id="rId513" w:history="1">
        <w:r w:rsidRPr="00E05FEA">
          <w:rPr>
            <w:rStyle w:val="Hyperlink"/>
          </w:rPr>
          <w:t>https://www.plus.nl/</w:t>
        </w:r>
      </w:hyperlink>
    </w:p>
    <w:p w14:paraId="0BDA9992" w14:textId="0F6AA680" w:rsidR="00244B93" w:rsidRDefault="0003248C" w:rsidP="00244B93">
      <w:pPr>
        <w:pStyle w:val="BodyText"/>
      </w:pPr>
      <w:r>
        <w:t xml:space="preserve">- </w:t>
      </w:r>
      <w:r w:rsidR="00244B93">
        <w:t>Dirk</w:t>
      </w:r>
      <w:r w:rsidR="00067B30">
        <w:t>:</w:t>
      </w:r>
      <w:r w:rsidR="00244B93">
        <w:t xml:space="preserve"> </w:t>
      </w:r>
      <w:hyperlink r:id="rId514" w:history="1">
        <w:r w:rsidRPr="00E05FEA">
          <w:rPr>
            <w:rStyle w:val="Hyperlink"/>
          </w:rPr>
          <w:t>https://www.dirk.nl/</w:t>
        </w:r>
      </w:hyperlink>
      <w:r w:rsidR="00244B93">
        <w:t xml:space="preserve"> </w:t>
      </w:r>
      <w:r>
        <w:t>Often c</w:t>
      </w:r>
      <w:r w:rsidR="00244B93">
        <w:t>heaper than other</w:t>
      </w:r>
      <w:r>
        <w:t xml:space="preserve">s, </w:t>
      </w:r>
      <w:r w:rsidR="00244B93">
        <w:t>including Lidl</w:t>
      </w:r>
      <w:r>
        <w:t xml:space="preserve"> and </w:t>
      </w:r>
      <w:r w:rsidR="00244B93">
        <w:t>Aldi</w:t>
      </w:r>
    </w:p>
    <w:p w14:paraId="4456A1F5" w14:textId="4DA4214E" w:rsidR="00A535F0" w:rsidRPr="00585F5F" w:rsidRDefault="00A535F0" w:rsidP="00244B93">
      <w:pPr>
        <w:pStyle w:val="BodyText"/>
        <w:rPr>
          <w:lang w:val="pl-PL"/>
        </w:rPr>
      </w:pPr>
      <w:r w:rsidRPr="00585F5F">
        <w:rPr>
          <w:lang w:val="pl-PL"/>
        </w:rPr>
        <w:t xml:space="preserve">- </w:t>
      </w:r>
      <w:proofErr w:type="spellStart"/>
      <w:r w:rsidRPr="00585F5F">
        <w:rPr>
          <w:lang w:val="pl-PL"/>
        </w:rPr>
        <w:t>Vomar</w:t>
      </w:r>
      <w:proofErr w:type="spellEnd"/>
      <w:r w:rsidR="00230430" w:rsidRPr="00585F5F">
        <w:rPr>
          <w:lang w:val="pl-PL"/>
        </w:rPr>
        <w:t>:</w:t>
      </w:r>
      <w:r w:rsidRPr="00585F5F">
        <w:rPr>
          <w:lang w:val="pl-PL"/>
        </w:rPr>
        <w:t xml:space="preserve"> </w:t>
      </w:r>
      <w:hyperlink r:id="rId515" w:history="1">
        <w:r w:rsidRPr="00585F5F">
          <w:rPr>
            <w:rStyle w:val="Hyperlink"/>
            <w:lang w:val="pl-PL"/>
          </w:rPr>
          <w:t>https://www.vomar.nl/</w:t>
        </w:r>
      </w:hyperlink>
    </w:p>
    <w:p w14:paraId="5C42211F" w14:textId="3AD93C8B" w:rsidR="00244B93" w:rsidRDefault="003A37E0" w:rsidP="00244B93">
      <w:pPr>
        <w:pStyle w:val="BodyText"/>
      </w:pPr>
      <w:r>
        <w:t xml:space="preserve">- </w:t>
      </w:r>
      <w:proofErr w:type="spellStart"/>
      <w:r w:rsidR="00B37CAE">
        <w:t>M</w:t>
      </w:r>
      <w:r w:rsidR="00B37CAE" w:rsidRPr="00B37CAE">
        <w:t>usclemeat</w:t>
      </w:r>
      <w:proofErr w:type="spellEnd"/>
      <w:r w:rsidR="00067B30">
        <w:t>:</w:t>
      </w:r>
      <w:r w:rsidR="00B37CAE" w:rsidRPr="00B37CAE">
        <w:t xml:space="preserve"> </w:t>
      </w:r>
      <w:hyperlink r:id="rId516" w:history="1">
        <w:r w:rsidRPr="00E05FEA">
          <w:rPr>
            <w:rStyle w:val="Hyperlink"/>
          </w:rPr>
          <w:t>https://musclemeat.nl/</w:t>
        </w:r>
      </w:hyperlink>
      <w:r w:rsidR="007F5B4C">
        <w:t xml:space="preserve"> </w:t>
      </w:r>
      <w:r w:rsidR="00B37CAE">
        <w:t>R</w:t>
      </w:r>
      <w:r w:rsidR="00244B93">
        <w:t xml:space="preserve">easonable prices and </w:t>
      </w:r>
      <w:r w:rsidR="00B37CAE">
        <w:t xml:space="preserve">good </w:t>
      </w:r>
      <w:r w:rsidR="00244B93">
        <w:t>selection of meat/ready-made food</w:t>
      </w:r>
    </w:p>
    <w:p w14:paraId="31B60619" w14:textId="3AF482A7" w:rsidR="0014738D" w:rsidRDefault="00E307E0" w:rsidP="00244B93">
      <w:pPr>
        <w:pStyle w:val="BodyText"/>
      </w:pPr>
      <w:r>
        <w:t xml:space="preserve">- </w:t>
      </w:r>
      <w:proofErr w:type="spellStart"/>
      <w:r>
        <w:t>MegaFoodStunter</w:t>
      </w:r>
      <w:proofErr w:type="spellEnd"/>
      <w:r w:rsidR="00067B30">
        <w:t>:</w:t>
      </w:r>
      <w:r>
        <w:t xml:space="preserve"> </w:t>
      </w:r>
      <w:hyperlink r:id="rId517" w:history="1">
        <w:r w:rsidRPr="00E05FEA">
          <w:rPr>
            <w:rStyle w:val="Hyperlink"/>
          </w:rPr>
          <w:t>https://megafoodstunter.nl/</w:t>
        </w:r>
      </w:hyperlink>
      <w:r w:rsidR="00244B93">
        <w:t xml:space="preserve"> </w:t>
      </w:r>
      <w:r w:rsidR="00B83D3D">
        <w:t>F</w:t>
      </w:r>
      <w:r w:rsidR="00244B93">
        <w:t xml:space="preserve">or </w:t>
      </w:r>
      <w:r w:rsidR="00B83D3D">
        <w:t>very b</w:t>
      </w:r>
      <w:r w:rsidR="00244B93">
        <w:t>ig families/fridges/storage rooms, much cheaper than supermarkets</w:t>
      </w:r>
    </w:p>
    <w:p w14:paraId="6D0603BC" w14:textId="5145188F" w:rsidR="0014738D" w:rsidRPr="00D1266D" w:rsidRDefault="0014738D" w:rsidP="00244B93">
      <w:pPr>
        <w:pStyle w:val="BodyText"/>
        <w:rPr>
          <w:lang w:val="nl-NL"/>
        </w:rPr>
      </w:pPr>
      <w:r w:rsidRPr="00D1266D">
        <w:rPr>
          <w:lang w:val="nl-NL"/>
        </w:rPr>
        <w:t xml:space="preserve">- </w:t>
      </w:r>
      <w:proofErr w:type="spellStart"/>
      <w:r w:rsidR="00244B93" w:rsidRPr="00D1266D">
        <w:rPr>
          <w:lang w:val="nl-NL"/>
        </w:rPr>
        <w:t>Deka</w:t>
      </w:r>
      <w:proofErr w:type="spellEnd"/>
      <w:r w:rsidR="00067B30" w:rsidRPr="00D1266D">
        <w:rPr>
          <w:lang w:val="nl-NL"/>
        </w:rPr>
        <w:t>:</w:t>
      </w:r>
      <w:r w:rsidR="00244B93" w:rsidRPr="00D1266D">
        <w:rPr>
          <w:lang w:val="nl-NL"/>
        </w:rPr>
        <w:t xml:space="preserve"> </w:t>
      </w:r>
      <w:hyperlink r:id="rId518" w:history="1">
        <w:r w:rsidRPr="00D1266D">
          <w:rPr>
            <w:rStyle w:val="Hyperlink"/>
            <w:lang w:val="nl-NL"/>
          </w:rPr>
          <w:t>https://www.dekamarkt.nl/</w:t>
        </w:r>
      </w:hyperlink>
    </w:p>
    <w:p w14:paraId="34E3AE5C" w14:textId="04A22ADF" w:rsidR="00A56B95" w:rsidRPr="00D1266D" w:rsidRDefault="00A56B95" w:rsidP="00A56B95">
      <w:pPr>
        <w:pStyle w:val="BodyText"/>
        <w:rPr>
          <w:lang w:val="nl-NL"/>
        </w:rPr>
      </w:pPr>
      <w:r w:rsidRPr="00D1266D">
        <w:rPr>
          <w:lang w:val="nl-NL"/>
        </w:rPr>
        <w:t>- De Notenshop</w:t>
      </w:r>
      <w:r w:rsidR="00067B30" w:rsidRPr="00D1266D">
        <w:rPr>
          <w:lang w:val="nl-NL"/>
        </w:rPr>
        <w:t>:</w:t>
      </w:r>
      <w:r w:rsidRPr="00D1266D">
        <w:rPr>
          <w:lang w:val="nl-NL"/>
        </w:rPr>
        <w:t xml:space="preserve"> </w:t>
      </w:r>
      <w:hyperlink r:id="rId519" w:history="1">
        <w:r w:rsidR="00046FE8" w:rsidRPr="00D1266D">
          <w:rPr>
            <w:rStyle w:val="Hyperlink"/>
            <w:lang w:val="nl-NL"/>
          </w:rPr>
          <w:t>https://www.denotenshop.nl/</w:t>
        </w:r>
      </w:hyperlink>
    </w:p>
    <w:p w14:paraId="3CB0D952" w14:textId="5C53613C" w:rsidR="0014738D" w:rsidRPr="00D1266D" w:rsidRDefault="00BA489D" w:rsidP="00244B93">
      <w:pPr>
        <w:pStyle w:val="BodyText"/>
        <w:rPr>
          <w:lang w:val="nl-NL"/>
        </w:rPr>
      </w:pPr>
      <w:r w:rsidRPr="00D1266D">
        <w:rPr>
          <w:lang w:val="nl-NL"/>
        </w:rPr>
        <w:t xml:space="preserve">- </w:t>
      </w:r>
      <w:proofErr w:type="spellStart"/>
      <w:r w:rsidRPr="00D1266D">
        <w:rPr>
          <w:lang w:val="nl-NL"/>
        </w:rPr>
        <w:t>AardappelenBezorgen</w:t>
      </w:r>
      <w:proofErr w:type="spellEnd"/>
      <w:r w:rsidR="00067B30" w:rsidRPr="00D1266D">
        <w:rPr>
          <w:lang w:val="nl-NL"/>
        </w:rPr>
        <w:t>:</w:t>
      </w:r>
      <w:r w:rsidRPr="00D1266D">
        <w:rPr>
          <w:lang w:val="nl-NL"/>
        </w:rPr>
        <w:t xml:space="preserve"> </w:t>
      </w:r>
      <w:hyperlink r:id="rId520" w:history="1">
        <w:r w:rsidRPr="00D1266D">
          <w:rPr>
            <w:rStyle w:val="Hyperlink"/>
            <w:lang w:val="nl-NL"/>
          </w:rPr>
          <w:t>https://www.aardappelenbezorgen.nl/</w:t>
        </w:r>
      </w:hyperlink>
    </w:p>
    <w:p w14:paraId="68FB2FC6" w14:textId="77777777" w:rsidR="003C7F10" w:rsidRPr="006B10D1" w:rsidRDefault="003C7F10" w:rsidP="00244B93">
      <w:pPr>
        <w:pStyle w:val="BodyText"/>
        <w:rPr>
          <w:lang w:val="nl-NL"/>
        </w:rPr>
      </w:pPr>
    </w:p>
    <w:p w14:paraId="442AA60B" w14:textId="77777777" w:rsidR="003C7F10" w:rsidRDefault="003C7F10" w:rsidP="00244B93">
      <w:pPr>
        <w:pStyle w:val="BodyText"/>
      </w:pPr>
      <w:r>
        <w:t>Online:</w:t>
      </w:r>
    </w:p>
    <w:p w14:paraId="6F3ED16A" w14:textId="1F1B669F" w:rsidR="00244B93" w:rsidRDefault="004020B4" w:rsidP="00244B93">
      <w:pPr>
        <w:pStyle w:val="BodyText"/>
      </w:pPr>
      <w:r>
        <w:t xml:space="preserve">- </w:t>
      </w:r>
      <w:r w:rsidR="00896FA5">
        <w:t>Picnic</w:t>
      </w:r>
      <w:r w:rsidR="00067B30">
        <w:t>:</w:t>
      </w:r>
      <w:r w:rsidR="00896FA5">
        <w:t xml:space="preserve"> </w:t>
      </w:r>
      <w:hyperlink r:id="rId521" w:history="1">
        <w:r w:rsidR="00767FC1" w:rsidRPr="00E05FEA">
          <w:rPr>
            <w:rStyle w:val="Hyperlink"/>
          </w:rPr>
          <w:t>https://picnic.app/nl/</w:t>
        </w:r>
      </w:hyperlink>
      <w:r w:rsidR="00896FA5" w:rsidRPr="00896FA5">
        <w:t xml:space="preserve"> </w:t>
      </w:r>
      <w:r w:rsidR="0065762F">
        <w:t>R</w:t>
      </w:r>
      <w:r w:rsidR="00244B93">
        <w:t xml:space="preserve">egister in the app and wait </w:t>
      </w:r>
      <w:r w:rsidR="0065762F">
        <w:t xml:space="preserve">for the </w:t>
      </w:r>
      <w:r w:rsidR="00244B93">
        <w:t>invit</w:t>
      </w:r>
      <w:r w:rsidR="0065762F">
        <w:t xml:space="preserve">ation to </w:t>
      </w:r>
      <w:r w:rsidR="00244B93">
        <w:t xml:space="preserve">start using it. It </w:t>
      </w:r>
      <w:r w:rsidR="00E80EBD">
        <w:t xml:space="preserve">may </w:t>
      </w:r>
      <w:r w:rsidR="00244B93">
        <w:t>take from a few days to a few weeks.</w:t>
      </w:r>
    </w:p>
    <w:p w14:paraId="718834BD" w14:textId="78BFFDC6" w:rsidR="00947E58" w:rsidRPr="00752177" w:rsidRDefault="00947E58" w:rsidP="00947E58">
      <w:pPr>
        <w:pStyle w:val="BodyText"/>
        <w:rPr>
          <w:rStyle w:val="Hyperlink"/>
          <w:lang w:val="nl-NL"/>
        </w:rPr>
      </w:pPr>
      <w:r w:rsidRPr="00752177">
        <w:rPr>
          <w:lang w:val="nl-NL"/>
        </w:rPr>
        <w:t xml:space="preserve">- Crisp: </w:t>
      </w:r>
      <w:hyperlink r:id="rId522" w:history="1">
        <w:r w:rsidRPr="00752177">
          <w:rPr>
            <w:rStyle w:val="Hyperlink"/>
            <w:lang w:val="nl-NL"/>
          </w:rPr>
          <w:t>https://www.crisp.nl/</w:t>
        </w:r>
      </w:hyperlink>
    </w:p>
    <w:p w14:paraId="46FE5B54" w14:textId="33413082" w:rsidR="009D6C3F" w:rsidRPr="00752177" w:rsidRDefault="003C7DF0" w:rsidP="00947E58">
      <w:pPr>
        <w:pStyle w:val="BodyText"/>
        <w:rPr>
          <w:lang w:val="nl-NL"/>
        </w:rPr>
      </w:pPr>
      <w:r w:rsidRPr="00752177">
        <w:rPr>
          <w:lang w:val="nl-NL"/>
        </w:rPr>
        <w:t>- SpecialBierPakket.NL</w:t>
      </w:r>
      <w:r w:rsidR="00D74E93" w:rsidRPr="00752177">
        <w:rPr>
          <w:lang w:val="nl-NL"/>
        </w:rPr>
        <w:t xml:space="preserve">: </w:t>
      </w:r>
      <w:hyperlink r:id="rId523" w:history="1">
        <w:r w:rsidR="00D74E93" w:rsidRPr="00752177">
          <w:rPr>
            <w:rStyle w:val="Hyperlink"/>
            <w:lang w:val="nl-NL"/>
          </w:rPr>
          <w:t>https://www.speciaalbierpakket.nl/en/</w:t>
        </w:r>
      </w:hyperlink>
    </w:p>
    <w:p w14:paraId="535D5FDC" w14:textId="77777777" w:rsidR="00842B75" w:rsidRPr="00752177" w:rsidRDefault="00842B75" w:rsidP="00244B93">
      <w:pPr>
        <w:pStyle w:val="BodyText"/>
        <w:rPr>
          <w:lang w:val="nl-NL"/>
        </w:rPr>
      </w:pPr>
    </w:p>
    <w:p w14:paraId="570BA59E" w14:textId="1EFF36FB" w:rsidR="00947E58" w:rsidRDefault="00842B75" w:rsidP="00244B93">
      <w:pPr>
        <w:pStyle w:val="BodyText"/>
      </w:pPr>
      <w:r>
        <w:t>A</w:t>
      </w:r>
      <w:r w:rsidRPr="00842B75">
        <w:t>pp</w:t>
      </w:r>
      <w:r w:rsidR="000A453C">
        <w:t xml:space="preserve"> to </w:t>
      </w:r>
      <w:r w:rsidRPr="00842B75">
        <w:t>buy unsold, surplus food from cafes, restaurants, food stores and hotels</w:t>
      </w:r>
      <w:r w:rsidR="00105195">
        <w:t xml:space="preserve">: </w:t>
      </w:r>
      <w:hyperlink r:id="rId524" w:history="1">
        <w:r w:rsidR="00105195" w:rsidRPr="00D738D5">
          <w:rPr>
            <w:rStyle w:val="Hyperlink"/>
          </w:rPr>
          <w:t>https://www.toogoodtogo.nl/nl</w:t>
        </w:r>
      </w:hyperlink>
    </w:p>
    <w:p w14:paraId="2432529C" w14:textId="77777777" w:rsidR="00105195" w:rsidRDefault="00105195" w:rsidP="00244B93">
      <w:pPr>
        <w:pStyle w:val="BodyText"/>
      </w:pPr>
    </w:p>
    <w:p w14:paraId="65989593" w14:textId="3A77E253" w:rsidR="005B6067" w:rsidRDefault="0099409A" w:rsidP="00244B93">
      <w:pPr>
        <w:pStyle w:val="BodyText"/>
      </w:pPr>
      <w:r>
        <w:t>Food</w:t>
      </w:r>
      <w:r w:rsidR="00A3066E">
        <w:t>/D</w:t>
      </w:r>
      <w:r>
        <w:t>elivery</w:t>
      </w:r>
      <w:r w:rsidR="0077603F">
        <w:t>:</w:t>
      </w:r>
    </w:p>
    <w:p w14:paraId="2EA388B4" w14:textId="70F14B51" w:rsidR="005B6067" w:rsidRDefault="005B6067" w:rsidP="00244B93">
      <w:pPr>
        <w:pStyle w:val="BodyText"/>
      </w:pPr>
      <w:r>
        <w:t xml:space="preserve">- </w:t>
      </w:r>
      <w:r w:rsidR="00D43FAC">
        <w:t xml:space="preserve">Uber </w:t>
      </w:r>
      <w:r w:rsidR="00A3066E">
        <w:t>E</w:t>
      </w:r>
      <w:r w:rsidR="00D43FAC">
        <w:t xml:space="preserve">ats: </w:t>
      </w:r>
      <w:hyperlink r:id="rId525" w:history="1">
        <w:r w:rsidR="00D43FAC" w:rsidRPr="003F4986">
          <w:rPr>
            <w:rStyle w:val="Hyperlink"/>
          </w:rPr>
          <w:t>https://www.ubereats.com/nl-en</w:t>
        </w:r>
      </w:hyperlink>
    </w:p>
    <w:p w14:paraId="5816485B" w14:textId="00F749E5" w:rsidR="00D43FAC" w:rsidRPr="00257750" w:rsidRDefault="00D43FAC" w:rsidP="00244B93">
      <w:pPr>
        <w:pStyle w:val="BodyText"/>
        <w:rPr>
          <w:lang w:val="nl-NL"/>
        </w:rPr>
      </w:pPr>
      <w:r w:rsidRPr="00257750">
        <w:rPr>
          <w:lang w:val="nl-NL"/>
        </w:rPr>
        <w:t xml:space="preserve">- </w:t>
      </w:r>
      <w:r w:rsidR="00D31C46" w:rsidRPr="00257750">
        <w:rPr>
          <w:lang w:val="nl-NL"/>
        </w:rPr>
        <w:t xml:space="preserve">Thuisbezorgd: </w:t>
      </w:r>
      <w:hyperlink r:id="rId526" w:history="1">
        <w:r w:rsidR="001B33F0" w:rsidRPr="00257750">
          <w:rPr>
            <w:rStyle w:val="Hyperlink"/>
            <w:lang w:val="nl-NL"/>
          </w:rPr>
          <w:t>https://www.thuisbezorgd.nl/</w:t>
        </w:r>
      </w:hyperlink>
    </w:p>
    <w:p w14:paraId="387504E5" w14:textId="2BE3D80D" w:rsidR="00BE1122" w:rsidRDefault="00BE1122" w:rsidP="00BE1122">
      <w:pPr>
        <w:pStyle w:val="BodyText"/>
      </w:pPr>
      <w:r>
        <w:t xml:space="preserve">- Hello </w:t>
      </w:r>
      <w:proofErr w:type="gramStart"/>
      <w:r>
        <w:t>Fresh</w:t>
      </w:r>
      <w:proofErr w:type="gramEnd"/>
      <w:r>
        <w:t xml:space="preserve">: </w:t>
      </w:r>
      <w:hyperlink r:id="rId527" w:history="1">
        <w:r w:rsidRPr="003F4986">
          <w:rPr>
            <w:rStyle w:val="Hyperlink"/>
          </w:rPr>
          <w:t>https://www.hellofresh.nl/</w:t>
        </w:r>
      </w:hyperlink>
      <w:r w:rsidR="00B3199E" w:rsidRPr="00B3199E">
        <w:rPr>
          <w:rStyle w:val="Hyperlink"/>
          <w:u w:val="none"/>
        </w:rPr>
        <w:t xml:space="preserve"> </w:t>
      </w:r>
      <w:r w:rsidR="00B3199E">
        <w:t xml:space="preserve">Order ingredients </w:t>
      </w:r>
      <w:r w:rsidR="00C31B01">
        <w:t xml:space="preserve">and follow </w:t>
      </w:r>
      <w:r w:rsidR="00B3199E" w:rsidRPr="00B3199E">
        <w:t>easy</w:t>
      </w:r>
      <w:r w:rsidR="00C31B01">
        <w:t xml:space="preserve"> </w:t>
      </w:r>
      <w:r w:rsidR="00B3199E" w:rsidRPr="00B3199E">
        <w:t>recipes</w:t>
      </w:r>
    </w:p>
    <w:p w14:paraId="159CD6A3" w14:textId="77777777" w:rsidR="00D076FD" w:rsidRPr="00494ED6" w:rsidRDefault="00D076FD" w:rsidP="00244B93">
      <w:pPr>
        <w:pStyle w:val="BodyText"/>
        <w:rPr>
          <w:lang w:val="en-GB"/>
        </w:rPr>
      </w:pPr>
    </w:p>
    <w:p w14:paraId="353BB949" w14:textId="77777777" w:rsidR="00E80EBD" w:rsidRDefault="00E80EBD" w:rsidP="00244B93">
      <w:pPr>
        <w:pStyle w:val="BodyText"/>
      </w:pPr>
      <w:r>
        <w:t>Other shops:</w:t>
      </w:r>
    </w:p>
    <w:p w14:paraId="65A2EE9A" w14:textId="1E8ABAED" w:rsidR="00244B93" w:rsidRDefault="009D6208" w:rsidP="00244B93">
      <w:pPr>
        <w:pStyle w:val="BodyText"/>
      </w:pPr>
      <w:r>
        <w:t xml:space="preserve">- </w:t>
      </w:r>
      <w:r w:rsidR="00244B93">
        <w:t>Ecological products</w:t>
      </w:r>
      <w:r>
        <w:t xml:space="preserve">, </w:t>
      </w:r>
      <w:proofErr w:type="spellStart"/>
      <w:r w:rsidR="00244B93">
        <w:t>Ecoplaza</w:t>
      </w:r>
      <w:proofErr w:type="spellEnd"/>
      <w:r w:rsidR="00067B30">
        <w:t>:</w:t>
      </w:r>
      <w:r w:rsidR="00244B93">
        <w:t xml:space="preserve"> </w:t>
      </w:r>
      <w:hyperlink r:id="rId528" w:history="1">
        <w:r w:rsidRPr="00E05FEA">
          <w:rPr>
            <w:rStyle w:val="Hyperlink"/>
          </w:rPr>
          <w:t>https://www.ekoplaza.nl/</w:t>
        </w:r>
      </w:hyperlink>
    </w:p>
    <w:p w14:paraId="3700F6FA" w14:textId="4B31E812" w:rsidR="009C74B7" w:rsidRDefault="009D6208" w:rsidP="00244B93">
      <w:pPr>
        <w:pStyle w:val="BodyText"/>
        <w:rPr>
          <w:rStyle w:val="Hyperlink"/>
        </w:rPr>
      </w:pPr>
      <w:r>
        <w:t xml:space="preserve">- </w:t>
      </w:r>
      <w:r w:rsidR="00E76FB3">
        <w:t>Dutch coffee roasteries</w:t>
      </w:r>
      <w:r w:rsidR="00067B30">
        <w:t>:</w:t>
      </w:r>
      <w:r w:rsidR="00E76FB3">
        <w:t xml:space="preserve"> </w:t>
      </w:r>
      <w:hyperlink r:id="rId529" w:history="1">
        <w:r w:rsidRPr="00E05FEA">
          <w:rPr>
            <w:rStyle w:val="Hyperlink"/>
          </w:rPr>
          <w:t>https://europeancoffeetrip.com/netherlands/</w:t>
        </w:r>
      </w:hyperlink>
    </w:p>
    <w:p w14:paraId="7C83B156" w14:textId="77777777" w:rsidR="00AC266E" w:rsidRDefault="00AC266E" w:rsidP="00244B93">
      <w:pPr>
        <w:pStyle w:val="BodyText"/>
        <w:rPr>
          <w:rStyle w:val="Hyperlink"/>
        </w:rPr>
      </w:pPr>
    </w:p>
    <w:p w14:paraId="58782981" w14:textId="773D5305" w:rsidR="00AC266E" w:rsidRDefault="00AC266E" w:rsidP="00244B93">
      <w:pPr>
        <w:pStyle w:val="BodyText"/>
      </w:pPr>
      <w:r w:rsidRPr="00AC266E">
        <w:rPr>
          <w:b/>
          <w:bCs/>
        </w:rPr>
        <w:t>Note:</w:t>
      </w:r>
      <w:r>
        <w:t xml:space="preserve"> </w:t>
      </w:r>
      <w:hyperlink r:id="rId530" w:history="1">
        <w:r w:rsidRPr="003633DA">
          <w:rPr>
            <w:rStyle w:val="Hyperlink"/>
          </w:rPr>
          <w:t>https://www.nevejan.eu/en/orders_eng</w:t>
        </w:r>
      </w:hyperlink>
      <w:r w:rsidRPr="00AC266E">
        <w:t xml:space="preserve"> supply products in </w:t>
      </w:r>
      <w:proofErr w:type="spellStart"/>
      <w:r w:rsidRPr="00AC266E">
        <w:t>HoReCa</w:t>
      </w:r>
      <w:proofErr w:type="spellEnd"/>
      <w:r w:rsidRPr="00AC266E">
        <w:t xml:space="preserve"> </w:t>
      </w:r>
      <w:r w:rsidR="00CA7EC0" w:rsidRPr="00AC266E">
        <w:t>quantity</w:t>
      </w:r>
      <w:r w:rsidR="00CA7EC0">
        <w:t xml:space="preserve"> (</w:t>
      </w:r>
      <w:r w:rsidR="00CA7EC0" w:rsidRPr="00CA7EC0">
        <w:t>hotel</w:t>
      </w:r>
      <w:r w:rsidR="00CA7EC0">
        <w:t xml:space="preserve"> </w:t>
      </w:r>
      <w:r w:rsidR="00CA7EC0" w:rsidRPr="00CA7EC0">
        <w:t>/</w:t>
      </w:r>
      <w:r w:rsidR="00CA7EC0">
        <w:t xml:space="preserve"> </w:t>
      </w:r>
      <w:r w:rsidR="00CA7EC0" w:rsidRPr="00CA7EC0">
        <w:t>restaurant</w:t>
      </w:r>
      <w:r w:rsidR="00CA7EC0">
        <w:t xml:space="preserve"> </w:t>
      </w:r>
      <w:r w:rsidR="00CA7EC0" w:rsidRPr="00CA7EC0">
        <w:t>/</w:t>
      </w:r>
      <w:r w:rsidR="00CA7EC0">
        <w:t xml:space="preserve"> </w:t>
      </w:r>
      <w:r w:rsidR="00CA7EC0" w:rsidRPr="00CA7EC0">
        <w:t>catering</w:t>
      </w:r>
      <w:r w:rsidR="00CA7EC0">
        <w:t>)</w:t>
      </w:r>
      <w:r w:rsidRPr="00AC266E">
        <w:t xml:space="preserve">, but they claim that they also work with </w:t>
      </w:r>
      <w:r w:rsidR="00521454">
        <w:t>individuals</w:t>
      </w:r>
      <w:r w:rsidR="001F3B02">
        <w:t>.</w:t>
      </w:r>
    </w:p>
    <w:p w14:paraId="1090AC9A" w14:textId="0943BCB5" w:rsidR="00FF7046" w:rsidRDefault="00FF7046" w:rsidP="005D27D1">
      <w:pPr>
        <w:pStyle w:val="Heading2"/>
        <w:pageBreakBefore/>
      </w:pPr>
      <w:bookmarkStart w:id="94" w:name="_Toc175581892"/>
      <w:r>
        <w:lastRenderedPageBreak/>
        <w:t>Fish/Meat</w:t>
      </w:r>
      <w:bookmarkEnd w:id="94"/>
    </w:p>
    <w:p w14:paraId="63C5BC42" w14:textId="6EDD2E55" w:rsidR="00FF7046" w:rsidRDefault="00FF7046" w:rsidP="00FF7046">
      <w:pPr>
        <w:pStyle w:val="BodyText"/>
      </w:pPr>
      <w:r>
        <w:t xml:space="preserve">There </w:t>
      </w:r>
      <w:r w:rsidR="00962448">
        <w:t xml:space="preserve">are </w:t>
      </w:r>
      <w:r>
        <w:t>at least a couple of fish shops in every district</w:t>
      </w:r>
      <w:r w:rsidR="00962448">
        <w:t>.</w:t>
      </w:r>
    </w:p>
    <w:p w14:paraId="56417071" w14:textId="7DCF3B7C" w:rsidR="001D07E6" w:rsidRDefault="008C21BB" w:rsidP="00FF7046">
      <w:pPr>
        <w:pStyle w:val="BodyText"/>
      </w:pPr>
      <w:r>
        <w:t>F</w:t>
      </w:r>
      <w:r w:rsidR="00BC565B">
        <w:t>ish shop</w:t>
      </w:r>
      <w:r w:rsidR="001D07E6">
        <w:t>s:</w:t>
      </w:r>
    </w:p>
    <w:p w14:paraId="33D42A30" w14:textId="73B115CE" w:rsidR="00FF7046" w:rsidRDefault="001D07E6" w:rsidP="00FF7046">
      <w:pPr>
        <w:pStyle w:val="BodyText"/>
      </w:pPr>
      <w:r>
        <w:t xml:space="preserve">- </w:t>
      </w:r>
      <w:hyperlink r:id="rId531" w:history="1">
        <w:r w:rsidRPr="00E05FEA">
          <w:rPr>
            <w:rStyle w:val="Hyperlink"/>
          </w:rPr>
          <w:t>https://www.viswinkel.nl/</w:t>
        </w:r>
      </w:hyperlink>
    </w:p>
    <w:p w14:paraId="6D6330BA" w14:textId="409F9EFC" w:rsidR="00FF7046" w:rsidRDefault="001D07E6" w:rsidP="00FF7046">
      <w:pPr>
        <w:pStyle w:val="BodyText"/>
      </w:pPr>
      <w:r>
        <w:t xml:space="preserve">- </w:t>
      </w:r>
      <w:hyperlink r:id="rId532" w:history="1">
        <w:r w:rsidRPr="00E05FEA">
          <w:rPr>
            <w:rStyle w:val="Hyperlink"/>
          </w:rPr>
          <w:t>https://www.vishandeljonk.nl/</w:t>
        </w:r>
      </w:hyperlink>
    </w:p>
    <w:p w14:paraId="72B05928" w14:textId="77777777" w:rsidR="0017088E" w:rsidRDefault="0017088E" w:rsidP="00FF7046">
      <w:pPr>
        <w:pStyle w:val="BodyText"/>
      </w:pPr>
    </w:p>
    <w:p w14:paraId="0AD30036" w14:textId="5FD46840" w:rsidR="00FF7046" w:rsidRPr="005C78CE" w:rsidRDefault="00526E56" w:rsidP="00FF7046">
      <w:pPr>
        <w:pStyle w:val="BodyText"/>
        <w:rPr>
          <w:color w:val="1A9CB0"/>
          <w:u w:val="single"/>
          <w:lang w:val="en-GB"/>
        </w:rPr>
      </w:pPr>
      <w:r>
        <w:t xml:space="preserve">Telegram channel </w:t>
      </w:r>
      <w:r w:rsidR="00BE74DD">
        <w:t>about f</w:t>
      </w:r>
      <w:r w:rsidR="00FF7046">
        <w:t>ood</w:t>
      </w:r>
      <w:r w:rsidR="00F949C4">
        <w:t xml:space="preserve">: </w:t>
      </w:r>
      <w:r w:rsidR="00FF7046" w:rsidRPr="009E31E8">
        <w:rPr>
          <w:color w:val="1A9CB0"/>
          <w:u w:val="single"/>
        </w:rPr>
        <w:t>@benelux_foodie</w:t>
      </w:r>
    </w:p>
    <w:p w14:paraId="647388E7" w14:textId="3B771265" w:rsidR="00301542" w:rsidRDefault="00301542" w:rsidP="00301542">
      <w:pPr>
        <w:pStyle w:val="Heading2"/>
        <w:keepNext w:val="0"/>
        <w:widowControl w:val="0"/>
      </w:pPr>
      <w:bookmarkStart w:id="95" w:name="_Toc175581893"/>
      <w:r>
        <w:t>Online Shops</w:t>
      </w:r>
      <w:bookmarkEnd w:id="95"/>
    </w:p>
    <w:p w14:paraId="3F57E96C" w14:textId="77777777" w:rsidR="00301542" w:rsidRPr="00E5259F" w:rsidRDefault="00301542" w:rsidP="00301542">
      <w:pPr>
        <w:pStyle w:val="BodyText"/>
      </w:pPr>
      <w:r w:rsidRPr="00E5259F">
        <w:t xml:space="preserve">Online shops: </w:t>
      </w:r>
    </w:p>
    <w:p w14:paraId="2AA2B678" w14:textId="77777777" w:rsidR="00301542" w:rsidRPr="00585F5F" w:rsidRDefault="00301542" w:rsidP="00301542">
      <w:pPr>
        <w:pStyle w:val="BodyText"/>
        <w:rPr>
          <w:lang w:val="pl-PL"/>
        </w:rPr>
      </w:pPr>
      <w:r w:rsidRPr="00585F5F">
        <w:rPr>
          <w:lang w:val="pl-PL"/>
        </w:rPr>
        <w:t xml:space="preserve">- Bol.com: </w:t>
      </w:r>
      <w:hyperlink r:id="rId533" w:history="1">
        <w:r w:rsidRPr="00585F5F">
          <w:rPr>
            <w:rStyle w:val="Hyperlink"/>
            <w:lang w:val="pl-PL"/>
          </w:rPr>
          <w:t>https://www.bol.com/</w:t>
        </w:r>
      </w:hyperlink>
    </w:p>
    <w:p w14:paraId="3F3ED217" w14:textId="77777777" w:rsidR="00301542" w:rsidRDefault="00301542" w:rsidP="00301542">
      <w:pPr>
        <w:pStyle w:val="BodyText"/>
        <w:rPr>
          <w:rStyle w:val="Hyperlink"/>
        </w:rPr>
      </w:pPr>
      <w:r>
        <w:t xml:space="preserve">- </w:t>
      </w:r>
      <w:proofErr w:type="spellStart"/>
      <w:r>
        <w:t>Idealo</w:t>
      </w:r>
      <w:proofErr w:type="spellEnd"/>
      <w:r>
        <w:t xml:space="preserve">: </w:t>
      </w:r>
      <w:hyperlink r:id="rId534" w:history="1">
        <w:r w:rsidRPr="00D738D5">
          <w:rPr>
            <w:rStyle w:val="Hyperlink"/>
          </w:rPr>
          <w:t>https://www.idealo.de/</w:t>
        </w:r>
      </w:hyperlink>
    </w:p>
    <w:p w14:paraId="680E948B" w14:textId="77777777" w:rsidR="00301542" w:rsidRPr="00E5259F" w:rsidRDefault="00301542" w:rsidP="00301542">
      <w:pPr>
        <w:pStyle w:val="BodyText"/>
      </w:pPr>
      <w:r>
        <w:t xml:space="preserve">- Action: </w:t>
      </w:r>
      <w:hyperlink r:id="rId535" w:history="1">
        <w:r w:rsidRPr="00D738D5">
          <w:rPr>
            <w:rStyle w:val="Hyperlink"/>
          </w:rPr>
          <w:t>https://www.action.com/nl-nl/</w:t>
        </w:r>
      </w:hyperlink>
      <w:r w:rsidRPr="00E5259F">
        <w:t xml:space="preserve"> </w:t>
      </w:r>
      <w:r>
        <w:t>C</w:t>
      </w:r>
      <w:r w:rsidRPr="00E5259F">
        <w:t>heap in some positions, sometimes low quality</w:t>
      </w:r>
    </w:p>
    <w:p w14:paraId="126590AF" w14:textId="77777777" w:rsidR="00301542" w:rsidRDefault="00301542" w:rsidP="00301542">
      <w:pPr>
        <w:pStyle w:val="BodyText"/>
      </w:pPr>
      <w:r>
        <w:t xml:space="preserve">- Amazon: </w:t>
      </w:r>
      <w:hyperlink r:id="rId536" w:history="1">
        <w:r w:rsidRPr="00D738D5">
          <w:rPr>
            <w:rStyle w:val="Hyperlink"/>
          </w:rPr>
          <w:t>https://www.amazon.de/</w:t>
        </w:r>
      </w:hyperlink>
      <w:r>
        <w:t xml:space="preserve"> </w:t>
      </w:r>
      <w:r w:rsidRPr="00E5259F">
        <w:t xml:space="preserve">or </w:t>
      </w:r>
      <w:hyperlink r:id="rId537" w:history="1">
        <w:r w:rsidRPr="00D01D08">
          <w:rPr>
            <w:rStyle w:val="Hyperlink"/>
          </w:rPr>
          <w:t>https://www.amazon.nl/</w:t>
        </w:r>
      </w:hyperlink>
    </w:p>
    <w:p w14:paraId="5D6C4A89" w14:textId="77777777" w:rsidR="00301542" w:rsidRPr="00E5259F" w:rsidRDefault="00301542" w:rsidP="00301542">
      <w:pPr>
        <w:pStyle w:val="BodyText"/>
      </w:pPr>
      <w:r>
        <w:t xml:space="preserve">- Cool Blue: </w:t>
      </w:r>
      <w:hyperlink r:id="rId538" w:history="1">
        <w:r w:rsidRPr="00D01D08">
          <w:rPr>
            <w:rStyle w:val="Hyperlink"/>
          </w:rPr>
          <w:t>https://www.coolblue.nl/</w:t>
        </w:r>
      </w:hyperlink>
      <w:r>
        <w:t xml:space="preserve"> Q</w:t>
      </w:r>
      <w:r w:rsidRPr="00E5259F">
        <w:t>uite expensive</w:t>
      </w:r>
      <w:r>
        <w:t xml:space="preserve">, </w:t>
      </w:r>
      <w:r w:rsidRPr="00E5259F">
        <w:t>best service</w:t>
      </w:r>
    </w:p>
    <w:p w14:paraId="1E74561E" w14:textId="77777777" w:rsidR="00301542" w:rsidRPr="00E5259F" w:rsidRDefault="00301542" w:rsidP="00301542">
      <w:pPr>
        <w:pStyle w:val="BodyText"/>
      </w:pPr>
      <w:r>
        <w:t xml:space="preserve">- </w:t>
      </w:r>
      <w:proofErr w:type="spellStart"/>
      <w:r>
        <w:t>Van’t</w:t>
      </w:r>
      <w:proofErr w:type="spellEnd"/>
      <w:r>
        <w:t xml:space="preserve"> Ende: </w:t>
      </w:r>
      <w:hyperlink r:id="rId539" w:history="1">
        <w:r w:rsidRPr="00D01D08">
          <w:rPr>
            <w:rStyle w:val="Hyperlink"/>
          </w:rPr>
          <w:t>https://www.vantende.nl/</w:t>
        </w:r>
      </w:hyperlink>
      <w:r>
        <w:t xml:space="preserve"> U</w:t>
      </w:r>
      <w:r w:rsidRPr="00E5259F">
        <w:t>tensils and small appliances</w:t>
      </w:r>
    </w:p>
    <w:p w14:paraId="70188966" w14:textId="77777777" w:rsidR="00301542" w:rsidRPr="00E5259F" w:rsidRDefault="00301542" w:rsidP="00301542">
      <w:pPr>
        <w:pStyle w:val="BodyText"/>
      </w:pPr>
      <w:r>
        <w:t xml:space="preserve">- Zalando: </w:t>
      </w:r>
      <w:hyperlink r:id="rId540" w:history="1">
        <w:r w:rsidRPr="00D738D5">
          <w:rPr>
            <w:rStyle w:val="Hyperlink"/>
          </w:rPr>
          <w:t>https://www.zalando.nl/</w:t>
        </w:r>
      </w:hyperlink>
      <w:r>
        <w:t xml:space="preserve"> </w:t>
      </w:r>
      <w:r w:rsidRPr="00E5259F">
        <w:t xml:space="preserve">and </w:t>
      </w:r>
      <w:hyperlink r:id="rId541" w:history="1">
        <w:r w:rsidRPr="00D01D08">
          <w:rPr>
            <w:rStyle w:val="Hyperlink"/>
          </w:rPr>
          <w:t>https://www.zalando-lounge.nl/</w:t>
        </w:r>
      </w:hyperlink>
      <w:r w:rsidRPr="00E5259F">
        <w:t xml:space="preserve"> </w:t>
      </w:r>
    </w:p>
    <w:p w14:paraId="2274587D" w14:textId="5B5A8A43" w:rsidR="00301542" w:rsidRDefault="00301542" w:rsidP="00B3463B">
      <w:pPr>
        <w:pStyle w:val="BodyText"/>
      </w:pPr>
      <w:r>
        <w:t xml:space="preserve">- NADUVI: </w:t>
      </w:r>
      <w:hyperlink r:id="rId542" w:history="1">
        <w:r w:rsidRPr="00D01D08">
          <w:rPr>
            <w:rStyle w:val="Hyperlink"/>
          </w:rPr>
          <w:t>https://www.naduvi.nl/</w:t>
        </w:r>
      </w:hyperlink>
      <w:r>
        <w:t xml:space="preserve"> A</w:t>
      </w:r>
      <w:r w:rsidRPr="00E5259F">
        <w:t>n online outlet for home things</w:t>
      </w:r>
    </w:p>
    <w:p w14:paraId="0AA3E21E" w14:textId="72E54116" w:rsidR="00200AC9" w:rsidRDefault="00200AC9" w:rsidP="00200AC9">
      <w:pPr>
        <w:pStyle w:val="Heading2"/>
      </w:pPr>
      <w:bookmarkStart w:id="96" w:name="_Toc175581894"/>
      <w:r>
        <w:t xml:space="preserve">Country-Specific </w:t>
      </w:r>
      <w:r w:rsidR="008C5E2F">
        <w:t>S</w:t>
      </w:r>
      <w:r>
        <w:t>hops</w:t>
      </w:r>
      <w:bookmarkEnd w:id="96"/>
    </w:p>
    <w:p w14:paraId="4C264328" w14:textId="77777777" w:rsidR="00200AC9" w:rsidRDefault="00200AC9" w:rsidP="00200AC9">
      <w:pPr>
        <w:pStyle w:val="BodyText"/>
      </w:pPr>
      <w:r>
        <w:t>Polish:</w:t>
      </w:r>
    </w:p>
    <w:p w14:paraId="72EB4073" w14:textId="77777777" w:rsidR="00200AC9" w:rsidRDefault="00200AC9" w:rsidP="00200AC9">
      <w:pPr>
        <w:pStyle w:val="BodyText"/>
      </w:pPr>
      <w:r>
        <w:t>- Oost-</w:t>
      </w:r>
      <w:proofErr w:type="spellStart"/>
      <w:r>
        <w:t>Europese</w:t>
      </w:r>
      <w:proofErr w:type="spellEnd"/>
      <w:r>
        <w:t xml:space="preserve"> </w:t>
      </w:r>
      <w:proofErr w:type="spellStart"/>
      <w:r>
        <w:t>Supermarkt</w:t>
      </w:r>
      <w:proofErr w:type="spellEnd"/>
      <w:r>
        <w:t xml:space="preserve"> </w:t>
      </w:r>
      <w:proofErr w:type="spellStart"/>
      <w:r>
        <w:t>Priwet</w:t>
      </w:r>
      <w:proofErr w:type="spellEnd"/>
      <w:r>
        <w:t xml:space="preserve">: </w:t>
      </w:r>
      <w:hyperlink r:id="rId543" w:history="1">
        <w:r w:rsidRPr="00D01D08">
          <w:rPr>
            <w:rStyle w:val="Hyperlink"/>
          </w:rPr>
          <w:t>https://goo.gl/maps/R6LyxWq7Lmhk44g49</w:t>
        </w:r>
      </w:hyperlink>
    </w:p>
    <w:p w14:paraId="461483B2" w14:textId="77777777" w:rsidR="00200AC9" w:rsidRDefault="00200AC9" w:rsidP="00200AC9">
      <w:pPr>
        <w:pStyle w:val="BodyText"/>
      </w:pPr>
      <w:r>
        <w:t xml:space="preserve">- Supermarket </w:t>
      </w:r>
      <w:proofErr w:type="spellStart"/>
      <w:r>
        <w:t>Costam</w:t>
      </w:r>
      <w:proofErr w:type="spellEnd"/>
      <w:r>
        <w:t xml:space="preserve">: </w:t>
      </w:r>
      <w:hyperlink r:id="rId544" w:history="1">
        <w:r w:rsidRPr="00D01D08">
          <w:rPr>
            <w:rStyle w:val="Hyperlink"/>
          </w:rPr>
          <w:t>https://goo.gl/maps/udWsL5xMnLohk2Pr7</w:t>
        </w:r>
      </w:hyperlink>
    </w:p>
    <w:p w14:paraId="1C0D30B0" w14:textId="77777777" w:rsidR="00200AC9" w:rsidRDefault="00200AC9" w:rsidP="00200AC9">
      <w:pPr>
        <w:pStyle w:val="BodyText"/>
      </w:pPr>
      <w:r>
        <w:t xml:space="preserve">- Food Plus (Polish Market </w:t>
      </w:r>
      <w:proofErr w:type="spellStart"/>
      <w:r>
        <w:t>Krakus</w:t>
      </w:r>
      <w:proofErr w:type="spellEnd"/>
      <w:r>
        <w:t xml:space="preserve">): </w:t>
      </w:r>
      <w:hyperlink r:id="rId545" w:history="1">
        <w:r w:rsidRPr="00D01D08">
          <w:rPr>
            <w:rStyle w:val="Hyperlink"/>
          </w:rPr>
          <w:t>https://goo.gl/maps/Dq2VkcBmh6oYph4b8</w:t>
        </w:r>
      </w:hyperlink>
    </w:p>
    <w:p w14:paraId="41118E6E" w14:textId="77777777" w:rsidR="00200AC9" w:rsidRDefault="00200AC9" w:rsidP="00200AC9">
      <w:pPr>
        <w:pStyle w:val="BodyText"/>
      </w:pPr>
    </w:p>
    <w:p w14:paraId="38EA2BEC" w14:textId="2C1BE97B" w:rsidR="00200AC9" w:rsidRDefault="00200AC9" w:rsidP="00B3463B">
      <w:pPr>
        <w:pStyle w:val="BodyText"/>
        <w:rPr>
          <w:rStyle w:val="Hyperlink"/>
        </w:rPr>
      </w:pPr>
      <w:r>
        <w:t xml:space="preserve">Russian store and delivery, </w:t>
      </w:r>
      <w:proofErr w:type="spellStart"/>
      <w:r>
        <w:t>MiniMix</w:t>
      </w:r>
      <w:proofErr w:type="spellEnd"/>
      <w:r>
        <w:t xml:space="preserve"> Amsterdam: </w:t>
      </w:r>
      <w:hyperlink r:id="rId546" w:history="1">
        <w:r w:rsidRPr="00D01D08">
          <w:rPr>
            <w:rStyle w:val="Hyperlink"/>
          </w:rPr>
          <w:t>https://goo.gl/maps/weGykHyG1bqeuoQK7</w:t>
        </w:r>
      </w:hyperlink>
    </w:p>
    <w:p w14:paraId="3D9FF549" w14:textId="77777777" w:rsidR="00B87D44" w:rsidRDefault="00B87D44" w:rsidP="00B3463B">
      <w:pPr>
        <w:pStyle w:val="BodyText"/>
        <w:rPr>
          <w:rStyle w:val="Hyperlink"/>
        </w:rPr>
      </w:pPr>
    </w:p>
    <w:p w14:paraId="03152CE2" w14:textId="2C4B00D6" w:rsidR="00B87D44" w:rsidRPr="00B87D44" w:rsidRDefault="005425B3" w:rsidP="00B87D44">
      <w:pPr>
        <w:pStyle w:val="BodyText"/>
        <w:rPr>
          <w:rStyle w:val="Hyperlink"/>
          <w:color w:val="464547"/>
          <w:u w:val="none"/>
        </w:rPr>
      </w:pPr>
      <w:r>
        <w:rPr>
          <w:rStyle w:val="Hyperlink"/>
          <w:color w:val="464547"/>
          <w:u w:val="none"/>
        </w:rPr>
        <w:t>A lot of b</w:t>
      </w:r>
      <w:r w:rsidR="00B87D44" w:rsidRPr="00B87D44">
        <w:rPr>
          <w:rStyle w:val="Hyperlink"/>
          <w:color w:val="464547"/>
          <w:u w:val="none"/>
        </w:rPr>
        <w:t xml:space="preserve">uckwheat </w:t>
      </w:r>
      <w:r>
        <w:rPr>
          <w:rStyle w:val="Hyperlink"/>
          <w:color w:val="464547"/>
          <w:u w:val="none"/>
        </w:rPr>
        <w:t xml:space="preserve">on sale is </w:t>
      </w:r>
      <w:r w:rsidR="00B87D44" w:rsidRPr="00B87D44">
        <w:rPr>
          <w:rStyle w:val="Hyperlink"/>
          <w:color w:val="464547"/>
          <w:u w:val="none"/>
        </w:rPr>
        <w:t>unroasted</w:t>
      </w:r>
      <w:r>
        <w:rPr>
          <w:rStyle w:val="Hyperlink"/>
          <w:color w:val="464547"/>
          <w:u w:val="none"/>
        </w:rPr>
        <w:t xml:space="preserve">, it is for feeding </w:t>
      </w:r>
      <w:r w:rsidR="00B87D44" w:rsidRPr="00B87D44">
        <w:rPr>
          <w:rStyle w:val="Hyperlink"/>
          <w:color w:val="464547"/>
          <w:u w:val="none"/>
        </w:rPr>
        <w:t>animal</w:t>
      </w:r>
      <w:r>
        <w:rPr>
          <w:rStyle w:val="Hyperlink"/>
          <w:color w:val="464547"/>
          <w:u w:val="none"/>
        </w:rPr>
        <w:t>s</w:t>
      </w:r>
      <w:r w:rsidR="00B87D44" w:rsidRPr="00B87D44">
        <w:rPr>
          <w:rStyle w:val="Hyperlink"/>
          <w:color w:val="464547"/>
          <w:u w:val="none"/>
        </w:rPr>
        <w:t>.</w:t>
      </w:r>
    </w:p>
    <w:p w14:paraId="5E678A21" w14:textId="680ADCCD" w:rsidR="00B87D44" w:rsidRDefault="001D581A" w:rsidP="00B87D44">
      <w:pPr>
        <w:pStyle w:val="BodyText"/>
        <w:rPr>
          <w:rStyle w:val="Hyperlink"/>
          <w:color w:val="464547"/>
          <w:u w:val="none"/>
        </w:rPr>
      </w:pPr>
      <w:r>
        <w:rPr>
          <w:rStyle w:val="Hyperlink"/>
          <w:color w:val="464547"/>
          <w:u w:val="none"/>
        </w:rPr>
        <w:t xml:space="preserve">To buy buckwheat </w:t>
      </w:r>
      <w:r w:rsidR="00B87D44" w:rsidRPr="00B87D44">
        <w:rPr>
          <w:rStyle w:val="Hyperlink"/>
          <w:color w:val="464547"/>
          <w:u w:val="none"/>
        </w:rPr>
        <w:t>for people</w:t>
      </w:r>
      <w:r>
        <w:rPr>
          <w:rStyle w:val="Hyperlink"/>
          <w:color w:val="464547"/>
          <w:u w:val="none"/>
        </w:rPr>
        <w:t xml:space="preserve"> </w:t>
      </w:r>
      <w:r w:rsidR="00B87D44" w:rsidRPr="00B87D44">
        <w:rPr>
          <w:rStyle w:val="Hyperlink"/>
          <w:color w:val="464547"/>
          <w:u w:val="none"/>
        </w:rPr>
        <w:t>(</w:t>
      </w:r>
      <w:r w:rsidR="005C56AF">
        <w:rPr>
          <w:rStyle w:val="Hyperlink"/>
          <w:color w:val="464547"/>
          <w:u w:val="none"/>
        </w:rPr>
        <w:t xml:space="preserve">you can buy </w:t>
      </w:r>
      <w:r w:rsidR="00B87D44" w:rsidRPr="00B87D44">
        <w:rPr>
          <w:rStyle w:val="Hyperlink"/>
          <w:color w:val="464547"/>
          <w:u w:val="none"/>
        </w:rPr>
        <w:t>5</w:t>
      </w:r>
      <w:r w:rsidR="005C56AF">
        <w:rPr>
          <w:rStyle w:val="Hyperlink"/>
          <w:color w:val="464547"/>
          <w:u w:val="none"/>
        </w:rPr>
        <w:t xml:space="preserve">+ </w:t>
      </w:r>
      <w:r w:rsidR="00B87D44" w:rsidRPr="00B87D44">
        <w:rPr>
          <w:rStyle w:val="Hyperlink"/>
          <w:color w:val="464547"/>
          <w:u w:val="none"/>
        </w:rPr>
        <w:t>kg)</w:t>
      </w:r>
      <w:r w:rsidR="0075404E">
        <w:rPr>
          <w:rStyle w:val="Hyperlink"/>
          <w:color w:val="464547"/>
          <w:u w:val="none"/>
        </w:rPr>
        <w:t>, go to</w:t>
      </w:r>
      <w:r w:rsidR="00A548B9">
        <w:rPr>
          <w:rStyle w:val="Hyperlink"/>
          <w:color w:val="464547"/>
          <w:u w:val="none"/>
        </w:rPr>
        <w:t xml:space="preserve"> </w:t>
      </w:r>
      <w:r w:rsidR="00A548B9">
        <w:rPr>
          <w:rStyle w:val="Hyperlink"/>
          <w:color w:val="464547"/>
          <w:u w:val="none"/>
        </w:rPr>
        <w:br/>
        <w:t xml:space="preserve">- </w:t>
      </w:r>
      <w:hyperlink r:id="rId547" w:history="1">
        <w:r w:rsidR="00A548B9" w:rsidRPr="003633DA">
          <w:rPr>
            <w:rStyle w:val="Hyperlink"/>
          </w:rPr>
          <w:t>https://www.demolenwinkel.nl/product/boekweit-gepeld-25-kg/</w:t>
        </w:r>
      </w:hyperlink>
    </w:p>
    <w:p w14:paraId="41612C84" w14:textId="549D9FEF" w:rsidR="00B87D44" w:rsidRPr="00B87D44" w:rsidRDefault="00A548B9" w:rsidP="00B87D44">
      <w:pPr>
        <w:pStyle w:val="BodyText"/>
        <w:rPr>
          <w:rStyle w:val="Hyperlink"/>
          <w:color w:val="464547"/>
          <w:u w:val="none"/>
        </w:rPr>
      </w:pPr>
      <w:r>
        <w:rPr>
          <w:rStyle w:val="Hyperlink"/>
          <w:color w:val="464547"/>
          <w:u w:val="none"/>
        </w:rPr>
        <w:t xml:space="preserve">- </w:t>
      </w:r>
      <w:hyperlink r:id="rId548" w:history="1">
        <w:r w:rsidRPr="003633DA">
          <w:rPr>
            <w:rStyle w:val="Hyperlink"/>
          </w:rPr>
          <w:t>https://shop-dovgan.de/dovgan-buchweizen-1000g-pack</w:t>
        </w:r>
      </w:hyperlink>
      <w:r>
        <w:rPr>
          <w:rStyle w:val="Hyperlink"/>
          <w:color w:val="464547"/>
          <w:u w:val="none"/>
        </w:rPr>
        <w:t xml:space="preserve"> (D</w:t>
      </w:r>
      <w:r w:rsidR="00B87D44" w:rsidRPr="00B87D44">
        <w:rPr>
          <w:rStyle w:val="Hyperlink"/>
          <w:color w:val="464547"/>
          <w:u w:val="none"/>
        </w:rPr>
        <w:t>elivery from Germany</w:t>
      </w:r>
      <w:r w:rsidR="007672F2">
        <w:rPr>
          <w:rStyle w:val="Hyperlink"/>
          <w:color w:val="464547"/>
          <w:u w:val="none"/>
        </w:rPr>
        <w:t xml:space="preserve">, </w:t>
      </w:r>
      <w:r w:rsidR="00B87D44" w:rsidRPr="00B87D44">
        <w:rPr>
          <w:rStyle w:val="Hyperlink"/>
          <w:color w:val="464547"/>
          <w:u w:val="none"/>
        </w:rPr>
        <w:t>you can also find it in NL).</w:t>
      </w:r>
    </w:p>
    <w:p w14:paraId="3B2DBE74" w14:textId="06216EB6" w:rsidR="00DC4E55" w:rsidRDefault="00DC4E55" w:rsidP="00DC4E55">
      <w:pPr>
        <w:pStyle w:val="Heading2"/>
        <w:keepNext w:val="0"/>
        <w:pageBreakBefore/>
        <w:widowControl w:val="0"/>
      </w:pPr>
      <w:bookmarkStart w:id="97" w:name="_Toc175581895"/>
      <w:r>
        <w:lastRenderedPageBreak/>
        <w:t>Ho</w:t>
      </w:r>
      <w:r w:rsidR="003104E7">
        <w:t>me</w:t>
      </w:r>
      <w:bookmarkEnd w:id="97"/>
    </w:p>
    <w:p w14:paraId="64F038D6" w14:textId="22F2350F" w:rsidR="00DC4E55" w:rsidRDefault="008C3AEA" w:rsidP="00DC4E55">
      <w:pPr>
        <w:pStyle w:val="BodyText"/>
      </w:pPr>
      <w:r>
        <w:t>For c</w:t>
      </w:r>
      <w:r w:rsidR="00DC4E55">
        <w:t>onstruction</w:t>
      </w:r>
      <w:r w:rsidR="00442343" w:rsidRPr="00442343">
        <w:t xml:space="preserve"> </w:t>
      </w:r>
      <w:r w:rsidR="00442343">
        <w:t>and renovation</w:t>
      </w:r>
      <w:r w:rsidR="00DC4E55">
        <w:t>:</w:t>
      </w:r>
    </w:p>
    <w:p w14:paraId="6EC15BA1" w14:textId="77777777" w:rsidR="00DC4E55" w:rsidRDefault="00DC4E55" w:rsidP="00DC4E55">
      <w:pPr>
        <w:pStyle w:val="BodyText"/>
      </w:pPr>
      <w:r>
        <w:t xml:space="preserve">- </w:t>
      </w:r>
      <w:hyperlink r:id="rId549" w:history="1">
        <w:r w:rsidRPr="0008527B">
          <w:rPr>
            <w:rStyle w:val="Hyperlink"/>
          </w:rPr>
          <w:t>https://www.hornbach.nl/</w:t>
        </w:r>
      </w:hyperlink>
    </w:p>
    <w:p w14:paraId="0AE5334A" w14:textId="77777777" w:rsidR="00DC4E55" w:rsidRDefault="00DC4E55" w:rsidP="00DC4E55">
      <w:pPr>
        <w:pStyle w:val="BodyText"/>
      </w:pPr>
      <w:r>
        <w:t xml:space="preserve">- </w:t>
      </w:r>
      <w:hyperlink r:id="rId550" w:history="1">
        <w:r w:rsidRPr="0008527B">
          <w:rPr>
            <w:rStyle w:val="Hyperlink"/>
          </w:rPr>
          <w:t>https://www.gamma.nl/</w:t>
        </w:r>
      </w:hyperlink>
    </w:p>
    <w:p w14:paraId="15ED64D8" w14:textId="77777777" w:rsidR="00DC4E55" w:rsidRDefault="00DC4E55" w:rsidP="00DC4E55">
      <w:pPr>
        <w:pStyle w:val="BodyText"/>
      </w:pPr>
      <w:r>
        <w:t xml:space="preserve">- </w:t>
      </w:r>
      <w:hyperlink r:id="rId551" w:history="1">
        <w:r w:rsidRPr="0008527B">
          <w:rPr>
            <w:rStyle w:val="Hyperlink"/>
          </w:rPr>
          <w:t>https://www.hubo.nl/</w:t>
        </w:r>
      </w:hyperlink>
    </w:p>
    <w:p w14:paraId="36A7EB40" w14:textId="77777777" w:rsidR="009D66D2" w:rsidRDefault="009D66D2" w:rsidP="00DC4E55">
      <w:pPr>
        <w:pStyle w:val="BodyText"/>
      </w:pPr>
    </w:p>
    <w:p w14:paraId="6727D3B5" w14:textId="60E839AF" w:rsidR="00FA2C48" w:rsidRDefault="004113FC" w:rsidP="00DC4E55">
      <w:pPr>
        <w:pStyle w:val="BodyText"/>
      </w:pPr>
      <w:r>
        <w:t xml:space="preserve">Furniture, interior, </w:t>
      </w:r>
      <w:r w:rsidR="008C3AEA">
        <w:t>h</w:t>
      </w:r>
      <w:r w:rsidR="00FA2C48">
        <w:t xml:space="preserve">ome </w:t>
      </w:r>
      <w:r w:rsidR="00134BD8">
        <w:t>accessories</w:t>
      </w:r>
      <w:r w:rsidR="00FA2C48">
        <w:t>:</w:t>
      </w:r>
    </w:p>
    <w:p w14:paraId="4F426678" w14:textId="714AF0CF" w:rsidR="00DC4E55" w:rsidRDefault="00DC4E55" w:rsidP="00DC4E55">
      <w:pPr>
        <w:pStyle w:val="BodyText"/>
      </w:pPr>
      <w:r>
        <w:t xml:space="preserve">- </w:t>
      </w:r>
      <w:r w:rsidR="002B7020">
        <w:t>C</w:t>
      </w:r>
      <w:r w:rsidR="00CD0AE0">
        <w:t xml:space="preserve">ool Blue: </w:t>
      </w:r>
      <w:hyperlink r:id="rId552" w:history="1">
        <w:r w:rsidR="00CD0AE0" w:rsidRPr="00D738D5">
          <w:rPr>
            <w:rStyle w:val="Hyperlink"/>
          </w:rPr>
          <w:t>https://www.coolblue.nl/</w:t>
        </w:r>
      </w:hyperlink>
      <w:r>
        <w:t xml:space="preserve"> Quite expensive</w:t>
      </w:r>
      <w:r w:rsidR="004677D7">
        <w:t xml:space="preserve">, </w:t>
      </w:r>
      <w:r>
        <w:t>best service</w:t>
      </w:r>
    </w:p>
    <w:p w14:paraId="37AA7ABF" w14:textId="3784505C" w:rsidR="00DC4E55" w:rsidRDefault="00DC4E55" w:rsidP="00DC4E55">
      <w:pPr>
        <w:pStyle w:val="BodyText"/>
      </w:pPr>
      <w:r>
        <w:t xml:space="preserve">- </w:t>
      </w:r>
      <w:r w:rsidR="00CD0AE0">
        <w:t xml:space="preserve">IKEA: </w:t>
      </w:r>
      <w:hyperlink r:id="rId553" w:history="1">
        <w:r w:rsidR="00CD0AE0" w:rsidRPr="00D738D5">
          <w:rPr>
            <w:rStyle w:val="Hyperlink"/>
          </w:rPr>
          <w:t>https://www.ikea.com/nl/nl/</w:t>
        </w:r>
      </w:hyperlink>
    </w:p>
    <w:p w14:paraId="2233CADA" w14:textId="19D9D84E" w:rsidR="00DC4E55" w:rsidRPr="00585F5F" w:rsidRDefault="00DC4E55" w:rsidP="00DC4E55">
      <w:pPr>
        <w:pStyle w:val="BodyText"/>
        <w:rPr>
          <w:rStyle w:val="Hyperlink"/>
          <w:lang w:val="pl-PL"/>
        </w:rPr>
      </w:pPr>
      <w:r w:rsidRPr="00585F5F">
        <w:rPr>
          <w:lang w:val="pl-PL"/>
        </w:rPr>
        <w:t xml:space="preserve">- </w:t>
      </w:r>
      <w:r w:rsidR="00CD0AE0" w:rsidRPr="00585F5F">
        <w:rPr>
          <w:lang w:val="pl-PL"/>
        </w:rPr>
        <w:t xml:space="preserve">JYSK: </w:t>
      </w:r>
      <w:hyperlink r:id="rId554" w:history="1">
        <w:r w:rsidR="00CD0AE0" w:rsidRPr="00585F5F">
          <w:rPr>
            <w:rStyle w:val="Hyperlink"/>
            <w:lang w:val="pl-PL"/>
          </w:rPr>
          <w:t>https://jysk.nl/</w:t>
        </w:r>
      </w:hyperlink>
    </w:p>
    <w:p w14:paraId="37F9E264" w14:textId="0DAB077F" w:rsidR="00DC4E55" w:rsidRPr="00585F5F" w:rsidRDefault="00DC4E55" w:rsidP="00DC4E55">
      <w:pPr>
        <w:pStyle w:val="BodyText"/>
        <w:rPr>
          <w:lang w:val="pl-PL"/>
        </w:rPr>
      </w:pPr>
      <w:r w:rsidRPr="00585F5F">
        <w:rPr>
          <w:lang w:val="pl-PL"/>
        </w:rPr>
        <w:t xml:space="preserve">- </w:t>
      </w:r>
      <w:r w:rsidR="00CD0AE0" w:rsidRPr="00585F5F">
        <w:rPr>
          <w:lang w:val="pl-PL"/>
        </w:rPr>
        <w:t xml:space="preserve">NADUVI: </w:t>
      </w:r>
      <w:hyperlink r:id="rId555" w:history="1">
        <w:r w:rsidR="00CD0AE0" w:rsidRPr="00585F5F">
          <w:rPr>
            <w:rStyle w:val="Hyperlink"/>
            <w:lang w:val="pl-PL"/>
          </w:rPr>
          <w:t>https://www.naduvi.com</w:t>
        </w:r>
      </w:hyperlink>
    </w:p>
    <w:p w14:paraId="086EDDF7" w14:textId="4CCF30C9" w:rsidR="00DC4E55" w:rsidRPr="00A77F4A" w:rsidRDefault="00DC4E55" w:rsidP="00DC4E55">
      <w:pPr>
        <w:pStyle w:val="BodyText"/>
      </w:pPr>
      <w:r w:rsidRPr="00A77F4A">
        <w:t xml:space="preserve">- </w:t>
      </w:r>
      <w:proofErr w:type="spellStart"/>
      <w:r w:rsidR="008C6201" w:rsidRPr="00A77F4A">
        <w:t>Franckly</w:t>
      </w:r>
      <w:proofErr w:type="spellEnd"/>
      <w:r w:rsidR="008C6201" w:rsidRPr="00A77F4A">
        <w:t xml:space="preserve">: </w:t>
      </w:r>
      <w:hyperlink r:id="rId556" w:history="1">
        <w:r w:rsidR="008C6201" w:rsidRPr="00A77F4A">
          <w:rPr>
            <w:rStyle w:val="Hyperlink"/>
          </w:rPr>
          <w:t>https://www.franckly.com/en/</w:t>
        </w:r>
      </w:hyperlink>
    </w:p>
    <w:p w14:paraId="2045F2B9" w14:textId="4667A9AA" w:rsidR="00DC4E55" w:rsidRDefault="00DC4E55" w:rsidP="00DC4E55">
      <w:pPr>
        <w:pStyle w:val="BodyText"/>
        <w:rPr>
          <w:rStyle w:val="Hyperlink"/>
        </w:rPr>
      </w:pPr>
      <w:r>
        <w:t>-</w:t>
      </w:r>
      <w:r w:rsidR="009E6D6D">
        <w:t xml:space="preserve"> Home 24:</w:t>
      </w:r>
      <w:r>
        <w:t xml:space="preserve"> </w:t>
      </w:r>
      <w:hyperlink r:id="rId557" w:history="1">
        <w:r w:rsidRPr="00DF3032">
          <w:rPr>
            <w:rStyle w:val="Hyperlink"/>
          </w:rPr>
          <w:t>https://www.home24.nl/</w:t>
        </w:r>
      </w:hyperlink>
    </w:p>
    <w:p w14:paraId="27FA351F" w14:textId="702ED92D" w:rsidR="00E84969" w:rsidRDefault="00E84969" w:rsidP="00E84969">
      <w:pPr>
        <w:pStyle w:val="BodyText"/>
      </w:pPr>
      <w:r>
        <w:t xml:space="preserve">- </w:t>
      </w:r>
      <w:proofErr w:type="spellStart"/>
      <w:r>
        <w:t>Loods</w:t>
      </w:r>
      <w:proofErr w:type="spellEnd"/>
      <w:r>
        <w:t xml:space="preserve"> 5: </w:t>
      </w:r>
      <w:hyperlink r:id="rId558" w:history="1">
        <w:r w:rsidRPr="00D738D5">
          <w:rPr>
            <w:rStyle w:val="Hyperlink"/>
          </w:rPr>
          <w:t>https://loods5.nl/</w:t>
        </w:r>
      </w:hyperlink>
      <w:r>
        <w:t xml:space="preserve"> </w:t>
      </w:r>
      <w:r w:rsidR="00F14E22">
        <w:t>P</w:t>
      </w:r>
      <w:r>
        <w:t>hysical stores</w:t>
      </w:r>
      <w:r w:rsidRPr="00BA1E9D">
        <w:t xml:space="preserve"> </w:t>
      </w:r>
      <w:r>
        <w:t xml:space="preserve">in </w:t>
      </w:r>
      <w:r w:rsidRPr="003C28D2">
        <w:t>Zaandam</w:t>
      </w:r>
    </w:p>
    <w:p w14:paraId="67E026CD" w14:textId="5757E185" w:rsidR="00CF7263" w:rsidRPr="006B10D1" w:rsidRDefault="00CF7263" w:rsidP="00E84969">
      <w:pPr>
        <w:pStyle w:val="BodyText"/>
        <w:rPr>
          <w:lang w:val="nl-NL"/>
        </w:rPr>
      </w:pPr>
      <w:r w:rsidRPr="006B10D1">
        <w:rPr>
          <w:lang w:val="nl-NL"/>
        </w:rPr>
        <w:t xml:space="preserve">- EMMA: </w:t>
      </w:r>
      <w:hyperlink r:id="rId559" w:history="1">
        <w:r w:rsidR="00456E5A" w:rsidRPr="006B10D1">
          <w:rPr>
            <w:rStyle w:val="Hyperlink"/>
            <w:lang w:val="nl-NL"/>
          </w:rPr>
          <w:t>https://www.emma-sleep.nl</w:t>
        </w:r>
      </w:hyperlink>
    </w:p>
    <w:p w14:paraId="2D60861F" w14:textId="67129A74" w:rsidR="003776ED" w:rsidRDefault="00D67DAD" w:rsidP="00D67DAD">
      <w:pPr>
        <w:pStyle w:val="BodyText"/>
      </w:pPr>
      <w:r>
        <w:rPr>
          <w:rStyle w:val="Hyperlink"/>
          <w:color w:val="464547"/>
          <w:u w:val="none"/>
        </w:rPr>
        <w:t xml:space="preserve">- </w:t>
      </w:r>
      <w:r w:rsidR="009E3302">
        <w:rPr>
          <w:rStyle w:val="Hyperlink"/>
          <w:color w:val="464547"/>
          <w:u w:val="none"/>
        </w:rPr>
        <w:t>MADE</w:t>
      </w:r>
      <w:r>
        <w:rPr>
          <w:rStyle w:val="Hyperlink"/>
          <w:color w:val="464547"/>
          <w:u w:val="none"/>
        </w:rPr>
        <w:t xml:space="preserve">: </w:t>
      </w:r>
      <w:hyperlink r:id="rId560" w:history="1">
        <w:r w:rsidR="009E3302" w:rsidRPr="00D738D5">
          <w:rPr>
            <w:rStyle w:val="Hyperlink"/>
          </w:rPr>
          <w:t>https://www.made.com</w:t>
        </w:r>
      </w:hyperlink>
    </w:p>
    <w:p w14:paraId="477C10F7" w14:textId="1C1774F5" w:rsidR="00DB3DCC" w:rsidRDefault="00D67DAD" w:rsidP="00D67DAD">
      <w:pPr>
        <w:pStyle w:val="BodyText"/>
        <w:rPr>
          <w:rStyle w:val="Hyperlink"/>
          <w:color w:val="464547"/>
          <w:u w:val="none"/>
        </w:rPr>
      </w:pPr>
      <w:r>
        <w:rPr>
          <w:rStyle w:val="Hyperlink"/>
          <w:color w:val="464547"/>
          <w:u w:val="none"/>
        </w:rPr>
        <w:t xml:space="preserve">- </w:t>
      </w:r>
      <w:proofErr w:type="spellStart"/>
      <w:r w:rsidR="00EC67A7">
        <w:rPr>
          <w:rStyle w:val="Hyperlink"/>
          <w:color w:val="464547"/>
          <w:u w:val="none"/>
        </w:rPr>
        <w:t>Bolia</w:t>
      </w:r>
      <w:proofErr w:type="spellEnd"/>
      <w:r>
        <w:rPr>
          <w:rStyle w:val="Hyperlink"/>
          <w:color w:val="464547"/>
          <w:u w:val="none"/>
        </w:rPr>
        <w:t xml:space="preserve">: </w:t>
      </w:r>
      <w:hyperlink r:id="rId561" w:history="1">
        <w:r w:rsidR="00DB3DCC" w:rsidRPr="00D738D5">
          <w:rPr>
            <w:rStyle w:val="Hyperlink"/>
          </w:rPr>
          <w:t>https://www.bolia.com/nl-nl/</w:t>
        </w:r>
      </w:hyperlink>
    </w:p>
    <w:p w14:paraId="22ED90D5" w14:textId="22334934" w:rsidR="00D67DAD" w:rsidRDefault="00D67DAD" w:rsidP="00D67DAD">
      <w:pPr>
        <w:pStyle w:val="BodyText"/>
      </w:pPr>
      <w:r>
        <w:rPr>
          <w:rStyle w:val="Hyperlink"/>
          <w:color w:val="464547"/>
          <w:u w:val="none"/>
        </w:rPr>
        <w:t xml:space="preserve">- </w:t>
      </w:r>
      <w:r w:rsidR="00481F25">
        <w:rPr>
          <w:rStyle w:val="Hyperlink"/>
          <w:color w:val="464547"/>
          <w:u w:val="none"/>
        </w:rPr>
        <w:t>JOTEX</w:t>
      </w:r>
      <w:r>
        <w:rPr>
          <w:rStyle w:val="Hyperlink"/>
          <w:color w:val="464547"/>
          <w:u w:val="none"/>
        </w:rPr>
        <w:t xml:space="preserve">: </w:t>
      </w:r>
      <w:hyperlink r:id="rId562" w:history="1">
        <w:r w:rsidR="00580D60" w:rsidRPr="00D738D5">
          <w:rPr>
            <w:rStyle w:val="Hyperlink"/>
          </w:rPr>
          <w:t>https://www.jotex.nl/</w:t>
        </w:r>
      </w:hyperlink>
    </w:p>
    <w:p w14:paraId="463EB774" w14:textId="2F96E87C" w:rsidR="00624B11" w:rsidRPr="00585F5F" w:rsidRDefault="00624B11" w:rsidP="00D67DAD">
      <w:pPr>
        <w:pStyle w:val="BodyText"/>
        <w:rPr>
          <w:rStyle w:val="Hyperlink"/>
          <w:color w:val="464547"/>
          <w:u w:val="none"/>
          <w:lang w:val="pl-PL"/>
        </w:rPr>
      </w:pPr>
      <w:r w:rsidRPr="00585F5F">
        <w:rPr>
          <w:rStyle w:val="Hyperlink"/>
          <w:color w:val="464547"/>
          <w:u w:val="none"/>
          <w:lang w:val="pl-PL"/>
        </w:rPr>
        <w:t xml:space="preserve">- FEST: </w:t>
      </w:r>
      <w:hyperlink r:id="rId563" w:history="1">
        <w:r w:rsidRPr="00585F5F">
          <w:rPr>
            <w:rStyle w:val="Hyperlink"/>
            <w:lang w:val="pl-PL"/>
          </w:rPr>
          <w:t>https://www.festamsterdam.com/en/</w:t>
        </w:r>
      </w:hyperlink>
    </w:p>
    <w:p w14:paraId="78034BBD" w14:textId="167985DB" w:rsidR="00D67DAD" w:rsidRDefault="00D67DAD" w:rsidP="00D67DAD">
      <w:pPr>
        <w:pStyle w:val="BodyText"/>
      </w:pPr>
      <w:r>
        <w:rPr>
          <w:rStyle w:val="Hyperlink"/>
          <w:color w:val="464547"/>
          <w:u w:val="none"/>
        </w:rPr>
        <w:t xml:space="preserve">- </w:t>
      </w:r>
      <w:r w:rsidR="00613DB9">
        <w:rPr>
          <w:rStyle w:val="Hyperlink"/>
          <w:color w:val="464547"/>
          <w:u w:val="none"/>
        </w:rPr>
        <w:t>FONQ</w:t>
      </w:r>
      <w:r>
        <w:rPr>
          <w:rStyle w:val="Hyperlink"/>
          <w:color w:val="464547"/>
          <w:u w:val="none"/>
        </w:rPr>
        <w:t xml:space="preserve">: </w:t>
      </w:r>
      <w:hyperlink r:id="rId564" w:history="1">
        <w:r w:rsidR="00DB1336" w:rsidRPr="00D738D5">
          <w:rPr>
            <w:rStyle w:val="Hyperlink"/>
          </w:rPr>
          <w:t>https://www.fonq.nl/</w:t>
        </w:r>
      </w:hyperlink>
      <w:r w:rsidR="00DB1336">
        <w:t xml:space="preserve"> Online only</w:t>
      </w:r>
    </w:p>
    <w:p w14:paraId="35C545E6" w14:textId="41EA0F47" w:rsidR="00D67DAD" w:rsidRDefault="002C535E" w:rsidP="00D67DAD">
      <w:pPr>
        <w:pStyle w:val="BodyText"/>
        <w:rPr>
          <w:rStyle w:val="Hyperlink"/>
          <w:color w:val="464547"/>
          <w:u w:val="none"/>
        </w:rPr>
      </w:pPr>
      <w:r>
        <w:rPr>
          <w:rStyle w:val="Hyperlink"/>
          <w:color w:val="464547"/>
          <w:u w:val="none"/>
        </w:rPr>
        <w:t>- ZARA Home</w:t>
      </w:r>
      <w:r w:rsidR="00D67DAD">
        <w:rPr>
          <w:rStyle w:val="Hyperlink"/>
          <w:color w:val="464547"/>
          <w:u w:val="none"/>
        </w:rPr>
        <w:t>:</w:t>
      </w:r>
      <w:r w:rsidRPr="002C535E">
        <w:t xml:space="preserve"> </w:t>
      </w:r>
      <w:hyperlink r:id="rId565" w:history="1">
        <w:r w:rsidRPr="00D738D5">
          <w:rPr>
            <w:rStyle w:val="Hyperlink"/>
          </w:rPr>
          <w:t>https://www.zara.com/nl/nl/home-new-in-l2086.html</w:t>
        </w:r>
      </w:hyperlink>
    </w:p>
    <w:p w14:paraId="58D026BB" w14:textId="3E9A4DA5" w:rsidR="00D67DAD" w:rsidRDefault="00127E85" w:rsidP="00D67DAD">
      <w:pPr>
        <w:pStyle w:val="BodyText"/>
        <w:rPr>
          <w:rStyle w:val="Hyperlink"/>
          <w:color w:val="464547"/>
          <w:u w:val="none"/>
        </w:rPr>
      </w:pPr>
      <w:r>
        <w:rPr>
          <w:rStyle w:val="Hyperlink"/>
          <w:color w:val="464547"/>
          <w:u w:val="none"/>
        </w:rPr>
        <w:t>- H&amp;M Home</w:t>
      </w:r>
      <w:r w:rsidR="00D67DAD">
        <w:rPr>
          <w:rStyle w:val="Hyperlink"/>
          <w:color w:val="464547"/>
          <w:u w:val="none"/>
        </w:rPr>
        <w:t xml:space="preserve">: </w:t>
      </w:r>
      <w:hyperlink r:id="rId566" w:history="1">
        <w:r w:rsidR="00C156CD" w:rsidRPr="00D738D5">
          <w:rPr>
            <w:rStyle w:val="Hyperlink"/>
          </w:rPr>
          <w:t>https://www2.hm.com/nl_nl/home.html</w:t>
        </w:r>
      </w:hyperlink>
    </w:p>
    <w:p w14:paraId="63BB880F" w14:textId="507E921D" w:rsidR="00D67DAD" w:rsidRPr="006B10D1" w:rsidRDefault="00625308" w:rsidP="007C0E18">
      <w:pPr>
        <w:pStyle w:val="BodyText"/>
        <w:rPr>
          <w:lang w:val="nl-NL"/>
        </w:rPr>
      </w:pPr>
      <w:r w:rsidRPr="006B10D1">
        <w:rPr>
          <w:rStyle w:val="Hyperlink"/>
          <w:color w:val="464547"/>
          <w:u w:val="none"/>
          <w:lang w:val="nl-NL"/>
        </w:rPr>
        <w:t>- De Bijenkorf</w:t>
      </w:r>
      <w:r w:rsidR="00D67DAD" w:rsidRPr="006B10D1">
        <w:rPr>
          <w:rStyle w:val="Hyperlink"/>
          <w:color w:val="464547"/>
          <w:u w:val="none"/>
          <w:lang w:val="nl-NL"/>
        </w:rPr>
        <w:t xml:space="preserve">: </w:t>
      </w:r>
      <w:hyperlink r:id="rId567" w:history="1">
        <w:r w:rsidR="00C81D9D" w:rsidRPr="006B10D1">
          <w:rPr>
            <w:rStyle w:val="Hyperlink"/>
            <w:lang w:val="nl-NL"/>
          </w:rPr>
          <w:t>https://www.debijenkorf.nl/</w:t>
        </w:r>
      </w:hyperlink>
    </w:p>
    <w:p w14:paraId="3F677DD2" w14:textId="77777777" w:rsidR="00717C55" w:rsidRDefault="00717C55" w:rsidP="00717C55">
      <w:pPr>
        <w:pStyle w:val="BodyText"/>
      </w:pPr>
      <w:r>
        <w:rPr>
          <w:rStyle w:val="Hyperlink"/>
          <w:color w:val="464547"/>
          <w:u w:val="none"/>
        </w:rPr>
        <w:t xml:space="preserve">- NORDIC NEST: </w:t>
      </w:r>
      <w:hyperlink r:id="rId568" w:history="1">
        <w:r w:rsidRPr="00D738D5">
          <w:rPr>
            <w:rStyle w:val="Hyperlink"/>
          </w:rPr>
          <w:t>https://www.nordicnest.nl/</w:t>
        </w:r>
      </w:hyperlink>
      <w:r>
        <w:t xml:space="preserve"> Tableware</w:t>
      </w:r>
    </w:p>
    <w:p w14:paraId="0052AC85" w14:textId="77777777" w:rsidR="00717C55" w:rsidRDefault="00717C55" w:rsidP="00717C55">
      <w:pPr>
        <w:pStyle w:val="BodyText"/>
      </w:pPr>
      <w:r>
        <w:t xml:space="preserve">- </w:t>
      </w:r>
      <w:proofErr w:type="spellStart"/>
      <w:r>
        <w:t>Van’t</w:t>
      </w:r>
      <w:proofErr w:type="spellEnd"/>
      <w:r>
        <w:t xml:space="preserve"> Ende: </w:t>
      </w:r>
      <w:hyperlink r:id="rId569" w:history="1">
        <w:r w:rsidRPr="00D738D5">
          <w:rPr>
            <w:rStyle w:val="Hyperlink"/>
          </w:rPr>
          <w:t>https://www.vantende.nl/</w:t>
        </w:r>
      </w:hyperlink>
      <w:r>
        <w:t xml:space="preserve"> U</w:t>
      </w:r>
      <w:r w:rsidRPr="00E5259F">
        <w:t>tensils and small appliances</w:t>
      </w:r>
    </w:p>
    <w:p w14:paraId="76EB97F5" w14:textId="77777777" w:rsidR="002A31B8" w:rsidRPr="009C0C33" w:rsidRDefault="00976988" w:rsidP="002A31B8">
      <w:pPr>
        <w:pStyle w:val="BodyText"/>
        <w:rPr>
          <w:rStyle w:val="Hyperlink"/>
          <w:lang w:val="nl-NL"/>
        </w:rPr>
      </w:pPr>
      <w:r w:rsidRPr="009C0C33">
        <w:rPr>
          <w:lang w:val="nl-NL"/>
        </w:rPr>
        <w:t xml:space="preserve">- Kwantum: </w:t>
      </w:r>
      <w:hyperlink r:id="rId570" w:history="1">
        <w:r w:rsidR="002A31B8" w:rsidRPr="009C0C33">
          <w:rPr>
            <w:rStyle w:val="Hyperlink"/>
            <w:lang w:val="nl-NL"/>
          </w:rPr>
          <w:t>https://www.kwantum.nl/</w:t>
        </w:r>
      </w:hyperlink>
    </w:p>
    <w:p w14:paraId="3BA3B1E5" w14:textId="77777777" w:rsidR="002A31B8" w:rsidRPr="009C0C33" w:rsidRDefault="002A31B8" w:rsidP="002A31B8">
      <w:pPr>
        <w:pStyle w:val="BodyText"/>
        <w:rPr>
          <w:rStyle w:val="Hyperlink"/>
          <w:lang w:val="nl-NL"/>
        </w:rPr>
      </w:pPr>
      <w:r w:rsidRPr="009C0C33">
        <w:rPr>
          <w:lang w:val="nl-NL"/>
        </w:rPr>
        <w:t xml:space="preserve">- Leen Bakker: </w:t>
      </w:r>
      <w:hyperlink r:id="rId571" w:history="1">
        <w:r w:rsidRPr="009C0C33">
          <w:rPr>
            <w:rStyle w:val="Hyperlink"/>
            <w:lang w:val="nl-NL"/>
          </w:rPr>
          <w:t>https://www.leenbakker.nl/</w:t>
        </w:r>
      </w:hyperlink>
    </w:p>
    <w:p w14:paraId="67662787" w14:textId="282B2966" w:rsidR="005835DF" w:rsidRPr="009C0C33" w:rsidRDefault="002A31B8" w:rsidP="00DC4E55">
      <w:pPr>
        <w:pStyle w:val="BodyText"/>
        <w:rPr>
          <w:rStyle w:val="Hyperlink"/>
          <w:lang w:val="nl-NL"/>
        </w:rPr>
      </w:pPr>
      <w:r w:rsidRPr="009C0C33">
        <w:rPr>
          <w:lang w:val="nl-NL"/>
        </w:rPr>
        <w:t xml:space="preserve">- Xenos: </w:t>
      </w:r>
      <w:hyperlink r:id="rId572" w:history="1">
        <w:r w:rsidRPr="009C0C33">
          <w:rPr>
            <w:rStyle w:val="Hyperlink"/>
            <w:lang w:val="nl-NL"/>
          </w:rPr>
          <w:t>https://www.xenos.nl/</w:t>
        </w:r>
      </w:hyperlink>
    </w:p>
    <w:p w14:paraId="23C90102" w14:textId="739310FD" w:rsidR="00DE637D" w:rsidRPr="009C0C33" w:rsidRDefault="00C42D29" w:rsidP="00DC4E55">
      <w:pPr>
        <w:pStyle w:val="BodyText"/>
        <w:rPr>
          <w:rStyle w:val="Hyperlink"/>
          <w:lang w:val="nl-NL"/>
        </w:rPr>
      </w:pPr>
      <w:r w:rsidRPr="009C0C33">
        <w:rPr>
          <w:lang w:val="nl-NL"/>
        </w:rPr>
        <w:t xml:space="preserve">- </w:t>
      </w:r>
      <w:proofErr w:type="spellStart"/>
      <w:r w:rsidR="00A91E9F" w:rsidRPr="009C0C33">
        <w:rPr>
          <w:lang w:val="nl-NL"/>
        </w:rPr>
        <w:t>vtwonen</w:t>
      </w:r>
      <w:proofErr w:type="spellEnd"/>
      <w:r w:rsidR="00A91E9F" w:rsidRPr="009C0C33">
        <w:rPr>
          <w:lang w:val="nl-NL"/>
        </w:rPr>
        <w:t xml:space="preserve">: </w:t>
      </w:r>
      <w:hyperlink r:id="rId573" w:history="1">
        <w:r w:rsidRPr="009C0C33">
          <w:rPr>
            <w:rStyle w:val="Hyperlink"/>
            <w:lang w:val="nl-NL"/>
          </w:rPr>
          <w:t>https://www.vtwonen.nl/</w:t>
        </w:r>
      </w:hyperlink>
    </w:p>
    <w:p w14:paraId="117FF6B4" w14:textId="77777777" w:rsidR="00164F39" w:rsidRPr="009C0C33" w:rsidRDefault="00164F39" w:rsidP="00DC4E55">
      <w:pPr>
        <w:pStyle w:val="BodyText"/>
        <w:rPr>
          <w:rStyle w:val="Hyperlink"/>
          <w:lang w:val="nl-NL"/>
        </w:rPr>
      </w:pPr>
    </w:p>
    <w:p w14:paraId="5202CB20" w14:textId="7A4681AE" w:rsidR="006B48C2" w:rsidRDefault="006B48C2" w:rsidP="006516AD">
      <w:pPr>
        <w:pStyle w:val="BodyText"/>
      </w:pPr>
      <w:r>
        <w:t>M</w:t>
      </w:r>
      <w:r w:rsidRPr="006B48C2">
        <w:t>attress manufacturers</w:t>
      </w:r>
      <w:r>
        <w:t>:</w:t>
      </w:r>
    </w:p>
    <w:p w14:paraId="18E9B782" w14:textId="1041BEF8" w:rsidR="006516AD" w:rsidRDefault="006B48C2" w:rsidP="006516AD">
      <w:pPr>
        <w:pStyle w:val="BodyText"/>
      </w:pPr>
      <w:r>
        <w:t xml:space="preserve">- </w:t>
      </w:r>
      <w:r w:rsidR="006516AD">
        <w:t>Emma</w:t>
      </w:r>
    </w:p>
    <w:p w14:paraId="0D175A8A" w14:textId="77777777" w:rsidR="006B48C2" w:rsidRDefault="006B48C2" w:rsidP="006516AD">
      <w:pPr>
        <w:pStyle w:val="BodyText"/>
      </w:pPr>
      <w:r>
        <w:t xml:space="preserve">- </w:t>
      </w:r>
      <w:proofErr w:type="spellStart"/>
      <w:r w:rsidR="006516AD">
        <w:t>Tempur</w:t>
      </w:r>
      <w:proofErr w:type="spellEnd"/>
    </w:p>
    <w:p w14:paraId="3470E3F4" w14:textId="788C80AD" w:rsidR="00667EB4" w:rsidRDefault="00667EB4" w:rsidP="006516AD">
      <w:pPr>
        <w:pStyle w:val="BodyText"/>
      </w:pPr>
      <w:r>
        <w:t xml:space="preserve">- </w:t>
      </w:r>
      <w:proofErr w:type="spellStart"/>
      <w:r>
        <w:t>Auping</w:t>
      </w:r>
      <w:proofErr w:type="spellEnd"/>
    </w:p>
    <w:p w14:paraId="264B03A8" w14:textId="53A68EF6" w:rsidR="00FB6363" w:rsidRDefault="004D7B39" w:rsidP="006516AD">
      <w:pPr>
        <w:pStyle w:val="BodyText"/>
      </w:pPr>
      <w:r>
        <w:t xml:space="preserve">- </w:t>
      </w:r>
      <w:r w:rsidRPr="004D7B39">
        <w:t>Beds &amp; Bedding</w:t>
      </w:r>
      <w:r>
        <w:t xml:space="preserve">: </w:t>
      </w:r>
      <w:hyperlink r:id="rId574" w:history="1">
        <w:r w:rsidRPr="00DB26E8">
          <w:rPr>
            <w:rStyle w:val="Hyperlink"/>
          </w:rPr>
          <w:t>https://bedsbedding.nl/</w:t>
        </w:r>
      </w:hyperlink>
    </w:p>
    <w:p w14:paraId="78C9448E" w14:textId="420B3E22" w:rsidR="006516AD" w:rsidRDefault="00E8614F" w:rsidP="006516AD">
      <w:pPr>
        <w:pStyle w:val="BodyText"/>
      </w:pPr>
      <w:r w:rsidRPr="00E8614F">
        <w:rPr>
          <w:b/>
          <w:bCs/>
        </w:rPr>
        <w:t>Tip:</w:t>
      </w:r>
      <w:r>
        <w:t xml:space="preserve"> Our colleagues do not recommend B</w:t>
      </w:r>
      <w:r w:rsidR="006516AD">
        <w:t>eter</w:t>
      </w:r>
      <w:r w:rsidR="0018348A">
        <w:t xml:space="preserve"> B</w:t>
      </w:r>
      <w:r w:rsidR="006516AD">
        <w:t>ed.</w:t>
      </w:r>
    </w:p>
    <w:p w14:paraId="33ABA56D" w14:textId="77777777" w:rsidR="006516AD" w:rsidRDefault="006516AD" w:rsidP="00A35BEA">
      <w:pPr>
        <w:pStyle w:val="BodyText"/>
      </w:pPr>
    </w:p>
    <w:p w14:paraId="711ABF4D" w14:textId="5C57E9A7" w:rsidR="00632CD4" w:rsidRDefault="003F329D" w:rsidP="00A35BEA">
      <w:pPr>
        <w:pStyle w:val="BodyText"/>
      </w:pPr>
      <w:r>
        <w:t>Household supplies</w:t>
      </w:r>
      <w:r w:rsidR="00A35BEA">
        <w:t>:</w:t>
      </w:r>
    </w:p>
    <w:p w14:paraId="59E88641" w14:textId="6DC5F989" w:rsidR="003F329D" w:rsidRPr="006B10D1" w:rsidRDefault="00A2232F" w:rsidP="00C00F83">
      <w:pPr>
        <w:pStyle w:val="BodyText"/>
        <w:rPr>
          <w:lang w:val="en-GB"/>
        </w:rPr>
      </w:pPr>
      <w:r w:rsidRPr="006B10D1">
        <w:rPr>
          <w:lang w:val="en-GB"/>
        </w:rPr>
        <w:t xml:space="preserve">- </w:t>
      </w:r>
      <w:r w:rsidR="003F329D" w:rsidRPr="006B10D1">
        <w:rPr>
          <w:lang w:val="en-GB"/>
        </w:rPr>
        <w:t>Plein.nl</w:t>
      </w:r>
      <w:r w:rsidRPr="006B10D1">
        <w:rPr>
          <w:lang w:val="en-GB"/>
        </w:rPr>
        <w:t xml:space="preserve">: </w:t>
      </w:r>
      <w:hyperlink r:id="rId575" w:history="1">
        <w:r w:rsidR="009C7FFA" w:rsidRPr="006B10D1">
          <w:rPr>
            <w:rStyle w:val="Hyperlink"/>
            <w:lang w:val="en-GB"/>
          </w:rPr>
          <w:t>http://www.plein.nl/</w:t>
        </w:r>
      </w:hyperlink>
    </w:p>
    <w:p w14:paraId="37D8057E" w14:textId="0F3A30AA" w:rsidR="00134BD8" w:rsidRDefault="00134BD8" w:rsidP="00134BD8">
      <w:pPr>
        <w:pStyle w:val="BodyText"/>
      </w:pPr>
      <w:r w:rsidRPr="006B10D1">
        <w:rPr>
          <w:lang w:val="en-GB"/>
        </w:rPr>
        <w:t xml:space="preserve">- </w:t>
      </w:r>
      <w:proofErr w:type="spellStart"/>
      <w:r w:rsidRPr="006B10D1">
        <w:rPr>
          <w:lang w:val="en-GB"/>
        </w:rPr>
        <w:t>Kruidvat</w:t>
      </w:r>
      <w:proofErr w:type="spellEnd"/>
      <w:r w:rsidRPr="006B10D1">
        <w:rPr>
          <w:lang w:val="en-GB"/>
        </w:rPr>
        <w:t xml:space="preserve">: </w:t>
      </w:r>
      <w:hyperlink r:id="rId576" w:history="1">
        <w:r w:rsidRPr="006B10D1">
          <w:rPr>
            <w:rStyle w:val="Hyperlink"/>
            <w:lang w:val="en-GB"/>
          </w:rPr>
          <w:t>https://www.kruidvat.nl/</w:t>
        </w:r>
      </w:hyperlink>
      <w:r w:rsidRPr="001D7E92">
        <w:t xml:space="preserve"> </w:t>
      </w:r>
      <w:r>
        <w:t xml:space="preserve">Cheaper than </w:t>
      </w:r>
      <w:proofErr w:type="spellStart"/>
      <w:r>
        <w:t>Etos</w:t>
      </w:r>
      <w:proofErr w:type="spellEnd"/>
    </w:p>
    <w:p w14:paraId="755790CE" w14:textId="33E2E04D" w:rsidR="00134BD8" w:rsidRPr="006B10D1" w:rsidRDefault="00134BD8" w:rsidP="00134BD8">
      <w:pPr>
        <w:pStyle w:val="BodyText"/>
        <w:rPr>
          <w:lang w:val="en-GB"/>
        </w:rPr>
      </w:pPr>
      <w:r>
        <w:t xml:space="preserve">- </w:t>
      </w:r>
      <w:proofErr w:type="spellStart"/>
      <w:r>
        <w:t>Etos</w:t>
      </w:r>
      <w:proofErr w:type="spellEnd"/>
      <w:r>
        <w:t xml:space="preserve">: </w:t>
      </w:r>
      <w:hyperlink r:id="rId577" w:history="1">
        <w:r w:rsidRPr="003F4986">
          <w:rPr>
            <w:rStyle w:val="Hyperlink"/>
          </w:rPr>
          <w:t>http://www.etos.nl/</w:t>
        </w:r>
      </w:hyperlink>
      <w:r w:rsidRPr="00542C02">
        <w:t xml:space="preserve"> </w:t>
      </w:r>
      <w:r>
        <w:t xml:space="preserve">Connected to Albert </w:t>
      </w:r>
      <w:proofErr w:type="spellStart"/>
      <w:r>
        <w:t>Heijn</w:t>
      </w:r>
      <w:proofErr w:type="spellEnd"/>
      <w:r>
        <w:t xml:space="preserve"> (AH) Premium</w:t>
      </w:r>
    </w:p>
    <w:p w14:paraId="268E4058" w14:textId="057BA604" w:rsidR="00FD0FE9" w:rsidRDefault="00FD0FE9" w:rsidP="00BB4916">
      <w:pPr>
        <w:pStyle w:val="Heading2"/>
        <w:pageBreakBefore/>
      </w:pPr>
      <w:bookmarkStart w:id="98" w:name="_Toc175581896"/>
      <w:r>
        <w:lastRenderedPageBreak/>
        <w:t>Cloth</w:t>
      </w:r>
      <w:r w:rsidR="0098724C">
        <w:t>es</w:t>
      </w:r>
      <w:r w:rsidR="000366B0">
        <w:t>/Shoes</w:t>
      </w:r>
      <w:bookmarkEnd w:id="98"/>
    </w:p>
    <w:p w14:paraId="699B294E" w14:textId="0B4D298A" w:rsidR="000366B0" w:rsidRPr="000366B0" w:rsidRDefault="000366B0" w:rsidP="00FD0FE9">
      <w:pPr>
        <w:pStyle w:val="BodyText"/>
        <w:rPr>
          <w:b/>
          <w:bCs/>
        </w:rPr>
      </w:pPr>
      <w:r w:rsidRPr="000366B0">
        <w:rPr>
          <w:b/>
          <w:bCs/>
        </w:rPr>
        <w:t>Clothes</w:t>
      </w:r>
    </w:p>
    <w:p w14:paraId="6D10576E" w14:textId="610A779A" w:rsidR="00FD0FE9" w:rsidRDefault="00FD0FE9" w:rsidP="00FD0FE9">
      <w:pPr>
        <w:pStyle w:val="BodyText"/>
      </w:pPr>
      <w:r>
        <w:t xml:space="preserve">Physical </w:t>
      </w:r>
      <w:r w:rsidR="00267FE4">
        <w:t>stores</w:t>
      </w:r>
      <w:r>
        <w:t>:</w:t>
      </w:r>
    </w:p>
    <w:p w14:paraId="31C24C92" w14:textId="6D8D472E" w:rsidR="002C4BC2" w:rsidRPr="006B10D1" w:rsidRDefault="002C4BC2" w:rsidP="00FD0FE9">
      <w:pPr>
        <w:pStyle w:val="BodyText"/>
        <w:rPr>
          <w:lang w:val="nl-NL"/>
        </w:rPr>
      </w:pPr>
      <w:r w:rsidRPr="006B10D1">
        <w:rPr>
          <w:lang w:val="nl-NL"/>
        </w:rPr>
        <w:t>-</w:t>
      </w:r>
      <w:r w:rsidR="008601AB" w:rsidRPr="006B10D1">
        <w:rPr>
          <w:lang w:val="nl-NL"/>
        </w:rPr>
        <w:t xml:space="preserve"> Roermond:</w:t>
      </w:r>
      <w:r w:rsidRPr="006B10D1">
        <w:rPr>
          <w:lang w:val="nl-NL"/>
        </w:rPr>
        <w:t xml:space="preserve"> </w:t>
      </w:r>
      <w:hyperlink r:id="rId578" w:history="1">
        <w:r w:rsidRPr="006B10D1">
          <w:rPr>
            <w:rStyle w:val="Hyperlink"/>
            <w:lang w:val="nl-NL"/>
          </w:rPr>
          <w:t>https://www.weareroermond.com/designer-outlet-roermond/</w:t>
        </w:r>
      </w:hyperlink>
    </w:p>
    <w:p w14:paraId="314F77BD" w14:textId="75FC51BB" w:rsidR="002C4BC2" w:rsidRDefault="002C4BC2" w:rsidP="00FD0FE9">
      <w:pPr>
        <w:pStyle w:val="BodyText"/>
      </w:pPr>
      <w:r>
        <w:t xml:space="preserve">- </w:t>
      </w:r>
      <w:r w:rsidR="00E96CEC">
        <w:t xml:space="preserve">Amsterdam the Style Outlets: </w:t>
      </w:r>
      <w:hyperlink r:id="rId579" w:history="1">
        <w:r w:rsidR="00FE7F65" w:rsidRPr="00D738D5">
          <w:rPr>
            <w:rStyle w:val="Hyperlink"/>
          </w:rPr>
          <w:t>https://amsterdam.thestyleoutlets.nl/nl</w:t>
        </w:r>
      </w:hyperlink>
    </w:p>
    <w:p w14:paraId="7D43CAB3" w14:textId="45DE71AF" w:rsidR="00030129" w:rsidRDefault="002C4BC2" w:rsidP="00FD0FE9">
      <w:pPr>
        <w:pStyle w:val="BodyText"/>
        <w:rPr>
          <w:rStyle w:val="Hyperlink"/>
        </w:rPr>
      </w:pPr>
      <w:r>
        <w:t xml:space="preserve">- </w:t>
      </w:r>
      <w:r w:rsidR="007E157F">
        <w:t>D</w:t>
      </w:r>
      <w:r w:rsidR="007E157F" w:rsidRPr="007E157F">
        <w:t>esigner</w:t>
      </w:r>
      <w:r w:rsidR="007E157F">
        <w:t xml:space="preserve"> O</w:t>
      </w:r>
      <w:r w:rsidR="007E157F" w:rsidRPr="007E157F">
        <w:t>utlet</w:t>
      </w:r>
      <w:r w:rsidR="007E157F">
        <w:t xml:space="preserve"> R</w:t>
      </w:r>
      <w:r w:rsidR="007E157F" w:rsidRPr="007E157F">
        <w:t>oosendaal</w:t>
      </w:r>
      <w:r w:rsidR="007E157F">
        <w:t>:</w:t>
      </w:r>
      <w:r w:rsidR="007E157F" w:rsidRPr="007E157F">
        <w:t xml:space="preserve"> </w:t>
      </w:r>
      <w:hyperlink r:id="rId580" w:history="1">
        <w:r w:rsidRPr="00D01D08">
          <w:rPr>
            <w:rStyle w:val="Hyperlink"/>
          </w:rPr>
          <w:t>https://www.mcarthurglen.com/nl/outlets/nl/designer-outlet-roosendaal/</w:t>
        </w:r>
      </w:hyperlink>
    </w:p>
    <w:p w14:paraId="02679D57" w14:textId="5DC41AC7" w:rsidR="00030129" w:rsidRPr="006B10D1" w:rsidRDefault="0004499A" w:rsidP="00FD0FE9">
      <w:pPr>
        <w:pStyle w:val="BodyText"/>
        <w:rPr>
          <w:color w:val="1A9CB0"/>
          <w:u w:val="single"/>
          <w:lang w:val="nl-NL"/>
        </w:rPr>
      </w:pPr>
      <w:r w:rsidRPr="006B10D1">
        <w:rPr>
          <w:color w:val="auto"/>
          <w:lang w:val="nl-NL"/>
        </w:rPr>
        <w:t xml:space="preserve">- </w:t>
      </w:r>
      <w:r w:rsidR="00FE23D1" w:rsidRPr="006B10D1">
        <w:rPr>
          <w:color w:val="auto"/>
          <w:lang w:val="nl-NL"/>
        </w:rPr>
        <w:t xml:space="preserve">Amsterdam Noord: </w:t>
      </w:r>
      <w:r w:rsidRPr="006B10D1">
        <w:rPr>
          <w:color w:val="1A9CB0"/>
          <w:u w:val="single"/>
          <w:lang w:val="nl-NL"/>
        </w:rPr>
        <w:t>https://samplesaleamsterdamnoord.nl/</w:t>
      </w:r>
    </w:p>
    <w:p w14:paraId="03C13A96" w14:textId="77777777" w:rsidR="005E7767" w:rsidRPr="006B10D1" w:rsidRDefault="005E7767" w:rsidP="005E7767">
      <w:pPr>
        <w:pStyle w:val="BodyText"/>
        <w:rPr>
          <w:lang w:val="nl-NL"/>
        </w:rPr>
      </w:pPr>
      <w:r w:rsidRPr="006B10D1">
        <w:rPr>
          <w:rStyle w:val="Hyperlink"/>
          <w:color w:val="464547"/>
          <w:u w:val="none"/>
          <w:lang w:val="nl-NL"/>
        </w:rPr>
        <w:t xml:space="preserve">- De Bijenkorf: </w:t>
      </w:r>
      <w:hyperlink r:id="rId581" w:history="1">
        <w:r w:rsidRPr="006B10D1">
          <w:rPr>
            <w:rStyle w:val="Hyperlink"/>
            <w:lang w:val="nl-NL"/>
          </w:rPr>
          <w:t>https://www.debijenkorf.nl/</w:t>
        </w:r>
      </w:hyperlink>
      <w:r w:rsidRPr="006B10D1">
        <w:rPr>
          <w:lang w:val="nl-NL"/>
        </w:rPr>
        <w:t xml:space="preserve"> </w:t>
      </w:r>
    </w:p>
    <w:p w14:paraId="5CBBBED3" w14:textId="77777777" w:rsidR="002C4BC2" w:rsidRPr="006B10D1" w:rsidRDefault="002C4BC2" w:rsidP="00FD0FE9">
      <w:pPr>
        <w:pStyle w:val="BodyText"/>
        <w:rPr>
          <w:lang w:val="nl-NL"/>
        </w:rPr>
      </w:pPr>
    </w:p>
    <w:p w14:paraId="3A9A6934" w14:textId="3EDE8646" w:rsidR="00FD0FE9" w:rsidRDefault="00FD0FE9" w:rsidP="00FD0FE9">
      <w:pPr>
        <w:pStyle w:val="BodyText"/>
      </w:pPr>
      <w:r>
        <w:t>Online</w:t>
      </w:r>
      <w:r w:rsidR="00294490">
        <w:t xml:space="preserve"> stores</w:t>
      </w:r>
      <w:r>
        <w:t>:</w:t>
      </w:r>
    </w:p>
    <w:p w14:paraId="4B2F342C" w14:textId="460BB7C2" w:rsidR="0035274C" w:rsidRDefault="0035274C" w:rsidP="00FD0FE9">
      <w:pPr>
        <w:pStyle w:val="BodyText"/>
      </w:pPr>
      <w:r>
        <w:t xml:space="preserve">- </w:t>
      </w:r>
      <w:proofErr w:type="spellStart"/>
      <w:r w:rsidR="00FC7912">
        <w:t>Otrium</w:t>
      </w:r>
      <w:proofErr w:type="spellEnd"/>
      <w:r w:rsidR="00FC7912">
        <w:t xml:space="preserve">: </w:t>
      </w:r>
      <w:hyperlink r:id="rId582" w:history="1">
        <w:r w:rsidR="00FC7912" w:rsidRPr="00D738D5">
          <w:rPr>
            <w:rStyle w:val="Hyperlink"/>
          </w:rPr>
          <w:t>https://www.otrium.nl/</w:t>
        </w:r>
      </w:hyperlink>
    </w:p>
    <w:p w14:paraId="0BBE990C" w14:textId="411589C0" w:rsidR="0035274C" w:rsidRDefault="0035274C" w:rsidP="00FD0FE9">
      <w:pPr>
        <w:pStyle w:val="BodyText"/>
        <w:rPr>
          <w:rStyle w:val="Hyperlink"/>
        </w:rPr>
      </w:pPr>
      <w:r>
        <w:t>-</w:t>
      </w:r>
      <w:r w:rsidR="00AF2BC4">
        <w:t xml:space="preserve"> The </w:t>
      </w:r>
      <w:proofErr w:type="spellStart"/>
      <w:r w:rsidR="00AF2BC4">
        <w:t>Outnet</w:t>
      </w:r>
      <w:proofErr w:type="spellEnd"/>
      <w:r w:rsidR="00AF2BC4">
        <w:t xml:space="preserve">: </w:t>
      </w:r>
      <w:hyperlink r:id="rId583" w:history="1">
        <w:r w:rsidRPr="00D01D08">
          <w:rPr>
            <w:rStyle w:val="Hyperlink"/>
          </w:rPr>
          <w:t>https://www.theoutnet.com/en-nl/</w:t>
        </w:r>
      </w:hyperlink>
    </w:p>
    <w:p w14:paraId="61F84438" w14:textId="6827154E" w:rsidR="00505222" w:rsidRPr="00527EBF" w:rsidRDefault="00505222" w:rsidP="00505222">
      <w:pPr>
        <w:pStyle w:val="BodyText"/>
      </w:pPr>
      <w:r>
        <w:t xml:space="preserve">- </w:t>
      </w:r>
      <w:r w:rsidR="00AF2BC4">
        <w:t xml:space="preserve">A Found: </w:t>
      </w:r>
      <w:hyperlink r:id="rId584" w:history="1">
        <w:r w:rsidR="00AF2BC4" w:rsidRPr="00D738D5">
          <w:rPr>
            <w:rStyle w:val="Hyperlink"/>
          </w:rPr>
          <w:t>https://www.afound.com/nl-nl/</w:t>
        </w:r>
      </w:hyperlink>
    </w:p>
    <w:p w14:paraId="7D4205E4" w14:textId="2BDE0C6D" w:rsidR="00FD0FE9" w:rsidRDefault="0035274C" w:rsidP="00FD0FE9">
      <w:pPr>
        <w:pStyle w:val="BodyText"/>
      </w:pPr>
      <w:r>
        <w:t xml:space="preserve">- </w:t>
      </w:r>
      <w:r w:rsidR="002F3ECD">
        <w:t xml:space="preserve">YOOX: </w:t>
      </w:r>
      <w:hyperlink r:id="rId585" w:history="1">
        <w:r w:rsidR="002F3ECD" w:rsidRPr="00D738D5">
          <w:rPr>
            <w:rStyle w:val="Hyperlink"/>
          </w:rPr>
          <w:t>https://www.yoox.com/nl</w:t>
        </w:r>
      </w:hyperlink>
    </w:p>
    <w:p w14:paraId="68E90937" w14:textId="19D538FD" w:rsidR="00FD0FE9" w:rsidRDefault="0035274C" w:rsidP="00FD0FE9">
      <w:pPr>
        <w:pStyle w:val="BodyText"/>
      </w:pPr>
      <w:r>
        <w:t xml:space="preserve">- </w:t>
      </w:r>
      <w:r w:rsidR="0004004E">
        <w:t xml:space="preserve">Net-a-porter: </w:t>
      </w:r>
      <w:hyperlink r:id="rId586" w:history="1">
        <w:r w:rsidR="0004004E" w:rsidRPr="00D738D5">
          <w:rPr>
            <w:rStyle w:val="Hyperlink"/>
          </w:rPr>
          <w:t>https://www.net-a-porter.com/en-nl/</w:t>
        </w:r>
      </w:hyperlink>
    </w:p>
    <w:p w14:paraId="4F1379E4" w14:textId="3BEB11B3" w:rsidR="00FD0FE9" w:rsidRDefault="00AD0EFE" w:rsidP="00FD0FE9">
      <w:pPr>
        <w:pStyle w:val="BodyText"/>
      </w:pPr>
      <w:r>
        <w:t xml:space="preserve">- </w:t>
      </w:r>
      <w:proofErr w:type="spellStart"/>
      <w:r w:rsidR="0004004E">
        <w:t>Far</w:t>
      </w:r>
      <w:r w:rsidR="00EB1DBC">
        <w:t>fetch</w:t>
      </w:r>
      <w:proofErr w:type="spellEnd"/>
      <w:r w:rsidR="00EB1DBC">
        <w:t xml:space="preserve">: </w:t>
      </w:r>
      <w:hyperlink r:id="rId587" w:history="1">
        <w:r w:rsidR="006A6753" w:rsidRPr="00D738D5">
          <w:rPr>
            <w:rStyle w:val="Hyperlink"/>
          </w:rPr>
          <w:t>https://www.farfetch.com/nl/</w:t>
        </w:r>
      </w:hyperlink>
    </w:p>
    <w:p w14:paraId="07C4576E" w14:textId="62D064EC" w:rsidR="00AD0EFE" w:rsidRDefault="00AD0EFE" w:rsidP="00FD0FE9">
      <w:pPr>
        <w:pStyle w:val="BodyText"/>
      </w:pPr>
      <w:r>
        <w:t xml:space="preserve">- </w:t>
      </w:r>
      <w:r w:rsidR="00AC25DF">
        <w:t xml:space="preserve">Asos: </w:t>
      </w:r>
      <w:hyperlink r:id="rId588" w:history="1">
        <w:r w:rsidR="002F3ECD" w:rsidRPr="00D738D5">
          <w:rPr>
            <w:rStyle w:val="Hyperlink"/>
          </w:rPr>
          <w:t>https://www.asos.com/</w:t>
        </w:r>
      </w:hyperlink>
    </w:p>
    <w:p w14:paraId="10D30008" w14:textId="70A171B7" w:rsidR="009F3DD5" w:rsidRDefault="00AD0EFE" w:rsidP="00FD0FE9">
      <w:pPr>
        <w:pStyle w:val="BodyText"/>
        <w:rPr>
          <w:rStyle w:val="Hyperlink"/>
        </w:rPr>
      </w:pPr>
      <w:r>
        <w:t xml:space="preserve">- </w:t>
      </w:r>
      <w:r w:rsidR="00D76DE7">
        <w:t xml:space="preserve">About you: </w:t>
      </w:r>
      <w:hyperlink r:id="rId589" w:history="1">
        <w:r w:rsidR="00D76DE7" w:rsidRPr="00D738D5">
          <w:rPr>
            <w:rStyle w:val="Hyperlink"/>
          </w:rPr>
          <w:t>https://www.aboutyou.nl/jouw-shop</w:t>
        </w:r>
      </w:hyperlink>
    </w:p>
    <w:p w14:paraId="28BC8F1C" w14:textId="5B7696CB" w:rsidR="00CA613B" w:rsidRDefault="002640FB" w:rsidP="00FD0FE9">
      <w:pPr>
        <w:pStyle w:val="BodyText"/>
        <w:rPr>
          <w:noProof/>
        </w:rPr>
      </w:pPr>
      <w:r>
        <w:rPr>
          <w:noProof/>
        </w:rPr>
        <w:t xml:space="preserve">- </w:t>
      </w:r>
      <w:r w:rsidR="00CA613B">
        <w:rPr>
          <w:noProof/>
        </w:rPr>
        <w:t xml:space="preserve">Arket: </w:t>
      </w:r>
      <w:hyperlink r:id="rId590" w:history="1">
        <w:r w:rsidR="000F019C" w:rsidRPr="00D738D5">
          <w:rPr>
            <w:rStyle w:val="Hyperlink"/>
            <w:noProof/>
          </w:rPr>
          <w:t>http://www.arket.com/en_eur/index.html</w:t>
        </w:r>
      </w:hyperlink>
    </w:p>
    <w:p w14:paraId="3C6FB1CA" w14:textId="6FE91401" w:rsidR="004113FC" w:rsidRDefault="002640FB" w:rsidP="00FD0FE9">
      <w:pPr>
        <w:pStyle w:val="BodyText"/>
        <w:rPr>
          <w:noProof/>
        </w:rPr>
      </w:pPr>
      <w:r>
        <w:rPr>
          <w:noProof/>
        </w:rPr>
        <w:t xml:space="preserve">- </w:t>
      </w:r>
      <w:r w:rsidR="009D2545">
        <w:rPr>
          <w:noProof/>
        </w:rPr>
        <w:t xml:space="preserve">COS: </w:t>
      </w:r>
      <w:hyperlink r:id="rId591" w:history="1">
        <w:r w:rsidR="00A452AC" w:rsidRPr="00D738D5">
          <w:rPr>
            <w:rStyle w:val="Hyperlink"/>
            <w:noProof/>
          </w:rPr>
          <w:t>https://www.cos.com/en_eur/index.html</w:t>
        </w:r>
      </w:hyperlink>
    </w:p>
    <w:p w14:paraId="27654EB3" w14:textId="38E09674" w:rsidR="00C508F3" w:rsidRDefault="00C508F3" w:rsidP="00FD0FE9">
      <w:pPr>
        <w:pStyle w:val="BodyText"/>
        <w:rPr>
          <w:rStyle w:val="Hyperlink"/>
        </w:rPr>
      </w:pPr>
      <w:r>
        <w:t xml:space="preserve">- Zalando: </w:t>
      </w:r>
      <w:hyperlink r:id="rId592" w:history="1">
        <w:r w:rsidR="003F232D" w:rsidRPr="00D738D5">
          <w:rPr>
            <w:rStyle w:val="Hyperlink"/>
          </w:rPr>
          <w:t>https://www.zalando.nl/</w:t>
        </w:r>
      </w:hyperlink>
      <w:r>
        <w:t xml:space="preserve"> </w:t>
      </w:r>
      <w:r w:rsidRPr="00E5259F">
        <w:t xml:space="preserve">and </w:t>
      </w:r>
      <w:hyperlink r:id="rId593" w:history="1">
        <w:r w:rsidRPr="00D01D08">
          <w:rPr>
            <w:rStyle w:val="Hyperlink"/>
          </w:rPr>
          <w:t>https://www.zalando-lounge.nl/</w:t>
        </w:r>
      </w:hyperlink>
    </w:p>
    <w:p w14:paraId="587EE09A" w14:textId="77777777" w:rsidR="000366B0" w:rsidRDefault="000366B0" w:rsidP="00FD0FE9">
      <w:pPr>
        <w:pStyle w:val="BodyText"/>
        <w:rPr>
          <w:rStyle w:val="Hyperlink"/>
        </w:rPr>
      </w:pPr>
    </w:p>
    <w:p w14:paraId="148EDC3F" w14:textId="22EEE0D0" w:rsidR="000366B0" w:rsidRDefault="000366B0" w:rsidP="000366B0">
      <w:pPr>
        <w:pStyle w:val="BodyText"/>
        <w:rPr>
          <w:rStyle w:val="Hyperlink"/>
          <w:b/>
          <w:bCs/>
          <w:color w:val="464547"/>
          <w:u w:val="none"/>
        </w:rPr>
      </w:pPr>
      <w:r w:rsidRPr="000366B0">
        <w:rPr>
          <w:rStyle w:val="Hyperlink"/>
          <w:b/>
          <w:bCs/>
          <w:color w:val="464547"/>
          <w:u w:val="none"/>
        </w:rPr>
        <w:t>Shoes</w:t>
      </w:r>
    </w:p>
    <w:p w14:paraId="77698AA3" w14:textId="77777777" w:rsidR="002867E4" w:rsidRDefault="002867E4" w:rsidP="002867E4">
      <w:pPr>
        <w:pStyle w:val="BodyText"/>
      </w:pPr>
      <w:r>
        <w:t>Online stores:</w:t>
      </w:r>
    </w:p>
    <w:p w14:paraId="48F6F73F" w14:textId="1E8E389D" w:rsidR="000366B0" w:rsidRPr="00E21569" w:rsidRDefault="000366B0" w:rsidP="000366B0">
      <w:pPr>
        <w:pStyle w:val="BodyText"/>
        <w:rPr>
          <w:rStyle w:val="Hyperlink"/>
          <w:color w:val="464547"/>
          <w:u w:val="none"/>
        </w:rPr>
      </w:pPr>
      <w:r w:rsidRPr="002867E4">
        <w:rPr>
          <w:rStyle w:val="Hyperlink"/>
          <w:color w:val="464547"/>
          <w:u w:val="none"/>
        </w:rPr>
        <w:t>-</w:t>
      </w:r>
      <w:r w:rsidR="002867E4" w:rsidRPr="002867E4">
        <w:rPr>
          <w:rStyle w:val="Hyperlink"/>
          <w:color w:val="464547"/>
          <w:u w:val="none"/>
        </w:rPr>
        <w:t xml:space="preserve"> </w:t>
      </w:r>
      <w:proofErr w:type="spellStart"/>
      <w:r w:rsidR="002867E4" w:rsidRPr="002867E4">
        <w:rPr>
          <w:rStyle w:val="Hyperlink"/>
          <w:color w:val="464547"/>
          <w:u w:val="none"/>
        </w:rPr>
        <w:t>Zolando</w:t>
      </w:r>
      <w:proofErr w:type="spellEnd"/>
      <w:r w:rsidR="002867E4" w:rsidRPr="002867E4">
        <w:rPr>
          <w:rStyle w:val="Hyperlink"/>
          <w:color w:val="464547"/>
          <w:u w:val="none"/>
        </w:rPr>
        <w:t>:</w:t>
      </w:r>
      <w:r w:rsidRPr="00E21569">
        <w:rPr>
          <w:rStyle w:val="Hyperlink"/>
          <w:b/>
          <w:bCs/>
          <w:color w:val="464547"/>
          <w:u w:val="none"/>
        </w:rPr>
        <w:t xml:space="preserve"> </w:t>
      </w:r>
      <w:hyperlink r:id="rId594" w:history="1">
        <w:r w:rsidRPr="00065B94">
          <w:rPr>
            <w:rStyle w:val="Hyperlink"/>
          </w:rPr>
          <w:t>https</w:t>
        </w:r>
        <w:r w:rsidRPr="00E21569">
          <w:rPr>
            <w:rStyle w:val="Hyperlink"/>
          </w:rPr>
          <w:t>://</w:t>
        </w:r>
        <w:r w:rsidRPr="00065B94">
          <w:rPr>
            <w:rStyle w:val="Hyperlink"/>
          </w:rPr>
          <w:t>www</w:t>
        </w:r>
        <w:r w:rsidRPr="00E21569">
          <w:rPr>
            <w:rStyle w:val="Hyperlink"/>
          </w:rPr>
          <w:t>.</w:t>
        </w:r>
        <w:r w:rsidRPr="00065B94">
          <w:rPr>
            <w:rStyle w:val="Hyperlink"/>
          </w:rPr>
          <w:t>zalando</w:t>
        </w:r>
        <w:r w:rsidRPr="00E21569">
          <w:rPr>
            <w:rStyle w:val="Hyperlink"/>
          </w:rPr>
          <w:t>.</w:t>
        </w:r>
        <w:r w:rsidRPr="00065B94">
          <w:rPr>
            <w:rStyle w:val="Hyperlink"/>
          </w:rPr>
          <w:t>nl</w:t>
        </w:r>
        <w:r w:rsidRPr="00E21569">
          <w:rPr>
            <w:rStyle w:val="Hyperlink"/>
          </w:rPr>
          <w:t>/</w:t>
        </w:r>
      </w:hyperlink>
      <w:r w:rsidRPr="00E21569">
        <w:rPr>
          <w:rStyle w:val="Hyperlink"/>
          <w:color w:val="464547"/>
          <w:u w:val="none"/>
        </w:rPr>
        <w:t xml:space="preserve">, </w:t>
      </w:r>
      <w:r w:rsidR="00E21569">
        <w:rPr>
          <w:rStyle w:val="Hyperlink"/>
          <w:color w:val="464547"/>
          <w:u w:val="none"/>
        </w:rPr>
        <w:t>you</w:t>
      </w:r>
      <w:r w:rsidR="00E21569" w:rsidRPr="00E21569">
        <w:rPr>
          <w:rStyle w:val="Hyperlink"/>
          <w:color w:val="464547"/>
          <w:u w:val="none"/>
        </w:rPr>
        <w:t xml:space="preserve"> </w:t>
      </w:r>
      <w:r w:rsidR="00E21569">
        <w:rPr>
          <w:rStyle w:val="Hyperlink"/>
          <w:color w:val="464547"/>
          <w:u w:val="none"/>
        </w:rPr>
        <w:t>can</w:t>
      </w:r>
      <w:r w:rsidR="00E21569" w:rsidRPr="00E21569">
        <w:rPr>
          <w:rStyle w:val="Hyperlink"/>
          <w:color w:val="464547"/>
          <w:u w:val="none"/>
        </w:rPr>
        <w:t xml:space="preserve"> </w:t>
      </w:r>
      <w:r w:rsidR="00E21569">
        <w:rPr>
          <w:rStyle w:val="Hyperlink"/>
          <w:color w:val="464547"/>
          <w:u w:val="none"/>
        </w:rPr>
        <w:t>filter</w:t>
      </w:r>
      <w:r w:rsidR="00E21569" w:rsidRPr="00E21569">
        <w:rPr>
          <w:rStyle w:val="Hyperlink"/>
          <w:color w:val="464547"/>
          <w:u w:val="none"/>
        </w:rPr>
        <w:t xml:space="preserve"> </w:t>
      </w:r>
      <w:r w:rsidR="00E21569">
        <w:rPr>
          <w:rStyle w:val="Hyperlink"/>
          <w:color w:val="464547"/>
          <w:u w:val="none"/>
        </w:rPr>
        <w:t>by</w:t>
      </w:r>
      <w:r w:rsidR="00E21569" w:rsidRPr="00E21569">
        <w:rPr>
          <w:rStyle w:val="Hyperlink"/>
          <w:color w:val="464547"/>
          <w:u w:val="none"/>
        </w:rPr>
        <w:t xml:space="preserve"> </w:t>
      </w:r>
      <w:r w:rsidR="00E21569">
        <w:rPr>
          <w:rStyle w:val="Hyperlink"/>
          <w:color w:val="464547"/>
          <w:u w:val="none"/>
        </w:rPr>
        <w:t>size and other criteria</w:t>
      </w:r>
    </w:p>
    <w:p w14:paraId="417F1496" w14:textId="210D81EB" w:rsidR="000366B0" w:rsidRPr="002867E4" w:rsidRDefault="00E21569" w:rsidP="000366B0">
      <w:pPr>
        <w:pStyle w:val="BodyText"/>
        <w:rPr>
          <w:rStyle w:val="Hyperlink"/>
          <w:color w:val="464547"/>
          <w:u w:val="none"/>
        </w:rPr>
      </w:pPr>
      <w:r w:rsidRPr="002867E4">
        <w:rPr>
          <w:rStyle w:val="Hyperlink"/>
          <w:color w:val="464547"/>
          <w:u w:val="none"/>
        </w:rPr>
        <w:t xml:space="preserve">- </w:t>
      </w:r>
      <w:r w:rsidR="002867E4">
        <w:rPr>
          <w:rStyle w:val="Hyperlink"/>
          <w:color w:val="464547"/>
          <w:u w:val="none"/>
        </w:rPr>
        <w:t xml:space="preserve">Columbia: </w:t>
      </w:r>
      <w:hyperlink r:id="rId595" w:history="1">
        <w:r w:rsidR="002867E4" w:rsidRPr="00065B94">
          <w:rPr>
            <w:rStyle w:val="Hyperlink"/>
          </w:rPr>
          <w:t>https://www.columbiasportswear.nl/</w:t>
        </w:r>
      </w:hyperlink>
    </w:p>
    <w:p w14:paraId="500EC62C" w14:textId="08BA5A23" w:rsidR="003C2035" w:rsidRPr="006C72B4" w:rsidRDefault="003C2035" w:rsidP="000366B0">
      <w:pPr>
        <w:pStyle w:val="BodyText"/>
        <w:rPr>
          <w:rStyle w:val="Hyperlink"/>
          <w:color w:val="464547"/>
          <w:u w:val="none"/>
        </w:rPr>
      </w:pPr>
      <w:r w:rsidRPr="006C72B4">
        <w:rPr>
          <w:rStyle w:val="Hyperlink"/>
          <w:color w:val="464547"/>
          <w:u w:val="none"/>
        </w:rPr>
        <w:t xml:space="preserve">- </w:t>
      </w:r>
      <w:r w:rsidR="006C72B4" w:rsidRPr="006C72B4">
        <w:rPr>
          <w:rStyle w:val="Hyperlink"/>
          <w:color w:val="464547"/>
          <w:u w:val="none"/>
        </w:rPr>
        <w:t>Bever</w:t>
      </w:r>
      <w:r w:rsidR="006C72B4">
        <w:rPr>
          <w:rStyle w:val="Hyperlink"/>
          <w:color w:val="464547"/>
          <w:u w:val="none"/>
        </w:rPr>
        <w:t xml:space="preserve">: </w:t>
      </w:r>
      <w:hyperlink r:id="rId596" w:history="1">
        <w:r w:rsidR="007757C2" w:rsidRPr="00065B94">
          <w:rPr>
            <w:rStyle w:val="Hyperlink"/>
          </w:rPr>
          <w:t>https://maps.app.goo.gl/WCN2cbxKPRk87ieo6?g_st=ic</w:t>
        </w:r>
      </w:hyperlink>
      <w:r w:rsidR="007757C2">
        <w:rPr>
          <w:rStyle w:val="Hyperlink"/>
          <w:color w:val="464547"/>
          <w:u w:val="none"/>
        </w:rPr>
        <w:t xml:space="preserve"> ,</w:t>
      </w:r>
      <w:r w:rsidR="002867E4">
        <w:rPr>
          <w:rStyle w:val="Hyperlink"/>
          <w:color w:val="464547"/>
          <w:u w:val="none"/>
        </w:rPr>
        <w:t xml:space="preserve"> physical </w:t>
      </w:r>
      <w:r w:rsidR="007757C2">
        <w:rPr>
          <w:rStyle w:val="Hyperlink"/>
          <w:color w:val="464547"/>
          <w:u w:val="none"/>
        </w:rPr>
        <w:t>store and delivery</w:t>
      </w:r>
    </w:p>
    <w:p w14:paraId="07F956A3" w14:textId="3F250C9E" w:rsidR="00B3463B" w:rsidRDefault="00B3463B" w:rsidP="00366509">
      <w:pPr>
        <w:pStyle w:val="Heading2"/>
        <w:pageBreakBefore/>
        <w:rPr>
          <w:rStyle w:val="Hyperlink"/>
          <w:rFonts w:ascii="Arial Black" w:hAnsi="Arial Black"/>
          <w:sz w:val="24"/>
          <w:u w:val="none"/>
        </w:rPr>
      </w:pPr>
      <w:bookmarkStart w:id="99" w:name="_Toc175581897"/>
      <w:r w:rsidRPr="003104E7">
        <w:rPr>
          <w:rStyle w:val="Hyperlink"/>
          <w:rFonts w:ascii="Arial Black" w:hAnsi="Arial Black"/>
          <w:sz w:val="24"/>
          <w:u w:val="none"/>
        </w:rPr>
        <w:lastRenderedPageBreak/>
        <w:t>Cosmetics</w:t>
      </w:r>
      <w:r w:rsidR="00E24AEC">
        <w:rPr>
          <w:rStyle w:val="Hyperlink"/>
          <w:rFonts w:ascii="Arial Black" w:hAnsi="Arial Black"/>
          <w:sz w:val="24"/>
          <w:u w:val="none"/>
        </w:rPr>
        <w:t>/</w:t>
      </w:r>
      <w:r w:rsidR="00B9388B">
        <w:rPr>
          <w:rStyle w:val="Hyperlink"/>
          <w:rFonts w:ascii="Arial Black" w:hAnsi="Arial Black"/>
          <w:sz w:val="24"/>
          <w:u w:val="none"/>
        </w:rPr>
        <w:t>Bea</w:t>
      </w:r>
      <w:r w:rsidR="00B96382">
        <w:rPr>
          <w:rStyle w:val="Hyperlink"/>
          <w:rFonts w:ascii="Arial Black" w:hAnsi="Arial Black"/>
          <w:sz w:val="24"/>
          <w:u w:val="none"/>
        </w:rPr>
        <w:t>u</w:t>
      </w:r>
      <w:r w:rsidR="00B9388B">
        <w:rPr>
          <w:rStyle w:val="Hyperlink"/>
          <w:rFonts w:ascii="Arial Black" w:hAnsi="Arial Black"/>
          <w:sz w:val="24"/>
          <w:u w:val="none"/>
        </w:rPr>
        <w:t>ty</w:t>
      </w:r>
      <w:bookmarkEnd w:id="99"/>
    </w:p>
    <w:p w14:paraId="3C99CDEC" w14:textId="19C06D96" w:rsidR="00CB1EBC" w:rsidRPr="005E7AAB" w:rsidRDefault="00CB1EBC" w:rsidP="005E7AAB">
      <w:pPr>
        <w:pStyle w:val="BodyText"/>
      </w:pPr>
      <w:r>
        <w:t>Co</w:t>
      </w:r>
      <w:r w:rsidR="003A6CF5">
        <w:t>s</w:t>
      </w:r>
      <w:r>
        <w:t>metics</w:t>
      </w:r>
      <w:r w:rsidR="003A6CF5">
        <w:t>:</w:t>
      </w:r>
    </w:p>
    <w:p w14:paraId="72B44D97" w14:textId="0841D2FE" w:rsidR="004375DB" w:rsidRDefault="004375DB" w:rsidP="004375DB">
      <w:pPr>
        <w:pStyle w:val="BodyText"/>
      </w:pPr>
      <w:r>
        <w:t xml:space="preserve">- </w:t>
      </w:r>
      <w:proofErr w:type="spellStart"/>
      <w:r>
        <w:t>Notino</w:t>
      </w:r>
      <w:proofErr w:type="spellEnd"/>
      <w:r>
        <w:t xml:space="preserve">: </w:t>
      </w:r>
      <w:hyperlink r:id="rId597" w:history="1">
        <w:r w:rsidR="00275FE4" w:rsidRPr="003F4986">
          <w:rPr>
            <w:rStyle w:val="Hyperlink"/>
          </w:rPr>
          <w:t>https://www.notino.nl/</w:t>
        </w:r>
      </w:hyperlink>
      <w:r w:rsidR="00B41E97">
        <w:t xml:space="preserve"> Online</w:t>
      </w:r>
    </w:p>
    <w:p w14:paraId="796BCF59" w14:textId="5CCD9C07" w:rsidR="004375DB" w:rsidRDefault="004375DB" w:rsidP="004375DB">
      <w:pPr>
        <w:pStyle w:val="BodyText"/>
      </w:pPr>
      <w:r>
        <w:t xml:space="preserve">- Douglas: </w:t>
      </w:r>
      <w:hyperlink r:id="rId598" w:history="1">
        <w:r w:rsidR="00275FE4" w:rsidRPr="003F4986">
          <w:rPr>
            <w:rStyle w:val="Hyperlink"/>
          </w:rPr>
          <w:t>https://www.douglas.nl/nl</w:t>
        </w:r>
      </w:hyperlink>
      <w:r w:rsidR="00275FE4">
        <w:t xml:space="preserve"> The next day delivery</w:t>
      </w:r>
      <w:r w:rsidR="00B41E97">
        <w:t>. Physical shops.</w:t>
      </w:r>
    </w:p>
    <w:p w14:paraId="1888A066" w14:textId="52E1E298" w:rsidR="004375DB" w:rsidRDefault="004375DB" w:rsidP="004375DB">
      <w:pPr>
        <w:pStyle w:val="BodyText"/>
        <w:rPr>
          <w:rStyle w:val="Hyperlink"/>
        </w:rPr>
      </w:pPr>
      <w:r>
        <w:t xml:space="preserve">- </w:t>
      </w:r>
      <w:proofErr w:type="spellStart"/>
      <w:r>
        <w:t>Lookfantastic</w:t>
      </w:r>
      <w:proofErr w:type="spellEnd"/>
      <w:r>
        <w:t xml:space="preserve">: </w:t>
      </w:r>
      <w:hyperlink r:id="rId599" w:history="1">
        <w:r w:rsidR="00157507" w:rsidRPr="003F4986">
          <w:rPr>
            <w:rStyle w:val="Hyperlink"/>
          </w:rPr>
          <w:t>https://www.lookfantastic.nl/</w:t>
        </w:r>
      </w:hyperlink>
    </w:p>
    <w:p w14:paraId="1F3CD209" w14:textId="77777777" w:rsidR="00821B7D" w:rsidRDefault="00821B7D" w:rsidP="004375DB">
      <w:pPr>
        <w:pStyle w:val="BodyText"/>
        <w:rPr>
          <w:rStyle w:val="Hyperlink"/>
        </w:rPr>
      </w:pPr>
    </w:p>
    <w:p w14:paraId="46E4D352" w14:textId="381D870D" w:rsidR="00821B7D" w:rsidRDefault="00D2393D" w:rsidP="00821B7D">
      <w:pPr>
        <w:pStyle w:val="BodyText"/>
      </w:pPr>
      <w:r>
        <w:t>B</w:t>
      </w:r>
      <w:r w:rsidR="00821B7D">
        <w:t>eauty</w:t>
      </w:r>
      <w:r>
        <w:t>/vitamins</w:t>
      </w:r>
      <w:r w:rsidR="00821B7D">
        <w:t>:</w:t>
      </w:r>
    </w:p>
    <w:p w14:paraId="0E371E41" w14:textId="6458ED91" w:rsidR="001D7E92" w:rsidRDefault="001D7E92" w:rsidP="001D7E92">
      <w:pPr>
        <w:pStyle w:val="BodyText"/>
      </w:pPr>
      <w:r w:rsidRPr="006B10D1">
        <w:rPr>
          <w:lang w:val="en-GB"/>
        </w:rPr>
        <w:t xml:space="preserve">- </w:t>
      </w:r>
      <w:proofErr w:type="spellStart"/>
      <w:r w:rsidRPr="006B10D1">
        <w:rPr>
          <w:lang w:val="en-GB"/>
        </w:rPr>
        <w:t>Kruidvat</w:t>
      </w:r>
      <w:proofErr w:type="spellEnd"/>
      <w:r w:rsidRPr="006B10D1">
        <w:rPr>
          <w:lang w:val="en-GB"/>
        </w:rPr>
        <w:t xml:space="preserve">: </w:t>
      </w:r>
      <w:hyperlink r:id="rId600" w:history="1">
        <w:r w:rsidRPr="006B10D1">
          <w:rPr>
            <w:rStyle w:val="Hyperlink"/>
            <w:lang w:val="en-GB"/>
          </w:rPr>
          <w:t>https://www.kruidvat.nl/</w:t>
        </w:r>
      </w:hyperlink>
      <w:r>
        <w:t xml:space="preserve"> Medicine, vitamins, beauty.</w:t>
      </w:r>
      <w:r w:rsidRPr="001D7E92">
        <w:t xml:space="preserve"> </w:t>
      </w:r>
      <w:r>
        <w:t xml:space="preserve">Cheaper than </w:t>
      </w:r>
      <w:proofErr w:type="spellStart"/>
      <w:r>
        <w:t>Etos</w:t>
      </w:r>
      <w:proofErr w:type="spellEnd"/>
    </w:p>
    <w:p w14:paraId="73906BB1" w14:textId="45F6214F" w:rsidR="001D7E92" w:rsidRPr="00405CB0" w:rsidRDefault="001D7E92" w:rsidP="001D7E92">
      <w:pPr>
        <w:pStyle w:val="BodyText"/>
        <w:rPr>
          <w:lang w:val="en-GB"/>
        </w:rPr>
      </w:pPr>
      <w:r>
        <w:t xml:space="preserve">- </w:t>
      </w:r>
      <w:proofErr w:type="spellStart"/>
      <w:r>
        <w:t>Etos</w:t>
      </w:r>
      <w:proofErr w:type="spellEnd"/>
      <w:r>
        <w:t xml:space="preserve">: </w:t>
      </w:r>
      <w:hyperlink r:id="rId601" w:history="1">
        <w:r w:rsidR="00D339BB" w:rsidRPr="00D738D5">
          <w:rPr>
            <w:rStyle w:val="Hyperlink"/>
          </w:rPr>
          <w:t>https://www.etos.nl/</w:t>
        </w:r>
      </w:hyperlink>
      <w:r w:rsidRPr="00542C02">
        <w:t xml:space="preserve"> </w:t>
      </w:r>
      <w:r>
        <w:t xml:space="preserve">Medicine, vitamins, beauty. Connected to Albert </w:t>
      </w:r>
      <w:proofErr w:type="spellStart"/>
      <w:r>
        <w:t>Heijn</w:t>
      </w:r>
      <w:proofErr w:type="spellEnd"/>
      <w:r>
        <w:t xml:space="preserve"> (AH) Premium</w:t>
      </w:r>
    </w:p>
    <w:p w14:paraId="4BB358B0" w14:textId="0E612685" w:rsidR="00070552" w:rsidRPr="00494ED6" w:rsidRDefault="00070552" w:rsidP="001F0777">
      <w:pPr>
        <w:pStyle w:val="BodyText"/>
        <w:rPr>
          <w:lang w:val="en-GB"/>
        </w:rPr>
      </w:pPr>
      <w:r w:rsidRPr="00B504FF">
        <w:t xml:space="preserve">- Plein.nl: </w:t>
      </w:r>
      <w:hyperlink r:id="rId602" w:history="1">
        <w:r w:rsidR="00D339BB" w:rsidRPr="00D738D5">
          <w:rPr>
            <w:rStyle w:val="Hyperlink"/>
          </w:rPr>
          <w:t>https://www.plein.nl/</w:t>
        </w:r>
      </w:hyperlink>
      <w:r>
        <w:t xml:space="preserve"> Medicine, beauty, healthy food</w:t>
      </w:r>
      <w:r w:rsidRPr="00BB077D">
        <w:t xml:space="preserve"> </w:t>
      </w:r>
      <w:r>
        <w:t>and drinks</w:t>
      </w:r>
    </w:p>
    <w:p w14:paraId="60D299E5" w14:textId="41A41637" w:rsidR="00531342" w:rsidRDefault="001F0777" w:rsidP="00531342">
      <w:pPr>
        <w:pStyle w:val="BodyText"/>
      </w:pPr>
      <w:r w:rsidRPr="006B10D1">
        <w:rPr>
          <w:lang w:val="en-GB"/>
        </w:rPr>
        <w:t xml:space="preserve">- </w:t>
      </w:r>
      <w:proofErr w:type="spellStart"/>
      <w:r w:rsidR="00FB517F" w:rsidRPr="006B10D1">
        <w:rPr>
          <w:lang w:val="en-GB"/>
        </w:rPr>
        <w:t>Farfetch</w:t>
      </w:r>
      <w:proofErr w:type="spellEnd"/>
      <w:r w:rsidR="00FB517F" w:rsidRPr="006B10D1">
        <w:rPr>
          <w:lang w:val="en-GB"/>
        </w:rPr>
        <w:t xml:space="preserve">: </w:t>
      </w:r>
      <w:hyperlink r:id="rId603" w:history="1">
        <w:r w:rsidR="00FB517F" w:rsidRPr="006B10D1">
          <w:rPr>
            <w:rStyle w:val="Hyperlink"/>
            <w:lang w:val="en-GB"/>
          </w:rPr>
          <w:t>https://www.farfetch.com/nl/</w:t>
        </w:r>
      </w:hyperlink>
      <w:r w:rsidR="00FB517F" w:rsidRPr="006B10D1">
        <w:rPr>
          <w:rStyle w:val="Hyperlink"/>
          <w:u w:val="none"/>
          <w:lang w:val="en-GB"/>
        </w:rPr>
        <w:t xml:space="preserve"> </w:t>
      </w:r>
      <w:r w:rsidR="00FB517F" w:rsidRPr="00FB517F">
        <w:t>Beauty</w:t>
      </w:r>
    </w:p>
    <w:p w14:paraId="42E5978C" w14:textId="217729AD" w:rsidR="00AF2BC4" w:rsidRDefault="00AF2BC4" w:rsidP="00531342">
      <w:pPr>
        <w:pStyle w:val="BodyText"/>
      </w:pPr>
      <w:r>
        <w:t xml:space="preserve">- A Found: </w:t>
      </w:r>
      <w:hyperlink r:id="rId604" w:history="1">
        <w:r w:rsidRPr="00D738D5">
          <w:rPr>
            <w:rStyle w:val="Hyperlink"/>
          </w:rPr>
          <w:t>https://www.afound.com/nl-nl/</w:t>
        </w:r>
      </w:hyperlink>
      <w:r w:rsidRPr="00AF2BC4">
        <w:t xml:space="preserve"> </w:t>
      </w:r>
      <w:r w:rsidRPr="00FB517F">
        <w:t>Beauty</w:t>
      </w:r>
    </w:p>
    <w:p w14:paraId="77B897F1" w14:textId="7386859F" w:rsidR="0004004E" w:rsidRDefault="0004004E" w:rsidP="0004004E">
      <w:pPr>
        <w:pStyle w:val="BodyText"/>
      </w:pPr>
      <w:r>
        <w:t xml:space="preserve">- Net-a-porter: </w:t>
      </w:r>
      <w:hyperlink r:id="rId605" w:history="1">
        <w:r w:rsidRPr="00D738D5">
          <w:rPr>
            <w:rStyle w:val="Hyperlink"/>
          </w:rPr>
          <w:t>https://www.net-a-porter.com/en-nl/</w:t>
        </w:r>
      </w:hyperlink>
      <w:r w:rsidR="00AF2BC4" w:rsidRPr="00AF2BC4">
        <w:t xml:space="preserve"> </w:t>
      </w:r>
      <w:r w:rsidR="00AF2BC4" w:rsidRPr="00FB517F">
        <w:t>Beauty</w:t>
      </w:r>
    </w:p>
    <w:p w14:paraId="1EF9F83F" w14:textId="3D9CABD8" w:rsidR="003F232D" w:rsidRDefault="003F232D" w:rsidP="0004004E">
      <w:pPr>
        <w:pStyle w:val="BodyText"/>
      </w:pPr>
      <w:r>
        <w:t xml:space="preserve">- Zalando: </w:t>
      </w:r>
      <w:hyperlink r:id="rId606" w:history="1">
        <w:r w:rsidRPr="00D738D5">
          <w:rPr>
            <w:rStyle w:val="Hyperlink"/>
          </w:rPr>
          <w:t>https://www.zalando.nl/</w:t>
        </w:r>
      </w:hyperlink>
      <w:r>
        <w:t xml:space="preserve"> </w:t>
      </w:r>
      <w:r w:rsidRPr="00FB517F">
        <w:t>Beauty</w:t>
      </w:r>
    </w:p>
    <w:p w14:paraId="472D5D62" w14:textId="5F24545A" w:rsidR="00B504FF" w:rsidRDefault="00531342" w:rsidP="001F0777">
      <w:pPr>
        <w:pStyle w:val="BodyText"/>
      </w:pPr>
      <w:r w:rsidRPr="006B10D1">
        <w:rPr>
          <w:lang w:val="en-GB"/>
        </w:rPr>
        <w:t xml:space="preserve">- </w:t>
      </w:r>
      <w:r w:rsidR="001F0777" w:rsidRPr="006B10D1">
        <w:rPr>
          <w:lang w:val="en-GB"/>
        </w:rPr>
        <w:t xml:space="preserve">Holland &amp; Barret: </w:t>
      </w:r>
      <w:hyperlink r:id="rId607" w:history="1">
        <w:r w:rsidR="001F0777" w:rsidRPr="006B10D1">
          <w:rPr>
            <w:rStyle w:val="Hyperlink"/>
            <w:lang w:val="en-GB"/>
          </w:rPr>
          <w:t>https://www.hollandandbarrett.nl/</w:t>
        </w:r>
      </w:hyperlink>
      <w:r w:rsidR="001F0777" w:rsidRPr="006B10D1">
        <w:rPr>
          <w:rStyle w:val="Hyperlink"/>
          <w:u w:val="none"/>
          <w:lang w:val="en-GB"/>
        </w:rPr>
        <w:t xml:space="preserve"> </w:t>
      </w:r>
      <w:r w:rsidR="001F0777" w:rsidRPr="005C57BF">
        <w:t xml:space="preserve">Vitamins, supplements, natural care, </w:t>
      </w:r>
      <w:r w:rsidR="00BB077D">
        <w:t xml:space="preserve">healthy </w:t>
      </w:r>
      <w:r w:rsidR="001F0777" w:rsidRPr="005C57BF">
        <w:t>food</w:t>
      </w:r>
      <w:r w:rsidR="00BB077D">
        <w:t xml:space="preserve"> and drinks</w:t>
      </w:r>
    </w:p>
    <w:p w14:paraId="38EBC72B" w14:textId="77777777" w:rsidR="001F0777" w:rsidRDefault="001F0777" w:rsidP="001F0777">
      <w:pPr>
        <w:pStyle w:val="BodyText"/>
      </w:pPr>
      <w:r>
        <w:t xml:space="preserve">- </w:t>
      </w:r>
      <w:proofErr w:type="spellStart"/>
      <w:r>
        <w:t>Vitaminstore</w:t>
      </w:r>
      <w:proofErr w:type="spellEnd"/>
      <w:r>
        <w:t xml:space="preserve">: </w:t>
      </w:r>
      <w:hyperlink r:id="rId608" w:history="1">
        <w:r w:rsidRPr="00D738D5">
          <w:rPr>
            <w:rStyle w:val="Hyperlink"/>
          </w:rPr>
          <w:t>https://www.vitaminstore.nl/</w:t>
        </w:r>
      </w:hyperlink>
      <w:r>
        <w:t xml:space="preserve"> Vitamins</w:t>
      </w:r>
    </w:p>
    <w:p w14:paraId="48448A2C" w14:textId="77777777" w:rsidR="001F0777" w:rsidRDefault="001F0777" w:rsidP="001F0777">
      <w:pPr>
        <w:pStyle w:val="BodyText"/>
      </w:pPr>
      <w:r>
        <w:t xml:space="preserve">- </w:t>
      </w:r>
      <w:proofErr w:type="spellStart"/>
      <w:r>
        <w:t>iHerb</w:t>
      </w:r>
      <w:proofErr w:type="spellEnd"/>
      <w:r>
        <w:t xml:space="preserve">: </w:t>
      </w:r>
      <w:hyperlink r:id="rId609" w:history="1">
        <w:r w:rsidRPr="00D738D5">
          <w:rPr>
            <w:rStyle w:val="Hyperlink"/>
          </w:rPr>
          <w:t>https://nl.iherb.com/</w:t>
        </w:r>
      </w:hyperlink>
      <w:r>
        <w:t xml:space="preserve"> Vitamins</w:t>
      </w:r>
    </w:p>
    <w:p w14:paraId="7EFC3A5D" w14:textId="507BC3DC" w:rsidR="000D5D42" w:rsidRDefault="000D5D42" w:rsidP="000D5D42">
      <w:pPr>
        <w:pStyle w:val="BodyText"/>
      </w:pPr>
      <w:r>
        <w:t xml:space="preserve">- </w:t>
      </w:r>
      <w:proofErr w:type="spellStart"/>
      <w:r w:rsidR="001667CC">
        <w:t>Bodyandfit</w:t>
      </w:r>
      <w:proofErr w:type="spellEnd"/>
      <w:r w:rsidR="001667CC">
        <w:t xml:space="preserve">: </w:t>
      </w:r>
      <w:hyperlink r:id="rId610" w:history="1">
        <w:r w:rsidR="001667CC" w:rsidRPr="002B76B5">
          <w:rPr>
            <w:rStyle w:val="Hyperlink"/>
          </w:rPr>
          <w:t>https://www.bodyandfit.com/</w:t>
        </w:r>
      </w:hyperlink>
      <w:r w:rsidR="001667CC">
        <w:t xml:space="preserve"> </w:t>
      </w:r>
      <w:r>
        <w:t xml:space="preserve">Sports </w:t>
      </w:r>
      <w:r w:rsidR="001667CC">
        <w:t>n</w:t>
      </w:r>
      <w:r>
        <w:t xml:space="preserve">utrition, </w:t>
      </w:r>
      <w:r w:rsidR="001667CC">
        <w:t>p</w:t>
      </w:r>
      <w:r>
        <w:t>rotein</w:t>
      </w:r>
      <w:r w:rsidR="001667CC">
        <w:t>,</w:t>
      </w:r>
      <w:r>
        <w:t xml:space="preserve"> </w:t>
      </w:r>
      <w:r w:rsidR="001667CC">
        <w:t>and h</w:t>
      </w:r>
      <w:r>
        <w:t xml:space="preserve">ealth </w:t>
      </w:r>
      <w:r w:rsidR="001667CC">
        <w:t>s</w:t>
      </w:r>
      <w:r>
        <w:t>upplements</w:t>
      </w:r>
    </w:p>
    <w:p w14:paraId="771B0FD0" w14:textId="77777777" w:rsidR="007028A2" w:rsidRDefault="007028A2" w:rsidP="007028A2">
      <w:pPr>
        <w:pStyle w:val="BodyText"/>
        <w:rPr>
          <w:b/>
          <w:bCs/>
        </w:rPr>
      </w:pPr>
    </w:p>
    <w:p w14:paraId="5548E53C" w14:textId="573A6AAB" w:rsidR="007028A2" w:rsidRDefault="007028A2" w:rsidP="007028A2">
      <w:pPr>
        <w:pStyle w:val="BodyText"/>
      </w:pPr>
      <w:r>
        <w:rPr>
          <w:b/>
          <w:bCs/>
        </w:rPr>
        <w:t xml:space="preserve">Note: </w:t>
      </w:r>
      <w:r>
        <w:t>You can order d</w:t>
      </w:r>
      <w:r w:rsidRPr="007638CA">
        <w:t>ietary supplements</w:t>
      </w:r>
      <w:r>
        <w:t xml:space="preserve"> much cheaper from Spain, sometimes even cheaper than from Germany (Vit4Ever) or Poland/Germany (Bulk).</w:t>
      </w:r>
    </w:p>
    <w:p w14:paraId="688F0EED" w14:textId="3B550B45" w:rsidR="007028A2" w:rsidRDefault="007028A2" w:rsidP="007028A2">
      <w:pPr>
        <w:pStyle w:val="BodyText"/>
      </w:pPr>
      <w:r w:rsidRPr="00484501">
        <w:rPr>
          <w:i/>
          <w:iCs/>
        </w:rPr>
        <w:t>hsnstore.eu</w:t>
      </w:r>
      <w:r>
        <w:t xml:space="preserve"> is often cheaper than buying in a store</w:t>
      </w:r>
      <w:r w:rsidR="00963D52">
        <w:t>. E.</w:t>
      </w:r>
      <w:r>
        <w:t>g. pasteurized egg white</w:t>
      </w:r>
      <w:r w:rsidR="00963D52">
        <w:t xml:space="preserve"> </w:t>
      </w:r>
      <w:r>
        <w:t>costs 4</w:t>
      </w:r>
      <w:r>
        <w:rPr>
          <w:rFonts w:ascii="Arial" w:hAnsi="Arial" w:cs="Arial"/>
          <w:color w:val="202124"/>
          <w:sz w:val="21"/>
          <w:szCs w:val="21"/>
          <w:shd w:val="clear" w:color="auto" w:fill="FFFFFF"/>
        </w:rPr>
        <w:t>Є</w:t>
      </w:r>
      <w:r>
        <w:t xml:space="preserve"> for 0.5 kg</w:t>
      </w:r>
      <w:r w:rsidR="00963D52">
        <w:t xml:space="preserve"> in AH</w:t>
      </w:r>
      <w:r w:rsidR="00AF085D">
        <w:t xml:space="preserve">. If you </w:t>
      </w:r>
      <w:r>
        <w:t>order it in a bigger volume</w:t>
      </w:r>
      <w:r w:rsidR="00AF085D">
        <w:t xml:space="preserve">, you </w:t>
      </w:r>
      <w:r>
        <w:t>pay 11.50</w:t>
      </w:r>
      <w:r w:rsidRPr="00CD5A87">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Є</w:t>
      </w:r>
      <w:r>
        <w:t xml:space="preserve"> for 3kg.</w:t>
      </w:r>
    </w:p>
    <w:p w14:paraId="3DD79CBA" w14:textId="77777777" w:rsidR="00C6413F" w:rsidRDefault="00C6413F" w:rsidP="001F0777">
      <w:pPr>
        <w:pStyle w:val="BodyText"/>
      </w:pPr>
    </w:p>
    <w:p w14:paraId="66838742" w14:textId="5C503D02" w:rsidR="00366509" w:rsidRDefault="00C6413F" w:rsidP="001F0777">
      <w:pPr>
        <w:pStyle w:val="BodyText"/>
      </w:pPr>
      <w:r w:rsidRPr="008912A7">
        <w:t xml:space="preserve">To </w:t>
      </w:r>
      <w:r>
        <w:t xml:space="preserve">find </w:t>
      </w:r>
      <w:r w:rsidRPr="008912A7">
        <w:t xml:space="preserve">beauty </w:t>
      </w:r>
      <w:r>
        <w:t>salons/services</w:t>
      </w:r>
      <w:r w:rsidRPr="008912A7">
        <w:t xml:space="preserve">, go to </w:t>
      </w:r>
      <w:r>
        <w:rPr>
          <w:b/>
          <w:bCs/>
        </w:rPr>
        <w:t>Health and Sport</w:t>
      </w:r>
      <w:r w:rsidRPr="008912A7">
        <w:t xml:space="preserve"> &gt; </w:t>
      </w:r>
      <w:r w:rsidRPr="008912A7">
        <w:rPr>
          <w:b/>
          <w:bCs/>
        </w:rPr>
        <w:t>Beauty</w:t>
      </w:r>
      <w:r>
        <w:rPr>
          <w:b/>
          <w:bCs/>
        </w:rPr>
        <w:t xml:space="preserve"> and Yoga</w:t>
      </w:r>
      <w:r w:rsidRPr="008912A7">
        <w:t>.</w:t>
      </w:r>
    </w:p>
    <w:p w14:paraId="39E2AF0E" w14:textId="08569426" w:rsidR="000A04EA" w:rsidRDefault="000A04EA" w:rsidP="00D05A88">
      <w:pPr>
        <w:pStyle w:val="Heading2"/>
        <w:pageBreakBefore/>
        <w:rPr>
          <w:rStyle w:val="Hyperlink"/>
          <w:rFonts w:ascii="Arial Black" w:hAnsi="Arial Black"/>
          <w:sz w:val="24"/>
          <w:u w:val="none"/>
        </w:rPr>
      </w:pPr>
      <w:bookmarkStart w:id="100" w:name="_Toc175581898"/>
      <w:r>
        <w:rPr>
          <w:rStyle w:val="Hyperlink"/>
          <w:rFonts w:ascii="Arial Black" w:hAnsi="Arial Black"/>
          <w:sz w:val="24"/>
          <w:u w:val="none"/>
        </w:rPr>
        <w:lastRenderedPageBreak/>
        <w:t>Pet Shops</w:t>
      </w:r>
      <w:bookmarkEnd w:id="100"/>
    </w:p>
    <w:p w14:paraId="547E68D5" w14:textId="2DFD0F29" w:rsidR="0006129E" w:rsidRDefault="00352675" w:rsidP="00AE7B30">
      <w:pPr>
        <w:pStyle w:val="BodyText"/>
        <w:rPr>
          <w:lang w:val="nl-NL"/>
        </w:rPr>
      </w:pPr>
      <w:r>
        <w:rPr>
          <w:lang w:val="nl-NL"/>
        </w:rPr>
        <w:t>Pet shops:</w:t>
      </w:r>
    </w:p>
    <w:p w14:paraId="14711C00" w14:textId="756E070E" w:rsidR="008076B9" w:rsidRPr="00494ED6" w:rsidRDefault="006E4815" w:rsidP="00AE7B30">
      <w:pPr>
        <w:pStyle w:val="BodyText"/>
        <w:rPr>
          <w:lang w:val="en-GB"/>
        </w:rPr>
      </w:pPr>
      <w:r w:rsidRPr="00494ED6">
        <w:rPr>
          <w:lang w:val="en-GB"/>
        </w:rPr>
        <w:t xml:space="preserve">- </w:t>
      </w:r>
      <w:r w:rsidR="008076B9" w:rsidRPr="00494ED6">
        <w:rPr>
          <w:lang w:val="en-GB"/>
        </w:rPr>
        <w:t xml:space="preserve">Pets place: </w:t>
      </w:r>
      <w:hyperlink r:id="rId611" w:history="1">
        <w:r w:rsidR="00D006C3" w:rsidRPr="00494ED6">
          <w:rPr>
            <w:rStyle w:val="Hyperlink"/>
            <w:lang w:val="en-GB"/>
          </w:rPr>
          <w:t>https://www.petsplace.nl/</w:t>
        </w:r>
      </w:hyperlink>
    </w:p>
    <w:p w14:paraId="0A9909D3" w14:textId="39E1A96C" w:rsidR="00F813CA" w:rsidRPr="00494ED6" w:rsidRDefault="00D006C3" w:rsidP="00AE7B30">
      <w:pPr>
        <w:pStyle w:val="BodyText"/>
        <w:rPr>
          <w:lang w:val="en-GB"/>
        </w:rPr>
      </w:pPr>
      <w:r w:rsidRPr="00494ED6">
        <w:rPr>
          <w:lang w:val="en-GB"/>
        </w:rPr>
        <w:t xml:space="preserve">- </w:t>
      </w:r>
      <w:proofErr w:type="spellStart"/>
      <w:r w:rsidR="00E355CC" w:rsidRPr="00494ED6">
        <w:rPr>
          <w:lang w:val="en-GB"/>
        </w:rPr>
        <w:t>Alsa</w:t>
      </w:r>
      <w:proofErr w:type="spellEnd"/>
      <w:r w:rsidR="00E355CC" w:rsidRPr="00494ED6">
        <w:rPr>
          <w:lang w:val="en-GB"/>
        </w:rPr>
        <w:t xml:space="preserve"> nature: </w:t>
      </w:r>
      <w:hyperlink r:id="rId612" w:history="1">
        <w:r w:rsidR="00575D45" w:rsidRPr="00494ED6">
          <w:rPr>
            <w:rStyle w:val="Hyperlink"/>
            <w:lang w:val="en-GB"/>
          </w:rPr>
          <w:t>https://www.alsa-nature.nl/</w:t>
        </w:r>
      </w:hyperlink>
      <w:r w:rsidR="00ED1999" w:rsidRPr="00494ED6">
        <w:rPr>
          <w:lang w:val="en-GB"/>
        </w:rPr>
        <w:t xml:space="preserve"> Online only</w:t>
      </w:r>
    </w:p>
    <w:p w14:paraId="7043C938" w14:textId="6574165B" w:rsidR="00E355CC" w:rsidRPr="006B10D1" w:rsidRDefault="00E355CC" w:rsidP="00AE7B30">
      <w:pPr>
        <w:pStyle w:val="BodyText"/>
        <w:rPr>
          <w:lang w:val="en-GB"/>
        </w:rPr>
      </w:pPr>
      <w:r w:rsidRPr="006B10D1">
        <w:rPr>
          <w:lang w:val="en-GB"/>
        </w:rPr>
        <w:t xml:space="preserve">- </w:t>
      </w:r>
      <w:proofErr w:type="spellStart"/>
      <w:r w:rsidRPr="006B10D1">
        <w:rPr>
          <w:lang w:val="en-GB"/>
        </w:rPr>
        <w:t>Brekz</w:t>
      </w:r>
      <w:proofErr w:type="spellEnd"/>
      <w:r w:rsidRPr="006B10D1">
        <w:rPr>
          <w:lang w:val="en-GB"/>
        </w:rPr>
        <w:t xml:space="preserve">: </w:t>
      </w:r>
      <w:hyperlink r:id="rId613" w:history="1">
        <w:r w:rsidR="00575D45" w:rsidRPr="006B10D1">
          <w:rPr>
            <w:rStyle w:val="Hyperlink"/>
            <w:lang w:val="en-GB"/>
          </w:rPr>
          <w:t>https://www.brekz.nl/</w:t>
        </w:r>
      </w:hyperlink>
      <w:r w:rsidR="00ED1999" w:rsidRPr="006B10D1">
        <w:rPr>
          <w:lang w:val="en-GB"/>
        </w:rPr>
        <w:t xml:space="preserve"> Online only</w:t>
      </w:r>
    </w:p>
    <w:p w14:paraId="17758330" w14:textId="2D17677F" w:rsidR="00E355CC" w:rsidRPr="00494ED6" w:rsidRDefault="00575D45" w:rsidP="00AE7B30">
      <w:pPr>
        <w:pStyle w:val="BodyText"/>
        <w:rPr>
          <w:lang w:val="en-GB"/>
        </w:rPr>
      </w:pPr>
      <w:r w:rsidRPr="00494ED6">
        <w:rPr>
          <w:lang w:val="en-GB"/>
        </w:rPr>
        <w:t xml:space="preserve">- Zoo plus: </w:t>
      </w:r>
      <w:hyperlink r:id="rId614" w:history="1">
        <w:r w:rsidRPr="00494ED6">
          <w:rPr>
            <w:rStyle w:val="Hyperlink"/>
            <w:lang w:val="en-GB"/>
          </w:rPr>
          <w:t>https://www.zooplus.nl/</w:t>
        </w:r>
      </w:hyperlink>
      <w:r w:rsidR="00ED1999" w:rsidRPr="00494ED6">
        <w:rPr>
          <w:lang w:val="en-GB"/>
        </w:rPr>
        <w:t xml:space="preserve"> Online only</w:t>
      </w:r>
    </w:p>
    <w:p w14:paraId="11FF1E6E" w14:textId="4DE66687" w:rsidR="000A04EA" w:rsidRPr="00FC6D5D" w:rsidRDefault="0006129E" w:rsidP="000A04EA">
      <w:pPr>
        <w:pStyle w:val="BodyText"/>
        <w:rPr>
          <w:color w:val="1A9CB0"/>
          <w:u w:val="single"/>
          <w:lang w:val="nl-NL"/>
        </w:rPr>
      </w:pPr>
      <w:r w:rsidRPr="00257750">
        <w:rPr>
          <w:lang w:val="nl-NL"/>
        </w:rPr>
        <w:t xml:space="preserve">- Plein: </w:t>
      </w:r>
      <w:hyperlink r:id="rId615" w:history="1">
        <w:r w:rsidRPr="00D738D5">
          <w:rPr>
            <w:rStyle w:val="Hyperlink"/>
            <w:lang w:val="nl-NL"/>
          </w:rPr>
          <w:t>https://www.plein.nl/</w:t>
        </w:r>
      </w:hyperlink>
    </w:p>
    <w:p w14:paraId="7BCE8B10" w14:textId="77777777" w:rsidR="0016683F" w:rsidRDefault="0016683F" w:rsidP="0016683F">
      <w:pPr>
        <w:pStyle w:val="Heading2"/>
      </w:pPr>
      <w:bookmarkStart w:id="101" w:name="_Toc175581899"/>
      <w:r>
        <w:t>Markets</w:t>
      </w:r>
      <w:bookmarkEnd w:id="101"/>
    </w:p>
    <w:p w14:paraId="3DB9D73A" w14:textId="77777777" w:rsidR="0016683F" w:rsidRDefault="0016683F" w:rsidP="0016683F">
      <w:pPr>
        <w:pStyle w:val="BodyText"/>
      </w:pPr>
      <w:r>
        <w:t>Every Saturday all cities organize local markets. In addition to Saturday, there is one additional day for markets and this day differs from city-to-city.</w:t>
      </w:r>
    </w:p>
    <w:p w14:paraId="1D82B400" w14:textId="77777777" w:rsidR="0016683F" w:rsidRDefault="0016683F" w:rsidP="0016683F">
      <w:pPr>
        <w:pStyle w:val="BodyText"/>
      </w:pPr>
      <w:r>
        <w:t xml:space="preserve">For info on local markets, go to: </w:t>
      </w:r>
    </w:p>
    <w:p w14:paraId="3A401501" w14:textId="77777777" w:rsidR="0016683F" w:rsidRDefault="0016683F" w:rsidP="0016683F">
      <w:pPr>
        <w:pStyle w:val="BodyText"/>
      </w:pPr>
      <w:r>
        <w:t xml:space="preserve">- </w:t>
      </w:r>
      <w:hyperlink r:id="rId616" w:history="1">
        <w:r w:rsidRPr="00E05FEA">
          <w:rPr>
            <w:rStyle w:val="Hyperlink"/>
          </w:rPr>
          <w:t>https://www.hollandsemarkten.nl/</w:t>
        </w:r>
      </w:hyperlink>
    </w:p>
    <w:p w14:paraId="47729943" w14:textId="77777777" w:rsidR="0016683F" w:rsidRDefault="0016683F" w:rsidP="0016683F">
      <w:pPr>
        <w:pStyle w:val="BodyText"/>
      </w:pPr>
      <w:r>
        <w:t xml:space="preserve">- </w:t>
      </w:r>
      <w:hyperlink r:id="rId617" w:history="1">
        <w:r w:rsidRPr="00E05FEA">
          <w:rPr>
            <w:rStyle w:val="Hyperlink"/>
          </w:rPr>
          <w:t>https://markt.startpagina.nl/</w:t>
        </w:r>
      </w:hyperlink>
    </w:p>
    <w:p w14:paraId="126E6746" w14:textId="77777777" w:rsidR="0016683F" w:rsidRDefault="0016683F" w:rsidP="0016683F">
      <w:pPr>
        <w:pStyle w:val="BodyText"/>
      </w:pPr>
    </w:p>
    <w:p w14:paraId="307CAA4B" w14:textId="77777777" w:rsidR="0016683F" w:rsidRDefault="0016683F" w:rsidP="0016683F">
      <w:pPr>
        <w:pStyle w:val="BodyText"/>
      </w:pPr>
      <w:r>
        <w:t>Amsterdam has several markets:</w:t>
      </w:r>
    </w:p>
    <w:p w14:paraId="399DCC20" w14:textId="77777777" w:rsidR="0016683F" w:rsidRDefault="0016683F" w:rsidP="0016683F">
      <w:pPr>
        <w:pStyle w:val="BodyText"/>
      </w:pPr>
      <w:r>
        <w:t xml:space="preserve">- Albert Cuyp Market, located on Albert </w:t>
      </w:r>
      <w:proofErr w:type="spellStart"/>
      <w:r>
        <w:t>Cuypstraat</w:t>
      </w:r>
      <w:proofErr w:type="spellEnd"/>
      <w:r>
        <w:t xml:space="preserve">, 1073 BD, </w:t>
      </w:r>
      <w:hyperlink r:id="rId618" w:history="1">
        <w:r w:rsidRPr="00E05FEA">
          <w:rPr>
            <w:rStyle w:val="Hyperlink"/>
          </w:rPr>
          <w:t>https://albertcuyp-markt.amsterdam/</w:t>
        </w:r>
      </w:hyperlink>
    </w:p>
    <w:p w14:paraId="75ACA909" w14:textId="41B1ADD2" w:rsidR="0016683F" w:rsidRPr="0061629C" w:rsidRDefault="0016683F" w:rsidP="0016683F">
      <w:pPr>
        <w:pStyle w:val="BodyText"/>
        <w:rPr>
          <w:rStyle w:val="Hyperlink"/>
          <w:color w:val="464547"/>
          <w:u w:val="none"/>
        </w:rPr>
      </w:pPr>
      <w:r>
        <w:t xml:space="preserve">- Regular flea market, located on T.T. </w:t>
      </w:r>
      <w:proofErr w:type="spellStart"/>
      <w:r>
        <w:t>Neveritaweg</w:t>
      </w:r>
      <w:proofErr w:type="spellEnd"/>
      <w:r>
        <w:t xml:space="preserve"> 15, </w:t>
      </w:r>
      <w:r w:rsidR="009B61C0" w:rsidRPr="00B76C62">
        <w:t>entrance 5</w:t>
      </w:r>
      <w:r w:rsidR="009B61C0" w:rsidRPr="00E56E37">
        <w:t>€</w:t>
      </w:r>
      <w:r w:rsidR="009B61C0">
        <w:t xml:space="preserve">, </w:t>
      </w:r>
      <w:hyperlink r:id="rId619" w:history="1">
        <w:r w:rsidRPr="00E05FEA">
          <w:rPr>
            <w:rStyle w:val="Hyperlink"/>
          </w:rPr>
          <w:t>https://ijhallen.nl/en/</w:t>
        </w:r>
      </w:hyperlink>
    </w:p>
    <w:p w14:paraId="585C2248" w14:textId="47E6E20D" w:rsidR="009F3DD5" w:rsidRDefault="00E7498A" w:rsidP="00E7498A">
      <w:pPr>
        <w:pStyle w:val="Heading2"/>
        <w:rPr>
          <w:rStyle w:val="Hyperlink"/>
          <w:rFonts w:ascii="Arial Black" w:hAnsi="Arial Black"/>
          <w:sz w:val="24"/>
          <w:u w:val="none"/>
        </w:rPr>
      </w:pPr>
      <w:bookmarkStart w:id="102" w:name="_Toc175581900"/>
      <w:r w:rsidRPr="00E7498A">
        <w:rPr>
          <w:rStyle w:val="Hyperlink"/>
          <w:rFonts w:ascii="Arial Black" w:hAnsi="Arial Black"/>
          <w:sz w:val="24"/>
          <w:u w:val="none"/>
        </w:rPr>
        <w:t>Buying/Selling</w:t>
      </w:r>
      <w:r w:rsidR="007C2743">
        <w:rPr>
          <w:rStyle w:val="Hyperlink"/>
          <w:rFonts w:ascii="Arial Black" w:hAnsi="Arial Black"/>
          <w:sz w:val="24"/>
          <w:u w:val="none"/>
        </w:rPr>
        <w:t xml:space="preserve"> Used Items</w:t>
      </w:r>
      <w:bookmarkEnd w:id="102"/>
    </w:p>
    <w:p w14:paraId="5A6BCEA6" w14:textId="1CE9290B" w:rsidR="008756AC" w:rsidRDefault="001A1750" w:rsidP="00C00268">
      <w:pPr>
        <w:pStyle w:val="BodyText"/>
        <w:rPr>
          <w:rStyle w:val="Hyperlink"/>
          <w:color w:val="464547"/>
          <w:u w:val="none"/>
        </w:rPr>
      </w:pPr>
      <w:r>
        <w:rPr>
          <w:rStyle w:val="Hyperlink"/>
          <w:color w:val="464547"/>
          <w:u w:val="none"/>
        </w:rPr>
        <w:t xml:space="preserve">Telegram </w:t>
      </w:r>
      <w:r w:rsidR="009C0625">
        <w:rPr>
          <w:rStyle w:val="Hyperlink"/>
          <w:color w:val="464547"/>
          <w:u w:val="none"/>
        </w:rPr>
        <w:t>group</w:t>
      </w:r>
      <w:r>
        <w:rPr>
          <w:rStyle w:val="Hyperlink"/>
          <w:color w:val="464547"/>
          <w:u w:val="none"/>
        </w:rPr>
        <w:t xml:space="preserve">: </w:t>
      </w:r>
      <w:hyperlink r:id="rId620" w:history="1">
        <w:r w:rsidR="00DF19C6" w:rsidRPr="00BF2666">
          <w:rPr>
            <w:rStyle w:val="Hyperlink"/>
          </w:rPr>
          <w:t>https://t.me/Bnl_baraholka</w:t>
        </w:r>
      </w:hyperlink>
    </w:p>
    <w:p w14:paraId="30C80DA1" w14:textId="77777777" w:rsidR="00DF19C6" w:rsidRDefault="00DF19C6" w:rsidP="00C00268">
      <w:pPr>
        <w:pStyle w:val="BodyText"/>
        <w:rPr>
          <w:rStyle w:val="Hyperlink"/>
          <w:color w:val="464547"/>
          <w:u w:val="none"/>
        </w:rPr>
      </w:pPr>
    </w:p>
    <w:p w14:paraId="50638055" w14:textId="428744EB" w:rsidR="000D622D" w:rsidRPr="00C00268" w:rsidRDefault="00C00268" w:rsidP="00C00268">
      <w:pPr>
        <w:pStyle w:val="BodyText"/>
        <w:rPr>
          <w:rStyle w:val="Hyperlink"/>
          <w:color w:val="464547"/>
          <w:u w:val="none"/>
        </w:rPr>
      </w:pPr>
      <w:r w:rsidRPr="00C00268">
        <w:rPr>
          <w:rStyle w:val="Hyperlink"/>
          <w:color w:val="464547"/>
          <w:u w:val="none"/>
        </w:rPr>
        <w:t>Websites:</w:t>
      </w:r>
    </w:p>
    <w:p w14:paraId="5A724458" w14:textId="31D0795D" w:rsidR="00F231FE" w:rsidRDefault="003218D5" w:rsidP="00F231FE">
      <w:pPr>
        <w:pStyle w:val="BodyText"/>
      </w:pPr>
      <w:r>
        <w:t xml:space="preserve">- </w:t>
      </w:r>
      <w:proofErr w:type="spellStart"/>
      <w:r w:rsidR="00F231FE">
        <w:t>Marktplaats</w:t>
      </w:r>
      <w:proofErr w:type="spellEnd"/>
      <w:r w:rsidR="00F231FE">
        <w:t xml:space="preserve">: </w:t>
      </w:r>
      <w:hyperlink r:id="rId621" w:history="1">
        <w:r w:rsidR="00F231FE" w:rsidRPr="00D738D5">
          <w:rPr>
            <w:rStyle w:val="Hyperlink"/>
          </w:rPr>
          <w:t>https://www.marktplaats.nl/</w:t>
        </w:r>
      </w:hyperlink>
      <w:r w:rsidR="00F231FE">
        <w:t xml:space="preserve"> Marketplace and secondhand</w:t>
      </w:r>
    </w:p>
    <w:p w14:paraId="475BD025" w14:textId="16783FE1" w:rsidR="00574B35" w:rsidRPr="004617FF" w:rsidRDefault="00574B35" w:rsidP="00574B35">
      <w:pPr>
        <w:pStyle w:val="BodyText"/>
        <w:rPr>
          <w:color w:val="1A9CB0"/>
          <w:u w:val="single"/>
        </w:rPr>
      </w:pPr>
      <w:r w:rsidRPr="00E5259F">
        <w:t xml:space="preserve">- </w:t>
      </w:r>
      <w:proofErr w:type="spellStart"/>
      <w:r w:rsidR="00777408">
        <w:t>AlleKring</w:t>
      </w:r>
      <w:r w:rsidR="00481F20">
        <w:t>loopwinkels</w:t>
      </w:r>
      <w:proofErr w:type="spellEnd"/>
      <w:r w:rsidR="00481F20">
        <w:t>:</w:t>
      </w:r>
      <w:r w:rsidR="00777408">
        <w:t xml:space="preserve"> </w:t>
      </w:r>
      <w:hyperlink r:id="rId622" w:history="1">
        <w:r w:rsidR="00777408" w:rsidRPr="00D738D5">
          <w:rPr>
            <w:rStyle w:val="Hyperlink"/>
          </w:rPr>
          <w:t>https://allekringloopwinkels.nl/</w:t>
        </w:r>
      </w:hyperlink>
      <w:r w:rsidR="004617FF">
        <w:t xml:space="preserve"> </w:t>
      </w:r>
      <w:r w:rsidR="00146D2E">
        <w:t>Secondhand</w:t>
      </w:r>
      <w:r w:rsidR="00110704">
        <w:t xml:space="preserve"> items</w:t>
      </w:r>
      <w:r w:rsidR="00347621">
        <w:t xml:space="preserve"> and clothes</w:t>
      </w:r>
      <w:r w:rsidR="00146D2E">
        <w:t xml:space="preserve">. </w:t>
      </w:r>
      <w:r w:rsidR="0069397A">
        <w:t>Physical shops and online</w:t>
      </w:r>
    </w:p>
    <w:p w14:paraId="4A30A5F7" w14:textId="5D2DC55D" w:rsidR="00574B35" w:rsidRDefault="00574B35" w:rsidP="0008461C">
      <w:pPr>
        <w:pStyle w:val="BodyText"/>
      </w:pPr>
      <w:r>
        <w:t xml:space="preserve">- </w:t>
      </w:r>
      <w:proofErr w:type="spellStart"/>
      <w:r w:rsidR="0061629C">
        <w:t>RataPlan</w:t>
      </w:r>
      <w:proofErr w:type="spellEnd"/>
      <w:r w:rsidR="0061629C">
        <w:t xml:space="preserve">: </w:t>
      </w:r>
      <w:hyperlink r:id="rId623" w:history="1">
        <w:r w:rsidR="0061629C" w:rsidRPr="00D738D5">
          <w:rPr>
            <w:rStyle w:val="Hyperlink"/>
          </w:rPr>
          <w:t>https://rataplan.nl/</w:t>
        </w:r>
      </w:hyperlink>
      <w:r>
        <w:t xml:space="preserve"> </w:t>
      </w:r>
      <w:r w:rsidR="00347621">
        <w:t>Secondhand items and clothes</w:t>
      </w:r>
      <w:r w:rsidR="00146D2E">
        <w:t xml:space="preserve">. </w:t>
      </w:r>
      <w:r w:rsidR="00FA318C">
        <w:t>B</w:t>
      </w:r>
      <w:r w:rsidR="00FA318C" w:rsidRPr="00FA318C">
        <w:t>uy and donate things</w:t>
      </w:r>
      <w:r w:rsidR="00FA318C">
        <w:t>.</w:t>
      </w:r>
      <w:r w:rsidR="00FA318C" w:rsidRPr="00FA318C">
        <w:t xml:space="preserve"> </w:t>
      </w:r>
      <w:r w:rsidR="00262B92">
        <w:t>Physical shops and online</w:t>
      </w:r>
    </w:p>
    <w:p w14:paraId="47C89C9A" w14:textId="77777777" w:rsidR="0058184F" w:rsidRDefault="0058184F" w:rsidP="0008461C">
      <w:pPr>
        <w:pStyle w:val="BodyText"/>
      </w:pPr>
    </w:p>
    <w:p w14:paraId="27510E7D" w14:textId="300C68AC" w:rsidR="0058184F" w:rsidRDefault="0058184F" w:rsidP="0008461C">
      <w:pPr>
        <w:pStyle w:val="BodyText"/>
        <w:rPr>
          <w:rStyle w:val="Hyperlink"/>
        </w:rPr>
      </w:pPr>
      <w:r>
        <w:t xml:space="preserve">Application for buying/selling the staff: </w:t>
      </w:r>
      <w:hyperlink r:id="rId624" w:history="1">
        <w:r w:rsidRPr="007027BF">
          <w:rPr>
            <w:rStyle w:val="Hyperlink"/>
          </w:rPr>
          <w:t>https://www.vinted.nl/</w:t>
        </w:r>
      </w:hyperlink>
    </w:p>
    <w:p w14:paraId="41131D19" w14:textId="77777777" w:rsidR="00575CB2" w:rsidRDefault="00575CB2" w:rsidP="0008461C">
      <w:pPr>
        <w:pStyle w:val="BodyText"/>
        <w:rPr>
          <w:rStyle w:val="Hyperlink"/>
        </w:rPr>
      </w:pPr>
    </w:p>
    <w:p w14:paraId="4C50DF04" w14:textId="1EC21FD5" w:rsidR="00005B67" w:rsidRDefault="00B76C62" w:rsidP="00436A2A">
      <w:pPr>
        <w:pStyle w:val="BodyText"/>
      </w:pPr>
      <w:r w:rsidRPr="00B76C62">
        <w:t xml:space="preserve">Regular </w:t>
      </w:r>
      <w:r w:rsidR="001D3E2D">
        <w:t xml:space="preserve">flea market, located on T.T. </w:t>
      </w:r>
      <w:proofErr w:type="spellStart"/>
      <w:r w:rsidR="001D3E2D">
        <w:t>Neveritaweg</w:t>
      </w:r>
      <w:proofErr w:type="spellEnd"/>
      <w:r w:rsidR="001D3E2D">
        <w:t xml:space="preserve"> 15</w:t>
      </w:r>
      <w:r>
        <w:t xml:space="preserve">, </w:t>
      </w:r>
      <w:r w:rsidRPr="00B76C62">
        <w:t>entrance 5</w:t>
      </w:r>
      <w:r w:rsidR="00E56E37" w:rsidRPr="00E56E37">
        <w:t>€</w:t>
      </w:r>
      <w:r w:rsidR="009B61C0">
        <w:t xml:space="preserve">, </w:t>
      </w:r>
      <w:hyperlink r:id="rId625" w:history="1">
        <w:r w:rsidR="00005B67" w:rsidRPr="00DA4706">
          <w:rPr>
            <w:rStyle w:val="Hyperlink"/>
          </w:rPr>
          <w:t>https://ijhallen.nl/en/</w:t>
        </w:r>
      </w:hyperlink>
    </w:p>
    <w:p w14:paraId="67CD13D8" w14:textId="478998AF" w:rsidR="00A45117" w:rsidRDefault="00B04A96" w:rsidP="00A45117">
      <w:pPr>
        <w:pStyle w:val="Heading1"/>
      </w:pPr>
      <w:bookmarkStart w:id="103" w:name="_Toc175581901"/>
      <w:r>
        <w:lastRenderedPageBreak/>
        <w:t>Learning</w:t>
      </w:r>
      <w:bookmarkEnd w:id="103"/>
    </w:p>
    <w:p w14:paraId="417F320A" w14:textId="43B2F231" w:rsidR="00A45117" w:rsidRDefault="00A45117" w:rsidP="00A45117">
      <w:pPr>
        <w:pStyle w:val="Heading2"/>
        <w:rPr>
          <w:lang w:val="ru-RU"/>
        </w:rPr>
      </w:pPr>
      <w:bookmarkStart w:id="104" w:name="_Toc175581902"/>
      <w:r>
        <w:t>Learning Dutch</w:t>
      </w:r>
      <w:bookmarkEnd w:id="104"/>
    </w:p>
    <w:p w14:paraId="19026A52" w14:textId="77777777" w:rsidR="00593D73" w:rsidRDefault="00593D73" w:rsidP="00593D73">
      <w:pPr>
        <w:pStyle w:val="BodyText"/>
        <w:rPr>
          <w:rStyle w:val="Hyperlink"/>
          <w:b/>
          <w:bCs/>
          <w:color w:val="464547"/>
          <w:u w:val="none"/>
        </w:rPr>
      </w:pPr>
      <w:r>
        <w:rPr>
          <w:rStyle w:val="Hyperlink"/>
          <w:b/>
          <w:bCs/>
          <w:color w:val="464547"/>
          <w:u w:val="none"/>
        </w:rPr>
        <w:t xml:space="preserve">For </w:t>
      </w:r>
      <w:proofErr w:type="spellStart"/>
      <w:r>
        <w:rPr>
          <w:rStyle w:val="Hyperlink"/>
          <w:b/>
          <w:bCs/>
          <w:color w:val="464547"/>
          <w:u w:val="none"/>
        </w:rPr>
        <w:t>EPAMers</w:t>
      </w:r>
      <w:proofErr w:type="spellEnd"/>
    </w:p>
    <w:p w14:paraId="4BBCC930" w14:textId="29D4B9BA" w:rsidR="00151AF0" w:rsidRDefault="00BF287F" w:rsidP="00551EE0">
      <w:pPr>
        <w:pStyle w:val="BodyText"/>
      </w:pPr>
      <w:r>
        <w:t xml:space="preserve">Language school </w:t>
      </w:r>
      <w:r w:rsidR="00991E4D" w:rsidRPr="00F1634C">
        <w:rPr>
          <w:i/>
          <w:iCs/>
        </w:rPr>
        <w:t>lexisamsterdam.nl</w:t>
      </w:r>
      <w:r w:rsidR="00F1634C" w:rsidRPr="00F1634C">
        <w:rPr>
          <w:i/>
          <w:iCs/>
        </w:rPr>
        <w:t xml:space="preserve"> </w:t>
      </w:r>
      <w:r w:rsidR="00F8293F">
        <w:t>conduct</w:t>
      </w:r>
      <w:r w:rsidR="00F1634C">
        <w:t xml:space="preserve">s Dutch classes. </w:t>
      </w:r>
      <w:r w:rsidR="00551EE0" w:rsidRPr="00051133">
        <w:t>EPAM share</w:t>
      </w:r>
      <w:r w:rsidR="00725B0E">
        <w:t>s</w:t>
      </w:r>
      <w:r w:rsidR="00551EE0" w:rsidRPr="00051133">
        <w:t xml:space="preserve"> the cost </w:t>
      </w:r>
      <w:r>
        <w:t xml:space="preserve">(any level) </w:t>
      </w:r>
      <w:r w:rsidR="00725B0E" w:rsidRPr="00051133">
        <w:t>50/50</w:t>
      </w:r>
      <w:r w:rsidR="00F22383">
        <w:t>.</w:t>
      </w:r>
      <w:r w:rsidR="00B33E36">
        <w:t xml:space="preserve"> The </w:t>
      </w:r>
      <w:r w:rsidR="00B33E36" w:rsidRPr="00051133">
        <w:t xml:space="preserve">course </w:t>
      </w:r>
      <w:r w:rsidR="00B33E36">
        <w:t xml:space="preserve">lasts </w:t>
      </w:r>
      <w:r w:rsidR="00B33E36" w:rsidRPr="00051133">
        <w:t>12 weeks</w:t>
      </w:r>
      <w:r w:rsidR="00B33E36">
        <w:t xml:space="preserve">. </w:t>
      </w:r>
      <w:r w:rsidR="00B33E36" w:rsidRPr="00051133">
        <w:t xml:space="preserve">The cost per person </w:t>
      </w:r>
      <w:r w:rsidR="00B33E36">
        <w:t>is about 170</w:t>
      </w:r>
      <w:r w:rsidR="00B33E36" w:rsidRPr="00051133">
        <w:t>€</w:t>
      </w:r>
      <w:r w:rsidR="00B33E36">
        <w:t xml:space="preserve">, it will be </w:t>
      </w:r>
      <w:r w:rsidR="00B33E36" w:rsidRPr="00051133">
        <w:t xml:space="preserve">deducted from </w:t>
      </w:r>
      <w:r w:rsidR="00B33E36">
        <w:t xml:space="preserve">your </w:t>
      </w:r>
      <w:r w:rsidR="00B33E36" w:rsidRPr="00051133">
        <w:t>salary</w:t>
      </w:r>
      <w:r w:rsidR="00B33E36">
        <w:t xml:space="preserve"> </w:t>
      </w:r>
      <w:r w:rsidR="00B33E36" w:rsidRPr="00051133">
        <w:t xml:space="preserve">in </w:t>
      </w:r>
      <w:r w:rsidR="00B33E36">
        <w:t>3</w:t>
      </w:r>
      <w:r w:rsidR="00B33E36" w:rsidRPr="00051133">
        <w:t xml:space="preserve"> monthly installments</w:t>
      </w:r>
      <w:r w:rsidR="00B33E36">
        <w:t xml:space="preserve"> (about 57</w:t>
      </w:r>
      <w:r w:rsidR="00B33E36" w:rsidRPr="00051133">
        <w:t xml:space="preserve">€ </w:t>
      </w:r>
      <w:r w:rsidR="00B33E36">
        <w:t>a month)</w:t>
      </w:r>
      <w:r w:rsidR="00B33E36" w:rsidRPr="00051133">
        <w:t>.</w:t>
      </w:r>
      <w:r w:rsidR="00B92464">
        <w:t xml:space="preserve"> </w:t>
      </w:r>
      <w:r w:rsidR="00B33E36">
        <w:t>Y</w:t>
      </w:r>
      <w:r w:rsidR="00F22383">
        <w:t xml:space="preserve">ou also get a </w:t>
      </w:r>
      <w:r w:rsidR="00EA3B84" w:rsidRPr="00EA3B84">
        <w:t xml:space="preserve">reimbursement </w:t>
      </w:r>
      <w:r w:rsidR="00EA3B84">
        <w:t xml:space="preserve">for </w:t>
      </w:r>
      <w:r w:rsidR="00C2015B">
        <w:t xml:space="preserve">the </w:t>
      </w:r>
      <w:r w:rsidR="00EA3B84">
        <w:t>books</w:t>
      </w:r>
      <w:r w:rsidR="00C2015B">
        <w:t xml:space="preserve"> needed for </w:t>
      </w:r>
      <w:r w:rsidR="00F22383">
        <w:t>the course</w:t>
      </w:r>
      <w:r w:rsidR="00EA3B84">
        <w:t>.</w:t>
      </w:r>
    </w:p>
    <w:p w14:paraId="782BF7CF" w14:textId="77777777" w:rsidR="003D4B4A" w:rsidRDefault="003D4B4A" w:rsidP="00051133">
      <w:pPr>
        <w:pStyle w:val="BodyText"/>
      </w:pPr>
    </w:p>
    <w:p w14:paraId="76CA3057" w14:textId="47C88CC5" w:rsidR="00794F08" w:rsidRDefault="00022760" w:rsidP="00051133">
      <w:pPr>
        <w:pStyle w:val="BodyText"/>
      </w:pPr>
      <w:r>
        <w:t>When</w:t>
      </w:r>
      <w:r w:rsidR="004F7207">
        <w:t xml:space="preserve"> you start learning Dutch, you </w:t>
      </w:r>
      <w:r w:rsidR="009C5EB8">
        <w:t xml:space="preserve">get </w:t>
      </w:r>
      <w:r w:rsidR="004F7207">
        <w:t xml:space="preserve">an </w:t>
      </w:r>
      <w:r w:rsidR="00051133" w:rsidRPr="00051133">
        <w:t>email</w:t>
      </w:r>
      <w:r w:rsidR="002F3F90">
        <w:t xml:space="preserve"> asking </w:t>
      </w:r>
      <w:r w:rsidR="0058437C">
        <w:t xml:space="preserve">to </w:t>
      </w:r>
      <w:r w:rsidR="009842DA">
        <w:t xml:space="preserve">confirm </w:t>
      </w:r>
      <w:r w:rsidR="00794F08">
        <w:t xml:space="preserve">that </w:t>
      </w:r>
      <w:r w:rsidR="009842DA" w:rsidRPr="00DE58A5">
        <w:rPr>
          <w:b/>
          <w:bCs/>
        </w:rPr>
        <w:t>you accept the rules</w:t>
      </w:r>
      <w:r w:rsidR="00794F08">
        <w:t>:</w:t>
      </w:r>
    </w:p>
    <w:p w14:paraId="232E5B29" w14:textId="511DD5A5" w:rsidR="00FE3147" w:rsidRDefault="00794F08" w:rsidP="00051133">
      <w:pPr>
        <w:pStyle w:val="BodyText"/>
      </w:pPr>
      <w:r>
        <w:t xml:space="preserve">- </w:t>
      </w:r>
      <w:r w:rsidR="008867DC">
        <w:t>C</w:t>
      </w:r>
      <w:r w:rsidR="00051133" w:rsidRPr="00051133">
        <w:t xml:space="preserve">osts </w:t>
      </w:r>
      <w:r w:rsidR="000F500A">
        <w:t>are</w:t>
      </w:r>
      <w:r w:rsidR="009C5EB8">
        <w:t xml:space="preserve"> </w:t>
      </w:r>
      <w:r w:rsidR="00051133" w:rsidRPr="00051133">
        <w:t xml:space="preserve">deducted from </w:t>
      </w:r>
      <w:r w:rsidR="008867DC">
        <w:t xml:space="preserve">your </w:t>
      </w:r>
      <w:r w:rsidR="00051133" w:rsidRPr="00051133">
        <w:t xml:space="preserve">salary in </w:t>
      </w:r>
      <w:r w:rsidR="008867DC">
        <w:t xml:space="preserve">3 </w:t>
      </w:r>
      <w:r w:rsidR="00051133" w:rsidRPr="00051133">
        <w:t xml:space="preserve">installments, starting </w:t>
      </w:r>
      <w:r w:rsidR="00FE3147">
        <w:t>next month</w:t>
      </w:r>
    </w:p>
    <w:p w14:paraId="3A812B82" w14:textId="5B510B70" w:rsidR="00FE3147" w:rsidRDefault="00FE3147" w:rsidP="00051133">
      <w:pPr>
        <w:pStyle w:val="BodyText"/>
      </w:pPr>
      <w:r>
        <w:t xml:space="preserve">- </w:t>
      </w:r>
      <w:r w:rsidR="00051133" w:rsidRPr="00051133">
        <w:t xml:space="preserve">You need at least 85% attendance rate. If you have </w:t>
      </w:r>
      <w:r w:rsidR="001F6250">
        <w:t>l</w:t>
      </w:r>
      <w:r w:rsidR="00051133" w:rsidRPr="00051133">
        <w:t xml:space="preserve">ower attendance rate for </w:t>
      </w:r>
      <w:r w:rsidR="001D00A8">
        <w:t xml:space="preserve">any </w:t>
      </w:r>
      <w:r w:rsidR="00051133" w:rsidRPr="00051133">
        <w:t>reason</w:t>
      </w:r>
      <w:r>
        <w:t xml:space="preserve">, </w:t>
      </w:r>
      <w:r w:rsidR="00051133" w:rsidRPr="00051133">
        <w:t xml:space="preserve">full </w:t>
      </w:r>
      <w:r w:rsidR="00303AD9">
        <w:t xml:space="preserve">course </w:t>
      </w:r>
      <w:r w:rsidR="00051133" w:rsidRPr="00051133">
        <w:t xml:space="preserve">cost </w:t>
      </w:r>
      <w:r w:rsidR="001D00A8">
        <w:t xml:space="preserve">is </w:t>
      </w:r>
      <w:r w:rsidR="00051133" w:rsidRPr="00051133">
        <w:t>deducted from your salary</w:t>
      </w:r>
    </w:p>
    <w:p w14:paraId="29968EB7" w14:textId="16AE8842" w:rsidR="00FE3147" w:rsidRDefault="00FE3147" w:rsidP="00051133">
      <w:pPr>
        <w:pStyle w:val="BodyText"/>
      </w:pPr>
      <w:r>
        <w:t xml:space="preserve">- </w:t>
      </w:r>
      <w:r w:rsidR="00303AD9">
        <w:t>I</w:t>
      </w:r>
      <w:r w:rsidR="00051133" w:rsidRPr="00051133">
        <w:t xml:space="preserve">nstallments </w:t>
      </w:r>
      <w:r w:rsidR="008867DC">
        <w:t xml:space="preserve">are </w:t>
      </w:r>
      <w:r w:rsidR="00051133" w:rsidRPr="00051133">
        <w:t xml:space="preserve">deducted even if you quit the </w:t>
      </w:r>
      <w:r w:rsidR="00413839">
        <w:t>course p</w:t>
      </w:r>
      <w:r w:rsidR="00051133" w:rsidRPr="00051133">
        <w:t>rematurely</w:t>
      </w:r>
    </w:p>
    <w:p w14:paraId="730F66E6" w14:textId="46C13F44" w:rsidR="00FE3147" w:rsidRDefault="00FE3147" w:rsidP="00051133">
      <w:pPr>
        <w:pStyle w:val="BodyText"/>
      </w:pPr>
      <w:r>
        <w:t xml:space="preserve">- </w:t>
      </w:r>
      <w:r w:rsidR="005E777F">
        <w:t>F</w:t>
      </w:r>
      <w:r w:rsidR="00051133" w:rsidRPr="00051133">
        <w:t xml:space="preserve">ull course cost </w:t>
      </w:r>
      <w:r w:rsidR="00D63C38">
        <w:t xml:space="preserve">is </w:t>
      </w:r>
      <w:r w:rsidR="00051133" w:rsidRPr="00051133">
        <w:t>deducted if you leave the company</w:t>
      </w:r>
    </w:p>
    <w:p w14:paraId="4053B949" w14:textId="22B05A19" w:rsidR="00340F29" w:rsidRDefault="00FE3147" w:rsidP="00051133">
      <w:pPr>
        <w:pStyle w:val="BodyText"/>
      </w:pPr>
      <w:r>
        <w:t>-</w:t>
      </w:r>
      <w:r w:rsidR="00051133" w:rsidRPr="00051133">
        <w:t xml:space="preserve"> When you experience any difficulty attending the classes or have any concerns</w:t>
      </w:r>
      <w:r w:rsidR="00B05196">
        <w:t xml:space="preserve">, </w:t>
      </w:r>
      <w:r w:rsidR="00051133" w:rsidRPr="00051133">
        <w:t xml:space="preserve">immediately contact </w:t>
      </w:r>
      <w:r w:rsidR="00340F29">
        <w:t>the person mentioned in CC to this email</w:t>
      </w:r>
    </w:p>
    <w:p w14:paraId="19569C91" w14:textId="714A1289" w:rsidR="00311E8B" w:rsidRDefault="00340F29" w:rsidP="00311E8B">
      <w:pPr>
        <w:pStyle w:val="BodyText"/>
      </w:pPr>
      <w:r w:rsidRPr="00311E8B">
        <w:t xml:space="preserve">- </w:t>
      </w:r>
      <w:r w:rsidR="00051133" w:rsidRPr="00311E8B">
        <w:t xml:space="preserve">You </w:t>
      </w:r>
      <w:r w:rsidRPr="00311E8B">
        <w:t xml:space="preserve">can </w:t>
      </w:r>
      <w:r w:rsidR="00051133" w:rsidRPr="00311E8B">
        <w:t xml:space="preserve">stop </w:t>
      </w:r>
      <w:r w:rsidR="00E0773D" w:rsidRPr="00311E8B">
        <w:t xml:space="preserve">attending the course </w:t>
      </w:r>
      <w:r w:rsidR="00051133" w:rsidRPr="00311E8B">
        <w:t>after 2 lessons without having to pay back the full amount</w:t>
      </w:r>
    </w:p>
    <w:p w14:paraId="031327F2" w14:textId="77777777" w:rsidR="00677CCF" w:rsidRDefault="00677CCF" w:rsidP="00677CCF">
      <w:pPr>
        <w:pStyle w:val="BodyText"/>
        <w:rPr>
          <w:rStyle w:val="Hyperlink"/>
          <w:b/>
          <w:bCs/>
          <w:color w:val="464547"/>
          <w:u w:val="none"/>
        </w:rPr>
      </w:pPr>
    </w:p>
    <w:p w14:paraId="4F434798" w14:textId="525B6118" w:rsidR="00677CCF" w:rsidRPr="00B36BF0" w:rsidRDefault="00677CCF" w:rsidP="00677CCF">
      <w:pPr>
        <w:pStyle w:val="BodyText"/>
        <w:rPr>
          <w:rStyle w:val="Hyperlink"/>
          <w:color w:val="464547"/>
          <w:u w:val="none"/>
        </w:rPr>
      </w:pPr>
      <w:r w:rsidRPr="00311E8B">
        <w:rPr>
          <w:rStyle w:val="Hyperlink"/>
          <w:color w:val="464547"/>
          <w:u w:val="none"/>
        </w:rPr>
        <w:t xml:space="preserve">Join Dutch Speaking Club to discover Dutch culture and improve </w:t>
      </w:r>
      <w:r>
        <w:rPr>
          <w:rStyle w:val="Hyperlink"/>
          <w:color w:val="464547"/>
          <w:u w:val="none"/>
        </w:rPr>
        <w:t xml:space="preserve">your </w:t>
      </w:r>
      <w:r w:rsidRPr="00311E8B">
        <w:rPr>
          <w:rStyle w:val="Hyperlink"/>
          <w:color w:val="464547"/>
          <w:u w:val="none"/>
        </w:rPr>
        <w:t>communication skills.</w:t>
      </w:r>
      <w:r>
        <w:rPr>
          <w:rStyle w:val="Hyperlink"/>
          <w:color w:val="464547"/>
          <w:u w:val="none"/>
        </w:rPr>
        <w:t xml:space="preserve"> V</w:t>
      </w:r>
      <w:r w:rsidRPr="00B36BF0">
        <w:rPr>
          <w:rStyle w:val="Hyperlink"/>
          <w:color w:val="464547"/>
          <w:u w:val="none"/>
        </w:rPr>
        <w:t>arious topics</w:t>
      </w:r>
      <w:r>
        <w:rPr>
          <w:rStyle w:val="Hyperlink"/>
          <w:color w:val="464547"/>
          <w:u w:val="none"/>
        </w:rPr>
        <w:t>, n</w:t>
      </w:r>
      <w:r w:rsidRPr="00B36BF0">
        <w:rPr>
          <w:rStyle w:val="Hyperlink"/>
          <w:color w:val="464547"/>
          <w:u w:val="none"/>
        </w:rPr>
        <w:t>o preparation needed</w:t>
      </w:r>
      <w:r>
        <w:rPr>
          <w:rStyle w:val="Hyperlink"/>
          <w:color w:val="464547"/>
          <w:u w:val="none"/>
        </w:rPr>
        <w:t>.</w:t>
      </w:r>
      <w:r w:rsidRPr="00F445C0">
        <w:rPr>
          <w:rStyle w:val="Hyperlink"/>
          <w:color w:val="464547"/>
          <w:u w:val="none"/>
        </w:rPr>
        <w:t xml:space="preserve"> </w:t>
      </w:r>
      <w:r>
        <w:rPr>
          <w:rStyle w:val="Hyperlink"/>
          <w:color w:val="464547"/>
          <w:u w:val="none"/>
        </w:rPr>
        <w:t>In Dutch</w:t>
      </w:r>
      <w:r w:rsidRPr="00B36BF0">
        <w:rPr>
          <w:rStyle w:val="Hyperlink"/>
          <w:color w:val="464547"/>
          <w:u w:val="none"/>
        </w:rPr>
        <w:t xml:space="preserve">, </w:t>
      </w:r>
      <w:r>
        <w:rPr>
          <w:rStyle w:val="Hyperlink"/>
          <w:color w:val="464547"/>
          <w:u w:val="none"/>
        </w:rPr>
        <w:t xml:space="preserve">for </w:t>
      </w:r>
      <w:r w:rsidRPr="00B36BF0">
        <w:rPr>
          <w:rStyle w:val="Hyperlink"/>
          <w:color w:val="464547"/>
          <w:u w:val="none"/>
        </w:rPr>
        <w:t>level A2 and above</w:t>
      </w:r>
      <w:r>
        <w:rPr>
          <w:rStyle w:val="Hyperlink"/>
          <w:color w:val="464547"/>
          <w:u w:val="none"/>
        </w:rPr>
        <w:t>.</w:t>
      </w:r>
    </w:p>
    <w:p w14:paraId="631E6204" w14:textId="77777777" w:rsidR="00677CCF" w:rsidRDefault="00677CCF" w:rsidP="00677CCF">
      <w:pPr>
        <w:pStyle w:val="BodyText"/>
      </w:pPr>
      <w:r>
        <w:rPr>
          <w:rStyle w:val="Hyperlink"/>
          <w:color w:val="464547"/>
          <w:u w:val="none"/>
        </w:rPr>
        <w:t>I</w:t>
      </w:r>
      <w:r w:rsidRPr="00B36BF0">
        <w:rPr>
          <w:rStyle w:val="Hyperlink"/>
          <w:color w:val="464547"/>
          <w:u w:val="none"/>
        </w:rPr>
        <w:t>n 202</w:t>
      </w:r>
      <w:r>
        <w:rPr>
          <w:rStyle w:val="Hyperlink"/>
          <w:color w:val="464547"/>
          <w:u w:val="none"/>
        </w:rPr>
        <w:t xml:space="preserve">4, </w:t>
      </w:r>
      <w:r>
        <w:t xml:space="preserve">Amsterdam office, </w:t>
      </w:r>
      <w:r w:rsidRPr="00B36BF0">
        <w:rPr>
          <w:rStyle w:val="Hyperlink"/>
          <w:color w:val="464547"/>
          <w:u w:val="none"/>
        </w:rPr>
        <w:t>first Tuesday of the month</w:t>
      </w:r>
      <w:r>
        <w:rPr>
          <w:rStyle w:val="Hyperlink"/>
          <w:color w:val="464547"/>
          <w:u w:val="none"/>
        </w:rPr>
        <w:t xml:space="preserve"> at </w:t>
      </w:r>
      <w:r w:rsidRPr="00B36BF0">
        <w:rPr>
          <w:rStyle w:val="Hyperlink"/>
          <w:color w:val="464547"/>
          <w:u w:val="none"/>
        </w:rPr>
        <w:t>5</w:t>
      </w:r>
      <w:r>
        <w:rPr>
          <w:rStyle w:val="Hyperlink"/>
          <w:color w:val="464547"/>
          <w:u w:val="none"/>
        </w:rPr>
        <w:t xml:space="preserve"> PM.</w:t>
      </w:r>
    </w:p>
    <w:p w14:paraId="4300D6F3" w14:textId="535E5884" w:rsidR="00051133" w:rsidRDefault="00051133" w:rsidP="00311E8B">
      <w:pPr>
        <w:pStyle w:val="BodyText"/>
      </w:pPr>
    </w:p>
    <w:p w14:paraId="2A125813" w14:textId="77777777" w:rsidR="00DA7492" w:rsidRPr="0074441E" w:rsidRDefault="00DA7492" w:rsidP="00DA7492">
      <w:pPr>
        <w:pStyle w:val="BodyText"/>
        <w:rPr>
          <w:b/>
          <w:bCs/>
        </w:rPr>
      </w:pPr>
      <w:proofErr w:type="spellStart"/>
      <w:r w:rsidRPr="0074441E">
        <w:rPr>
          <w:b/>
          <w:bCs/>
        </w:rPr>
        <w:t>Inburgering</w:t>
      </w:r>
      <w:proofErr w:type="spellEnd"/>
    </w:p>
    <w:p w14:paraId="1CC98821" w14:textId="77777777" w:rsidR="00DA7492" w:rsidRDefault="00DA7492" w:rsidP="00DA7492">
      <w:pPr>
        <w:pStyle w:val="BodyText"/>
      </w:pPr>
      <w:r>
        <w:t xml:space="preserve">For </w:t>
      </w:r>
      <w:r w:rsidRPr="0074441E">
        <w:t>prepar</w:t>
      </w:r>
      <w:r>
        <w:t xml:space="preserve">ation: </w:t>
      </w:r>
      <w:hyperlink r:id="rId626" w:anchor="gid=0" w:history="1">
        <w:r w:rsidRPr="002E5F1C">
          <w:rPr>
            <w:rStyle w:val="Hyperlink"/>
          </w:rPr>
          <w:t>https://docs.google.com/spreadsheets/d/1Z1hSOeHWTo8YJ0MjxijDOizKiUQcljZany9XNSTDZO4/edit?pli=1#gid=0</w:t>
        </w:r>
      </w:hyperlink>
    </w:p>
    <w:p w14:paraId="7A780871" w14:textId="0FF178D7" w:rsidR="00DA7492" w:rsidRDefault="00DA7492" w:rsidP="00DA7492">
      <w:pPr>
        <w:pStyle w:val="BodyText"/>
      </w:pPr>
      <w:r>
        <w:t>T</w:t>
      </w:r>
      <w:r w:rsidRPr="0074441E">
        <w:t xml:space="preserve">est for </w:t>
      </w:r>
      <w:proofErr w:type="spellStart"/>
      <w:r w:rsidRPr="0074441E">
        <w:t>Inburgering</w:t>
      </w:r>
      <w:proofErr w:type="spellEnd"/>
      <w:r>
        <w:t xml:space="preserve">: </w:t>
      </w:r>
      <w:hyperlink r:id="rId627" w:history="1">
        <w:r w:rsidRPr="002E5F1C">
          <w:rPr>
            <w:rStyle w:val="Hyperlink"/>
          </w:rPr>
          <w:t>https://www.adappel.nl/oefenexamens</w:t>
        </w:r>
      </w:hyperlink>
    </w:p>
    <w:p w14:paraId="226343B6" w14:textId="77777777" w:rsidR="00DA7492" w:rsidRPr="00433E1E" w:rsidRDefault="00DA7492" w:rsidP="00311E8B">
      <w:pPr>
        <w:pStyle w:val="BodyText"/>
        <w:rPr>
          <w:b/>
        </w:rPr>
      </w:pPr>
    </w:p>
    <w:p w14:paraId="79DFA57A" w14:textId="69E8C891" w:rsidR="00AE19C4" w:rsidRPr="00AE19C4" w:rsidRDefault="00AE19C4" w:rsidP="00311E8B">
      <w:pPr>
        <w:pStyle w:val="BodyText"/>
        <w:rPr>
          <w:b/>
          <w:bCs/>
        </w:rPr>
      </w:pPr>
      <w:r w:rsidRPr="00AE19C4">
        <w:rPr>
          <w:b/>
          <w:bCs/>
        </w:rPr>
        <w:t>Courses and resources</w:t>
      </w:r>
    </w:p>
    <w:p w14:paraId="5A18CB1F" w14:textId="009E1B6F" w:rsidR="00BC7DC8" w:rsidRDefault="008A7B0A" w:rsidP="008A7B0A">
      <w:pPr>
        <w:pStyle w:val="BodyText"/>
      </w:pPr>
      <w:r>
        <w:t>Almost free Dutch courses</w:t>
      </w:r>
      <w:r w:rsidR="00161F9E">
        <w:t xml:space="preserve"> in Amsterdam</w:t>
      </w:r>
      <w:r w:rsidR="00BC7DC8">
        <w:t xml:space="preserve"> (</w:t>
      </w:r>
      <w:r w:rsidR="00161F9E">
        <w:t>conducted b</w:t>
      </w:r>
      <w:r>
        <w:t>y volunteers, you buy textbooks</w:t>
      </w:r>
      <w:r w:rsidR="00BC7DC8">
        <w:t>)</w:t>
      </w:r>
      <w:r w:rsidR="00161F9E">
        <w:t xml:space="preserve">: </w:t>
      </w:r>
      <w:hyperlink r:id="rId628" w:history="1">
        <w:r w:rsidR="00BC7DC8" w:rsidRPr="00DA4706">
          <w:rPr>
            <w:rStyle w:val="Hyperlink"/>
          </w:rPr>
          <w:t>https://www.sobamsterdam.nl/</w:t>
        </w:r>
      </w:hyperlink>
    </w:p>
    <w:p w14:paraId="4AC3070C" w14:textId="13FF08DE" w:rsidR="00A77884" w:rsidRDefault="00A77884" w:rsidP="00A77884">
      <w:pPr>
        <w:pStyle w:val="BodyText"/>
        <w:rPr>
          <w:rStyle w:val="Hyperlink"/>
          <w:color w:val="464547"/>
          <w:u w:val="none"/>
        </w:rPr>
      </w:pPr>
      <w:r>
        <w:rPr>
          <w:rStyle w:val="Hyperlink"/>
          <w:color w:val="464547"/>
          <w:u w:val="none"/>
        </w:rPr>
        <w:t xml:space="preserve">The course of Dutch in Russian: </w:t>
      </w:r>
      <w:hyperlink r:id="rId629" w:history="1">
        <w:r w:rsidRPr="00D77686">
          <w:rPr>
            <w:rStyle w:val="Hyperlink"/>
          </w:rPr>
          <w:t>https://instagram.com/mooi.nederlands?igshid=OGQ5ZDc2ODk2ZA==</w:t>
        </w:r>
      </w:hyperlink>
    </w:p>
    <w:p w14:paraId="4430D5B8" w14:textId="77777777" w:rsidR="0074441E" w:rsidRPr="0074441E" w:rsidRDefault="0074441E" w:rsidP="00A77884">
      <w:pPr>
        <w:pStyle w:val="BodyText"/>
      </w:pPr>
    </w:p>
    <w:p w14:paraId="36F2425C" w14:textId="561379B4" w:rsidR="00A77884" w:rsidRDefault="00A77884" w:rsidP="00A77884">
      <w:pPr>
        <w:pStyle w:val="BodyText"/>
      </w:pPr>
      <w:r>
        <w:t>Language schools:</w:t>
      </w:r>
    </w:p>
    <w:p w14:paraId="06E88596" w14:textId="77777777" w:rsidR="00A77884" w:rsidRDefault="00A77884" w:rsidP="00A77884">
      <w:pPr>
        <w:pStyle w:val="BodyText"/>
      </w:pPr>
      <w:r>
        <w:t xml:space="preserve">- </w:t>
      </w:r>
      <w:hyperlink r:id="rId630" w:history="1">
        <w:r w:rsidRPr="00D01D08">
          <w:rPr>
            <w:rStyle w:val="Hyperlink"/>
          </w:rPr>
          <w:t>https://directdutch.com/</w:t>
        </w:r>
      </w:hyperlink>
    </w:p>
    <w:p w14:paraId="21598DE1" w14:textId="77777777" w:rsidR="00A77884" w:rsidRDefault="00A77884" w:rsidP="00A77884">
      <w:pPr>
        <w:pStyle w:val="BodyText"/>
      </w:pPr>
      <w:r>
        <w:t xml:space="preserve">- </w:t>
      </w:r>
      <w:hyperlink r:id="rId631" w:history="1">
        <w:r w:rsidRPr="00D01D08">
          <w:rPr>
            <w:rStyle w:val="Hyperlink"/>
          </w:rPr>
          <w:t>https://katakura-wblc.nl/</w:t>
        </w:r>
      </w:hyperlink>
    </w:p>
    <w:p w14:paraId="03A4C809" w14:textId="77777777" w:rsidR="00A77884" w:rsidRDefault="00A77884" w:rsidP="00A77884">
      <w:pPr>
        <w:pStyle w:val="BodyText"/>
      </w:pPr>
      <w:r>
        <w:t xml:space="preserve">- </w:t>
      </w:r>
      <w:hyperlink r:id="rId632" w:history="1">
        <w:r w:rsidRPr="00D01D08">
          <w:rPr>
            <w:rStyle w:val="Hyperlink"/>
          </w:rPr>
          <w:t>https://dutchcoursesamsterdam.nl/</w:t>
        </w:r>
      </w:hyperlink>
    </w:p>
    <w:p w14:paraId="639AA5D5" w14:textId="77777777" w:rsidR="00A77884" w:rsidRDefault="00A77884" w:rsidP="00A77884">
      <w:pPr>
        <w:pStyle w:val="BodyText"/>
      </w:pPr>
      <w:r>
        <w:t xml:space="preserve">- </w:t>
      </w:r>
      <w:hyperlink r:id="rId633" w:history="1">
        <w:r w:rsidRPr="00D01D08">
          <w:rPr>
            <w:rStyle w:val="Hyperlink"/>
          </w:rPr>
          <w:t>http://dutchfirst.nl/en/</w:t>
        </w:r>
      </w:hyperlink>
    </w:p>
    <w:p w14:paraId="3ED8CECB" w14:textId="77777777" w:rsidR="00A77884" w:rsidRDefault="00A77884" w:rsidP="00A77884">
      <w:pPr>
        <w:pStyle w:val="BodyText"/>
      </w:pPr>
      <w:r>
        <w:t xml:space="preserve">- </w:t>
      </w:r>
      <w:hyperlink r:id="rId634" w:history="1">
        <w:r w:rsidRPr="00D01D08">
          <w:rPr>
            <w:rStyle w:val="Hyperlink"/>
          </w:rPr>
          <w:t>https://dutchready.com/</w:t>
        </w:r>
      </w:hyperlink>
    </w:p>
    <w:p w14:paraId="1E822999" w14:textId="77777777" w:rsidR="00A77884" w:rsidRDefault="00A77884" w:rsidP="00A77884">
      <w:pPr>
        <w:pStyle w:val="BodyText"/>
      </w:pPr>
      <w:r>
        <w:t xml:space="preserve">- </w:t>
      </w:r>
      <w:hyperlink r:id="rId635" w:history="1">
        <w:r w:rsidRPr="00D01D08">
          <w:rPr>
            <w:rStyle w:val="Hyperlink"/>
          </w:rPr>
          <w:t>https://www.easynl.nl/</w:t>
        </w:r>
      </w:hyperlink>
    </w:p>
    <w:p w14:paraId="0282A2FC" w14:textId="77777777" w:rsidR="00A77884" w:rsidRDefault="00A77884" w:rsidP="00A77884">
      <w:pPr>
        <w:pStyle w:val="BodyText"/>
      </w:pPr>
      <w:r>
        <w:t xml:space="preserve">- </w:t>
      </w:r>
      <w:hyperlink r:id="rId636" w:history="1">
        <w:r w:rsidRPr="00D01D08">
          <w:rPr>
            <w:rStyle w:val="Hyperlink"/>
          </w:rPr>
          <w:t>https://flowently.com/</w:t>
        </w:r>
      </w:hyperlink>
    </w:p>
    <w:p w14:paraId="68B34D33" w14:textId="77777777" w:rsidR="00A77884" w:rsidRDefault="00A77884" w:rsidP="00A77884">
      <w:pPr>
        <w:pStyle w:val="BodyText"/>
      </w:pPr>
      <w:r>
        <w:t xml:space="preserve">- </w:t>
      </w:r>
      <w:hyperlink r:id="rId637" w:history="1">
        <w:r w:rsidRPr="00D01D08">
          <w:rPr>
            <w:rStyle w:val="Hyperlink"/>
          </w:rPr>
          <w:t>https://www.staatsexamensnt2.nl/</w:t>
        </w:r>
      </w:hyperlink>
    </w:p>
    <w:p w14:paraId="41A58B73" w14:textId="77777777" w:rsidR="00A77884" w:rsidRDefault="00A77884" w:rsidP="00A77884">
      <w:pPr>
        <w:pStyle w:val="BodyText"/>
      </w:pPr>
      <w:r>
        <w:t xml:space="preserve">- </w:t>
      </w:r>
      <w:hyperlink r:id="rId638" w:history="1">
        <w:r w:rsidRPr="00D01D08">
          <w:rPr>
            <w:rStyle w:val="Hyperlink"/>
          </w:rPr>
          <w:t>https://kickstartschool.nl/en</w:t>
        </w:r>
      </w:hyperlink>
    </w:p>
    <w:p w14:paraId="06E3972B" w14:textId="77777777" w:rsidR="00A77884" w:rsidRDefault="00A77884" w:rsidP="00A77884">
      <w:pPr>
        <w:pStyle w:val="BodyText"/>
      </w:pPr>
      <w:r>
        <w:t xml:space="preserve">- </w:t>
      </w:r>
      <w:hyperlink r:id="rId639" w:history="1">
        <w:r w:rsidRPr="00D01D08">
          <w:rPr>
            <w:rStyle w:val="Hyperlink"/>
          </w:rPr>
          <w:t>https://nedles.com/</w:t>
        </w:r>
      </w:hyperlink>
    </w:p>
    <w:p w14:paraId="642AFEAC" w14:textId="77777777" w:rsidR="00A77884" w:rsidRDefault="00A77884" w:rsidP="00A77884">
      <w:pPr>
        <w:pStyle w:val="BodyText"/>
        <w:rPr>
          <w:rStyle w:val="Hyperlink"/>
        </w:rPr>
      </w:pPr>
      <w:r w:rsidRPr="004F7D07">
        <w:lastRenderedPageBreak/>
        <w:t xml:space="preserve">- </w:t>
      </w:r>
      <w:hyperlink r:id="rId640" w:history="1">
        <w:r w:rsidRPr="004A10BE">
          <w:rPr>
            <w:rStyle w:val="Hyperlink"/>
          </w:rPr>
          <w:t>https</w:t>
        </w:r>
        <w:r w:rsidRPr="004F7D07">
          <w:rPr>
            <w:rStyle w:val="Hyperlink"/>
          </w:rPr>
          <w:t>://</w:t>
        </w:r>
        <w:r w:rsidRPr="004A10BE">
          <w:rPr>
            <w:rStyle w:val="Hyperlink"/>
          </w:rPr>
          <w:t>www</w:t>
        </w:r>
        <w:r w:rsidRPr="004F7D07">
          <w:rPr>
            <w:rStyle w:val="Hyperlink"/>
          </w:rPr>
          <w:t>.</w:t>
        </w:r>
        <w:r w:rsidRPr="004A10BE">
          <w:rPr>
            <w:rStyle w:val="Hyperlink"/>
          </w:rPr>
          <w:t>ste</w:t>
        </w:r>
        <w:r w:rsidRPr="004F7D07">
          <w:rPr>
            <w:rStyle w:val="Hyperlink"/>
          </w:rPr>
          <w:t>.</w:t>
        </w:r>
        <w:r w:rsidRPr="004A10BE">
          <w:rPr>
            <w:rStyle w:val="Hyperlink"/>
          </w:rPr>
          <w:t>nl</w:t>
        </w:r>
        <w:r w:rsidRPr="004F7D07">
          <w:rPr>
            <w:rStyle w:val="Hyperlink"/>
          </w:rPr>
          <w:t>/</w:t>
        </w:r>
        <w:r w:rsidRPr="004A10BE">
          <w:rPr>
            <w:rStyle w:val="Hyperlink"/>
          </w:rPr>
          <w:t>rele</w:t>
        </w:r>
      </w:hyperlink>
    </w:p>
    <w:p w14:paraId="49DE2C21" w14:textId="77777777" w:rsidR="00346611" w:rsidRDefault="00346611" w:rsidP="007E5B54">
      <w:pPr>
        <w:pStyle w:val="BodyText"/>
      </w:pPr>
    </w:p>
    <w:p w14:paraId="68F77662" w14:textId="62C565C5" w:rsidR="007E5B54" w:rsidRDefault="007E5B54" w:rsidP="007E5B54">
      <w:pPr>
        <w:pStyle w:val="BodyText"/>
      </w:pPr>
      <w:r>
        <w:t>To find tutors:</w:t>
      </w:r>
    </w:p>
    <w:p w14:paraId="78857B25" w14:textId="77777777" w:rsidR="007E5B54" w:rsidRDefault="007E5B54" w:rsidP="007E5B54">
      <w:pPr>
        <w:pStyle w:val="BodyText"/>
      </w:pPr>
      <w:r>
        <w:t xml:space="preserve">- Dutch tutors: </w:t>
      </w:r>
      <w:hyperlink r:id="rId641" w:history="1">
        <w:r w:rsidRPr="004A10BE">
          <w:rPr>
            <w:rStyle w:val="Hyperlink"/>
          </w:rPr>
          <w:t>https</w:t>
        </w:r>
        <w:r w:rsidRPr="00212A7E">
          <w:rPr>
            <w:rStyle w:val="Hyperlink"/>
          </w:rPr>
          <w:t>://</w:t>
        </w:r>
        <w:r w:rsidRPr="004A10BE">
          <w:rPr>
            <w:rStyle w:val="Hyperlink"/>
          </w:rPr>
          <w:t>preply</w:t>
        </w:r>
        <w:r w:rsidRPr="00212A7E">
          <w:rPr>
            <w:rStyle w:val="Hyperlink"/>
          </w:rPr>
          <w:t>.</w:t>
        </w:r>
        <w:r w:rsidRPr="004A10BE">
          <w:rPr>
            <w:rStyle w:val="Hyperlink"/>
          </w:rPr>
          <w:t>com</w:t>
        </w:r>
        <w:r w:rsidRPr="00212A7E">
          <w:rPr>
            <w:rStyle w:val="Hyperlink"/>
          </w:rPr>
          <w:t>/</w:t>
        </w:r>
      </w:hyperlink>
    </w:p>
    <w:p w14:paraId="33D229B6" w14:textId="77777777" w:rsidR="007E5B54" w:rsidRDefault="007E5B54" w:rsidP="007E5B54">
      <w:pPr>
        <w:pStyle w:val="BodyText"/>
        <w:rPr>
          <w:rStyle w:val="Hyperlink"/>
        </w:rPr>
      </w:pPr>
      <w:r>
        <w:t xml:space="preserve">- Russian-speaking Dutch tutors: </w:t>
      </w:r>
      <w:hyperlink r:id="rId642" w:history="1">
        <w:r w:rsidRPr="00D01D08">
          <w:rPr>
            <w:rStyle w:val="Hyperlink"/>
          </w:rPr>
          <w:t>https://spb.v2.repetitors.info/</w:t>
        </w:r>
      </w:hyperlink>
    </w:p>
    <w:p w14:paraId="2096FAEB" w14:textId="77777777" w:rsidR="007E5B54" w:rsidRPr="007E6B53" w:rsidRDefault="007E5B54" w:rsidP="007E5B54">
      <w:pPr>
        <w:pStyle w:val="BodyText"/>
        <w:rPr>
          <w:rStyle w:val="Hyperlink"/>
          <w:color w:val="464547"/>
          <w:u w:val="none"/>
        </w:rPr>
      </w:pPr>
      <w:r w:rsidRPr="007E6B53">
        <w:rPr>
          <w:rStyle w:val="Hyperlink"/>
          <w:color w:val="464547"/>
          <w:u w:val="none"/>
        </w:rPr>
        <w:t xml:space="preserve">- </w:t>
      </w:r>
      <w:hyperlink r:id="rId643" w:history="1">
        <w:r w:rsidRPr="003775BB">
          <w:rPr>
            <w:rStyle w:val="Hyperlink"/>
          </w:rPr>
          <w:t>https</w:t>
        </w:r>
        <w:r w:rsidRPr="007E6B53">
          <w:rPr>
            <w:rStyle w:val="Hyperlink"/>
          </w:rPr>
          <w:t>://</w:t>
        </w:r>
        <w:r w:rsidRPr="003775BB">
          <w:rPr>
            <w:rStyle w:val="Hyperlink"/>
          </w:rPr>
          <w:t>www</w:t>
        </w:r>
        <w:r w:rsidRPr="007E6B53">
          <w:rPr>
            <w:rStyle w:val="Hyperlink"/>
          </w:rPr>
          <w:t>.</w:t>
        </w:r>
        <w:r w:rsidRPr="003775BB">
          <w:rPr>
            <w:rStyle w:val="Hyperlink"/>
          </w:rPr>
          <w:t>italki</w:t>
        </w:r>
        <w:r w:rsidRPr="007E6B53">
          <w:rPr>
            <w:rStyle w:val="Hyperlink"/>
          </w:rPr>
          <w:t>.</w:t>
        </w:r>
        <w:r w:rsidRPr="003775BB">
          <w:rPr>
            <w:rStyle w:val="Hyperlink"/>
          </w:rPr>
          <w:t>com</w:t>
        </w:r>
        <w:r w:rsidRPr="007E6B53">
          <w:rPr>
            <w:rStyle w:val="Hyperlink"/>
          </w:rPr>
          <w:t>/</w:t>
        </w:r>
      </w:hyperlink>
    </w:p>
    <w:p w14:paraId="566736FE" w14:textId="77777777" w:rsidR="008A7B0A" w:rsidRDefault="008A7B0A" w:rsidP="00A45117">
      <w:pPr>
        <w:pStyle w:val="BodyText"/>
      </w:pPr>
    </w:p>
    <w:p w14:paraId="28C1E2D6" w14:textId="308E1924" w:rsidR="00A45117" w:rsidRDefault="00A45117" w:rsidP="00A45117">
      <w:pPr>
        <w:pStyle w:val="BodyText"/>
      </w:pPr>
      <w:r>
        <w:t xml:space="preserve">Useful resources to train and learn Dutch from </w:t>
      </w:r>
      <w:r w:rsidRPr="001873CB">
        <w:t>scratch</w:t>
      </w:r>
      <w:r>
        <w:t>:</w:t>
      </w:r>
    </w:p>
    <w:p w14:paraId="3127F972" w14:textId="77777777" w:rsidR="00A45117" w:rsidRDefault="00A45117" w:rsidP="00A45117">
      <w:pPr>
        <w:pStyle w:val="BodyText"/>
      </w:pPr>
      <w:r>
        <w:t xml:space="preserve">- </w:t>
      </w:r>
      <w:hyperlink r:id="rId644" w:history="1">
        <w:r w:rsidRPr="00D01D08">
          <w:rPr>
            <w:rStyle w:val="Hyperlink"/>
          </w:rPr>
          <w:t>https://www.duolingo.com</w:t>
        </w:r>
      </w:hyperlink>
    </w:p>
    <w:p w14:paraId="175E9953" w14:textId="77777777" w:rsidR="00DD72BE" w:rsidRDefault="00DD72BE" w:rsidP="00DD72BE">
      <w:pPr>
        <w:pStyle w:val="BodyText"/>
      </w:pPr>
      <w:r>
        <w:t xml:space="preserve">- </w:t>
      </w:r>
      <w:hyperlink r:id="rId645" w:history="1">
        <w:r w:rsidRPr="00D01D08">
          <w:rPr>
            <w:rStyle w:val="Hyperlink"/>
          </w:rPr>
          <w:t>https://www.welklidwoord.nl/</w:t>
        </w:r>
      </w:hyperlink>
    </w:p>
    <w:p w14:paraId="65994BC0" w14:textId="32D1BA1D" w:rsidR="00A45117" w:rsidRPr="009D10A3" w:rsidRDefault="00A45117" w:rsidP="00A45117">
      <w:pPr>
        <w:pStyle w:val="BodyText"/>
      </w:pPr>
      <w:r w:rsidRPr="009D10A3">
        <w:t xml:space="preserve">- </w:t>
      </w:r>
      <w:hyperlink r:id="rId646" w:history="1">
        <w:r w:rsidRPr="009D10A3">
          <w:rPr>
            <w:rStyle w:val="Hyperlink"/>
          </w:rPr>
          <w:t>https://instagram.com/mamadutch.teacher</w:t>
        </w:r>
      </w:hyperlink>
      <w:r w:rsidR="009D10A3" w:rsidRPr="009D10A3">
        <w:t xml:space="preserve"> pai</w:t>
      </w:r>
      <w:r w:rsidR="009D10A3">
        <w:t>d and free subscriptions</w:t>
      </w:r>
    </w:p>
    <w:p w14:paraId="562910EB" w14:textId="2D3511A3" w:rsidR="003A359B" w:rsidRDefault="003A359B" w:rsidP="003A359B">
      <w:pPr>
        <w:pStyle w:val="BodyText"/>
      </w:pPr>
      <w:r>
        <w:t xml:space="preserve">- </w:t>
      </w:r>
      <w:hyperlink r:id="rId647" w:history="1">
        <w:r w:rsidRPr="0071254F">
          <w:rPr>
            <w:rStyle w:val="Hyperlink"/>
          </w:rPr>
          <w:t>https://instagram.com/learndutchwithkim?igshid=YmMyMTA2M2Y=</w:t>
        </w:r>
      </w:hyperlink>
    </w:p>
    <w:p w14:paraId="06E1F1FD" w14:textId="68A41B37" w:rsidR="003A359B" w:rsidRDefault="003A359B" w:rsidP="003A359B">
      <w:pPr>
        <w:pStyle w:val="BodyText"/>
      </w:pPr>
      <w:r>
        <w:t xml:space="preserve">- </w:t>
      </w:r>
      <w:hyperlink r:id="rId648" w:history="1">
        <w:r w:rsidRPr="0071254F">
          <w:rPr>
            <w:rStyle w:val="Hyperlink"/>
          </w:rPr>
          <w:t>https://instagram.com/hartvoornederlands?igshid=YmMyMTA2M2Y=</w:t>
        </w:r>
      </w:hyperlink>
    </w:p>
    <w:p w14:paraId="05D50CFF" w14:textId="2C17510B" w:rsidR="003A359B" w:rsidRDefault="003A359B" w:rsidP="003A359B">
      <w:pPr>
        <w:pStyle w:val="BodyText"/>
      </w:pPr>
      <w:r>
        <w:t xml:space="preserve">- </w:t>
      </w:r>
      <w:hyperlink r:id="rId649" w:history="1">
        <w:r w:rsidRPr="0071254F">
          <w:rPr>
            <w:rStyle w:val="Hyperlink"/>
          </w:rPr>
          <w:t>https://instagram.com/taalboost?igshid=YmMyMTA2M2Y=</w:t>
        </w:r>
      </w:hyperlink>
    </w:p>
    <w:p w14:paraId="5B25A286" w14:textId="729D29E6" w:rsidR="003A359B" w:rsidRDefault="003A359B" w:rsidP="003A359B">
      <w:pPr>
        <w:pStyle w:val="BodyText"/>
      </w:pPr>
      <w:r>
        <w:t xml:space="preserve">- </w:t>
      </w:r>
      <w:hyperlink r:id="rId650" w:history="1">
        <w:r w:rsidRPr="0071254F">
          <w:rPr>
            <w:rStyle w:val="Hyperlink"/>
          </w:rPr>
          <w:t>https://instagram.com/sociataal?igshid=YmMyMTA2M2Y=</w:t>
        </w:r>
      </w:hyperlink>
    </w:p>
    <w:p w14:paraId="1293F0D8" w14:textId="3445AD49" w:rsidR="003A359B" w:rsidRDefault="003A359B" w:rsidP="003A359B">
      <w:pPr>
        <w:pStyle w:val="BodyText"/>
      </w:pPr>
      <w:r>
        <w:t xml:space="preserve">- </w:t>
      </w:r>
      <w:hyperlink r:id="rId651" w:history="1">
        <w:r w:rsidRPr="0071254F">
          <w:rPr>
            <w:rStyle w:val="Hyperlink"/>
          </w:rPr>
          <w:t>https://instagram.com/learndutchvocab?igshid=YmMyMTA2M2Y=</w:t>
        </w:r>
      </w:hyperlink>
    </w:p>
    <w:p w14:paraId="0FD5FEAA" w14:textId="604F5494" w:rsidR="00A45117" w:rsidRDefault="003A359B" w:rsidP="003A359B">
      <w:pPr>
        <w:pStyle w:val="BodyText"/>
      </w:pPr>
      <w:r>
        <w:t xml:space="preserve">- </w:t>
      </w:r>
      <w:hyperlink r:id="rId652" w:history="1">
        <w:r w:rsidRPr="0071254F">
          <w:rPr>
            <w:rStyle w:val="Hyperlink"/>
          </w:rPr>
          <w:t>https://instagram.com/dutchpod_101?igshid=YmMyMTA2M2Y=</w:t>
        </w:r>
      </w:hyperlink>
    </w:p>
    <w:p w14:paraId="23010942" w14:textId="77777777" w:rsidR="007E5B54" w:rsidRDefault="007E5B54" w:rsidP="007E5B54">
      <w:pPr>
        <w:pStyle w:val="BodyText"/>
        <w:rPr>
          <w:rStyle w:val="Hyperlink"/>
          <w:color w:val="464547"/>
          <w:u w:val="none"/>
        </w:rPr>
      </w:pPr>
    </w:p>
    <w:p w14:paraId="6C6E42B2" w14:textId="5D01A418" w:rsidR="007E5B54" w:rsidRDefault="007E5B54" w:rsidP="007E5B54">
      <w:pPr>
        <w:pStyle w:val="BodyText"/>
        <w:rPr>
          <w:rStyle w:val="Hyperlink"/>
          <w:color w:val="464547"/>
          <w:u w:val="none"/>
        </w:rPr>
      </w:pPr>
      <w:r>
        <w:rPr>
          <w:rStyle w:val="Hyperlink"/>
          <w:color w:val="464547"/>
          <w:u w:val="none"/>
        </w:rPr>
        <w:t xml:space="preserve">Books and video: </w:t>
      </w:r>
      <w:hyperlink r:id="rId653" w:history="1">
        <w:r w:rsidRPr="003775BB">
          <w:rPr>
            <w:rStyle w:val="Hyperlink"/>
          </w:rPr>
          <w:t>https://www.youtube.com/channel/UCoR3awzGu9MRJjmjEDyfkAg</w:t>
        </w:r>
      </w:hyperlink>
    </w:p>
    <w:p w14:paraId="01AA2EB2" w14:textId="227767E1" w:rsidR="00A84CCA" w:rsidRDefault="00CD34D2" w:rsidP="00CD34D2">
      <w:pPr>
        <w:pStyle w:val="BodyText"/>
      </w:pPr>
      <w:r>
        <w:t xml:space="preserve">Conjugations: </w:t>
      </w:r>
      <w:hyperlink r:id="rId654" w:history="1">
        <w:r w:rsidR="00A84CCA" w:rsidRPr="00DA4706">
          <w:rPr>
            <w:rStyle w:val="Hyperlink"/>
          </w:rPr>
          <w:t>https://en.bab.la/conjugation/dutch/</w:t>
        </w:r>
      </w:hyperlink>
    </w:p>
    <w:p w14:paraId="637B4ADF" w14:textId="33FCC2C8" w:rsidR="00CD34D2" w:rsidRPr="00C8440E" w:rsidRDefault="00107D63" w:rsidP="00CD34D2">
      <w:pPr>
        <w:pStyle w:val="BodyText"/>
        <w:rPr>
          <w:lang w:val="nl-NL"/>
        </w:rPr>
      </w:pPr>
      <w:proofErr w:type="spellStart"/>
      <w:r w:rsidRPr="00C8440E">
        <w:rPr>
          <w:lang w:val="nl-NL"/>
        </w:rPr>
        <w:t>Articles</w:t>
      </w:r>
      <w:proofErr w:type="spellEnd"/>
      <w:r w:rsidRPr="00C8440E">
        <w:rPr>
          <w:lang w:val="nl-NL"/>
        </w:rPr>
        <w:t xml:space="preserve"> (h</w:t>
      </w:r>
      <w:r w:rsidR="00CD34D2" w:rsidRPr="00C8440E">
        <w:rPr>
          <w:lang w:val="nl-NL"/>
        </w:rPr>
        <w:t>et</w:t>
      </w:r>
      <w:r w:rsidRPr="00C8440E">
        <w:rPr>
          <w:lang w:val="nl-NL"/>
        </w:rPr>
        <w:t>/</w:t>
      </w:r>
      <w:r w:rsidR="00CD34D2" w:rsidRPr="00C8440E">
        <w:rPr>
          <w:lang w:val="nl-NL"/>
        </w:rPr>
        <w:t>de</w:t>
      </w:r>
      <w:r w:rsidRPr="00C8440E">
        <w:rPr>
          <w:lang w:val="nl-NL"/>
        </w:rPr>
        <w:t>):</w:t>
      </w:r>
      <w:r w:rsidR="00CD34D2" w:rsidRPr="00C8440E">
        <w:rPr>
          <w:lang w:val="nl-NL"/>
        </w:rPr>
        <w:t xml:space="preserve"> </w:t>
      </w:r>
      <w:hyperlink r:id="rId655" w:history="1">
        <w:r w:rsidRPr="00C8440E">
          <w:rPr>
            <w:rStyle w:val="Hyperlink"/>
            <w:lang w:val="nl-NL"/>
          </w:rPr>
          <w:t>https://www.welklidwoord.nl/</w:t>
        </w:r>
      </w:hyperlink>
    </w:p>
    <w:p w14:paraId="0BF42D4C" w14:textId="7C3D4F15" w:rsidR="00CD34D2" w:rsidRDefault="00D5343F" w:rsidP="00CD34D2">
      <w:pPr>
        <w:pStyle w:val="BodyText"/>
      </w:pPr>
      <w:r>
        <w:t xml:space="preserve">Practical </w:t>
      </w:r>
      <w:r w:rsidR="00CD34D2">
        <w:t>Dutch grammar</w:t>
      </w:r>
      <w:r>
        <w:t xml:space="preserve">: </w:t>
      </w:r>
      <w:hyperlink r:id="rId656" w:history="1">
        <w:r w:rsidRPr="00DA4706">
          <w:rPr>
            <w:rStyle w:val="Hyperlink"/>
          </w:rPr>
          <w:t>https://dutchgrammar.org/russian-edition/</w:t>
        </w:r>
      </w:hyperlink>
    </w:p>
    <w:p w14:paraId="099CA3D2" w14:textId="7DEADB27" w:rsidR="000B0A97" w:rsidRDefault="00DA7F24" w:rsidP="00CD34D2">
      <w:pPr>
        <w:pStyle w:val="BodyText"/>
      </w:pPr>
      <w:r>
        <w:t xml:space="preserve">List </w:t>
      </w:r>
      <w:r w:rsidR="00CD34D2">
        <w:t xml:space="preserve">of materials </w:t>
      </w:r>
      <w:r>
        <w:t xml:space="preserve">for </w:t>
      </w:r>
      <w:r w:rsidR="00CD34D2">
        <w:t>learning Dutch</w:t>
      </w:r>
      <w:r w:rsidR="00E6344F">
        <w:t xml:space="preserve">: </w:t>
      </w:r>
      <w:hyperlink r:id="rId657" w:history="1">
        <w:r w:rsidR="00E6344F" w:rsidRPr="00DA4706">
          <w:rPr>
            <w:rStyle w:val="Hyperlink"/>
          </w:rPr>
          <w:t>https://docs.google.com/document/d/1e_TJXKLh5m7IhaJ72VjMod1g5biVHRwKHGV6g8HQDl0/edit</w:t>
        </w:r>
      </w:hyperlink>
    </w:p>
    <w:p w14:paraId="57D72586" w14:textId="77777777" w:rsidR="000B0A97" w:rsidRDefault="000B0A97" w:rsidP="000B0A97">
      <w:pPr>
        <w:pStyle w:val="BodyText"/>
      </w:pPr>
    </w:p>
    <w:p w14:paraId="09F8E07E" w14:textId="2F8F2829" w:rsidR="000B0A97" w:rsidRDefault="00DA7F24" w:rsidP="000B0A97">
      <w:pPr>
        <w:pStyle w:val="BodyText"/>
      </w:pPr>
      <w:r>
        <w:t>Telegram c</w:t>
      </w:r>
      <w:r w:rsidR="000B0A97">
        <w:t xml:space="preserve">hat </w:t>
      </w:r>
      <w:r w:rsidR="00D03585">
        <w:t xml:space="preserve">about </w:t>
      </w:r>
      <w:r>
        <w:t>learning Dut</w:t>
      </w:r>
      <w:r w:rsidR="00BE53BA">
        <w:t xml:space="preserve">ch: </w:t>
      </w:r>
      <w:hyperlink r:id="rId658" w:history="1">
        <w:r w:rsidR="000B0A97" w:rsidRPr="00E26D65">
          <w:rPr>
            <w:rStyle w:val="Hyperlink"/>
          </w:rPr>
          <w:t>t.me/</w:t>
        </w:r>
        <w:proofErr w:type="spellStart"/>
        <w:r w:rsidR="000B0A97" w:rsidRPr="00E26D65">
          <w:rPr>
            <w:rStyle w:val="Hyperlink"/>
          </w:rPr>
          <w:t>learning_nederlands</w:t>
        </w:r>
        <w:proofErr w:type="spellEnd"/>
      </w:hyperlink>
    </w:p>
    <w:p w14:paraId="4B530D9C" w14:textId="5EDAC5BD" w:rsidR="00DB1503" w:rsidRDefault="00DB1503" w:rsidP="00DB1503">
      <w:pPr>
        <w:pStyle w:val="BodyText"/>
        <w:rPr>
          <w:rStyle w:val="Hyperlink"/>
        </w:rPr>
      </w:pPr>
      <w:r>
        <w:t xml:space="preserve">Educational channel with subtitles in several languages - </w:t>
      </w:r>
      <w:hyperlink r:id="rId659" w:history="1">
        <w:r w:rsidR="00B0794B" w:rsidRPr="00DA4706">
          <w:rPr>
            <w:rStyle w:val="Hyperlink"/>
          </w:rPr>
          <w:t>https://npokennis.nl/program/13/net-in-nederland</w:t>
        </w:r>
      </w:hyperlink>
    </w:p>
    <w:p w14:paraId="3C362B95" w14:textId="4CDC9E7C" w:rsidR="00FB7D75" w:rsidRDefault="00FB7D75" w:rsidP="00DB1503">
      <w:pPr>
        <w:pStyle w:val="BodyText"/>
      </w:pPr>
      <w:r>
        <w:t xml:space="preserve">Telegram channel about education: </w:t>
      </w:r>
      <w:r w:rsidRPr="00BB6891">
        <w:rPr>
          <w:color w:val="1A9CB0"/>
          <w:u w:val="single"/>
        </w:rPr>
        <w:t>@learning_nederlands</w:t>
      </w:r>
    </w:p>
    <w:p w14:paraId="7DBCA1C6" w14:textId="77777777" w:rsidR="00A45117" w:rsidRDefault="00A45117" w:rsidP="003A359B">
      <w:pPr>
        <w:pStyle w:val="Heading2"/>
      </w:pPr>
      <w:bookmarkStart w:id="105" w:name="_Toc175581903"/>
      <w:r>
        <w:t>Learning English</w:t>
      </w:r>
      <w:bookmarkEnd w:id="105"/>
    </w:p>
    <w:p w14:paraId="48972ADB" w14:textId="77777777" w:rsidR="00A45117" w:rsidRDefault="00A45117" w:rsidP="00A45117">
      <w:pPr>
        <w:pStyle w:val="BodyText"/>
      </w:pPr>
      <w:r>
        <w:t>If your partner does not speak English, only a few schools offer courses:</w:t>
      </w:r>
    </w:p>
    <w:p w14:paraId="6A53EC32" w14:textId="77777777" w:rsidR="00A45117" w:rsidRDefault="00A45117" w:rsidP="00A45117">
      <w:pPr>
        <w:pStyle w:val="BodyText"/>
      </w:pPr>
      <w:r>
        <w:t xml:space="preserve">- </w:t>
      </w:r>
      <w:hyperlink r:id="rId660" w:history="1">
        <w:r w:rsidRPr="00D01D08">
          <w:rPr>
            <w:rStyle w:val="Hyperlink"/>
          </w:rPr>
          <w:t>https://www.berlitz.com/en-nl/languages/english</w:t>
        </w:r>
      </w:hyperlink>
    </w:p>
    <w:p w14:paraId="309935CC" w14:textId="77777777" w:rsidR="00A45117" w:rsidRDefault="00A45117" w:rsidP="00A45117">
      <w:pPr>
        <w:pStyle w:val="BodyText"/>
      </w:pPr>
      <w:r>
        <w:t xml:space="preserve">- </w:t>
      </w:r>
      <w:hyperlink r:id="rId661" w:history="1">
        <w:r w:rsidRPr="00D01D08">
          <w:rPr>
            <w:rStyle w:val="Hyperlink"/>
          </w:rPr>
          <w:t>https://kickstartschool.nl/en</w:t>
        </w:r>
      </w:hyperlink>
    </w:p>
    <w:p w14:paraId="00B1A1B7" w14:textId="3D20303C" w:rsidR="00A45117" w:rsidRDefault="00A45117" w:rsidP="00882EE1">
      <w:pPr>
        <w:pStyle w:val="Heading2"/>
        <w:pageBreakBefore/>
        <w:spacing w:before="240"/>
      </w:pPr>
      <w:bookmarkStart w:id="106" w:name="_Toc175581904"/>
      <w:r>
        <w:lastRenderedPageBreak/>
        <w:t>School</w:t>
      </w:r>
      <w:bookmarkEnd w:id="106"/>
    </w:p>
    <w:p w14:paraId="39958B59" w14:textId="77777777" w:rsidR="00A45117" w:rsidRPr="003C11AF" w:rsidRDefault="00A45117" w:rsidP="00A45117">
      <w:pPr>
        <w:pStyle w:val="BodyText"/>
      </w:pPr>
      <w:r>
        <w:t xml:space="preserve">At the age of 5, all children </w:t>
      </w:r>
      <w:proofErr w:type="gramStart"/>
      <w:r>
        <w:t>have to</w:t>
      </w:r>
      <w:proofErr w:type="gramEnd"/>
      <w:r>
        <w:t xml:space="preserve"> go to school. It</w:t>
      </w:r>
      <w:r w:rsidRPr="003C11AF">
        <w:t xml:space="preserve"> </w:t>
      </w:r>
      <w:r>
        <w:t>is</w:t>
      </w:r>
      <w:r w:rsidRPr="003C11AF">
        <w:t xml:space="preserve"> </w:t>
      </w:r>
      <w:r>
        <w:t>not</w:t>
      </w:r>
      <w:r w:rsidRPr="003C11AF">
        <w:t xml:space="preserve"> </w:t>
      </w:r>
      <w:r>
        <w:t>difficult</w:t>
      </w:r>
      <w:r w:rsidRPr="003C11AF">
        <w:t xml:space="preserve"> </w:t>
      </w:r>
      <w:r>
        <w:t>to transfer a child to a new school. Look for a school in the area where you live so that the child can cycle to school. 8-year-old children cycle to school on their own.</w:t>
      </w:r>
    </w:p>
    <w:p w14:paraId="390FB312" w14:textId="77777777" w:rsidR="00A45117" w:rsidRDefault="00A45117" w:rsidP="00A45117">
      <w:pPr>
        <w:pStyle w:val="BodyText"/>
      </w:pPr>
    </w:p>
    <w:p w14:paraId="2A558166" w14:textId="77777777" w:rsidR="00A45117" w:rsidRDefault="00A45117" w:rsidP="00A45117">
      <w:pPr>
        <w:pStyle w:val="BodyText"/>
      </w:pPr>
      <w:r>
        <w:t>To see the school rating and read feedback, go to:</w:t>
      </w:r>
    </w:p>
    <w:p w14:paraId="2D51E0F3" w14:textId="77777777" w:rsidR="00A45117" w:rsidRDefault="00A45117" w:rsidP="00A45117">
      <w:pPr>
        <w:pStyle w:val="BodyText"/>
      </w:pPr>
      <w:r>
        <w:t xml:space="preserve">- </w:t>
      </w:r>
      <w:hyperlink r:id="rId662" w:history="1">
        <w:r w:rsidRPr="00373567">
          <w:rPr>
            <w:rStyle w:val="Hyperlink"/>
          </w:rPr>
          <w:t>https://allecijfers.nl/basisscholen-overzicht/</w:t>
        </w:r>
      </w:hyperlink>
    </w:p>
    <w:p w14:paraId="392F9B47" w14:textId="77777777" w:rsidR="00A45117" w:rsidRPr="00B6474A" w:rsidRDefault="00A45117" w:rsidP="00A45117">
      <w:pPr>
        <w:pStyle w:val="BodyText"/>
        <w:rPr>
          <w:lang w:val="en-GB"/>
        </w:rPr>
      </w:pPr>
      <w:r w:rsidRPr="00B6474A">
        <w:rPr>
          <w:lang w:val="en-GB"/>
        </w:rPr>
        <w:t xml:space="preserve">- </w:t>
      </w:r>
      <w:r>
        <w:rPr>
          <w:lang w:val="en-GB"/>
        </w:rPr>
        <w:t>Only f</w:t>
      </w:r>
      <w:r w:rsidRPr="00B6474A">
        <w:rPr>
          <w:lang w:val="en-GB"/>
        </w:rPr>
        <w:t xml:space="preserve">or Amsterdam: </w:t>
      </w:r>
      <w:hyperlink r:id="rId663" w:history="1">
        <w:r w:rsidRPr="00B6474A">
          <w:rPr>
            <w:rStyle w:val="Hyperlink"/>
            <w:lang w:val="en-GB"/>
          </w:rPr>
          <w:t>https://www.facebook.com/groups/dutcheducationgroup/?ref=share</w:t>
        </w:r>
      </w:hyperlink>
    </w:p>
    <w:p w14:paraId="7264B3D4" w14:textId="77777777" w:rsidR="00A45117" w:rsidRDefault="00A45117" w:rsidP="00A45117">
      <w:pPr>
        <w:pStyle w:val="BodyText"/>
      </w:pPr>
      <w:r>
        <w:t xml:space="preserve">To see what percentage of pupils passed the exam, go to: </w:t>
      </w:r>
      <w:hyperlink r:id="rId664" w:history="1">
        <w:r w:rsidRPr="00373567">
          <w:rPr>
            <w:rStyle w:val="Hyperlink"/>
          </w:rPr>
          <w:t>https://www.devogids.nl/</w:t>
        </w:r>
      </w:hyperlink>
      <w:r>
        <w:t xml:space="preserve"> </w:t>
      </w:r>
    </w:p>
    <w:p w14:paraId="1C53BF55" w14:textId="77777777" w:rsidR="00A45117" w:rsidRPr="003E71F3" w:rsidRDefault="00A45117" w:rsidP="00A45117">
      <w:pPr>
        <w:pStyle w:val="BodyText"/>
      </w:pPr>
    </w:p>
    <w:p w14:paraId="53DFE855" w14:textId="77777777" w:rsidR="00A45117" w:rsidRDefault="00A45117" w:rsidP="00A45117">
      <w:pPr>
        <w:pStyle w:val="BodyText"/>
      </w:pPr>
      <w:r>
        <w:t>To see a list of schools in your area:</w:t>
      </w:r>
    </w:p>
    <w:p w14:paraId="4FE0F785" w14:textId="5024F8C7" w:rsidR="00A45117" w:rsidRDefault="00A45117" w:rsidP="00A45117">
      <w:pPr>
        <w:pStyle w:val="BodyText"/>
      </w:pPr>
      <w:r>
        <w:t xml:space="preserve">1) Use a school locator </w:t>
      </w:r>
      <w:hyperlink r:id="rId665" w:history="1">
        <w:r w:rsidR="00F46DA5" w:rsidRPr="00B919F3">
          <w:rPr>
            <w:rStyle w:val="Hyperlink"/>
          </w:rPr>
          <w:t>https://scholenopdekaart.nl/</w:t>
        </w:r>
      </w:hyperlink>
      <w:r w:rsidR="00F46DA5">
        <w:t xml:space="preserve"> </w:t>
      </w:r>
      <w:r>
        <w:t>The site is in Dutch.</w:t>
      </w:r>
    </w:p>
    <w:p w14:paraId="04847FB6" w14:textId="77777777" w:rsidR="00A45117" w:rsidRDefault="00A45117" w:rsidP="00A45117">
      <w:pPr>
        <w:pStyle w:val="BodyText"/>
      </w:pPr>
      <w:r>
        <w:t>2) Enter your postcode.</w:t>
      </w:r>
    </w:p>
    <w:p w14:paraId="6A242D26" w14:textId="77777777" w:rsidR="00A45117" w:rsidRDefault="00A45117" w:rsidP="00A45117">
      <w:pPr>
        <w:pStyle w:val="BodyText"/>
      </w:pPr>
      <w:r>
        <w:t xml:space="preserve">3) To see primary schools, select </w:t>
      </w:r>
      <w:proofErr w:type="spellStart"/>
      <w:r w:rsidRPr="00EF65D8">
        <w:rPr>
          <w:b/>
          <w:bCs/>
        </w:rPr>
        <w:t>basisschool</w:t>
      </w:r>
      <w:proofErr w:type="spellEnd"/>
      <w:r>
        <w:t xml:space="preserve">. To see secondary schools, select </w:t>
      </w:r>
      <w:proofErr w:type="spellStart"/>
      <w:r w:rsidRPr="00EF65D8">
        <w:rPr>
          <w:b/>
          <w:bCs/>
        </w:rPr>
        <w:t>middelbare</w:t>
      </w:r>
      <w:proofErr w:type="spellEnd"/>
      <w:r w:rsidRPr="00EF65D8">
        <w:rPr>
          <w:b/>
          <w:bCs/>
        </w:rPr>
        <w:t xml:space="preserve"> school</w:t>
      </w:r>
      <w:r>
        <w:t>.</w:t>
      </w:r>
    </w:p>
    <w:p w14:paraId="08E50850" w14:textId="77777777" w:rsidR="00A45117" w:rsidRDefault="00A45117" w:rsidP="00A45117">
      <w:pPr>
        <w:pStyle w:val="BodyText"/>
      </w:pPr>
    </w:p>
    <w:p w14:paraId="3AE0CC37" w14:textId="783626FE" w:rsidR="00052391" w:rsidRDefault="00052391" w:rsidP="00A45117">
      <w:pPr>
        <w:pStyle w:val="BodyText"/>
      </w:pPr>
      <w:r>
        <w:t>At the age of 12, children go to secondary schools.</w:t>
      </w:r>
    </w:p>
    <w:p w14:paraId="557CA20E" w14:textId="3A6B2114" w:rsidR="00A45117" w:rsidRDefault="00A45117" w:rsidP="00A45117">
      <w:pPr>
        <w:pStyle w:val="BodyText"/>
      </w:pPr>
      <w:r>
        <w:t>Types of Dutch secondary education:</w:t>
      </w:r>
    </w:p>
    <w:p w14:paraId="2961C762" w14:textId="77777777" w:rsidR="00A45117" w:rsidRDefault="00A45117" w:rsidP="00A45117">
      <w:pPr>
        <w:pStyle w:val="BodyText"/>
      </w:pPr>
      <w:r>
        <w:t>- VMBO: preparatory secondary vocational education (4 years), followed by MBO, secondary vocational education.</w:t>
      </w:r>
    </w:p>
    <w:p w14:paraId="272ABB57" w14:textId="77777777" w:rsidR="00A45117" w:rsidRDefault="00A45117" w:rsidP="00A45117">
      <w:pPr>
        <w:pStyle w:val="BodyText"/>
        <w:ind w:right="-141"/>
      </w:pPr>
      <w:r>
        <w:t>- HAVO: senior general secondary education (5 years), followed by HBO, a university of applied sciences.</w:t>
      </w:r>
    </w:p>
    <w:p w14:paraId="2D61D00C" w14:textId="77777777" w:rsidR="00A45117" w:rsidRDefault="00A45117" w:rsidP="00A45117">
      <w:pPr>
        <w:pStyle w:val="BodyText"/>
      </w:pPr>
      <w:r>
        <w:t>- VWO: pre-university education (6 years), followed by a research university.</w:t>
      </w:r>
    </w:p>
    <w:p w14:paraId="1C77353A" w14:textId="77777777" w:rsidR="00A45117" w:rsidRDefault="00A45117" w:rsidP="00A45117">
      <w:pPr>
        <w:pStyle w:val="BodyText"/>
      </w:pPr>
    </w:p>
    <w:p w14:paraId="2441B5E2" w14:textId="77777777" w:rsidR="00A45117" w:rsidRDefault="00A45117" w:rsidP="00A45117">
      <w:pPr>
        <w:pStyle w:val="BodyText"/>
      </w:pPr>
      <w:r>
        <w:t>Documents required to enter school:</w:t>
      </w:r>
    </w:p>
    <w:p w14:paraId="07EB6158" w14:textId="77777777" w:rsidR="00A45117" w:rsidRDefault="00A45117" w:rsidP="00A45117">
      <w:pPr>
        <w:pStyle w:val="BodyText"/>
      </w:pPr>
      <w:r>
        <w:t>- A list of subjects and grades for the last 2 years</w:t>
      </w:r>
    </w:p>
    <w:p w14:paraId="6C020FF5" w14:textId="77777777" w:rsidR="00A45117" w:rsidRDefault="00A45117" w:rsidP="00A45117">
      <w:pPr>
        <w:pStyle w:val="BodyText"/>
      </w:pPr>
      <w:r>
        <w:t>- Vaccination list (you can translate it yourself without apostille</w:t>
      </w:r>
    </w:p>
    <w:p w14:paraId="262B238A" w14:textId="77777777" w:rsidR="00A45117" w:rsidRDefault="00A45117" w:rsidP="00A45117">
      <w:pPr>
        <w:pStyle w:val="BodyText"/>
      </w:pPr>
    </w:p>
    <w:p w14:paraId="5FFF3095" w14:textId="77777777" w:rsidR="00A45117" w:rsidRDefault="00A45117" w:rsidP="00A45117">
      <w:pPr>
        <w:pStyle w:val="BodyText"/>
      </w:pPr>
      <w:r>
        <w:t>For more info on school system, see:</w:t>
      </w:r>
    </w:p>
    <w:p w14:paraId="5BF7C0F5" w14:textId="7AE568EB" w:rsidR="00A45117" w:rsidRDefault="00A45117" w:rsidP="00A45117">
      <w:pPr>
        <w:pStyle w:val="BodyText"/>
      </w:pPr>
      <w:r>
        <w:t xml:space="preserve">- Newcomers’ classes (in Dutch) </w:t>
      </w:r>
      <w:r w:rsidR="00CF37AD" w:rsidRPr="00CF37AD">
        <w:rPr>
          <w:rStyle w:val="Hyperlink"/>
        </w:rPr>
        <w:t>https://www.lowan.nl/</w:t>
      </w:r>
    </w:p>
    <w:p w14:paraId="4AB2685F" w14:textId="77777777" w:rsidR="00A45117" w:rsidRDefault="00A45117" w:rsidP="00A45117">
      <w:pPr>
        <w:pStyle w:val="BodyText"/>
      </w:pPr>
      <w:r>
        <w:t>-</w:t>
      </w:r>
      <w:r w:rsidRPr="00D755CE">
        <w:t xml:space="preserve"> Education in the Netherlands</w:t>
      </w:r>
      <w:r>
        <w:t xml:space="preserve"> </w:t>
      </w:r>
      <w:hyperlink r:id="rId666" w:history="1">
        <w:r w:rsidRPr="00D01D08">
          <w:rPr>
            <w:rStyle w:val="Hyperlink"/>
          </w:rPr>
          <w:t>https://en.m.wikipedia.org/wiki/Education_in_the_Netherlands</w:t>
        </w:r>
      </w:hyperlink>
    </w:p>
    <w:p w14:paraId="395AD788" w14:textId="77777777" w:rsidR="00A45117" w:rsidRDefault="00A45117" w:rsidP="00A45117">
      <w:pPr>
        <w:pStyle w:val="BodyText"/>
      </w:pPr>
      <w:r>
        <w:t xml:space="preserve">- </w:t>
      </w:r>
      <w:r w:rsidRPr="00CC0BEB">
        <w:t>The structure of the Dutch school system</w:t>
      </w:r>
      <w:r>
        <w:t xml:space="preserve"> </w:t>
      </w:r>
      <w:hyperlink r:id="rId667" w:history="1">
        <w:r w:rsidRPr="00D01D08">
          <w:rPr>
            <w:rStyle w:val="Hyperlink"/>
          </w:rPr>
          <w:t>https://www.iamexpat.nl/education/primary-secondary-education/dutch-school-system</w:t>
        </w:r>
      </w:hyperlink>
    </w:p>
    <w:p w14:paraId="6D0B6022" w14:textId="563F7313" w:rsidR="00A45117" w:rsidRDefault="00A45117" w:rsidP="00A45117">
      <w:pPr>
        <w:pStyle w:val="BodyText"/>
      </w:pPr>
      <w:r>
        <w:t xml:space="preserve">- General info about the Dutch education system in Amsterdam </w:t>
      </w:r>
      <w:hyperlink r:id="rId668" w:history="1">
        <w:r w:rsidR="00D766D5" w:rsidRPr="00B919F3">
          <w:rPr>
            <w:rStyle w:val="Hyperlink"/>
          </w:rPr>
          <w:t>https://www.iamsterdam.com/education</w:t>
        </w:r>
      </w:hyperlink>
    </w:p>
    <w:p w14:paraId="6873EF7C" w14:textId="30343649" w:rsidR="00A45117" w:rsidRDefault="00A45117" w:rsidP="00A45117">
      <w:pPr>
        <w:pStyle w:val="BodyText"/>
      </w:pPr>
      <w:r>
        <w:t xml:space="preserve">- List of bilingual secondary schools (in Dutch) </w:t>
      </w:r>
      <w:hyperlink r:id="rId669" w:history="1">
        <w:r w:rsidR="002B1CF8" w:rsidRPr="00B919F3">
          <w:rPr>
            <w:rStyle w:val="Hyperlink"/>
          </w:rPr>
          <w:t>https://www.nuffic.nl/onderwerpen/tweetalig-onderwijs/alle-tto-scholen-nederland</w:t>
        </w:r>
      </w:hyperlink>
    </w:p>
    <w:p w14:paraId="42B7610E" w14:textId="7665A5F2" w:rsidR="00A45117" w:rsidRDefault="00A45117" w:rsidP="00A45117">
      <w:pPr>
        <w:pStyle w:val="BodyText"/>
      </w:pPr>
      <w:r>
        <w:t xml:space="preserve">- School holidays </w:t>
      </w:r>
      <w:r w:rsidR="00211A42" w:rsidRPr="00211A42">
        <w:rPr>
          <w:rStyle w:val="Hyperlink"/>
        </w:rPr>
        <w:t>https://www.government.nl/topics/school-holidays/overview-of-school-holiday-dates-per-academic-year/school-holidays-2023-2024</w:t>
      </w:r>
    </w:p>
    <w:p w14:paraId="10133D57" w14:textId="77777777" w:rsidR="00A45117" w:rsidRDefault="00A45117" w:rsidP="00A45117">
      <w:pPr>
        <w:pStyle w:val="BodyText"/>
        <w:rPr>
          <w:color w:val="1A9CB0"/>
          <w:u w:val="single"/>
        </w:rPr>
      </w:pPr>
      <w:r>
        <w:t xml:space="preserve">- Telegram channel </w:t>
      </w:r>
      <w:r w:rsidRPr="00FB6A91">
        <w:rPr>
          <w:color w:val="1A9CB0"/>
          <w:u w:val="single"/>
        </w:rPr>
        <w:t>@benelux_students</w:t>
      </w:r>
    </w:p>
    <w:p w14:paraId="4D24F19F" w14:textId="77777777" w:rsidR="00A45117" w:rsidRDefault="00A45117" w:rsidP="00A45117">
      <w:pPr>
        <w:pStyle w:val="Heading2"/>
        <w:pageBreakBefore/>
      </w:pPr>
      <w:bookmarkStart w:id="107" w:name="_Toc175581905"/>
      <w:r>
        <w:lastRenderedPageBreak/>
        <w:t>University</w:t>
      </w:r>
      <w:bookmarkEnd w:id="107"/>
    </w:p>
    <w:p w14:paraId="1D563163" w14:textId="77777777" w:rsidR="00A45117" w:rsidRDefault="00A45117" w:rsidP="00A45117">
      <w:pPr>
        <w:pStyle w:val="BodyText"/>
      </w:pPr>
      <w:r>
        <w:t>Types of higher education institutions in the Netherlands:</w:t>
      </w:r>
    </w:p>
    <w:p w14:paraId="0EB16787" w14:textId="77777777" w:rsidR="00A45117" w:rsidRDefault="00A45117" w:rsidP="00A45117">
      <w:pPr>
        <w:pStyle w:val="BodyText"/>
      </w:pPr>
      <w:r>
        <w:t>- Research-orientated universities</w:t>
      </w:r>
      <w:r w:rsidRPr="00CC5A32">
        <w:t xml:space="preserve"> emphasize academic and professional independence</w:t>
      </w:r>
    </w:p>
    <w:p w14:paraId="46DD613C" w14:textId="77777777" w:rsidR="00A45117" w:rsidRDefault="00A45117" w:rsidP="00A45117">
      <w:pPr>
        <w:pStyle w:val="BodyText"/>
      </w:pPr>
      <w:r>
        <w:t>- P</w:t>
      </w:r>
      <w:r w:rsidRPr="00FA09F0">
        <w:t>rofessional</w:t>
      </w:r>
      <w:r>
        <w:t xml:space="preserve"> universities or colleges of applied sciences </w:t>
      </w:r>
      <w:r w:rsidRPr="00643D3A">
        <w:t>prepar</w:t>
      </w:r>
      <w:r>
        <w:t xml:space="preserve">e </w:t>
      </w:r>
      <w:r w:rsidRPr="00643D3A">
        <w:t xml:space="preserve">students for </w:t>
      </w:r>
      <w:proofErr w:type="gramStart"/>
      <w:r w:rsidRPr="00643D3A">
        <w:t>particular profession</w:t>
      </w:r>
      <w:r>
        <w:t>s</w:t>
      </w:r>
      <w:proofErr w:type="gramEnd"/>
    </w:p>
    <w:p w14:paraId="35E827AB" w14:textId="77777777" w:rsidR="00A45117" w:rsidRDefault="00A45117" w:rsidP="00A45117">
      <w:pPr>
        <w:pStyle w:val="BodyText"/>
      </w:pPr>
      <w:r>
        <w:t xml:space="preserve">Both types offer </w:t>
      </w:r>
      <w:proofErr w:type="gramStart"/>
      <w:r>
        <w:t>bachelor and master</w:t>
      </w:r>
      <w:proofErr w:type="gramEnd"/>
      <w:r>
        <w:t xml:space="preserve"> degree programs, but only research universities offer doctoral degree programs. Most institutions have courses taught in English.</w:t>
      </w:r>
    </w:p>
    <w:p w14:paraId="2646A20A" w14:textId="77777777" w:rsidR="00A45117" w:rsidRDefault="00A45117" w:rsidP="00A45117">
      <w:pPr>
        <w:pStyle w:val="BodyText"/>
      </w:pPr>
    </w:p>
    <w:p w14:paraId="6D8C74C1" w14:textId="6114B1B3" w:rsidR="001A0AED" w:rsidRDefault="001A0AED" w:rsidP="00A45117">
      <w:pPr>
        <w:pStyle w:val="BodyText"/>
      </w:pPr>
      <w:r>
        <w:t xml:space="preserve">Student grants, check if you can study for free: </w:t>
      </w:r>
      <w:hyperlink r:id="rId670" w:anchor="nationaliteit" w:history="1">
        <w:r w:rsidRPr="00DA4706">
          <w:rPr>
            <w:rStyle w:val="Hyperlink"/>
          </w:rPr>
          <w:t>https://duo.nl/particulier/studiefinanciering/voorwaarden.jsp#nationaliteit</w:t>
        </w:r>
      </w:hyperlink>
    </w:p>
    <w:p w14:paraId="5164DA8C" w14:textId="61A4269A" w:rsidR="0040649B" w:rsidRDefault="0040649B" w:rsidP="0040649B">
      <w:pPr>
        <w:pStyle w:val="BodyText"/>
      </w:pPr>
      <w:r>
        <w:t>C</w:t>
      </w:r>
      <w:r w:rsidRPr="00F63E2A">
        <w:t xml:space="preserve">ompare diplomas </w:t>
      </w:r>
      <w:r>
        <w:t>of d</w:t>
      </w:r>
      <w:r w:rsidRPr="00F63E2A">
        <w:t>ifferent countries to Dutch diplomas</w:t>
      </w:r>
      <w:r>
        <w:t xml:space="preserve">: </w:t>
      </w:r>
      <w:hyperlink r:id="rId671" w:history="1">
        <w:r w:rsidRPr="003B542E">
          <w:rPr>
            <w:rStyle w:val="Hyperlink"/>
          </w:rPr>
          <w:t>https://www.nuffic.nl/en/subjects/diploma/education-systems</w:t>
        </w:r>
      </w:hyperlink>
    </w:p>
    <w:p w14:paraId="71EAF4E5" w14:textId="77777777" w:rsidR="001A0AED" w:rsidRDefault="001A0AED" w:rsidP="00A45117">
      <w:pPr>
        <w:pStyle w:val="BodyText"/>
      </w:pPr>
    </w:p>
    <w:p w14:paraId="7EC32814" w14:textId="77777777" w:rsidR="00A45117" w:rsidRDefault="00A45117" w:rsidP="00A45117">
      <w:pPr>
        <w:pStyle w:val="BodyText"/>
      </w:pPr>
      <w:r>
        <w:t xml:space="preserve">Useful websites: </w:t>
      </w:r>
    </w:p>
    <w:p w14:paraId="1FE58E4A" w14:textId="208734DD" w:rsidR="00A45117" w:rsidRDefault="00A45117" w:rsidP="00A45117">
      <w:pPr>
        <w:pStyle w:val="BodyText"/>
      </w:pPr>
      <w:r>
        <w:t xml:space="preserve">- </w:t>
      </w:r>
      <w:hyperlink r:id="rId672" w:history="1">
        <w:r w:rsidR="00211A42" w:rsidRPr="007C3D6B">
          <w:rPr>
            <w:rStyle w:val="Hyperlink"/>
          </w:rPr>
          <w:t>https://www.studyinholland.nl/</w:t>
        </w:r>
      </w:hyperlink>
    </w:p>
    <w:p w14:paraId="44906CA6" w14:textId="77777777" w:rsidR="00A45117" w:rsidRDefault="00A45117" w:rsidP="00A45117">
      <w:pPr>
        <w:pStyle w:val="BodyText"/>
      </w:pPr>
      <w:r>
        <w:t xml:space="preserve">- </w:t>
      </w:r>
      <w:hyperlink r:id="rId673" w:history="1">
        <w:r w:rsidRPr="00D01D08">
          <w:rPr>
            <w:rStyle w:val="Hyperlink"/>
          </w:rPr>
          <w:t>https://www.nuffic.nl/en</w:t>
        </w:r>
      </w:hyperlink>
    </w:p>
    <w:p w14:paraId="50FE5EBA" w14:textId="77777777" w:rsidR="00A45117" w:rsidRDefault="00A45117" w:rsidP="00A45117">
      <w:pPr>
        <w:pStyle w:val="BodyText"/>
      </w:pPr>
    </w:p>
    <w:p w14:paraId="4984D631" w14:textId="77777777" w:rsidR="00A45117" w:rsidRDefault="00A45117" w:rsidP="00A45117">
      <w:pPr>
        <w:pStyle w:val="BodyText"/>
        <w:rPr>
          <w:color w:val="1A9CB0"/>
          <w:u w:val="single"/>
        </w:rPr>
      </w:pPr>
      <w:r>
        <w:t xml:space="preserve">Telegram channel about education/students: </w:t>
      </w:r>
      <w:r w:rsidRPr="00FB6A91">
        <w:rPr>
          <w:color w:val="1A9CB0"/>
          <w:u w:val="single"/>
        </w:rPr>
        <w:t>@benelux_students</w:t>
      </w:r>
    </w:p>
    <w:p w14:paraId="11C3531F" w14:textId="280F622B" w:rsidR="007E75F1" w:rsidRDefault="007E75F1" w:rsidP="007E75F1">
      <w:pPr>
        <w:pStyle w:val="BodyText"/>
      </w:pPr>
      <w:r>
        <w:t xml:space="preserve">Educational channel with subtitles in several languages - </w:t>
      </w:r>
      <w:hyperlink r:id="rId674" w:history="1">
        <w:r w:rsidRPr="00DA4706">
          <w:rPr>
            <w:rStyle w:val="Hyperlink"/>
          </w:rPr>
          <w:t>https://npokennis.nl/program/13/net-in-nederland</w:t>
        </w:r>
      </w:hyperlink>
    </w:p>
    <w:p w14:paraId="081A00BA" w14:textId="77777777" w:rsidR="00A45117" w:rsidRDefault="00A45117" w:rsidP="00A45117">
      <w:pPr>
        <w:pStyle w:val="Heading2"/>
      </w:pPr>
      <w:bookmarkStart w:id="108" w:name="_Toc175581906"/>
      <w:r>
        <w:t>Bibliotheca</w:t>
      </w:r>
      <w:bookmarkEnd w:id="108"/>
    </w:p>
    <w:p w14:paraId="689A9AC3" w14:textId="77777777" w:rsidR="00A45117" w:rsidRDefault="00A45117" w:rsidP="00A45117">
      <w:pPr>
        <w:pStyle w:val="BodyText"/>
      </w:pPr>
      <w:r>
        <w:t xml:space="preserve">Amsterdam Public Library (OBA): </w:t>
      </w:r>
      <w:hyperlink r:id="rId675" w:history="1">
        <w:r w:rsidRPr="00D01D08">
          <w:rPr>
            <w:rStyle w:val="Hyperlink"/>
          </w:rPr>
          <w:t>https://www.oba.nl</w:t>
        </w:r>
      </w:hyperlink>
    </w:p>
    <w:p w14:paraId="0E3017B7" w14:textId="77777777" w:rsidR="00A45117" w:rsidRPr="004457FE" w:rsidRDefault="00A45117" w:rsidP="00A45117">
      <w:pPr>
        <w:pStyle w:val="BodyText"/>
        <w:rPr>
          <w:lang w:val="en-GB"/>
        </w:rPr>
      </w:pPr>
      <w:r w:rsidRPr="004457FE">
        <w:rPr>
          <w:lang w:val="en-GB"/>
        </w:rPr>
        <w:t xml:space="preserve">Online library: </w:t>
      </w:r>
      <w:hyperlink r:id="rId676" w:history="1">
        <w:r w:rsidRPr="004457FE">
          <w:rPr>
            <w:rStyle w:val="Hyperlink"/>
            <w:lang w:val="en-GB"/>
          </w:rPr>
          <w:t>https://www.onlinebibliotheek.nl/</w:t>
        </w:r>
      </w:hyperlink>
    </w:p>
    <w:p w14:paraId="660A7808" w14:textId="77777777" w:rsidR="00A45117" w:rsidRPr="004457FE" w:rsidRDefault="00A45117" w:rsidP="00A45117">
      <w:pPr>
        <w:pStyle w:val="BodyText"/>
        <w:rPr>
          <w:lang w:val="en-GB"/>
        </w:rPr>
      </w:pPr>
      <w:r w:rsidRPr="004457FE">
        <w:rPr>
          <w:lang w:val="en-GB"/>
        </w:rPr>
        <w:t xml:space="preserve">Search for books, materials in libraries throughout NL: </w:t>
      </w:r>
      <w:hyperlink r:id="rId677" w:history="1">
        <w:r w:rsidRPr="004457FE">
          <w:rPr>
            <w:rStyle w:val="Hyperlink"/>
            <w:lang w:val="en-GB"/>
          </w:rPr>
          <w:t>https://www.denieuwebibliotheek.nl/</w:t>
        </w:r>
      </w:hyperlink>
    </w:p>
    <w:p w14:paraId="3AABBFB8" w14:textId="77777777" w:rsidR="00A45117" w:rsidRDefault="00A45117" w:rsidP="00A45117">
      <w:pPr>
        <w:pStyle w:val="BodyText"/>
      </w:pPr>
    </w:p>
    <w:p w14:paraId="69E6D680" w14:textId="77777777" w:rsidR="00A45117" w:rsidRDefault="00A45117" w:rsidP="00A45117">
      <w:pPr>
        <w:pStyle w:val="BodyText"/>
      </w:pPr>
      <w:r w:rsidRPr="00B163CF">
        <w:rPr>
          <w:b/>
          <w:bCs/>
        </w:rPr>
        <w:t>Tip:</w:t>
      </w:r>
      <w:r>
        <w:t xml:space="preserve"> Physical libraries usually have cheap self-service printers and offer </w:t>
      </w:r>
      <w:r w:rsidRPr="003E7865">
        <w:t>collaborative learning sessions</w:t>
      </w:r>
      <w:r>
        <w:t xml:space="preserve"> for children and adults.</w:t>
      </w:r>
    </w:p>
    <w:p w14:paraId="19C6626A" w14:textId="0D430A5E" w:rsidR="0028007F" w:rsidRDefault="00D579CF" w:rsidP="0028007F">
      <w:pPr>
        <w:pStyle w:val="Heading1"/>
        <w:rPr>
          <w:rStyle w:val="Hyperlink"/>
          <w:rFonts w:ascii="Arial Black" w:hAnsi="Arial Black"/>
          <w:color w:val="464547"/>
          <w:sz w:val="28"/>
          <w:u w:val="none"/>
        </w:rPr>
      </w:pPr>
      <w:bookmarkStart w:id="109" w:name="_Toc175581907"/>
      <w:r>
        <w:rPr>
          <w:rStyle w:val="Hyperlink"/>
          <w:rFonts w:ascii="Arial Black" w:hAnsi="Arial Black"/>
          <w:color w:val="464547"/>
          <w:sz w:val="28"/>
          <w:u w:val="none"/>
        </w:rPr>
        <w:lastRenderedPageBreak/>
        <w:t>E</w:t>
      </w:r>
      <w:r w:rsidR="0028007F" w:rsidRPr="0028007F">
        <w:rPr>
          <w:rStyle w:val="Hyperlink"/>
          <w:rFonts w:ascii="Arial Black" w:hAnsi="Arial Black"/>
          <w:color w:val="464547"/>
          <w:sz w:val="28"/>
          <w:u w:val="none"/>
        </w:rPr>
        <w:t>ntertainment</w:t>
      </w:r>
      <w:bookmarkEnd w:id="109"/>
    </w:p>
    <w:p w14:paraId="625ACE10" w14:textId="0297DE4A" w:rsidR="00DC4E55" w:rsidRPr="003B32FB" w:rsidRDefault="00DC4E55" w:rsidP="00CA2D26">
      <w:pPr>
        <w:pStyle w:val="Heading2"/>
        <w:rPr>
          <w:lang w:val="ru-RU"/>
        </w:rPr>
      </w:pPr>
      <w:bookmarkStart w:id="110" w:name="_Toc175581908"/>
      <w:r>
        <w:t>Bars/</w:t>
      </w:r>
      <w:r w:rsidRPr="009E31E8">
        <w:t>Restaurants</w:t>
      </w:r>
      <w:bookmarkEnd w:id="110"/>
    </w:p>
    <w:p w14:paraId="50A02948" w14:textId="77777777" w:rsidR="00DC4E55" w:rsidRDefault="00DC4E55" w:rsidP="00DC4E55">
      <w:pPr>
        <w:pStyle w:val="BodyText"/>
      </w:pPr>
      <w:r>
        <w:t>Our colleagues have visited many cafes and restaurants. For the list of recommended places, go to:</w:t>
      </w:r>
    </w:p>
    <w:p w14:paraId="2B5C9775" w14:textId="77777777" w:rsidR="00DC4E55" w:rsidRDefault="00DC4E55" w:rsidP="00DC4E55">
      <w:pPr>
        <w:pStyle w:val="BodyText"/>
      </w:pPr>
      <w:r>
        <w:t xml:space="preserve">- For Amsterdam, </w:t>
      </w:r>
      <w:hyperlink r:id="rId678" w:history="1">
        <w:r w:rsidRPr="00A25A54">
          <w:rPr>
            <w:rStyle w:val="Hyperlink"/>
          </w:rPr>
          <w:t>https://aeolian-energy-2bc.notion.site/394a8647d19b4d9eb880ea5dc4126794?v=de16ad2bb5c5480fa2e7844a203b6746</w:t>
        </w:r>
      </w:hyperlink>
    </w:p>
    <w:p w14:paraId="1A2B375A" w14:textId="2C0CD936" w:rsidR="00DC4E55" w:rsidRDefault="00DC4E55" w:rsidP="00DC4E55">
      <w:pPr>
        <w:pStyle w:val="BodyText"/>
      </w:pPr>
      <w:r>
        <w:t xml:space="preserve">- For Haarlem, </w:t>
      </w:r>
      <w:hyperlink r:id="rId679" w:history="1">
        <w:r w:rsidRPr="00A25A54">
          <w:rPr>
            <w:rStyle w:val="Hyperlink"/>
          </w:rPr>
          <w:t>https://aeolian-energy-2bc.notion.site/Haarlem-c1077c5603754902afa9585d449addec</w:t>
        </w:r>
      </w:hyperlink>
    </w:p>
    <w:p w14:paraId="06F734FE" w14:textId="77777777" w:rsidR="00DC4E55" w:rsidRDefault="00DC4E55" w:rsidP="00DC4E55">
      <w:pPr>
        <w:pStyle w:val="BodyText"/>
      </w:pPr>
    </w:p>
    <w:p w14:paraId="680C7E05" w14:textId="77777777" w:rsidR="00DC4E55" w:rsidRDefault="00DC4E55" w:rsidP="00DC4E55">
      <w:pPr>
        <w:pStyle w:val="BodyText"/>
        <w:rPr>
          <w:lang w:val="en-GB"/>
        </w:rPr>
      </w:pPr>
      <w:r>
        <w:t>Food court:</w:t>
      </w:r>
    </w:p>
    <w:p w14:paraId="424B76F5" w14:textId="77777777" w:rsidR="00DC4E55" w:rsidRPr="006E6BF3" w:rsidRDefault="00DC4E55" w:rsidP="00DC4E55">
      <w:pPr>
        <w:pStyle w:val="BodyText"/>
        <w:rPr>
          <w:lang w:val="en-GB"/>
        </w:rPr>
      </w:pPr>
      <w:r>
        <w:rPr>
          <w:lang w:val="en-GB"/>
        </w:rPr>
        <w:t xml:space="preserve">- </w:t>
      </w:r>
      <w:proofErr w:type="spellStart"/>
      <w:r w:rsidRPr="006E6BF3">
        <w:rPr>
          <w:lang w:val="en-GB"/>
        </w:rPr>
        <w:t>Foodhallen</w:t>
      </w:r>
      <w:proofErr w:type="spellEnd"/>
      <w:r w:rsidRPr="006E6BF3">
        <w:rPr>
          <w:lang w:val="en-GB"/>
        </w:rPr>
        <w:t xml:space="preserve">, </w:t>
      </w:r>
      <w:hyperlink r:id="rId680" w:history="1">
        <w:r w:rsidRPr="006E6BF3">
          <w:rPr>
            <w:rStyle w:val="Hyperlink"/>
            <w:lang w:val="en-GB"/>
          </w:rPr>
          <w:t>https://maps.app.goo.gl/kgiDZE1XAYG5ioUf7</w:t>
        </w:r>
      </w:hyperlink>
    </w:p>
    <w:p w14:paraId="641F797B" w14:textId="77777777" w:rsidR="00DC4E55" w:rsidRPr="00AA58D9" w:rsidRDefault="00DC4E55" w:rsidP="00DC4E55">
      <w:pPr>
        <w:pStyle w:val="BodyText"/>
      </w:pPr>
    </w:p>
    <w:p w14:paraId="268453C7" w14:textId="77777777" w:rsidR="00DC4E55" w:rsidRPr="00A27E84" w:rsidRDefault="00DC4E55" w:rsidP="00DC4E55">
      <w:pPr>
        <w:pStyle w:val="BodyText"/>
        <w:rPr>
          <w:lang w:val="en-GB"/>
        </w:rPr>
      </w:pPr>
      <w:r w:rsidRPr="00A27E84">
        <w:rPr>
          <w:lang w:val="en-GB"/>
        </w:rPr>
        <w:t>Pure NL restaurants:</w:t>
      </w:r>
    </w:p>
    <w:p w14:paraId="3D8EC8F1" w14:textId="23FBAE9E" w:rsidR="00DC4E55" w:rsidRPr="00A27E84" w:rsidRDefault="00DC4E55" w:rsidP="00DC4E55">
      <w:pPr>
        <w:pStyle w:val="BodyText"/>
        <w:rPr>
          <w:lang w:val="en-GB"/>
        </w:rPr>
      </w:pPr>
      <w:r w:rsidRPr="00A27E84">
        <w:rPr>
          <w:lang w:val="en-GB"/>
        </w:rPr>
        <w:t>- Caf</w:t>
      </w:r>
      <w:r w:rsidR="001C7142" w:rsidRPr="00A27E84">
        <w:rPr>
          <w:lang w:val="en-GB"/>
        </w:rPr>
        <w:t>e</w:t>
      </w:r>
      <w:r w:rsidRPr="00A27E84">
        <w:rPr>
          <w:lang w:val="en-GB"/>
        </w:rPr>
        <w:t xml:space="preserve"> </w:t>
      </w:r>
      <w:proofErr w:type="spellStart"/>
      <w:r w:rsidRPr="00A27E84">
        <w:rPr>
          <w:lang w:val="en-GB"/>
        </w:rPr>
        <w:t>Loetje</w:t>
      </w:r>
      <w:proofErr w:type="spellEnd"/>
      <w:r w:rsidRPr="00A27E84">
        <w:rPr>
          <w:lang w:val="en-GB"/>
        </w:rPr>
        <w:t xml:space="preserve">, </w:t>
      </w:r>
      <w:hyperlink r:id="rId681" w:history="1">
        <w:r w:rsidR="005B5737" w:rsidRPr="00A27E84">
          <w:rPr>
            <w:rStyle w:val="Hyperlink"/>
            <w:lang w:val="en-GB"/>
          </w:rPr>
          <w:t>https://goo.gl/maps/4eDNbjn7nXbyzhmSA</w:t>
        </w:r>
      </w:hyperlink>
    </w:p>
    <w:p w14:paraId="29BFA29D" w14:textId="26C432A4" w:rsidR="00DC4E55" w:rsidRPr="00D1266D" w:rsidRDefault="00DC4E55" w:rsidP="00DC4E55">
      <w:pPr>
        <w:pStyle w:val="BodyText"/>
        <w:rPr>
          <w:lang w:val="nl-NL"/>
        </w:rPr>
      </w:pPr>
      <w:r w:rsidRPr="00D1266D">
        <w:rPr>
          <w:lang w:val="nl-NL"/>
        </w:rPr>
        <w:t xml:space="preserve">- De Haven van Texel, </w:t>
      </w:r>
      <w:hyperlink r:id="rId682" w:history="1">
        <w:r w:rsidR="001C7142" w:rsidRPr="00456E77">
          <w:rPr>
            <w:rStyle w:val="Hyperlink"/>
            <w:lang w:val="nl-NL"/>
          </w:rPr>
          <w:t>https://goo.gl/maps/Znj5bZkvdJ9pdnHw5</w:t>
        </w:r>
      </w:hyperlink>
      <w:r w:rsidR="001C7142">
        <w:rPr>
          <w:lang w:val="nl-NL"/>
        </w:rPr>
        <w:t xml:space="preserve">, </w:t>
      </w:r>
      <w:r w:rsidRPr="00D1266D">
        <w:rPr>
          <w:lang w:val="nl-NL"/>
        </w:rPr>
        <w:t xml:space="preserve">traditional Dutch </w:t>
      </w:r>
      <w:proofErr w:type="spellStart"/>
      <w:r w:rsidRPr="00D1266D">
        <w:rPr>
          <w:lang w:val="nl-NL"/>
        </w:rPr>
        <w:t>gastropub</w:t>
      </w:r>
      <w:proofErr w:type="spellEnd"/>
      <w:r w:rsidR="001C7142">
        <w:rPr>
          <w:lang w:val="nl-NL"/>
        </w:rPr>
        <w:t xml:space="preserve">: </w:t>
      </w:r>
      <w:hyperlink r:id="rId683" w:history="1">
        <w:r w:rsidR="00CA1A59" w:rsidRPr="00D1266D">
          <w:rPr>
            <w:rStyle w:val="Hyperlink"/>
            <w:lang w:val="nl-NL"/>
          </w:rPr>
          <w:t>havenvantexel.nl</w:t>
        </w:r>
      </w:hyperlink>
    </w:p>
    <w:p w14:paraId="37CE2B71" w14:textId="77777777" w:rsidR="00DC4E55" w:rsidRPr="00D1266D" w:rsidRDefault="00DC4E55" w:rsidP="00DC4E55">
      <w:pPr>
        <w:pStyle w:val="BodyText"/>
        <w:rPr>
          <w:lang w:val="nl-NL"/>
        </w:rPr>
      </w:pPr>
    </w:p>
    <w:p w14:paraId="7B654FAF" w14:textId="77777777" w:rsidR="00DC4E55" w:rsidRDefault="00DC4E55" w:rsidP="00DC4E55">
      <w:pPr>
        <w:pStyle w:val="BodyText"/>
      </w:pPr>
      <w:r>
        <w:t>Russian/Ukrainian cafe/restaurants:</w:t>
      </w:r>
    </w:p>
    <w:p w14:paraId="6A6AD847" w14:textId="6DF67961" w:rsidR="00DC4E55" w:rsidRDefault="00DC4E55" w:rsidP="00DC4E55">
      <w:pPr>
        <w:pStyle w:val="BodyText"/>
        <w:rPr>
          <w:rStyle w:val="Hyperlink"/>
        </w:rPr>
      </w:pPr>
      <w:r>
        <w:t xml:space="preserve">- Sunny Side </w:t>
      </w:r>
      <w:proofErr w:type="spellStart"/>
      <w:r>
        <w:t>IJburg</w:t>
      </w:r>
      <w:proofErr w:type="spellEnd"/>
      <w:r>
        <w:t xml:space="preserve">, +31 684316939, </w:t>
      </w:r>
      <w:hyperlink r:id="rId684" w:history="1">
        <w:r w:rsidRPr="00D01D08">
          <w:rPr>
            <w:rStyle w:val="Hyperlink"/>
          </w:rPr>
          <w:t>https://goo.gl/maps/iRj2ZXU7oSLipkGi7</w:t>
        </w:r>
      </w:hyperlink>
    </w:p>
    <w:p w14:paraId="3A461604" w14:textId="56276566" w:rsidR="007D0905" w:rsidRDefault="007D0905" w:rsidP="007D0905">
      <w:pPr>
        <w:pStyle w:val="BodyText"/>
        <w:rPr>
          <w:rStyle w:val="Hyperlink"/>
          <w:color w:val="464547"/>
          <w:u w:val="none"/>
        </w:rPr>
      </w:pPr>
      <w:r w:rsidRPr="007D0905">
        <w:rPr>
          <w:rStyle w:val="Hyperlink"/>
          <w:color w:val="464547"/>
          <w:u w:val="none"/>
        </w:rPr>
        <w:t>- Blin Queen. Specialty pancakes &amp; more</w:t>
      </w:r>
      <w:r>
        <w:rPr>
          <w:rStyle w:val="Hyperlink"/>
          <w:color w:val="464547"/>
          <w:u w:val="none"/>
        </w:rPr>
        <w:t xml:space="preserve">, </w:t>
      </w:r>
      <w:r w:rsidR="006128AB" w:rsidRPr="006128AB">
        <w:rPr>
          <w:rStyle w:val="Hyperlink"/>
          <w:color w:val="464547"/>
          <w:u w:val="none"/>
        </w:rPr>
        <w:t>Amsterdam,</w:t>
      </w:r>
      <w:r w:rsidR="00300419">
        <w:rPr>
          <w:rStyle w:val="Hyperlink"/>
          <w:color w:val="464547"/>
          <w:u w:val="none"/>
        </w:rPr>
        <w:t xml:space="preserve"> part of the </w:t>
      </w:r>
      <w:r w:rsidR="00453521" w:rsidRPr="00453521">
        <w:rPr>
          <w:rStyle w:val="Hyperlink"/>
          <w:color w:val="464547"/>
          <w:u w:val="none"/>
        </w:rPr>
        <w:t>staff speaks Russian</w:t>
      </w:r>
      <w:r w:rsidR="00453521">
        <w:rPr>
          <w:rStyle w:val="Hyperlink"/>
          <w:color w:val="464547"/>
          <w:u w:val="none"/>
        </w:rPr>
        <w:t>,</w:t>
      </w:r>
      <w:r w:rsidR="006128AB" w:rsidRPr="006128AB">
        <w:rPr>
          <w:rStyle w:val="Hyperlink"/>
          <w:color w:val="464547"/>
          <w:u w:val="none"/>
        </w:rPr>
        <w:t xml:space="preserve"> </w:t>
      </w:r>
      <w:hyperlink r:id="rId685" w:history="1">
        <w:r w:rsidR="006128AB" w:rsidRPr="00F551AD">
          <w:rPr>
            <w:rStyle w:val="Hyperlink"/>
          </w:rPr>
          <w:t>https://goo.gl/maps/bVj5t7MUock94JcJA</w:t>
        </w:r>
      </w:hyperlink>
    </w:p>
    <w:p w14:paraId="1FF81182" w14:textId="77777777" w:rsidR="00DC4E55" w:rsidRDefault="00DC4E55" w:rsidP="00DC4E55">
      <w:pPr>
        <w:pStyle w:val="BodyText"/>
      </w:pPr>
    </w:p>
    <w:p w14:paraId="0AC4696B" w14:textId="77777777" w:rsidR="00DC4E55" w:rsidRDefault="00DC4E55" w:rsidP="00DC4E55">
      <w:pPr>
        <w:pStyle w:val="BodyText"/>
      </w:pPr>
      <w:r>
        <w:t>Asian food:</w:t>
      </w:r>
    </w:p>
    <w:p w14:paraId="2C0CE266" w14:textId="32D971D3" w:rsidR="00DC4E55" w:rsidRDefault="00DC4E55" w:rsidP="00DC4E55">
      <w:pPr>
        <w:pStyle w:val="BodyText"/>
      </w:pPr>
      <w:r>
        <w:t xml:space="preserve">- </w:t>
      </w:r>
      <w:r w:rsidR="00A4008A">
        <w:t xml:space="preserve">Amazing </w:t>
      </w:r>
      <w:r w:rsidR="00C35AB7">
        <w:t xml:space="preserve">Oriental: </w:t>
      </w:r>
      <w:hyperlink r:id="rId686" w:history="1">
        <w:r w:rsidR="00C35AB7" w:rsidRPr="00244A44">
          <w:rPr>
            <w:rStyle w:val="Hyperlink"/>
          </w:rPr>
          <w:t>https://amazingoriental.com/</w:t>
        </w:r>
      </w:hyperlink>
      <w:r>
        <w:t xml:space="preserve"> Good deals, bulk offerings, Amazing </w:t>
      </w:r>
      <w:proofErr w:type="spellStart"/>
      <w:r>
        <w:t>Toko</w:t>
      </w:r>
      <w:proofErr w:type="spellEnd"/>
      <w:r>
        <w:t xml:space="preserve"> as physical locations</w:t>
      </w:r>
    </w:p>
    <w:p w14:paraId="7F883222" w14:textId="1E36485E" w:rsidR="006D1314" w:rsidRPr="00844628" w:rsidRDefault="006D1314" w:rsidP="006D1314">
      <w:pPr>
        <w:pStyle w:val="BodyText"/>
        <w:rPr>
          <w:lang w:val="en-GB"/>
        </w:rPr>
      </w:pPr>
      <w:r>
        <w:t xml:space="preserve">- </w:t>
      </w:r>
      <w:r w:rsidRPr="00844628">
        <w:rPr>
          <w:lang w:val="en-GB"/>
        </w:rPr>
        <w:t>Ramen-Kingdom</w:t>
      </w:r>
      <w:r w:rsidR="00D8189F" w:rsidRPr="00844628">
        <w:rPr>
          <w:lang w:val="en-GB"/>
        </w:rPr>
        <w:t xml:space="preserve">: </w:t>
      </w:r>
      <w:hyperlink r:id="rId687" w:history="1">
        <w:r w:rsidR="00C35AB7" w:rsidRPr="00844628">
          <w:rPr>
            <w:rStyle w:val="Hyperlink"/>
            <w:lang w:val="en-GB"/>
          </w:rPr>
          <w:t>https://g.page/RamenKingdom?share</w:t>
        </w:r>
      </w:hyperlink>
      <w:r w:rsidR="00C35AB7" w:rsidRPr="00844628">
        <w:rPr>
          <w:lang w:val="en-GB"/>
        </w:rPr>
        <w:t xml:space="preserve"> </w:t>
      </w:r>
      <w:r w:rsidR="00D8189F" w:rsidRPr="00844628">
        <w:rPr>
          <w:lang w:val="en-GB"/>
        </w:rPr>
        <w:t xml:space="preserve">Ramen, vegan </w:t>
      </w:r>
      <w:r w:rsidR="00E92244" w:rsidRPr="00844628">
        <w:rPr>
          <w:lang w:val="en-GB"/>
        </w:rPr>
        <w:t>and</w:t>
      </w:r>
      <w:r w:rsidR="00D8189F" w:rsidRPr="00844628">
        <w:rPr>
          <w:lang w:val="en-GB"/>
        </w:rPr>
        <w:t xml:space="preserve"> vegetarian options</w:t>
      </w:r>
    </w:p>
    <w:p w14:paraId="05562332" w14:textId="77777777" w:rsidR="00DC4E55" w:rsidRDefault="00DC4E55" w:rsidP="00DC4E55">
      <w:pPr>
        <w:pStyle w:val="BodyText"/>
      </w:pPr>
    </w:p>
    <w:p w14:paraId="5490FB39" w14:textId="77777777" w:rsidR="00DC4E55" w:rsidRPr="00DF031E" w:rsidRDefault="00DC4E55" w:rsidP="00DC4E55">
      <w:pPr>
        <w:pStyle w:val="BodyText"/>
        <w:rPr>
          <w:lang w:val="nl-NL"/>
        </w:rPr>
      </w:pPr>
      <w:r w:rsidRPr="00DF031E">
        <w:rPr>
          <w:lang w:val="nl-NL"/>
        </w:rPr>
        <w:t>Kebab/</w:t>
      </w:r>
      <w:proofErr w:type="spellStart"/>
      <w:r w:rsidRPr="00DF031E">
        <w:rPr>
          <w:lang w:val="nl-NL"/>
        </w:rPr>
        <w:t>doner</w:t>
      </w:r>
      <w:proofErr w:type="spellEnd"/>
      <w:r w:rsidRPr="00DF031E">
        <w:rPr>
          <w:lang w:val="nl-NL"/>
        </w:rPr>
        <w:t>:</w:t>
      </w:r>
    </w:p>
    <w:p w14:paraId="59028D2D" w14:textId="691C5961" w:rsidR="00DC4E55" w:rsidRPr="00DF031E" w:rsidRDefault="00DC4E55" w:rsidP="00DC4E55">
      <w:pPr>
        <w:pStyle w:val="BodyText"/>
        <w:rPr>
          <w:lang w:val="nl-NL"/>
        </w:rPr>
      </w:pPr>
      <w:r w:rsidRPr="00DF031E">
        <w:rPr>
          <w:lang w:val="nl-NL"/>
        </w:rPr>
        <w:t xml:space="preserve">- </w:t>
      </w:r>
      <w:r w:rsidR="00B12D9A" w:rsidRPr="00DF031E">
        <w:rPr>
          <w:lang w:val="nl-NL"/>
        </w:rPr>
        <w:t xml:space="preserve">Istanbul kebab: </w:t>
      </w:r>
      <w:hyperlink r:id="rId688" w:history="1">
        <w:r w:rsidR="00B12D9A" w:rsidRPr="00DF031E">
          <w:rPr>
            <w:rStyle w:val="Hyperlink"/>
            <w:lang w:val="nl-NL"/>
          </w:rPr>
          <w:t>https://goo.gl/maps/kBsce5GvLq7N82qT7</w:t>
        </w:r>
      </w:hyperlink>
    </w:p>
    <w:p w14:paraId="51EEDE86" w14:textId="4FB8F4D8" w:rsidR="00DC4E55" w:rsidRPr="00DF031E" w:rsidRDefault="00DC4E55" w:rsidP="00DC4E55">
      <w:pPr>
        <w:pStyle w:val="BodyText"/>
        <w:rPr>
          <w:lang w:val="nl-NL"/>
        </w:rPr>
      </w:pPr>
      <w:r w:rsidRPr="00DF031E">
        <w:rPr>
          <w:lang w:val="nl-NL"/>
        </w:rPr>
        <w:t xml:space="preserve">- </w:t>
      </w:r>
      <w:proofErr w:type="spellStart"/>
      <w:r w:rsidR="00603009" w:rsidRPr="00DF031E">
        <w:rPr>
          <w:lang w:val="nl-NL"/>
        </w:rPr>
        <w:t>Dönerland</w:t>
      </w:r>
      <w:proofErr w:type="spellEnd"/>
      <w:r w:rsidR="00603009" w:rsidRPr="00DF031E">
        <w:rPr>
          <w:lang w:val="nl-NL"/>
        </w:rPr>
        <w:t xml:space="preserve"> Eethuis: </w:t>
      </w:r>
      <w:hyperlink r:id="rId689" w:history="1">
        <w:r w:rsidR="00603009" w:rsidRPr="00DF031E">
          <w:rPr>
            <w:rStyle w:val="Hyperlink"/>
            <w:lang w:val="nl-NL"/>
          </w:rPr>
          <w:t>https://goo.gl/maps/xfp4W7s5RGZCDG3Z8</w:t>
        </w:r>
      </w:hyperlink>
    </w:p>
    <w:p w14:paraId="53DB9917" w14:textId="77777777" w:rsidR="00DC4E55" w:rsidRPr="00DF031E" w:rsidRDefault="00DC4E55" w:rsidP="00DC4E55">
      <w:pPr>
        <w:pStyle w:val="BodyText"/>
        <w:rPr>
          <w:lang w:val="nl-NL"/>
        </w:rPr>
      </w:pPr>
    </w:p>
    <w:p w14:paraId="24891EBE" w14:textId="6BD5E76E" w:rsidR="003F5632" w:rsidRPr="006D1314" w:rsidRDefault="00DC4E55" w:rsidP="00DC4E55">
      <w:pPr>
        <w:pStyle w:val="BodyText"/>
        <w:rPr>
          <w:color w:val="1A9CB0"/>
          <w:u w:val="single"/>
        </w:rPr>
      </w:pPr>
      <w:r>
        <w:t xml:space="preserve">Telegram channel about food: </w:t>
      </w:r>
      <w:r w:rsidRPr="009E31E8">
        <w:rPr>
          <w:color w:val="1A9CB0"/>
          <w:u w:val="single"/>
        </w:rPr>
        <w:t>@benelux_foodie</w:t>
      </w:r>
    </w:p>
    <w:p w14:paraId="7696CABA" w14:textId="146CEF9D" w:rsidR="00650D1E" w:rsidRDefault="00650D1E" w:rsidP="00BA3C04">
      <w:pPr>
        <w:pStyle w:val="Heading2"/>
        <w:pageBreakBefore/>
      </w:pPr>
      <w:bookmarkStart w:id="111" w:name="_Toc175581909"/>
      <w:r>
        <w:lastRenderedPageBreak/>
        <w:t>Museum</w:t>
      </w:r>
      <w:bookmarkEnd w:id="111"/>
    </w:p>
    <w:p w14:paraId="7D95F611" w14:textId="259ED071" w:rsidR="006E7166" w:rsidRDefault="00BE6848" w:rsidP="00650D1E">
      <w:pPr>
        <w:pStyle w:val="BodyText"/>
      </w:pPr>
      <w:r>
        <w:t xml:space="preserve">A </w:t>
      </w:r>
      <w:r w:rsidR="00AA2CDB">
        <w:t xml:space="preserve">general </w:t>
      </w:r>
      <w:r>
        <w:t>m</w:t>
      </w:r>
      <w:r w:rsidR="00650D1E">
        <w:t>useum card</w:t>
      </w:r>
      <w:r w:rsidR="00881035">
        <w:t xml:space="preserve"> costs</w:t>
      </w:r>
      <w:r w:rsidR="00650D1E">
        <w:t xml:space="preserve"> €64,90 </w:t>
      </w:r>
      <w:r w:rsidR="006E7166">
        <w:t xml:space="preserve">a </w:t>
      </w:r>
      <w:r w:rsidR="00650D1E">
        <w:t>year</w:t>
      </w:r>
      <w:r w:rsidR="00AA2CDB">
        <w:t>, for children and students it is che</w:t>
      </w:r>
      <w:r w:rsidR="00D5380F">
        <w:t>a</w:t>
      </w:r>
      <w:r w:rsidR="00AA2CDB">
        <w:t>per</w:t>
      </w:r>
      <w:r w:rsidR="00881035">
        <w:t xml:space="preserve">. It </w:t>
      </w:r>
      <w:r w:rsidR="00650D1E">
        <w:t>is a must-have if you plan to visit more than 3 museums a year.</w:t>
      </w:r>
      <w:r w:rsidR="00C73C39" w:rsidRPr="00C73C39">
        <w:t xml:space="preserve"> </w:t>
      </w:r>
      <w:r w:rsidR="00C73C39">
        <w:t>It provides cheaper prices for kinds.</w:t>
      </w:r>
    </w:p>
    <w:p w14:paraId="22C35133" w14:textId="77777777" w:rsidR="00C73C39" w:rsidRDefault="00C73C39" w:rsidP="00650D1E">
      <w:pPr>
        <w:pStyle w:val="BodyText"/>
      </w:pPr>
    </w:p>
    <w:p w14:paraId="71999165" w14:textId="21BED3EB" w:rsidR="006E7166" w:rsidRPr="006A6AB6" w:rsidRDefault="00C73C39" w:rsidP="006E7166">
      <w:pPr>
        <w:pStyle w:val="BodyText"/>
      </w:pPr>
      <w:r>
        <w:t>Most museums accept museum cards</w:t>
      </w:r>
      <w:r w:rsidR="00905AE0">
        <w:t>, but s</w:t>
      </w:r>
      <w:r>
        <w:t>ome of the museums don’t</w:t>
      </w:r>
      <w:r w:rsidR="000B0ADA">
        <w:t xml:space="preserve"> (</w:t>
      </w:r>
      <w:r w:rsidR="006E7166" w:rsidRPr="00E42B94">
        <w:t>Amsterdam</w:t>
      </w:r>
      <w:r w:rsidR="006E7166" w:rsidRPr="006A6AB6">
        <w:t xml:space="preserve"> </w:t>
      </w:r>
      <w:r w:rsidR="006E7166" w:rsidRPr="00E42B94">
        <w:t>Dungeon</w:t>
      </w:r>
      <w:r w:rsidR="005B1161">
        <w:t xml:space="preserve"> and</w:t>
      </w:r>
      <w:r w:rsidR="006E7166" w:rsidRPr="006A6AB6">
        <w:t xml:space="preserve"> </w:t>
      </w:r>
      <w:r w:rsidR="006E7166" w:rsidRPr="00E42B94">
        <w:t>Amsterdam</w:t>
      </w:r>
      <w:r w:rsidR="006E7166" w:rsidRPr="006A6AB6">
        <w:t xml:space="preserve"> </w:t>
      </w:r>
      <w:r w:rsidR="006E7166" w:rsidRPr="00E42B94">
        <w:t>Madame</w:t>
      </w:r>
      <w:r w:rsidR="006E7166" w:rsidRPr="006A6AB6">
        <w:t xml:space="preserve"> </w:t>
      </w:r>
      <w:r w:rsidR="006E7166" w:rsidRPr="00E42B94">
        <w:t>Tussauds</w:t>
      </w:r>
      <w:r w:rsidR="005B1161">
        <w:t>)</w:t>
      </w:r>
      <w:r w:rsidR="000B0ADA">
        <w:t>.</w:t>
      </w:r>
    </w:p>
    <w:p w14:paraId="4A155680" w14:textId="77777777" w:rsidR="002716AD" w:rsidRDefault="002716AD" w:rsidP="000F0E11">
      <w:pPr>
        <w:pStyle w:val="BodyText"/>
      </w:pPr>
    </w:p>
    <w:p w14:paraId="27D70D9D" w14:textId="6BDAF5D1" w:rsidR="000F0E11" w:rsidRDefault="003872B8" w:rsidP="000F0E11">
      <w:pPr>
        <w:pStyle w:val="BodyText"/>
      </w:pPr>
      <w:r>
        <w:t>There are</w:t>
      </w:r>
      <w:r w:rsidR="005B5F28">
        <w:t xml:space="preserve"> two </w:t>
      </w:r>
      <w:r>
        <w:t xml:space="preserve">ways to </w:t>
      </w:r>
      <w:r w:rsidR="009B2FE3">
        <w:t>get a museum card</w:t>
      </w:r>
      <w:r>
        <w:t>,</w:t>
      </w:r>
      <w:r w:rsidR="0086225F">
        <w:t xml:space="preserve"> t</w:t>
      </w:r>
      <w:r w:rsidR="000F0E11">
        <w:t>he price is the same.</w:t>
      </w:r>
    </w:p>
    <w:p w14:paraId="2ECF643F" w14:textId="04605C7E" w:rsidR="00650D1E" w:rsidRPr="00E77BF1" w:rsidRDefault="00FB00FD" w:rsidP="00650D1E">
      <w:pPr>
        <w:pStyle w:val="BodyText"/>
      </w:pPr>
      <w:r>
        <w:t xml:space="preserve">- </w:t>
      </w:r>
      <w:r w:rsidR="00FF4FA5">
        <w:t xml:space="preserve">Buy a permanent card online at </w:t>
      </w:r>
      <w:hyperlink r:id="rId690" w:history="1">
        <w:r w:rsidR="00881035" w:rsidRPr="008B57AC">
          <w:rPr>
            <w:rStyle w:val="Hyperlink"/>
          </w:rPr>
          <w:t>https://www.museum.nl/en/museumpass</w:t>
        </w:r>
      </w:hyperlink>
      <w:r w:rsidR="00FF4FA5">
        <w:t xml:space="preserve"> </w:t>
      </w:r>
      <w:r>
        <w:t>and get it by post i</w:t>
      </w:r>
      <w:r w:rsidR="00E77BF1">
        <w:t>n 4-5 days</w:t>
      </w:r>
      <w:r w:rsidR="00484C3B">
        <w:t>.</w:t>
      </w:r>
    </w:p>
    <w:p w14:paraId="71FA03CE" w14:textId="66CA5E55" w:rsidR="004037AC" w:rsidRPr="004037AC" w:rsidRDefault="003A4B27" w:rsidP="004037AC">
      <w:pPr>
        <w:pStyle w:val="BodyText"/>
      </w:pPr>
      <w:r>
        <w:t>- B</w:t>
      </w:r>
      <w:r w:rsidR="004037AC" w:rsidRPr="004037AC">
        <w:t xml:space="preserve">uy a temporary card </w:t>
      </w:r>
      <w:r w:rsidR="00C14387">
        <w:t>i</w:t>
      </w:r>
      <w:r w:rsidR="00C14387" w:rsidRPr="004037AC">
        <w:t>n the museum</w:t>
      </w:r>
      <w:r w:rsidR="00C14387">
        <w:t xml:space="preserve"> </w:t>
      </w:r>
      <w:r w:rsidR="00FF4FA5">
        <w:t>(</w:t>
      </w:r>
      <w:r w:rsidR="00C14387">
        <w:t xml:space="preserve">it is </w:t>
      </w:r>
      <w:r w:rsidR="00FF4FA5">
        <w:t xml:space="preserve">valid </w:t>
      </w:r>
      <w:r w:rsidR="00FF4FA5" w:rsidRPr="004037AC">
        <w:t>for a month</w:t>
      </w:r>
      <w:r w:rsidR="00FF4FA5">
        <w:t xml:space="preserve">) </w:t>
      </w:r>
      <w:r w:rsidR="004936D0">
        <w:t xml:space="preserve">and </w:t>
      </w:r>
      <w:r w:rsidR="004037AC" w:rsidRPr="004037AC">
        <w:t>then register it online</w:t>
      </w:r>
      <w:r w:rsidR="00420608">
        <w:t xml:space="preserve"> (t</w:t>
      </w:r>
      <w:r w:rsidR="00120343">
        <w:t xml:space="preserve">he card becomes </w:t>
      </w:r>
      <w:r w:rsidR="000F0E11">
        <w:t>permanent</w:t>
      </w:r>
      <w:r w:rsidR="00420608">
        <w:t>)</w:t>
      </w:r>
      <w:r w:rsidR="004936D0">
        <w:t>.</w:t>
      </w:r>
    </w:p>
    <w:p w14:paraId="1098B39B" w14:textId="77777777" w:rsidR="00677E04" w:rsidRDefault="00C14387" w:rsidP="004037AC">
      <w:pPr>
        <w:pStyle w:val="BodyText"/>
        <w:rPr>
          <w:b/>
          <w:bCs/>
        </w:rPr>
      </w:pPr>
      <w:r>
        <w:t>It is a good option if you cannot wait for 4-5 days or do not have a permanent address to get the card by post.</w:t>
      </w:r>
    </w:p>
    <w:p w14:paraId="1C74A013" w14:textId="77777777" w:rsidR="00677E04" w:rsidRDefault="00677E04" w:rsidP="004037AC">
      <w:pPr>
        <w:pStyle w:val="BodyText"/>
        <w:rPr>
          <w:b/>
          <w:bCs/>
        </w:rPr>
      </w:pPr>
    </w:p>
    <w:p w14:paraId="2333BAB2" w14:textId="4575C341" w:rsidR="00740107" w:rsidRPr="005B1161" w:rsidRDefault="003B04E1" w:rsidP="004037AC">
      <w:pPr>
        <w:pStyle w:val="BodyText"/>
        <w:rPr>
          <w:b/>
          <w:bCs/>
        </w:rPr>
      </w:pPr>
      <w:r>
        <w:t xml:space="preserve">Some </w:t>
      </w:r>
      <w:r w:rsidR="004037AC" w:rsidRPr="004037AC">
        <w:t>museum</w:t>
      </w:r>
      <w:r>
        <w:t xml:space="preserve">s do not sell </w:t>
      </w:r>
      <w:r w:rsidR="004037AC" w:rsidRPr="004037AC">
        <w:t xml:space="preserve">temporary </w:t>
      </w:r>
      <w:r>
        <w:t>cards</w:t>
      </w:r>
      <w:r w:rsidR="00677E04">
        <w:t>, so v</w:t>
      </w:r>
      <w:r w:rsidR="00DA1957">
        <w:t xml:space="preserve">isit the museum </w:t>
      </w:r>
      <w:r w:rsidR="004037AC" w:rsidRPr="004037AC">
        <w:t>website</w:t>
      </w:r>
      <w:r w:rsidR="00677E04">
        <w:t xml:space="preserve"> for details</w:t>
      </w:r>
      <w:r w:rsidR="004D0B03">
        <w:t>.</w:t>
      </w:r>
    </w:p>
    <w:p w14:paraId="78285846" w14:textId="7D272256" w:rsidR="002E4712" w:rsidRDefault="002E4712" w:rsidP="004037AC">
      <w:pPr>
        <w:pStyle w:val="BodyText"/>
      </w:pPr>
      <w:r>
        <w:t xml:space="preserve">The following museums sell </w:t>
      </w:r>
      <w:r w:rsidRPr="004037AC">
        <w:t xml:space="preserve">temporary </w:t>
      </w:r>
      <w:r>
        <w:t xml:space="preserve">museum </w:t>
      </w:r>
      <w:r w:rsidRPr="004037AC">
        <w:t>card</w:t>
      </w:r>
      <w:r>
        <w:t>s:</w:t>
      </w:r>
    </w:p>
    <w:p w14:paraId="377A8DC4" w14:textId="4FB746A4" w:rsidR="00EF64C9" w:rsidRPr="00DF031E" w:rsidRDefault="00EF64C9" w:rsidP="00EF64C9">
      <w:pPr>
        <w:pStyle w:val="BodyText"/>
        <w:rPr>
          <w:lang w:val="nl-NL"/>
        </w:rPr>
      </w:pPr>
      <w:r w:rsidRPr="00DF031E">
        <w:rPr>
          <w:lang w:val="nl-NL"/>
        </w:rPr>
        <w:t>- Amsterdam Pipe Museum</w:t>
      </w:r>
      <w:r w:rsidR="00E05F36" w:rsidRPr="00DF031E">
        <w:rPr>
          <w:lang w:val="nl-NL"/>
        </w:rPr>
        <w:t xml:space="preserve">: </w:t>
      </w:r>
      <w:hyperlink r:id="rId691" w:history="1">
        <w:r w:rsidR="00917F74" w:rsidRPr="00DF031E">
          <w:rPr>
            <w:rStyle w:val="Hyperlink"/>
            <w:lang w:val="nl-NL"/>
          </w:rPr>
          <w:t>https://pipemuseum.nl/</w:t>
        </w:r>
      </w:hyperlink>
    </w:p>
    <w:p w14:paraId="739D7B55" w14:textId="4173F463" w:rsidR="00EF64C9" w:rsidRDefault="00EF64C9" w:rsidP="00EF64C9">
      <w:pPr>
        <w:pStyle w:val="BodyText"/>
      </w:pPr>
      <w:r>
        <w:t>- Anne Frank House</w:t>
      </w:r>
      <w:r w:rsidR="00A44CC5">
        <w:t xml:space="preserve">: </w:t>
      </w:r>
      <w:hyperlink r:id="rId692" w:history="1">
        <w:r w:rsidR="00A44CC5" w:rsidRPr="00456E77">
          <w:rPr>
            <w:rStyle w:val="Hyperlink"/>
          </w:rPr>
          <w:t>https://www.annefrank.org/nl/</w:t>
        </w:r>
      </w:hyperlink>
    </w:p>
    <w:p w14:paraId="7B9151A1" w14:textId="04E649D9" w:rsidR="00EF64C9" w:rsidRDefault="00EF64C9" w:rsidP="00EF64C9">
      <w:pPr>
        <w:pStyle w:val="BodyText"/>
      </w:pPr>
      <w:r>
        <w:t>- Diamond Museum</w:t>
      </w:r>
      <w:r w:rsidR="00A44CC5">
        <w:t>:</w:t>
      </w:r>
      <w:r w:rsidR="00306852" w:rsidRPr="00306852">
        <w:t xml:space="preserve"> </w:t>
      </w:r>
      <w:hyperlink r:id="rId693" w:history="1">
        <w:r w:rsidR="00306852" w:rsidRPr="00456E77">
          <w:rPr>
            <w:rStyle w:val="Hyperlink"/>
          </w:rPr>
          <w:t>https://www.diamondmuseum.com/</w:t>
        </w:r>
      </w:hyperlink>
    </w:p>
    <w:p w14:paraId="10F5811B" w14:textId="6A0CF802" w:rsidR="00EF64C9" w:rsidRDefault="00EF64C9" w:rsidP="00EF64C9">
      <w:pPr>
        <w:pStyle w:val="BodyText"/>
      </w:pPr>
      <w:r>
        <w:t>- FOAM Photography Museum</w:t>
      </w:r>
      <w:r w:rsidR="00A44CC5">
        <w:t>:</w:t>
      </w:r>
      <w:r w:rsidR="00B555FB">
        <w:t xml:space="preserve"> </w:t>
      </w:r>
      <w:hyperlink r:id="rId694" w:history="1">
        <w:r w:rsidR="00B555FB" w:rsidRPr="00456E77">
          <w:rPr>
            <w:rStyle w:val="Hyperlink"/>
          </w:rPr>
          <w:t>https://www.foam.org/</w:t>
        </w:r>
      </w:hyperlink>
    </w:p>
    <w:p w14:paraId="3566A6C6" w14:textId="199B8B10" w:rsidR="00EF64C9" w:rsidRPr="00DF031E" w:rsidRDefault="00EF64C9" w:rsidP="00EF64C9">
      <w:pPr>
        <w:pStyle w:val="BodyText"/>
        <w:rPr>
          <w:lang w:val="nl-NL"/>
        </w:rPr>
      </w:pPr>
      <w:r w:rsidRPr="00DF031E">
        <w:rPr>
          <w:lang w:val="nl-NL"/>
        </w:rPr>
        <w:t>- Huis Marseille</w:t>
      </w:r>
      <w:r w:rsidR="00A44CC5" w:rsidRPr="00DF031E">
        <w:rPr>
          <w:lang w:val="nl-NL"/>
        </w:rPr>
        <w:t>:</w:t>
      </w:r>
      <w:r w:rsidR="004277F7" w:rsidRPr="00DF031E">
        <w:rPr>
          <w:lang w:val="nl-NL"/>
        </w:rPr>
        <w:t xml:space="preserve"> </w:t>
      </w:r>
      <w:hyperlink r:id="rId695" w:history="1">
        <w:r w:rsidR="004277F7" w:rsidRPr="00DF031E">
          <w:rPr>
            <w:rStyle w:val="Hyperlink"/>
            <w:lang w:val="nl-NL"/>
          </w:rPr>
          <w:t>http://www.huismarseille.nl/</w:t>
        </w:r>
      </w:hyperlink>
    </w:p>
    <w:p w14:paraId="3E18DC16" w14:textId="59460806" w:rsidR="00EF64C9" w:rsidRDefault="00EF64C9" w:rsidP="00EF64C9">
      <w:pPr>
        <w:pStyle w:val="BodyText"/>
      </w:pPr>
      <w:r>
        <w:t>- Jewish Museum</w:t>
      </w:r>
      <w:r w:rsidR="00A44CC5">
        <w:t>:</w:t>
      </w:r>
      <w:r w:rsidR="00B1238A" w:rsidRPr="00B1238A">
        <w:t xml:space="preserve"> </w:t>
      </w:r>
      <w:hyperlink r:id="rId696" w:history="1">
        <w:r w:rsidR="00917F74" w:rsidRPr="00456E77">
          <w:rPr>
            <w:rStyle w:val="Hyperlink"/>
          </w:rPr>
          <w:t>http://galiciajewishmuseum.org/</w:t>
        </w:r>
      </w:hyperlink>
    </w:p>
    <w:p w14:paraId="5AC00FE2" w14:textId="1A73E1D0" w:rsidR="00EF64C9" w:rsidRDefault="00EF64C9" w:rsidP="00EF64C9">
      <w:pPr>
        <w:pStyle w:val="BodyText"/>
      </w:pPr>
      <w:r>
        <w:t>- Museum of the Canals (</w:t>
      </w:r>
      <w:proofErr w:type="spellStart"/>
      <w:r>
        <w:t>Grachten</w:t>
      </w:r>
      <w:proofErr w:type="spellEnd"/>
      <w:r>
        <w:t xml:space="preserve"> Museum Amsterdam)</w:t>
      </w:r>
      <w:r w:rsidR="00A44CC5">
        <w:t>:</w:t>
      </w:r>
      <w:r w:rsidR="00B1238A" w:rsidRPr="00DF031E">
        <w:t xml:space="preserve"> </w:t>
      </w:r>
      <w:hyperlink r:id="rId697" w:history="1">
        <w:r w:rsidR="00B1238A" w:rsidRPr="00DF031E">
          <w:rPr>
            <w:rStyle w:val="Hyperlink"/>
          </w:rPr>
          <w:t>https://grachten.museum/</w:t>
        </w:r>
      </w:hyperlink>
    </w:p>
    <w:p w14:paraId="152E2D6B" w14:textId="541A8B17" w:rsidR="00EF64C9" w:rsidRDefault="00EF64C9" w:rsidP="00EF64C9">
      <w:pPr>
        <w:pStyle w:val="BodyText"/>
      </w:pPr>
      <w:r>
        <w:t>- Museum Het Schip</w:t>
      </w:r>
      <w:r w:rsidR="00A44CC5">
        <w:t>:</w:t>
      </w:r>
      <w:r w:rsidR="00F42DFE">
        <w:t xml:space="preserve"> </w:t>
      </w:r>
      <w:hyperlink r:id="rId698" w:history="1">
        <w:r w:rsidR="00F42DFE" w:rsidRPr="00456E77">
          <w:rPr>
            <w:rStyle w:val="Hyperlink"/>
          </w:rPr>
          <w:t>https://www.hetschip.nl/</w:t>
        </w:r>
      </w:hyperlink>
    </w:p>
    <w:p w14:paraId="27910CF5" w14:textId="531269B5" w:rsidR="00EF64C9" w:rsidRDefault="00EF64C9" w:rsidP="00EF64C9">
      <w:pPr>
        <w:pStyle w:val="BodyText"/>
      </w:pPr>
      <w:r>
        <w:t xml:space="preserve">- Museum van de </w:t>
      </w:r>
      <w:proofErr w:type="spellStart"/>
      <w:r>
        <w:t>Geest</w:t>
      </w:r>
      <w:proofErr w:type="spellEnd"/>
      <w:r>
        <w:t xml:space="preserve"> – Outsider Art (Hermitage)</w:t>
      </w:r>
      <w:r w:rsidR="00A44CC5">
        <w:t>:</w:t>
      </w:r>
      <w:r w:rsidR="00F42DFE">
        <w:t xml:space="preserve"> </w:t>
      </w:r>
      <w:hyperlink r:id="rId699" w:history="1">
        <w:r w:rsidR="00182099" w:rsidRPr="00456E77">
          <w:rPr>
            <w:rStyle w:val="Hyperlink"/>
          </w:rPr>
          <w:t>http://www.museumvandegeest.nl/</w:t>
        </w:r>
      </w:hyperlink>
    </w:p>
    <w:p w14:paraId="02AAD77E" w14:textId="743DBFE2" w:rsidR="00EF64C9" w:rsidRDefault="00EF64C9" w:rsidP="00EF64C9">
      <w:pPr>
        <w:pStyle w:val="BodyText"/>
      </w:pPr>
      <w:r>
        <w:t>- National Maritime Museum (</w:t>
      </w:r>
      <w:proofErr w:type="spellStart"/>
      <w:r>
        <w:t>Scheepvaartmuseum</w:t>
      </w:r>
      <w:proofErr w:type="spellEnd"/>
      <w:r>
        <w:t>)</w:t>
      </w:r>
      <w:r w:rsidR="00A44CC5">
        <w:t>:</w:t>
      </w:r>
      <w:r w:rsidR="00FE4937" w:rsidRPr="00FE4937">
        <w:t xml:space="preserve"> </w:t>
      </w:r>
      <w:hyperlink r:id="rId700" w:history="1">
        <w:r w:rsidR="00FE4937" w:rsidRPr="00456E77">
          <w:rPr>
            <w:rStyle w:val="Hyperlink"/>
          </w:rPr>
          <w:t>https://www.hetscheepvaartmuseum.nl/</w:t>
        </w:r>
      </w:hyperlink>
    </w:p>
    <w:p w14:paraId="6F19B0FF" w14:textId="45F0571F" w:rsidR="00EF64C9" w:rsidRDefault="00EF64C9" w:rsidP="00EF64C9">
      <w:pPr>
        <w:pStyle w:val="BodyText"/>
      </w:pPr>
      <w:r>
        <w:t>- NEMO Science Museum</w:t>
      </w:r>
      <w:r w:rsidR="00A44CC5">
        <w:t>:</w:t>
      </w:r>
      <w:r w:rsidR="00917F74" w:rsidRPr="00917F74">
        <w:t xml:space="preserve"> </w:t>
      </w:r>
      <w:hyperlink r:id="rId701" w:history="1">
        <w:r w:rsidR="00917F74" w:rsidRPr="00456E77">
          <w:rPr>
            <w:rStyle w:val="Hyperlink"/>
          </w:rPr>
          <w:t>https://www.nemosciencemuseum.nl/nl/</w:t>
        </w:r>
      </w:hyperlink>
    </w:p>
    <w:p w14:paraId="47A817A1" w14:textId="13B701F4" w:rsidR="00EF64C9" w:rsidRDefault="00EF64C9" w:rsidP="00EF64C9">
      <w:pPr>
        <w:pStyle w:val="BodyText"/>
      </w:pPr>
      <w:r>
        <w:t xml:space="preserve">- </w:t>
      </w:r>
      <w:proofErr w:type="spellStart"/>
      <w:r>
        <w:t>Nieuwe</w:t>
      </w:r>
      <w:proofErr w:type="spellEnd"/>
      <w:r>
        <w:t xml:space="preserve"> </w:t>
      </w:r>
      <w:proofErr w:type="spellStart"/>
      <w:r>
        <w:t>Kerk</w:t>
      </w:r>
      <w:proofErr w:type="spellEnd"/>
      <w:r>
        <w:t xml:space="preserve"> (New Church)</w:t>
      </w:r>
      <w:r w:rsidR="00A44CC5">
        <w:t>:</w:t>
      </w:r>
      <w:r w:rsidR="00137C87">
        <w:t xml:space="preserve"> </w:t>
      </w:r>
      <w:hyperlink r:id="rId702" w:history="1">
        <w:r w:rsidR="00137C87" w:rsidRPr="00456E77">
          <w:rPr>
            <w:rStyle w:val="Hyperlink"/>
          </w:rPr>
          <w:t>https://www.nieuwekerk.nl/</w:t>
        </w:r>
      </w:hyperlink>
    </w:p>
    <w:p w14:paraId="169F691C" w14:textId="5EC20010" w:rsidR="00EF64C9" w:rsidRDefault="00EF64C9" w:rsidP="00EF64C9">
      <w:pPr>
        <w:pStyle w:val="BodyText"/>
      </w:pPr>
      <w:r>
        <w:t xml:space="preserve">- Ons’ </w:t>
      </w:r>
      <w:proofErr w:type="spellStart"/>
      <w:r>
        <w:t>Lieve</w:t>
      </w:r>
      <w:proofErr w:type="spellEnd"/>
      <w:r>
        <w:t xml:space="preserve"> Heer Op Solder Museum (Our Lord in the Attic)</w:t>
      </w:r>
      <w:r w:rsidR="00A44CC5">
        <w:t>:</w:t>
      </w:r>
      <w:r w:rsidR="001A6475">
        <w:t xml:space="preserve"> </w:t>
      </w:r>
      <w:hyperlink r:id="rId703" w:history="1">
        <w:r w:rsidR="001A6475" w:rsidRPr="00456E77">
          <w:rPr>
            <w:rStyle w:val="Hyperlink"/>
          </w:rPr>
          <w:t>https://www.opsolder.nl/</w:t>
        </w:r>
      </w:hyperlink>
    </w:p>
    <w:p w14:paraId="7C90270B" w14:textId="56957F3F" w:rsidR="00EF64C9" w:rsidRDefault="00EF64C9" w:rsidP="00EF64C9">
      <w:pPr>
        <w:pStyle w:val="BodyText"/>
      </w:pPr>
      <w:r>
        <w:t xml:space="preserve">- Oude </w:t>
      </w:r>
      <w:proofErr w:type="spellStart"/>
      <w:r>
        <w:t>Kerk</w:t>
      </w:r>
      <w:proofErr w:type="spellEnd"/>
      <w:r>
        <w:t xml:space="preserve"> (Old Church)</w:t>
      </w:r>
      <w:r w:rsidR="00A44CC5">
        <w:t>:</w:t>
      </w:r>
      <w:r w:rsidR="009D3AB3">
        <w:t xml:space="preserve"> </w:t>
      </w:r>
      <w:hyperlink r:id="rId704" w:history="1">
        <w:r w:rsidR="009D3AB3" w:rsidRPr="00456E77">
          <w:rPr>
            <w:rStyle w:val="Hyperlink"/>
          </w:rPr>
          <w:t>https://oudekerk.nl/</w:t>
        </w:r>
      </w:hyperlink>
    </w:p>
    <w:p w14:paraId="4136C2F6" w14:textId="3180791F" w:rsidR="00EF64C9" w:rsidRDefault="00EF64C9" w:rsidP="00EF64C9">
      <w:pPr>
        <w:pStyle w:val="BodyText"/>
      </w:pPr>
      <w:r>
        <w:t>- Rembrandt House Museum</w:t>
      </w:r>
      <w:r w:rsidR="00A44CC5">
        <w:t>:</w:t>
      </w:r>
      <w:r w:rsidR="009D3AB3">
        <w:t xml:space="preserve"> </w:t>
      </w:r>
      <w:hyperlink r:id="rId705" w:history="1">
        <w:r w:rsidR="009D3AB3" w:rsidRPr="00456E77">
          <w:rPr>
            <w:rStyle w:val="Hyperlink"/>
          </w:rPr>
          <w:t>https://www.rembrandthuis.nl/</w:t>
        </w:r>
      </w:hyperlink>
    </w:p>
    <w:p w14:paraId="6CE23BD8" w14:textId="7F7E8650" w:rsidR="00EF64C9" w:rsidRPr="00AE2885" w:rsidRDefault="00EF64C9" w:rsidP="00EF64C9">
      <w:pPr>
        <w:pStyle w:val="BodyText"/>
        <w:rPr>
          <w:lang w:val="nl-NL"/>
        </w:rPr>
      </w:pPr>
      <w:r w:rsidRPr="00AE2885">
        <w:rPr>
          <w:lang w:val="nl-NL"/>
        </w:rPr>
        <w:t>- Rijksmuseum</w:t>
      </w:r>
      <w:r w:rsidR="00A44CC5" w:rsidRPr="00DF031E">
        <w:rPr>
          <w:lang w:val="nl-NL"/>
        </w:rPr>
        <w:t>:</w:t>
      </w:r>
      <w:r w:rsidR="00A37AC5" w:rsidRPr="00DF031E">
        <w:rPr>
          <w:lang w:val="nl-NL"/>
        </w:rPr>
        <w:t xml:space="preserve"> </w:t>
      </w:r>
      <w:hyperlink r:id="rId706" w:history="1">
        <w:r w:rsidR="00A37AC5" w:rsidRPr="00AE2885">
          <w:rPr>
            <w:rStyle w:val="Hyperlink"/>
            <w:lang w:val="nl-NL"/>
          </w:rPr>
          <w:t>https://www.rijksmuseum.nl</w:t>
        </w:r>
      </w:hyperlink>
    </w:p>
    <w:p w14:paraId="3E1EBD90" w14:textId="3E50F917" w:rsidR="00EF64C9" w:rsidRPr="00DF031E" w:rsidRDefault="00EF64C9" w:rsidP="00EF64C9">
      <w:pPr>
        <w:pStyle w:val="BodyText"/>
        <w:rPr>
          <w:lang w:val="nl-NL"/>
        </w:rPr>
      </w:pPr>
      <w:r w:rsidRPr="00AE2885">
        <w:rPr>
          <w:lang w:val="nl-NL"/>
        </w:rPr>
        <w:t>- Stedelijk Museum</w:t>
      </w:r>
      <w:r w:rsidR="00A44CC5" w:rsidRPr="00DF031E">
        <w:rPr>
          <w:lang w:val="nl-NL"/>
        </w:rPr>
        <w:t>:</w:t>
      </w:r>
      <w:r w:rsidR="00423741" w:rsidRPr="00DF031E">
        <w:rPr>
          <w:lang w:val="nl-NL"/>
        </w:rPr>
        <w:t xml:space="preserve"> </w:t>
      </w:r>
      <w:hyperlink r:id="rId707" w:history="1">
        <w:r w:rsidR="00423741" w:rsidRPr="00DF031E">
          <w:rPr>
            <w:rStyle w:val="Hyperlink"/>
            <w:lang w:val="nl-NL"/>
          </w:rPr>
          <w:t>https://www.stedelijk.nl/</w:t>
        </w:r>
      </w:hyperlink>
    </w:p>
    <w:p w14:paraId="3C5B0CF6" w14:textId="4684DB01" w:rsidR="00EF64C9" w:rsidRPr="00DF031E" w:rsidRDefault="00EF64C9" w:rsidP="00EF64C9">
      <w:pPr>
        <w:pStyle w:val="BodyText"/>
        <w:rPr>
          <w:lang w:val="nl-NL"/>
        </w:rPr>
      </w:pPr>
      <w:r w:rsidRPr="00AE2885">
        <w:rPr>
          <w:lang w:val="nl-NL"/>
        </w:rPr>
        <w:t>- Tropenmuseum</w:t>
      </w:r>
      <w:r w:rsidR="00A44CC5" w:rsidRPr="00DF031E">
        <w:rPr>
          <w:lang w:val="nl-NL"/>
        </w:rPr>
        <w:t>:</w:t>
      </w:r>
      <w:r w:rsidR="00423741" w:rsidRPr="00DF031E">
        <w:rPr>
          <w:lang w:val="nl-NL"/>
        </w:rPr>
        <w:t xml:space="preserve"> </w:t>
      </w:r>
      <w:hyperlink r:id="rId708" w:history="1">
        <w:r w:rsidR="00423741" w:rsidRPr="00DF031E">
          <w:rPr>
            <w:rStyle w:val="Hyperlink"/>
            <w:lang w:val="nl-NL"/>
          </w:rPr>
          <w:t>https://www.tropenmuseum.nl/</w:t>
        </w:r>
      </w:hyperlink>
    </w:p>
    <w:p w14:paraId="0C0D166E" w14:textId="604339B6" w:rsidR="00EF64C9" w:rsidRPr="00DF031E" w:rsidRDefault="00EF64C9" w:rsidP="00EF64C9">
      <w:pPr>
        <w:pStyle w:val="BodyText"/>
        <w:rPr>
          <w:lang w:val="nl-NL"/>
        </w:rPr>
      </w:pPr>
      <w:r w:rsidRPr="00AE2885">
        <w:rPr>
          <w:lang w:val="nl-NL"/>
        </w:rPr>
        <w:t>- Van Gogh Museum</w:t>
      </w:r>
      <w:r w:rsidR="00A44CC5" w:rsidRPr="00DF031E">
        <w:rPr>
          <w:lang w:val="nl-NL"/>
        </w:rPr>
        <w:t>:</w:t>
      </w:r>
      <w:r w:rsidR="00125410" w:rsidRPr="00DF031E">
        <w:rPr>
          <w:lang w:val="nl-NL"/>
        </w:rPr>
        <w:t xml:space="preserve"> </w:t>
      </w:r>
      <w:hyperlink r:id="rId709" w:history="1">
        <w:r w:rsidR="00125410" w:rsidRPr="00DF031E">
          <w:rPr>
            <w:rStyle w:val="Hyperlink"/>
            <w:lang w:val="nl-NL"/>
          </w:rPr>
          <w:t>https://www.vangoghmuseum.nl/</w:t>
        </w:r>
      </w:hyperlink>
    </w:p>
    <w:p w14:paraId="4DEBF41D" w14:textId="31163810" w:rsidR="002E4712" w:rsidRPr="00DF031E" w:rsidRDefault="00EF64C9" w:rsidP="00EF64C9">
      <w:pPr>
        <w:pStyle w:val="BodyText"/>
        <w:rPr>
          <w:lang w:val="nl-NL"/>
        </w:rPr>
      </w:pPr>
      <w:r w:rsidRPr="00DF031E">
        <w:rPr>
          <w:lang w:val="nl-NL"/>
        </w:rPr>
        <w:t>- Van Loon Museum</w:t>
      </w:r>
      <w:r w:rsidR="00A44CC5" w:rsidRPr="00DF031E">
        <w:rPr>
          <w:lang w:val="nl-NL"/>
        </w:rPr>
        <w:t>:</w:t>
      </w:r>
      <w:r w:rsidR="00D7675D" w:rsidRPr="00DF031E">
        <w:rPr>
          <w:lang w:val="nl-NL"/>
        </w:rPr>
        <w:t xml:space="preserve"> </w:t>
      </w:r>
      <w:hyperlink r:id="rId710" w:history="1">
        <w:r w:rsidR="00D7675D" w:rsidRPr="00DF031E">
          <w:rPr>
            <w:rStyle w:val="Hyperlink"/>
            <w:lang w:val="nl-NL"/>
          </w:rPr>
          <w:t>https://www.museumvanloon.nl/</w:t>
        </w:r>
      </w:hyperlink>
    </w:p>
    <w:p w14:paraId="39450990" w14:textId="77777777" w:rsidR="002E4712" w:rsidRPr="00DF031E" w:rsidRDefault="002E4712" w:rsidP="004037AC">
      <w:pPr>
        <w:pStyle w:val="BodyText"/>
        <w:rPr>
          <w:lang w:val="nl-NL"/>
        </w:rPr>
      </w:pPr>
    </w:p>
    <w:p w14:paraId="6545A34B" w14:textId="12996E93" w:rsidR="00650D1E" w:rsidRDefault="00650D1E" w:rsidP="00650D1E">
      <w:pPr>
        <w:pStyle w:val="BodyText"/>
      </w:pPr>
      <w:r>
        <w:t xml:space="preserve">Recommendations to visit: </w:t>
      </w:r>
    </w:p>
    <w:p w14:paraId="3B966F5B" w14:textId="0FF049B2" w:rsidR="00650D1E" w:rsidRPr="00DF031E" w:rsidRDefault="00650D1E" w:rsidP="00650D1E">
      <w:pPr>
        <w:pStyle w:val="BodyText"/>
        <w:rPr>
          <w:lang w:val="en-GB"/>
        </w:rPr>
      </w:pPr>
      <w:r w:rsidRPr="00DF031E">
        <w:rPr>
          <w:lang w:val="en-GB"/>
        </w:rPr>
        <w:t xml:space="preserve">- Rijksmuseum: </w:t>
      </w:r>
      <w:hyperlink r:id="rId711" w:history="1">
        <w:r w:rsidR="00881035" w:rsidRPr="00DF031E">
          <w:rPr>
            <w:rStyle w:val="Hyperlink"/>
            <w:lang w:val="en-GB"/>
          </w:rPr>
          <w:t>https://www.rijksmuseum.nl</w:t>
        </w:r>
      </w:hyperlink>
    </w:p>
    <w:p w14:paraId="153ABA3F" w14:textId="2DA349E6" w:rsidR="00650D1E" w:rsidRPr="00D1266D" w:rsidRDefault="00650D1E" w:rsidP="00650D1E">
      <w:pPr>
        <w:pStyle w:val="BodyText"/>
        <w:rPr>
          <w:lang w:val="nl-NL"/>
        </w:rPr>
      </w:pPr>
      <w:r w:rsidRPr="00D1266D">
        <w:rPr>
          <w:lang w:val="nl-NL"/>
        </w:rPr>
        <w:t xml:space="preserve">- Van Gogh Museum: </w:t>
      </w:r>
      <w:hyperlink r:id="rId712" w:history="1">
        <w:r w:rsidR="00B41C4A" w:rsidRPr="00456E77">
          <w:rPr>
            <w:rStyle w:val="Hyperlink"/>
            <w:lang w:val="nl-NL"/>
          </w:rPr>
          <w:t>https://www.vangoghmuseum.nl/</w:t>
        </w:r>
      </w:hyperlink>
    </w:p>
    <w:p w14:paraId="7FEE5DF0" w14:textId="10012274" w:rsidR="00650D1E" w:rsidRDefault="00650D1E" w:rsidP="00641B43">
      <w:pPr>
        <w:pStyle w:val="BodyText"/>
        <w:rPr>
          <w:lang w:val="nl-NL"/>
        </w:rPr>
      </w:pPr>
      <w:r w:rsidRPr="00257750">
        <w:rPr>
          <w:lang w:val="nl-NL"/>
        </w:rPr>
        <w:t xml:space="preserve">- </w:t>
      </w:r>
      <w:proofErr w:type="spellStart"/>
      <w:r w:rsidRPr="00257750">
        <w:rPr>
          <w:lang w:val="nl-NL"/>
        </w:rPr>
        <w:t>Moco</w:t>
      </w:r>
      <w:proofErr w:type="spellEnd"/>
      <w:r w:rsidRPr="00257750">
        <w:rPr>
          <w:lang w:val="nl-NL"/>
        </w:rPr>
        <w:t xml:space="preserve"> Museum Amsterdam</w:t>
      </w:r>
      <w:r w:rsidR="00EA0EBE">
        <w:rPr>
          <w:lang w:val="nl-NL"/>
        </w:rPr>
        <w:t xml:space="preserve">: </w:t>
      </w:r>
      <w:hyperlink r:id="rId713" w:history="1">
        <w:r w:rsidR="00D11C4E" w:rsidRPr="00456E77">
          <w:rPr>
            <w:rStyle w:val="Hyperlink"/>
            <w:lang w:val="nl-NL"/>
          </w:rPr>
          <w:t>https://mocomuseum.com/</w:t>
        </w:r>
      </w:hyperlink>
    </w:p>
    <w:p w14:paraId="17C18543" w14:textId="1A1F13D1" w:rsidR="00696AA0" w:rsidRPr="00DF031E" w:rsidRDefault="003D4078" w:rsidP="003D4078">
      <w:pPr>
        <w:pStyle w:val="BodyText"/>
        <w:rPr>
          <w:lang w:val="en-GB"/>
        </w:rPr>
      </w:pPr>
      <w:r w:rsidRPr="00DF031E">
        <w:rPr>
          <w:lang w:val="en-GB"/>
        </w:rPr>
        <w:t>- Museum of the Canals</w:t>
      </w:r>
      <w:r w:rsidR="00EA0EBE" w:rsidRPr="00DF031E">
        <w:rPr>
          <w:lang w:val="en-GB"/>
        </w:rPr>
        <w:t xml:space="preserve">: </w:t>
      </w:r>
      <w:hyperlink r:id="rId714" w:history="1">
        <w:r w:rsidR="00D53364" w:rsidRPr="00DF031E">
          <w:rPr>
            <w:rStyle w:val="Hyperlink"/>
            <w:lang w:val="en-GB"/>
          </w:rPr>
          <w:t>https://grachten.museum/</w:t>
        </w:r>
      </w:hyperlink>
    </w:p>
    <w:p w14:paraId="6B194FB8" w14:textId="7A4E4EDA" w:rsidR="00550B15" w:rsidRDefault="00550B15" w:rsidP="00550B15">
      <w:pPr>
        <w:pStyle w:val="BodyText"/>
        <w:rPr>
          <w:lang w:val="nl-NL"/>
        </w:rPr>
      </w:pPr>
      <w:r>
        <w:rPr>
          <w:lang w:val="nl-NL"/>
        </w:rPr>
        <w:lastRenderedPageBreak/>
        <w:t xml:space="preserve">- </w:t>
      </w:r>
      <w:proofErr w:type="spellStart"/>
      <w:r w:rsidRPr="00550B15">
        <w:rPr>
          <w:lang w:val="nl-NL"/>
        </w:rPr>
        <w:t>Louwman</w:t>
      </w:r>
      <w:proofErr w:type="spellEnd"/>
      <w:r w:rsidRPr="00550B15">
        <w:rPr>
          <w:lang w:val="nl-NL"/>
        </w:rPr>
        <w:t xml:space="preserve"> Museum</w:t>
      </w:r>
      <w:r w:rsidR="00EA0EBE">
        <w:rPr>
          <w:lang w:val="nl-NL"/>
        </w:rPr>
        <w:t>:</w:t>
      </w:r>
      <w:r>
        <w:rPr>
          <w:lang w:val="nl-NL"/>
        </w:rPr>
        <w:t xml:space="preserve"> </w:t>
      </w:r>
      <w:hyperlink r:id="rId715" w:history="1">
        <w:r w:rsidR="00B41C4A" w:rsidRPr="00456E77">
          <w:rPr>
            <w:rStyle w:val="Hyperlink"/>
            <w:lang w:val="nl-NL"/>
          </w:rPr>
          <w:t>https://www.louwmanmuseum.nl/</w:t>
        </w:r>
      </w:hyperlink>
    </w:p>
    <w:p w14:paraId="3C3C5793" w14:textId="24CB3472" w:rsidR="00925023" w:rsidRPr="001E7279" w:rsidRDefault="00550B15" w:rsidP="00550B15">
      <w:pPr>
        <w:pStyle w:val="BodyText"/>
        <w:rPr>
          <w:color w:val="1A9CB0"/>
          <w:u w:val="single"/>
          <w:lang w:val="nl-NL"/>
        </w:rPr>
      </w:pPr>
      <w:r>
        <w:rPr>
          <w:lang w:val="nl-NL"/>
        </w:rPr>
        <w:t xml:space="preserve">- </w:t>
      </w:r>
      <w:r w:rsidRPr="00550B15">
        <w:rPr>
          <w:lang w:val="nl-NL"/>
        </w:rPr>
        <w:t>Escher in Het Paleis</w:t>
      </w:r>
      <w:r w:rsidR="00EA0EBE">
        <w:rPr>
          <w:lang w:val="nl-NL"/>
        </w:rPr>
        <w:t xml:space="preserve">: </w:t>
      </w:r>
      <w:hyperlink r:id="rId716" w:history="1">
        <w:r w:rsidR="009325E5" w:rsidRPr="00456E77">
          <w:rPr>
            <w:rStyle w:val="Hyperlink"/>
            <w:lang w:val="nl-NL"/>
          </w:rPr>
          <w:t>https://escherinhetpaleis.nl/</w:t>
        </w:r>
      </w:hyperlink>
    </w:p>
    <w:p w14:paraId="2BCC82FC" w14:textId="4FB58462" w:rsidR="00BA3C04" w:rsidRDefault="00BA3C04" w:rsidP="00BA3C04">
      <w:pPr>
        <w:pStyle w:val="Heading2"/>
      </w:pPr>
      <w:bookmarkStart w:id="112" w:name="_Toc175581910"/>
      <w:r>
        <w:t>Red Light</w:t>
      </w:r>
      <w:bookmarkEnd w:id="112"/>
    </w:p>
    <w:p w14:paraId="353FD43E" w14:textId="3C16F11D" w:rsidR="00681267" w:rsidRDefault="00BA3C04" w:rsidP="00BA3C04">
      <w:pPr>
        <w:pStyle w:val="BodyText"/>
      </w:pPr>
      <w:r>
        <w:t>Prostitution is legalized and available in t</w:t>
      </w:r>
      <w:r w:rsidRPr="00CE7F64">
        <w:t xml:space="preserve">he </w:t>
      </w:r>
      <w:proofErr w:type="gramStart"/>
      <w:r w:rsidRPr="00CE7F64">
        <w:t>Red Light</w:t>
      </w:r>
      <w:proofErr w:type="gramEnd"/>
      <w:r w:rsidRPr="00CE7F64">
        <w:t xml:space="preserve"> </w:t>
      </w:r>
      <w:r w:rsidR="008F29B3">
        <w:t>D</w:t>
      </w:r>
      <w:r w:rsidRPr="00CE7F64">
        <w:t>istrict</w:t>
      </w:r>
      <w:r w:rsidR="0073497E">
        <w:t xml:space="preserve"> of Amsterdam</w:t>
      </w:r>
      <w:r w:rsidR="009461C0">
        <w:t xml:space="preserve">, </w:t>
      </w:r>
      <w:r w:rsidR="00CF2545">
        <w:t xml:space="preserve">Utrecht, </w:t>
      </w:r>
      <w:r w:rsidR="00681267" w:rsidRPr="00681267">
        <w:t>Alkmaar</w:t>
      </w:r>
      <w:r w:rsidR="0056528B">
        <w:t>, and others</w:t>
      </w:r>
      <w:r w:rsidR="0073497E">
        <w:t>.</w:t>
      </w:r>
    </w:p>
    <w:p w14:paraId="215B520D" w14:textId="30139547" w:rsidR="004E076F" w:rsidRDefault="00641ED0" w:rsidP="00BA3C04">
      <w:pPr>
        <w:pStyle w:val="BodyText"/>
      </w:pPr>
      <w:r>
        <w:t>Traditional h</w:t>
      </w:r>
      <w:r w:rsidR="00B744E3">
        <w:t xml:space="preserve">eterosexual service </w:t>
      </w:r>
      <w:r w:rsidR="00995878">
        <w:t xml:space="preserve">is </w:t>
      </w:r>
      <w:r w:rsidR="00C64A13">
        <w:t xml:space="preserve">provided in the houses with </w:t>
      </w:r>
      <w:r w:rsidR="00995878">
        <w:t>red windows.</w:t>
      </w:r>
      <w:r w:rsidR="009A1335">
        <w:t xml:space="preserve"> </w:t>
      </w:r>
      <w:r w:rsidR="00DD65A0" w:rsidRPr="00DD65A0">
        <w:t>A purple</w:t>
      </w:r>
      <w:r w:rsidR="009A1335">
        <w:t>/blue</w:t>
      </w:r>
      <w:r w:rsidR="00DD65A0" w:rsidRPr="00DD65A0">
        <w:t xml:space="preserve"> light indicates that the sex worker is a transgender</w:t>
      </w:r>
      <w:r w:rsidR="00FF2C10">
        <w:t>/</w:t>
      </w:r>
      <w:r w:rsidR="000F3D79" w:rsidRPr="000F3D79">
        <w:t>transvestite</w:t>
      </w:r>
      <w:r w:rsidR="00FF2C10">
        <w:t>.</w:t>
      </w:r>
    </w:p>
    <w:p w14:paraId="48177011" w14:textId="77777777" w:rsidR="009C4013" w:rsidRDefault="009C4013" w:rsidP="00BA3C04">
      <w:pPr>
        <w:pStyle w:val="BodyText"/>
      </w:pPr>
    </w:p>
    <w:p w14:paraId="77FE6B16" w14:textId="2E51987B" w:rsidR="00756706" w:rsidRPr="00CC5E00" w:rsidRDefault="00C02EBB" w:rsidP="00756706">
      <w:pPr>
        <w:pStyle w:val="BodyText"/>
      </w:pPr>
      <w:r>
        <w:t>S</w:t>
      </w:r>
      <w:r w:rsidR="00756706">
        <w:t>ex</w:t>
      </w:r>
      <w:r w:rsidR="00756706" w:rsidRPr="00A51356">
        <w:t xml:space="preserve"> </w:t>
      </w:r>
      <w:r>
        <w:t>workers</w:t>
      </w:r>
      <w:r w:rsidRPr="00A51356">
        <w:t xml:space="preserve"> </w:t>
      </w:r>
      <w:r>
        <w:t>work</w:t>
      </w:r>
      <w:r w:rsidR="00A51356" w:rsidRPr="00A51356">
        <w:t xml:space="preserve"> around the clock (24 </w:t>
      </w:r>
      <w:r w:rsidR="00A51356">
        <w:t>hours</w:t>
      </w:r>
      <w:r w:rsidR="00A51356" w:rsidRPr="00A51356">
        <w:t>)</w:t>
      </w:r>
      <w:r w:rsidR="00A51356">
        <w:t xml:space="preserve">, even </w:t>
      </w:r>
      <w:r w:rsidR="00C60709">
        <w:t xml:space="preserve">during the day. </w:t>
      </w:r>
      <w:r w:rsidR="00F94043">
        <w:t>M</w:t>
      </w:r>
      <w:r w:rsidR="00F94043" w:rsidRPr="00F94043">
        <w:t>ore variety com</w:t>
      </w:r>
      <w:r w:rsidR="00F94043">
        <w:t>es</w:t>
      </w:r>
      <w:r w:rsidR="00F94043" w:rsidRPr="00F94043">
        <w:t xml:space="preserve"> </w:t>
      </w:r>
      <w:r w:rsidR="00F94043">
        <w:t xml:space="preserve">from </w:t>
      </w:r>
      <w:r w:rsidR="008C17AB">
        <w:t>9-10 PM to 3-4 AM</w:t>
      </w:r>
      <w:r w:rsidR="00F94043">
        <w:t>.</w:t>
      </w:r>
      <w:r w:rsidR="00882EE1" w:rsidRPr="00882EE1">
        <w:t xml:space="preserve"> </w:t>
      </w:r>
      <w:r w:rsidR="007B1BB4">
        <w:t xml:space="preserve">Prices: </w:t>
      </w:r>
      <w:r w:rsidR="00882EE1" w:rsidRPr="00882EE1">
        <w:t>150-160</w:t>
      </w:r>
      <w:r w:rsidR="007B1BB4">
        <w:t>€</w:t>
      </w:r>
      <w:r w:rsidR="00B56E9B">
        <w:t xml:space="preserve"> </w:t>
      </w:r>
      <w:r w:rsidR="007B1BB4">
        <w:t>/</w:t>
      </w:r>
      <w:r w:rsidR="00B56E9B">
        <w:t xml:space="preserve"> </w:t>
      </w:r>
      <w:r w:rsidR="00960D36">
        <w:t>60</w:t>
      </w:r>
      <w:r w:rsidR="00B56E9B">
        <w:t xml:space="preserve"> </w:t>
      </w:r>
      <w:r w:rsidR="00960D36">
        <w:t xml:space="preserve">min and </w:t>
      </w:r>
      <w:r w:rsidR="00882EE1" w:rsidRPr="00882EE1">
        <w:t>80-90</w:t>
      </w:r>
      <w:r w:rsidR="007B1BB4">
        <w:t>€</w:t>
      </w:r>
      <w:r w:rsidR="00B56E9B">
        <w:t xml:space="preserve"> </w:t>
      </w:r>
      <w:r w:rsidR="00960D36">
        <w:t>/</w:t>
      </w:r>
      <w:r w:rsidR="00B56E9B">
        <w:t xml:space="preserve"> </w:t>
      </w:r>
      <w:r w:rsidR="00960D36">
        <w:t>30</w:t>
      </w:r>
      <w:r w:rsidR="00B56E9B">
        <w:t xml:space="preserve"> </w:t>
      </w:r>
      <w:r w:rsidR="00960D36">
        <w:t>min.</w:t>
      </w:r>
    </w:p>
    <w:p w14:paraId="534D1A20" w14:textId="77777777" w:rsidR="00957A0B" w:rsidRDefault="00957A0B" w:rsidP="00756706">
      <w:pPr>
        <w:pStyle w:val="BodyText"/>
      </w:pPr>
    </w:p>
    <w:p w14:paraId="59879D34" w14:textId="172EE83D" w:rsidR="00957A0B" w:rsidRDefault="00957A0B" w:rsidP="00756706">
      <w:pPr>
        <w:pStyle w:val="BodyText"/>
      </w:pPr>
      <w:r>
        <w:t>P</w:t>
      </w:r>
      <w:r w:rsidRPr="00957A0B">
        <w:t>orn theaters</w:t>
      </w:r>
      <w:r>
        <w:t xml:space="preserve"> work from </w:t>
      </w:r>
      <w:r w:rsidR="00561D8F">
        <w:t xml:space="preserve">5 PM </w:t>
      </w:r>
      <w:r>
        <w:t>to 4</w:t>
      </w:r>
      <w:r w:rsidR="00561D8F">
        <w:t xml:space="preserve"> AM</w:t>
      </w:r>
      <w:r>
        <w:t>:</w:t>
      </w:r>
    </w:p>
    <w:p w14:paraId="164AB523" w14:textId="77777777" w:rsidR="006207F5" w:rsidRDefault="00957A0B" w:rsidP="00756706">
      <w:pPr>
        <w:pStyle w:val="BodyText"/>
      </w:pPr>
      <w:r>
        <w:t xml:space="preserve">- </w:t>
      </w:r>
      <w:r w:rsidR="00756706">
        <w:t>40</w:t>
      </w:r>
      <w:r>
        <w:t xml:space="preserve">€ </w:t>
      </w:r>
      <w:r w:rsidR="00756706">
        <w:t>fucking show</w:t>
      </w:r>
    </w:p>
    <w:p w14:paraId="5055C3EE" w14:textId="79A96AE2" w:rsidR="00756706" w:rsidRDefault="006207F5" w:rsidP="00756706">
      <w:pPr>
        <w:pStyle w:val="BodyText"/>
      </w:pPr>
      <w:r>
        <w:t xml:space="preserve">- </w:t>
      </w:r>
      <w:r w:rsidR="00756706">
        <w:t>50</w:t>
      </w:r>
      <w:r>
        <w:t>€</w:t>
      </w:r>
      <w:r w:rsidR="00756706">
        <w:t xml:space="preserve"> fucking show + drinks</w:t>
      </w:r>
    </w:p>
    <w:p w14:paraId="0F195C1B" w14:textId="77777777" w:rsidR="00756706" w:rsidRDefault="00756706" w:rsidP="00BA3C04">
      <w:pPr>
        <w:pStyle w:val="BodyText"/>
      </w:pPr>
    </w:p>
    <w:p w14:paraId="739D642A" w14:textId="5EBD685B" w:rsidR="00BB03CB" w:rsidRDefault="00BB03CB" w:rsidP="00BA3C04">
      <w:pPr>
        <w:pStyle w:val="BodyText"/>
      </w:pPr>
      <w:r w:rsidRPr="002C52BF">
        <w:rPr>
          <w:b/>
          <w:bCs/>
        </w:rPr>
        <w:t>Note:</w:t>
      </w:r>
      <w:r>
        <w:t xml:space="preserve"> </w:t>
      </w:r>
      <w:r w:rsidR="00195EAC">
        <w:t>In m</w:t>
      </w:r>
      <w:r w:rsidR="00DB78C0">
        <w:t xml:space="preserve">edium </w:t>
      </w:r>
      <w:r w:rsidR="00195EAC">
        <w:t xml:space="preserve">and small towns, you need </w:t>
      </w:r>
      <w:r w:rsidR="00DB78C0">
        <w:t xml:space="preserve">to </w:t>
      </w:r>
      <w:r w:rsidR="00195EAC">
        <w:t xml:space="preserve">make an appointment to get </w:t>
      </w:r>
      <w:r w:rsidR="002C52BF">
        <w:t xml:space="preserve">sexual </w:t>
      </w:r>
      <w:r w:rsidR="00DB78C0">
        <w:t>services.</w:t>
      </w:r>
    </w:p>
    <w:p w14:paraId="5DF9158D" w14:textId="77777777" w:rsidR="002C52BF" w:rsidRDefault="002C52BF" w:rsidP="00BA3C04">
      <w:pPr>
        <w:pStyle w:val="BodyText"/>
      </w:pPr>
    </w:p>
    <w:p w14:paraId="5FC9D36A" w14:textId="15BA61D0" w:rsidR="00BA3C04" w:rsidRDefault="001B5F2D" w:rsidP="00BA3C04">
      <w:pPr>
        <w:pStyle w:val="BodyText"/>
        <w:rPr>
          <w:rStyle w:val="Hyperlink"/>
        </w:rPr>
      </w:pPr>
      <w:r w:rsidRPr="001B5F2D">
        <w:rPr>
          <w:b/>
          <w:bCs/>
        </w:rPr>
        <w:t>Note:</w:t>
      </w:r>
      <w:r w:rsidR="00BA3C04">
        <w:t xml:space="preserve"> Be aware of your safety and health. To do free medical checks, see </w:t>
      </w:r>
      <w:hyperlink r:id="rId717" w:history="1">
        <w:r w:rsidR="00BA3C04" w:rsidRPr="00D01D08">
          <w:rPr>
            <w:rStyle w:val="Hyperlink"/>
          </w:rPr>
          <w:t>https://gratishivtest.nl/en/</w:t>
        </w:r>
      </w:hyperlink>
    </w:p>
    <w:p w14:paraId="152B298B" w14:textId="06352C73" w:rsidR="00BA3C04" w:rsidRDefault="00BA3C04" w:rsidP="00B54D3E">
      <w:pPr>
        <w:pStyle w:val="Heading2"/>
        <w:pageBreakBefore/>
        <w:rPr>
          <w:rStyle w:val="Hyperlink"/>
          <w:rFonts w:ascii="Arial Black" w:hAnsi="Arial Black"/>
          <w:sz w:val="24"/>
          <w:u w:val="none"/>
        </w:rPr>
      </w:pPr>
      <w:bookmarkStart w:id="113" w:name="_Toc175581911"/>
      <w:r w:rsidRPr="00641B43">
        <w:rPr>
          <w:rStyle w:val="Hyperlink"/>
          <w:rFonts w:ascii="Arial Black" w:hAnsi="Arial Black"/>
          <w:sz w:val="24"/>
          <w:u w:val="none"/>
        </w:rPr>
        <w:lastRenderedPageBreak/>
        <w:t>Cinema</w:t>
      </w:r>
      <w:bookmarkEnd w:id="113"/>
    </w:p>
    <w:p w14:paraId="33E58699" w14:textId="378D2989" w:rsidR="00BA3C04" w:rsidRDefault="00012658" w:rsidP="00BA3C04">
      <w:pPr>
        <w:pStyle w:val="BodyText"/>
      </w:pPr>
      <w:r>
        <w:t>T</w:t>
      </w:r>
      <w:r w:rsidR="00BA3C04" w:rsidRPr="00C93B9F">
        <w:t xml:space="preserve">he largest </w:t>
      </w:r>
      <w:r w:rsidR="00BA3C04">
        <w:t xml:space="preserve">cinema </w:t>
      </w:r>
      <w:r w:rsidR="00BA3C04" w:rsidRPr="00C93B9F">
        <w:t>network</w:t>
      </w:r>
      <w:r w:rsidR="00BA3C04">
        <w:t xml:space="preserve"> </w:t>
      </w:r>
      <w:hyperlink r:id="rId718" w:history="1">
        <w:r w:rsidR="00BA3C04" w:rsidRPr="006A139A">
          <w:rPr>
            <w:rStyle w:val="Hyperlink"/>
          </w:rPr>
          <w:t>https://www.pathe.nl/</w:t>
        </w:r>
      </w:hyperlink>
      <w:r w:rsidR="00BA3C04">
        <w:t xml:space="preserve"> </w:t>
      </w:r>
      <w:r>
        <w:t xml:space="preserve">screens </w:t>
      </w:r>
      <w:r w:rsidR="00BA3C04" w:rsidRPr="00C93B9F">
        <w:t xml:space="preserve">popular </w:t>
      </w:r>
      <w:r>
        <w:t xml:space="preserve">films </w:t>
      </w:r>
      <w:r w:rsidR="00BA3C04" w:rsidRPr="00C93B9F">
        <w:t>with English</w:t>
      </w:r>
      <w:r w:rsidR="00BA3C04">
        <w:t xml:space="preserve"> dubbing </w:t>
      </w:r>
      <w:r w:rsidR="00BA3C04" w:rsidRPr="00C93B9F">
        <w:t xml:space="preserve">if </w:t>
      </w:r>
      <w:r w:rsidR="00BA3C04">
        <w:t xml:space="preserve">English is </w:t>
      </w:r>
      <w:r w:rsidR="00BA3C04" w:rsidRPr="00C93B9F">
        <w:t>the original</w:t>
      </w:r>
      <w:r w:rsidR="00A708D8">
        <w:t xml:space="preserve"> language. I</w:t>
      </w:r>
      <w:r w:rsidR="00BA3C04" w:rsidRPr="00692867">
        <w:t>f the original language is different, subtitles are in Dutch</w:t>
      </w:r>
      <w:r w:rsidR="00BA3C04">
        <w:t>.</w:t>
      </w:r>
    </w:p>
    <w:p w14:paraId="076971E7" w14:textId="77777777" w:rsidR="00BA3C04" w:rsidRPr="006D2447" w:rsidRDefault="00BA3C04" w:rsidP="00BA3C04">
      <w:pPr>
        <w:pStyle w:val="BodyText"/>
      </w:pPr>
    </w:p>
    <w:p w14:paraId="10813B78" w14:textId="2D157621" w:rsidR="00B54D3E" w:rsidRPr="00B54D3E" w:rsidRDefault="00814EF0" w:rsidP="00B54D3E">
      <w:pPr>
        <w:pStyle w:val="BodyText"/>
        <w:rPr>
          <w:rStyle w:val="Hyperlink"/>
          <w:color w:val="464547"/>
          <w:u w:val="none"/>
        </w:rPr>
      </w:pPr>
      <w:r>
        <w:rPr>
          <w:rStyle w:val="Hyperlink"/>
          <w:color w:val="464547"/>
          <w:u w:val="none"/>
        </w:rPr>
        <w:t xml:space="preserve">In the </w:t>
      </w:r>
      <w:r w:rsidR="00B54D3E" w:rsidRPr="00B54D3E">
        <w:rPr>
          <w:rStyle w:val="Hyperlink"/>
          <w:color w:val="464547"/>
          <w:u w:val="none"/>
        </w:rPr>
        <w:t>following cinemas</w:t>
      </w:r>
      <w:r>
        <w:rPr>
          <w:rStyle w:val="Hyperlink"/>
          <w:color w:val="464547"/>
          <w:u w:val="none"/>
        </w:rPr>
        <w:t xml:space="preserve"> you can watch </w:t>
      </w:r>
      <w:r w:rsidR="00B54D3E" w:rsidRPr="00B54D3E">
        <w:rPr>
          <w:rStyle w:val="Hyperlink"/>
          <w:color w:val="464547"/>
          <w:u w:val="none"/>
        </w:rPr>
        <w:t xml:space="preserve">both new and old </w:t>
      </w:r>
      <w:r>
        <w:rPr>
          <w:rStyle w:val="Hyperlink"/>
          <w:color w:val="464547"/>
          <w:u w:val="none"/>
        </w:rPr>
        <w:t>films</w:t>
      </w:r>
      <w:r w:rsidR="00B54D3E" w:rsidRPr="00B54D3E">
        <w:rPr>
          <w:rStyle w:val="Hyperlink"/>
          <w:color w:val="464547"/>
          <w:u w:val="none"/>
        </w:rPr>
        <w:t>, often with English subtitles even if original language is not English:</w:t>
      </w:r>
    </w:p>
    <w:p w14:paraId="48D317B3" w14:textId="6DF3CC21" w:rsidR="00B54D3E" w:rsidRPr="00B54D3E" w:rsidRDefault="00B54D3E" w:rsidP="00B54D3E">
      <w:pPr>
        <w:pStyle w:val="BodyText"/>
        <w:rPr>
          <w:rStyle w:val="Hyperlink"/>
          <w:color w:val="464547"/>
          <w:u w:val="none"/>
        </w:rPr>
      </w:pPr>
      <w:r w:rsidRPr="00B54D3E">
        <w:rPr>
          <w:rStyle w:val="Hyperlink"/>
          <w:color w:val="464547"/>
          <w:u w:val="none"/>
        </w:rPr>
        <w:t xml:space="preserve">- Expat nights in </w:t>
      </w:r>
      <w:proofErr w:type="spellStart"/>
      <w:r w:rsidRPr="00B54D3E">
        <w:rPr>
          <w:rStyle w:val="Hyperlink"/>
          <w:color w:val="464547"/>
          <w:u w:val="none"/>
        </w:rPr>
        <w:t>Pathe</w:t>
      </w:r>
      <w:proofErr w:type="spellEnd"/>
    </w:p>
    <w:p w14:paraId="65411534" w14:textId="3CEB1276" w:rsidR="00B54D3E" w:rsidRDefault="00B54D3E" w:rsidP="00B54D3E">
      <w:pPr>
        <w:pStyle w:val="BodyText"/>
        <w:rPr>
          <w:rStyle w:val="Hyperlink"/>
          <w:color w:val="464547"/>
          <w:u w:val="none"/>
        </w:rPr>
      </w:pPr>
      <w:r w:rsidRPr="00B54D3E">
        <w:rPr>
          <w:rStyle w:val="Hyperlink"/>
          <w:color w:val="464547"/>
          <w:u w:val="none"/>
        </w:rPr>
        <w:t xml:space="preserve">- </w:t>
      </w:r>
      <w:hyperlink r:id="rId719" w:history="1">
        <w:r w:rsidR="00E46C9B" w:rsidRPr="00244A44">
          <w:rPr>
            <w:rStyle w:val="Hyperlink"/>
          </w:rPr>
          <w:t>https://www.lab111.nl/</w:t>
        </w:r>
      </w:hyperlink>
    </w:p>
    <w:p w14:paraId="596E9445" w14:textId="2130181A" w:rsidR="00E46C9B" w:rsidRDefault="00B54D3E" w:rsidP="00B54D3E">
      <w:pPr>
        <w:pStyle w:val="BodyText"/>
        <w:rPr>
          <w:rStyle w:val="Hyperlink"/>
          <w:color w:val="464547"/>
          <w:u w:val="none"/>
        </w:rPr>
      </w:pPr>
      <w:r w:rsidRPr="00B54D3E">
        <w:rPr>
          <w:rStyle w:val="Hyperlink"/>
          <w:color w:val="464547"/>
          <w:u w:val="none"/>
        </w:rPr>
        <w:t xml:space="preserve">- </w:t>
      </w:r>
      <w:hyperlink r:id="rId720" w:history="1">
        <w:r w:rsidR="00E46C9B" w:rsidRPr="00244A44">
          <w:rPr>
            <w:rStyle w:val="Hyperlink"/>
          </w:rPr>
          <w:t>https://studio-k.nu/</w:t>
        </w:r>
      </w:hyperlink>
    </w:p>
    <w:p w14:paraId="3A4A40B8" w14:textId="4D19721D" w:rsidR="00B54D3E" w:rsidRDefault="00B54D3E" w:rsidP="00B54D3E">
      <w:pPr>
        <w:pStyle w:val="BodyText"/>
        <w:rPr>
          <w:rStyle w:val="Hyperlink"/>
          <w:color w:val="464547"/>
          <w:u w:val="none"/>
        </w:rPr>
      </w:pPr>
      <w:r w:rsidRPr="00B54D3E">
        <w:rPr>
          <w:rStyle w:val="Hyperlink"/>
          <w:color w:val="464547"/>
          <w:u w:val="none"/>
        </w:rPr>
        <w:t xml:space="preserve">- </w:t>
      </w:r>
      <w:hyperlink r:id="rId721" w:history="1">
        <w:r w:rsidR="00E46C9B" w:rsidRPr="00244A44">
          <w:rPr>
            <w:rStyle w:val="Hyperlink"/>
          </w:rPr>
          <w:t>https://www.kriterion.nl/</w:t>
        </w:r>
      </w:hyperlink>
    </w:p>
    <w:p w14:paraId="4DA19707" w14:textId="643BA61D" w:rsidR="00B54D3E" w:rsidRDefault="00B54D3E" w:rsidP="00B54D3E">
      <w:pPr>
        <w:pStyle w:val="BodyText"/>
        <w:rPr>
          <w:rStyle w:val="Hyperlink"/>
          <w:color w:val="464547"/>
          <w:u w:val="none"/>
        </w:rPr>
      </w:pPr>
      <w:r w:rsidRPr="00B54D3E">
        <w:rPr>
          <w:rStyle w:val="Hyperlink"/>
          <w:color w:val="464547"/>
          <w:u w:val="none"/>
        </w:rPr>
        <w:t xml:space="preserve">- </w:t>
      </w:r>
      <w:hyperlink r:id="rId722" w:history="1">
        <w:r w:rsidR="00E5293D" w:rsidRPr="00244A44">
          <w:rPr>
            <w:rStyle w:val="Hyperlink"/>
          </w:rPr>
          <w:t>https://www.eyefilm.nl/en</w:t>
        </w:r>
      </w:hyperlink>
    </w:p>
    <w:p w14:paraId="4B2BCC9F" w14:textId="238AB565" w:rsidR="00B54D3E" w:rsidRDefault="00B54D3E" w:rsidP="00B54D3E">
      <w:pPr>
        <w:pStyle w:val="BodyText"/>
        <w:rPr>
          <w:rStyle w:val="Hyperlink"/>
          <w:color w:val="464547"/>
          <w:u w:val="none"/>
        </w:rPr>
      </w:pPr>
      <w:r w:rsidRPr="00B54D3E">
        <w:rPr>
          <w:rStyle w:val="Hyperlink"/>
          <w:color w:val="464547"/>
          <w:u w:val="none"/>
        </w:rPr>
        <w:t xml:space="preserve">- </w:t>
      </w:r>
      <w:hyperlink r:id="rId723" w:history="1">
        <w:r w:rsidR="00E5293D" w:rsidRPr="00244A44">
          <w:rPr>
            <w:rStyle w:val="Hyperlink"/>
          </w:rPr>
          <w:t>https://www.ketelhuis.nl/</w:t>
        </w:r>
      </w:hyperlink>
    </w:p>
    <w:p w14:paraId="6A55CADF" w14:textId="2E96CC83" w:rsidR="00B54D3E" w:rsidRDefault="00B54D3E" w:rsidP="00B54D3E">
      <w:pPr>
        <w:pStyle w:val="BodyText"/>
        <w:rPr>
          <w:rStyle w:val="Hyperlink"/>
          <w:color w:val="464547"/>
          <w:u w:val="none"/>
        </w:rPr>
      </w:pPr>
      <w:r w:rsidRPr="00B54D3E">
        <w:rPr>
          <w:rStyle w:val="Hyperlink"/>
          <w:color w:val="464547"/>
          <w:u w:val="none"/>
        </w:rPr>
        <w:t xml:space="preserve">- </w:t>
      </w:r>
      <w:hyperlink r:id="rId724" w:history="1">
        <w:r w:rsidR="00E5293D" w:rsidRPr="00244A44">
          <w:rPr>
            <w:rStyle w:val="Hyperlink"/>
          </w:rPr>
          <w:t>https://fchyena.nl/info</w:t>
        </w:r>
      </w:hyperlink>
    </w:p>
    <w:p w14:paraId="7854C86A" w14:textId="2B09CDEE" w:rsidR="00B54D3E" w:rsidRDefault="00B54D3E" w:rsidP="00B54D3E">
      <w:pPr>
        <w:pStyle w:val="BodyText"/>
        <w:rPr>
          <w:rStyle w:val="Hyperlink"/>
          <w:color w:val="464547"/>
          <w:u w:val="none"/>
        </w:rPr>
      </w:pPr>
      <w:r w:rsidRPr="00B54D3E">
        <w:rPr>
          <w:rStyle w:val="Hyperlink"/>
          <w:color w:val="464547"/>
          <w:u w:val="none"/>
        </w:rPr>
        <w:t xml:space="preserve">- </w:t>
      </w:r>
      <w:hyperlink r:id="rId725" w:history="1">
        <w:r w:rsidR="00E5293D" w:rsidRPr="00244A44">
          <w:rPr>
            <w:rStyle w:val="Hyperlink"/>
          </w:rPr>
          <w:t>https://cinecenter.nl/</w:t>
        </w:r>
      </w:hyperlink>
    </w:p>
    <w:p w14:paraId="679990ED" w14:textId="370BBD34" w:rsidR="00B54D3E" w:rsidRDefault="00B54D3E" w:rsidP="00B54D3E">
      <w:pPr>
        <w:pStyle w:val="BodyText"/>
        <w:rPr>
          <w:rStyle w:val="Hyperlink"/>
          <w:color w:val="464547"/>
          <w:u w:val="none"/>
        </w:rPr>
      </w:pPr>
      <w:r w:rsidRPr="00B54D3E">
        <w:rPr>
          <w:rStyle w:val="Hyperlink"/>
          <w:color w:val="464547"/>
          <w:u w:val="none"/>
        </w:rPr>
        <w:t xml:space="preserve">- </w:t>
      </w:r>
      <w:hyperlink r:id="rId726" w:history="1">
        <w:r w:rsidR="00E5293D" w:rsidRPr="00244A44">
          <w:rPr>
            <w:rStyle w:val="Hyperlink"/>
          </w:rPr>
          <w:t>https://rialtofilm.nl/en/home</w:t>
        </w:r>
      </w:hyperlink>
    </w:p>
    <w:p w14:paraId="0959CF35" w14:textId="69469230" w:rsidR="00B54D3E" w:rsidRDefault="00B54D3E" w:rsidP="00B54D3E">
      <w:pPr>
        <w:pStyle w:val="BodyText"/>
        <w:rPr>
          <w:rStyle w:val="Hyperlink"/>
          <w:color w:val="464547"/>
          <w:u w:val="none"/>
        </w:rPr>
      </w:pPr>
    </w:p>
    <w:p w14:paraId="0D34C961" w14:textId="77777777" w:rsidR="00654CCD" w:rsidRPr="00B54D3E" w:rsidRDefault="00654CCD" w:rsidP="00654CCD">
      <w:pPr>
        <w:pStyle w:val="BodyText"/>
        <w:rPr>
          <w:rStyle w:val="Hyperlink"/>
          <w:color w:val="464547"/>
          <w:u w:val="none"/>
        </w:rPr>
      </w:pPr>
      <w:r>
        <w:rPr>
          <w:rStyle w:val="Hyperlink"/>
          <w:color w:val="464547"/>
          <w:u w:val="none"/>
        </w:rPr>
        <w:t>The following f</w:t>
      </w:r>
      <w:r w:rsidRPr="00B54D3E">
        <w:rPr>
          <w:rStyle w:val="Hyperlink"/>
          <w:color w:val="464547"/>
          <w:u w:val="none"/>
        </w:rPr>
        <w:t xml:space="preserve">ilm festivals </w:t>
      </w:r>
      <w:r>
        <w:rPr>
          <w:rStyle w:val="Hyperlink"/>
          <w:color w:val="464547"/>
          <w:u w:val="none"/>
        </w:rPr>
        <w:t xml:space="preserve">may screen </w:t>
      </w:r>
      <w:r w:rsidRPr="00B54D3E">
        <w:rPr>
          <w:rStyle w:val="Hyperlink"/>
          <w:color w:val="464547"/>
          <w:u w:val="none"/>
        </w:rPr>
        <w:t xml:space="preserve">upcoming </w:t>
      </w:r>
      <w:r>
        <w:rPr>
          <w:rStyle w:val="Hyperlink"/>
          <w:color w:val="464547"/>
          <w:u w:val="none"/>
        </w:rPr>
        <w:t>films</w:t>
      </w:r>
      <w:r w:rsidRPr="00B54D3E">
        <w:rPr>
          <w:rStyle w:val="Hyperlink"/>
          <w:color w:val="464547"/>
          <w:u w:val="none"/>
        </w:rPr>
        <w:t>, sometimes months</w:t>
      </w:r>
      <w:r>
        <w:rPr>
          <w:rStyle w:val="Hyperlink"/>
          <w:color w:val="464547"/>
          <w:u w:val="none"/>
        </w:rPr>
        <w:t xml:space="preserve"> before </w:t>
      </w:r>
      <w:r w:rsidRPr="00B54D3E">
        <w:rPr>
          <w:rStyle w:val="Hyperlink"/>
          <w:color w:val="464547"/>
          <w:u w:val="none"/>
        </w:rPr>
        <w:t>wide release:</w:t>
      </w:r>
    </w:p>
    <w:p w14:paraId="3D1E51C0" w14:textId="77777777" w:rsidR="00654CCD" w:rsidRDefault="00654CCD" w:rsidP="00654CCD">
      <w:pPr>
        <w:pStyle w:val="BodyText"/>
        <w:rPr>
          <w:rStyle w:val="Hyperlink"/>
          <w:color w:val="464547"/>
          <w:u w:val="none"/>
        </w:rPr>
      </w:pPr>
      <w:r w:rsidRPr="00B54D3E">
        <w:rPr>
          <w:rStyle w:val="Hyperlink"/>
          <w:color w:val="464547"/>
          <w:u w:val="none"/>
        </w:rPr>
        <w:t xml:space="preserve">- </w:t>
      </w:r>
      <w:hyperlink r:id="rId727" w:history="1">
        <w:r w:rsidRPr="00244A44">
          <w:rPr>
            <w:rStyle w:val="Hyperlink"/>
          </w:rPr>
          <w:t>https://www.paff.nl/</w:t>
        </w:r>
      </w:hyperlink>
    </w:p>
    <w:p w14:paraId="4F32FF7A" w14:textId="77777777" w:rsidR="00654CCD" w:rsidRDefault="00654CCD" w:rsidP="00654CCD">
      <w:pPr>
        <w:pStyle w:val="BodyText"/>
        <w:rPr>
          <w:rStyle w:val="Hyperlink"/>
        </w:rPr>
      </w:pPr>
      <w:r w:rsidRPr="00B54D3E">
        <w:rPr>
          <w:rStyle w:val="Hyperlink"/>
          <w:color w:val="464547"/>
          <w:u w:val="none"/>
        </w:rPr>
        <w:t xml:space="preserve">- </w:t>
      </w:r>
      <w:hyperlink r:id="rId728" w:history="1">
        <w:r w:rsidRPr="00244A44">
          <w:rPr>
            <w:rStyle w:val="Hyperlink"/>
          </w:rPr>
          <w:t>https://liff.nl/en/</w:t>
        </w:r>
      </w:hyperlink>
    </w:p>
    <w:p w14:paraId="727FC528" w14:textId="77777777" w:rsidR="00654CCD" w:rsidRDefault="00654CCD" w:rsidP="00654CCD">
      <w:pPr>
        <w:pStyle w:val="BodyText"/>
        <w:rPr>
          <w:rStyle w:val="Hyperlink"/>
          <w:color w:val="464547"/>
          <w:u w:val="none"/>
        </w:rPr>
      </w:pPr>
      <w:r>
        <w:rPr>
          <w:rStyle w:val="Hyperlink"/>
          <w:color w:val="464547"/>
          <w:u w:val="none"/>
        </w:rPr>
        <w:t xml:space="preserve">- </w:t>
      </w:r>
      <w:hyperlink r:id="rId729" w:history="1">
        <w:r w:rsidRPr="00F551AD">
          <w:rPr>
            <w:rStyle w:val="Hyperlink"/>
          </w:rPr>
          <w:t>https://noordelijkfilmfestival.nl/en/</w:t>
        </w:r>
      </w:hyperlink>
    </w:p>
    <w:p w14:paraId="2ABB8791" w14:textId="77777777" w:rsidR="00654CCD" w:rsidRDefault="00654CCD" w:rsidP="00654CCD">
      <w:pPr>
        <w:pStyle w:val="BodyText"/>
        <w:rPr>
          <w:rStyle w:val="Hyperlink"/>
          <w:color w:val="464547"/>
          <w:u w:val="none"/>
        </w:rPr>
      </w:pPr>
      <w:r>
        <w:rPr>
          <w:rStyle w:val="Hyperlink"/>
          <w:color w:val="464547"/>
          <w:u w:val="none"/>
        </w:rPr>
        <w:t xml:space="preserve">- </w:t>
      </w:r>
      <w:hyperlink r:id="rId730" w:history="1">
        <w:r w:rsidRPr="00F551AD">
          <w:rPr>
            <w:rStyle w:val="Hyperlink"/>
          </w:rPr>
          <w:t>https://iffr.com/en</w:t>
        </w:r>
      </w:hyperlink>
    </w:p>
    <w:p w14:paraId="5184DD24" w14:textId="77777777" w:rsidR="00654CCD" w:rsidRDefault="00654CCD" w:rsidP="009B190A">
      <w:pPr>
        <w:pStyle w:val="BodyText"/>
        <w:rPr>
          <w:rStyle w:val="Hyperlink"/>
          <w:color w:val="464547"/>
          <w:u w:val="none"/>
        </w:rPr>
      </w:pPr>
    </w:p>
    <w:p w14:paraId="490C0507" w14:textId="774C9F36" w:rsidR="009B190A" w:rsidRDefault="009B190A" w:rsidP="009B190A">
      <w:pPr>
        <w:pStyle w:val="BodyText"/>
        <w:rPr>
          <w:rStyle w:val="Hyperlink"/>
          <w:color w:val="464547"/>
          <w:u w:val="none"/>
        </w:rPr>
      </w:pPr>
      <w:r w:rsidRPr="009B190A">
        <w:rPr>
          <w:rStyle w:val="Hyperlink"/>
          <w:color w:val="464547"/>
          <w:u w:val="none"/>
        </w:rPr>
        <w:t xml:space="preserve">Search by cinema: </w:t>
      </w:r>
      <w:hyperlink r:id="rId731" w:history="1">
        <w:r w:rsidR="006F05B1" w:rsidRPr="00DA4706">
          <w:rPr>
            <w:rStyle w:val="Hyperlink"/>
          </w:rPr>
          <w:t>https://biosagenda.nl/films</w:t>
        </w:r>
      </w:hyperlink>
    </w:p>
    <w:p w14:paraId="6D29BAD4" w14:textId="64887028" w:rsidR="009B190A" w:rsidRDefault="009B190A" w:rsidP="009B190A">
      <w:pPr>
        <w:pStyle w:val="BodyText"/>
        <w:rPr>
          <w:rStyle w:val="Hyperlink"/>
          <w:color w:val="464547"/>
          <w:u w:val="none"/>
        </w:rPr>
      </w:pPr>
      <w:r w:rsidRPr="009B190A">
        <w:rPr>
          <w:rStyle w:val="Hyperlink"/>
          <w:color w:val="464547"/>
          <w:u w:val="none"/>
        </w:rPr>
        <w:t xml:space="preserve">Film reviews and cinema schedules: </w:t>
      </w:r>
      <w:hyperlink r:id="rId732" w:history="1">
        <w:r w:rsidR="006F05B1" w:rsidRPr="00DA4706">
          <w:rPr>
            <w:rStyle w:val="Hyperlink"/>
          </w:rPr>
          <w:t>https://www.filmladder.nl/</w:t>
        </w:r>
      </w:hyperlink>
    </w:p>
    <w:p w14:paraId="29363F80" w14:textId="77777777" w:rsidR="007522C3" w:rsidRDefault="007522C3" w:rsidP="009B190A">
      <w:pPr>
        <w:pStyle w:val="BodyText"/>
        <w:rPr>
          <w:rStyle w:val="Hyperlink"/>
          <w:color w:val="464547"/>
          <w:u w:val="none"/>
        </w:rPr>
      </w:pPr>
    </w:p>
    <w:p w14:paraId="00216089" w14:textId="692DE6BA" w:rsidR="009B190A" w:rsidRPr="00654CCD" w:rsidRDefault="009B190A" w:rsidP="00B54D3E">
      <w:pPr>
        <w:pStyle w:val="BodyText"/>
        <w:rPr>
          <w:rStyle w:val="Hyperlink"/>
          <w:color w:val="464547"/>
          <w:u w:val="none"/>
        </w:rPr>
      </w:pPr>
      <w:r w:rsidRPr="009B190A">
        <w:rPr>
          <w:rStyle w:val="Hyperlink"/>
          <w:color w:val="464547"/>
          <w:u w:val="none"/>
        </w:rPr>
        <w:t>Cinema subscription</w:t>
      </w:r>
      <w:r w:rsidR="00C356AA">
        <w:rPr>
          <w:rStyle w:val="Hyperlink"/>
          <w:color w:val="464547"/>
          <w:u w:val="none"/>
        </w:rPr>
        <w:t xml:space="preserve"> (</w:t>
      </w:r>
      <w:r w:rsidR="00C356AA" w:rsidRPr="009B190A">
        <w:rPr>
          <w:rStyle w:val="Hyperlink"/>
          <w:color w:val="464547"/>
          <w:u w:val="none"/>
        </w:rPr>
        <w:t>minimum 4 months</w:t>
      </w:r>
      <w:r w:rsidR="00C356AA">
        <w:rPr>
          <w:rStyle w:val="Hyperlink"/>
          <w:color w:val="464547"/>
          <w:u w:val="none"/>
        </w:rPr>
        <w:t>)</w:t>
      </w:r>
      <w:r w:rsidR="008102FD">
        <w:rPr>
          <w:rStyle w:val="Hyperlink"/>
          <w:color w:val="464547"/>
          <w:u w:val="none"/>
        </w:rPr>
        <w:t xml:space="preserve">: </w:t>
      </w:r>
      <w:hyperlink r:id="rId733" w:history="1">
        <w:r w:rsidR="00487D8B" w:rsidRPr="00DA4706">
          <w:rPr>
            <w:rStyle w:val="Hyperlink"/>
          </w:rPr>
          <w:t>https://www.cineville.nl/theaters</w:t>
        </w:r>
      </w:hyperlink>
      <w:r w:rsidRPr="009B190A">
        <w:rPr>
          <w:rStyle w:val="Hyperlink"/>
          <w:color w:val="464547"/>
          <w:u w:val="none"/>
        </w:rPr>
        <w:t>, mainly arthouse/classics/documentaries, sometimes mainstream</w:t>
      </w:r>
      <w:r w:rsidR="00C356AA">
        <w:rPr>
          <w:rStyle w:val="Hyperlink"/>
          <w:color w:val="464547"/>
          <w:u w:val="none"/>
        </w:rPr>
        <w:t xml:space="preserve">. </w:t>
      </w:r>
      <w:r w:rsidRPr="009B190A">
        <w:rPr>
          <w:rStyle w:val="Hyperlink"/>
          <w:color w:val="464547"/>
          <w:u w:val="none"/>
        </w:rPr>
        <w:t>17.5</w:t>
      </w:r>
      <w:r w:rsidR="008102FD" w:rsidRPr="00E56E37">
        <w:t>€</w:t>
      </w:r>
      <w:r w:rsidRPr="009B190A">
        <w:rPr>
          <w:rStyle w:val="Hyperlink"/>
          <w:color w:val="464547"/>
          <w:u w:val="none"/>
        </w:rPr>
        <w:t xml:space="preserve"> </w:t>
      </w:r>
      <w:r w:rsidR="00AC4FFB">
        <w:rPr>
          <w:rStyle w:val="Hyperlink"/>
          <w:color w:val="464547"/>
          <w:u w:val="none"/>
        </w:rPr>
        <w:t>if you are under 3</w:t>
      </w:r>
      <w:r w:rsidRPr="009B190A">
        <w:rPr>
          <w:rStyle w:val="Hyperlink"/>
          <w:color w:val="464547"/>
          <w:u w:val="none"/>
        </w:rPr>
        <w:t>0</w:t>
      </w:r>
      <w:r w:rsidR="00AC4FFB">
        <w:rPr>
          <w:rStyle w:val="Hyperlink"/>
          <w:color w:val="464547"/>
          <w:u w:val="none"/>
        </w:rPr>
        <w:t xml:space="preserve">, </w:t>
      </w:r>
      <w:r w:rsidRPr="009B190A">
        <w:rPr>
          <w:rStyle w:val="Hyperlink"/>
          <w:color w:val="464547"/>
          <w:u w:val="none"/>
        </w:rPr>
        <w:t>21</w:t>
      </w:r>
      <w:r w:rsidR="000C71E8" w:rsidRPr="00E56E37">
        <w:t>€</w:t>
      </w:r>
      <w:r w:rsidR="00AC4FFB">
        <w:t xml:space="preserve"> if you are over 30</w:t>
      </w:r>
      <w:r w:rsidR="005A6F82">
        <w:rPr>
          <w:lang w:val="ru-RU"/>
        </w:rPr>
        <w:t>.</w:t>
      </w:r>
    </w:p>
    <w:p w14:paraId="1F9B4442" w14:textId="77777777" w:rsidR="00B91891" w:rsidRDefault="00B91891" w:rsidP="00B91891">
      <w:pPr>
        <w:pStyle w:val="Heading2"/>
      </w:pPr>
      <w:bookmarkStart w:id="114" w:name="_Toc175581912"/>
      <w:r>
        <w:t>News/Info</w:t>
      </w:r>
      <w:bookmarkEnd w:id="114"/>
    </w:p>
    <w:p w14:paraId="229651AC" w14:textId="77777777" w:rsidR="00B91891" w:rsidRPr="00CD02E1" w:rsidRDefault="00B91891" w:rsidP="00B91891">
      <w:pPr>
        <w:pStyle w:val="BodyText"/>
        <w:rPr>
          <w:lang w:val="ru-RU"/>
        </w:rPr>
      </w:pPr>
      <w:r>
        <w:t>News NL</w:t>
      </w:r>
      <w:r w:rsidRPr="00CD02E1">
        <w:rPr>
          <w:lang w:val="ru-RU"/>
        </w:rPr>
        <w:t xml:space="preserve"> </w:t>
      </w:r>
      <w:r w:rsidRPr="007C53F4">
        <w:rPr>
          <w:lang w:val="nl-NL"/>
        </w:rPr>
        <w:t>(EN)</w:t>
      </w:r>
      <w:r w:rsidRPr="00CD02E1">
        <w:rPr>
          <w:lang w:val="ru-RU"/>
        </w:rPr>
        <w:t>:</w:t>
      </w:r>
    </w:p>
    <w:p w14:paraId="7BC80813" w14:textId="77777777" w:rsidR="00B91891" w:rsidRPr="00CD02E1" w:rsidRDefault="00B91891" w:rsidP="00B91891">
      <w:pPr>
        <w:pStyle w:val="BodyText"/>
        <w:rPr>
          <w:lang w:val="ru-RU"/>
        </w:rPr>
      </w:pPr>
      <w:r w:rsidRPr="00CD02E1">
        <w:rPr>
          <w:lang w:val="ru-RU"/>
        </w:rPr>
        <w:t xml:space="preserve">- </w:t>
      </w:r>
      <w:hyperlink r:id="rId734" w:history="1">
        <w:r w:rsidRPr="00065638">
          <w:rPr>
            <w:rStyle w:val="Hyperlink"/>
          </w:rPr>
          <w:t>https</w:t>
        </w:r>
        <w:r w:rsidRPr="00CD02E1">
          <w:rPr>
            <w:rStyle w:val="Hyperlink"/>
            <w:lang w:val="ru-RU"/>
          </w:rPr>
          <w:t>://</w:t>
        </w:r>
        <w:r w:rsidRPr="00065638">
          <w:rPr>
            <w:rStyle w:val="Hyperlink"/>
          </w:rPr>
          <w:t>t</w:t>
        </w:r>
        <w:r w:rsidRPr="00CD02E1">
          <w:rPr>
            <w:rStyle w:val="Hyperlink"/>
            <w:lang w:val="ru-RU"/>
          </w:rPr>
          <w:t>.</w:t>
        </w:r>
        <w:r w:rsidRPr="00065638">
          <w:rPr>
            <w:rStyle w:val="Hyperlink"/>
          </w:rPr>
          <w:t>me</w:t>
        </w:r>
        <w:r w:rsidRPr="00CD02E1">
          <w:rPr>
            <w:rStyle w:val="Hyperlink"/>
            <w:lang w:val="ru-RU"/>
          </w:rPr>
          <w:t>/</w:t>
        </w:r>
        <w:proofErr w:type="spellStart"/>
        <w:r w:rsidRPr="00065638">
          <w:rPr>
            <w:rStyle w:val="Hyperlink"/>
          </w:rPr>
          <w:t>NLNews</w:t>
        </w:r>
        <w:proofErr w:type="spellEnd"/>
      </w:hyperlink>
    </w:p>
    <w:p w14:paraId="43EAC3E1" w14:textId="77777777" w:rsidR="00B91891" w:rsidRPr="00CD02E1" w:rsidRDefault="00B91891" w:rsidP="00B91891">
      <w:pPr>
        <w:pStyle w:val="BodyText"/>
        <w:rPr>
          <w:lang w:val="ru-RU"/>
        </w:rPr>
      </w:pPr>
      <w:r w:rsidRPr="00CD02E1">
        <w:rPr>
          <w:lang w:val="ru-RU"/>
        </w:rPr>
        <w:t xml:space="preserve">- </w:t>
      </w:r>
      <w:hyperlink r:id="rId735" w:history="1">
        <w:r w:rsidRPr="00065638">
          <w:rPr>
            <w:rStyle w:val="Hyperlink"/>
          </w:rPr>
          <w:t>https</w:t>
        </w:r>
        <w:r w:rsidRPr="00CD02E1">
          <w:rPr>
            <w:rStyle w:val="Hyperlink"/>
            <w:lang w:val="ru-RU"/>
          </w:rPr>
          <w:t>://</w:t>
        </w:r>
        <w:r w:rsidRPr="00065638">
          <w:rPr>
            <w:rStyle w:val="Hyperlink"/>
          </w:rPr>
          <w:t>www</w:t>
        </w:r>
        <w:r w:rsidRPr="00CD02E1">
          <w:rPr>
            <w:rStyle w:val="Hyperlink"/>
            <w:lang w:val="ru-RU"/>
          </w:rPr>
          <w:t>.</w:t>
        </w:r>
        <w:proofErr w:type="spellStart"/>
        <w:r w:rsidRPr="00065638">
          <w:rPr>
            <w:rStyle w:val="Hyperlink"/>
          </w:rPr>
          <w:t>dutchnews</w:t>
        </w:r>
        <w:proofErr w:type="spellEnd"/>
        <w:r w:rsidRPr="00CD02E1">
          <w:rPr>
            <w:rStyle w:val="Hyperlink"/>
            <w:lang w:val="ru-RU"/>
          </w:rPr>
          <w:t>.</w:t>
        </w:r>
        <w:proofErr w:type="spellStart"/>
        <w:r w:rsidRPr="00065638">
          <w:rPr>
            <w:rStyle w:val="Hyperlink"/>
          </w:rPr>
          <w:t>nl</w:t>
        </w:r>
        <w:proofErr w:type="spellEnd"/>
        <w:r w:rsidRPr="00CD02E1">
          <w:rPr>
            <w:rStyle w:val="Hyperlink"/>
            <w:lang w:val="ru-RU"/>
          </w:rPr>
          <w:t>/</w:t>
        </w:r>
      </w:hyperlink>
    </w:p>
    <w:p w14:paraId="206955B3" w14:textId="77777777" w:rsidR="00B91891" w:rsidRPr="009129EA" w:rsidRDefault="00B91891" w:rsidP="00B91891">
      <w:pPr>
        <w:pStyle w:val="BodyText"/>
        <w:rPr>
          <w:lang w:val="ru-RU"/>
        </w:rPr>
      </w:pPr>
      <w:r w:rsidRPr="009129EA">
        <w:rPr>
          <w:lang w:val="ru-RU"/>
        </w:rPr>
        <w:t xml:space="preserve">- </w:t>
      </w:r>
      <w:hyperlink r:id="rId736" w:history="1">
        <w:r w:rsidRPr="00DA4706">
          <w:rPr>
            <w:rStyle w:val="Hyperlink"/>
          </w:rPr>
          <w:t>https</w:t>
        </w:r>
        <w:r w:rsidRPr="009129EA">
          <w:rPr>
            <w:rStyle w:val="Hyperlink"/>
            <w:lang w:val="ru-RU"/>
          </w:rPr>
          <w:t>://</w:t>
        </w:r>
        <w:proofErr w:type="spellStart"/>
        <w:r w:rsidRPr="00DA4706">
          <w:rPr>
            <w:rStyle w:val="Hyperlink"/>
          </w:rPr>
          <w:t>dutchreview</w:t>
        </w:r>
        <w:proofErr w:type="spellEnd"/>
        <w:r w:rsidRPr="009129EA">
          <w:rPr>
            <w:rStyle w:val="Hyperlink"/>
            <w:lang w:val="ru-RU"/>
          </w:rPr>
          <w:t>.</w:t>
        </w:r>
        <w:r w:rsidRPr="00DA4706">
          <w:rPr>
            <w:rStyle w:val="Hyperlink"/>
          </w:rPr>
          <w:t>com</w:t>
        </w:r>
        <w:r w:rsidRPr="009129EA">
          <w:rPr>
            <w:rStyle w:val="Hyperlink"/>
            <w:lang w:val="ru-RU"/>
          </w:rPr>
          <w:t>/</w:t>
        </w:r>
      </w:hyperlink>
    </w:p>
    <w:p w14:paraId="04096808" w14:textId="77777777" w:rsidR="00B91891" w:rsidRPr="009129EA" w:rsidRDefault="00B91891" w:rsidP="00B91891">
      <w:pPr>
        <w:pStyle w:val="BodyText"/>
        <w:rPr>
          <w:lang w:val="ru-RU"/>
        </w:rPr>
      </w:pPr>
      <w:r w:rsidRPr="009129EA">
        <w:rPr>
          <w:lang w:val="ru-RU"/>
        </w:rPr>
        <w:t xml:space="preserve">- </w:t>
      </w:r>
      <w:hyperlink r:id="rId737" w:history="1">
        <w:r w:rsidRPr="00DA4706">
          <w:rPr>
            <w:rStyle w:val="Hyperlink"/>
            <w:lang w:val="nl-NL"/>
          </w:rPr>
          <w:t>https</w:t>
        </w:r>
        <w:r w:rsidRPr="009129EA">
          <w:rPr>
            <w:rStyle w:val="Hyperlink"/>
            <w:lang w:val="ru-RU"/>
          </w:rPr>
          <w:t>://</w:t>
        </w:r>
        <w:r w:rsidRPr="00DA4706">
          <w:rPr>
            <w:rStyle w:val="Hyperlink"/>
            <w:lang w:val="nl-NL"/>
          </w:rPr>
          <w:t>nltimes</w:t>
        </w:r>
        <w:r w:rsidRPr="009129EA">
          <w:rPr>
            <w:rStyle w:val="Hyperlink"/>
            <w:lang w:val="ru-RU"/>
          </w:rPr>
          <w:t>.</w:t>
        </w:r>
        <w:r w:rsidRPr="00DA4706">
          <w:rPr>
            <w:rStyle w:val="Hyperlink"/>
            <w:lang w:val="nl-NL"/>
          </w:rPr>
          <w:t>nl</w:t>
        </w:r>
        <w:r w:rsidRPr="009129EA">
          <w:rPr>
            <w:rStyle w:val="Hyperlink"/>
            <w:lang w:val="ru-RU"/>
          </w:rPr>
          <w:t>/</w:t>
        </w:r>
      </w:hyperlink>
    </w:p>
    <w:p w14:paraId="77E8B0A0" w14:textId="77777777" w:rsidR="00B91891" w:rsidRPr="009129EA" w:rsidRDefault="00B91891" w:rsidP="00B91891">
      <w:pPr>
        <w:pStyle w:val="BodyText"/>
        <w:rPr>
          <w:lang w:val="ru-RU"/>
        </w:rPr>
      </w:pPr>
    </w:p>
    <w:p w14:paraId="34CCF365" w14:textId="77777777" w:rsidR="00B91891" w:rsidRPr="00B7033C" w:rsidRDefault="00B91891" w:rsidP="00B91891">
      <w:pPr>
        <w:pStyle w:val="BodyText"/>
      </w:pPr>
      <w:r w:rsidRPr="00B7033C">
        <w:t>News agencies:</w:t>
      </w:r>
    </w:p>
    <w:p w14:paraId="35A23A8A" w14:textId="77777777" w:rsidR="00B91891" w:rsidRPr="00B7033C" w:rsidRDefault="00B91891" w:rsidP="00B91891">
      <w:pPr>
        <w:pStyle w:val="BodyText"/>
      </w:pPr>
      <w:r w:rsidRPr="00B7033C">
        <w:t xml:space="preserve">- </w:t>
      </w:r>
      <w:hyperlink r:id="rId738" w:history="1">
        <w:r w:rsidRPr="0098758A">
          <w:rPr>
            <w:rStyle w:val="Hyperlink"/>
          </w:rPr>
          <w:t>https</w:t>
        </w:r>
        <w:r w:rsidRPr="00B7033C">
          <w:rPr>
            <w:rStyle w:val="Hyperlink"/>
          </w:rPr>
          <w:t>://</w:t>
        </w:r>
        <w:r w:rsidRPr="0098758A">
          <w:rPr>
            <w:rStyle w:val="Hyperlink"/>
          </w:rPr>
          <w:t>www</w:t>
        </w:r>
        <w:r w:rsidRPr="00B7033C">
          <w:rPr>
            <w:rStyle w:val="Hyperlink"/>
          </w:rPr>
          <w:t>.</w:t>
        </w:r>
        <w:r w:rsidRPr="0098758A">
          <w:rPr>
            <w:rStyle w:val="Hyperlink"/>
          </w:rPr>
          <w:t>parool</w:t>
        </w:r>
        <w:r w:rsidRPr="00B7033C">
          <w:rPr>
            <w:rStyle w:val="Hyperlink"/>
          </w:rPr>
          <w:t>.</w:t>
        </w:r>
        <w:r w:rsidRPr="0098758A">
          <w:rPr>
            <w:rStyle w:val="Hyperlink"/>
          </w:rPr>
          <w:t>nl</w:t>
        </w:r>
        <w:r w:rsidRPr="00B7033C">
          <w:rPr>
            <w:rStyle w:val="Hyperlink"/>
          </w:rPr>
          <w:t>/</w:t>
        </w:r>
      </w:hyperlink>
    </w:p>
    <w:p w14:paraId="2BAC9999" w14:textId="77777777" w:rsidR="00B91891" w:rsidRPr="00867F05" w:rsidRDefault="00B91891" w:rsidP="00B91891">
      <w:pPr>
        <w:pStyle w:val="BodyText"/>
      </w:pPr>
      <w:r w:rsidRPr="00867F05">
        <w:t xml:space="preserve">- </w:t>
      </w:r>
      <w:hyperlink r:id="rId739" w:history="1">
        <w:r w:rsidRPr="0098758A">
          <w:rPr>
            <w:rStyle w:val="Hyperlink"/>
          </w:rPr>
          <w:t>https</w:t>
        </w:r>
        <w:r w:rsidRPr="00867F05">
          <w:rPr>
            <w:rStyle w:val="Hyperlink"/>
          </w:rPr>
          <w:t>://</w:t>
        </w:r>
        <w:r w:rsidRPr="0098758A">
          <w:rPr>
            <w:rStyle w:val="Hyperlink"/>
          </w:rPr>
          <w:t>www</w:t>
        </w:r>
        <w:r w:rsidRPr="00867F05">
          <w:rPr>
            <w:rStyle w:val="Hyperlink"/>
          </w:rPr>
          <w:t>.</w:t>
        </w:r>
        <w:r w:rsidRPr="0098758A">
          <w:rPr>
            <w:rStyle w:val="Hyperlink"/>
          </w:rPr>
          <w:t>nu</w:t>
        </w:r>
        <w:r w:rsidRPr="00867F05">
          <w:rPr>
            <w:rStyle w:val="Hyperlink"/>
          </w:rPr>
          <w:t>.</w:t>
        </w:r>
        <w:r w:rsidRPr="0098758A">
          <w:rPr>
            <w:rStyle w:val="Hyperlink"/>
          </w:rPr>
          <w:t>nl</w:t>
        </w:r>
        <w:r w:rsidRPr="00867F05">
          <w:rPr>
            <w:rStyle w:val="Hyperlink"/>
          </w:rPr>
          <w:t>/</w:t>
        </w:r>
      </w:hyperlink>
    </w:p>
    <w:p w14:paraId="178D57C7" w14:textId="77777777" w:rsidR="00B91891" w:rsidRPr="00867F05" w:rsidRDefault="00B91891" w:rsidP="00B91891">
      <w:pPr>
        <w:pStyle w:val="BodyText"/>
      </w:pPr>
      <w:r w:rsidRPr="00867F05">
        <w:t xml:space="preserve">- </w:t>
      </w:r>
      <w:hyperlink r:id="rId740" w:history="1">
        <w:r w:rsidRPr="0098758A">
          <w:rPr>
            <w:rStyle w:val="Hyperlink"/>
          </w:rPr>
          <w:t>https</w:t>
        </w:r>
        <w:r w:rsidRPr="00867F05">
          <w:rPr>
            <w:rStyle w:val="Hyperlink"/>
          </w:rPr>
          <w:t>://</w:t>
        </w:r>
        <w:r w:rsidRPr="0098758A">
          <w:rPr>
            <w:rStyle w:val="Hyperlink"/>
          </w:rPr>
          <w:t>nos</w:t>
        </w:r>
        <w:r w:rsidRPr="00867F05">
          <w:rPr>
            <w:rStyle w:val="Hyperlink"/>
          </w:rPr>
          <w:t>.</w:t>
        </w:r>
        <w:r w:rsidRPr="0098758A">
          <w:rPr>
            <w:rStyle w:val="Hyperlink"/>
          </w:rPr>
          <w:t>nl</w:t>
        </w:r>
        <w:r w:rsidRPr="00867F05">
          <w:rPr>
            <w:rStyle w:val="Hyperlink"/>
          </w:rPr>
          <w:t>/</w:t>
        </w:r>
      </w:hyperlink>
    </w:p>
    <w:p w14:paraId="246D34ED" w14:textId="77777777" w:rsidR="00B91891" w:rsidRPr="0047150D" w:rsidRDefault="00B91891" w:rsidP="00B91891">
      <w:pPr>
        <w:pStyle w:val="BodyText"/>
        <w:rPr>
          <w:lang w:val="pl-PL"/>
        </w:rPr>
      </w:pPr>
      <w:r w:rsidRPr="0047150D">
        <w:rPr>
          <w:lang w:val="pl-PL"/>
        </w:rPr>
        <w:t xml:space="preserve">- </w:t>
      </w:r>
      <w:hyperlink r:id="rId741" w:history="1">
        <w:r w:rsidRPr="005B5D4F">
          <w:rPr>
            <w:rStyle w:val="Hyperlink"/>
            <w:lang w:val="nl-NL"/>
          </w:rPr>
          <w:t>https</w:t>
        </w:r>
        <w:r w:rsidRPr="0047150D">
          <w:rPr>
            <w:rStyle w:val="Hyperlink"/>
            <w:lang w:val="pl-PL"/>
          </w:rPr>
          <w:t>://</w:t>
        </w:r>
        <w:r w:rsidRPr="005B5D4F">
          <w:rPr>
            <w:rStyle w:val="Hyperlink"/>
            <w:lang w:val="nl-NL"/>
          </w:rPr>
          <w:t>www</w:t>
        </w:r>
        <w:r w:rsidRPr="0047150D">
          <w:rPr>
            <w:rStyle w:val="Hyperlink"/>
            <w:lang w:val="pl-PL"/>
          </w:rPr>
          <w:t>.</w:t>
        </w:r>
        <w:r w:rsidRPr="005B5D4F">
          <w:rPr>
            <w:rStyle w:val="Hyperlink"/>
            <w:lang w:val="nl-NL"/>
          </w:rPr>
          <w:t>telegraaf</w:t>
        </w:r>
        <w:r w:rsidRPr="0047150D">
          <w:rPr>
            <w:rStyle w:val="Hyperlink"/>
            <w:lang w:val="pl-PL"/>
          </w:rPr>
          <w:t>.</w:t>
        </w:r>
        <w:r w:rsidRPr="005B5D4F">
          <w:rPr>
            <w:rStyle w:val="Hyperlink"/>
            <w:lang w:val="nl-NL"/>
          </w:rPr>
          <w:t>nl</w:t>
        </w:r>
        <w:r w:rsidRPr="0047150D">
          <w:rPr>
            <w:rStyle w:val="Hyperlink"/>
            <w:lang w:val="pl-PL"/>
          </w:rPr>
          <w:t>/</w:t>
        </w:r>
      </w:hyperlink>
    </w:p>
    <w:p w14:paraId="0C943474" w14:textId="77777777" w:rsidR="00B91891" w:rsidRPr="0047150D" w:rsidRDefault="00B91891" w:rsidP="00B91891">
      <w:pPr>
        <w:pStyle w:val="BodyText"/>
        <w:rPr>
          <w:lang w:val="pl-PL"/>
        </w:rPr>
      </w:pPr>
    </w:p>
    <w:p w14:paraId="2CACFD24" w14:textId="2C69D79E" w:rsidR="00B91891" w:rsidRPr="00D66039" w:rsidRDefault="00B91891" w:rsidP="00B91891">
      <w:pPr>
        <w:pStyle w:val="BodyText"/>
        <w:rPr>
          <w:rStyle w:val="Hyperlink"/>
        </w:rPr>
      </w:pPr>
      <w:proofErr w:type="spellStart"/>
      <w:r w:rsidRPr="00D66039">
        <w:t>Youtube</w:t>
      </w:r>
      <w:proofErr w:type="spellEnd"/>
      <w:r w:rsidRPr="00D66039">
        <w:t xml:space="preserve"> vlog: </w:t>
      </w:r>
      <w:hyperlink r:id="rId742" w:history="1">
        <w:r w:rsidRPr="00D66039">
          <w:rPr>
            <w:rStyle w:val="Hyperlink"/>
          </w:rPr>
          <w:t>https://www.youtube.com/c/amsterdammers</w:t>
        </w:r>
      </w:hyperlink>
    </w:p>
    <w:p w14:paraId="60FC8548" w14:textId="13995584" w:rsidR="0012656A" w:rsidRDefault="0012656A" w:rsidP="00763F4E">
      <w:pPr>
        <w:pStyle w:val="Heading2"/>
      </w:pPr>
      <w:bookmarkStart w:id="115" w:name="_Toc175581913"/>
      <w:r>
        <w:lastRenderedPageBreak/>
        <w:t>Events</w:t>
      </w:r>
      <w:bookmarkEnd w:id="115"/>
    </w:p>
    <w:p w14:paraId="1BAA7689" w14:textId="5010A24D" w:rsidR="0012656A" w:rsidRDefault="0012656A" w:rsidP="0012656A">
      <w:pPr>
        <w:pStyle w:val="BodyText"/>
        <w:rPr>
          <w:rStyle w:val="Hyperlink"/>
        </w:rPr>
      </w:pPr>
      <w:r>
        <w:t xml:space="preserve">To </w:t>
      </w:r>
      <w:r w:rsidRPr="00DC112F">
        <w:t>purchas</w:t>
      </w:r>
      <w:r>
        <w:t xml:space="preserve">e </w:t>
      </w:r>
      <w:r w:rsidRPr="00DC112F">
        <w:t>tickets for various events</w:t>
      </w:r>
      <w:r w:rsidR="007C01F7">
        <w:t>, go to</w:t>
      </w:r>
      <w:r>
        <w:t xml:space="preserve">: </w:t>
      </w:r>
      <w:hyperlink r:id="rId743" w:history="1">
        <w:r w:rsidRPr="00542132">
          <w:rPr>
            <w:rStyle w:val="Hyperlink"/>
          </w:rPr>
          <w:t>https://www.ticketswap.com/</w:t>
        </w:r>
      </w:hyperlink>
    </w:p>
    <w:p w14:paraId="44753763" w14:textId="67B2B0BB" w:rsidR="009A6AB6" w:rsidRDefault="008831BA" w:rsidP="0012656A">
      <w:pPr>
        <w:pStyle w:val="BodyText"/>
        <w:rPr>
          <w:rStyle w:val="Hyperlink"/>
        </w:rPr>
      </w:pPr>
      <w:r>
        <w:t xml:space="preserve">To search events by location, </w:t>
      </w:r>
      <w:r w:rsidR="00431A48">
        <w:t xml:space="preserve">artist, festival, or </w:t>
      </w:r>
      <w:r w:rsidR="003A50BA">
        <w:t>concert</w:t>
      </w:r>
      <w:r w:rsidR="00431A48">
        <w:t xml:space="preserve">, go to </w:t>
      </w:r>
      <w:hyperlink r:id="rId744" w:history="1">
        <w:r w:rsidR="00431A48" w:rsidRPr="002F37BF">
          <w:rPr>
            <w:rStyle w:val="Hyperlink"/>
          </w:rPr>
          <w:t>https://www.mojo.nl/</w:t>
        </w:r>
      </w:hyperlink>
    </w:p>
    <w:p w14:paraId="37140846" w14:textId="4422ED31" w:rsidR="005B5D4F" w:rsidRDefault="005B5D4F" w:rsidP="00334DDB">
      <w:pPr>
        <w:pStyle w:val="Heading2"/>
        <w:keepNext w:val="0"/>
        <w:widowControl w:val="0"/>
      </w:pPr>
      <w:bookmarkStart w:id="116" w:name="_Toc175581914"/>
      <w:r>
        <w:t>Sightseeing</w:t>
      </w:r>
      <w:bookmarkEnd w:id="116"/>
    </w:p>
    <w:p w14:paraId="4624C191" w14:textId="22A7C3BF" w:rsidR="005B5D4F" w:rsidRPr="00C8440E" w:rsidRDefault="001E7279" w:rsidP="00763F4E">
      <w:pPr>
        <w:pStyle w:val="BodyText"/>
        <w:rPr>
          <w:rStyle w:val="Hyperlink"/>
        </w:rPr>
      </w:pPr>
      <w:r>
        <w:t xml:space="preserve">Tours in </w:t>
      </w:r>
      <w:r w:rsidRPr="00C8440E">
        <w:t>NL</w:t>
      </w:r>
      <w:r w:rsidRPr="00CD02E1">
        <w:t xml:space="preserve"> </w:t>
      </w:r>
      <w:r>
        <w:t xml:space="preserve">in Russian: </w:t>
      </w:r>
      <w:hyperlink r:id="rId745" w:history="1">
        <w:r w:rsidRPr="00C8440E">
          <w:rPr>
            <w:rStyle w:val="Hyperlink"/>
          </w:rPr>
          <w:t>facebook.com/</w:t>
        </w:r>
        <w:proofErr w:type="spellStart"/>
        <w:r w:rsidRPr="00C8440E">
          <w:rPr>
            <w:rStyle w:val="Hyperlink"/>
          </w:rPr>
          <w:t>yourownholland</w:t>
        </w:r>
        <w:proofErr w:type="spellEnd"/>
        <w:r w:rsidRPr="00C8440E">
          <w:rPr>
            <w:rStyle w:val="Hyperlink"/>
          </w:rPr>
          <w:t>/</w:t>
        </w:r>
      </w:hyperlink>
    </w:p>
    <w:p w14:paraId="6B12EDDC" w14:textId="77777777" w:rsidR="00BC1AD1" w:rsidRDefault="00BC1AD1" w:rsidP="00BC1AD1">
      <w:pPr>
        <w:pStyle w:val="BodyText"/>
      </w:pPr>
    </w:p>
    <w:p w14:paraId="2A1FC88B" w14:textId="4EDA0DF9" w:rsidR="001E7279" w:rsidRDefault="00BC1AD1" w:rsidP="00763F4E">
      <w:pPr>
        <w:pStyle w:val="BodyText"/>
      </w:pPr>
      <w:r w:rsidRPr="006966A1">
        <w:t xml:space="preserve">Map of </w:t>
      </w:r>
      <w:r>
        <w:t xml:space="preserve">the </w:t>
      </w:r>
      <w:r w:rsidRPr="006966A1">
        <w:t>farms</w:t>
      </w:r>
      <w:r>
        <w:t xml:space="preserve"> (to </w:t>
      </w:r>
      <w:r w:rsidRPr="006966A1">
        <w:t>buy something tasty</w:t>
      </w:r>
      <w:r>
        <w:t>)</w:t>
      </w:r>
      <w:r w:rsidRPr="006966A1">
        <w:t xml:space="preserve"> </w:t>
      </w:r>
      <w:r>
        <w:t>and rest points along walking and cycling routes:</w:t>
      </w:r>
      <w:r w:rsidR="005B4CC7">
        <w:t xml:space="preserve"> </w:t>
      </w:r>
      <w:r w:rsidR="003A50BA" w:rsidRPr="0048504E">
        <w:rPr>
          <w:rStyle w:val="Hyperlink"/>
        </w:rPr>
        <w:t>https://www.rustpunt.nu/</w:t>
      </w:r>
    </w:p>
    <w:p w14:paraId="7EE6B6D8" w14:textId="77777777" w:rsidR="003A50BA" w:rsidRDefault="003A50BA" w:rsidP="00763F4E">
      <w:pPr>
        <w:pStyle w:val="BodyText"/>
      </w:pPr>
    </w:p>
    <w:p w14:paraId="68E9FE1C" w14:textId="13715C18" w:rsidR="00763F4E" w:rsidRDefault="00763F4E" w:rsidP="00763F4E">
      <w:pPr>
        <w:pStyle w:val="BodyText"/>
      </w:pPr>
      <w:r>
        <w:t>National parks:</w:t>
      </w:r>
    </w:p>
    <w:p w14:paraId="73C65DD9" w14:textId="55CD93AC" w:rsidR="00763F4E" w:rsidRDefault="00763F4E" w:rsidP="00763F4E">
      <w:pPr>
        <w:pStyle w:val="BodyText"/>
      </w:pPr>
      <w:r>
        <w:t xml:space="preserve">- </w:t>
      </w:r>
      <w:proofErr w:type="spellStart"/>
      <w:r>
        <w:t>Kennemerland</w:t>
      </w:r>
      <w:proofErr w:type="spellEnd"/>
      <w:r>
        <w:t xml:space="preserve"> National Park: </w:t>
      </w:r>
      <w:hyperlink r:id="rId746" w:history="1">
        <w:r w:rsidR="005B4CC7" w:rsidRPr="00383C67">
          <w:rPr>
            <w:rStyle w:val="Hyperlink"/>
          </w:rPr>
          <w:t>https://maps.app.goo.gl/CGgb6AHd8e4Ngbev9</w:t>
        </w:r>
      </w:hyperlink>
    </w:p>
    <w:p w14:paraId="1C0B3A55" w14:textId="77777777" w:rsidR="00763F4E" w:rsidRPr="00D1266D" w:rsidRDefault="00763F4E" w:rsidP="00763F4E">
      <w:pPr>
        <w:pStyle w:val="BodyText"/>
        <w:rPr>
          <w:lang w:val="nl-NL"/>
        </w:rPr>
      </w:pPr>
      <w:r w:rsidRPr="00D1266D">
        <w:rPr>
          <w:lang w:val="nl-NL"/>
        </w:rPr>
        <w:t xml:space="preserve">- Amsterdamse Waterleidingduinen: </w:t>
      </w:r>
      <w:hyperlink r:id="rId747" w:history="1">
        <w:r w:rsidRPr="00D1266D">
          <w:rPr>
            <w:rStyle w:val="Hyperlink"/>
            <w:lang w:val="nl-NL"/>
          </w:rPr>
          <w:t>https://maps.app.goo.gl/xp1B5SxYzVJVoGkR9</w:t>
        </w:r>
      </w:hyperlink>
    </w:p>
    <w:p w14:paraId="3E139854" w14:textId="33A40EB7" w:rsidR="0077058A" w:rsidRDefault="00763F4E" w:rsidP="00BB1ECE">
      <w:pPr>
        <w:pStyle w:val="BodyText"/>
        <w:rPr>
          <w:rStyle w:val="Hyperlink"/>
          <w:lang w:val="nl-NL"/>
        </w:rPr>
      </w:pPr>
      <w:r w:rsidRPr="00D1266D">
        <w:rPr>
          <w:lang w:val="nl-NL"/>
        </w:rPr>
        <w:t xml:space="preserve">- </w:t>
      </w:r>
      <w:proofErr w:type="spellStart"/>
      <w:r w:rsidRPr="00D1266D">
        <w:rPr>
          <w:lang w:val="nl-NL"/>
        </w:rPr>
        <w:t>Noordhollands</w:t>
      </w:r>
      <w:proofErr w:type="spellEnd"/>
      <w:r w:rsidRPr="00D1266D">
        <w:rPr>
          <w:lang w:val="nl-NL"/>
        </w:rPr>
        <w:t xml:space="preserve"> Duinreservaat: </w:t>
      </w:r>
      <w:hyperlink r:id="rId748" w:history="1">
        <w:r w:rsidRPr="00D1266D">
          <w:rPr>
            <w:rStyle w:val="Hyperlink"/>
            <w:lang w:val="nl-NL"/>
          </w:rPr>
          <w:t>https://maps.app.goo.gl/Y98YP4GjxRL2pdG17</w:t>
        </w:r>
      </w:hyperlink>
      <w:bookmarkEnd w:id="0"/>
      <w:bookmarkEnd w:id="1"/>
      <w:bookmarkEnd w:id="2"/>
      <w:bookmarkEnd w:id="3"/>
      <w:bookmarkEnd w:id="4"/>
    </w:p>
    <w:p w14:paraId="64F30C78" w14:textId="05AE322C" w:rsidR="00742D78" w:rsidRDefault="001D7EAF" w:rsidP="00742D78">
      <w:pPr>
        <w:pStyle w:val="Heading1"/>
        <w:rPr>
          <w:lang w:val="nl-NL"/>
        </w:rPr>
      </w:pPr>
      <w:bookmarkStart w:id="117" w:name="_Toc175581915"/>
      <w:r>
        <w:rPr>
          <w:lang w:val="nl-NL"/>
        </w:rPr>
        <w:lastRenderedPageBreak/>
        <w:t xml:space="preserve">Bot </w:t>
      </w:r>
      <w:r w:rsidR="00742D78">
        <w:rPr>
          <w:lang w:val="nl-NL"/>
        </w:rPr>
        <w:t>Commands</w:t>
      </w:r>
      <w:bookmarkEnd w:id="117"/>
    </w:p>
    <w:p w14:paraId="26C83BF5" w14:textId="68E5CA53" w:rsidR="00742D78" w:rsidRPr="00955D32" w:rsidRDefault="000C3790" w:rsidP="00742D78">
      <w:pPr>
        <w:pStyle w:val="BodyText"/>
      </w:pPr>
      <w:r w:rsidRPr="00955D32">
        <w:t xml:space="preserve">The section lists </w:t>
      </w:r>
      <w:r w:rsidR="006A422C" w:rsidRPr="00955D32">
        <w:t xml:space="preserve">commands that show </w:t>
      </w:r>
      <w:r w:rsidR="005F426C" w:rsidRPr="00955D32">
        <w:t xml:space="preserve">the </w:t>
      </w:r>
      <w:r w:rsidR="006A422C" w:rsidRPr="00955D32">
        <w:t xml:space="preserve">technical side of the bot. </w:t>
      </w:r>
      <w:r w:rsidR="00660DF3" w:rsidRPr="00955D32">
        <w:t>Apart from the bot menu, u</w:t>
      </w:r>
      <w:r w:rsidRPr="00955D32">
        <w:t xml:space="preserve">sers can </w:t>
      </w:r>
      <w:r w:rsidR="00660DF3" w:rsidRPr="00955D32">
        <w:t xml:space="preserve">also </w:t>
      </w:r>
      <w:r w:rsidRPr="00955D32">
        <w:t xml:space="preserve">use </w:t>
      </w:r>
      <w:r w:rsidR="006A422C" w:rsidRPr="00955D32">
        <w:t>these commands</w:t>
      </w:r>
      <w:r w:rsidRPr="00955D32">
        <w:t>.</w:t>
      </w:r>
    </w:p>
    <w:p w14:paraId="6AB0F9C5" w14:textId="77777777" w:rsidR="00742D78" w:rsidRPr="00955D32" w:rsidRDefault="00742D78" w:rsidP="00742D78">
      <w:pPr>
        <w:pStyle w:val="BodyText"/>
      </w:pPr>
    </w:p>
    <w:p w14:paraId="226AFD9E" w14:textId="30A598E3" w:rsidR="00742D78" w:rsidRPr="00955D32" w:rsidRDefault="00BF00D7" w:rsidP="00742D78">
      <w:pPr>
        <w:pStyle w:val="BodyText"/>
      </w:pPr>
      <w:r w:rsidRPr="00955D32">
        <w:t>/</w:t>
      </w:r>
      <w:proofErr w:type="gramStart"/>
      <w:r w:rsidR="00742D78" w:rsidRPr="00955D32">
        <w:t>start</w:t>
      </w:r>
      <w:proofErr w:type="gramEnd"/>
    </w:p>
    <w:p w14:paraId="27659A66" w14:textId="3CC71AD3" w:rsidR="00742D78" w:rsidRPr="00955D32" w:rsidRDefault="00574104" w:rsidP="00742D78">
      <w:pPr>
        <w:pStyle w:val="BodyText"/>
      </w:pPr>
      <w:r w:rsidRPr="00955D32">
        <w:t>H</w:t>
      </w:r>
      <w:r w:rsidR="00742D78" w:rsidRPr="00955D32">
        <w:t xml:space="preserve">i, I am </w:t>
      </w:r>
      <w:r w:rsidRPr="00955D32">
        <w:t xml:space="preserve">a </w:t>
      </w:r>
      <w:r w:rsidR="00742D78" w:rsidRPr="00955D32">
        <w:t>simplified EPAM NL bot with custom</w:t>
      </w:r>
      <w:r w:rsidR="003E3D18" w:rsidRPr="00955D32">
        <w:t xml:space="preserve"> </w:t>
      </w:r>
      <w:r w:rsidR="00742D78" w:rsidRPr="00955D32">
        <w:t>menu buttons to help you navigat</w:t>
      </w:r>
      <w:r w:rsidR="003E3D18" w:rsidRPr="00955D32">
        <w:t>e</w:t>
      </w:r>
    </w:p>
    <w:p w14:paraId="7393246B" w14:textId="0FAB6179" w:rsidR="00742D78" w:rsidRPr="00955D32" w:rsidRDefault="00912B5A" w:rsidP="00742D78">
      <w:pPr>
        <w:pStyle w:val="BodyText"/>
      </w:pPr>
      <w:r w:rsidRPr="00955D32">
        <w:t xml:space="preserve">To see all </w:t>
      </w:r>
      <w:r w:rsidR="00742D78" w:rsidRPr="00955D32">
        <w:t xml:space="preserve">major EPAM NL </w:t>
      </w:r>
      <w:r w:rsidR="009004C0" w:rsidRPr="00955D32">
        <w:t>topics</w:t>
      </w:r>
      <w:r w:rsidR="00574104" w:rsidRPr="00955D32">
        <w:t>, p</w:t>
      </w:r>
      <w:r w:rsidR="00742D78" w:rsidRPr="00955D32">
        <w:t>lease</w:t>
      </w:r>
      <w:r w:rsidR="00B77C04" w:rsidRPr="00955D32">
        <w:t>,</w:t>
      </w:r>
      <w:r w:rsidR="00742D78" w:rsidRPr="00955D32">
        <w:t xml:space="preserve"> use /menu</w:t>
      </w:r>
    </w:p>
    <w:p w14:paraId="6EE921DE" w14:textId="77777777" w:rsidR="00742D78" w:rsidRPr="00955D32" w:rsidRDefault="00742D78" w:rsidP="00742D78">
      <w:pPr>
        <w:pStyle w:val="BodyText"/>
      </w:pPr>
    </w:p>
    <w:p w14:paraId="3B77FBB6" w14:textId="63F57FAD" w:rsidR="00742D78" w:rsidRPr="00955D32" w:rsidRDefault="00BF00D7" w:rsidP="00742D78">
      <w:pPr>
        <w:pStyle w:val="BodyText"/>
      </w:pPr>
      <w:r w:rsidRPr="00955D32">
        <w:t>/</w:t>
      </w:r>
      <w:proofErr w:type="gramStart"/>
      <w:r w:rsidR="00742D78" w:rsidRPr="00955D32">
        <w:t>join</w:t>
      </w:r>
      <w:proofErr w:type="gramEnd"/>
    </w:p>
    <w:p w14:paraId="77A6F15C" w14:textId="5A2A27FC" w:rsidR="00742D78" w:rsidRPr="00955D32" w:rsidRDefault="00254035" w:rsidP="00742D78">
      <w:pPr>
        <w:pStyle w:val="BodyText"/>
      </w:pPr>
      <w:r w:rsidRPr="00955D32">
        <w:t>To j</w:t>
      </w:r>
      <w:r w:rsidR="00742D78" w:rsidRPr="00955D32">
        <w:t>oin our community</w:t>
      </w:r>
      <w:r w:rsidR="009D2312" w:rsidRPr="00955D32">
        <w:t xml:space="preserve"> -</w:t>
      </w:r>
      <w:r w:rsidR="00742D78" w:rsidRPr="00955D32">
        <w:t xml:space="preserve"> EPAM NL telegram channel</w:t>
      </w:r>
      <w:r w:rsidRPr="00955D32">
        <w:t xml:space="preserve">, </w:t>
      </w:r>
      <w:r w:rsidR="00742D78" w:rsidRPr="00955D32">
        <w:t>click th</w:t>
      </w:r>
      <w:r w:rsidRPr="00955D32">
        <w:t xml:space="preserve">e </w:t>
      </w:r>
      <w:r w:rsidR="00742D78" w:rsidRPr="00955D32">
        <w:t>link</w:t>
      </w:r>
      <w:r w:rsidR="00367F25" w:rsidRPr="00955D32">
        <w:t xml:space="preserve"> </w:t>
      </w:r>
      <w:r w:rsidR="00742D78" w:rsidRPr="00955D32">
        <w:t>https://t.me/+hhOSxANaSQE0ZTQy</w:t>
      </w:r>
    </w:p>
    <w:p w14:paraId="5A86616A" w14:textId="77777777" w:rsidR="00742D78" w:rsidRPr="00955D32" w:rsidRDefault="00742D78" w:rsidP="00742D78">
      <w:pPr>
        <w:pStyle w:val="BodyText"/>
      </w:pPr>
    </w:p>
    <w:p w14:paraId="36A49B86" w14:textId="6A1ED6AD" w:rsidR="00781077" w:rsidRPr="00955D32" w:rsidRDefault="00781077" w:rsidP="00781077">
      <w:pPr>
        <w:pStyle w:val="BodyText"/>
      </w:pPr>
      <w:r w:rsidRPr="00955D32">
        <w:t>/</w:t>
      </w:r>
      <w:proofErr w:type="gramStart"/>
      <w:r w:rsidRPr="00955D32">
        <w:t>policy</w:t>
      </w:r>
      <w:proofErr w:type="gramEnd"/>
    </w:p>
    <w:p w14:paraId="0D805460" w14:textId="0DFE8460" w:rsidR="00035BBC" w:rsidRPr="00955D32" w:rsidRDefault="00781077" w:rsidP="00781077">
      <w:pPr>
        <w:pStyle w:val="BodyText"/>
      </w:pPr>
      <w:r w:rsidRPr="00955D32">
        <w:t>EPAM NL guideline</w:t>
      </w:r>
      <w:r w:rsidR="00735205" w:rsidRPr="00955D32">
        <w:t>s and p</w:t>
      </w:r>
      <w:r w:rsidRPr="00955D32">
        <w:t xml:space="preserve">olicies: </w:t>
      </w:r>
      <w:hyperlink r:id="rId749" w:history="1">
        <w:r w:rsidRPr="00955D32">
          <w:rPr>
            <w:rStyle w:val="Hyperlink"/>
          </w:rPr>
          <w:t>https://info.epam.com/policy/netherlands/all-cities/contractual-policies-and-procedures.html</w:t>
        </w:r>
      </w:hyperlink>
    </w:p>
    <w:p w14:paraId="09771A1B" w14:textId="77777777" w:rsidR="00B77C04" w:rsidRPr="00955D32" w:rsidRDefault="00B77C04" w:rsidP="00B77C04">
      <w:pPr>
        <w:pStyle w:val="BodyText"/>
      </w:pPr>
    </w:p>
    <w:p w14:paraId="39313ACD" w14:textId="7A603235" w:rsidR="00B77C04" w:rsidRPr="00955D32" w:rsidRDefault="00B77C04" w:rsidP="00B77C04">
      <w:pPr>
        <w:pStyle w:val="BodyText"/>
      </w:pPr>
      <w:r w:rsidRPr="00955D32">
        <w:t>/</w:t>
      </w:r>
      <w:proofErr w:type="gramStart"/>
      <w:r w:rsidRPr="00955D32">
        <w:t>help</w:t>
      </w:r>
      <w:proofErr w:type="gramEnd"/>
    </w:p>
    <w:p w14:paraId="763CAC4D" w14:textId="402D342F" w:rsidR="00B77C04" w:rsidRPr="00E425B9" w:rsidRDefault="00B77C04" w:rsidP="00B77C04">
      <w:pPr>
        <w:pStyle w:val="BodyText"/>
      </w:pPr>
      <w:r w:rsidRPr="00955D32">
        <w:t>Available commands: /</w:t>
      </w:r>
      <w:proofErr w:type="gramStart"/>
      <w:r w:rsidRPr="00955D32">
        <w:t>start  /</w:t>
      </w:r>
      <w:proofErr w:type="gramEnd"/>
      <w:r w:rsidRPr="00955D32">
        <w:t xml:space="preserve">join  /policy </w:t>
      </w:r>
      <w:r w:rsidR="00725C40">
        <w:t>/map</w:t>
      </w:r>
      <w:r w:rsidRPr="00955D32">
        <w:t xml:space="preserve">  /menu  /help . We highly recommend </w:t>
      </w:r>
      <w:r w:rsidR="00331995" w:rsidRPr="00955D32">
        <w:t xml:space="preserve">using </w:t>
      </w:r>
      <w:r w:rsidRPr="00955D32">
        <w:t xml:space="preserve">/menu </w:t>
      </w:r>
      <w:r w:rsidR="0002789D" w:rsidRPr="00955D32">
        <w:t>to see</w:t>
      </w:r>
      <w:r w:rsidR="00B74A66" w:rsidRPr="00955D32">
        <w:t xml:space="preserve"> </w:t>
      </w:r>
      <w:r w:rsidRPr="00955D32">
        <w:t xml:space="preserve">available </w:t>
      </w:r>
      <w:r w:rsidR="0002789D" w:rsidRPr="00955D32">
        <w:t>topics</w:t>
      </w:r>
      <w:r w:rsidRPr="00955D32">
        <w:t xml:space="preserve">. </w:t>
      </w:r>
      <w:r w:rsidRPr="00E425B9">
        <w:t>Commands are used for technical bot management</w:t>
      </w:r>
      <w:r w:rsidR="00B74A66" w:rsidRPr="00E425B9">
        <w:t>.</w:t>
      </w:r>
    </w:p>
    <w:p w14:paraId="256BB2DD" w14:textId="77777777" w:rsidR="00781077" w:rsidRPr="00E425B9" w:rsidRDefault="00781077" w:rsidP="00781077">
      <w:pPr>
        <w:pStyle w:val="BodyText"/>
      </w:pPr>
    </w:p>
    <w:p w14:paraId="7C730DD8" w14:textId="0B49DBDC" w:rsidR="00742D78" w:rsidRPr="00E425B9" w:rsidRDefault="00035BBC" w:rsidP="00742D78">
      <w:pPr>
        <w:pStyle w:val="BodyText"/>
      </w:pPr>
      <w:r w:rsidRPr="00E425B9">
        <w:t>/</w:t>
      </w:r>
      <w:proofErr w:type="gramStart"/>
      <w:r w:rsidR="00742D78" w:rsidRPr="00E425B9">
        <w:t>map</w:t>
      </w:r>
      <w:proofErr w:type="gramEnd"/>
    </w:p>
    <w:p w14:paraId="0DB83383" w14:textId="0E6DA327" w:rsidR="00742D78" w:rsidRDefault="00742D78" w:rsidP="00742D78">
      <w:pPr>
        <w:pStyle w:val="BodyText"/>
      </w:pPr>
      <w:r w:rsidRPr="00955D32">
        <w:t xml:space="preserve">Infobot </w:t>
      </w:r>
      <w:r w:rsidR="009E6188" w:rsidRPr="00955D32">
        <w:t xml:space="preserve">provides information on the following </w:t>
      </w:r>
      <w:r w:rsidRPr="00955D32">
        <w:t>topics:</w:t>
      </w:r>
    </w:p>
    <w:p w14:paraId="588DB561" w14:textId="77777777" w:rsidR="005E2527" w:rsidRPr="00955D32" w:rsidRDefault="005E2527" w:rsidP="00742D78">
      <w:pPr>
        <w:pStyle w:val="BodyText"/>
      </w:pPr>
    </w:p>
    <w:p w14:paraId="6164AA24" w14:textId="4DC26664" w:rsidR="00742D78" w:rsidRPr="00955D32" w:rsidRDefault="00A80310" w:rsidP="00742D78">
      <w:pPr>
        <w:pStyle w:val="BodyText"/>
      </w:pPr>
      <w:r w:rsidRPr="00955D32">
        <w:t xml:space="preserve">- </w:t>
      </w:r>
      <w:r w:rsidR="003E18DA">
        <w:rPr>
          <w:b/>
          <w:bCs/>
        </w:rPr>
        <w:t>Enter</w:t>
      </w:r>
      <w:r w:rsidR="00051F69">
        <w:rPr>
          <w:b/>
          <w:bCs/>
        </w:rPr>
        <w:t xml:space="preserve"> &amp; </w:t>
      </w:r>
      <w:r w:rsidR="003E18DA">
        <w:rPr>
          <w:b/>
          <w:bCs/>
        </w:rPr>
        <w:t>Leav</w:t>
      </w:r>
      <w:r w:rsidR="00051F69">
        <w:rPr>
          <w:b/>
          <w:bCs/>
        </w:rPr>
        <w:t>e</w:t>
      </w:r>
      <w:r w:rsidR="00742D78" w:rsidRPr="00955D32">
        <w:t xml:space="preserve">: Legalization of Documents; Checklist upon Arrival; Relocation Package; </w:t>
      </w:r>
      <w:r w:rsidR="003B5371" w:rsidRPr="00955D32">
        <w:t>Useful Links</w:t>
      </w:r>
      <w:r w:rsidR="003B5371">
        <w:t>;</w:t>
      </w:r>
      <w:r w:rsidR="005906A5">
        <w:t xml:space="preserve"> </w:t>
      </w:r>
      <w:r w:rsidR="00742D78" w:rsidRPr="00955D32">
        <w:t>TPS</w:t>
      </w:r>
      <w:r w:rsidR="005906A5">
        <w:t xml:space="preserve"> for Ukrainians</w:t>
      </w:r>
      <w:r w:rsidR="00742D78" w:rsidRPr="00955D32">
        <w:t xml:space="preserve">; </w:t>
      </w:r>
      <w:r w:rsidR="00770828">
        <w:t>Leaving NL</w:t>
      </w:r>
    </w:p>
    <w:p w14:paraId="4A69D12D" w14:textId="5B499E4A" w:rsidR="00742D78" w:rsidRPr="00955D32" w:rsidRDefault="0004115A" w:rsidP="00742D78">
      <w:pPr>
        <w:pStyle w:val="BodyText"/>
      </w:pPr>
      <w:r w:rsidRPr="00955D32">
        <w:t xml:space="preserve">- </w:t>
      </w:r>
      <w:r w:rsidR="00742D78" w:rsidRPr="004C69A7">
        <w:rPr>
          <w:b/>
          <w:bCs/>
        </w:rPr>
        <w:t>Documents</w:t>
      </w:r>
      <w:r w:rsidR="00742D78" w:rsidRPr="00955D32">
        <w:t xml:space="preserve">: Registration; Passport/Visa; Work permit; Residence; Driving License; BRP; </w:t>
      </w:r>
      <w:proofErr w:type="spellStart"/>
      <w:r w:rsidR="00742D78" w:rsidRPr="00955D32">
        <w:t>DigiD</w:t>
      </w:r>
      <w:proofErr w:type="spellEnd"/>
      <w:r w:rsidR="00742D78" w:rsidRPr="00955D32">
        <w:t xml:space="preserve">; Notary; Translation; ZZP; </w:t>
      </w:r>
      <w:r w:rsidR="00E54485">
        <w:t xml:space="preserve">Insurance </w:t>
      </w:r>
      <w:r w:rsidR="00E56156">
        <w:t xml:space="preserve">and Legal </w:t>
      </w:r>
      <w:r w:rsidR="00044C04">
        <w:t>Assistance</w:t>
      </w:r>
    </w:p>
    <w:p w14:paraId="52C2EF87" w14:textId="3C41F509" w:rsidR="00742D78" w:rsidRPr="00955D32" w:rsidRDefault="0004115A" w:rsidP="00742D78">
      <w:pPr>
        <w:pStyle w:val="BodyText"/>
      </w:pPr>
      <w:r w:rsidRPr="00955D32">
        <w:t xml:space="preserve">- </w:t>
      </w:r>
      <w:r w:rsidR="006870DD">
        <w:rPr>
          <w:b/>
          <w:bCs/>
        </w:rPr>
        <w:t>Office &amp; T</w:t>
      </w:r>
      <w:r w:rsidR="00742D78" w:rsidRPr="004C69A7">
        <w:rPr>
          <w:b/>
          <w:bCs/>
        </w:rPr>
        <w:t>ransport</w:t>
      </w:r>
      <w:r w:rsidR="00742D78" w:rsidRPr="00955D32">
        <w:t>: Public Transport; Bicycle; Scooter; Car; Parking; Taxi; Office Facilities; Local IT; Transportation; HR</w:t>
      </w:r>
      <w:r w:rsidR="00457DE5">
        <w:t xml:space="preserve">, </w:t>
      </w:r>
      <w:r w:rsidR="00742D78" w:rsidRPr="00955D32">
        <w:t>People Operations; Boat</w:t>
      </w:r>
    </w:p>
    <w:p w14:paraId="144CEA8E" w14:textId="0A54A863" w:rsidR="00742D78" w:rsidRPr="00955D32" w:rsidRDefault="003F30EE" w:rsidP="00742D78">
      <w:pPr>
        <w:pStyle w:val="BodyText"/>
      </w:pPr>
      <w:r w:rsidRPr="00955D32">
        <w:t xml:space="preserve">- </w:t>
      </w:r>
      <w:r w:rsidR="00742D78" w:rsidRPr="004C69A7">
        <w:rPr>
          <w:b/>
          <w:bCs/>
        </w:rPr>
        <w:t>Health and Sport</w:t>
      </w:r>
      <w:r w:rsidR="00742D78" w:rsidRPr="00955D32">
        <w:t>: Medical Insurance; Emergency; Medical Tests; Doctors</w:t>
      </w:r>
      <w:r w:rsidR="00AF6DC5">
        <w:t xml:space="preserve"> &amp; </w:t>
      </w:r>
      <w:r w:rsidR="00742D78" w:rsidRPr="00955D32">
        <w:t xml:space="preserve">Pharmacy; Dentist; Vaccination; Sport; Gym; Swimming; Cycling; Beauty </w:t>
      </w:r>
      <w:r w:rsidR="00AF6DC5">
        <w:t xml:space="preserve">&amp; </w:t>
      </w:r>
      <w:r w:rsidR="00742D78" w:rsidRPr="00955D32">
        <w:t>Yoga</w:t>
      </w:r>
    </w:p>
    <w:p w14:paraId="51591A47" w14:textId="5339CB87" w:rsidR="00742D78" w:rsidRPr="00955D32" w:rsidRDefault="00B971D6" w:rsidP="00742D78">
      <w:pPr>
        <w:pStyle w:val="BodyText"/>
      </w:pPr>
      <w:r w:rsidRPr="00955D32">
        <w:t xml:space="preserve">- </w:t>
      </w:r>
      <w:r w:rsidR="00742D78" w:rsidRPr="004C69A7">
        <w:rPr>
          <w:b/>
          <w:bCs/>
        </w:rPr>
        <w:t>Finance</w:t>
      </w:r>
      <w:r w:rsidR="00742D78" w:rsidRPr="00955D32">
        <w:t xml:space="preserve">: Banks; Ruling; Taxes; Holiday Allowance; Pension; Tax Declaration; Cash &amp; Crypto; Payroll; BTW Report; </w:t>
      </w:r>
      <w:r w:rsidR="00E54485">
        <w:t>Stocks</w:t>
      </w:r>
      <w:r w:rsidR="00551EFF">
        <w:t xml:space="preserve">; </w:t>
      </w:r>
      <w:r w:rsidR="00EA1335">
        <w:t>Transferring Stocks</w:t>
      </w:r>
    </w:p>
    <w:p w14:paraId="6E4ABA78" w14:textId="18E32FCA" w:rsidR="00742D78" w:rsidRPr="00955D32" w:rsidRDefault="004E79AD" w:rsidP="00742D78">
      <w:pPr>
        <w:pStyle w:val="BodyText"/>
      </w:pPr>
      <w:r w:rsidRPr="00955D32">
        <w:t xml:space="preserve">- </w:t>
      </w:r>
      <w:r w:rsidR="00742D78" w:rsidRPr="00857D8B">
        <w:rPr>
          <w:b/>
          <w:bCs/>
        </w:rPr>
        <w:t>Benefits</w:t>
      </w:r>
      <w:r w:rsidR="00742D78" w:rsidRPr="00955D32">
        <w:t xml:space="preserve">: Transport Card; </w:t>
      </w:r>
      <w:r w:rsidR="001678C1" w:rsidRPr="00955D32">
        <w:t xml:space="preserve">SIM Card; </w:t>
      </w:r>
      <w:r w:rsidR="004844AF" w:rsidRPr="00955D32">
        <w:t xml:space="preserve">Small Costs Reimbursement; </w:t>
      </w:r>
      <w:r w:rsidR="00742D78" w:rsidRPr="00955D32">
        <w:t xml:space="preserve">Commuting Reimbursement; </w:t>
      </w:r>
      <w:r w:rsidR="004844AF" w:rsidRPr="00955D32">
        <w:t>Sick leave/Vacation; Birthdays</w:t>
      </w:r>
      <w:r w:rsidR="004F03B8">
        <w:t>/</w:t>
      </w:r>
      <w:r w:rsidR="004844AF" w:rsidRPr="00955D32">
        <w:t xml:space="preserve">Anniversaries; </w:t>
      </w:r>
      <w:r w:rsidR="002574E2" w:rsidRPr="00955D32">
        <w:t>Discounts; Parties</w:t>
      </w:r>
      <w:r w:rsidR="0095051C">
        <w:t>, T</w:t>
      </w:r>
      <w:r w:rsidR="002574E2" w:rsidRPr="00955D32">
        <w:t xml:space="preserve">alks; </w:t>
      </w:r>
      <w:r w:rsidR="00742D78" w:rsidRPr="00955D32">
        <w:t>Computer Glasses Reimbursement</w:t>
      </w:r>
    </w:p>
    <w:p w14:paraId="43E08867" w14:textId="3DE0C5CB" w:rsidR="00742D78" w:rsidRPr="00955D32" w:rsidRDefault="000D45DC" w:rsidP="00742D78">
      <w:pPr>
        <w:pStyle w:val="BodyText"/>
      </w:pPr>
      <w:r w:rsidRPr="00955D32">
        <w:t xml:space="preserve">- </w:t>
      </w:r>
      <w:proofErr w:type="spellStart"/>
      <w:r w:rsidR="00742D78" w:rsidRPr="004C69A7">
        <w:rPr>
          <w:b/>
          <w:bCs/>
        </w:rPr>
        <w:t>HouseRoom</w:t>
      </w:r>
      <w:proofErr w:type="spellEnd"/>
      <w:r w:rsidR="00742D78" w:rsidRPr="00955D32">
        <w:t>: Renting; Buying; Mortgage</w:t>
      </w:r>
      <w:r w:rsidR="004F03B8">
        <w:t xml:space="preserve"> and Loan</w:t>
      </w:r>
      <w:r w:rsidR="00742D78" w:rsidRPr="00955D32">
        <w:t xml:space="preserve">; </w:t>
      </w:r>
      <w:proofErr w:type="spellStart"/>
      <w:r w:rsidR="00742D78" w:rsidRPr="00955D32">
        <w:t>FinAdvising</w:t>
      </w:r>
      <w:proofErr w:type="spellEnd"/>
      <w:r w:rsidR="00742D78" w:rsidRPr="00955D32">
        <w:t>; Process; Appraisal/Technical Inspection Report; Energy/Water; Internet/Mobile; Household Issues; Post; Garbage</w:t>
      </w:r>
    </w:p>
    <w:p w14:paraId="2D3C95CA" w14:textId="35EEF298" w:rsidR="00742D78" w:rsidRPr="00955D32" w:rsidRDefault="000D45DC" w:rsidP="00742D78">
      <w:pPr>
        <w:pStyle w:val="BodyText"/>
      </w:pPr>
      <w:r w:rsidRPr="00955D32">
        <w:t xml:space="preserve">- </w:t>
      </w:r>
      <w:r w:rsidR="00742D78" w:rsidRPr="004C69A7">
        <w:rPr>
          <w:b/>
          <w:bCs/>
        </w:rPr>
        <w:t>Family</w:t>
      </w:r>
      <w:r w:rsidR="00742D78" w:rsidRPr="00955D32">
        <w:t xml:space="preserve">: </w:t>
      </w:r>
      <w:r w:rsidR="00047773" w:rsidRPr="00955D32">
        <w:t>Spouse; Partner;</w:t>
      </w:r>
      <w:r w:rsidR="00047773">
        <w:t xml:space="preserve"> </w:t>
      </w:r>
      <w:r w:rsidR="00047773" w:rsidRPr="00955D32">
        <w:t xml:space="preserve">Parents; </w:t>
      </w:r>
      <w:r w:rsidR="00742D78" w:rsidRPr="00955D32">
        <w:t xml:space="preserve">Children; </w:t>
      </w:r>
      <w:r w:rsidR="00DC7B6D">
        <w:t xml:space="preserve">Childbirth; </w:t>
      </w:r>
      <w:r w:rsidR="00051F69">
        <w:t>Family Legalization</w:t>
      </w:r>
      <w:r w:rsidR="00E801AF">
        <w:t xml:space="preserve">; </w:t>
      </w:r>
      <w:r w:rsidR="00742D78" w:rsidRPr="00955D32">
        <w:t>Pets</w:t>
      </w:r>
    </w:p>
    <w:p w14:paraId="4944E3E1" w14:textId="22091984" w:rsidR="00742D78" w:rsidRPr="00955D32" w:rsidRDefault="000D45DC" w:rsidP="00742D78">
      <w:pPr>
        <w:pStyle w:val="BodyText"/>
      </w:pPr>
      <w:r w:rsidRPr="00955D32">
        <w:t xml:space="preserve">- </w:t>
      </w:r>
      <w:r w:rsidRPr="004C69A7">
        <w:rPr>
          <w:b/>
          <w:bCs/>
        </w:rPr>
        <w:t>S</w:t>
      </w:r>
      <w:r w:rsidR="00742D78" w:rsidRPr="004C69A7">
        <w:rPr>
          <w:b/>
          <w:bCs/>
        </w:rPr>
        <w:t>hopping</w:t>
      </w:r>
      <w:r w:rsidR="00742D78" w:rsidRPr="00955D32">
        <w:t>:</w:t>
      </w:r>
      <w:r w:rsidRPr="00955D32">
        <w:t xml:space="preserve"> </w:t>
      </w:r>
      <w:r w:rsidR="00742D78" w:rsidRPr="00955D32">
        <w:t>Retail/Groceries; Fish/Meat; Online Shops; Country-Specific Shops; Home; Clothes; Cosmetics/Beauty; Pet Shops; Markets; Buying/Selling Used Items</w:t>
      </w:r>
    </w:p>
    <w:p w14:paraId="2582D8F4" w14:textId="5B8EA182" w:rsidR="00742D78" w:rsidRPr="00955D32" w:rsidRDefault="000D45DC" w:rsidP="00742D78">
      <w:pPr>
        <w:pStyle w:val="BodyText"/>
      </w:pPr>
      <w:r w:rsidRPr="00955D32">
        <w:t xml:space="preserve">- </w:t>
      </w:r>
      <w:r w:rsidR="0044383A">
        <w:rPr>
          <w:b/>
          <w:bCs/>
        </w:rPr>
        <w:t>Learning</w:t>
      </w:r>
      <w:r w:rsidR="00742D78" w:rsidRPr="00955D32">
        <w:t>: Learning Dutch; Learning English; School; University; Bibliotheca</w:t>
      </w:r>
    </w:p>
    <w:p w14:paraId="06C8DCF2" w14:textId="54F5C30D" w:rsidR="00742D78" w:rsidRPr="00955D32" w:rsidRDefault="001B77A9" w:rsidP="00742D78">
      <w:pPr>
        <w:pStyle w:val="BodyText"/>
      </w:pPr>
      <w:r w:rsidRPr="00955D32">
        <w:t xml:space="preserve">- </w:t>
      </w:r>
      <w:r w:rsidR="00742D78" w:rsidRPr="004C69A7">
        <w:rPr>
          <w:b/>
          <w:bCs/>
        </w:rPr>
        <w:t>Entertainment</w:t>
      </w:r>
      <w:r w:rsidR="00742D78" w:rsidRPr="00955D32">
        <w:t>:</w:t>
      </w:r>
      <w:r w:rsidRPr="00955D32">
        <w:t xml:space="preserve"> </w:t>
      </w:r>
      <w:r w:rsidR="00742D78" w:rsidRPr="00955D32">
        <w:t xml:space="preserve">Bars/Restaurants; Museum; Red Light; Cinema; </w:t>
      </w:r>
      <w:r w:rsidR="00DC7B6D">
        <w:t>News/Info;</w:t>
      </w:r>
      <w:r w:rsidR="00DC7B6D" w:rsidRPr="00955D32">
        <w:t xml:space="preserve"> </w:t>
      </w:r>
      <w:r w:rsidR="00742D78" w:rsidRPr="00955D32">
        <w:t xml:space="preserve">Events; </w:t>
      </w:r>
      <w:r w:rsidR="00A52DA4">
        <w:t>Sightseeing</w:t>
      </w:r>
    </w:p>
    <w:p w14:paraId="35036BAA" w14:textId="77777777" w:rsidR="005E2527" w:rsidRDefault="005E2527" w:rsidP="009A2C34">
      <w:pPr>
        <w:pStyle w:val="BodyText"/>
      </w:pPr>
    </w:p>
    <w:p w14:paraId="3B2E7E14" w14:textId="4F74202E" w:rsidR="009A2C34" w:rsidRPr="00955D32" w:rsidRDefault="009A2C34" w:rsidP="009A2C34">
      <w:pPr>
        <w:pStyle w:val="BodyText"/>
      </w:pPr>
      <w:r w:rsidRPr="00955D32">
        <w:t>To see the list of topics, please</w:t>
      </w:r>
      <w:r w:rsidR="00B77C04" w:rsidRPr="00955D32">
        <w:t>,</w:t>
      </w:r>
      <w:r w:rsidRPr="00955D32">
        <w:t xml:space="preserve"> use /menu</w:t>
      </w:r>
    </w:p>
    <w:sectPr w:rsidR="009A2C34" w:rsidRPr="00955D32" w:rsidSect="00257D0D">
      <w:headerReference w:type="first" r:id="rId750"/>
      <w:type w:val="continuous"/>
      <w:pgSz w:w="11909" w:h="16834" w:code="9"/>
      <w:pgMar w:top="1134" w:right="851" w:bottom="851" w:left="1134" w:header="720" w:footer="720" w:gutter="56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11818" w14:textId="77777777" w:rsidR="00F1282B" w:rsidRDefault="00F1282B">
      <w:r>
        <w:separator/>
      </w:r>
    </w:p>
  </w:endnote>
  <w:endnote w:type="continuationSeparator" w:id="0">
    <w:p w14:paraId="2D64995D" w14:textId="77777777" w:rsidR="00F1282B" w:rsidRDefault="00F1282B">
      <w:r>
        <w:continuationSeparator/>
      </w:r>
    </w:p>
  </w:endnote>
  <w:endnote w:type="continuationNotice" w:id="1">
    <w:p w14:paraId="7990A0DE" w14:textId="77777777" w:rsidR="00F1282B" w:rsidRDefault="00F128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AD4DC" w14:textId="77777777" w:rsidR="00F1282B" w:rsidRDefault="00F1282B">
      <w:r>
        <w:separator/>
      </w:r>
    </w:p>
  </w:footnote>
  <w:footnote w:type="continuationSeparator" w:id="0">
    <w:p w14:paraId="70F3F863" w14:textId="77777777" w:rsidR="00F1282B" w:rsidRDefault="00F1282B">
      <w:r>
        <w:continuationSeparator/>
      </w:r>
    </w:p>
  </w:footnote>
  <w:footnote w:type="continuationNotice" w:id="1">
    <w:p w14:paraId="6760E9FE" w14:textId="77777777" w:rsidR="00F1282B" w:rsidRDefault="00F1282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08"/>
      <w:gridCol w:w="3308"/>
      <w:gridCol w:w="3308"/>
    </w:tblGrid>
    <w:tr w:rsidR="00484CE3" w14:paraId="3D7CB489" w14:textId="77777777" w:rsidTr="07C4AFD1">
      <w:tc>
        <w:tcPr>
          <w:tcW w:w="3308" w:type="dxa"/>
        </w:tcPr>
        <w:p w14:paraId="2E4FBBAC" w14:textId="77777777" w:rsidR="00484CE3" w:rsidRDefault="00484CE3" w:rsidP="07C4AFD1">
          <w:pPr>
            <w:pStyle w:val="Header"/>
            <w:ind w:left="-115"/>
          </w:pPr>
        </w:p>
      </w:tc>
      <w:tc>
        <w:tcPr>
          <w:tcW w:w="3308" w:type="dxa"/>
        </w:tcPr>
        <w:p w14:paraId="43DF7E8A" w14:textId="77777777" w:rsidR="00484CE3" w:rsidRDefault="00484CE3" w:rsidP="07C4AFD1">
          <w:pPr>
            <w:pStyle w:val="Header"/>
            <w:jc w:val="center"/>
          </w:pPr>
        </w:p>
      </w:tc>
      <w:tc>
        <w:tcPr>
          <w:tcW w:w="3308" w:type="dxa"/>
        </w:tcPr>
        <w:p w14:paraId="700651CA" w14:textId="77777777" w:rsidR="00484CE3" w:rsidRDefault="00484CE3" w:rsidP="07C4AFD1">
          <w:pPr>
            <w:pStyle w:val="Header"/>
            <w:ind w:right="-115"/>
            <w:jc w:val="right"/>
          </w:pPr>
        </w:p>
      </w:tc>
    </w:tr>
  </w:tbl>
  <w:p w14:paraId="7426B2E0" w14:textId="77777777" w:rsidR="00484CE3" w:rsidRDefault="00484CE3" w:rsidP="07C4AF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07AC1"/>
    <w:multiLevelType w:val="multilevel"/>
    <w:tmpl w:val="3468E90C"/>
    <w:numStyleLink w:val="Headings"/>
  </w:abstractNum>
  <w:abstractNum w:abstractNumId="1"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746EA3"/>
    <w:multiLevelType w:val="multilevel"/>
    <w:tmpl w:val="67082258"/>
    <w:lvl w:ilvl="0">
      <w:start w:val="1"/>
      <w:numFmt w:val="bullet"/>
      <w:lvlText w:val=""/>
      <w:lvlJc w:val="left"/>
      <w:pPr>
        <w:ind w:left="720" w:hanging="363"/>
      </w:pPr>
      <w:rPr>
        <w:rFonts w:ascii="Symbol" w:hAnsi="Symbol" w:hint="default"/>
        <w:color w:val="1A9CB0"/>
      </w:rPr>
    </w:lvl>
    <w:lvl w:ilvl="1">
      <w:start w:val="1"/>
      <w:numFmt w:val="bullet"/>
      <w:lvlText w:val=""/>
      <w:lvlJc w:val="left"/>
      <w:pPr>
        <w:ind w:left="1077" w:hanging="357"/>
      </w:pPr>
      <w:rPr>
        <w:rFonts w:ascii="Symbol" w:hAnsi="Symbol" w:hint="default"/>
        <w:color w:val="464547"/>
      </w:rPr>
    </w:lvl>
    <w:lvl w:ilvl="2">
      <w:start w:val="1"/>
      <w:numFmt w:val="bullet"/>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08834195"/>
    <w:multiLevelType w:val="hybridMultilevel"/>
    <w:tmpl w:val="549AE9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0CC22F71"/>
    <w:multiLevelType w:val="hybridMultilevel"/>
    <w:tmpl w:val="E438F4A2"/>
    <w:lvl w:ilvl="0" w:tplc="A20E63C0">
      <w:start w:val="1"/>
      <w:numFmt w:val="lowerRoman"/>
      <w:pStyle w:val="ListNumber3"/>
      <w:lvlText w:val="%1."/>
      <w:lvlJc w:val="right"/>
      <w:pPr>
        <w:ind w:left="720" w:hanging="360"/>
      </w:pPr>
      <w:rPr>
        <w:color w:val="1A9CB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00461"/>
    <w:multiLevelType w:val="hybridMultilevel"/>
    <w:tmpl w:val="C6D21796"/>
    <w:lvl w:ilvl="0" w:tplc="246CA626">
      <w:start w:val="1"/>
      <w:numFmt w:val="lowerLetter"/>
      <w:pStyle w:val="ListLetter"/>
      <w:lvlText w:val="%1."/>
      <w:lvlJc w:val="left"/>
      <w:pPr>
        <w:ind w:left="1080" w:hanging="360"/>
      </w:pPr>
      <w:rPr>
        <w:color w:val="1A9CB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5D43B9"/>
    <w:multiLevelType w:val="multilevel"/>
    <w:tmpl w:val="3468E90C"/>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E135843"/>
    <w:multiLevelType w:val="hybridMultilevel"/>
    <w:tmpl w:val="8662E6F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2E1E6208"/>
    <w:multiLevelType w:val="multilevel"/>
    <w:tmpl w:val="2B02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632AE"/>
    <w:multiLevelType w:val="multilevel"/>
    <w:tmpl w:val="11DC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73E85"/>
    <w:multiLevelType w:val="hybridMultilevel"/>
    <w:tmpl w:val="79A40190"/>
    <w:lvl w:ilvl="0" w:tplc="29A62004">
      <w:start w:val="3"/>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3EF329AF"/>
    <w:multiLevelType w:val="hybridMultilevel"/>
    <w:tmpl w:val="3986211A"/>
    <w:lvl w:ilvl="0" w:tplc="8BBC5430">
      <w:numFmt w:val="bullet"/>
      <w:lvlText w:val=""/>
      <w:lvlJc w:val="left"/>
      <w:pPr>
        <w:ind w:left="360" w:hanging="360"/>
      </w:pPr>
      <w:rPr>
        <w:rFonts w:ascii="Wingdings" w:eastAsia="Calibri" w:hAnsi="Wingdings"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28D332F"/>
    <w:multiLevelType w:val="multilevel"/>
    <w:tmpl w:val="A808DF08"/>
    <w:styleLink w:val="Appendixes"/>
    <w:lvl w:ilvl="0">
      <w:start w:val="1"/>
      <w:numFmt w:val="upperLetter"/>
      <w:pStyle w:val="AppendixLevel1"/>
      <w:lvlText w:val="Appendix %1."/>
      <w:lvlJc w:val="left"/>
      <w:pPr>
        <w:ind w:left="2552"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7DD6F34"/>
    <w:multiLevelType w:val="multilevel"/>
    <w:tmpl w:val="1436B0F0"/>
    <w:numStyleLink w:val="NumberList"/>
  </w:abstractNum>
  <w:abstractNum w:abstractNumId="18" w15:restartNumberingAfterBreak="0">
    <w:nsid w:val="58155A8A"/>
    <w:multiLevelType w:val="multilevel"/>
    <w:tmpl w:val="67082258"/>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17A5301"/>
    <w:multiLevelType w:val="multilevel"/>
    <w:tmpl w:val="05D8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0A71995"/>
    <w:multiLevelType w:val="multilevel"/>
    <w:tmpl w:val="1168100E"/>
    <w:lvl w:ilvl="0">
      <w:start w:val="1"/>
      <w:numFmt w:val="bullet"/>
      <w:lvlText w:val=""/>
      <w:lvlJc w:val="left"/>
      <w:pPr>
        <w:ind w:left="720" w:hanging="363"/>
      </w:pPr>
      <w:rPr>
        <w:rFonts w:ascii="Symbol" w:hAnsi="Symbol" w:hint="default"/>
        <w:color w:val="1A9CB0"/>
      </w:rPr>
    </w:lvl>
    <w:lvl w:ilvl="1">
      <w:start w:val="1"/>
      <w:numFmt w:val="bullet"/>
      <w:lvlText w:val=""/>
      <w:lvlJc w:val="left"/>
      <w:pPr>
        <w:ind w:left="1077" w:hanging="357"/>
      </w:pPr>
      <w:rPr>
        <w:rFonts w:ascii="Symbol" w:hAnsi="Symbol" w:hint="default"/>
        <w:color w:val="464547"/>
      </w:rPr>
    </w:lvl>
    <w:lvl w:ilvl="2">
      <w:start w:val="1"/>
      <w:numFmt w:val="bullet"/>
      <w:pStyle w:val="ListBullet4level"/>
      <w:lvlText w:val="o"/>
      <w:lvlJc w:val="left"/>
      <w:pPr>
        <w:ind w:left="1435" w:hanging="358"/>
      </w:pPr>
      <w:rPr>
        <w:rFonts w:ascii="Courier New" w:hAnsi="Courier New" w:cs="Courier New"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71AE7441"/>
    <w:multiLevelType w:val="multilevel"/>
    <w:tmpl w:val="985EF2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1603032149">
    <w:abstractNumId w:val="24"/>
  </w:num>
  <w:num w:numId="2" w16cid:durableId="1890140303">
    <w:abstractNumId w:val="19"/>
  </w:num>
  <w:num w:numId="3" w16cid:durableId="1058627194">
    <w:abstractNumId w:val="6"/>
  </w:num>
  <w:num w:numId="4" w16cid:durableId="1518958331">
    <w:abstractNumId w:val="17"/>
  </w:num>
  <w:num w:numId="5" w16cid:durableId="1217357246">
    <w:abstractNumId w:val="8"/>
  </w:num>
  <w:num w:numId="6" w16cid:durableId="66928497">
    <w:abstractNumId w:val="18"/>
  </w:num>
  <w:num w:numId="7" w16cid:durableId="1427186284">
    <w:abstractNumId w:val="16"/>
  </w:num>
  <w:num w:numId="8" w16cid:durableId="2094472838">
    <w:abstractNumId w:val="1"/>
  </w:num>
  <w:num w:numId="9" w16cid:durableId="1919559017">
    <w:abstractNumId w:val="7"/>
  </w:num>
  <w:num w:numId="10" w16cid:durableId="2039547629">
    <w:abstractNumId w:val="15"/>
  </w:num>
  <w:num w:numId="11" w16cid:durableId="926771102">
    <w:abstractNumId w:val="13"/>
  </w:num>
  <w:num w:numId="12" w16cid:durableId="2113282261">
    <w:abstractNumId w:val="21"/>
  </w:num>
  <w:num w:numId="13" w16cid:durableId="1769540951">
    <w:abstractNumId w:val="22"/>
  </w:num>
  <w:num w:numId="14" w16cid:durableId="352341218">
    <w:abstractNumId w:val="5"/>
  </w:num>
  <w:num w:numId="15" w16cid:durableId="748967490">
    <w:abstractNumId w:val="4"/>
  </w:num>
  <w:num w:numId="16" w16cid:durableId="594478804">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1559958">
    <w:abstractNumId w:val="8"/>
  </w:num>
  <w:num w:numId="18" w16cid:durableId="912010019">
    <w:abstractNumId w:val="23"/>
  </w:num>
  <w:num w:numId="19" w16cid:durableId="1870996067">
    <w:abstractNumId w:val="0"/>
    <w:lvlOverride w:ilvl="0">
      <w:lvl w:ilvl="0">
        <w:start w:val="1"/>
        <w:numFmt w:val="decimal"/>
        <w:pStyle w:val="Heading1"/>
        <w:lvlText w:val="%1"/>
        <w:lvlJc w:val="left"/>
        <w:pPr>
          <w:ind w:left="720" w:hanging="720"/>
        </w:pPr>
        <w:rPr>
          <w:b w:val="0"/>
          <w:i w:val="0"/>
          <w:color w:val="464547"/>
          <w:sz w:val="28"/>
        </w:rPr>
      </w:lvl>
    </w:lvlOverride>
    <w:lvlOverride w:ilvl="1">
      <w:lvl w:ilvl="1">
        <w:start w:val="1"/>
        <w:numFmt w:val="decimal"/>
        <w:pStyle w:val="Heading2"/>
        <w:lvlText w:val="%1.%2"/>
        <w:lvlJc w:val="left"/>
        <w:pPr>
          <w:ind w:left="720" w:hanging="720"/>
        </w:pPr>
        <w:rPr>
          <w:b w:val="0"/>
          <w:i w:val="0"/>
          <w:caps/>
          <w:color w:val="1A9CB0"/>
          <w:sz w:val="24"/>
        </w:rPr>
      </w:lvl>
    </w:lvlOverride>
    <w:lvlOverride w:ilvl="2">
      <w:lvl w:ilvl="2">
        <w:start w:val="1"/>
        <w:numFmt w:val="decimal"/>
        <w:pStyle w:val="Heading3"/>
        <w:lvlText w:val="%1.%2.%3"/>
        <w:lvlJc w:val="left"/>
        <w:pPr>
          <w:ind w:left="720" w:hanging="720"/>
        </w:pPr>
        <w:rPr>
          <w:rFonts w:ascii="Arial Black" w:hAnsi="Arial Black" w:hint="default"/>
          <w:b w:val="0"/>
          <w:i w:val="0"/>
          <w:color w:val="1A9CB0"/>
          <w:sz w:val="24"/>
        </w:rPr>
      </w:lvl>
    </w:lvlOverride>
    <w:lvlOverride w:ilvl="3">
      <w:lvl w:ilvl="3">
        <w:start w:val="1"/>
        <w:numFmt w:val="decimal"/>
        <w:pStyle w:val="Heading4"/>
        <w:lvlText w:val="%1.%2.%3.%4"/>
        <w:lvlJc w:val="left"/>
        <w:pPr>
          <w:ind w:left="1077" w:hanging="1077"/>
        </w:pPr>
        <w:rPr>
          <w:rFonts w:ascii="Arial Black" w:hAnsi="Arial Black" w:hint="default"/>
          <w:b w:val="0"/>
          <w:i w:val="0"/>
          <w:color w:val="1A9CB0"/>
          <w:sz w:val="22"/>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16cid:durableId="1430468919">
    <w:abstractNumId w:val="20"/>
  </w:num>
  <w:num w:numId="21" w16cid:durableId="10575134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29161990">
    <w:abstractNumId w:val="14"/>
  </w:num>
  <w:num w:numId="23" w16cid:durableId="418530474">
    <w:abstractNumId w:val="3"/>
  </w:num>
  <w:num w:numId="24" w16cid:durableId="1559589516">
    <w:abstractNumId w:val="11"/>
  </w:num>
  <w:num w:numId="25" w16cid:durableId="1169640009">
    <w:abstractNumId w:val="10"/>
  </w:num>
  <w:num w:numId="26" w16cid:durableId="297154440">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activeWritingStyle w:appName="MSWord" w:lang="nl-NL" w:vendorID="64" w:dllVersion="0" w:nlCheck="1" w:checkStyle="0"/>
  <w:activeWritingStyle w:appName="MSWord" w:lang="pl-PL" w:vendorID="64" w:dllVersion="0" w:nlCheck="1" w:checkStyle="0"/>
  <w:proofState w:spelling="clean" w:grammar="clean"/>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clickAndTypeStyle w:val="BodyText"/>
  <w:drawingGridHorizontalSpacing w:val="181"/>
  <w:drawingGridVerticalSpacing w:val="181"/>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1A"/>
    <w:rsid w:val="00000222"/>
    <w:rsid w:val="000006E9"/>
    <w:rsid w:val="000006FA"/>
    <w:rsid w:val="00000755"/>
    <w:rsid w:val="0000089D"/>
    <w:rsid w:val="00000CEB"/>
    <w:rsid w:val="00000E59"/>
    <w:rsid w:val="00000FCE"/>
    <w:rsid w:val="000012E7"/>
    <w:rsid w:val="00001632"/>
    <w:rsid w:val="00001CD8"/>
    <w:rsid w:val="00001E2E"/>
    <w:rsid w:val="00001E65"/>
    <w:rsid w:val="000020FA"/>
    <w:rsid w:val="0000215C"/>
    <w:rsid w:val="00002A49"/>
    <w:rsid w:val="00003253"/>
    <w:rsid w:val="0000364A"/>
    <w:rsid w:val="000037B1"/>
    <w:rsid w:val="00003819"/>
    <w:rsid w:val="00003923"/>
    <w:rsid w:val="00003B0E"/>
    <w:rsid w:val="00003B4D"/>
    <w:rsid w:val="00003B7A"/>
    <w:rsid w:val="00003CF3"/>
    <w:rsid w:val="00003D0B"/>
    <w:rsid w:val="00004A8C"/>
    <w:rsid w:val="00004AE2"/>
    <w:rsid w:val="00004B06"/>
    <w:rsid w:val="00004E50"/>
    <w:rsid w:val="00004F81"/>
    <w:rsid w:val="00005114"/>
    <w:rsid w:val="0000512F"/>
    <w:rsid w:val="000053A7"/>
    <w:rsid w:val="0000586C"/>
    <w:rsid w:val="00005A9E"/>
    <w:rsid w:val="00005B13"/>
    <w:rsid w:val="00005B67"/>
    <w:rsid w:val="00005C6D"/>
    <w:rsid w:val="00005EA3"/>
    <w:rsid w:val="00005F93"/>
    <w:rsid w:val="00006237"/>
    <w:rsid w:val="0000627E"/>
    <w:rsid w:val="00006283"/>
    <w:rsid w:val="00006408"/>
    <w:rsid w:val="0000675C"/>
    <w:rsid w:val="00006AA3"/>
    <w:rsid w:val="00006E77"/>
    <w:rsid w:val="00006FFA"/>
    <w:rsid w:val="000072D2"/>
    <w:rsid w:val="000073CE"/>
    <w:rsid w:val="00007D2D"/>
    <w:rsid w:val="00007F49"/>
    <w:rsid w:val="00007FD5"/>
    <w:rsid w:val="000101AE"/>
    <w:rsid w:val="00010341"/>
    <w:rsid w:val="000103CC"/>
    <w:rsid w:val="00010768"/>
    <w:rsid w:val="000107D1"/>
    <w:rsid w:val="00010BB3"/>
    <w:rsid w:val="00010C3A"/>
    <w:rsid w:val="00010C5E"/>
    <w:rsid w:val="0001118A"/>
    <w:rsid w:val="00011219"/>
    <w:rsid w:val="00011372"/>
    <w:rsid w:val="00011415"/>
    <w:rsid w:val="00011595"/>
    <w:rsid w:val="00011754"/>
    <w:rsid w:val="00011A14"/>
    <w:rsid w:val="00011A70"/>
    <w:rsid w:val="00011C7A"/>
    <w:rsid w:val="0001210A"/>
    <w:rsid w:val="00012246"/>
    <w:rsid w:val="00012326"/>
    <w:rsid w:val="00012610"/>
    <w:rsid w:val="00012618"/>
    <w:rsid w:val="00012658"/>
    <w:rsid w:val="0001273D"/>
    <w:rsid w:val="00012A47"/>
    <w:rsid w:val="00012C7F"/>
    <w:rsid w:val="00012F84"/>
    <w:rsid w:val="00013096"/>
    <w:rsid w:val="00013138"/>
    <w:rsid w:val="0001322A"/>
    <w:rsid w:val="00013532"/>
    <w:rsid w:val="000141C9"/>
    <w:rsid w:val="0001467B"/>
    <w:rsid w:val="00014C96"/>
    <w:rsid w:val="00014CAB"/>
    <w:rsid w:val="00014D13"/>
    <w:rsid w:val="00014E92"/>
    <w:rsid w:val="00014EDB"/>
    <w:rsid w:val="00014FAC"/>
    <w:rsid w:val="00015114"/>
    <w:rsid w:val="000151D7"/>
    <w:rsid w:val="0001533B"/>
    <w:rsid w:val="000153A1"/>
    <w:rsid w:val="000156C2"/>
    <w:rsid w:val="000158DD"/>
    <w:rsid w:val="00015CCC"/>
    <w:rsid w:val="00015ECD"/>
    <w:rsid w:val="00015F3D"/>
    <w:rsid w:val="000160A1"/>
    <w:rsid w:val="000161E2"/>
    <w:rsid w:val="000167EE"/>
    <w:rsid w:val="000168C9"/>
    <w:rsid w:val="00016A61"/>
    <w:rsid w:val="0001706F"/>
    <w:rsid w:val="0001719F"/>
    <w:rsid w:val="000173BC"/>
    <w:rsid w:val="000175DD"/>
    <w:rsid w:val="000177EF"/>
    <w:rsid w:val="00017AB0"/>
    <w:rsid w:val="00017BAA"/>
    <w:rsid w:val="00017FBC"/>
    <w:rsid w:val="0002003D"/>
    <w:rsid w:val="000201DB"/>
    <w:rsid w:val="000206F3"/>
    <w:rsid w:val="0002125C"/>
    <w:rsid w:val="000212F8"/>
    <w:rsid w:val="00021551"/>
    <w:rsid w:val="00021655"/>
    <w:rsid w:val="00021AD5"/>
    <w:rsid w:val="00021EB1"/>
    <w:rsid w:val="00021FA0"/>
    <w:rsid w:val="000220E6"/>
    <w:rsid w:val="00022760"/>
    <w:rsid w:val="00022A31"/>
    <w:rsid w:val="000237E7"/>
    <w:rsid w:val="00023EB8"/>
    <w:rsid w:val="00023EC4"/>
    <w:rsid w:val="00023F1B"/>
    <w:rsid w:val="00024337"/>
    <w:rsid w:val="0002478E"/>
    <w:rsid w:val="00024AA4"/>
    <w:rsid w:val="00024B7B"/>
    <w:rsid w:val="00024BC8"/>
    <w:rsid w:val="00024E1B"/>
    <w:rsid w:val="00024E58"/>
    <w:rsid w:val="00025308"/>
    <w:rsid w:val="0002544D"/>
    <w:rsid w:val="000254D2"/>
    <w:rsid w:val="000254DC"/>
    <w:rsid w:val="0002571A"/>
    <w:rsid w:val="000257A2"/>
    <w:rsid w:val="000258F7"/>
    <w:rsid w:val="00025920"/>
    <w:rsid w:val="00025BC0"/>
    <w:rsid w:val="00025D6B"/>
    <w:rsid w:val="00026132"/>
    <w:rsid w:val="0002619D"/>
    <w:rsid w:val="000264C4"/>
    <w:rsid w:val="00026532"/>
    <w:rsid w:val="0002664A"/>
    <w:rsid w:val="00026EBE"/>
    <w:rsid w:val="00027016"/>
    <w:rsid w:val="000270F7"/>
    <w:rsid w:val="00027253"/>
    <w:rsid w:val="00027577"/>
    <w:rsid w:val="000275C4"/>
    <w:rsid w:val="00027819"/>
    <w:rsid w:val="0002789D"/>
    <w:rsid w:val="00027B23"/>
    <w:rsid w:val="00027D43"/>
    <w:rsid w:val="00027FB8"/>
    <w:rsid w:val="00027FDE"/>
    <w:rsid w:val="000300A0"/>
    <w:rsid w:val="00030129"/>
    <w:rsid w:val="000301D8"/>
    <w:rsid w:val="000302EA"/>
    <w:rsid w:val="000303BB"/>
    <w:rsid w:val="00030533"/>
    <w:rsid w:val="00030716"/>
    <w:rsid w:val="0003100C"/>
    <w:rsid w:val="0003107B"/>
    <w:rsid w:val="0003110F"/>
    <w:rsid w:val="00031253"/>
    <w:rsid w:val="000312FC"/>
    <w:rsid w:val="00031324"/>
    <w:rsid w:val="0003157B"/>
    <w:rsid w:val="00031726"/>
    <w:rsid w:val="000317BD"/>
    <w:rsid w:val="000317DC"/>
    <w:rsid w:val="00031ABB"/>
    <w:rsid w:val="00031F75"/>
    <w:rsid w:val="00032236"/>
    <w:rsid w:val="00032242"/>
    <w:rsid w:val="00032264"/>
    <w:rsid w:val="0003248C"/>
    <w:rsid w:val="000324D4"/>
    <w:rsid w:val="000325A4"/>
    <w:rsid w:val="000328FE"/>
    <w:rsid w:val="000329BB"/>
    <w:rsid w:val="00032D63"/>
    <w:rsid w:val="00032F67"/>
    <w:rsid w:val="00032F95"/>
    <w:rsid w:val="0003316E"/>
    <w:rsid w:val="00033404"/>
    <w:rsid w:val="00033518"/>
    <w:rsid w:val="0003356A"/>
    <w:rsid w:val="000336CD"/>
    <w:rsid w:val="00033802"/>
    <w:rsid w:val="0003398D"/>
    <w:rsid w:val="00033C40"/>
    <w:rsid w:val="00033C49"/>
    <w:rsid w:val="00033E6E"/>
    <w:rsid w:val="00033FAD"/>
    <w:rsid w:val="000347EB"/>
    <w:rsid w:val="00034829"/>
    <w:rsid w:val="00034F05"/>
    <w:rsid w:val="00035373"/>
    <w:rsid w:val="000354FF"/>
    <w:rsid w:val="00035950"/>
    <w:rsid w:val="00035BBC"/>
    <w:rsid w:val="00035C23"/>
    <w:rsid w:val="00035E28"/>
    <w:rsid w:val="000366B0"/>
    <w:rsid w:val="00036A21"/>
    <w:rsid w:val="00036AC3"/>
    <w:rsid w:val="00036CF5"/>
    <w:rsid w:val="0003700F"/>
    <w:rsid w:val="0003734F"/>
    <w:rsid w:val="00037983"/>
    <w:rsid w:val="00037A58"/>
    <w:rsid w:val="00037FCD"/>
    <w:rsid w:val="0004004E"/>
    <w:rsid w:val="00040211"/>
    <w:rsid w:val="00041122"/>
    <w:rsid w:val="0004115A"/>
    <w:rsid w:val="000416DC"/>
    <w:rsid w:val="00041CD7"/>
    <w:rsid w:val="00041DE2"/>
    <w:rsid w:val="00041E60"/>
    <w:rsid w:val="00041EDF"/>
    <w:rsid w:val="00041F01"/>
    <w:rsid w:val="00041F36"/>
    <w:rsid w:val="00041F64"/>
    <w:rsid w:val="00041FFC"/>
    <w:rsid w:val="00042089"/>
    <w:rsid w:val="00042245"/>
    <w:rsid w:val="0004289E"/>
    <w:rsid w:val="00042A5B"/>
    <w:rsid w:val="00042B01"/>
    <w:rsid w:val="00042C19"/>
    <w:rsid w:val="00042D56"/>
    <w:rsid w:val="00042F7E"/>
    <w:rsid w:val="000433A8"/>
    <w:rsid w:val="000434CB"/>
    <w:rsid w:val="00043589"/>
    <w:rsid w:val="00043BAF"/>
    <w:rsid w:val="00044281"/>
    <w:rsid w:val="0004476C"/>
    <w:rsid w:val="00044894"/>
    <w:rsid w:val="000448C3"/>
    <w:rsid w:val="0004499A"/>
    <w:rsid w:val="00044A4A"/>
    <w:rsid w:val="00044C04"/>
    <w:rsid w:val="00044CE0"/>
    <w:rsid w:val="00044F9C"/>
    <w:rsid w:val="00045255"/>
    <w:rsid w:val="0004539A"/>
    <w:rsid w:val="000453E5"/>
    <w:rsid w:val="00045E61"/>
    <w:rsid w:val="00046379"/>
    <w:rsid w:val="000466B4"/>
    <w:rsid w:val="00046934"/>
    <w:rsid w:val="00046941"/>
    <w:rsid w:val="0004699B"/>
    <w:rsid w:val="00046B07"/>
    <w:rsid w:val="00046FE8"/>
    <w:rsid w:val="00047025"/>
    <w:rsid w:val="00047607"/>
    <w:rsid w:val="00047773"/>
    <w:rsid w:val="0004778C"/>
    <w:rsid w:val="00047A72"/>
    <w:rsid w:val="00047D6D"/>
    <w:rsid w:val="00047E34"/>
    <w:rsid w:val="00047E56"/>
    <w:rsid w:val="00047F64"/>
    <w:rsid w:val="00047F6E"/>
    <w:rsid w:val="000502A6"/>
    <w:rsid w:val="000502E6"/>
    <w:rsid w:val="000505D4"/>
    <w:rsid w:val="000508E3"/>
    <w:rsid w:val="00050A2F"/>
    <w:rsid w:val="00050A86"/>
    <w:rsid w:val="00051133"/>
    <w:rsid w:val="000515E5"/>
    <w:rsid w:val="00051903"/>
    <w:rsid w:val="00051EEE"/>
    <w:rsid w:val="00051F69"/>
    <w:rsid w:val="0005210D"/>
    <w:rsid w:val="00052391"/>
    <w:rsid w:val="00052884"/>
    <w:rsid w:val="00052954"/>
    <w:rsid w:val="00052988"/>
    <w:rsid w:val="00052A9A"/>
    <w:rsid w:val="00052C68"/>
    <w:rsid w:val="00052C76"/>
    <w:rsid w:val="00052D50"/>
    <w:rsid w:val="00052F45"/>
    <w:rsid w:val="0005302A"/>
    <w:rsid w:val="00053231"/>
    <w:rsid w:val="00053517"/>
    <w:rsid w:val="000537FA"/>
    <w:rsid w:val="00053ADA"/>
    <w:rsid w:val="00053AFB"/>
    <w:rsid w:val="00053DDA"/>
    <w:rsid w:val="00053FEE"/>
    <w:rsid w:val="0005405F"/>
    <w:rsid w:val="00054303"/>
    <w:rsid w:val="0005459D"/>
    <w:rsid w:val="00054714"/>
    <w:rsid w:val="00054899"/>
    <w:rsid w:val="00054943"/>
    <w:rsid w:val="00054F8A"/>
    <w:rsid w:val="00055192"/>
    <w:rsid w:val="000552BC"/>
    <w:rsid w:val="00055F1F"/>
    <w:rsid w:val="00055FC3"/>
    <w:rsid w:val="00056043"/>
    <w:rsid w:val="00056432"/>
    <w:rsid w:val="000565F5"/>
    <w:rsid w:val="00057333"/>
    <w:rsid w:val="00057531"/>
    <w:rsid w:val="000578B6"/>
    <w:rsid w:val="000579D5"/>
    <w:rsid w:val="00057B72"/>
    <w:rsid w:val="00057CBC"/>
    <w:rsid w:val="00057D3A"/>
    <w:rsid w:val="00057E41"/>
    <w:rsid w:val="00057F71"/>
    <w:rsid w:val="00060124"/>
    <w:rsid w:val="000602EB"/>
    <w:rsid w:val="0006043C"/>
    <w:rsid w:val="000607E2"/>
    <w:rsid w:val="0006099E"/>
    <w:rsid w:val="000609BC"/>
    <w:rsid w:val="00060A4B"/>
    <w:rsid w:val="00060B1F"/>
    <w:rsid w:val="00060B97"/>
    <w:rsid w:val="00060BEE"/>
    <w:rsid w:val="00060CD3"/>
    <w:rsid w:val="0006129E"/>
    <w:rsid w:val="000614F7"/>
    <w:rsid w:val="0006166E"/>
    <w:rsid w:val="00061688"/>
    <w:rsid w:val="0006168A"/>
    <w:rsid w:val="000616D8"/>
    <w:rsid w:val="00061779"/>
    <w:rsid w:val="00061A32"/>
    <w:rsid w:val="00061EA3"/>
    <w:rsid w:val="00062180"/>
    <w:rsid w:val="00062362"/>
    <w:rsid w:val="000628E5"/>
    <w:rsid w:val="00062C09"/>
    <w:rsid w:val="00062F45"/>
    <w:rsid w:val="0006325D"/>
    <w:rsid w:val="0006354D"/>
    <w:rsid w:val="000635BB"/>
    <w:rsid w:val="0006411D"/>
    <w:rsid w:val="00064277"/>
    <w:rsid w:val="000645A0"/>
    <w:rsid w:val="0006498C"/>
    <w:rsid w:val="00064C3B"/>
    <w:rsid w:val="00064F42"/>
    <w:rsid w:val="0006542B"/>
    <w:rsid w:val="0006562B"/>
    <w:rsid w:val="00065795"/>
    <w:rsid w:val="0006594A"/>
    <w:rsid w:val="00065F8D"/>
    <w:rsid w:val="000661B4"/>
    <w:rsid w:val="0006625D"/>
    <w:rsid w:val="00066414"/>
    <w:rsid w:val="00066475"/>
    <w:rsid w:val="00066683"/>
    <w:rsid w:val="0006682A"/>
    <w:rsid w:val="00066FB5"/>
    <w:rsid w:val="0006702C"/>
    <w:rsid w:val="0006786C"/>
    <w:rsid w:val="00067AF7"/>
    <w:rsid w:val="00067B30"/>
    <w:rsid w:val="00067FC2"/>
    <w:rsid w:val="000700BA"/>
    <w:rsid w:val="000702F2"/>
    <w:rsid w:val="00070552"/>
    <w:rsid w:val="00070A74"/>
    <w:rsid w:val="00070D84"/>
    <w:rsid w:val="000716B1"/>
    <w:rsid w:val="00071B96"/>
    <w:rsid w:val="000721AC"/>
    <w:rsid w:val="00072510"/>
    <w:rsid w:val="0007256E"/>
    <w:rsid w:val="00072583"/>
    <w:rsid w:val="0007295E"/>
    <w:rsid w:val="00072EB0"/>
    <w:rsid w:val="0007300A"/>
    <w:rsid w:val="000730E9"/>
    <w:rsid w:val="000732E4"/>
    <w:rsid w:val="00073407"/>
    <w:rsid w:val="00073A6C"/>
    <w:rsid w:val="00073B9C"/>
    <w:rsid w:val="00073BCA"/>
    <w:rsid w:val="00073BDC"/>
    <w:rsid w:val="00073C81"/>
    <w:rsid w:val="00073EE2"/>
    <w:rsid w:val="00073EEE"/>
    <w:rsid w:val="00073FA1"/>
    <w:rsid w:val="00073FBD"/>
    <w:rsid w:val="00074602"/>
    <w:rsid w:val="0007470F"/>
    <w:rsid w:val="00074BBD"/>
    <w:rsid w:val="00074C0A"/>
    <w:rsid w:val="00074D06"/>
    <w:rsid w:val="00074DD3"/>
    <w:rsid w:val="000750BD"/>
    <w:rsid w:val="000751C2"/>
    <w:rsid w:val="00075451"/>
    <w:rsid w:val="000757D3"/>
    <w:rsid w:val="00075A24"/>
    <w:rsid w:val="00076360"/>
    <w:rsid w:val="00076524"/>
    <w:rsid w:val="00076704"/>
    <w:rsid w:val="000768A7"/>
    <w:rsid w:val="00076CE8"/>
    <w:rsid w:val="00077431"/>
    <w:rsid w:val="0007753D"/>
    <w:rsid w:val="00077684"/>
    <w:rsid w:val="00077B25"/>
    <w:rsid w:val="00080449"/>
    <w:rsid w:val="00080835"/>
    <w:rsid w:val="00080841"/>
    <w:rsid w:val="0008096D"/>
    <w:rsid w:val="00080B7E"/>
    <w:rsid w:val="00080FB8"/>
    <w:rsid w:val="000810CA"/>
    <w:rsid w:val="00081508"/>
    <w:rsid w:val="000815E8"/>
    <w:rsid w:val="000818EB"/>
    <w:rsid w:val="00081986"/>
    <w:rsid w:val="00081987"/>
    <w:rsid w:val="00082121"/>
    <w:rsid w:val="0008243A"/>
    <w:rsid w:val="00082715"/>
    <w:rsid w:val="000829A4"/>
    <w:rsid w:val="00082A73"/>
    <w:rsid w:val="00082C1A"/>
    <w:rsid w:val="00082C25"/>
    <w:rsid w:val="00082C7C"/>
    <w:rsid w:val="00082F8E"/>
    <w:rsid w:val="000833D2"/>
    <w:rsid w:val="00083416"/>
    <w:rsid w:val="00083471"/>
    <w:rsid w:val="000838A7"/>
    <w:rsid w:val="00083A1D"/>
    <w:rsid w:val="00083D6A"/>
    <w:rsid w:val="000844FA"/>
    <w:rsid w:val="0008460D"/>
    <w:rsid w:val="0008461C"/>
    <w:rsid w:val="000847EE"/>
    <w:rsid w:val="00084B71"/>
    <w:rsid w:val="00084BFC"/>
    <w:rsid w:val="00085514"/>
    <w:rsid w:val="00085672"/>
    <w:rsid w:val="00085BAD"/>
    <w:rsid w:val="00085BEE"/>
    <w:rsid w:val="00085D3C"/>
    <w:rsid w:val="0008629C"/>
    <w:rsid w:val="000862CD"/>
    <w:rsid w:val="000865B7"/>
    <w:rsid w:val="000865F6"/>
    <w:rsid w:val="0008674D"/>
    <w:rsid w:val="00086BAE"/>
    <w:rsid w:val="00086E1E"/>
    <w:rsid w:val="00086F02"/>
    <w:rsid w:val="000871F6"/>
    <w:rsid w:val="0008729A"/>
    <w:rsid w:val="0008730E"/>
    <w:rsid w:val="00087436"/>
    <w:rsid w:val="0008749D"/>
    <w:rsid w:val="000876EB"/>
    <w:rsid w:val="00087786"/>
    <w:rsid w:val="000877AA"/>
    <w:rsid w:val="00087AEA"/>
    <w:rsid w:val="00087C53"/>
    <w:rsid w:val="00087DCD"/>
    <w:rsid w:val="00090210"/>
    <w:rsid w:val="0009028E"/>
    <w:rsid w:val="00090682"/>
    <w:rsid w:val="00090CE0"/>
    <w:rsid w:val="000911E2"/>
    <w:rsid w:val="00091294"/>
    <w:rsid w:val="0009136F"/>
    <w:rsid w:val="0009159A"/>
    <w:rsid w:val="000915F0"/>
    <w:rsid w:val="0009189F"/>
    <w:rsid w:val="00091968"/>
    <w:rsid w:val="00091BE0"/>
    <w:rsid w:val="00091BEA"/>
    <w:rsid w:val="00091EF5"/>
    <w:rsid w:val="00092006"/>
    <w:rsid w:val="000922DA"/>
    <w:rsid w:val="000924E7"/>
    <w:rsid w:val="00092A6C"/>
    <w:rsid w:val="00093160"/>
    <w:rsid w:val="00094004"/>
    <w:rsid w:val="0009424E"/>
    <w:rsid w:val="0009456A"/>
    <w:rsid w:val="00094934"/>
    <w:rsid w:val="00094BBE"/>
    <w:rsid w:val="00094E32"/>
    <w:rsid w:val="00095590"/>
    <w:rsid w:val="0009561E"/>
    <w:rsid w:val="000958C3"/>
    <w:rsid w:val="00096162"/>
    <w:rsid w:val="000961FD"/>
    <w:rsid w:val="00096856"/>
    <w:rsid w:val="00096EF8"/>
    <w:rsid w:val="00097124"/>
    <w:rsid w:val="000971AB"/>
    <w:rsid w:val="000973A1"/>
    <w:rsid w:val="000974A4"/>
    <w:rsid w:val="000977EB"/>
    <w:rsid w:val="00097C0C"/>
    <w:rsid w:val="000A0209"/>
    <w:rsid w:val="000A04EA"/>
    <w:rsid w:val="000A09C7"/>
    <w:rsid w:val="000A09E1"/>
    <w:rsid w:val="000A12F0"/>
    <w:rsid w:val="000A13F7"/>
    <w:rsid w:val="000A190B"/>
    <w:rsid w:val="000A1AD7"/>
    <w:rsid w:val="000A1D04"/>
    <w:rsid w:val="000A1E61"/>
    <w:rsid w:val="000A2111"/>
    <w:rsid w:val="000A21AA"/>
    <w:rsid w:val="000A230B"/>
    <w:rsid w:val="000A23B9"/>
    <w:rsid w:val="000A2541"/>
    <w:rsid w:val="000A2701"/>
    <w:rsid w:val="000A292F"/>
    <w:rsid w:val="000A2C7C"/>
    <w:rsid w:val="000A2FCB"/>
    <w:rsid w:val="000A3081"/>
    <w:rsid w:val="000A3199"/>
    <w:rsid w:val="000A3712"/>
    <w:rsid w:val="000A3F1B"/>
    <w:rsid w:val="000A4161"/>
    <w:rsid w:val="000A4381"/>
    <w:rsid w:val="000A4393"/>
    <w:rsid w:val="000A453C"/>
    <w:rsid w:val="000A4657"/>
    <w:rsid w:val="000A46E5"/>
    <w:rsid w:val="000A4C83"/>
    <w:rsid w:val="000A4DC5"/>
    <w:rsid w:val="000A50B5"/>
    <w:rsid w:val="000A5948"/>
    <w:rsid w:val="000A6040"/>
    <w:rsid w:val="000A61D6"/>
    <w:rsid w:val="000A64CE"/>
    <w:rsid w:val="000A65A8"/>
    <w:rsid w:val="000A6687"/>
    <w:rsid w:val="000A6AA2"/>
    <w:rsid w:val="000A6C9E"/>
    <w:rsid w:val="000A7041"/>
    <w:rsid w:val="000A7322"/>
    <w:rsid w:val="000A7644"/>
    <w:rsid w:val="000A76C5"/>
    <w:rsid w:val="000A7984"/>
    <w:rsid w:val="000A7B15"/>
    <w:rsid w:val="000B05A1"/>
    <w:rsid w:val="000B0606"/>
    <w:rsid w:val="000B0808"/>
    <w:rsid w:val="000B0A97"/>
    <w:rsid w:val="000B0ADA"/>
    <w:rsid w:val="000B0B89"/>
    <w:rsid w:val="000B0C3A"/>
    <w:rsid w:val="000B0FCE"/>
    <w:rsid w:val="000B13E9"/>
    <w:rsid w:val="000B166C"/>
    <w:rsid w:val="000B16C3"/>
    <w:rsid w:val="000B195E"/>
    <w:rsid w:val="000B19AE"/>
    <w:rsid w:val="000B1D7B"/>
    <w:rsid w:val="000B224A"/>
    <w:rsid w:val="000B2A8E"/>
    <w:rsid w:val="000B2FC6"/>
    <w:rsid w:val="000B31F8"/>
    <w:rsid w:val="000B3247"/>
    <w:rsid w:val="000B33BA"/>
    <w:rsid w:val="000B346B"/>
    <w:rsid w:val="000B3617"/>
    <w:rsid w:val="000B362B"/>
    <w:rsid w:val="000B3664"/>
    <w:rsid w:val="000B39BA"/>
    <w:rsid w:val="000B3C8D"/>
    <w:rsid w:val="000B3E74"/>
    <w:rsid w:val="000B42DB"/>
    <w:rsid w:val="000B4A8A"/>
    <w:rsid w:val="000B4B40"/>
    <w:rsid w:val="000B5002"/>
    <w:rsid w:val="000B53AB"/>
    <w:rsid w:val="000B5837"/>
    <w:rsid w:val="000B5A18"/>
    <w:rsid w:val="000B5FD4"/>
    <w:rsid w:val="000B6196"/>
    <w:rsid w:val="000B6211"/>
    <w:rsid w:val="000B6527"/>
    <w:rsid w:val="000B6788"/>
    <w:rsid w:val="000B6D3D"/>
    <w:rsid w:val="000B6F5F"/>
    <w:rsid w:val="000B7969"/>
    <w:rsid w:val="000B7A2A"/>
    <w:rsid w:val="000B7A56"/>
    <w:rsid w:val="000B7B35"/>
    <w:rsid w:val="000B7D45"/>
    <w:rsid w:val="000C0222"/>
    <w:rsid w:val="000C0590"/>
    <w:rsid w:val="000C05D6"/>
    <w:rsid w:val="000C0B12"/>
    <w:rsid w:val="000C0C43"/>
    <w:rsid w:val="000C0E16"/>
    <w:rsid w:val="000C0EFF"/>
    <w:rsid w:val="000C1844"/>
    <w:rsid w:val="000C19BA"/>
    <w:rsid w:val="000C1AB5"/>
    <w:rsid w:val="000C1FF1"/>
    <w:rsid w:val="000C20F0"/>
    <w:rsid w:val="000C270F"/>
    <w:rsid w:val="000C2D4D"/>
    <w:rsid w:val="000C2D82"/>
    <w:rsid w:val="000C2E59"/>
    <w:rsid w:val="000C2E6A"/>
    <w:rsid w:val="000C3172"/>
    <w:rsid w:val="000C3596"/>
    <w:rsid w:val="000C3790"/>
    <w:rsid w:val="000C38DC"/>
    <w:rsid w:val="000C38E0"/>
    <w:rsid w:val="000C3D6B"/>
    <w:rsid w:val="000C3F24"/>
    <w:rsid w:val="000C4296"/>
    <w:rsid w:val="000C42EE"/>
    <w:rsid w:val="000C4356"/>
    <w:rsid w:val="000C4385"/>
    <w:rsid w:val="000C48F1"/>
    <w:rsid w:val="000C4F5E"/>
    <w:rsid w:val="000C52CE"/>
    <w:rsid w:val="000C5C35"/>
    <w:rsid w:val="000C5C7C"/>
    <w:rsid w:val="000C6006"/>
    <w:rsid w:val="000C62B2"/>
    <w:rsid w:val="000C651D"/>
    <w:rsid w:val="000C653D"/>
    <w:rsid w:val="000C71E8"/>
    <w:rsid w:val="000C749C"/>
    <w:rsid w:val="000C76B2"/>
    <w:rsid w:val="000C779F"/>
    <w:rsid w:val="000C794C"/>
    <w:rsid w:val="000C7BE7"/>
    <w:rsid w:val="000C7C8F"/>
    <w:rsid w:val="000C7E13"/>
    <w:rsid w:val="000D02F7"/>
    <w:rsid w:val="000D0400"/>
    <w:rsid w:val="000D0D5A"/>
    <w:rsid w:val="000D0F99"/>
    <w:rsid w:val="000D1133"/>
    <w:rsid w:val="000D12B1"/>
    <w:rsid w:val="000D1794"/>
    <w:rsid w:val="000D1988"/>
    <w:rsid w:val="000D1DE3"/>
    <w:rsid w:val="000D1E98"/>
    <w:rsid w:val="000D1FD0"/>
    <w:rsid w:val="000D2118"/>
    <w:rsid w:val="000D215B"/>
    <w:rsid w:val="000D22DF"/>
    <w:rsid w:val="000D22E2"/>
    <w:rsid w:val="000D2436"/>
    <w:rsid w:val="000D280D"/>
    <w:rsid w:val="000D291B"/>
    <w:rsid w:val="000D2A57"/>
    <w:rsid w:val="000D2E19"/>
    <w:rsid w:val="000D2F8F"/>
    <w:rsid w:val="000D2FF8"/>
    <w:rsid w:val="000D34E9"/>
    <w:rsid w:val="000D381A"/>
    <w:rsid w:val="000D3940"/>
    <w:rsid w:val="000D3B0C"/>
    <w:rsid w:val="000D3D9F"/>
    <w:rsid w:val="000D3DC9"/>
    <w:rsid w:val="000D404B"/>
    <w:rsid w:val="000D425E"/>
    <w:rsid w:val="000D43B8"/>
    <w:rsid w:val="000D45DC"/>
    <w:rsid w:val="000D4695"/>
    <w:rsid w:val="000D4A91"/>
    <w:rsid w:val="000D4AEB"/>
    <w:rsid w:val="000D4B08"/>
    <w:rsid w:val="000D4F95"/>
    <w:rsid w:val="000D53E4"/>
    <w:rsid w:val="000D543C"/>
    <w:rsid w:val="000D5D42"/>
    <w:rsid w:val="000D622D"/>
    <w:rsid w:val="000D63C6"/>
    <w:rsid w:val="000D6639"/>
    <w:rsid w:val="000D68A5"/>
    <w:rsid w:val="000D6942"/>
    <w:rsid w:val="000D6B7B"/>
    <w:rsid w:val="000D6C1C"/>
    <w:rsid w:val="000D6D50"/>
    <w:rsid w:val="000D6DB1"/>
    <w:rsid w:val="000D6DBC"/>
    <w:rsid w:val="000D703C"/>
    <w:rsid w:val="000D7052"/>
    <w:rsid w:val="000D70A1"/>
    <w:rsid w:val="000D715A"/>
    <w:rsid w:val="000D72D7"/>
    <w:rsid w:val="000D7507"/>
    <w:rsid w:val="000D7C0E"/>
    <w:rsid w:val="000D7CDF"/>
    <w:rsid w:val="000D7DBD"/>
    <w:rsid w:val="000D7FDA"/>
    <w:rsid w:val="000E00DC"/>
    <w:rsid w:val="000E0161"/>
    <w:rsid w:val="000E047A"/>
    <w:rsid w:val="000E05F2"/>
    <w:rsid w:val="000E09D7"/>
    <w:rsid w:val="000E0A2F"/>
    <w:rsid w:val="000E0B6F"/>
    <w:rsid w:val="000E116D"/>
    <w:rsid w:val="000E1345"/>
    <w:rsid w:val="000E15DB"/>
    <w:rsid w:val="000E1755"/>
    <w:rsid w:val="000E1AB6"/>
    <w:rsid w:val="000E1B69"/>
    <w:rsid w:val="000E1F81"/>
    <w:rsid w:val="000E1FC3"/>
    <w:rsid w:val="000E2140"/>
    <w:rsid w:val="000E21E3"/>
    <w:rsid w:val="000E2271"/>
    <w:rsid w:val="000E25DE"/>
    <w:rsid w:val="000E29DD"/>
    <w:rsid w:val="000E2C1D"/>
    <w:rsid w:val="000E3280"/>
    <w:rsid w:val="000E34F8"/>
    <w:rsid w:val="000E37A3"/>
    <w:rsid w:val="000E37D4"/>
    <w:rsid w:val="000E39BB"/>
    <w:rsid w:val="000E3CAB"/>
    <w:rsid w:val="000E401A"/>
    <w:rsid w:val="000E428A"/>
    <w:rsid w:val="000E4698"/>
    <w:rsid w:val="000E4754"/>
    <w:rsid w:val="000E4AB9"/>
    <w:rsid w:val="000E4BB8"/>
    <w:rsid w:val="000E4BE1"/>
    <w:rsid w:val="000E4C33"/>
    <w:rsid w:val="000E547E"/>
    <w:rsid w:val="000E5508"/>
    <w:rsid w:val="000E5733"/>
    <w:rsid w:val="000E5791"/>
    <w:rsid w:val="000E58DC"/>
    <w:rsid w:val="000E591C"/>
    <w:rsid w:val="000E5BCF"/>
    <w:rsid w:val="000E5CC3"/>
    <w:rsid w:val="000E5E37"/>
    <w:rsid w:val="000E6055"/>
    <w:rsid w:val="000E6370"/>
    <w:rsid w:val="000E676F"/>
    <w:rsid w:val="000E68BD"/>
    <w:rsid w:val="000E6DA2"/>
    <w:rsid w:val="000E6E20"/>
    <w:rsid w:val="000E6E2A"/>
    <w:rsid w:val="000E744F"/>
    <w:rsid w:val="000E74AC"/>
    <w:rsid w:val="000E7763"/>
    <w:rsid w:val="000E77D9"/>
    <w:rsid w:val="000E78A5"/>
    <w:rsid w:val="000E7E2C"/>
    <w:rsid w:val="000E7EAE"/>
    <w:rsid w:val="000E7F94"/>
    <w:rsid w:val="000F019C"/>
    <w:rsid w:val="000F02EF"/>
    <w:rsid w:val="000F067E"/>
    <w:rsid w:val="000F0E11"/>
    <w:rsid w:val="000F15E6"/>
    <w:rsid w:val="000F1727"/>
    <w:rsid w:val="000F1810"/>
    <w:rsid w:val="000F193F"/>
    <w:rsid w:val="000F1C40"/>
    <w:rsid w:val="000F22E1"/>
    <w:rsid w:val="000F261A"/>
    <w:rsid w:val="000F2774"/>
    <w:rsid w:val="000F2791"/>
    <w:rsid w:val="000F27A7"/>
    <w:rsid w:val="000F2A5F"/>
    <w:rsid w:val="000F2B99"/>
    <w:rsid w:val="000F2CA7"/>
    <w:rsid w:val="000F2CCA"/>
    <w:rsid w:val="000F2ED8"/>
    <w:rsid w:val="000F32D4"/>
    <w:rsid w:val="000F39A0"/>
    <w:rsid w:val="000F3C9B"/>
    <w:rsid w:val="000F3D35"/>
    <w:rsid w:val="000F3D79"/>
    <w:rsid w:val="000F3DD1"/>
    <w:rsid w:val="000F46FC"/>
    <w:rsid w:val="000F494E"/>
    <w:rsid w:val="000F4BE6"/>
    <w:rsid w:val="000F4D54"/>
    <w:rsid w:val="000F4EEC"/>
    <w:rsid w:val="000F500A"/>
    <w:rsid w:val="000F5362"/>
    <w:rsid w:val="000F5657"/>
    <w:rsid w:val="000F5A19"/>
    <w:rsid w:val="000F5E9A"/>
    <w:rsid w:val="000F6280"/>
    <w:rsid w:val="000F65CD"/>
    <w:rsid w:val="000F680A"/>
    <w:rsid w:val="000F7451"/>
    <w:rsid w:val="000F7A5F"/>
    <w:rsid w:val="000F7B65"/>
    <w:rsid w:val="000F7F0A"/>
    <w:rsid w:val="0010002F"/>
    <w:rsid w:val="001002EB"/>
    <w:rsid w:val="001003CD"/>
    <w:rsid w:val="0010042D"/>
    <w:rsid w:val="001004B1"/>
    <w:rsid w:val="001006A3"/>
    <w:rsid w:val="00100A2F"/>
    <w:rsid w:val="00100B75"/>
    <w:rsid w:val="001011AE"/>
    <w:rsid w:val="0010179B"/>
    <w:rsid w:val="00101AB3"/>
    <w:rsid w:val="00101C53"/>
    <w:rsid w:val="00101D19"/>
    <w:rsid w:val="00101D64"/>
    <w:rsid w:val="00102082"/>
    <w:rsid w:val="0010289D"/>
    <w:rsid w:val="001028DB"/>
    <w:rsid w:val="0010292B"/>
    <w:rsid w:val="001029BD"/>
    <w:rsid w:val="00103307"/>
    <w:rsid w:val="001034FE"/>
    <w:rsid w:val="001041A0"/>
    <w:rsid w:val="0010450F"/>
    <w:rsid w:val="0010508F"/>
    <w:rsid w:val="00105195"/>
    <w:rsid w:val="001051EA"/>
    <w:rsid w:val="001054FB"/>
    <w:rsid w:val="00105711"/>
    <w:rsid w:val="00105904"/>
    <w:rsid w:val="00105A51"/>
    <w:rsid w:val="00105CA0"/>
    <w:rsid w:val="00105CF1"/>
    <w:rsid w:val="00105F5D"/>
    <w:rsid w:val="00106A34"/>
    <w:rsid w:val="00106AB2"/>
    <w:rsid w:val="00106BCC"/>
    <w:rsid w:val="00106E38"/>
    <w:rsid w:val="001073F3"/>
    <w:rsid w:val="0010744F"/>
    <w:rsid w:val="001075E5"/>
    <w:rsid w:val="00107D1A"/>
    <w:rsid w:val="00107D63"/>
    <w:rsid w:val="00107D77"/>
    <w:rsid w:val="00107DBF"/>
    <w:rsid w:val="00107DF4"/>
    <w:rsid w:val="0011001E"/>
    <w:rsid w:val="001100B1"/>
    <w:rsid w:val="0011017A"/>
    <w:rsid w:val="00110704"/>
    <w:rsid w:val="001107C4"/>
    <w:rsid w:val="00110B03"/>
    <w:rsid w:val="00110B09"/>
    <w:rsid w:val="00110C2D"/>
    <w:rsid w:val="001112B2"/>
    <w:rsid w:val="0011146D"/>
    <w:rsid w:val="001114C2"/>
    <w:rsid w:val="001116E2"/>
    <w:rsid w:val="0011172C"/>
    <w:rsid w:val="00111BB1"/>
    <w:rsid w:val="00111C04"/>
    <w:rsid w:val="00111DA7"/>
    <w:rsid w:val="00111E47"/>
    <w:rsid w:val="00111EE3"/>
    <w:rsid w:val="001120AE"/>
    <w:rsid w:val="00112145"/>
    <w:rsid w:val="001122E0"/>
    <w:rsid w:val="001123ED"/>
    <w:rsid w:val="0011283A"/>
    <w:rsid w:val="00112D70"/>
    <w:rsid w:val="001131FD"/>
    <w:rsid w:val="00113253"/>
    <w:rsid w:val="00113261"/>
    <w:rsid w:val="001134A8"/>
    <w:rsid w:val="001136BC"/>
    <w:rsid w:val="001137B1"/>
    <w:rsid w:val="00113818"/>
    <w:rsid w:val="00114147"/>
    <w:rsid w:val="00114247"/>
    <w:rsid w:val="00114601"/>
    <w:rsid w:val="00114759"/>
    <w:rsid w:val="00114D08"/>
    <w:rsid w:val="001150C6"/>
    <w:rsid w:val="00115369"/>
    <w:rsid w:val="001159BE"/>
    <w:rsid w:val="00115A1D"/>
    <w:rsid w:val="00115ED1"/>
    <w:rsid w:val="00115F45"/>
    <w:rsid w:val="00115F95"/>
    <w:rsid w:val="00116EEC"/>
    <w:rsid w:val="00116F36"/>
    <w:rsid w:val="00116F61"/>
    <w:rsid w:val="00117228"/>
    <w:rsid w:val="001178FC"/>
    <w:rsid w:val="00117D77"/>
    <w:rsid w:val="00117E42"/>
    <w:rsid w:val="0012003D"/>
    <w:rsid w:val="00120041"/>
    <w:rsid w:val="00120299"/>
    <w:rsid w:val="00120343"/>
    <w:rsid w:val="0012046D"/>
    <w:rsid w:val="0012075F"/>
    <w:rsid w:val="00120BFF"/>
    <w:rsid w:val="0012113C"/>
    <w:rsid w:val="00121714"/>
    <w:rsid w:val="00121AD5"/>
    <w:rsid w:val="0012207D"/>
    <w:rsid w:val="001224B0"/>
    <w:rsid w:val="00122FA5"/>
    <w:rsid w:val="0012324C"/>
    <w:rsid w:val="00123347"/>
    <w:rsid w:val="0012364E"/>
    <w:rsid w:val="0012370C"/>
    <w:rsid w:val="00123A27"/>
    <w:rsid w:val="00123A98"/>
    <w:rsid w:val="00123D11"/>
    <w:rsid w:val="00123EB7"/>
    <w:rsid w:val="00124273"/>
    <w:rsid w:val="00124281"/>
    <w:rsid w:val="00124324"/>
    <w:rsid w:val="001244B8"/>
    <w:rsid w:val="0012471A"/>
    <w:rsid w:val="001249D9"/>
    <w:rsid w:val="00124AE6"/>
    <w:rsid w:val="00125410"/>
    <w:rsid w:val="00125B02"/>
    <w:rsid w:val="00125E80"/>
    <w:rsid w:val="0012656A"/>
    <w:rsid w:val="001265D9"/>
    <w:rsid w:val="00126975"/>
    <w:rsid w:val="00126D7E"/>
    <w:rsid w:val="00126E64"/>
    <w:rsid w:val="00126E6D"/>
    <w:rsid w:val="00127045"/>
    <w:rsid w:val="00127393"/>
    <w:rsid w:val="00127488"/>
    <w:rsid w:val="00127E39"/>
    <w:rsid w:val="00127E85"/>
    <w:rsid w:val="00127ECC"/>
    <w:rsid w:val="00127F26"/>
    <w:rsid w:val="00130155"/>
    <w:rsid w:val="00130569"/>
    <w:rsid w:val="0013057D"/>
    <w:rsid w:val="001307D5"/>
    <w:rsid w:val="00130811"/>
    <w:rsid w:val="00130A47"/>
    <w:rsid w:val="00131003"/>
    <w:rsid w:val="00131377"/>
    <w:rsid w:val="001314AE"/>
    <w:rsid w:val="00131716"/>
    <w:rsid w:val="0013195B"/>
    <w:rsid w:val="00131A1C"/>
    <w:rsid w:val="00131ADA"/>
    <w:rsid w:val="00131E4A"/>
    <w:rsid w:val="00132127"/>
    <w:rsid w:val="00132608"/>
    <w:rsid w:val="0013294A"/>
    <w:rsid w:val="00132ABF"/>
    <w:rsid w:val="00132AE0"/>
    <w:rsid w:val="00132DFF"/>
    <w:rsid w:val="00133337"/>
    <w:rsid w:val="001333C5"/>
    <w:rsid w:val="00133983"/>
    <w:rsid w:val="00133BD4"/>
    <w:rsid w:val="00133C0A"/>
    <w:rsid w:val="00133E8D"/>
    <w:rsid w:val="00133FBD"/>
    <w:rsid w:val="001341E3"/>
    <w:rsid w:val="001342DA"/>
    <w:rsid w:val="0013439C"/>
    <w:rsid w:val="00134617"/>
    <w:rsid w:val="001347C0"/>
    <w:rsid w:val="00134802"/>
    <w:rsid w:val="00134BD8"/>
    <w:rsid w:val="00134BD9"/>
    <w:rsid w:val="001353EF"/>
    <w:rsid w:val="0013555E"/>
    <w:rsid w:val="001355C3"/>
    <w:rsid w:val="00135C73"/>
    <w:rsid w:val="00135D21"/>
    <w:rsid w:val="00135EDA"/>
    <w:rsid w:val="00136168"/>
    <w:rsid w:val="00136582"/>
    <w:rsid w:val="0013666D"/>
    <w:rsid w:val="0013673D"/>
    <w:rsid w:val="00136A1F"/>
    <w:rsid w:val="00136AF8"/>
    <w:rsid w:val="00136B77"/>
    <w:rsid w:val="00136D2D"/>
    <w:rsid w:val="00137498"/>
    <w:rsid w:val="001374C9"/>
    <w:rsid w:val="001376FB"/>
    <w:rsid w:val="001378E8"/>
    <w:rsid w:val="00137B40"/>
    <w:rsid w:val="00137C72"/>
    <w:rsid w:val="00137C87"/>
    <w:rsid w:val="00137CFF"/>
    <w:rsid w:val="00137F4A"/>
    <w:rsid w:val="00140087"/>
    <w:rsid w:val="00140141"/>
    <w:rsid w:val="001405D8"/>
    <w:rsid w:val="00140D10"/>
    <w:rsid w:val="00140EFB"/>
    <w:rsid w:val="00141509"/>
    <w:rsid w:val="00141740"/>
    <w:rsid w:val="00141870"/>
    <w:rsid w:val="00141D10"/>
    <w:rsid w:val="00142481"/>
    <w:rsid w:val="001425CB"/>
    <w:rsid w:val="0014286D"/>
    <w:rsid w:val="00142C67"/>
    <w:rsid w:val="00142E1C"/>
    <w:rsid w:val="0014321A"/>
    <w:rsid w:val="0014322F"/>
    <w:rsid w:val="00143A6D"/>
    <w:rsid w:val="00143A7C"/>
    <w:rsid w:val="00143C7A"/>
    <w:rsid w:val="00144066"/>
    <w:rsid w:val="00144477"/>
    <w:rsid w:val="0014454A"/>
    <w:rsid w:val="001445C8"/>
    <w:rsid w:val="00144AC9"/>
    <w:rsid w:val="00144BE7"/>
    <w:rsid w:val="00144C18"/>
    <w:rsid w:val="00144C7D"/>
    <w:rsid w:val="00144DE3"/>
    <w:rsid w:val="00145184"/>
    <w:rsid w:val="00145202"/>
    <w:rsid w:val="001453B3"/>
    <w:rsid w:val="001453C0"/>
    <w:rsid w:val="00145766"/>
    <w:rsid w:val="00145807"/>
    <w:rsid w:val="0014586D"/>
    <w:rsid w:val="00145F29"/>
    <w:rsid w:val="00146907"/>
    <w:rsid w:val="00146D2E"/>
    <w:rsid w:val="00147247"/>
    <w:rsid w:val="00147330"/>
    <w:rsid w:val="0014738D"/>
    <w:rsid w:val="00147595"/>
    <w:rsid w:val="0014763A"/>
    <w:rsid w:val="00147656"/>
    <w:rsid w:val="001477C4"/>
    <w:rsid w:val="00147960"/>
    <w:rsid w:val="00147A88"/>
    <w:rsid w:val="00147C8B"/>
    <w:rsid w:val="001508EB"/>
    <w:rsid w:val="0015091D"/>
    <w:rsid w:val="00150BC9"/>
    <w:rsid w:val="00150FA2"/>
    <w:rsid w:val="00151008"/>
    <w:rsid w:val="001512B4"/>
    <w:rsid w:val="001515EC"/>
    <w:rsid w:val="00151739"/>
    <w:rsid w:val="001517C3"/>
    <w:rsid w:val="001518CA"/>
    <w:rsid w:val="00151AF0"/>
    <w:rsid w:val="00152B7B"/>
    <w:rsid w:val="00152FAD"/>
    <w:rsid w:val="00152FDA"/>
    <w:rsid w:val="00152FE3"/>
    <w:rsid w:val="0015309A"/>
    <w:rsid w:val="0015312B"/>
    <w:rsid w:val="0015371B"/>
    <w:rsid w:val="0015378F"/>
    <w:rsid w:val="001540D9"/>
    <w:rsid w:val="00154691"/>
    <w:rsid w:val="001548E0"/>
    <w:rsid w:val="001549AC"/>
    <w:rsid w:val="00154B38"/>
    <w:rsid w:val="00154C9C"/>
    <w:rsid w:val="001562C6"/>
    <w:rsid w:val="00156969"/>
    <w:rsid w:val="00156E42"/>
    <w:rsid w:val="001570BA"/>
    <w:rsid w:val="0015713B"/>
    <w:rsid w:val="00157507"/>
    <w:rsid w:val="0015792A"/>
    <w:rsid w:val="00157D70"/>
    <w:rsid w:val="00157F43"/>
    <w:rsid w:val="00157FAF"/>
    <w:rsid w:val="0016016A"/>
    <w:rsid w:val="00160221"/>
    <w:rsid w:val="001604AF"/>
    <w:rsid w:val="001604CC"/>
    <w:rsid w:val="00160551"/>
    <w:rsid w:val="001605E7"/>
    <w:rsid w:val="0016089D"/>
    <w:rsid w:val="00160910"/>
    <w:rsid w:val="00160A3E"/>
    <w:rsid w:val="00160D8F"/>
    <w:rsid w:val="001612C2"/>
    <w:rsid w:val="001613BC"/>
    <w:rsid w:val="0016143B"/>
    <w:rsid w:val="001619D5"/>
    <w:rsid w:val="00161A0B"/>
    <w:rsid w:val="00161D0B"/>
    <w:rsid w:val="00161F9E"/>
    <w:rsid w:val="00162294"/>
    <w:rsid w:val="001622F5"/>
    <w:rsid w:val="00162437"/>
    <w:rsid w:val="00162726"/>
    <w:rsid w:val="0016272D"/>
    <w:rsid w:val="0016323E"/>
    <w:rsid w:val="0016371D"/>
    <w:rsid w:val="0016390E"/>
    <w:rsid w:val="00163E56"/>
    <w:rsid w:val="00164007"/>
    <w:rsid w:val="00164C0E"/>
    <w:rsid w:val="00164E8B"/>
    <w:rsid w:val="00164F39"/>
    <w:rsid w:val="00164F50"/>
    <w:rsid w:val="001650D5"/>
    <w:rsid w:val="001656AE"/>
    <w:rsid w:val="001657E5"/>
    <w:rsid w:val="0016589F"/>
    <w:rsid w:val="001659C1"/>
    <w:rsid w:val="00165D0C"/>
    <w:rsid w:val="00165DBF"/>
    <w:rsid w:val="00165F82"/>
    <w:rsid w:val="00166255"/>
    <w:rsid w:val="001667CC"/>
    <w:rsid w:val="001667DA"/>
    <w:rsid w:val="0016683F"/>
    <w:rsid w:val="00166BE0"/>
    <w:rsid w:val="00166C39"/>
    <w:rsid w:val="00167066"/>
    <w:rsid w:val="0016715D"/>
    <w:rsid w:val="001672A1"/>
    <w:rsid w:val="0016746E"/>
    <w:rsid w:val="001674F3"/>
    <w:rsid w:val="001678C1"/>
    <w:rsid w:val="00167A71"/>
    <w:rsid w:val="00167B0F"/>
    <w:rsid w:val="00170061"/>
    <w:rsid w:val="00170108"/>
    <w:rsid w:val="00170195"/>
    <w:rsid w:val="001701DD"/>
    <w:rsid w:val="00170299"/>
    <w:rsid w:val="0017040D"/>
    <w:rsid w:val="001704CE"/>
    <w:rsid w:val="0017088E"/>
    <w:rsid w:val="00170952"/>
    <w:rsid w:val="00170A47"/>
    <w:rsid w:val="00170EE6"/>
    <w:rsid w:val="00171186"/>
    <w:rsid w:val="0017164B"/>
    <w:rsid w:val="00171785"/>
    <w:rsid w:val="0017194F"/>
    <w:rsid w:val="0017201C"/>
    <w:rsid w:val="001720FE"/>
    <w:rsid w:val="001722AB"/>
    <w:rsid w:val="00172563"/>
    <w:rsid w:val="0017293F"/>
    <w:rsid w:val="00172A67"/>
    <w:rsid w:val="00172E72"/>
    <w:rsid w:val="00173549"/>
    <w:rsid w:val="0017385F"/>
    <w:rsid w:val="00173AF4"/>
    <w:rsid w:val="00173CA1"/>
    <w:rsid w:val="00173CC1"/>
    <w:rsid w:val="00173FBC"/>
    <w:rsid w:val="0017473F"/>
    <w:rsid w:val="0017475B"/>
    <w:rsid w:val="001748EB"/>
    <w:rsid w:val="00174A6D"/>
    <w:rsid w:val="00174CAB"/>
    <w:rsid w:val="00174DF3"/>
    <w:rsid w:val="00175072"/>
    <w:rsid w:val="00175076"/>
    <w:rsid w:val="001755A4"/>
    <w:rsid w:val="0017592E"/>
    <w:rsid w:val="00175DD5"/>
    <w:rsid w:val="00176098"/>
    <w:rsid w:val="0017644D"/>
    <w:rsid w:val="00176536"/>
    <w:rsid w:val="00176593"/>
    <w:rsid w:val="001765DB"/>
    <w:rsid w:val="001766DF"/>
    <w:rsid w:val="001768CB"/>
    <w:rsid w:val="00176CA8"/>
    <w:rsid w:val="001774B5"/>
    <w:rsid w:val="00177678"/>
    <w:rsid w:val="001776E1"/>
    <w:rsid w:val="00177717"/>
    <w:rsid w:val="0017781B"/>
    <w:rsid w:val="00177920"/>
    <w:rsid w:val="00177DA7"/>
    <w:rsid w:val="001801C0"/>
    <w:rsid w:val="00180660"/>
    <w:rsid w:val="00180C8E"/>
    <w:rsid w:val="001811A8"/>
    <w:rsid w:val="001812BA"/>
    <w:rsid w:val="0018199C"/>
    <w:rsid w:val="00181B19"/>
    <w:rsid w:val="00181B2B"/>
    <w:rsid w:val="00181C91"/>
    <w:rsid w:val="00181D00"/>
    <w:rsid w:val="00181F99"/>
    <w:rsid w:val="0018203B"/>
    <w:rsid w:val="00182099"/>
    <w:rsid w:val="00182661"/>
    <w:rsid w:val="00182B58"/>
    <w:rsid w:val="00182B75"/>
    <w:rsid w:val="00183068"/>
    <w:rsid w:val="0018348A"/>
    <w:rsid w:val="0018353A"/>
    <w:rsid w:val="00183709"/>
    <w:rsid w:val="00183A4F"/>
    <w:rsid w:val="00183AF9"/>
    <w:rsid w:val="00183F32"/>
    <w:rsid w:val="00184197"/>
    <w:rsid w:val="001845EA"/>
    <w:rsid w:val="001847E6"/>
    <w:rsid w:val="00184AF9"/>
    <w:rsid w:val="00184FB1"/>
    <w:rsid w:val="0018537B"/>
    <w:rsid w:val="001856EB"/>
    <w:rsid w:val="00185C84"/>
    <w:rsid w:val="00186509"/>
    <w:rsid w:val="00186776"/>
    <w:rsid w:val="00186856"/>
    <w:rsid w:val="00186C5F"/>
    <w:rsid w:val="00186E03"/>
    <w:rsid w:val="00186EC6"/>
    <w:rsid w:val="00187014"/>
    <w:rsid w:val="0018701B"/>
    <w:rsid w:val="00187210"/>
    <w:rsid w:val="001873CB"/>
    <w:rsid w:val="0018749B"/>
    <w:rsid w:val="001874E0"/>
    <w:rsid w:val="001875AE"/>
    <w:rsid w:val="00187647"/>
    <w:rsid w:val="00187748"/>
    <w:rsid w:val="0018783B"/>
    <w:rsid w:val="00187B4E"/>
    <w:rsid w:val="00187CE6"/>
    <w:rsid w:val="00187E9C"/>
    <w:rsid w:val="00190461"/>
    <w:rsid w:val="00190578"/>
    <w:rsid w:val="001908B8"/>
    <w:rsid w:val="00190A9D"/>
    <w:rsid w:val="00190BC5"/>
    <w:rsid w:val="00190BC6"/>
    <w:rsid w:val="00190CBE"/>
    <w:rsid w:val="00190D29"/>
    <w:rsid w:val="00190F60"/>
    <w:rsid w:val="001912D7"/>
    <w:rsid w:val="001915B7"/>
    <w:rsid w:val="00191B0C"/>
    <w:rsid w:val="00191DE3"/>
    <w:rsid w:val="00192041"/>
    <w:rsid w:val="00192790"/>
    <w:rsid w:val="0019292E"/>
    <w:rsid w:val="00192A42"/>
    <w:rsid w:val="00192B6E"/>
    <w:rsid w:val="00192C6E"/>
    <w:rsid w:val="00192CB4"/>
    <w:rsid w:val="00193535"/>
    <w:rsid w:val="001935E1"/>
    <w:rsid w:val="00193ADC"/>
    <w:rsid w:val="00193CD9"/>
    <w:rsid w:val="00194043"/>
    <w:rsid w:val="0019420C"/>
    <w:rsid w:val="0019455F"/>
    <w:rsid w:val="0019495A"/>
    <w:rsid w:val="00194A6C"/>
    <w:rsid w:val="00194E8A"/>
    <w:rsid w:val="00195123"/>
    <w:rsid w:val="001951CD"/>
    <w:rsid w:val="00195306"/>
    <w:rsid w:val="0019535A"/>
    <w:rsid w:val="001955C6"/>
    <w:rsid w:val="00195606"/>
    <w:rsid w:val="00195803"/>
    <w:rsid w:val="00195966"/>
    <w:rsid w:val="00195D97"/>
    <w:rsid w:val="00195EAC"/>
    <w:rsid w:val="00195F9D"/>
    <w:rsid w:val="0019603C"/>
    <w:rsid w:val="0019609E"/>
    <w:rsid w:val="0019620A"/>
    <w:rsid w:val="0019695F"/>
    <w:rsid w:val="00196AC9"/>
    <w:rsid w:val="00196B34"/>
    <w:rsid w:val="00196B8F"/>
    <w:rsid w:val="00196BB0"/>
    <w:rsid w:val="001971BE"/>
    <w:rsid w:val="00197473"/>
    <w:rsid w:val="00197558"/>
    <w:rsid w:val="001975E5"/>
    <w:rsid w:val="00197811"/>
    <w:rsid w:val="00197B30"/>
    <w:rsid w:val="00197F6C"/>
    <w:rsid w:val="001A0AED"/>
    <w:rsid w:val="001A0B3A"/>
    <w:rsid w:val="001A0DF6"/>
    <w:rsid w:val="001A0E5E"/>
    <w:rsid w:val="001A0F82"/>
    <w:rsid w:val="001A1053"/>
    <w:rsid w:val="001A154B"/>
    <w:rsid w:val="001A16DE"/>
    <w:rsid w:val="001A1750"/>
    <w:rsid w:val="001A19D1"/>
    <w:rsid w:val="001A1C96"/>
    <w:rsid w:val="001A1EA2"/>
    <w:rsid w:val="001A2266"/>
    <w:rsid w:val="001A2322"/>
    <w:rsid w:val="001A2650"/>
    <w:rsid w:val="001A28A0"/>
    <w:rsid w:val="001A28D7"/>
    <w:rsid w:val="001A2950"/>
    <w:rsid w:val="001A2989"/>
    <w:rsid w:val="001A2C49"/>
    <w:rsid w:val="001A2DB1"/>
    <w:rsid w:val="001A2FDC"/>
    <w:rsid w:val="001A2FFD"/>
    <w:rsid w:val="001A3161"/>
    <w:rsid w:val="001A361A"/>
    <w:rsid w:val="001A3957"/>
    <w:rsid w:val="001A3BE2"/>
    <w:rsid w:val="001A3C23"/>
    <w:rsid w:val="001A3F1A"/>
    <w:rsid w:val="001A3F23"/>
    <w:rsid w:val="001A3F85"/>
    <w:rsid w:val="001A429C"/>
    <w:rsid w:val="001A4861"/>
    <w:rsid w:val="001A4AAF"/>
    <w:rsid w:val="001A5015"/>
    <w:rsid w:val="001A505E"/>
    <w:rsid w:val="001A541F"/>
    <w:rsid w:val="001A54A1"/>
    <w:rsid w:val="001A54B9"/>
    <w:rsid w:val="001A55A4"/>
    <w:rsid w:val="001A5859"/>
    <w:rsid w:val="001A5D48"/>
    <w:rsid w:val="001A5E96"/>
    <w:rsid w:val="001A6038"/>
    <w:rsid w:val="001A61F9"/>
    <w:rsid w:val="001A6213"/>
    <w:rsid w:val="001A6427"/>
    <w:rsid w:val="001A6475"/>
    <w:rsid w:val="001A652F"/>
    <w:rsid w:val="001A67CF"/>
    <w:rsid w:val="001A68F4"/>
    <w:rsid w:val="001A6C69"/>
    <w:rsid w:val="001A6EE1"/>
    <w:rsid w:val="001A6F91"/>
    <w:rsid w:val="001A7549"/>
    <w:rsid w:val="001A7664"/>
    <w:rsid w:val="001A7857"/>
    <w:rsid w:val="001A7858"/>
    <w:rsid w:val="001A7BDA"/>
    <w:rsid w:val="001A7C4A"/>
    <w:rsid w:val="001A7E27"/>
    <w:rsid w:val="001A7F29"/>
    <w:rsid w:val="001A7FA5"/>
    <w:rsid w:val="001B03B8"/>
    <w:rsid w:val="001B0511"/>
    <w:rsid w:val="001B058A"/>
    <w:rsid w:val="001B05BF"/>
    <w:rsid w:val="001B05DC"/>
    <w:rsid w:val="001B0738"/>
    <w:rsid w:val="001B07F7"/>
    <w:rsid w:val="001B0881"/>
    <w:rsid w:val="001B09B1"/>
    <w:rsid w:val="001B0DFC"/>
    <w:rsid w:val="001B1207"/>
    <w:rsid w:val="001B12D2"/>
    <w:rsid w:val="001B1344"/>
    <w:rsid w:val="001B177E"/>
    <w:rsid w:val="001B17EF"/>
    <w:rsid w:val="001B1924"/>
    <w:rsid w:val="001B1CF2"/>
    <w:rsid w:val="001B1EAB"/>
    <w:rsid w:val="001B218A"/>
    <w:rsid w:val="001B2395"/>
    <w:rsid w:val="001B2570"/>
    <w:rsid w:val="001B2D1F"/>
    <w:rsid w:val="001B30D0"/>
    <w:rsid w:val="001B33F0"/>
    <w:rsid w:val="001B34D5"/>
    <w:rsid w:val="001B3A76"/>
    <w:rsid w:val="001B3D78"/>
    <w:rsid w:val="001B3E0D"/>
    <w:rsid w:val="001B3EC5"/>
    <w:rsid w:val="001B44C7"/>
    <w:rsid w:val="001B44D2"/>
    <w:rsid w:val="001B457C"/>
    <w:rsid w:val="001B487E"/>
    <w:rsid w:val="001B4B95"/>
    <w:rsid w:val="001B4BDA"/>
    <w:rsid w:val="001B528A"/>
    <w:rsid w:val="001B5B89"/>
    <w:rsid w:val="001B5F27"/>
    <w:rsid w:val="001B5F2D"/>
    <w:rsid w:val="001B65A5"/>
    <w:rsid w:val="001B678F"/>
    <w:rsid w:val="001B6B1E"/>
    <w:rsid w:val="001B6BEC"/>
    <w:rsid w:val="001B6E2D"/>
    <w:rsid w:val="001B728B"/>
    <w:rsid w:val="001B736A"/>
    <w:rsid w:val="001B7462"/>
    <w:rsid w:val="001B76A1"/>
    <w:rsid w:val="001B77A9"/>
    <w:rsid w:val="001B7EDC"/>
    <w:rsid w:val="001C018E"/>
    <w:rsid w:val="001C02AC"/>
    <w:rsid w:val="001C0824"/>
    <w:rsid w:val="001C0860"/>
    <w:rsid w:val="001C0862"/>
    <w:rsid w:val="001C0881"/>
    <w:rsid w:val="001C0DFA"/>
    <w:rsid w:val="001C0F28"/>
    <w:rsid w:val="001C1009"/>
    <w:rsid w:val="001C1648"/>
    <w:rsid w:val="001C1782"/>
    <w:rsid w:val="001C216B"/>
    <w:rsid w:val="001C2514"/>
    <w:rsid w:val="001C2D33"/>
    <w:rsid w:val="001C2E2B"/>
    <w:rsid w:val="001C2E4F"/>
    <w:rsid w:val="001C300E"/>
    <w:rsid w:val="001C35DF"/>
    <w:rsid w:val="001C375B"/>
    <w:rsid w:val="001C3CE3"/>
    <w:rsid w:val="001C3EF2"/>
    <w:rsid w:val="001C4488"/>
    <w:rsid w:val="001C458B"/>
    <w:rsid w:val="001C459E"/>
    <w:rsid w:val="001C4AEB"/>
    <w:rsid w:val="001C4BB7"/>
    <w:rsid w:val="001C4D4F"/>
    <w:rsid w:val="001C4E96"/>
    <w:rsid w:val="001C4FDC"/>
    <w:rsid w:val="001C5998"/>
    <w:rsid w:val="001C59B2"/>
    <w:rsid w:val="001C5D15"/>
    <w:rsid w:val="001C5E87"/>
    <w:rsid w:val="001C6F1F"/>
    <w:rsid w:val="001C7142"/>
    <w:rsid w:val="001C7143"/>
    <w:rsid w:val="001C737E"/>
    <w:rsid w:val="001C7596"/>
    <w:rsid w:val="001C7901"/>
    <w:rsid w:val="001C7A2D"/>
    <w:rsid w:val="001D00A8"/>
    <w:rsid w:val="001D0302"/>
    <w:rsid w:val="001D0402"/>
    <w:rsid w:val="001D07E6"/>
    <w:rsid w:val="001D08E7"/>
    <w:rsid w:val="001D08EF"/>
    <w:rsid w:val="001D0B46"/>
    <w:rsid w:val="001D0BC2"/>
    <w:rsid w:val="001D1098"/>
    <w:rsid w:val="001D120F"/>
    <w:rsid w:val="001D14ED"/>
    <w:rsid w:val="001D2050"/>
    <w:rsid w:val="001D266C"/>
    <w:rsid w:val="001D30ED"/>
    <w:rsid w:val="001D31B6"/>
    <w:rsid w:val="001D3312"/>
    <w:rsid w:val="001D368F"/>
    <w:rsid w:val="001D3914"/>
    <w:rsid w:val="001D3921"/>
    <w:rsid w:val="001D3BF2"/>
    <w:rsid w:val="001D3E2D"/>
    <w:rsid w:val="001D3EA6"/>
    <w:rsid w:val="001D3ED2"/>
    <w:rsid w:val="001D3F2E"/>
    <w:rsid w:val="001D4173"/>
    <w:rsid w:val="001D41EF"/>
    <w:rsid w:val="001D43D3"/>
    <w:rsid w:val="001D47B8"/>
    <w:rsid w:val="001D4A68"/>
    <w:rsid w:val="001D4D2B"/>
    <w:rsid w:val="001D4E70"/>
    <w:rsid w:val="001D4EA7"/>
    <w:rsid w:val="001D50BE"/>
    <w:rsid w:val="001D5422"/>
    <w:rsid w:val="001D581A"/>
    <w:rsid w:val="001D5907"/>
    <w:rsid w:val="001D5CE0"/>
    <w:rsid w:val="001D5CEA"/>
    <w:rsid w:val="001D64E1"/>
    <w:rsid w:val="001D6706"/>
    <w:rsid w:val="001D6738"/>
    <w:rsid w:val="001D6A23"/>
    <w:rsid w:val="001D6C80"/>
    <w:rsid w:val="001D6DA5"/>
    <w:rsid w:val="001D6EDF"/>
    <w:rsid w:val="001D6F39"/>
    <w:rsid w:val="001D6F82"/>
    <w:rsid w:val="001D7008"/>
    <w:rsid w:val="001D70AC"/>
    <w:rsid w:val="001D70BD"/>
    <w:rsid w:val="001D73FE"/>
    <w:rsid w:val="001D797D"/>
    <w:rsid w:val="001D7990"/>
    <w:rsid w:val="001D7C95"/>
    <w:rsid w:val="001D7E92"/>
    <w:rsid w:val="001D7EAF"/>
    <w:rsid w:val="001E03A4"/>
    <w:rsid w:val="001E0472"/>
    <w:rsid w:val="001E05EB"/>
    <w:rsid w:val="001E0890"/>
    <w:rsid w:val="001E09A6"/>
    <w:rsid w:val="001E0B42"/>
    <w:rsid w:val="001E0B85"/>
    <w:rsid w:val="001E0BD7"/>
    <w:rsid w:val="001E0C14"/>
    <w:rsid w:val="001E0F1F"/>
    <w:rsid w:val="001E1398"/>
    <w:rsid w:val="001E14EB"/>
    <w:rsid w:val="001E1585"/>
    <w:rsid w:val="001E1719"/>
    <w:rsid w:val="001E17AF"/>
    <w:rsid w:val="001E1E79"/>
    <w:rsid w:val="001E2513"/>
    <w:rsid w:val="001E285F"/>
    <w:rsid w:val="001E29B0"/>
    <w:rsid w:val="001E2B22"/>
    <w:rsid w:val="001E30E4"/>
    <w:rsid w:val="001E3260"/>
    <w:rsid w:val="001E3AF2"/>
    <w:rsid w:val="001E3C9A"/>
    <w:rsid w:val="001E3EAE"/>
    <w:rsid w:val="001E3EE7"/>
    <w:rsid w:val="001E401C"/>
    <w:rsid w:val="001E40CD"/>
    <w:rsid w:val="001E48D6"/>
    <w:rsid w:val="001E4A0A"/>
    <w:rsid w:val="001E4EAF"/>
    <w:rsid w:val="001E4FE5"/>
    <w:rsid w:val="001E5217"/>
    <w:rsid w:val="001E524A"/>
    <w:rsid w:val="001E550E"/>
    <w:rsid w:val="001E566B"/>
    <w:rsid w:val="001E590C"/>
    <w:rsid w:val="001E5BD2"/>
    <w:rsid w:val="001E5ED5"/>
    <w:rsid w:val="001E5F9C"/>
    <w:rsid w:val="001E607E"/>
    <w:rsid w:val="001E62A1"/>
    <w:rsid w:val="001E6485"/>
    <w:rsid w:val="001E6E1A"/>
    <w:rsid w:val="001E6F4A"/>
    <w:rsid w:val="001E6F7C"/>
    <w:rsid w:val="001E7021"/>
    <w:rsid w:val="001E7279"/>
    <w:rsid w:val="001E7958"/>
    <w:rsid w:val="001E7D62"/>
    <w:rsid w:val="001E7FCA"/>
    <w:rsid w:val="001F007B"/>
    <w:rsid w:val="001F02C5"/>
    <w:rsid w:val="001F042D"/>
    <w:rsid w:val="001F0472"/>
    <w:rsid w:val="001F05D9"/>
    <w:rsid w:val="001F0777"/>
    <w:rsid w:val="001F0922"/>
    <w:rsid w:val="001F0B5A"/>
    <w:rsid w:val="001F0D7F"/>
    <w:rsid w:val="001F0E60"/>
    <w:rsid w:val="001F0ED4"/>
    <w:rsid w:val="001F11AF"/>
    <w:rsid w:val="001F12AD"/>
    <w:rsid w:val="001F17DE"/>
    <w:rsid w:val="001F19B0"/>
    <w:rsid w:val="001F1D2E"/>
    <w:rsid w:val="001F1DD6"/>
    <w:rsid w:val="001F2C51"/>
    <w:rsid w:val="001F2F30"/>
    <w:rsid w:val="001F3162"/>
    <w:rsid w:val="001F31A7"/>
    <w:rsid w:val="001F32C9"/>
    <w:rsid w:val="001F35E6"/>
    <w:rsid w:val="001F3654"/>
    <w:rsid w:val="001F3866"/>
    <w:rsid w:val="001F3B02"/>
    <w:rsid w:val="001F3D81"/>
    <w:rsid w:val="001F408D"/>
    <w:rsid w:val="001F4437"/>
    <w:rsid w:val="001F4D85"/>
    <w:rsid w:val="001F4E6C"/>
    <w:rsid w:val="001F4F9F"/>
    <w:rsid w:val="001F54EF"/>
    <w:rsid w:val="001F58E6"/>
    <w:rsid w:val="001F5AB4"/>
    <w:rsid w:val="001F5B56"/>
    <w:rsid w:val="001F60B1"/>
    <w:rsid w:val="001F613B"/>
    <w:rsid w:val="001F6250"/>
    <w:rsid w:val="001F637C"/>
    <w:rsid w:val="001F6550"/>
    <w:rsid w:val="001F6654"/>
    <w:rsid w:val="001F6673"/>
    <w:rsid w:val="001F679D"/>
    <w:rsid w:val="001F691E"/>
    <w:rsid w:val="001F6C9E"/>
    <w:rsid w:val="001F6F58"/>
    <w:rsid w:val="001F735E"/>
    <w:rsid w:val="001F7449"/>
    <w:rsid w:val="001F793D"/>
    <w:rsid w:val="001F7EFE"/>
    <w:rsid w:val="001F7FFD"/>
    <w:rsid w:val="0020074C"/>
    <w:rsid w:val="00200958"/>
    <w:rsid w:val="00200AC9"/>
    <w:rsid w:val="00200BB3"/>
    <w:rsid w:val="00200BEB"/>
    <w:rsid w:val="00200FDB"/>
    <w:rsid w:val="00201315"/>
    <w:rsid w:val="00201327"/>
    <w:rsid w:val="0020180D"/>
    <w:rsid w:val="00201B65"/>
    <w:rsid w:val="00201BD1"/>
    <w:rsid w:val="00201E1E"/>
    <w:rsid w:val="00201ECF"/>
    <w:rsid w:val="002022AC"/>
    <w:rsid w:val="0020240E"/>
    <w:rsid w:val="002024AC"/>
    <w:rsid w:val="00202564"/>
    <w:rsid w:val="00202784"/>
    <w:rsid w:val="00202A04"/>
    <w:rsid w:val="00202B8A"/>
    <w:rsid w:val="00202CC0"/>
    <w:rsid w:val="00202D18"/>
    <w:rsid w:val="00203445"/>
    <w:rsid w:val="00203483"/>
    <w:rsid w:val="00203726"/>
    <w:rsid w:val="00203768"/>
    <w:rsid w:val="002038C6"/>
    <w:rsid w:val="0020390E"/>
    <w:rsid w:val="00203B1B"/>
    <w:rsid w:val="002040BD"/>
    <w:rsid w:val="00204799"/>
    <w:rsid w:val="00204A8A"/>
    <w:rsid w:val="00204C41"/>
    <w:rsid w:val="00204CE4"/>
    <w:rsid w:val="00204F25"/>
    <w:rsid w:val="00204F90"/>
    <w:rsid w:val="002051A5"/>
    <w:rsid w:val="002053A0"/>
    <w:rsid w:val="002053B1"/>
    <w:rsid w:val="002055DD"/>
    <w:rsid w:val="0020567D"/>
    <w:rsid w:val="00205805"/>
    <w:rsid w:val="002058C3"/>
    <w:rsid w:val="00205D53"/>
    <w:rsid w:val="00205D96"/>
    <w:rsid w:val="00205E71"/>
    <w:rsid w:val="0020672D"/>
    <w:rsid w:val="00206EC1"/>
    <w:rsid w:val="0020730C"/>
    <w:rsid w:val="0020732A"/>
    <w:rsid w:val="002074FF"/>
    <w:rsid w:val="00207857"/>
    <w:rsid w:val="002078B3"/>
    <w:rsid w:val="002078E6"/>
    <w:rsid w:val="00207A1D"/>
    <w:rsid w:val="00207B02"/>
    <w:rsid w:val="00207EED"/>
    <w:rsid w:val="002103B3"/>
    <w:rsid w:val="00210A76"/>
    <w:rsid w:val="0021102F"/>
    <w:rsid w:val="00211097"/>
    <w:rsid w:val="0021120F"/>
    <w:rsid w:val="0021121D"/>
    <w:rsid w:val="0021157E"/>
    <w:rsid w:val="00211706"/>
    <w:rsid w:val="00211976"/>
    <w:rsid w:val="00211A42"/>
    <w:rsid w:val="00212065"/>
    <w:rsid w:val="002124CB"/>
    <w:rsid w:val="002125FD"/>
    <w:rsid w:val="00212632"/>
    <w:rsid w:val="002128D9"/>
    <w:rsid w:val="00212A22"/>
    <w:rsid w:val="00212A7E"/>
    <w:rsid w:val="00212C0E"/>
    <w:rsid w:val="00212C58"/>
    <w:rsid w:val="00212C86"/>
    <w:rsid w:val="00213275"/>
    <w:rsid w:val="002135B6"/>
    <w:rsid w:val="00213669"/>
    <w:rsid w:val="0021381D"/>
    <w:rsid w:val="00213CC8"/>
    <w:rsid w:val="00213DCE"/>
    <w:rsid w:val="002144D8"/>
    <w:rsid w:val="0021488D"/>
    <w:rsid w:val="00214B4F"/>
    <w:rsid w:val="00214CA8"/>
    <w:rsid w:val="00214F57"/>
    <w:rsid w:val="002151D1"/>
    <w:rsid w:val="002154C4"/>
    <w:rsid w:val="002154F9"/>
    <w:rsid w:val="00215B01"/>
    <w:rsid w:val="00215D12"/>
    <w:rsid w:val="00215D3C"/>
    <w:rsid w:val="00215D5C"/>
    <w:rsid w:val="00215D93"/>
    <w:rsid w:val="00215EB5"/>
    <w:rsid w:val="00215FAE"/>
    <w:rsid w:val="002165A0"/>
    <w:rsid w:val="00216957"/>
    <w:rsid w:val="00216ADE"/>
    <w:rsid w:val="00216C52"/>
    <w:rsid w:val="002172AD"/>
    <w:rsid w:val="00217ADF"/>
    <w:rsid w:val="00217C70"/>
    <w:rsid w:val="00217D7E"/>
    <w:rsid w:val="00217FFE"/>
    <w:rsid w:val="0022004E"/>
    <w:rsid w:val="0022098B"/>
    <w:rsid w:val="00220BDE"/>
    <w:rsid w:val="00221026"/>
    <w:rsid w:val="00221110"/>
    <w:rsid w:val="0022113A"/>
    <w:rsid w:val="00221537"/>
    <w:rsid w:val="00221872"/>
    <w:rsid w:val="00221980"/>
    <w:rsid w:val="00221C35"/>
    <w:rsid w:val="00221CEC"/>
    <w:rsid w:val="00221F41"/>
    <w:rsid w:val="0022215E"/>
    <w:rsid w:val="00222443"/>
    <w:rsid w:val="0022280D"/>
    <w:rsid w:val="00222DC3"/>
    <w:rsid w:val="00223004"/>
    <w:rsid w:val="0022349E"/>
    <w:rsid w:val="0022361B"/>
    <w:rsid w:val="0022363D"/>
    <w:rsid w:val="002237D2"/>
    <w:rsid w:val="00223FF0"/>
    <w:rsid w:val="0022410B"/>
    <w:rsid w:val="0022412D"/>
    <w:rsid w:val="0022455A"/>
    <w:rsid w:val="00224632"/>
    <w:rsid w:val="0022494D"/>
    <w:rsid w:val="002249FB"/>
    <w:rsid w:val="00224D4E"/>
    <w:rsid w:val="00224E79"/>
    <w:rsid w:val="00225279"/>
    <w:rsid w:val="002253AB"/>
    <w:rsid w:val="002257D9"/>
    <w:rsid w:val="00225CA5"/>
    <w:rsid w:val="00225CAA"/>
    <w:rsid w:val="00225D5C"/>
    <w:rsid w:val="00225D94"/>
    <w:rsid w:val="002261F1"/>
    <w:rsid w:val="002262A7"/>
    <w:rsid w:val="00226356"/>
    <w:rsid w:val="002263BD"/>
    <w:rsid w:val="0022657A"/>
    <w:rsid w:val="00226769"/>
    <w:rsid w:val="002267A1"/>
    <w:rsid w:val="0022692E"/>
    <w:rsid w:val="002269CE"/>
    <w:rsid w:val="00226A0B"/>
    <w:rsid w:val="00227239"/>
    <w:rsid w:val="00227834"/>
    <w:rsid w:val="00227A61"/>
    <w:rsid w:val="00227CC7"/>
    <w:rsid w:val="00227D1D"/>
    <w:rsid w:val="00227DC7"/>
    <w:rsid w:val="00227DCA"/>
    <w:rsid w:val="00227E6E"/>
    <w:rsid w:val="0023006A"/>
    <w:rsid w:val="00230430"/>
    <w:rsid w:val="00230549"/>
    <w:rsid w:val="002309C0"/>
    <w:rsid w:val="00230CC4"/>
    <w:rsid w:val="00230F07"/>
    <w:rsid w:val="00231386"/>
    <w:rsid w:val="0023155B"/>
    <w:rsid w:val="00231561"/>
    <w:rsid w:val="00231C5D"/>
    <w:rsid w:val="00231DBC"/>
    <w:rsid w:val="00232246"/>
    <w:rsid w:val="00232476"/>
    <w:rsid w:val="0023250D"/>
    <w:rsid w:val="00232576"/>
    <w:rsid w:val="00232636"/>
    <w:rsid w:val="00232BDD"/>
    <w:rsid w:val="002330F2"/>
    <w:rsid w:val="0023333A"/>
    <w:rsid w:val="0023336A"/>
    <w:rsid w:val="002334AA"/>
    <w:rsid w:val="002337FB"/>
    <w:rsid w:val="00233CD7"/>
    <w:rsid w:val="00233E49"/>
    <w:rsid w:val="002342CF"/>
    <w:rsid w:val="0023433A"/>
    <w:rsid w:val="0023445C"/>
    <w:rsid w:val="00235056"/>
    <w:rsid w:val="0023510B"/>
    <w:rsid w:val="002351CF"/>
    <w:rsid w:val="00235325"/>
    <w:rsid w:val="00235628"/>
    <w:rsid w:val="00235676"/>
    <w:rsid w:val="002356A5"/>
    <w:rsid w:val="002356D1"/>
    <w:rsid w:val="00235712"/>
    <w:rsid w:val="00235801"/>
    <w:rsid w:val="00235FE7"/>
    <w:rsid w:val="00236021"/>
    <w:rsid w:val="00236534"/>
    <w:rsid w:val="0023655E"/>
    <w:rsid w:val="002367CE"/>
    <w:rsid w:val="00236828"/>
    <w:rsid w:val="00236914"/>
    <w:rsid w:val="00236AF8"/>
    <w:rsid w:val="0023733C"/>
    <w:rsid w:val="00237486"/>
    <w:rsid w:val="002375F3"/>
    <w:rsid w:val="0023764A"/>
    <w:rsid w:val="0023764E"/>
    <w:rsid w:val="00237BFB"/>
    <w:rsid w:val="00237F39"/>
    <w:rsid w:val="0024006C"/>
    <w:rsid w:val="00240102"/>
    <w:rsid w:val="002401B2"/>
    <w:rsid w:val="002401DC"/>
    <w:rsid w:val="00240252"/>
    <w:rsid w:val="002405E6"/>
    <w:rsid w:val="00240865"/>
    <w:rsid w:val="00240BFA"/>
    <w:rsid w:val="00240D9F"/>
    <w:rsid w:val="0024126B"/>
    <w:rsid w:val="00241325"/>
    <w:rsid w:val="0024159F"/>
    <w:rsid w:val="0024177D"/>
    <w:rsid w:val="002419E7"/>
    <w:rsid w:val="00241E9A"/>
    <w:rsid w:val="00241EFF"/>
    <w:rsid w:val="002423F6"/>
    <w:rsid w:val="00242703"/>
    <w:rsid w:val="002427FD"/>
    <w:rsid w:val="00242A8C"/>
    <w:rsid w:val="00242AD4"/>
    <w:rsid w:val="00242D2D"/>
    <w:rsid w:val="00242E7F"/>
    <w:rsid w:val="0024301D"/>
    <w:rsid w:val="00244A51"/>
    <w:rsid w:val="00244B93"/>
    <w:rsid w:val="00244BA8"/>
    <w:rsid w:val="00244C3E"/>
    <w:rsid w:val="00244CD2"/>
    <w:rsid w:val="00244E0C"/>
    <w:rsid w:val="002454F0"/>
    <w:rsid w:val="0024561C"/>
    <w:rsid w:val="00245B77"/>
    <w:rsid w:val="00245D7F"/>
    <w:rsid w:val="00245DAA"/>
    <w:rsid w:val="00245F1A"/>
    <w:rsid w:val="002460C7"/>
    <w:rsid w:val="0024615A"/>
    <w:rsid w:val="00246212"/>
    <w:rsid w:val="0024662D"/>
    <w:rsid w:val="0024673C"/>
    <w:rsid w:val="00246BB3"/>
    <w:rsid w:val="00246C66"/>
    <w:rsid w:val="00246EBA"/>
    <w:rsid w:val="00247125"/>
    <w:rsid w:val="0024756A"/>
    <w:rsid w:val="002478DD"/>
    <w:rsid w:val="00247C6A"/>
    <w:rsid w:val="00247DA4"/>
    <w:rsid w:val="00247F44"/>
    <w:rsid w:val="00250222"/>
    <w:rsid w:val="002502C8"/>
    <w:rsid w:val="0025044F"/>
    <w:rsid w:val="002512E1"/>
    <w:rsid w:val="00251468"/>
    <w:rsid w:val="0025152C"/>
    <w:rsid w:val="00251600"/>
    <w:rsid w:val="00251998"/>
    <w:rsid w:val="00251A18"/>
    <w:rsid w:val="00251B6F"/>
    <w:rsid w:val="00251BC9"/>
    <w:rsid w:val="00251C0A"/>
    <w:rsid w:val="002523E9"/>
    <w:rsid w:val="00252A3E"/>
    <w:rsid w:val="00252C6B"/>
    <w:rsid w:val="00252C76"/>
    <w:rsid w:val="00252CE6"/>
    <w:rsid w:val="00252FDE"/>
    <w:rsid w:val="00253183"/>
    <w:rsid w:val="002534D6"/>
    <w:rsid w:val="002534DC"/>
    <w:rsid w:val="0025359E"/>
    <w:rsid w:val="00253637"/>
    <w:rsid w:val="0025383B"/>
    <w:rsid w:val="00253B03"/>
    <w:rsid w:val="00253E43"/>
    <w:rsid w:val="00254035"/>
    <w:rsid w:val="002544D0"/>
    <w:rsid w:val="00254696"/>
    <w:rsid w:val="0025509E"/>
    <w:rsid w:val="00255486"/>
    <w:rsid w:val="002557D6"/>
    <w:rsid w:val="00255E91"/>
    <w:rsid w:val="002561CC"/>
    <w:rsid w:val="002562EE"/>
    <w:rsid w:val="00256707"/>
    <w:rsid w:val="002569FA"/>
    <w:rsid w:val="00256FB0"/>
    <w:rsid w:val="00256FBA"/>
    <w:rsid w:val="0025703C"/>
    <w:rsid w:val="002571AE"/>
    <w:rsid w:val="00257281"/>
    <w:rsid w:val="002574E2"/>
    <w:rsid w:val="0025769D"/>
    <w:rsid w:val="00257750"/>
    <w:rsid w:val="002578DF"/>
    <w:rsid w:val="002579ED"/>
    <w:rsid w:val="00257AB6"/>
    <w:rsid w:val="00257AC1"/>
    <w:rsid w:val="00257B28"/>
    <w:rsid w:val="00257C40"/>
    <w:rsid w:val="00257C72"/>
    <w:rsid w:val="00257D0D"/>
    <w:rsid w:val="00257EE9"/>
    <w:rsid w:val="00260465"/>
    <w:rsid w:val="002604DE"/>
    <w:rsid w:val="00260886"/>
    <w:rsid w:val="00260B2C"/>
    <w:rsid w:val="00260D94"/>
    <w:rsid w:val="002617FF"/>
    <w:rsid w:val="00261927"/>
    <w:rsid w:val="00261A64"/>
    <w:rsid w:val="00261B02"/>
    <w:rsid w:val="00261BF4"/>
    <w:rsid w:val="00261D64"/>
    <w:rsid w:val="00261ED1"/>
    <w:rsid w:val="0026206A"/>
    <w:rsid w:val="00262298"/>
    <w:rsid w:val="002625B2"/>
    <w:rsid w:val="002625B3"/>
    <w:rsid w:val="00262B92"/>
    <w:rsid w:val="00262D1C"/>
    <w:rsid w:val="0026349D"/>
    <w:rsid w:val="0026353A"/>
    <w:rsid w:val="0026365F"/>
    <w:rsid w:val="0026398D"/>
    <w:rsid w:val="00263AE2"/>
    <w:rsid w:val="00263BD0"/>
    <w:rsid w:val="002640FB"/>
    <w:rsid w:val="0026435E"/>
    <w:rsid w:val="00264387"/>
    <w:rsid w:val="002643B2"/>
    <w:rsid w:val="002643E2"/>
    <w:rsid w:val="0026453F"/>
    <w:rsid w:val="0026464A"/>
    <w:rsid w:val="00264665"/>
    <w:rsid w:val="0026473B"/>
    <w:rsid w:val="002648A4"/>
    <w:rsid w:val="002648F1"/>
    <w:rsid w:val="002648F8"/>
    <w:rsid w:val="00264C25"/>
    <w:rsid w:val="002650DC"/>
    <w:rsid w:val="00265228"/>
    <w:rsid w:val="0026522F"/>
    <w:rsid w:val="0026530F"/>
    <w:rsid w:val="002654B2"/>
    <w:rsid w:val="002659CD"/>
    <w:rsid w:val="0026605B"/>
    <w:rsid w:val="00266327"/>
    <w:rsid w:val="002665E6"/>
    <w:rsid w:val="00266B5C"/>
    <w:rsid w:val="00266BBA"/>
    <w:rsid w:val="00266F3D"/>
    <w:rsid w:val="0026710D"/>
    <w:rsid w:val="0026710E"/>
    <w:rsid w:val="00267352"/>
    <w:rsid w:val="002674D3"/>
    <w:rsid w:val="002675D3"/>
    <w:rsid w:val="002677AF"/>
    <w:rsid w:val="00267B12"/>
    <w:rsid w:val="00267D5E"/>
    <w:rsid w:val="00267D9E"/>
    <w:rsid w:val="00267F5A"/>
    <w:rsid w:val="00267FE4"/>
    <w:rsid w:val="0027023C"/>
    <w:rsid w:val="00270310"/>
    <w:rsid w:val="00270356"/>
    <w:rsid w:val="0027083C"/>
    <w:rsid w:val="002709D7"/>
    <w:rsid w:val="00270A86"/>
    <w:rsid w:val="00270AFC"/>
    <w:rsid w:val="00270DD1"/>
    <w:rsid w:val="00271073"/>
    <w:rsid w:val="0027116B"/>
    <w:rsid w:val="00271213"/>
    <w:rsid w:val="002716AD"/>
    <w:rsid w:val="00271712"/>
    <w:rsid w:val="0027191A"/>
    <w:rsid w:val="00271BD0"/>
    <w:rsid w:val="002721E5"/>
    <w:rsid w:val="002723B0"/>
    <w:rsid w:val="002724B6"/>
    <w:rsid w:val="00272575"/>
    <w:rsid w:val="0027273F"/>
    <w:rsid w:val="00272763"/>
    <w:rsid w:val="00272E48"/>
    <w:rsid w:val="00272FA1"/>
    <w:rsid w:val="00273164"/>
    <w:rsid w:val="00273777"/>
    <w:rsid w:val="0027388E"/>
    <w:rsid w:val="002739AE"/>
    <w:rsid w:val="00273EFE"/>
    <w:rsid w:val="00274000"/>
    <w:rsid w:val="0027444C"/>
    <w:rsid w:val="0027484A"/>
    <w:rsid w:val="00274B04"/>
    <w:rsid w:val="00274B09"/>
    <w:rsid w:val="00274FF7"/>
    <w:rsid w:val="00275081"/>
    <w:rsid w:val="002750D3"/>
    <w:rsid w:val="0027538A"/>
    <w:rsid w:val="002754E4"/>
    <w:rsid w:val="002758EB"/>
    <w:rsid w:val="00275AE1"/>
    <w:rsid w:val="00275C18"/>
    <w:rsid w:val="00275FE4"/>
    <w:rsid w:val="00276194"/>
    <w:rsid w:val="00276374"/>
    <w:rsid w:val="002768C0"/>
    <w:rsid w:val="002768EC"/>
    <w:rsid w:val="00276BFE"/>
    <w:rsid w:val="00276CAB"/>
    <w:rsid w:val="0027719A"/>
    <w:rsid w:val="0027725A"/>
    <w:rsid w:val="0027742A"/>
    <w:rsid w:val="002775E4"/>
    <w:rsid w:val="0027770A"/>
    <w:rsid w:val="00277862"/>
    <w:rsid w:val="00277928"/>
    <w:rsid w:val="00277D91"/>
    <w:rsid w:val="00277FDD"/>
    <w:rsid w:val="0028006D"/>
    <w:rsid w:val="00280072"/>
    <w:rsid w:val="0028007F"/>
    <w:rsid w:val="002805DA"/>
    <w:rsid w:val="00280600"/>
    <w:rsid w:val="00280635"/>
    <w:rsid w:val="002808B1"/>
    <w:rsid w:val="002808C5"/>
    <w:rsid w:val="00280A91"/>
    <w:rsid w:val="00280ACB"/>
    <w:rsid w:val="00280AFB"/>
    <w:rsid w:val="00280C34"/>
    <w:rsid w:val="00280CA9"/>
    <w:rsid w:val="00280FDE"/>
    <w:rsid w:val="00281320"/>
    <w:rsid w:val="00281469"/>
    <w:rsid w:val="00281606"/>
    <w:rsid w:val="0028189D"/>
    <w:rsid w:val="00281B88"/>
    <w:rsid w:val="00281B93"/>
    <w:rsid w:val="00281CD3"/>
    <w:rsid w:val="00282063"/>
    <w:rsid w:val="002820FC"/>
    <w:rsid w:val="002821FE"/>
    <w:rsid w:val="0028227D"/>
    <w:rsid w:val="0028233B"/>
    <w:rsid w:val="002828B3"/>
    <w:rsid w:val="00282A19"/>
    <w:rsid w:val="00282CF1"/>
    <w:rsid w:val="00282F17"/>
    <w:rsid w:val="0028359F"/>
    <w:rsid w:val="00283A6F"/>
    <w:rsid w:val="00283BB8"/>
    <w:rsid w:val="00283ED2"/>
    <w:rsid w:val="00284119"/>
    <w:rsid w:val="0028438D"/>
    <w:rsid w:val="00284629"/>
    <w:rsid w:val="002847E2"/>
    <w:rsid w:val="002848D7"/>
    <w:rsid w:val="00284F2F"/>
    <w:rsid w:val="00285056"/>
    <w:rsid w:val="00285CE1"/>
    <w:rsid w:val="00286015"/>
    <w:rsid w:val="00286074"/>
    <w:rsid w:val="00286226"/>
    <w:rsid w:val="00286611"/>
    <w:rsid w:val="002867E4"/>
    <w:rsid w:val="00286D7C"/>
    <w:rsid w:val="00286E5F"/>
    <w:rsid w:val="00286FB0"/>
    <w:rsid w:val="00287163"/>
    <w:rsid w:val="002871F4"/>
    <w:rsid w:val="00287473"/>
    <w:rsid w:val="002875FC"/>
    <w:rsid w:val="00287996"/>
    <w:rsid w:val="00287C33"/>
    <w:rsid w:val="00287CA1"/>
    <w:rsid w:val="00287CD6"/>
    <w:rsid w:val="00287DE7"/>
    <w:rsid w:val="00287FAA"/>
    <w:rsid w:val="0029003B"/>
    <w:rsid w:val="002900C1"/>
    <w:rsid w:val="00290E76"/>
    <w:rsid w:val="00290FBB"/>
    <w:rsid w:val="002914BD"/>
    <w:rsid w:val="00291573"/>
    <w:rsid w:val="002919D0"/>
    <w:rsid w:val="00291C0C"/>
    <w:rsid w:val="00291D13"/>
    <w:rsid w:val="002922A2"/>
    <w:rsid w:val="00292320"/>
    <w:rsid w:val="002923D7"/>
    <w:rsid w:val="00292628"/>
    <w:rsid w:val="00292815"/>
    <w:rsid w:val="0029299D"/>
    <w:rsid w:val="00292A9B"/>
    <w:rsid w:val="00292AAF"/>
    <w:rsid w:val="00292BB5"/>
    <w:rsid w:val="00292D36"/>
    <w:rsid w:val="00292F59"/>
    <w:rsid w:val="002935FB"/>
    <w:rsid w:val="00293699"/>
    <w:rsid w:val="00293813"/>
    <w:rsid w:val="0029384A"/>
    <w:rsid w:val="00293B15"/>
    <w:rsid w:val="00293BD9"/>
    <w:rsid w:val="00293F98"/>
    <w:rsid w:val="00294046"/>
    <w:rsid w:val="0029432D"/>
    <w:rsid w:val="0029448C"/>
    <w:rsid w:val="00294490"/>
    <w:rsid w:val="002945D9"/>
    <w:rsid w:val="002947FE"/>
    <w:rsid w:val="00294C83"/>
    <w:rsid w:val="002954CD"/>
    <w:rsid w:val="002955FF"/>
    <w:rsid w:val="0029571C"/>
    <w:rsid w:val="002959BF"/>
    <w:rsid w:val="00295B74"/>
    <w:rsid w:val="00295B92"/>
    <w:rsid w:val="00295F24"/>
    <w:rsid w:val="002969D9"/>
    <w:rsid w:val="00296D12"/>
    <w:rsid w:val="00296F8C"/>
    <w:rsid w:val="0029725B"/>
    <w:rsid w:val="002972F7"/>
    <w:rsid w:val="00297701"/>
    <w:rsid w:val="00297791"/>
    <w:rsid w:val="0029797D"/>
    <w:rsid w:val="00297D76"/>
    <w:rsid w:val="00297E89"/>
    <w:rsid w:val="002A0287"/>
    <w:rsid w:val="002A0296"/>
    <w:rsid w:val="002A064F"/>
    <w:rsid w:val="002A072B"/>
    <w:rsid w:val="002A0E9E"/>
    <w:rsid w:val="002A0FE7"/>
    <w:rsid w:val="002A11E7"/>
    <w:rsid w:val="002A1362"/>
    <w:rsid w:val="002A1392"/>
    <w:rsid w:val="002A151F"/>
    <w:rsid w:val="002A18C2"/>
    <w:rsid w:val="002A1B5C"/>
    <w:rsid w:val="002A1D49"/>
    <w:rsid w:val="002A1E53"/>
    <w:rsid w:val="002A2193"/>
    <w:rsid w:val="002A2287"/>
    <w:rsid w:val="002A22D5"/>
    <w:rsid w:val="002A2460"/>
    <w:rsid w:val="002A29A0"/>
    <w:rsid w:val="002A2AA5"/>
    <w:rsid w:val="002A2B01"/>
    <w:rsid w:val="002A2C02"/>
    <w:rsid w:val="002A31B8"/>
    <w:rsid w:val="002A37CD"/>
    <w:rsid w:val="002A396A"/>
    <w:rsid w:val="002A3ABD"/>
    <w:rsid w:val="002A3E7B"/>
    <w:rsid w:val="002A4164"/>
    <w:rsid w:val="002A4762"/>
    <w:rsid w:val="002A4CDD"/>
    <w:rsid w:val="002A5509"/>
    <w:rsid w:val="002A572B"/>
    <w:rsid w:val="002A59BD"/>
    <w:rsid w:val="002A5AF5"/>
    <w:rsid w:val="002A5B97"/>
    <w:rsid w:val="002A5D58"/>
    <w:rsid w:val="002A6118"/>
    <w:rsid w:val="002A634E"/>
    <w:rsid w:val="002A63F4"/>
    <w:rsid w:val="002A64F6"/>
    <w:rsid w:val="002A6692"/>
    <w:rsid w:val="002A693D"/>
    <w:rsid w:val="002A69EA"/>
    <w:rsid w:val="002A70E8"/>
    <w:rsid w:val="002A713E"/>
    <w:rsid w:val="002A7463"/>
    <w:rsid w:val="002A77AD"/>
    <w:rsid w:val="002A77DD"/>
    <w:rsid w:val="002A784B"/>
    <w:rsid w:val="002A7935"/>
    <w:rsid w:val="002A7951"/>
    <w:rsid w:val="002A7BD4"/>
    <w:rsid w:val="002A7C8C"/>
    <w:rsid w:val="002A7FEA"/>
    <w:rsid w:val="002B002D"/>
    <w:rsid w:val="002B0319"/>
    <w:rsid w:val="002B053D"/>
    <w:rsid w:val="002B09A9"/>
    <w:rsid w:val="002B0A4C"/>
    <w:rsid w:val="002B0A71"/>
    <w:rsid w:val="002B0D47"/>
    <w:rsid w:val="002B0FBA"/>
    <w:rsid w:val="002B108C"/>
    <w:rsid w:val="002B1A96"/>
    <w:rsid w:val="002B1B5C"/>
    <w:rsid w:val="002B1CF8"/>
    <w:rsid w:val="002B1D30"/>
    <w:rsid w:val="002B2AB7"/>
    <w:rsid w:val="002B36E8"/>
    <w:rsid w:val="002B3892"/>
    <w:rsid w:val="002B391B"/>
    <w:rsid w:val="002B3C9F"/>
    <w:rsid w:val="002B42EC"/>
    <w:rsid w:val="002B477B"/>
    <w:rsid w:val="002B491B"/>
    <w:rsid w:val="002B4B25"/>
    <w:rsid w:val="002B52BE"/>
    <w:rsid w:val="002B5363"/>
    <w:rsid w:val="002B537D"/>
    <w:rsid w:val="002B5428"/>
    <w:rsid w:val="002B54CB"/>
    <w:rsid w:val="002B5C91"/>
    <w:rsid w:val="002B5CC9"/>
    <w:rsid w:val="002B5D89"/>
    <w:rsid w:val="002B5DD2"/>
    <w:rsid w:val="002B5F02"/>
    <w:rsid w:val="002B5F4D"/>
    <w:rsid w:val="002B6481"/>
    <w:rsid w:val="002B65FB"/>
    <w:rsid w:val="002B66CE"/>
    <w:rsid w:val="002B68EE"/>
    <w:rsid w:val="002B6911"/>
    <w:rsid w:val="002B6949"/>
    <w:rsid w:val="002B6A85"/>
    <w:rsid w:val="002B6B8E"/>
    <w:rsid w:val="002B7020"/>
    <w:rsid w:val="002B70A3"/>
    <w:rsid w:val="002B71F6"/>
    <w:rsid w:val="002B73BD"/>
    <w:rsid w:val="002B7414"/>
    <w:rsid w:val="002B75D9"/>
    <w:rsid w:val="002B7E61"/>
    <w:rsid w:val="002C04F0"/>
    <w:rsid w:val="002C06A6"/>
    <w:rsid w:val="002C0744"/>
    <w:rsid w:val="002C09AE"/>
    <w:rsid w:val="002C09E6"/>
    <w:rsid w:val="002C0A6F"/>
    <w:rsid w:val="002C0BA9"/>
    <w:rsid w:val="002C0C5F"/>
    <w:rsid w:val="002C0C7E"/>
    <w:rsid w:val="002C101E"/>
    <w:rsid w:val="002C11C6"/>
    <w:rsid w:val="002C1346"/>
    <w:rsid w:val="002C14A4"/>
    <w:rsid w:val="002C16B5"/>
    <w:rsid w:val="002C17D8"/>
    <w:rsid w:val="002C221B"/>
    <w:rsid w:val="002C22CA"/>
    <w:rsid w:val="002C2315"/>
    <w:rsid w:val="002C245C"/>
    <w:rsid w:val="002C26C3"/>
    <w:rsid w:val="002C2814"/>
    <w:rsid w:val="002C2892"/>
    <w:rsid w:val="002C2A28"/>
    <w:rsid w:val="002C2A77"/>
    <w:rsid w:val="002C2C4D"/>
    <w:rsid w:val="002C2CAF"/>
    <w:rsid w:val="002C2DE9"/>
    <w:rsid w:val="002C30B8"/>
    <w:rsid w:val="002C359C"/>
    <w:rsid w:val="002C3632"/>
    <w:rsid w:val="002C3825"/>
    <w:rsid w:val="002C3E19"/>
    <w:rsid w:val="002C3FE1"/>
    <w:rsid w:val="002C4416"/>
    <w:rsid w:val="002C44FD"/>
    <w:rsid w:val="002C492A"/>
    <w:rsid w:val="002C4A2C"/>
    <w:rsid w:val="002C4BC2"/>
    <w:rsid w:val="002C52BF"/>
    <w:rsid w:val="002C535E"/>
    <w:rsid w:val="002C563B"/>
    <w:rsid w:val="002C5811"/>
    <w:rsid w:val="002C5877"/>
    <w:rsid w:val="002C589A"/>
    <w:rsid w:val="002C5A8B"/>
    <w:rsid w:val="002C5D8F"/>
    <w:rsid w:val="002C5F65"/>
    <w:rsid w:val="002C5F9F"/>
    <w:rsid w:val="002C6123"/>
    <w:rsid w:val="002C6299"/>
    <w:rsid w:val="002C6346"/>
    <w:rsid w:val="002C63F1"/>
    <w:rsid w:val="002C66AF"/>
    <w:rsid w:val="002C6874"/>
    <w:rsid w:val="002C6965"/>
    <w:rsid w:val="002C6B6E"/>
    <w:rsid w:val="002C7059"/>
    <w:rsid w:val="002C7088"/>
    <w:rsid w:val="002C7097"/>
    <w:rsid w:val="002C70E7"/>
    <w:rsid w:val="002C7208"/>
    <w:rsid w:val="002C7492"/>
    <w:rsid w:val="002C7ABC"/>
    <w:rsid w:val="002D02CA"/>
    <w:rsid w:val="002D0877"/>
    <w:rsid w:val="002D0B21"/>
    <w:rsid w:val="002D0D03"/>
    <w:rsid w:val="002D0E6F"/>
    <w:rsid w:val="002D0FB1"/>
    <w:rsid w:val="002D1059"/>
    <w:rsid w:val="002D117B"/>
    <w:rsid w:val="002D12E1"/>
    <w:rsid w:val="002D1862"/>
    <w:rsid w:val="002D1C2C"/>
    <w:rsid w:val="002D1D53"/>
    <w:rsid w:val="002D1E39"/>
    <w:rsid w:val="002D20BB"/>
    <w:rsid w:val="002D238E"/>
    <w:rsid w:val="002D2507"/>
    <w:rsid w:val="002D286E"/>
    <w:rsid w:val="002D2966"/>
    <w:rsid w:val="002D29BA"/>
    <w:rsid w:val="002D2CB2"/>
    <w:rsid w:val="002D303B"/>
    <w:rsid w:val="002D30E0"/>
    <w:rsid w:val="002D3595"/>
    <w:rsid w:val="002D369C"/>
    <w:rsid w:val="002D398D"/>
    <w:rsid w:val="002D3D5A"/>
    <w:rsid w:val="002D408B"/>
    <w:rsid w:val="002D4360"/>
    <w:rsid w:val="002D47A4"/>
    <w:rsid w:val="002D4866"/>
    <w:rsid w:val="002D4870"/>
    <w:rsid w:val="002D49ED"/>
    <w:rsid w:val="002D5107"/>
    <w:rsid w:val="002D518B"/>
    <w:rsid w:val="002D51D3"/>
    <w:rsid w:val="002D52C1"/>
    <w:rsid w:val="002D54CC"/>
    <w:rsid w:val="002D56A0"/>
    <w:rsid w:val="002D5A5F"/>
    <w:rsid w:val="002D5AC9"/>
    <w:rsid w:val="002D5C2D"/>
    <w:rsid w:val="002D61EA"/>
    <w:rsid w:val="002D6354"/>
    <w:rsid w:val="002D64F9"/>
    <w:rsid w:val="002D660B"/>
    <w:rsid w:val="002D668D"/>
    <w:rsid w:val="002D6CF7"/>
    <w:rsid w:val="002D6D03"/>
    <w:rsid w:val="002D6FA7"/>
    <w:rsid w:val="002D744C"/>
    <w:rsid w:val="002D74A3"/>
    <w:rsid w:val="002D74EB"/>
    <w:rsid w:val="002D7649"/>
    <w:rsid w:val="002D7786"/>
    <w:rsid w:val="002D7A1C"/>
    <w:rsid w:val="002D7A4C"/>
    <w:rsid w:val="002E038C"/>
    <w:rsid w:val="002E0423"/>
    <w:rsid w:val="002E08C7"/>
    <w:rsid w:val="002E0B61"/>
    <w:rsid w:val="002E0C20"/>
    <w:rsid w:val="002E0CC5"/>
    <w:rsid w:val="002E0D32"/>
    <w:rsid w:val="002E0D52"/>
    <w:rsid w:val="002E0D8C"/>
    <w:rsid w:val="002E159D"/>
    <w:rsid w:val="002E175D"/>
    <w:rsid w:val="002E1934"/>
    <w:rsid w:val="002E1AC0"/>
    <w:rsid w:val="002E1D48"/>
    <w:rsid w:val="002E2757"/>
    <w:rsid w:val="002E2D40"/>
    <w:rsid w:val="002E2EC9"/>
    <w:rsid w:val="002E31E8"/>
    <w:rsid w:val="002E3232"/>
    <w:rsid w:val="002E34E4"/>
    <w:rsid w:val="002E3509"/>
    <w:rsid w:val="002E3683"/>
    <w:rsid w:val="002E3996"/>
    <w:rsid w:val="002E3E6B"/>
    <w:rsid w:val="002E3F01"/>
    <w:rsid w:val="002E3F07"/>
    <w:rsid w:val="002E420B"/>
    <w:rsid w:val="002E4712"/>
    <w:rsid w:val="002E4F7B"/>
    <w:rsid w:val="002E51F4"/>
    <w:rsid w:val="002E558D"/>
    <w:rsid w:val="002E5640"/>
    <w:rsid w:val="002E5778"/>
    <w:rsid w:val="002E5C71"/>
    <w:rsid w:val="002E5E5F"/>
    <w:rsid w:val="002E5F9B"/>
    <w:rsid w:val="002E5FD4"/>
    <w:rsid w:val="002E62A0"/>
    <w:rsid w:val="002E649F"/>
    <w:rsid w:val="002E64BF"/>
    <w:rsid w:val="002E68B9"/>
    <w:rsid w:val="002E6913"/>
    <w:rsid w:val="002E6965"/>
    <w:rsid w:val="002E6A11"/>
    <w:rsid w:val="002E6A37"/>
    <w:rsid w:val="002E7A6E"/>
    <w:rsid w:val="002F02F5"/>
    <w:rsid w:val="002F0839"/>
    <w:rsid w:val="002F0B28"/>
    <w:rsid w:val="002F0E25"/>
    <w:rsid w:val="002F1173"/>
    <w:rsid w:val="002F1712"/>
    <w:rsid w:val="002F1734"/>
    <w:rsid w:val="002F1986"/>
    <w:rsid w:val="002F1996"/>
    <w:rsid w:val="002F1BA4"/>
    <w:rsid w:val="002F20E1"/>
    <w:rsid w:val="002F24A1"/>
    <w:rsid w:val="002F256C"/>
    <w:rsid w:val="002F27DD"/>
    <w:rsid w:val="002F2924"/>
    <w:rsid w:val="002F29AD"/>
    <w:rsid w:val="002F309F"/>
    <w:rsid w:val="002F30BE"/>
    <w:rsid w:val="002F348F"/>
    <w:rsid w:val="002F390D"/>
    <w:rsid w:val="002F3927"/>
    <w:rsid w:val="002F392E"/>
    <w:rsid w:val="002F3C85"/>
    <w:rsid w:val="002F3ECD"/>
    <w:rsid w:val="002F3F90"/>
    <w:rsid w:val="002F4365"/>
    <w:rsid w:val="002F4383"/>
    <w:rsid w:val="002F4580"/>
    <w:rsid w:val="002F464B"/>
    <w:rsid w:val="002F467E"/>
    <w:rsid w:val="002F46F0"/>
    <w:rsid w:val="002F4978"/>
    <w:rsid w:val="002F4B3C"/>
    <w:rsid w:val="002F4C5F"/>
    <w:rsid w:val="002F4D8E"/>
    <w:rsid w:val="002F4DAF"/>
    <w:rsid w:val="002F4DBE"/>
    <w:rsid w:val="002F5165"/>
    <w:rsid w:val="002F54B8"/>
    <w:rsid w:val="002F5A39"/>
    <w:rsid w:val="002F5BD5"/>
    <w:rsid w:val="002F5D7B"/>
    <w:rsid w:val="002F5E74"/>
    <w:rsid w:val="002F6086"/>
    <w:rsid w:val="002F65FF"/>
    <w:rsid w:val="002F66FF"/>
    <w:rsid w:val="002F6F68"/>
    <w:rsid w:val="002F7123"/>
    <w:rsid w:val="002F7399"/>
    <w:rsid w:val="002F743A"/>
    <w:rsid w:val="002F74D9"/>
    <w:rsid w:val="002F7E17"/>
    <w:rsid w:val="002F7F61"/>
    <w:rsid w:val="00300419"/>
    <w:rsid w:val="00300681"/>
    <w:rsid w:val="00300748"/>
    <w:rsid w:val="003009B9"/>
    <w:rsid w:val="00301542"/>
    <w:rsid w:val="00301555"/>
    <w:rsid w:val="00301C1F"/>
    <w:rsid w:val="00301F65"/>
    <w:rsid w:val="003024D1"/>
    <w:rsid w:val="0030269C"/>
    <w:rsid w:val="00302874"/>
    <w:rsid w:val="00302947"/>
    <w:rsid w:val="00302D5F"/>
    <w:rsid w:val="00302FB5"/>
    <w:rsid w:val="00303442"/>
    <w:rsid w:val="00303840"/>
    <w:rsid w:val="0030389D"/>
    <w:rsid w:val="00303AD9"/>
    <w:rsid w:val="00303DCD"/>
    <w:rsid w:val="00303E6F"/>
    <w:rsid w:val="0030406E"/>
    <w:rsid w:val="003043BC"/>
    <w:rsid w:val="00304606"/>
    <w:rsid w:val="00304675"/>
    <w:rsid w:val="003048FD"/>
    <w:rsid w:val="00304952"/>
    <w:rsid w:val="00304CCD"/>
    <w:rsid w:val="00305030"/>
    <w:rsid w:val="003050AA"/>
    <w:rsid w:val="0030542D"/>
    <w:rsid w:val="00305CC1"/>
    <w:rsid w:val="00305DE2"/>
    <w:rsid w:val="00305FCF"/>
    <w:rsid w:val="00306852"/>
    <w:rsid w:val="00306D9A"/>
    <w:rsid w:val="00306ED0"/>
    <w:rsid w:val="00307137"/>
    <w:rsid w:val="00307190"/>
    <w:rsid w:val="00307191"/>
    <w:rsid w:val="003079C5"/>
    <w:rsid w:val="00307CDE"/>
    <w:rsid w:val="00307DA5"/>
    <w:rsid w:val="00307F68"/>
    <w:rsid w:val="003104E7"/>
    <w:rsid w:val="003105CB"/>
    <w:rsid w:val="0031098E"/>
    <w:rsid w:val="00310A24"/>
    <w:rsid w:val="00310B26"/>
    <w:rsid w:val="00310DD4"/>
    <w:rsid w:val="00310DF2"/>
    <w:rsid w:val="003113B1"/>
    <w:rsid w:val="003116C7"/>
    <w:rsid w:val="0031177E"/>
    <w:rsid w:val="0031187A"/>
    <w:rsid w:val="00311889"/>
    <w:rsid w:val="003118A3"/>
    <w:rsid w:val="00311E8B"/>
    <w:rsid w:val="00311EF1"/>
    <w:rsid w:val="00312057"/>
    <w:rsid w:val="00312323"/>
    <w:rsid w:val="003123BD"/>
    <w:rsid w:val="00312D93"/>
    <w:rsid w:val="00312F9C"/>
    <w:rsid w:val="00312FEB"/>
    <w:rsid w:val="00313903"/>
    <w:rsid w:val="00313D2D"/>
    <w:rsid w:val="00313D61"/>
    <w:rsid w:val="003144F5"/>
    <w:rsid w:val="00314F4A"/>
    <w:rsid w:val="00315698"/>
    <w:rsid w:val="00315879"/>
    <w:rsid w:val="00315998"/>
    <w:rsid w:val="00315BAB"/>
    <w:rsid w:val="00315FD3"/>
    <w:rsid w:val="0031605E"/>
    <w:rsid w:val="003163A6"/>
    <w:rsid w:val="003163AE"/>
    <w:rsid w:val="00316619"/>
    <w:rsid w:val="00316625"/>
    <w:rsid w:val="003166E0"/>
    <w:rsid w:val="00316731"/>
    <w:rsid w:val="00316E42"/>
    <w:rsid w:val="003171EB"/>
    <w:rsid w:val="00317234"/>
    <w:rsid w:val="003177FD"/>
    <w:rsid w:val="00320092"/>
    <w:rsid w:val="003202FE"/>
    <w:rsid w:val="0032060D"/>
    <w:rsid w:val="003209AF"/>
    <w:rsid w:val="00320AED"/>
    <w:rsid w:val="00320ED8"/>
    <w:rsid w:val="003218D5"/>
    <w:rsid w:val="00321959"/>
    <w:rsid w:val="003219B3"/>
    <w:rsid w:val="00321B3A"/>
    <w:rsid w:val="00321E54"/>
    <w:rsid w:val="003227FE"/>
    <w:rsid w:val="00322A21"/>
    <w:rsid w:val="00322D9D"/>
    <w:rsid w:val="00322F63"/>
    <w:rsid w:val="00323498"/>
    <w:rsid w:val="003238F2"/>
    <w:rsid w:val="00323954"/>
    <w:rsid w:val="00323A7A"/>
    <w:rsid w:val="00323C9C"/>
    <w:rsid w:val="00323ECC"/>
    <w:rsid w:val="00324043"/>
    <w:rsid w:val="0032424C"/>
    <w:rsid w:val="00324372"/>
    <w:rsid w:val="00324516"/>
    <w:rsid w:val="00324615"/>
    <w:rsid w:val="0032465A"/>
    <w:rsid w:val="00324865"/>
    <w:rsid w:val="00325259"/>
    <w:rsid w:val="00325A8A"/>
    <w:rsid w:val="00325C13"/>
    <w:rsid w:val="00326090"/>
    <w:rsid w:val="00326515"/>
    <w:rsid w:val="00326522"/>
    <w:rsid w:val="00326BB5"/>
    <w:rsid w:val="003278A3"/>
    <w:rsid w:val="0032790F"/>
    <w:rsid w:val="00327B2B"/>
    <w:rsid w:val="00327B80"/>
    <w:rsid w:val="0033010E"/>
    <w:rsid w:val="003301B6"/>
    <w:rsid w:val="003303AC"/>
    <w:rsid w:val="003305A5"/>
    <w:rsid w:val="00330620"/>
    <w:rsid w:val="0033076B"/>
    <w:rsid w:val="00330B1C"/>
    <w:rsid w:val="00330ECF"/>
    <w:rsid w:val="0033103B"/>
    <w:rsid w:val="003310D8"/>
    <w:rsid w:val="00331182"/>
    <w:rsid w:val="0033141B"/>
    <w:rsid w:val="003314B1"/>
    <w:rsid w:val="0033180F"/>
    <w:rsid w:val="003318A3"/>
    <w:rsid w:val="00331995"/>
    <w:rsid w:val="00331A15"/>
    <w:rsid w:val="00331D1E"/>
    <w:rsid w:val="003321A8"/>
    <w:rsid w:val="0033262D"/>
    <w:rsid w:val="00332749"/>
    <w:rsid w:val="00332B57"/>
    <w:rsid w:val="00332B6E"/>
    <w:rsid w:val="00332D40"/>
    <w:rsid w:val="00332E0F"/>
    <w:rsid w:val="00332E4D"/>
    <w:rsid w:val="00332EAF"/>
    <w:rsid w:val="00332EB0"/>
    <w:rsid w:val="00333035"/>
    <w:rsid w:val="00333167"/>
    <w:rsid w:val="00333479"/>
    <w:rsid w:val="00333708"/>
    <w:rsid w:val="00333808"/>
    <w:rsid w:val="00333B5C"/>
    <w:rsid w:val="00333CDF"/>
    <w:rsid w:val="00333D44"/>
    <w:rsid w:val="00334092"/>
    <w:rsid w:val="0033422B"/>
    <w:rsid w:val="00334278"/>
    <w:rsid w:val="0033467A"/>
    <w:rsid w:val="0033495D"/>
    <w:rsid w:val="00334B1C"/>
    <w:rsid w:val="00334DA0"/>
    <w:rsid w:val="00334DDB"/>
    <w:rsid w:val="00334E91"/>
    <w:rsid w:val="00335094"/>
    <w:rsid w:val="003350E7"/>
    <w:rsid w:val="0033566C"/>
    <w:rsid w:val="00335BB1"/>
    <w:rsid w:val="00335E3E"/>
    <w:rsid w:val="00336167"/>
    <w:rsid w:val="00336229"/>
    <w:rsid w:val="00336D54"/>
    <w:rsid w:val="00336E64"/>
    <w:rsid w:val="003379C6"/>
    <w:rsid w:val="00337E67"/>
    <w:rsid w:val="00340186"/>
    <w:rsid w:val="0034026E"/>
    <w:rsid w:val="003403E0"/>
    <w:rsid w:val="0034080E"/>
    <w:rsid w:val="003408DD"/>
    <w:rsid w:val="00340B9E"/>
    <w:rsid w:val="00340F29"/>
    <w:rsid w:val="003411A4"/>
    <w:rsid w:val="00341273"/>
    <w:rsid w:val="00341A67"/>
    <w:rsid w:val="00342028"/>
    <w:rsid w:val="00342C6C"/>
    <w:rsid w:val="00342CA5"/>
    <w:rsid w:val="00342D39"/>
    <w:rsid w:val="00342E99"/>
    <w:rsid w:val="00342F7B"/>
    <w:rsid w:val="00342FC7"/>
    <w:rsid w:val="0034324C"/>
    <w:rsid w:val="00343326"/>
    <w:rsid w:val="003438DB"/>
    <w:rsid w:val="00343999"/>
    <w:rsid w:val="00343C16"/>
    <w:rsid w:val="00343E07"/>
    <w:rsid w:val="00343FFF"/>
    <w:rsid w:val="00344233"/>
    <w:rsid w:val="00344276"/>
    <w:rsid w:val="003444CD"/>
    <w:rsid w:val="00344665"/>
    <w:rsid w:val="0034469E"/>
    <w:rsid w:val="00344760"/>
    <w:rsid w:val="00344BB2"/>
    <w:rsid w:val="0034544A"/>
    <w:rsid w:val="0034548C"/>
    <w:rsid w:val="003454E9"/>
    <w:rsid w:val="00345936"/>
    <w:rsid w:val="00345A27"/>
    <w:rsid w:val="00345CFB"/>
    <w:rsid w:val="00345D93"/>
    <w:rsid w:val="00345DE6"/>
    <w:rsid w:val="003464F3"/>
    <w:rsid w:val="0034652C"/>
    <w:rsid w:val="00346611"/>
    <w:rsid w:val="003467B2"/>
    <w:rsid w:val="003469BB"/>
    <w:rsid w:val="00346D7B"/>
    <w:rsid w:val="00346DC5"/>
    <w:rsid w:val="00346E77"/>
    <w:rsid w:val="0034701C"/>
    <w:rsid w:val="00347621"/>
    <w:rsid w:val="00347959"/>
    <w:rsid w:val="00347AA1"/>
    <w:rsid w:val="00347E2E"/>
    <w:rsid w:val="00347F15"/>
    <w:rsid w:val="0035004E"/>
    <w:rsid w:val="003500CF"/>
    <w:rsid w:val="00350528"/>
    <w:rsid w:val="00351058"/>
    <w:rsid w:val="0035111B"/>
    <w:rsid w:val="00351213"/>
    <w:rsid w:val="00351357"/>
    <w:rsid w:val="0035139B"/>
    <w:rsid w:val="00351449"/>
    <w:rsid w:val="003515AC"/>
    <w:rsid w:val="00351B5F"/>
    <w:rsid w:val="00351F5F"/>
    <w:rsid w:val="00351FB8"/>
    <w:rsid w:val="00352522"/>
    <w:rsid w:val="00352675"/>
    <w:rsid w:val="0035274C"/>
    <w:rsid w:val="003528E9"/>
    <w:rsid w:val="003529FA"/>
    <w:rsid w:val="00352A1A"/>
    <w:rsid w:val="003534EA"/>
    <w:rsid w:val="0035369F"/>
    <w:rsid w:val="00353965"/>
    <w:rsid w:val="003541C2"/>
    <w:rsid w:val="00354F53"/>
    <w:rsid w:val="003550F6"/>
    <w:rsid w:val="003551AE"/>
    <w:rsid w:val="0035535D"/>
    <w:rsid w:val="003557A3"/>
    <w:rsid w:val="00355827"/>
    <w:rsid w:val="0035595C"/>
    <w:rsid w:val="003560FF"/>
    <w:rsid w:val="00356606"/>
    <w:rsid w:val="00356EC4"/>
    <w:rsid w:val="00357743"/>
    <w:rsid w:val="00357844"/>
    <w:rsid w:val="00357879"/>
    <w:rsid w:val="0035792F"/>
    <w:rsid w:val="003579E8"/>
    <w:rsid w:val="00357A68"/>
    <w:rsid w:val="00357B97"/>
    <w:rsid w:val="00357E61"/>
    <w:rsid w:val="00357F31"/>
    <w:rsid w:val="00360012"/>
    <w:rsid w:val="003605E1"/>
    <w:rsid w:val="00360740"/>
    <w:rsid w:val="00360927"/>
    <w:rsid w:val="003609E8"/>
    <w:rsid w:val="00360B06"/>
    <w:rsid w:val="00360CAC"/>
    <w:rsid w:val="00360DD9"/>
    <w:rsid w:val="00360F37"/>
    <w:rsid w:val="00361173"/>
    <w:rsid w:val="0036119D"/>
    <w:rsid w:val="00361459"/>
    <w:rsid w:val="00361539"/>
    <w:rsid w:val="003616D7"/>
    <w:rsid w:val="0036170E"/>
    <w:rsid w:val="00361AF4"/>
    <w:rsid w:val="00361CD6"/>
    <w:rsid w:val="003621A5"/>
    <w:rsid w:val="003622F7"/>
    <w:rsid w:val="0036266E"/>
    <w:rsid w:val="003628A6"/>
    <w:rsid w:val="00362B5D"/>
    <w:rsid w:val="00362FDC"/>
    <w:rsid w:val="00363373"/>
    <w:rsid w:val="003633AA"/>
    <w:rsid w:val="00363400"/>
    <w:rsid w:val="00363499"/>
    <w:rsid w:val="00363710"/>
    <w:rsid w:val="003637CF"/>
    <w:rsid w:val="00363970"/>
    <w:rsid w:val="00363DFA"/>
    <w:rsid w:val="00363F5C"/>
    <w:rsid w:val="00363FDA"/>
    <w:rsid w:val="003640C7"/>
    <w:rsid w:val="003640C9"/>
    <w:rsid w:val="00364680"/>
    <w:rsid w:val="00364966"/>
    <w:rsid w:val="00364A43"/>
    <w:rsid w:val="00364A50"/>
    <w:rsid w:val="00364D0B"/>
    <w:rsid w:val="00364FAE"/>
    <w:rsid w:val="00365003"/>
    <w:rsid w:val="00365073"/>
    <w:rsid w:val="00365384"/>
    <w:rsid w:val="003654E0"/>
    <w:rsid w:val="00365B14"/>
    <w:rsid w:val="00365C86"/>
    <w:rsid w:val="00365F43"/>
    <w:rsid w:val="00366009"/>
    <w:rsid w:val="00366509"/>
    <w:rsid w:val="00366540"/>
    <w:rsid w:val="00366820"/>
    <w:rsid w:val="003668DB"/>
    <w:rsid w:val="003668E5"/>
    <w:rsid w:val="00366F32"/>
    <w:rsid w:val="00367412"/>
    <w:rsid w:val="003676B5"/>
    <w:rsid w:val="003677EE"/>
    <w:rsid w:val="00367AF1"/>
    <w:rsid w:val="00367F25"/>
    <w:rsid w:val="00370031"/>
    <w:rsid w:val="00370D39"/>
    <w:rsid w:val="00370F69"/>
    <w:rsid w:val="0037179E"/>
    <w:rsid w:val="00371B8B"/>
    <w:rsid w:val="00371C1E"/>
    <w:rsid w:val="00371CDF"/>
    <w:rsid w:val="00372584"/>
    <w:rsid w:val="003729BC"/>
    <w:rsid w:val="00372AAD"/>
    <w:rsid w:val="00372F4A"/>
    <w:rsid w:val="00372F6C"/>
    <w:rsid w:val="00373043"/>
    <w:rsid w:val="003730E1"/>
    <w:rsid w:val="0037345E"/>
    <w:rsid w:val="003739C8"/>
    <w:rsid w:val="00373AC8"/>
    <w:rsid w:val="00374002"/>
    <w:rsid w:val="003742B7"/>
    <w:rsid w:val="0037437F"/>
    <w:rsid w:val="00374505"/>
    <w:rsid w:val="00374547"/>
    <w:rsid w:val="0037472D"/>
    <w:rsid w:val="00374A30"/>
    <w:rsid w:val="00374C2E"/>
    <w:rsid w:val="003750B9"/>
    <w:rsid w:val="003754B4"/>
    <w:rsid w:val="003754D0"/>
    <w:rsid w:val="0037554E"/>
    <w:rsid w:val="003755A9"/>
    <w:rsid w:val="00375AB5"/>
    <w:rsid w:val="00375B02"/>
    <w:rsid w:val="00375D24"/>
    <w:rsid w:val="00375E84"/>
    <w:rsid w:val="00375F7B"/>
    <w:rsid w:val="00375F96"/>
    <w:rsid w:val="003761F0"/>
    <w:rsid w:val="003768A1"/>
    <w:rsid w:val="00376E4A"/>
    <w:rsid w:val="00376F08"/>
    <w:rsid w:val="003770CD"/>
    <w:rsid w:val="00377204"/>
    <w:rsid w:val="00377556"/>
    <w:rsid w:val="003776ED"/>
    <w:rsid w:val="00377845"/>
    <w:rsid w:val="00377926"/>
    <w:rsid w:val="003779A9"/>
    <w:rsid w:val="00377AD3"/>
    <w:rsid w:val="00377DE5"/>
    <w:rsid w:val="003802F0"/>
    <w:rsid w:val="00380341"/>
    <w:rsid w:val="00380478"/>
    <w:rsid w:val="0038052A"/>
    <w:rsid w:val="0038056F"/>
    <w:rsid w:val="0038067F"/>
    <w:rsid w:val="003809BD"/>
    <w:rsid w:val="00380B67"/>
    <w:rsid w:val="00380F3D"/>
    <w:rsid w:val="00380F93"/>
    <w:rsid w:val="003810E8"/>
    <w:rsid w:val="0038137E"/>
    <w:rsid w:val="003813A5"/>
    <w:rsid w:val="0038163D"/>
    <w:rsid w:val="00381696"/>
    <w:rsid w:val="0038175A"/>
    <w:rsid w:val="00381B4E"/>
    <w:rsid w:val="00381CBB"/>
    <w:rsid w:val="00381D8E"/>
    <w:rsid w:val="00381DB2"/>
    <w:rsid w:val="0038225F"/>
    <w:rsid w:val="0038253D"/>
    <w:rsid w:val="00382AC5"/>
    <w:rsid w:val="00382FF2"/>
    <w:rsid w:val="003830A7"/>
    <w:rsid w:val="00383357"/>
    <w:rsid w:val="00383ABB"/>
    <w:rsid w:val="00383B44"/>
    <w:rsid w:val="00383DB5"/>
    <w:rsid w:val="00383E92"/>
    <w:rsid w:val="00383F4A"/>
    <w:rsid w:val="00384213"/>
    <w:rsid w:val="0038428E"/>
    <w:rsid w:val="00384A27"/>
    <w:rsid w:val="00384B1F"/>
    <w:rsid w:val="00384E26"/>
    <w:rsid w:val="00384F8F"/>
    <w:rsid w:val="0038511E"/>
    <w:rsid w:val="0038518F"/>
    <w:rsid w:val="00385957"/>
    <w:rsid w:val="00385AD8"/>
    <w:rsid w:val="00385AEC"/>
    <w:rsid w:val="00385F39"/>
    <w:rsid w:val="00385FB0"/>
    <w:rsid w:val="00386494"/>
    <w:rsid w:val="00386717"/>
    <w:rsid w:val="00386ADA"/>
    <w:rsid w:val="00386B5B"/>
    <w:rsid w:val="00386D36"/>
    <w:rsid w:val="003872B8"/>
    <w:rsid w:val="0038739B"/>
    <w:rsid w:val="0038754C"/>
    <w:rsid w:val="003876B3"/>
    <w:rsid w:val="003878D4"/>
    <w:rsid w:val="00387FDC"/>
    <w:rsid w:val="0039017B"/>
    <w:rsid w:val="003903ED"/>
    <w:rsid w:val="0039060C"/>
    <w:rsid w:val="00390D98"/>
    <w:rsid w:val="00390DED"/>
    <w:rsid w:val="00390F0A"/>
    <w:rsid w:val="003912B6"/>
    <w:rsid w:val="003914A3"/>
    <w:rsid w:val="0039162F"/>
    <w:rsid w:val="0039174E"/>
    <w:rsid w:val="00391F4F"/>
    <w:rsid w:val="00392053"/>
    <w:rsid w:val="003923CC"/>
    <w:rsid w:val="00392684"/>
    <w:rsid w:val="00393020"/>
    <w:rsid w:val="00393101"/>
    <w:rsid w:val="00393696"/>
    <w:rsid w:val="00393833"/>
    <w:rsid w:val="00393BC9"/>
    <w:rsid w:val="0039419F"/>
    <w:rsid w:val="00394473"/>
    <w:rsid w:val="00394781"/>
    <w:rsid w:val="003948AF"/>
    <w:rsid w:val="003948D2"/>
    <w:rsid w:val="00395115"/>
    <w:rsid w:val="0039512B"/>
    <w:rsid w:val="0039517F"/>
    <w:rsid w:val="0039556C"/>
    <w:rsid w:val="00395CFA"/>
    <w:rsid w:val="00395F8D"/>
    <w:rsid w:val="00396262"/>
    <w:rsid w:val="0039627A"/>
    <w:rsid w:val="003963FF"/>
    <w:rsid w:val="00396472"/>
    <w:rsid w:val="003968DE"/>
    <w:rsid w:val="00396A33"/>
    <w:rsid w:val="00396B1B"/>
    <w:rsid w:val="00396CA8"/>
    <w:rsid w:val="00396F0C"/>
    <w:rsid w:val="00396FC0"/>
    <w:rsid w:val="003971F0"/>
    <w:rsid w:val="0039762D"/>
    <w:rsid w:val="00397775"/>
    <w:rsid w:val="00397C8E"/>
    <w:rsid w:val="00397D80"/>
    <w:rsid w:val="00397FBE"/>
    <w:rsid w:val="003A0525"/>
    <w:rsid w:val="003A08B7"/>
    <w:rsid w:val="003A0C9E"/>
    <w:rsid w:val="003A0CA6"/>
    <w:rsid w:val="003A0E95"/>
    <w:rsid w:val="003A0EFE"/>
    <w:rsid w:val="003A112A"/>
    <w:rsid w:val="003A12D7"/>
    <w:rsid w:val="003A13E5"/>
    <w:rsid w:val="003A144C"/>
    <w:rsid w:val="003A1497"/>
    <w:rsid w:val="003A1618"/>
    <w:rsid w:val="003A184A"/>
    <w:rsid w:val="003A1E1A"/>
    <w:rsid w:val="003A1E2D"/>
    <w:rsid w:val="003A298B"/>
    <w:rsid w:val="003A2C10"/>
    <w:rsid w:val="003A2C1D"/>
    <w:rsid w:val="003A2D47"/>
    <w:rsid w:val="003A31E9"/>
    <w:rsid w:val="003A3509"/>
    <w:rsid w:val="003A359B"/>
    <w:rsid w:val="003A37E0"/>
    <w:rsid w:val="003A382A"/>
    <w:rsid w:val="003A38B6"/>
    <w:rsid w:val="003A3E34"/>
    <w:rsid w:val="003A4170"/>
    <w:rsid w:val="003A435E"/>
    <w:rsid w:val="003A44F7"/>
    <w:rsid w:val="003A4A5C"/>
    <w:rsid w:val="003A4B27"/>
    <w:rsid w:val="003A4C09"/>
    <w:rsid w:val="003A4CED"/>
    <w:rsid w:val="003A4EC7"/>
    <w:rsid w:val="003A4F1E"/>
    <w:rsid w:val="003A50BA"/>
    <w:rsid w:val="003A545A"/>
    <w:rsid w:val="003A5777"/>
    <w:rsid w:val="003A5824"/>
    <w:rsid w:val="003A59B5"/>
    <w:rsid w:val="003A6338"/>
    <w:rsid w:val="003A64C9"/>
    <w:rsid w:val="003A66A5"/>
    <w:rsid w:val="003A6A7D"/>
    <w:rsid w:val="003A6C5A"/>
    <w:rsid w:val="003A6CF5"/>
    <w:rsid w:val="003A6EC9"/>
    <w:rsid w:val="003A7155"/>
    <w:rsid w:val="003A72C8"/>
    <w:rsid w:val="003A7355"/>
    <w:rsid w:val="003A738B"/>
    <w:rsid w:val="003A786A"/>
    <w:rsid w:val="003A78A6"/>
    <w:rsid w:val="003A7967"/>
    <w:rsid w:val="003B027D"/>
    <w:rsid w:val="003B0471"/>
    <w:rsid w:val="003B04E1"/>
    <w:rsid w:val="003B0774"/>
    <w:rsid w:val="003B0CD4"/>
    <w:rsid w:val="003B11CA"/>
    <w:rsid w:val="003B13F0"/>
    <w:rsid w:val="003B1441"/>
    <w:rsid w:val="003B14AF"/>
    <w:rsid w:val="003B14B0"/>
    <w:rsid w:val="003B1583"/>
    <w:rsid w:val="003B1628"/>
    <w:rsid w:val="003B1C7B"/>
    <w:rsid w:val="003B1C86"/>
    <w:rsid w:val="003B2009"/>
    <w:rsid w:val="003B2641"/>
    <w:rsid w:val="003B32FB"/>
    <w:rsid w:val="003B365A"/>
    <w:rsid w:val="003B3A64"/>
    <w:rsid w:val="003B3AF2"/>
    <w:rsid w:val="003B3B1C"/>
    <w:rsid w:val="003B3B7A"/>
    <w:rsid w:val="003B3C34"/>
    <w:rsid w:val="003B3C67"/>
    <w:rsid w:val="003B3D88"/>
    <w:rsid w:val="003B3DBF"/>
    <w:rsid w:val="003B4644"/>
    <w:rsid w:val="003B4A74"/>
    <w:rsid w:val="003B4B41"/>
    <w:rsid w:val="003B4F94"/>
    <w:rsid w:val="003B5371"/>
    <w:rsid w:val="003B5A7D"/>
    <w:rsid w:val="003B5B5A"/>
    <w:rsid w:val="003B5BF2"/>
    <w:rsid w:val="003B5D80"/>
    <w:rsid w:val="003B5E70"/>
    <w:rsid w:val="003B63C9"/>
    <w:rsid w:val="003B656B"/>
    <w:rsid w:val="003B65F3"/>
    <w:rsid w:val="003B6731"/>
    <w:rsid w:val="003B687D"/>
    <w:rsid w:val="003B6FE1"/>
    <w:rsid w:val="003B6FE2"/>
    <w:rsid w:val="003B7076"/>
    <w:rsid w:val="003B7185"/>
    <w:rsid w:val="003B739D"/>
    <w:rsid w:val="003B7456"/>
    <w:rsid w:val="003B7469"/>
    <w:rsid w:val="003C0064"/>
    <w:rsid w:val="003C0128"/>
    <w:rsid w:val="003C050F"/>
    <w:rsid w:val="003C0A3C"/>
    <w:rsid w:val="003C0C7C"/>
    <w:rsid w:val="003C0C8B"/>
    <w:rsid w:val="003C0E31"/>
    <w:rsid w:val="003C0EE7"/>
    <w:rsid w:val="003C0F5D"/>
    <w:rsid w:val="003C10AE"/>
    <w:rsid w:val="003C11AF"/>
    <w:rsid w:val="003C14EE"/>
    <w:rsid w:val="003C1605"/>
    <w:rsid w:val="003C1A7A"/>
    <w:rsid w:val="003C1A8D"/>
    <w:rsid w:val="003C1AB4"/>
    <w:rsid w:val="003C1EBA"/>
    <w:rsid w:val="003C1FDD"/>
    <w:rsid w:val="003C2035"/>
    <w:rsid w:val="003C2368"/>
    <w:rsid w:val="003C2427"/>
    <w:rsid w:val="003C24AB"/>
    <w:rsid w:val="003C24F3"/>
    <w:rsid w:val="003C2820"/>
    <w:rsid w:val="003C28D2"/>
    <w:rsid w:val="003C2EBB"/>
    <w:rsid w:val="003C30E2"/>
    <w:rsid w:val="003C3C77"/>
    <w:rsid w:val="003C3D4F"/>
    <w:rsid w:val="003C3FD9"/>
    <w:rsid w:val="003C40EB"/>
    <w:rsid w:val="003C41AB"/>
    <w:rsid w:val="003C425E"/>
    <w:rsid w:val="003C440F"/>
    <w:rsid w:val="003C468D"/>
    <w:rsid w:val="003C46CE"/>
    <w:rsid w:val="003C4D2D"/>
    <w:rsid w:val="003C4F73"/>
    <w:rsid w:val="003C5B22"/>
    <w:rsid w:val="003C5CA0"/>
    <w:rsid w:val="003C5D76"/>
    <w:rsid w:val="003C5F68"/>
    <w:rsid w:val="003C60EB"/>
    <w:rsid w:val="003C61E4"/>
    <w:rsid w:val="003C63C6"/>
    <w:rsid w:val="003C644A"/>
    <w:rsid w:val="003C6744"/>
    <w:rsid w:val="003C6865"/>
    <w:rsid w:val="003C686E"/>
    <w:rsid w:val="003C68D7"/>
    <w:rsid w:val="003C68D9"/>
    <w:rsid w:val="003C6B4D"/>
    <w:rsid w:val="003C6BD1"/>
    <w:rsid w:val="003C6C91"/>
    <w:rsid w:val="003C6ED4"/>
    <w:rsid w:val="003C78EA"/>
    <w:rsid w:val="003C79E2"/>
    <w:rsid w:val="003C7DF0"/>
    <w:rsid w:val="003C7DFD"/>
    <w:rsid w:val="003C7F10"/>
    <w:rsid w:val="003C7F66"/>
    <w:rsid w:val="003D0189"/>
    <w:rsid w:val="003D04EA"/>
    <w:rsid w:val="003D052E"/>
    <w:rsid w:val="003D0870"/>
    <w:rsid w:val="003D08CF"/>
    <w:rsid w:val="003D0947"/>
    <w:rsid w:val="003D0E78"/>
    <w:rsid w:val="003D0EB1"/>
    <w:rsid w:val="003D0F43"/>
    <w:rsid w:val="003D1187"/>
    <w:rsid w:val="003D124F"/>
    <w:rsid w:val="003D14E8"/>
    <w:rsid w:val="003D17C1"/>
    <w:rsid w:val="003D1A47"/>
    <w:rsid w:val="003D1BDA"/>
    <w:rsid w:val="003D1BF8"/>
    <w:rsid w:val="003D1CCB"/>
    <w:rsid w:val="003D1F28"/>
    <w:rsid w:val="003D228C"/>
    <w:rsid w:val="003D22BF"/>
    <w:rsid w:val="003D244D"/>
    <w:rsid w:val="003D25BD"/>
    <w:rsid w:val="003D2867"/>
    <w:rsid w:val="003D2963"/>
    <w:rsid w:val="003D2AFD"/>
    <w:rsid w:val="003D2C52"/>
    <w:rsid w:val="003D328E"/>
    <w:rsid w:val="003D34C2"/>
    <w:rsid w:val="003D351B"/>
    <w:rsid w:val="003D358E"/>
    <w:rsid w:val="003D3592"/>
    <w:rsid w:val="003D3661"/>
    <w:rsid w:val="003D3DB8"/>
    <w:rsid w:val="003D3E71"/>
    <w:rsid w:val="003D3E74"/>
    <w:rsid w:val="003D3FCE"/>
    <w:rsid w:val="003D4078"/>
    <w:rsid w:val="003D42E5"/>
    <w:rsid w:val="003D4B4A"/>
    <w:rsid w:val="003D54AD"/>
    <w:rsid w:val="003D56C4"/>
    <w:rsid w:val="003D5932"/>
    <w:rsid w:val="003D5AC2"/>
    <w:rsid w:val="003D5D0A"/>
    <w:rsid w:val="003D5E25"/>
    <w:rsid w:val="003D61A0"/>
    <w:rsid w:val="003D64FC"/>
    <w:rsid w:val="003D6598"/>
    <w:rsid w:val="003D6816"/>
    <w:rsid w:val="003D68C3"/>
    <w:rsid w:val="003D6A77"/>
    <w:rsid w:val="003D6B78"/>
    <w:rsid w:val="003D6BB0"/>
    <w:rsid w:val="003D6CDE"/>
    <w:rsid w:val="003D6D6E"/>
    <w:rsid w:val="003D6D8A"/>
    <w:rsid w:val="003D6EBA"/>
    <w:rsid w:val="003D76C5"/>
    <w:rsid w:val="003D7987"/>
    <w:rsid w:val="003D7BCB"/>
    <w:rsid w:val="003D7CDA"/>
    <w:rsid w:val="003E0A6D"/>
    <w:rsid w:val="003E0B5A"/>
    <w:rsid w:val="003E1167"/>
    <w:rsid w:val="003E12D2"/>
    <w:rsid w:val="003E14C4"/>
    <w:rsid w:val="003E156D"/>
    <w:rsid w:val="003E18BC"/>
    <w:rsid w:val="003E18D3"/>
    <w:rsid w:val="003E18DA"/>
    <w:rsid w:val="003E1AB6"/>
    <w:rsid w:val="003E1ABD"/>
    <w:rsid w:val="003E1B42"/>
    <w:rsid w:val="003E1C12"/>
    <w:rsid w:val="003E1CEE"/>
    <w:rsid w:val="003E1D62"/>
    <w:rsid w:val="003E2A63"/>
    <w:rsid w:val="003E348E"/>
    <w:rsid w:val="003E34F8"/>
    <w:rsid w:val="003E3BFB"/>
    <w:rsid w:val="003E3D18"/>
    <w:rsid w:val="003E41E7"/>
    <w:rsid w:val="003E4609"/>
    <w:rsid w:val="003E47F7"/>
    <w:rsid w:val="003E481B"/>
    <w:rsid w:val="003E493A"/>
    <w:rsid w:val="003E5202"/>
    <w:rsid w:val="003E53D2"/>
    <w:rsid w:val="003E5A2C"/>
    <w:rsid w:val="003E60FC"/>
    <w:rsid w:val="003E630B"/>
    <w:rsid w:val="003E6395"/>
    <w:rsid w:val="003E6692"/>
    <w:rsid w:val="003E683D"/>
    <w:rsid w:val="003E7036"/>
    <w:rsid w:val="003E71F3"/>
    <w:rsid w:val="003E731E"/>
    <w:rsid w:val="003E7326"/>
    <w:rsid w:val="003E768B"/>
    <w:rsid w:val="003E775F"/>
    <w:rsid w:val="003E7865"/>
    <w:rsid w:val="003E7AB2"/>
    <w:rsid w:val="003F04DF"/>
    <w:rsid w:val="003F063A"/>
    <w:rsid w:val="003F07E8"/>
    <w:rsid w:val="003F090F"/>
    <w:rsid w:val="003F0911"/>
    <w:rsid w:val="003F09D8"/>
    <w:rsid w:val="003F0CE7"/>
    <w:rsid w:val="003F0D5C"/>
    <w:rsid w:val="003F111A"/>
    <w:rsid w:val="003F1134"/>
    <w:rsid w:val="003F13F4"/>
    <w:rsid w:val="003F1633"/>
    <w:rsid w:val="003F171F"/>
    <w:rsid w:val="003F1766"/>
    <w:rsid w:val="003F19CA"/>
    <w:rsid w:val="003F1D2D"/>
    <w:rsid w:val="003F1DDB"/>
    <w:rsid w:val="003F232D"/>
    <w:rsid w:val="003F2502"/>
    <w:rsid w:val="003F2C1B"/>
    <w:rsid w:val="003F2D83"/>
    <w:rsid w:val="003F30EE"/>
    <w:rsid w:val="003F324A"/>
    <w:rsid w:val="003F3250"/>
    <w:rsid w:val="003F3280"/>
    <w:rsid w:val="003F329D"/>
    <w:rsid w:val="003F3399"/>
    <w:rsid w:val="003F3453"/>
    <w:rsid w:val="003F3728"/>
    <w:rsid w:val="003F381E"/>
    <w:rsid w:val="003F3D34"/>
    <w:rsid w:val="003F3F38"/>
    <w:rsid w:val="003F4954"/>
    <w:rsid w:val="003F4B01"/>
    <w:rsid w:val="003F4BD6"/>
    <w:rsid w:val="003F506F"/>
    <w:rsid w:val="003F50CC"/>
    <w:rsid w:val="003F52B4"/>
    <w:rsid w:val="003F5353"/>
    <w:rsid w:val="003F5526"/>
    <w:rsid w:val="003F5632"/>
    <w:rsid w:val="003F5C4B"/>
    <w:rsid w:val="003F6959"/>
    <w:rsid w:val="003F6AE3"/>
    <w:rsid w:val="003F6CBD"/>
    <w:rsid w:val="003F7201"/>
    <w:rsid w:val="003F72FF"/>
    <w:rsid w:val="003F739C"/>
    <w:rsid w:val="003F7732"/>
    <w:rsid w:val="003F7990"/>
    <w:rsid w:val="003F7A5D"/>
    <w:rsid w:val="003F7B7F"/>
    <w:rsid w:val="003F7C93"/>
    <w:rsid w:val="003F7F40"/>
    <w:rsid w:val="003F7F9E"/>
    <w:rsid w:val="00400132"/>
    <w:rsid w:val="004001E3"/>
    <w:rsid w:val="00400388"/>
    <w:rsid w:val="0040060C"/>
    <w:rsid w:val="0040066A"/>
    <w:rsid w:val="00400831"/>
    <w:rsid w:val="00400B7D"/>
    <w:rsid w:val="00400C48"/>
    <w:rsid w:val="00400FB2"/>
    <w:rsid w:val="0040166D"/>
    <w:rsid w:val="0040174A"/>
    <w:rsid w:val="00401878"/>
    <w:rsid w:val="004018DF"/>
    <w:rsid w:val="00401916"/>
    <w:rsid w:val="00401EE9"/>
    <w:rsid w:val="004020B4"/>
    <w:rsid w:val="00402188"/>
    <w:rsid w:val="004025BA"/>
    <w:rsid w:val="00402A20"/>
    <w:rsid w:val="00402C2D"/>
    <w:rsid w:val="00402CF6"/>
    <w:rsid w:val="00403432"/>
    <w:rsid w:val="0040347C"/>
    <w:rsid w:val="004034DB"/>
    <w:rsid w:val="004037AC"/>
    <w:rsid w:val="004039AB"/>
    <w:rsid w:val="00404109"/>
    <w:rsid w:val="0040415A"/>
    <w:rsid w:val="00404258"/>
    <w:rsid w:val="00404377"/>
    <w:rsid w:val="004044F5"/>
    <w:rsid w:val="00404B3F"/>
    <w:rsid w:val="00404D4E"/>
    <w:rsid w:val="00404DF2"/>
    <w:rsid w:val="00404EDB"/>
    <w:rsid w:val="00404EF8"/>
    <w:rsid w:val="00405219"/>
    <w:rsid w:val="00405472"/>
    <w:rsid w:val="0040569A"/>
    <w:rsid w:val="00405B23"/>
    <w:rsid w:val="00405CB0"/>
    <w:rsid w:val="00405D9E"/>
    <w:rsid w:val="00405DFA"/>
    <w:rsid w:val="00405E33"/>
    <w:rsid w:val="00406355"/>
    <w:rsid w:val="004063D7"/>
    <w:rsid w:val="00406408"/>
    <w:rsid w:val="0040649B"/>
    <w:rsid w:val="00406535"/>
    <w:rsid w:val="0040661E"/>
    <w:rsid w:val="0040669D"/>
    <w:rsid w:val="0040677F"/>
    <w:rsid w:val="00406B5F"/>
    <w:rsid w:val="004070EF"/>
    <w:rsid w:val="00407356"/>
    <w:rsid w:val="00407956"/>
    <w:rsid w:val="0040797E"/>
    <w:rsid w:val="00407B40"/>
    <w:rsid w:val="00407BE9"/>
    <w:rsid w:val="00407F9E"/>
    <w:rsid w:val="00410195"/>
    <w:rsid w:val="004104F6"/>
    <w:rsid w:val="00410677"/>
    <w:rsid w:val="00410742"/>
    <w:rsid w:val="00410D49"/>
    <w:rsid w:val="004113FC"/>
    <w:rsid w:val="004116B0"/>
    <w:rsid w:val="004119C4"/>
    <w:rsid w:val="00411CB2"/>
    <w:rsid w:val="00412035"/>
    <w:rsid w:val="004123F0"/>
    <w:rsid w:val="004124DF"/>
    <w:rsid w:val="00412572"/>
    <w:rsid w:val="00412665"/>
    <w:rsid w:val="0041277E"/>
    <w:rsid w:val="00412D86"/>
    <w:rsid w:val="00413002"/>
    <w:rsid w:val="004131D8"/>
    <w:rsid w:val="0041340A"/>
    <w:rsid w:val="004137C3"/>
    <w:rsid w:val="00413839"/>
    <w:rsid w:val="00413891"/>
    <w:rsid w:val="004139B0"/>
    <w:rsid w:val="00413DC1"/>
    <w:rsid w:val="00414131"/>
    <w:rsid w:val="00414185"/>
    <w:rsid w:val="004149D2"/>
    <w:rsid w:val="004152F8"/>
    <w:rsid w:val="00415543"/>
    <w:rsid w:val="004157D5"/>
    <w:rsid w:val="004159BD"/>
    <w:rsid w:val="00415A01"/>
    <w:rsid w:val="00415C9C"/>
    <w:rsid w:val="00416170"/>
    <w:rsid w:val="00416176"/>
    <w:rsid w:val="00416347"/>
    <w:rsid w:val="00416582"/>
    <w:rsid w:val="00416B1F"/>
    <w:rsid w:val="0041700E"/>
    <w:rsid w:val="004174ED"/>
    <w:rsid w:val="004174FA"/>
    <w:rsid w:val="004178CC"/>
    <w:rsid w:val="00417BD2"/>
    <w:rsid w:val="00417C2C"/>
    <w:rsid w:val="00417D29"/>
    <w:rsid w:val="00417F0C"/>
    <w:rsid w:val="00417F9B"/>
    <w:rsid w:val="00417FD3"/>
    <w:rsid w:val="00420028"/>
    <w:rsid w:val="004200AE"/>
    <w:rsid w:val="00420273"/>
    <w:rsid w:val="0042029D"/>
    <w:rsid w:val="0042031E"/>
    <w:rsid w:val="0042056B"/>
    <w:rsid w:val="00420608"/>
    <w:rsid w:val="00420620"/>
    <w:rsid w:val="00420AB0"/>
    <w:rsid w:val="00420B41"/>
    <w:rsid w:val="00420CC3"/>
    <w:rsid w:val="0042105D"/>
    <w:rsid w:val="00421107"/>
    <w:rsid w:val="004212F8"/>
    <w:rsid w:val="004213CD"/>
    <w:rsid w:val="0042160C"/>
    <w:rsid w:val="004216E8"/>
    <w:rsid w:val="0042180B"/>
    <w:rsid w:val="004219C8"/>
    <w:rsid w:val="00421E35"/>
    <w:rsid w:val="00422150"/>
    <w:rsid w:val="00422184"/>
    <w:rsid w:val="00422235"/>
    <w:rsid w:val="0042250E"/>
    <w:rsid w:val="00422776"/>
    <w:rsid w:val="00422802"/>
    <w:rsid w:val="004228A2"/>
    <w:rsid w:val="00422930"/>
    <w:rsid w:val="004231F3"/>
    <w:rsid w:val="00423741"/>
    <w:rsid w:val="004239FA"/>
    <w:rsid w:val="00423A75"/>
    <w:rsid w:val="00423AEE"/>
    <w:rsid w:val="00423B70"/>
    <w:rsid w:val="00423E6D"/>
    <w:rsid w:val="00423EA9"/>
    <w:rsid w:val="0042417B"/>
    <w:rsid w:val="0042424A"/>
    <w:rsid w:val="004247C5"/>
    <w:rsid w:val="004248F5"/>
    <w:rsid w:val="00424DF0"/>
    <w:rsid w:val="00424FFD"/>
    <w:rsid w:val="00425278"/>
    <w:rsid w:val="00425380"/>
    <w:rsid w:val="0042539D"/>
    <w:rsid w:val="004255A8"/>
    <w:rsid w:val="0042568B"/>
    <w:rsid w:val="004263DE"/>
    <w:rsid w:val="00426594"/>
    <w:rsid w:val="00426618"/>
    <w:rsid w:val="0042687B"/>
    <w:rsid w:val="00426A27"/>
    <w:rsid w:val="00426D41"/>
    <w:rsid w:val="00426FB0"/>
    <w:rsid w:val="00427489"/>
    <w:rsid w:val="004277F7"/>
    <w:rsid w:val="004278C0"/>
    <w:rsid w:val="00427B7A"/>
    <w:rsid w:val="00427FB6"/>
    <w:rsid w:val="004302C1"/>
    <w:rsid w:val="004304B9"/>
    <w:rsid w:val="004304C1"/>
    <w:rsid w:val="00430852"/>
    <w:rsid w:val="00430C8C"/>
    <w:rsid w:val="00430E80"/>
    <w:rsid w:val="00431198"/>
    <w:rsid w:val="00431520"/>
    <w:rsid w:val="0043183C"/>
    <w:rsid w:val="00431A48"/>
    <w:rsid w:val="00431AEA"/>
    <w:rsid w:val="00431C0F"/>
    <w:rsid w:val="00432069"/>
    <w:rsid w:val="004320F4"/>
    <w:rsid w:val="004326AD"/>
    <w:rsid w:val="00432AA9"/>
    <w:rsid w:val="00432AF6"/>
    <w:rsid w:val="00432D54"/>
    <w:rsid w:val="0043325E"/>
    <w:rsid w:val="00433508"/>
    <w:rsid w:val="00433552"/>
    <w:rsid w:val="004336C2"/>
    <w:rsid w:val="004338CF"/>
    <w:rsid w:val="0043395E"/>
    <w:rsid w:val="00433DAE"/>
    <w:rsid w:val="00433E1E"/>
    <w:rsid w:val="00433FA3"/>
    <w:rsid w:val="0043414A"/>
    <w:rsid w:val="00434826"/>
    <w:rsid w:val="00434841"/>
    <w:rsid w:val="004348FF"/>
    <w:rsid w:val="00434927"/>
    <w:rsid w:val="00434EAA"/>
    <w:rsid w:val="00434FE1"/>
    <w:rsid w:val="0043551A"/>
    <w:rsid w:val="00435717"/>
    <w:rsid w:val="00435B59"/>
    <w:rsid w:val="00435F30"/>
    <w:rsid w:val="00435F67"/>
    <w:rsid w:val="004362C1"/>
    <w:rsid w:val="0043694B"/>
    <w:rsid w:val="00436A2A"/>
    <w:rsid w:val="00436D26"/>
    <w:rsid w:val="00436EBA"/>
    <w:rsid w:val="00436F18"/>
    <w:rsid w:val="00436F89"/>
    <w:rsid w:val="004370D0"/>
    <w:rsid w:val="0043721C"/>
    <w:rsid w:val="004375DB"/>
    <w:rsid w:val="0043769A"/>
    <w:rsid w:val="004376CB"/>
    <w:rsid w:val="004377BE"/>
    <w:rsid w:val="004378DC"/>
    <w:rsid w:val="00437943"/>
    <w:rsid w:val="00437953"/>
    <w:rsid w:val="004379D2"/>
    <w:rsid w:val="00437D00"/>
    <w:rsid w:val="00440149"/>
    <w:rsid w:val="0044022A"/>
    <w:rsid w:val="004402D0"/>
    <w:rsid w:val="0044033C"/>
    <w:rsid w:val="00440541"/>
    <w:rsid w:val="0044064F"/>
    <w:rsid w:val="0044067D"/>
    <w:rsid w:val="00440767"/>
    <w:rsid w:val="004408DD"/>
    <w:rsid w:val="004409D2"/>
    <w:rsid w:val="00440FF4"/>
    <w:rsid w:val="00441687"/>
    <w:rsid w:val="004417D0"/>
    <w:rsid w:val="00441D81"/>
    <w:rsid w:val="004420C2"/>
    <w:rsid w:val="004422C8"/>
    <w:rsid w:val="00442343"/>
    <w:rsid w:val="00442700"/>
    <w:rsid w:val="00442D87"/>
    <w:rsid w:val="00443527"/>
    <w:rsid w:val="0044383A"/>
    <w:rsid w:val="00443B55"/>
    <w:rsid w:val="00443F83"/>
    <w:rsid w:val="004445A2"/>
    <w:rsid w:val="004445FE"/>
    <w:rsid w:val="004447A0"/>
    <w:rsid w:val="00444A99"/>
    <w:rsid w:val="00444D5A"/>
    <w:rsid w:val="0044537F"/>
    <w:rsid w:val="004456EF"/>
    <w:rsid w:val="00445765"/>
    <w:rsid w:val="004457FE"/>
    <w:rsid w:val="004458DA"/>
    <w:rsid w:val="00445A64"/>
    <w:rsid w:val="00445AA8"/>
    <w:rsid w:val="00445BB4"/>
    <w:rsid w:val="0044600F"/>
    <w:rsid w:val="004463C9"/>
    <w:rsid w:val="00446709"/>
    <w:rsid w:val="00446958"/>
    <w:rsid w:val="00446B73"/>
    <w:rsid w:val="00447067"/>
    <w:rsid w:val="00447339"/>
    <w:rsid w:val="004476A0"/>
    <w:rsid w:val="004477A4"/>
    <w:rsid w:val="00447B7C"/>
    <w:rsid w:val="00447B99"/>
    <w:rsid w:val="004508B8"/>
    <w:rsid w:val="00450AAC"/>
    <w:rsid w:val="00450DB2"/>
    <w:rsid w:val="00450E38"/>
    <w:rsid w:val="004510EB"/>
    <w:rsid w:val="0045118F"/>
    <w:rsid w:val="004511E5"/>
    <w:rsid w:val="0045141F"/>
    <w:rsid w:val="004514A0"/>
    <w:rsid w:val="00451B1B"/>
    <w:rsid w:val="00451CCC"/>
    <w:rsid w:val="00451D20"/>
    <w:rsid w:val="00452077"/>
    <w:rsid w:val="00452121"/>
    <w:rsid w:val="00452151"/>
    <w:rsid w:val="0045215F"/>
    <w:rsid w:val="004525E9"/>
    <w:rsid w:val="00452A17"/>
    <w:rsid w:val="00453059"/>
    <w:rsid w:val="00453093"/>
    <w:rsid w:val="004532AB"/>
    <w:rsid w:val="00453521"/>
    <w:rsid w:val="00453957"/>
    <w:rsid w:val="004539BE"/>
    <w:rsid w:val="00453A02"/>
    <w:rsid w:val="00453D47"/>
    <w:rsid w:val="00453F84"/>
    <w:rsid w:val="0045401F"/>
    <w:rsid w:val="004540E5"/>
    <w:rsid w:val="004540E7"/>
    <w:rsid w:val="00454368"/>
    <w:rsid w:val="004545C3"/>
    <w:rsid w:val="004548BD"/>
    <w:rsid w:val="004549C1"/>
    <w:rsid w:val="00454B53"/>
    <w:rsid w:val="00455783"/>
    <w:rsid w:val="0045584E"/>
    <w:rsid w:val="00455A72"/>
    <w:rsid w:val="00455DDA"/>
    <w:rsid w:val="004561D1"/>
    <w:rsid w:val="0045664A"/>
    <w:rsid w:val="00456722"/>
    <w:rsid w:val="004568CF"/>
    <w:rsid w:val="00456C73"/>
    <w:rsid w:val="00456E5A"/>
    <w:rsid w:val="00457336"/>
    <w:rsid w:val="00457485"/>
    <w:rsid w:val="00457885"/>
    <w:rsid w:val="00457A5B"/>
    <w:rsid w:val="00457AC2"/>
    <w:rsid w:val="00457B46"/>
    <w:rsid w:val="00457B86"/>
    <w:rsid w:val="00457D14"/>
    <w:rsid w:val="00457DE5"/>
    <w:rsid w:val="0046016B"/>
    <w:rsid w:val="0046036E"/>
    <w:rsid w:val="004604A7"/>
    <w:rsid w:val="004606C6"/>
    <w:rsid w:val="0046095D"/>
    <w:rsid w:val="00460AB5"/>
    <w:rsid w:val="00460AEB"/>
    <w:rsid w:val="00460BB2"/>
    <w:rsid w:val="00460DFD"/>
    <w:rsid w:val="0046172B"/>
    <w:rsid w:val="0046176E"/>
    <w:rsid w:val="004617FF"/>
    <w:rsid w:val="00461885"/>
    <w:rsid w:val="00461E1A"/>
    <w:rsid w:val="00461F27"/>
    <w:rsid w:val="004621D7"/>
    <w:rsid w:val="0046233D"/>
    <w:rsid w:val="00462648"/>
    <w:rsid w:val="004629BF"/>
    <w:rsid w:val="004629F1"/>
    <w:rsid w:val="00462A39"/>
    <w:rsid w:val="00462AD5"/>
    <w:rsid w:val="00462AE2"/>
    <w:rsid w:val="00462B8C"/>
    <w:rsid w:val="00462BD1"/>
    <w:rsid w:val="00462EE7"/>
    <w:rsid w:val="004633DA"/>
    <w:rsid w:val="004634C4"/>
    <w:rsid w:val="004636D2"/>
    <w:rsid w:val="004639D4"/>
    <w:rsid w:val="00463A8C"/>
    <w:rsid w:val="00463B26"/>
    <w:rsid w:val="00463C0D"/>
    <w:rsid w:val="00463D3F"/>
    <w:rsid w:val="00464016"/>
    <w:rsid w:val="0046446C"/>
    <w:rsid w:val="00464517"/>
    <w:rsid w:val="0046460B"/>
    <w:rsid w:val="0046468D"/>
    <w:rsid w:val="00464F91"/>
    <w:rsid w:val="0046521B"/>
    <w:rsid w:val="0046524F"/>
    <w:rsid w:val="00465645"/>
    <w:rsid w:val="00465662"/>
    <w:rsid w:val="00465717"/>
    <w:rsid w:val="00465755"/>
    <w:rsid w:val="004659FF"/>
    <w:rsid w:val="00465BF2"/>
    <w:rsid w:val="00465C1A"/>
    <w:rsid w:val="0046667A"/>
    <w:rsid w:val="00466A0E"/>
    <w:rsid w:val="00466F79"/>
    <w:rsid w:val="00467172"/>
    <w:rsid w:val="00467287"/>
    <w:rsid w:val="004674EE"/>
    <w:rsid w:val="004677D7"/>
    <w:rsid w:val="004679FD"/>
    <w:rsid w:val="00467FEE"/>
    <w:rsid w:val="00470272"/>
    <w:rsid w:val="0047041B"/>
    <w:rsid w:val="004706A4"/>
    <w:rsid w:val="004706BE"/>
    <w:rsid w:val="00470BE1"/>
    <w:rsid w:val="00470C09"/>
    <w:rsid w:val="00470F95"/>
    <w:rsid w:val="00471176"/>
    <w:rsid w:val="00471370"/>
    <w:rsid w:val="004714AC"/>
    <w:rsid w:val="0047150D"/>
    <w:rsid w:val="0047159E"/>
    <w:rsid w:val="004718F2"/>
    <w:rsid w:val="004726A8"/>
    <w:rsid w:val="00472A19"/>
    <w:rsid w:val="00472B6E"/>
    <w:rsid w:val="00472BC0"/>
    <w:rsid w:val="00472E15"/>
    <w:rsid w:val="00472F05"/>
    <w:rsid w:val="0047301E"/>
    <w:rsid w:val="00473270"/>
    <w:rsid w:val="00473913"/>
    <w:rsid w:val="0047399A"/>
    <w:rsid w:val="004740AA"/>
    <w:rsid w:val="004741DB"/>
    <w:rsid w:val="004743B4"/>
    <w:rsid w:val="0047490D"/>
    <w:rsid w:val="004749E3"/>
    <w:rsid w:val="004751C6"/>
    <w:rsid w:val="00475356"/>
    <w:rsid w:val="0047575A"/>
    <w:rsid w:val="00475CFC"/>
    <w:rsid w:val="0047618A"/>
    <w:rsid w:val="0047636E"/>
    <w:rsid w:val="00476766"/>
    <w:rsid w:val="00476942"/>
    <w:rsid w:val="00476DCA"/>
    <w:rsid w:val="00476F64"/>
    <w:rsid w:val="00477261"/>
    <w:rsid w:val="00477348"/>
    <w:rsid w:val="0047744D"/>
    <w:rsid w:val="004778F7"/>
    <w:rsid w:val="00477BF2"/>
    <w:rsid w:val="00477C5B"/>
    <w:rsid w:val="004804D6"/>
    <w:rsid w:val="00480779"/>
    <w:rsid w:val="00480B57"/>
    <w:rsid w:val="00480C22"/>
    <w:rsid w:val="00480D05"/>
    <w:rsid w:val="00480D38"/>
    <w:rsid w:val="004813CE"/>
    <w:rsid w:val="0048143B"/>
    <w:rsid w:val="00481E39"/>
    <w:rsid w:val="00481E6D"/>
    <w:rsid w:val="00481EDA"/>
    <w:rsid w:val="00481F20"/>
    <w:rsid w:val="00481F25"/>
    <w:rsid w:val="00482142"/>
    <w:rsid w:val="0048228D"/>
    <w:rsid w:val="0048260B"/>
    <w:rsid w:val="004829EB"/>
    <w:rsid w:val="004829F8"/>
    <w:rsid w:val="00482A1C"/>
    <w:rsid w:val="00482CEA"/>
    <w:rsid w:val="0048317C"/>
    <w:rsid w:val="0048334F"/>
    <w:rsid w:val="00483369"/>
    <w:rsid w:val="00483604"/>
    <w:rsid w:val="00483AE5"/>
    <w:rsid w:val="00483E6F"/>
    <w:rsid w:val="00483ED5"/>
    <w:rsid w:val="0048406E"/>
    <w:rsid w:val="004840BB"/>
    <w:rsid w:val="004840DC"/>
    <w:rsid w:val="0048413A"/>
    <w:rsid w:val="004842A7"/>
    <w:rsid w:val="004843BE"/>
    <w:rsid w:val="00484492"/>
    <w:rsid w:val="004844AF"/>
    <w:rsid w:val="00484501"/>
    <w:rsid w:val="004848C9"/>
    <w:rsid w:val="00484903"/>
    <w:rsid w:val="00484C3B"/>
    <w:rsid w:val="00484CBB"/>
    <w:rsid w:val="00484CE3"/>
    <w:rsid w:val="00484D46"/>
    <w:rsid w:val="00484ECD"/>
    <w:rsid w:val="00485018"/>
    <w:rsid w:val="0048504E"/>
    <w:rsid w:val="00485170"/>
    <w:rsid w:val="00485308"/>
    <w:rsid w:val="00485574"/>
    <w:rsid w:val="00485CB2"/>
    <w:rsid w:val="004862B0"/>
    <w:rsid w:val="0048636B"/>
    <w:rsid w:val="0048699E"/>
    <w:rsid w:val="00486AB7"/>
    <w:rsid w:val="00486CF6"/>
    <w:rsid w:val="00486E85"/>
    <w:rsid w:val="004877E9"/>
    <w:rsid w:val="00487CEC"/>
    <w:rsid w:val="00487D8B"/>
    <w:rsid w:val="00487F9C"/>
    <w:rsid w:val="0049010E"/>
    <w:rsid w:val="004906A8"/>
    <w:rsid w:val="004909FB"/>
    <w:rsid w:val="00490CCA"/>
    <w:rsid w:val="00490E65"/>
    <w:rsid w:val="00490ED8"/>
    <w:rsid w:val="004911E1"/>
    <w:rsid w:val="00491556"/>
    <w:rsid w:val="004919DD"/>
    <w:rsid w:val="00492080"/>
    <w:rsid w:val="00492148"/>
    <w:rsid w:val="00492469"/>
    <w:rsid w:val="00492763"/>
    <w:rsid w:val="00492AAE"/>
    <w:rsid w:val="00492ABC"/>
    <w:rsid w:val="00492B22"/>
    <w:rsid w:val="00492DDB"/>
    <w:rsid w:val="004933F9"/>
    <w:rsid w:val="004936D0"/>
    <w:rsid w:val="00493827"/>
    <w:rsid w:val="00493A93"/>
    <w:rsid w:val="0049417A"/>
    <w:rsid w:val="00494580"/>
    <w:rsid w:val="00494693"/>
    <w:rsid w:val="0049479A"/>
    <w:rsid w:val="00494870"/>
    <w:rsid w:val="00494A89"/>
    <w:rsid w:val="00494B59"/>
    <w:rsid w:val="00494C01"/>
    <w:rsid w:val="00494C2C"/>
    <w:rsid w:val="00494D11"/>
    <w:rsid w:val="00494ED6"/>
    <w:rsid w:val="004952E3"/>
    <w:rsid w:val="00495ACE"/>
    <w:rsid w:val="00496169"/>
    <w:rsid w:val="0049639E"/>
    <w:rsid w:val="00496664"/>
    <w:rsid w:val="0049666A"/>
    <w:rsid w:val="00496849"/>
    <w:rsid w:val="0049715B"/>
    <w:rsid w:val="00497733"/>
    <w:rsid w:val="00497819"/>
    <w:rsid w:val="00497870"/>
    <w:rsid w:val="00497A5F"/>
    <w:rsid w:val="00497A84"/>
    <w:rsid w:val="00497B33"/>
    <w:rsid w:val="00497CFA"/>
    <w:rsid w:val="00497D5F"/>
    <w:rsid w:val="00497D88"/>
    <w:rsid w:val="00497ECF"/>
    <w:rsid w:val="004A021E"/>
    <w:rsid w:val="004A02EF"/>
    <w:rsid w:val="004A04FE"/>
    <w:rsid w:val="004A063E"/>
    <w:rsid w:val="004A0DDA"/>
    <w:rsid w:val="004A138E"/>
    <w:rsid w:val="004A174A"/>
    <w:rsid w:val="004A18FB"/>
    <w:rsid w:val="004A1962"/>
    <w:rsid w:val="004A1CAC"/>
    <w:rsid w:val="004A1EF8"/>
    <w:rsid w:val="004A1F21"/>
    <w:rsid w:val="004A1F41"/>
    <w:rsid w:val="004A1F8A"/>
    <w:rsid w:val="004A1FA0"/>
    <w:rsid w:val="004A20FD"/>
    <w:rsid w:val="004A21A0"/>
    <w:rsid w:val="004A2482"/>
    <w:rsid w:val="004A2BCE"/>
    <w:rsid w:val="004A2C60"/>
    <w:rsid w:val="004A2F08"/>
    <w:rsid w:val="004A2FB4"/>
    <w:rsid w:val="004A306E"/>
    <w:rsid w:val="004A33D4"/>
    <w:rsid w:val="004A33F8"/>
    <w:rsid w:val="004A3458"/>
    <w:rsid w:val="004A363F"/>
    <w:rsid w:val="004A3916"/>
    <w:rsid w:val="004A3B3A"/>
    <w:rsid w:val="004A48C2"/>
    <w:rsid w:val="004A49EF"/>
    <w:rsid w:val="004A4A03"/>
    <w:rsid w:val="004A4A5B"/>
    <w:rsid w:val="004A5215"/>
    <w:rsid w:val="004A5916"/>
    <w:rsid w:val="004A5939"/>
    <w:rsid w:val="004A5BF5"/>
    <w:rsid w:val="004A5C24"/>
    <w:rsid w:val="004A5F93"/>
    <w:rsid w:val="004A632E"/>
    <w:rsid w:val="004A6A0E"/>
    <w:rsid w:val="004A6ACC"/>
    <w:rsid w:val="004A70C6"/>
    <w:rsid w:val="004A710B"/>
    <w:rsid w:val="004A7175"/>
    <w:rsid w:val="004A7272"/>
    <w:rsid w:val="004A74BA"/>
    <w:rsid w:val="004A7690"/>
    <w:rsid w:val="004A7741"/>
    <w:rsid w:val="004A78AD"/>
    <w:rsid w:val="004A79F8"/>
    <w:rsid w:val="004B0458"/>
    <w:rsid w:val="004B0582"/>
    <w:rsid w:val="004B06C4"/>
    <w:rsid w:val="004B0773"/>
    <w:rsid w:val="004B091F"/>
    <w:rsid w:val="004B0C8B"/>
    <w:rsid w:val="004B0CFA"/>
    <w:rsid w:val="004B0D9F"/>
    <w:rsid w:val="004B110A"/>
    <w:rsid w:val="004B12A6"/>
    <w:rsid w:val="004B1356"/>
    <w:rsid w:val="004B14BA"/>
    <w:rsid w:val="004B16CF"/>
    <w:rsid w:val="004B16D3"/>
    <w:rsid w:val="004B1B28"/>
    <w:rsid w:val="004B1DD6"/>
    <w:rsid w:val="004B2243"/>
    <w:rsid w:val="004B2A94"/>
    <w:rsid w:val="004B2D37"/>
    <w:rsid w:val="004B30C1"/>
    <w:rsid w:val="004B30C4"/>
    <w:rsid w:val="004B3219"/>
    <w:rsid w:val="004B3277"/>
    <w:rsid w:val="004B33DC"/>
    <w:rsid w:val="004B3447"/>
    <w:rsid w:val="004B370E"/>
    <w:rsid w:val="004B37B2"/>
    <w:rsid w:val="004B381C"/>
    <w:rsid w:val="004B386C"/>
    <w:rsid w:val="004B3893"/>
    <w:rsid w:val="004B3AA5"/>
    <w:rsid w:val="004B3B65"/>
    <w:rsid w:val="004B3D53"/>
    <w:rsid w:val="004B4634"/>
    <w:rsid w:val="004B4D2A"/>
    <w:rsid w:val="004B51CA"/>
    <w:rsid w:val="004B51E6"/>
    <w:rsid w:val="004B5242"/>
    <w:rsid w:val="004B57A5"/>
    <w:rsid w:val="004B57E1"/>
    <w:rsid w:val="004B5DA3"/>
    <w:rsid w:val="004B6607"/>
    <w:rsid w:val="004B668B"/>
    <w:rsid w:val="004B6747"/>
    <w:rsid w:val="004B68D4"/>
    <w:rsid w:val="004B6ABB"/>
    <w:rsid w:val="004B6B04"/>
    <w:rsid w:val="004B6BDE"/>
    <w:rsid w:val="004B6D61"/>
    <w:rsid w:val="004B6E88"/>
    <w:rsid w:val="004B72B4"/>
    <w:rsid w:val="004B7415"/>
    <w:rsid w:val="004B7516"/>
    <w:rsid w:val="004B7716"/>
    <w:rsid w:val="004B7FE9"/>
    <w:rsid w:val="004C029F"/>
    <w:rsid w:val="004C03A1"/>
    <w:rsid w:val="004C042D"/>
    <w:rsid w:val="004C067D"/>
    <w:rsid w:val="004C07E5"/>
    <w:rsid w:val="004C093C"/>
    <w:rsid w:val="004C0C28"/>
    <w:rsid w:val="004C1018"/>
    <w:rsid w:val="004C103B"/>
    <w:rsid w:val="004C1E42"/>
    <w:rsid w:val="004C2064"/>
    <w:rsid w:val="004C23D2"/>
    <w:rsid w:val="004C2599"/>
    <w:rsid w:val="004C25A5"/>
    <w:rsid w:val="004C26DA"/>
    <w:rsid w:val="004C26E5"/>
    <w:rsid w:val="004C27DA"/>
    <w:rsid w:val="004C2B39"/>
    <w:rsid w:val="004C2C7D"/>
    <w:rsid w:val="004C2DD4"/>
    <w:rsid w:val="004C2F82"/>
    <w:rsid w:val="004C30A1"/>
    <w:rsid w:val="004C318C"/>
    <w:rsid w:val="004C31BB"/>
    <w:rsid w:val="004C34CF"/>
    <w:rsid w:val="004C3703"/>
    <w:rsid w:val="004C3847"/>
    <w:rsid w:val="004C411D"/>
    <w:rsid w:val="004C4163"/>
    <w:rsid w:val="004C4496"/>
    <w:rsid w:val="004C45A8"/>
    <w:rsid w:val="004C4831"/>
    <w:rsid w:val="004C4997"/>
    <w:rsid w:val="004C521B"/>
    <w:rsid w:val="004C536E"/>
    <w:rsid w:val="004C536F"/>
    <w:rsid w:val="004C538C"/>
    <w:rsid w:val="004C5A46"/>
    <w:rsid w:val="004C5ACD"/>
    <w:rsid w:val="004C5C0E"/>
    <w:rsid w:val="004C5C88"/>
    <w:rsid w:val="004C69A7"/>
    <w:rsid w:val="004C69C6"/>
    <w:rsid w:val="004C6AA2"/>
    <w:rsid w:val="004C6D97"/>
    <w:rsid w:val="004C708B"/>
    <w:rsid w:val="004C719E"/>
    <w:rsid w:val="004C7291"/>
    <w:rsid w:val="004C7AA2"/>
    <w:rsid w:val="004C7D6E"/>
    <w:rsid w:val="004C7DFA"/>
    <w:rsid w:val="004C7E6F"/>
    <w:rsid w:val="004D021E"/>
    <w:rsid w:val="004D05A3"/>
    <w:rsid w:val="004D0740"/>
    <w:rsid w:val="004D08A9"/>
    <w:rsid w:val="004D0B03"/>
    <w:rsid w:val="004D0D63"/>
    <w:rsid w:val="004D0E61"/>
    <w:rsid w:val="004D109D"/>
    <w:rsid w:val="004D117E"/>
    <w:rsid w:val="004D1D5C"/>
    <w:rsid w:val="004D1FE5"/>
    <w:rsid w:val="004D2068"/>
    <w:rsid w:val="004D20ED"/>
    <w:rsid w:val="004D29BE"/>
    <w:rsid w:val="004D2BAC"/>
    <w:rsid w:val="004D2BBA"/>
    <w:rsid w:val="004D2BDA"/>
    <w:rsid w:val="004D2C15"/>
    <w:rsid w:val="004D3180"/>
    <w:rsid w:val="004D35E7"/>
    <w:rsid w:val="004D3708"/>
    <w:rsid w:val="004D3892"/>
    <w:rsid w:val="004D39C9"/>
    <w:rsid w:val="004D3A0A"/>
    <w:rsid w:val="004D3A63"/>
    <w:rsid w:val="004D3AB3"/>
    <w:rsid w:val="004D3AFA"/>
    <w:rsid w:val="004D3C93"/>
    <w:rsid w:val="004D3D84"/>
    <w:rsid w:val="004D4605"/>
    <w:rsid w:val="004D4658"/>
    <w:rsid w:val="004D46A3"/>
    <w:rsid w:val="004D4BC9"/>
    <w:rsid w:val="004D4D3F"/>
    <w:rsid w:val="004D4DEE"/>
    <w:rsid w:val="004D4DEF"/>
    <w:rsid w:val="004D5032"/>
    <w:rsid w:val="004D50BA"/>
    <w:rsid w:val="004D5533"/>
    <w:rsid w:val="004D5614"/>
    <w:rsid w:val="004D5A2B"/>
    <w:rsid w:val="004D628B"/>
    <w:rsid w:val="004D62A4"/>
    <w:rsid w:val="004D6429"/>
    <w:rsid w:val="004D662B"/>
    <w:rsid w:val="004D68E6"/>
    <w:rsid w:val="004D762E"/>
    <w:rsid w:val="004D773D"/>
    <w:rsid w:val="004D7953"/>
    <w:rsid w:val="004D7B39"/>
    <w:rsid w:val="004D7C13"/>
    <w:rsid w:val="004E022E"/>
    <w:rsid w:val="004E02DC"/>
    <w:rsid w:val="004E046B"/>
    <w:rsid w:val="004E076F"/>
    <w:rsid w:val="004E0AE2"/>
    <w:rsid w:val="004E14A0"/>
    <w:rsid w:val="004E164D"/>
    <w:rsid w:val="004E1926"/>
    <w:rsid w:val="004E1A49"/>
    <w:rsid w:val="004E1BEB"/>
    <w:rsid w:val="004E20AA"/>
    <w:rsid w:val="004E229A"/>
    <w:rsid w:val="004E22A3"/>
    <w:rsid w:val="004E2664"/>
    <w:rsid w:val="004E2784"/>
    <w:rsid w:val="004E2B31"/>
    <w:rsid w:val="004E31AB"/>
    <w:rsid w:val="004E33CB"/>
    <w:rsid w:val="004E33CD"/>
    <w:rsid w:val="004E3A82"/>
    <w:rsid w:val="004E3AFB"/>
    <w:rsid w:val="004E3B42"/>
    <w:rsid w:val="004E3F44"/>
    <w:rsid w:val="004E40BF"/>
    <w:rsid w:val="004E4218"/>
    <w:rsid w:val="004E44DA"/>
    <w:rsid w:val="004E4546"/>
    <w:rsid w:val="004E466F"/>
    <w:rsid w:val="004E46C4"/>
    <w:rsid w:val="004E49CA"/>
    <w:rsid w:val="004E4A60"/>
    <w:rsid w:val="004E4D0B"/>
    <w:rsid w:val="004E4FFF"/>
    <w:rsid w:val="004E5572"/>
    <w:rsid w:val="004E5637"/>
    <w:rsid w:val="004E574D"/>
    <w:rsid w:val="004E58EB"/>
    <w:rsid w:val="004E5AD1"/>
    <w:rsid w:val="004E5DF5"/>
    <w:rsid w:val="004E62B9"/>
    <w:rsid w:val="004E688B"/>
    <w:rsid w:val="004E695F"/>
    <w:rsid w:val="004E6B2D"/>
    <w:rsid w:val="004E6D0F"/>
    <w:rsid w:val="004E6E86"/>
    <w:rsid w:val="004E7113"/>
    <w:rsid w:val="004E71DC"/>
    <w:rsid w:val="004E77AB"/>
    <w:rsid w:val="004E77AC"/>
    <w:rsid w:val="004E79AD"/>
    <w:rsid w:val="004E7AC3"/>
    <w:rsid w:val="004E7B6D"/>
    <w:rsid w:val="004F019F"/>
    <w:rsid w:val="004F03B8"/>
    <w:rsid w:val="004F060C"/>
    <w:rsid w:val="004F07BB"/>
    <w:rsid w:val="004F085F"/>
    <w:rsid w:val="004F08C8"/>
    <w:rsid w:val="004F08E1"/>
    <w:rsid w:val="004F0B68"/>
    <w:rsid w:val="004F0C1F"/>
    <w:rsid w:val="004F0C6D"/>
    <w:rsid w:val="004F1316"/>
    <w:rsid w:val="004F1328"/>
    <w:rsid w:val="004F150F"/>
    <w:rsid w:val="004F15C2"/>
    <w:rsid w:val="004F15F0"/>
    <w:rsid w:val="004F1715"/>
    <w:rsid w:val="004F178F"/>
    <w:rsid w:val="004F17B1"/>
    <w:rsid w:val="004F195D"/>
    <w:rsid w:val="004F1A96"/>
    <w:rsid w:val="004F1ACB"/>
    <w:rsid w:val="004F1C63"/>
    <w:rsid w:val="004F1C81"/>
    <w:rsid w:val="004F1D7D"/>
    <w:rsid w:val="004F1EA9"/>
    <w:rsid w:val="004F2255"/>
    <w:rsid w:val="004F2B1D"/>
    <w:rsid w:val="004F2B9E"/>
    <w:rsid w:val="004F2C91"/>
    <w:rsid w:val="004F3340"/>
    <w:rsid w:val="004F3550"/>
    <w:rsid w:val="004F3563"/>
    <w:rsid w:val="004F3582"/>
    <w:rsid w:val="004F3741"/>
    <w:rsid w:val="004F3788"/>
    <w:rsid w:val="004F39A5"/>
    <w:rsid w:val="004F3A73"/>
    <w:rsid w:val="004F3AE2"/>
    <w:rsid w:val="004F3BC0"/>
    <w:rsid w:val="004F3C87"/>
    <w:rsid w:val="004F3E01"/>
    <w:rsid w:val="004F3F15"/>
    <w:rsid w:val="004F3F81"/>
    <w:rsid w:val="004F42D3"/>
    <w:rsid w:val="004F45DC"/>
    <w:rsid w:val="004F462E"/>
    <w:rsid w:val="004F4743"/>
    <w:rsid w:val="004F48E2"/>
    <w:rsid w:val="004F494C"/>
    <w:rsid w:val="004F4CE7"/>
    <w:rsid w:val="004F505F"/>
    <w:rsid w:val="004F50E6"/>
    <w:rsid w:val="004F531F"/>
    <w:rsid w:val="004F5C28"/>
    <w:rsid w:val="004F5FA6"/>
    <w:rsid w:val="004F61B8"/>
    <w:rsid w:val="004F6584"/>
    <w:rsid w:val="004F659C"/>
    <w:rsid w:val="004F6744"/>
    <w:rsid w:val="004F69CE"/>
    <w:rsid w:val="004F69DB"/>
    <w:rsid w:val="004F6B78"/>
    <w:rsid w:val="004F6EE7"/>
    <w:rsid w:val="004F702E"/>
    <w:rsid w:val="004F71FF"/>
    <w:rsid w:val="004F7207"/>
    <w:rsid w:val="004F74E0"/>
    <w:rsid w:val="004F75D0"/>
    <w:rsid w:val="004F7863"/>
    <w:rsid w:val="004F78A8"/>
    <w:rsid w:val="004F79D7"/>
    <w:rsid w:val="004F7D07"/>
    <w:rsid w:val="004F7E0C"/>
    <w:rsid w:val="0050057D"/>
    <w:rsid w:val="005007D9"/>
    <w:rsid w:val="00500A3F"/>
    <w:rsid w:val="00500B66"/>
    <w:rsid w:val="00500D8C"/>
    <w:rsid w:val="00500DB6"/>
    <w:rsid w:val="00500E5A"/>
    <w:rsid w:val="005010FC"/>
    <w:rsid w:val="00501121"/>
    <w:rsid w:val="005018A4"/>
    <w:rsid w:val="005019B1"/>
    <w:rsid w:val="005027B1"/>
    <w:rsid w:val="005028E0"/>
    <w:rsid w:val="005028E2"/>
    <w:rsid w:val="00502F76"/>
    <w:rsid w:val="0050312C"/>
    <w:rsid w:val="00503156"/>
    <w:rsid w:val="0050341A"/>
    <w:rsid w:val="0050387E"/>
    <w:rsid w:val="005038DA"/>
    <w:rsid w:val="0050392C"/>
    <w:rsid w:val="00503A13"/>
    <w:rsid w:val="00503B63"/>
    <w:rsid w:val="00504625"/>
    <w:rsid w:val="0050462D"/>
    <w:rsid w:val="00504928"/>
    <w:rsid w:val="00504BA8"/>
    <w:rsid w:val="00505222"/>
    <w:rsid w:val="005053FA"/>
    <w:rsid w:val="0050556F"/>
    <w:rsid w:val="005055D7"/>
    <w:rsid w:val="00505A7E"/>
    <w:rsid w:val="00505F6C"/>
    <w:rsid w:val="00505F92"/>
    <w:rsid w:val="005062B0"/>
    <w:rsid w:val="005062DC"/>
    <w:rsid w:val="00506315"/>
    <w:rsid w:val="00506722"/>
    <w:rsid w:val="0050672B"/>
    <w:rsid w:val="00506B21"/>
    <w:rsid w:val="00506EA2"/>
    <w:rsid w:val="00506ED4"/>
    <w:rsid w:val="00506F89"/>
    <w:rsid w:val="00506FD4"/>
    <w:rsid w:val="005070C3"/>
    <w:rsid w:val="005070CB"/>
    <w:rsid w:val="00507202"/>
    <w:rsid w:val="005076F1"/>
    <w:rsid w:val="00507C44"/>
    <w:rsid w:val="00507C63"/>
    <w:rsid w:val="00507DF1"/>
    <w:rsid w:val="00510417"/>
    <w:rsid w:val="005105E4"/>
    <w:rsid w:val="00510957"/>
    <w:rsid w:val="00510988"/>
    <w:rsid w:val="00510CE5"/>
    <w:rsid w:val="00510EBF"/>
    <w:rsid w:val="00510EF3"/>
    <w:rsid w:val="00510F49"/>
    <w:rsid w:val="0051118B"/>
    <w:rsid w:val="00511480"/>
    <w:rsid w:val="005114A3"/>
    <w:rsid w:val="00511666"/>
    <w:rsid w:val="005116B4"/>
    <w:rsid w:val="00511C1E"/>
    <w:rsid w:val="00511CD2"/>
    <w:rsid w:val="00511F58"/>
    <w:rsid w:val="00512186"/>
    <w:rsid w:val="0051220A"/>
    <w:rsid w:val="005123BA"/>
    <w:rsid w:val="00512510"/>
    <w:rsid w:val="00512578"/>
    <w:rsid w:val="00512BF5"/>
    <w:rsid w:val="0051334C"/>
    <w:rsid w:val="005139E8"/>
    <w:rsid w:val="00513B90"/>
    <w:rsid w:val="00513D42"/>
    <w:rsid w:val="00513E99"/>
    <w:rsid w:val="00513F38"/>
    <w:rsid w:val="00514220"/>
    <w:rsid w:val="005142D8"/>
    <w:rsid w:val="00514306"/>
    <w:rsid w:val="00514AAA"/>
    <w:rsid w:val="00514EBB"/>
    <w:rsid w:val="00515393"/>
    <w:rsid w:val="0051592F"/>
    <w:rsid w:val="00515C02"/>
    <w:rsid w:val="00515D3A"/>
    <w:rsid w:val="00515DF2"/>
    <w:rsid w:val="00516272"/>
    <w:rsid w:val="00516559"/>
    <w:rsid w:val="00516850"/>
    <w:rsid w:val="00516A90"/>
    <w:rsid w:val="00516CBC"/>
    <w:rsid w:val="00516D38"/>
    <w:rsid w:val="00516DC1"/>
    <w:rsid w:val="00516FCF"/>
    <w:rsid w:val="005170EC"/>
    <w:rsid w:val="0051714B"/>
    <w:rsid w:val="0051718E"/>
    <w:rsid w:val="00517254"/>
    <w:rsid w:val="00517314"/>
    <w:rsid w:val="00517694"/>
    <w:rsid w:val="00517696"/>
    <w:rsid w:val="00517923"/>
    <w:rsid w:val="00520517"/>
    <w:rsid w:val="00520606"/>
    <w:rsid w:val="00520AA7"/>
    <w:rsid w:val="00520B7F"/>
    <w:rsid w:val="00520BFC"/>
    <w:rsid w:val="00520C48"/>
    <w:rsid w:val="00520CC2"/>
    <w:rsid w:val="00520F88"/>
    <w:rsid w:val="00521454"/>
    <w:rsid w:val="0052158D"/>
    <w:rsid w:val="00521ABF"/>
    <w:rsid w:val="00521BA1"/>
    <w:rsid w:val="00521BB8"/>
    <w:rsid w:val="00521D21"/>
    <w:rsid w:val="00521D9D"/>
    <w:rsid w:val="00522189"/>
    <w:rsid w:val="0052267A"/>
    <w:rsid w:val="005227A0"/>
    <w:rsid w:val="00522836"/>
    <w:rsid w:val="0052286D"/>
    <w:rsid w:val="00522F28"/>
    <w:rsid w:val="005233C5"/>
    <w:rsid w:val="00523419"/>
    <w:rsid w:val="00523866"/>
    <w:rsid w:val="0052393A"/>
    <w:rsid w:val="00523A1D"/>
    <w:rsid w:val="00523DA0"/>
    <w:rsid w:val="00523FFA"/>
    <w:rsid w:val="00524610"/>
    <w:rsid w:val="0052466B"/>
    <w:rsid w:val="0052480A"/>
    <w:rsid w:val="00524878"/>
    <w:rsid w:val="00524932"/>
    <w:rsid w:val="00524B7C"/>
    <w:rsid w:val="00524C51"/>
    <w:rsid w:val="00524D76"/>
    <w:rsid w:val="005250AC"/>
    <w:rsid w:val="005254D2"/>
    <w:rsid w:val="0052553D"/>
    <w:rsid w:val="00525579"/>
    <w:rsid w:val="005255A5"/>
    <w:rsid w:val="005257DB"/>
    <w:rsid w:val="005258EC"/>
    <w:rsid w:val="00525E51"/>
    <w:rsid w:val="00525ECB"/>
    <w:rsid w:val="00525FED"/>
    <w:rsid w:val="0052662C"/>
    <w:rsid w:val="0052666D"/>
    <w:rsid w:val="005266B3"/>
    <w:rsid w:val="0052696B"/>
    <w:rsid w:val="00526C71"/>
    <w:rsid w:val="00526E56"/>
    <w:rsid w:val="00526E8B"/>
    <w:rsid w:val="00527040"/>
    <w:rsid w:val="00527048"/>
    <w:rsid w:val="005275EB"/>
    <w:rsid w:val="005276AA"/>
    <w:rsid w:val="00527789"/>
    <w:rsid w:val="005279D5"/>
    <w:rsid w:val="00527B66"/>
    <w:rsid w:val="00527B84"/>
    <w:rsid w:val="00527E62"/>
    <w:rsid w:val="00527EBF"/>
    <w:rsid w:val="00527F62"/>
    <w:rsid w:val="0053111C"/>
    <w:rsid w:val="00531148"/>
    <w:rsid w:val="00531340"/>
    <w:rsid w:val="00531342"/>
    <w:rsid w:val="0053173E"/>
    <w:rsid w:val="0053176B"/>
    <w:rsid w:val="00531A27"/>
    <w:rsid w:val="00531EA6"/>
    <w:rsid w:val="0053206A"/>
    <w:rsid w:val="005320C1"/>
    <w:rsid w:val="005322A6"/>
    <w:rsid w:val="005323D3"/>
    <w:rsid w:val="00532813"/>
    <w:rsid w:val="0053286D"/>
    <w:rsid w:val="00532C30"/>
    <w:rsid w:val="00532D0E"/>
    <w:rsid w:val="00532F25"/>
    <w:rsid w:val="0053301B"/>
    <w:rsid w:val="0053368D"/>
    <w:rsid w:val="005337A4"/>
    <w:rsid w:val="005339FF"/>
    <w:rsid w:val="005345DF"/>
    <w:rsid w:val="005347A9"/>
    <w:rsid w:val="00534C1E"/>
    <w:rsid w:val="00534EB9"/>
    <w:rsid w:val="005351CA"/>
    <w:rsid w:val="005357B9"/>
    <w:rsid w:val="00535F82"/>
    <w:rsid w:val="0053638D"/>
    <w:rsid w:val="0053657D"/>
    <w:rsid w:val="00536956"/>
    <w:rsid w:val="00536BAD"/>
    <w:rsid w:val="00536E22"/>
    <w:rsid w:val="0053737B"/>
    <w:rsid w:val="0053763C"/>
    <w:rsid w:val="005379AA"/>
    <w:rsid w:val="00537B9B"/>
    <w:rsid w:val="005400E3"/>
    <w:rsid w:val="00540153"/>
    <w:rsid w:val="0054037B"/>
    <w:rsid w:val="00540622"/>
    <w:rsid w:val="00540961"/>
    <w:rsid w:val="0054096A"/>
    <w:rsid w:val="00540AB8"/>
    <w:rsid w:val="00540DA5"/>
    <w:rsid w:val="00540DE8"/>
    <w:rsid w:val="0054118D"/>
    <w:rsid w:val="0054130A"/>
    <w:rsid w:val="005413F6"/>
    <w:rsid w:val="00541562"/>
    <w:rsid w:val="00541850"/>
    <w:rsid w:val="005418AD"/>
    <w:rsid w:val="0054247F"/>
    <w:rsid w:val="005425B3"/>
    <w:rsid w:val="005428B8"/>
    <w:rsid w:val="00542C02"/>
    <w:rsid w:val="00542C9C"/>
    <w:rsid w:val="00542D1F"/>
    <w:rsid w:val="00542E43"/>
    <w:rsid w:val="00543089"/>
    <w:rsid w:val="00543BD6"/>
    <w:rsid w:val="00543EF0"/>
    <w:rsid w:val="005440FE"/>
    <w:rsid w:val="00544245"/>
    <w:rsid w:val="00544B74"/>
    <w:rsid w:val="00544C9A"/>
    <w:rsid w:val="00544D30"/>
    <w:rsid w:val="00545195"/>
    <w:rsid w:val="0054521F"/>
    <w:rsid w:val="00545659"/>
    <w:rsid w:val="00545A2D"/>
    <w:rsid w:val="00545A62"/>
    <w:rsid w:val="0054622A"/>
    <w:rsid w:val="005464BB"/>
    <w:rsid w:val="0054650D"/>
    <w:rsid w:val="005465D4"/>
    <w:rsid w:val="0054664B"/>
    <w:rsid w:val="00546A13"/>
    <w:rsid w:val="00546AE1"/>
    <w:rsid w:val="00546B37"/>
    <w:rsid w:val="00546C27"/>
    <w:rsid w:val="005474F3"/>
    <w:rsid w:val="00547908"/>
    <w:rsid w:val="00547BBB"/>
    <w:rsid w:val="00547D4A"/>
    <w:rsid w:val="00547E42"/>
    <w:rsid w:val="005503BA"/>
    <w:rsid w:val="00550531"/>
    <w:rsid w:val="00550538"/>
    <w:rsid w:val="005505AE"/>
    <w:rsid w:val="005509F1"/>
    <w:rsid w:val="00550B15"/>
    <w:rsid w:val="0055118C"/>
    <w:rsid w:val="00551198"/>
    <w:rsid w:val="00551270"/>
    <w:rsid w:val="0055128B"/>
    <w:rsid w:val="0055134F"/>
    <w:rsid w:val="0055146F"/>
    <w:rsid w:val="00551682"/>
    <w:rsid w:val="00551991"/>
    <w:rsid w:val="00551C44"/>
    <w:rsid w:val="00551EE0"/>
    <w:rsid w:val="00551EFF"/>
    <w:rsid w:val="00551FDA"/>
    <w:rsid w:val="005525F2"/>
    <w:rsid w:val="005529C5"/>
    <w:rsid w:val="0055333A"/>
    <w:rsid w:val="0055387C"/>
    <w:rsid w:val="00553ACB"/>
    <w:rsid w:val="00553CAE"/>
    <w:rsid w:val="005541A1"/>
    <w:rsid w:val="00554290"/>
    <w:rsid w:val="00554777"/>
    <w:rsid w:val="00554961"/>
    <w:rsid w:val="00554E82"/>
    <w:rsid w:val="00554F4B"/>
    <w:rsid w:val="00555141"/>
    <w:rsid w:val="005555A9"/>
    <w:rsid w:val="00555851"/>
    <w:rsid w:val="00555EFD"/>
    <w:rsid w:val="00555F21"/>
    <w:rsid w:val="0055634D"/>
    <w:rsid w:val="0055644E"/>
    <w:rsid w:val="00556898"/>
    <w:rsid w:val="00556B42"/>
    <w:rsid w:val="00556BE6"/>
    <w:rsid w:val="00556C6D"/>
    <w:rsid w:val="00556E78"/>
    <w:rsid w:val="00556EB7"/>
    <w:rsid w:val="0055721C"/>
    <w:rsid w:val="005572E6"/>
    <w:rsid w:val="005576CC"/>
    <w:rsid w:val="005576D8"/>
    <w:rsid w:val="00557725"/>
    <w:rsid w:val="0055783D"/>
    <w:rsid w:val="00557BA6"/>
    <w:rsid w:val="00557D6D"/>
    <w:rsid w:val="0056041F"/>
    <w:rsid w:val="00560B65"/>
    <w:rsid w:val="00560FE3"/>
    <w:rsid w:val="00561002"/>
    <w:rsid w:val="005611AD"/>
    <w:rsid w:val="005618F7"/>
    <w:rsid w:val="00561AC6"/>
    <w:rsid w:val="00561CF5"/>
    <w:rsid w:val="00561D8F"/>
    <w:rsid w:val="00562024"/>
    <w:rsid w:val="0056242A"/>
    <w:rsid w:val="00562F05"/>
    <w:rsid w:val="00562F9B"/>
    <w:rsid w:val="0056338C"/>
    <w:rsid w:val="00563855"/>
    <w:rsid w:val="005641FD"/>
    <w:rsid w:val="0056437F"/>
    <w:rsid w:val="005644EC"/>
    <w:rsid w:val="0056457B"/>
    <w:rsid w:val="00564631"/>
    <w:rsid w:val="005648AB"/>
    <w:rsid w:val="00564AD4"/>
    <w:rsid w:val="00564C06"/>
    <w:rsid w:val="00564C54"/>
    <w:rsid w:val="00564E32"/>
    <w:rsid w:val="0056528B"/>
    <w:rsid w:val="005655EC"/>
    <w:rsid w:val="0056563B"/>
    <w:rsid w:val="00565BBA"/>
    <w:rsid w:val="005660F7"/>
    <w:rsid w:val="0056635A"/>
    <w:rsid w:val="005663DD"/>
    <w:rsid w:val="00566463"/>
    <w:rsid w:val="0056650A"/>
    <w:rsid w:val="00566784"/>
    <w:rsid w:val="005668F0"/>
    <w:rsid w:val="005668FC"/>
    <w:rsid w:val="00566A3B"/>
    <w:rsid w:val="00566C36"/>
    <w:rsid w:val="00567006"/>
    <w:rsid w:val="00567453"/>
    <w:rsid w:val="00567516"/>
    <w:rsid w:val="00567852"/>
    <w:rsid w:val="00567BAD"/>
    <w:rsid w:val="00567C6D"/>
    <w:rsid w:val="00567D2C"/>
    <w:rsid w:val="00567EA5"/>
    <w:rsid w:val="00567EC7"/>
    <w:rsid w:val="0057025F"/>
    <w:rsid w:val="005702C4"/>
    <w:rsid w:val="00570815"/>
    <w:rsid w:val="00570C00"/>
    <w:rsid w:val="00570FDC"/>
    <w:rsid w:val="005710F6"/>
    <w:rsid w:val="0057115C"/>
    <w:rsid w:val="005715F5"/>
    <w:rsid w:val="00571639"/>
    <w:rsid w:val="0057191A"/>
    <w:rsid w:val="00572048"/>
    <w:rsid w:val="005720C5"/>
    <w:rsid w:val="005721EA"/>
    <w:rsid w:val="005724EA"/>
    <w:rsid w:val="005724F1"/>
    <w:rsid w:val="00572619"/>
    <w:rsid w:val="00572828"/>
    <w:rsid w:val="0057285B"/>
    <w:rsid w:val="005729FC"/>
    <w:rsid w:val="005731C5"/>
    <w:rsid w:val="005731ED"/>
    <w:rsid w:val="005732B5"/>
    <w:rsid w:val="0057358C"/>
    <w:rsid w:val="005735FB"/>
    <w:rsid w:val="005740BC"/>
    <w:rsid w:val="00574104"/>
    <w:rsid w:val="005743CF"/>
    <w:rsid w:val="00574AEE"/>
    <w:rsid w:val="00574B35"/>
    <w:rsid w:val="00574D7B"/>
    <w:rsid w:val="00574E7A"/>
    <w:rsid w:val="00574E93"/>
    <w:rsid w:val="005755D4"/>
    <w:rsid w:val="005755FA"/>
    <w:rsid w:val="005756BE"/>
    <w:rsid w:val="0057582F"/>
    <w:rsid w:val="00575CB2"/>
    <w:rsid w:val="00575D45"/>
    <w:rsid w:val="00575DFC"/>
    <w:rsid w:val="005766ED"/>
    <w:rsid w:val="0057694B"/>
    <w:rsid w:val="00576D71"/>
    <w:rsid w:val="00577267"/>
    <w:rsid w:val="0057731F"/>
    <w:rsid w:val="005774AA"/>
    <w:rsid w:val="005778D8"/>
    <w:rsid w:val="00577C33"/>
    <w:rsid w:val="00580117"/>
    <w:rsid w:val="005805C5"/>
    <w:rsid w:val="0058086D"/>
    <w:rsid w:val="00580D60"/>
    <w:rsid w:val="0058184F"/>
    <w:rsid w:val="00581AF9"/>
    <w:rsid w:val="00581DAF"/>
    <w:rsid w:val="00582044"/>
    <w:rsid w:val="0058253C"/>
    <w:rsid w:val="0058280A"/>
    <w:rsid w:val="00582B99"/>
    <w:rsid w:val="00583135"/>
    <w:rsid w:val="00583160"/>
    <w:rsid w:val="0058320A"/>
    <w:rsid w:val="00583278"/>
    <w:rsid w:val="005832B7"/>
    <w:rsid w:val="00583446"/>
    <w:rsid w:val="005834A0"/>
    <w:rsid w:val="005835DF"/>
    <w:rsid w:val="005837E2"/>
    <w:rsid w:val="00583D28"/>
    <w:rsid w:val="005840B8"/>
    <w:rsid w:val="0058437C"/>
    <w:rsid w:val="0058447D"/>
    <w:rsid w:val="005844C2"/>
    <w:rsid w:val="005846B6"/>
    <w:rsid w:val="005847F8"/>
    <w:rsid w:val="00584C04"/>
    <w:rsid w:val="00585079"/>
    <w:rsid w:val="0058515D"/>
    <w:rsid w:val="005853E0"/>
    <w:rsid w:val="005854CD"/>
    <w:rsid w:val="0058572E"/>
    <w:rsid w:val="00585D0B"/>
    <w:rsid w:val="00585F5C"/>
    <w:rsid w:val="00585F5F"/>
    <w:rsid w:val="005860CA"/>
    <w:rsid w:val="00586355"/>
    <w:rsid w:val="0058652E"/>
    <w:rsid w:val="0058669F"/>
    <w:rsid w:val="0058736E"/>
    <w:rsid w:val="00587602"/>
    <w:rsid w:val="00587699"/>
    <w:rsid w:val="005877B3"/>
    <w:rsid w:val="005878BA"/>
    <w:rsid w:val="00587DF2"/>
    <w:rsid w:val="00587E79"/>
    <w:rsid w:val="00587F93"/>
    <w:rsid w:val="005903AA"/>
    <w:rsid w:val="0059066C"/>
    <w:rsid w:val="005906A5"/>
    <w:rsid w:val="00590A63"/>
    <w:rsid w:val="00590ACA"/>
    <w:rsid w:val="00590B25"/>
    <w:rsid w:val="00590D6E"/>
    <w:rsid w:val="00590DF7"/>
    <w:rsid w:val="00591200"/>
    <w:rsid w:val="00591249"/>
    <w:rsid w:val="0059142A"/>
    <w:rsid w:val="005915CA"/>
    <w:rsid w:val="005917D2"/>
    <w:rsid w:val="0059191B"/>
    <w:rsid w:val="00591A66"/>
    <w:rsid w:val="00591AD6"/>
    <w:rsid w:val="00591CE3"/>
    <w:rsid w:val="00592168"/>
    <w:rsid w:val="005923BB"/>
    <w:rsid w:val="0059248D"/>
    <w:rsid w:val="0059277D"/>
    <w:rsid w:val="00592E6A"/>
    <w:rsid w:val="0059305E"/>
    <w:rsid w:val="005931BB"/>
    <w:rsid w:val="00593487"/>
    <w:rsid w:val="005939A6"/>
    <w:rsid w:val="00593A01"/>
    <w:rsid w:val="00593B49"/>
    <w:rsid w:val="00593BE2"/>
    <w:rsid w:val="00593CC6"/>
    <w:rsid w:val="00593D73"/>
    <w:rsid w:val="00593E6E"/>
    <w:rsid w:val="0059400A"/>
    <w:rsid w:val="00594017"/>
    <w:rsid w:val="005942BD"/>
    <w:rsid w:val="005943E4"/>
    <w:rsid w:val="0059447C"/>
    <w:rsid w:val="005945E3"/>
    <w:rsid w:val="005948C5"/>
    <w:rsid w:val="00594A16"/>
    <w:rsid w:val="00594CBA"/>
    <w:rsid w:val="00594D53"/>
    <w:rsid w:val="00594F75"/>
    <w:rsid w:val="005951C7"/>
    <w:rsid w:val="0059536B"/>
    <w:rsid w:val="005956A8"/>
    <w:rsid w:val="00595850"/>
    <w:rsid w:val="00595889"/>
    <w:rsid w:val="005958C5"/>
    <w:rsid w:val="00595D19"/>
    <w:rsid w:val="0059661C"/>
    <w:rsid w:val="00596784"/>
    <w:rsid w:val="00596834"/>
    <w:rsid w:val="00596911"/>
    <w:rsid w:val="00597146"/>
    <w:rsid w:val="0059723C"/>
    <w:rsid w:val="00597705"/>
    <w:rsid w:val="00597852"/>
    <w:rsid w:val="00597AA4"/>
    <w:rsid w:val="00597F79"/>
    <w:rsid w:val="005A00B6"/>
    <w:rsid w:val="005A028B"/>
    <w:rsid w:val="005A03D5"/>
    <w:rsid w:val="005A053D"/>
    <w:rsid w:val="005A059B"/>
    <w:rsid w:val="005A0689"/>
    <w:rsid w:val="005A07C2"/>
    <w:rsid w:val="005A0851"/>
    <w:rsid w:val="005A08F5"/>
    <w:rsid w:val="005A0A14"/>
    <w:rsid w:val="005A0ACF"/>
    <w:rsid w:val="005A0C35"/>
    <w:rsid w:val="005A0EEF"/>
    <w:rsid w:val="005A11D6"/>
    <w:rsid w:val="005A1254"/>
    <w:rsid w:val="005A12DE"/>
    <w:rsid w:val="005A1349"/>
    <w:rsid w:val="005A1778"/>
    <w:rsid w:val="005A18C3"/>
    <w:rsid w:val="005A191D"/>
    <w:rsid w:val="005A1D38"/>
    <w:rsid w:val="005A1E39"/>
    <w:rsid w:val="005A1E6A"/>
    <w:rsid w:val="005A2132"/>
    <w:rsid w:val="005A2337"/>
    <w:rsid w:val="005A25B3"/>
    <w:rsid w:val="005A27A5"/>
    <w:rsid w:val="005A29AB"/>
    <w:rsid w:val="005A2A53"/>
    <w:rsid w:val="005A2EC4"/>
    <w:rsid w:val="005A306E"/>
    <w:rsid w:val="005A31C5"/>
    <w:rsid w:val="005A35F7"/>
    <w:rsid w:val="005A3720"/>
    <w:rsid w:val="005A3BD2"/>
    <w:rsid w:val="005A424A"/>
    <w:rsid w:val="005A4355"/>
    <w:rsid w:val="005A4BC4"/>
    <w:rsid w:val="005A4F69"/>
    <w:rsid w:val="005A51D6"/>
    <w:rsid w:val="005A5481"/>
    <w:rsid w:val="005A5F84"/>
    <w:rsid w:val="005A5FA5"/>
    <w:rsid w:val="005A614E"/>
    <w:rsid w:val="005A6661"/>
    <w:rsid w:val="005A6690"/>
    <w:rsid w:val="005A69FE"/>
    <w:rsid w:val="005A6A01"/>
    <w:rsid w:val="005A6ACE"/>
    <w:rsid w:val="005A6D4D"/>
    <w:rsid w:val="005A6F82"/>
    <w:rsid w:val="005A7052"/>
    <w:rsid w:val="005A72CB"/>
    <w:rsid w:val="005A76B8"/>
    <w:rsid w:val="005A77B0"/>
    <w:rsid w:val="005A7AE9"/>
    <w:rsid w:val="005A7D98"/>
    <w:rsid w:val="005B03D4"/>
    <w:rsid w:val="005B04E3"/>
    <w:rsid w:val="005B0876"/>
    <w:rsid w:val="005B0910"/>
    <w:rsid w:val="005B0C08"/>
    <w:rsid w:val="005B0C51"/>
    <w:rsid w:val="005B1161"/>
    <w:rsid w:val="005B121A"/>
    <w:rsid w:val="005B13FA"/>
    <w:rsid w:val="005B1403"/>
    <w:rsid w:val="005B14D1"/>
    <w:rsid w:val="005B1665"/>
    <w:rsid w:val="005B2235"/>
    <w:rsid w:val="005B2399"/>
    <w:rsid w:val="005B2754"/>
    <w:rsid w:val="005B27FF"/>
    <w:rsid w:val="005B2859"/>
    <w:rsid w:val="005B2883"/>
    <w:rsid w:val="005B2908"/>
    <w:rsid w:val="005B2D11"/>
    <w:rsid w:val="005B2F25"/>
    <w:rsid w:val="005B34DF"/>
    <w:rsid w:val="005B3C94"/>
    <w:rsid w:val="005B3F62"/>
    <w:rsid w:val="005B40B9"/>
    <w:rsid w:val="005B4411"/>
    <w:rsid w:val="005B454B"/>
    <w:rsid w:val="005B4996"/>
    <w:rsid w:val="005B4A62"/>
    <w:rsid w:val="005B4AE6"/>
    <w:rsid w:val="005B4CC7"/>
    <w:rsid w:val="005B4DE3"/>
    <w:rsid w:val="005B4FC3"/>
    <w:rsid w:val="005B5234"/>
    <w:rsid w:val="005B551A"/>
    <w:rsid w:val="005B5737"/>
    <w:rsid w:val="005B5A98"/>
    <w:rsid w:val="005B5D4F"/>
    <w:rsid w:val="005B5DBD"/>
    <w:rsid w:val="005B5DED"/>
    <w:rsid w:val="005B5E62"/>
    <w:rsid w:val="005B5F28"/>
    <w:rsid w:val="005B6067"/>
    <w:rsid w:val="005B6195"/>
    <w:rsid w:val="005B6427"/>
    <w:rsid w:val="005B69F6"/>
    <w:rsid w:val="005B7493"/>
    <w:rsid w:val="005B7583"/>
    <w:rsid w:val="005B7CC2"/>
    <w:rsid w:val="005B7D7E"/>
    <w:rsid w:val="005B7F7E"/>
    <w:rsid w:val="005C00FD"/>
    <w:rsid w:val="005C0530"/>
    <w:rsid w:val="005C0536"/>
    <w:rsid w:val="005C0674"/>
    <w:rsid w:val="005C095E"/>
    <w:rsid w:val="005C0966"/>
    <w:rsid w:val="005C098C"/>
    <w:rsid w:val="005C0DDA"/>
    <w:rsid w:val="005C17A3"/>
    <w:rsid w:val="005C17D1"/>
    <w:rsid w:val="005C1A6E"/>
    <w:rsid w:val="005C1E60"/>
    <w:rsid w:val="005C1F10"/>
    <w:rsid w:val="005C2252"/>
    <w:rsid w:val="005C2903"/>
    <w:rsid w:val="005C3047"/>
    <w:rsid w:val="005C3113"/>
    <w:rsid w:val="005C31F1"/>
    <w:rsid w:val="005C31FF"/>
    <w:rsid w:val="005C32C5"/>
    <w:rsid w:val="005C34CA"/>
    <w:rsid w:val="005C3792"/>
    <w:rsid w:val="005C3FAA"/>
    <w:rsid w:val="005C453C"/>
    <w:rsid w:val="005C474E"/>
    <w:rsid w:val="005C483D"/>
    <w:rsid w:val="005C48FA"/>
    <w:rsid w:val="005C4A94"/>
    <w:rsid w:val="005C4F71"/>
    <w:rsid w:val="005C509E"/>
    <w:rsid w:val="005C53F6"/>
    <w:rsid w:val="005C5575"/>
    <w:rsid w:val="005C55D8"/>
    <w:rsid w:val="005C565E"/>
    <w:rsid w:val="005C56AF"/>
    <w:rsid w:val="005C5753"/>
    <w:rsid w:val="005C5798"/>
    <w:rsid w:val="005C57BF"/>
    <w:rsid w:val="005C5839"/>
    <w:rsid w:val="005C5A92"/>
    <w:rsid w:val="005C5F75"/>
    <w:rsid w:val="005C5FD2"/>
    <w:rsid w:val="005C60E6"/>
    <w:rsid w:val="005C63F8"/>
    <w:rsid w:val="005C667A"/>
    <w:rsid w:val="005C6A1F"/>
    <w:rsid w:val="005C7154"/>
    <w:rsid w:val="005C7211"/>
    <w:rsid w:val="005C724B"/>
    <w:rsid w:val="005C744C"/>
    <w:rsid w:val="005C762D"/>
    <w:rsid w:val="005C7816"/>
    <w:rsid w:val="005C78CE"/>
    <w:rsid w:val="005C7C88"/>
    <w:rsid w:val="005C7D6D"/>
    <w:rsid w:val="005C7E47"/>
    <w:rsid w:val="005C7EA9"/>
    <w:rsid w:val="005D004B"/>
    <w:rsid w:val="005D01CD"/>
    <w:rsid w:val="005D025C"/>
    <w:rsid w:val="005D04BA"/>
    <w:rsid w:val="005D0A6F"/>
    <w:rsid w:val="005D0A7C"/>
    <w:rsid w:val="005D0A8A"/>
    <w:rsid w:val="005D0DD4"/>
    <w:rsid w:val="005D18B6"/>
    <w:rsid w:val="005D1C39"/>
    <w:rsid w:val="005D1CD0"/>
    <w:rsid w:val="005D1D8B"/>
    <w:rsid w:val="005D2391"/>
    <w:rsid w:val="005D2489"/>
    <w:rsid w:val="005D24C8"/>
    <w:rsid w:val="005D27D1"/>
    <w:rsid w:val="005D27D3"/>
    <w:rsid w:val="005D280B"/>
    <w:rsid w:val="005D2855"/>
    <w:rsid w:val="005D2DBA"/>
    <w:rsid w:val="005D2F36"/>
    <w:rsid w:val="005D2FFE"/>
    <w:rsid w:val="005D3713"/>
    <w:rsid w:val="005D4824"/>
    <w:rsid w:val="005D4836"/>
    <w:rsid w:val="005D4D15"/>
    <w:rsid w:val="005D4D1A"/>
    <w:rsid w:val="005D4F02"/>
    <w:rsid w:val="005D5039"/>
    <w:rsid w:val="005D51E7"/>
    <w:rsid w:val="005D5420"/>
    <w:rsid w:val="005D5560"/>
    <w:rsid w:val="005D591D"/>
    <w:rsid w:val="005D5933"/>
    <w:rsid w:val="005D5C6E"/>
    <w:rsid w:val="005D62D7"/>
    <w:rsid w:val="005D668E"/>
    <w:rsid w:val="005D6893"/>
    <w:rsid w:val="005D6D35"/>
    <w:rsid w:val="005D6E23"/>
    <w:rsid w:val="005D6F0E"/>
    <w:rsid w:val="005D7018"/>
    <w:rsid w:val="005D7142"/>
    <w:rsid w:val="005D7252"/>
    <w:rsid w:val="005D7346"/>
    <w:rsid w:val="005D75CF"/>
    <w:rsid w:val="005D7657"/>
    <w:rsid w:val="005D788E"/>
    <w:rsid w:val="005D7900"/>
    <w:rsid w:val="005D7BA6"/>
    <w:rsid w:val="005D7BC8"/>
    <w:rsid w:val="005D7CFF"/>
    <w:rsid w:val="005D7FC9"/>
    <w:rsid w:val="005E047A"/>
    <w:rsid w:val="005E0691"/>
    <w:rsid w:val="005E082D"/>
    <w:rsid w:val="005E08DA"/>
    <w:rsid w:val="005E09F4"/>
    <w:rsid w:val="005E0A36"/>
    <w:rsid w:val="005E1141"/>
    <w:rsid w:val="005E11E3"/>
    <w:rsid w:val="005E1252"/>
    <w:rsid w:val="005E2051"/>
    <w:rsid w:val="005E226D"/>
    <w:rsid w:val="005E2527"/>
    <w:rsid w:val="005E25D4"/>
    <w:rsid w:val="005E27D5"/>
    <w:rsid w:val="005E2B1A"/>
    <w:rsid w:val="005E2D62"/>
    <w:rsid w:val="005E2E86"/>
    <w:rsid w:val="005E3065"/>
    <w:rsid w:val="005E30F0"/>
    <w:rsid w:val="005E3728"/>
    <w:rsid w:val="005E396E"/>
    <w:rsid w:val="005E3E5D"/>
    <w:rsid w:val="005E3F48"/>
    <w:rsid w:val="005E41A5"/>
    <w:rsid w:val="005E4253"/>
    <w:rsid w:val="005E445F"/>
    <w:rsid w:val="005E49CB"/>
    <w:rsid w:val="005E4C8F"/>
    <w:rsid w:val="005E4D4E"/>
    <w:rsid w:val="005E5365"/>
    <w:rsid w:val="005E5626"/>
    <w:rsid w:val="005E56AF"/>
    <w:rsid w:val="005E58B2"/>
    <w:rsid w:val="005E598D"/>
    <w:rsid w:val="005E59AE"/>
    <w:rsid w:val="005E63A4"/>
    <w:rsid w:val="005E6439"/>
    <w:rsid w:val="005E6560"/>
    <w:rsid w:val="005E67DC"/>
    <w:rsid w:val="005E67E3"/>
    <w:rsid w:val="005E6ADB"/>
    <w:rsid w:val="005E6D87"/>
    <w:rsid w:val="005E6ED2"/>
    <w:rsid w:val="005E6F38"/>
    <w:rsid w:val="005E7035"/>
    <w:rsid w:val="005E71DF"/>
    <w:rsid w:val="005E7647"/>
    <w:rsid w:val="005E7767"/>
    <w:rsid w:val="005E777F"/>
    <w:rsid w:val="005E7984"/>
    <w:rsid w:val="005E7AAB"/>
    <w:rsid w:val="005E7C64"/>
    <w:rsid w:val="005E7E86"/>
    <w:rsid w:val="005F035B"/>
    <w:rsid w:val="005F061E"/>
    <w:rsid w:val="005F06BF"/>
    <w:rsid w:val="005F09C3"/>
    <w:rsid w:val="005F0A5C"/>
    <w:rsid w:val="005F0AC4"/>
    <w:rsid w:val="005F0B8D"/>
    <w:rsid w:val="005F0C8E"/>
    <w:rsid w:val="005F0D7E"/>
    <w:rsid w:val="005F0F20"/>
    <w:rsid w:val="005F120C"/>
    <w:rsid w:val="005F151B"/>
    <w:rsid w:val="005F198E"/>
    <w:rsid w:val="005F1CCE"/>
    <w:rsid w:val="005F1DA9"/>
    <w:rsid w:val="005F2A05"/>
    <w:rsid w:val="005F2B87"/>
    <w:rsid w:val="005F2CD3"/>
    <w:rsid w:val="005F2E04"/>
    <w:rsid w:val="005F2EDE"/>
    <w:rsid w:val="005F2F1F"/>
    <w:rsid w:val="005F323A"/>
    <w:rsid w:val="005F33E4"/>
    <w:rsid w:val="005F3570"/>
    <w:rsid w:val="005F36DF"/>
    <w:rsid w:val="005F39DB"/>
    <w:rsid w:val="005F3ED1"/>
    <w:rsid w:val="005F423E"/>
    <w:rsid w:val="005F426C"/>
    <w:rsid w:val="005F4389"/>
    <w:rsid w:val="005F43C7"/>
    <w:rsid w:val="005F441D"/>
    <w:rsid w:val="005F4428"/>
    <w:rsid w:val="005F44CF"/>
    <w:rsid w:val="005F50DE"/>
    <w:rsid w:val="005F5B3A"/>
    <w:rsid w:val="005F5BBC"/>
    <w:rsid w:val="005F5C64"/>
    <w:rsid w:val="005F5E41"/>
    <w:rsid w:val="005F60F2"/>
    <w:rsid w:val="005F631D"/>
    <w:rsid w:val="005F669E"/>
    <w:rsid w:val="005F6706"/>
    <w:rsid w:val="005F692C"/>
    <w:rsid w:val="005F6F68"/>
    <w:rsid w:val="005F71E0"/>
    <w:rsid w:val="005F71E8"/>
    <w:rsid w:val="005F726C"/>
    <w:rsid w:val="005F72CE"/>
    <w:rsid w:val="005F7390"/>
    <w:rsid w:val="005F76D2"/>
    <w:rsid w:val="005F76DB"/>
    <w:rsid w:val="005F7818"/>
    <w:rsid w:val="005F7BAF"/>
    <w:rsid w:val="005F7E96"/>
    <w:rsid w:val="005F7FBF"/>
    <w:rsid w:val="00600011"/>
    <w:rsid w:val="00600021"/>
    <w:rsid w:val="006005C8"/>
    <w:rsid w:val="006005EE"/>
    <w:rsid w:val="00600817"/>
    <w:rsid w:val="00600888"/>
    <w:rsid w:val="00600AAA"/>
    <w:rsid w:val="00600B35"/>
    <w:rsid w:val="00600CA1"/>
    <w:rsid w:val="00600CC5"/>
    <w:rsid w:val="00600EB7"/>
    <w:rsid w:val="00601568"/>
    <w:rsid w:val="0060183E"/>
    <w:rsid w:val="00601AAF"/>
    <w:rsid w:val="00601BD7"/>
    <w:rsid w:val="00601BFC"/>
    <w:rsid w:val="00601C10"/>
    <w:rsid w:val="00601C56"/>
    <w:rsid w:val="00601F93"/>
    <w:rsid w:val="0060228A"/>
    <w:rsid w:val="0060259E"/>
    <w:rsid w:val="006025B7"/>
    <w:rsid w:val="006029C1"/>
    <w:rsid w:val="00602AEB"/>
    <w:rsid w:val="00602CBB"/>
    <w:rsid w:val="00602E04"/>
    <w:rsid w:val="00602ED5"/>
    <w:rsid w:val="00603009"/>
    <w:rsid w:val="006032A6"/>
    <w:rsid w:val="00603930"/>
    <w:rsid w:val="00603CD9"/>
    <w:rsid w:val="00603EA3"/>
    <w:rsid w:val="006043C9"/>
    <w:rsid w:val="006044BE"/>
    <w:rsid w:val="0060452C"/>
    <w:rsid w:val="0060494C"/>
    <w:rsid w:val="00604ACC"/>
    <w:rsid w:val="00604AF5"/>
    <w:rsid w:val="00604EEF"/>
    <w:rsid w:val="00605655"/>
    <w:rsid w:val="00605726"/>
    <w:rsid w:val="00605996"/>
    <w:rsid w:val="00605CC3"/>
    <w:rsid w:val="00605D89"/>
    <w:rsid w:val="00605F67"/>
    <w:rsid w:val="00605F76"/>
    <w:rsid w:val="00605F9B"/>
    <w:rsid w:val="006060DF"/>
    <w:rsid w:val="0060663A"/>
    <w:rsid w:val="0060684E"/>
    <w:rsid w:val="0060688A"/>
    <w:rsid w:val="006069B0"/>
    <w:rsid w:val="00606F29"/>
    <w:rsid w:val="00606F6F"/>
    <w:rsid w:val="00607419"/>
    <w:rsid w:val="00607C50"/>
    <w:rsid w:val="00610117"/>
    <w:rsid w:val="006101E6"/>
    <w:rsid w:val="0061026C"/>
    <w:rsid w:val="00610342"/>
    <w:rsid w:val="00610359"/>
    <w:rsid w:val="006104B0"/>
    <w:rsid w:val="00610BB0"/>
    <w:rsid w:val="00611676"/>
    <w:rsid w:val="00611AE2"/>
    <w:rsid w:val="00611C73"/>
    <w:rsid w:val="00611EA1"/>
    <w:rsid w:val="00611EF3"/>
    <w:rsid w:val="0061271C"/>
    <w:rsid w:val="00612776"/>
    <w:rsid w:val="006128AB"/>
    <w:rsid w:val="00612A8F"/>
    <w:rsid w:val="00612C01"/>
    <w:rsid w:val="00612E73"/>
    <w:rsid w:val="00612F5D"/>
    <w:rsid w:val="00612FB6"/>
    <w:rsid w:val="0061300E"/>
    <w:rsid w:val="00613131"/>
    <w:rsid w:val="00613408"/>
    <w:rsid w:val="006137D6"/>
    <w:rsid w:val="00613DB9"/>
    <w:rsid w:val="00613F72"/>
    <w:rsid w:val="00614010"/>
    <w:rsid w:val="00614030"/>
    <w:rsid w:val="00614166"/>
    <w:rsid w:val="00614346"/>
    <w:rsid w:val="00614894"/>
    <w:rsid w:val="00614BBA"/>
    <w:rsid w:val="00614C7B"/>
    <w:rsid w:val="00614C90"/>
    <w:rsid w:val="00614E88"/>
    <w:rsid w:val="00614EB2"/>
    <w:rsid w:val="0061508E"/>
    <w:rsid w:val="00615236"/>
    <w:rsid w:val="006153A4"/>
    <w:rsid w:val="006157E1"/>
    <w:rsid w:val="00615C73"/>
    <w:rsid w:val="00615E53"/>
    <w:rsid w:val="0061629C"/>
    <w:rsid w:val="006169C1"/>
    <w:rsid w:val="00616B05"/>
    <w:rsid w:val="00616EFA"/>
    <w:rsid w:val="00616FBE"/>
    <w:rsid w:val="0061701A"/>
    <w:rsid w:val="00617320"/>
    <w:rsid w:val="00617912"/>
    <w:rsid w:val="00620150"/>
    <w:rsid w:val="0062062C"/>
    <w:rsid w:val="0062073F"/>
    <w:rsid w:val="006207B6"/>
    <w:rsid w:val="006207F5"/>
    <w:rsid w:val="00620802"/>
    <w:rsid w:val="00620881"/>
    <w:rsid w:val="006209BF"/>
    <w:rsid w:val="00620A48"/>
    <w:rsid w:val="00621789"/>
    <w:rsid w:val="006218E4"/>
    <w:rsid w:val="00621B9F"/>
    <w:rsid w:val="00621D80"/>
    <w:rsid w:val="00621ED1"/>
    <w:rsid w:val="00621F17"/>
    <w:rsid w:val="00622005"/>
    <w:rsid w:val="0062205A"/>
    <w:rsid w:val="00622219"/>
    <w:rsid w:val="006222FE"/>
    <w:rsid w:val="006226E4"/>
    <w:rsid w:val="006228C8"/>
    <w:rsid w:val="0062297E"/>
    <w:rsid w:val="00622B44"/>
    <w:rsid w:val="006236A5"/>
    <w:rsid w:val="00623AA7"/>
    <w:rsid w:val="00623E03"/>
    <w:rsid w:val="00624026"/>
    <w:rsid w:val="006240E2"/>
    <w:rsid w:val="00624152"/>
    <w:rsid w:val="006242C7"/>
    <w:rsid w:val="0062474A"/>
    <w:rsid w:val="00624885"/>
    <w:rsid w:val="00624B11"/>
    <w:rsid w:val="00624CFD"/>
    <w:rsid w:val="00624DF7"/>
    <w:rsid w:val="00625021"/>
    <w:rsid w:val="00625308"/>
    <w:rsid w:val="00625F38"/>
    <w:rsid w:val="00626B8D"/>
    <w:rsid w:val="00626FD0"/>
    <w:rsid w:val="006276BB"/>
    <w:rsid w:val="006277C5"/>
    <w:rsid w:val="006278E6"/>
    <w:rsid w:val="00630014"/>
    <w:rsid w:val="00630897"/>
    <w:rsid w:val="00630AD3"/>
    <w:rsid w:val="00630C22"/>
    <w:rsid w:val="00630C30"/>
    <w:rsid w:val="00631251"/>
    <w:rsid w:val="006313E0"/>
    <w:rsid w:val="006317FC"/>
    <w:rsid w:val="00631B16"/>
    <w:rsid w:val="00631B1D"/>
    <w:rsid w:val="0063264E"/>
    <w:rsid w:val="0063266F"/>
    <w:rsid w:val="00632837"/>
    <w:rsid w:val="006328F0"/>
    <w:rsid w:val="006329B4"/>
    <w:rsid w:val="00632B08"/>
    <w:rsid w:val="00632B9D"/>
    <w:rsid w:val="00632C25"/>
    <w:rsid w:val="00632CD4"/>
    <w:rsid w:val="00632D26"/>
    <w:rsid w:val="0063327F"/>
    <w:rsid w:val="00633309"/>
    <w:rsid w:val="00633A68"/>
    <w:rsid w:val="00633DD5"/>
    <w:rsid w:val="00633EBC"/>
    <w:rsid w:val="00633FE0"/>
    <w:rsid w:val="0063408A"/>
    <w:rsid w:val="0063410E"/>
    <w:rsid w:val="00634199"/>
    <w:rsid w:val="006342A3"/>
    <w:rsid w:val="0063443C"/>
    <w:rsid w:val="00634511"/>
    <w:rsid w:val="0063460A"/>
    <w:rsid w:val="006349E5"/>
    <w:rsid w:val="00634B19"/>
    <w:rsid w:val="00634DF5"/>
    <w:rsid w:val="00635029"/>
    <w:rsid w:val="006350C1"/>
    <w:rsid w:val="006352A1"/>
    <w:rsid w:val="006356E2"/>
    <w:rsid w:val="00635765"/>
    <w:rsid w:val="006360AE"/>
    <w:rsid w:val="00636227"/>
    <w:rsid w:val="006366F2"/>
    <w:rsid w:val="0063690A"/>
    <w:rsid w:val="00636A5D"/>
    <w:rsid w:val="00636DD8"/>
    <w:rsid w:val="0063700A"/>
    <w:rsid w:val="006371B4"/>
    <w:rsid w:val="00637343"/>
    <w:rsid w:val="00637416"/>
    <w:rsid w:val="006375E0"/>
    <w:rsid w:val="00637DEB"/>
    <w:rsid w:val="00637E73"/>
    <w:rsid w:val="00637FCD"/>
    <w:rsid w:val="00640064"/>
    <w:rsid w:val="0064055A"/>
    <w:rsid w:val="00640C70"/>
    <w:rsid w:val="00640E83"/>
    <w:rsid w:val="0064106C"/>
    <w:rsid w:val="006413E9"/>
    <w:rsid w:val="0064176D"/>
    <w:rsid w:val="00641771"/>
    <w:rsid w:val="00641AC5"/>
    <w:rsid w:val="00641B43"/>
    <w:rsid w:val="00641CB1"/>
    <w:rsid w:val="00641DC8"/>
    <w:rsid w:val="00641ED0"/>
    <w:rsid w:val="00641ED7"/>
    <w:rsid w:val="00642143"/>
    <w:rsid w:val="0064222E"/>
    <w:rsid w:val="006423B7"/>
    <w:rsid w:val="00642412"/>
    <w:rsid w:val="00642716"/>
    <w:rsid w:val="00642B63"/>
    <w:rsid w:val="00642C0F"/>
    <w:rsid w:val="00643073"/>
    <w:rsid w:val="00643625"/>
    <w:rsid w:val="006439C5"/>
    <w:rsid w:val="00643D3A"/>
    <w:rsid w:val="00643DDA"/>
    <w:rsid w:val="00643E47"/>
    <w:rsid w:val="006440EB"/>
    <w:rsid w:val="006447A3"/>
    <w:rsid w:val="00644E61"/>
    <w:rsid w:val="00644EFE"/>
    <w:rsid w:val="0064554F"/>
    <w:rsid w:val="00645817"/>
    <w:rsid w:val="00645A32"/>
    <w:rsid w:val="00645C2E"/>
    <w:rsid w:val="00645E30"/>
    <w:rsid w:val="00646188"/>
    <w:rsid w:val="00646190"/>
    <w:rsid w:val="00646731"/>
    <w:rsid w:val="006467BE"/>
    <w:rsid w:val="00646A2F"/>
    <w:rsid w:val="00646B16"/>
    <w:rsid w:val="00646B53"/>
    <w:rsid w:val="00646C09"/>
    <w:rsid w:val="00647140"/>
    <w:rsid w:val="00647215"/>
    <w:rsid w:val="00647441"/>
    <w:rsid w:val="006475CE"/>
    <w:rsid w:val="006476CE"/>
    <w:rsid w:val="0064787C"/>
    <w:rsid w:val="00647AE2"/>
    <w:rsid w:val="0065031C"/>
    <w:rsid w:val="0065035F"/>
    <w:rsid w:val="00650A19"/>
    <w:rsid w:val="00650B86"/>
    <w:rsid w:val="00650D1E"/>
    <w:rsid w:val="00650D60"/>
    <w:rsid w:val="006510AB"/>
    <w:rsid w:val="006510DC"/>
    <w:rsid w:val="00651306"/>
    <w:rsid w:val="0065130F"/>
    <w:rsid w:val="00651669"/>
    <w:rsid w:val="00651682"/>
    <w:rsid w:val="006516AD"/>
    <w:rsid w:val="0065179F"/>
    <w:rsid w:val="006517EF"/>
    <w:rsid w:val="00651BE5"/>
    <w:rsid w:val="00651F47"/>
    <w:rsid w:val="00651F97"/>
    <w:rsid w:val="00652107"/>
    <w:rsid w:val="006522F3"/>
    <w:rsid w:val="00652A8F"/>
    <w:rsid w:val="00652B56"/>
    <w:rsid w:val="00652CC4"/>
    <w:rsid w:val="00652E2A"/>
    <w:rsid w:val="00653099"/>
    <w:rsid w:val="00653274"/>
    <w:rsid w:val="00653408"/>
    <w:rsid w:val="00653769"/>
    <w:rsid w:val="00653B15"/>
    <w:rsid w:val="00653B22"/>
    <w:rsid w:val="00653BDD"/>
    <w:rsid w:val="00653DA5"/>
    <w:rsid w:val="00654137"/>
    <w:rsid w:val="00654385"/>
    <w:rsid w:val="00654431"/>
    <w:rsid w:val="0065476A"/>
    <w:rsid w:val="00654CCD"/>
    <w:rsid w:val="00654E3E"/>
    <w:rsid w:val="0065513D"/>
    <w:rsid w:val="006552A8"/>
    <w:rsid w:val="006552F8"/>
    <w:rsid w:val="00655384"/>
    <w:rsid w:val="00655D43"/>
    <w:rsid w:val="00656335"/>
    <w:rsid w:val="00656370"/>
    <w:rsid w:val="0065660F"/>
    <w:rsid w:val="006567F3"/>
    <w:rsid w:val="00656AA9"/>
    <w:rsid w:val="00656D24"/>
    <w:rsid w:val="00657019"/>
    <w:rsid w:val="006574FC"/>
    <w:rsid w:val="0065762F"/>
    <w:rsid w:val="00657B7D"/>
    <w:rsid w:val="00660226"/>
    <w:rsid w:val="0066053A"/>
    <w:rsid w:val="006608AB"/>
    <w:rsid w:val="00660A5B"/>
    <w:rsid w:val="00660DF3"/>
    <w:rsid w:val="00660EC8"/>
    <w:rsid w:val="00661805"/>
    <w:rsid w:val="00661949"/>
    <w:rsid w:val="00661F46"/>
    <w:rsid w:val="00661F57"/>
    <w:rsid w:val="0066219E"/>
    <w:rsid w:val="006623D2"/>
    <w:rsid w:val="00662475"/>
    <w:rsid w:val="00662523"/>
    <w:rsid w:val="0066259B"/>
    <w:rsid w:val="0066273E"/>
    <w:rsid w:val="0066275C"/>
    <w:rsid w:val="006629E1"/>
    <w:rsid w:val="00663094"/>
    <w:rsid w:val="006636D4"/>
    <w:rsid w:val="00663A66"/>
    <w:rsid w:val="00663E08"/>
    <w:rsid w:val="0066403E"/>
    <w:rsid w:val="0066405A"/>
    <w:rsid w:val="0066416F"/>
    <w:rsid w:val="0066422B"/>
    <w:rsid w:val="006642B9"/>
    <w:rsid w:val="00664BC3"/>
    <w:rsid w:val="00664BDE"/>
    <w:rsid w:val="00664CEC"/>
    <w:rsid w:val="00664E77"/>
    <w:rsid w:val="00664E91"/>
    <w:rsid w:val="00664EE5"/>
    <w:rsid w:val="00664F10"/>
    <w:rsid w:val="006651DF"/>
    <w:rsid w:val="0066547D"/>
    <w:rsid w:val="006654DB"/>
    <w:rsid w:val="006654FE"/>
    <w:rsid w:val="00665509"/>
    <w:rsid w:val="0066552D"/>
    <w:rsid w:val="00665572"/>
    <w:rsid w:val="00665D3F"/>
    <w:rsid w:val="00666470"/>
    <w:rsid w:val="00666480"/>
    <w:rsid w:val="006667A1"/>
    <w:rsid w:val="00666B76"/>
    <w:rsid w:val="00666BF7"/>
    <w:rsid w:val="00666C34"/>
    <w:rsid w:val="006674B7"/>
    <w:rsid w:val="006676CE"/>
    <w:rsid w:val="0066770B"/>
    <w:rsid w:val="00667BED"/>
    <w:rsid w:val="00667CE3"/>
    <w:rsid w:val="00667CF7"/>
    <w:rsid w:val="00667EB4"/>
    <w:rsid w:val="00667F99"/>
    <w:rsid w:val="00670234"/>
    <w:rsid w:val="0067062F"/>
    <w:rsid w:val="006706F9"/>
    <w:rsid w:val="00670999"/>
    <w:rsid w:val="00670A0B"/>
    <w:rsid w:val="00670AD2"/>
    <w:rsid w:val="00670AEC"/>
    <w:rsid w:val="00670B9D"/>
    <w:rsid w:val="00670C38"/>
    <w:rsid w:val="0067152C"/>
    <w:rsid w:val="00671917"/>
    <w:rsid w:val="00671B9F"/>
    <w:rsid w:val="00671FCA"/>
    <w:rsid w:val="0067202D"/>
    <w:rsid w:val="00672507"/>
    <w:rsid w:val="006727A4"/>
    <w:rsid w:val="00672933"/>
    <w:rsid w:val="00672B29"/>
    <w:rsid w:val="0067303A"/>
    <w:rsid w:val="00673441"/>
    <w:rsid w:val="006734EA"/>
    <w:rsid w:val="00673709"/>
    <w:rsid w:val="00673862"/>
    <w:rsid w:val="00673DBC"/>
    <w:rsid w:val="00674170"/>
    <w:rsid w:val="0067419F"/>
    <w:rsid w:val="006744AB"/>
    <w:rsid w:val="006745B1"/>
    <w:rsid w:val="00674621"/>
    <w:rsid w:val="00674A34"/>
    <w:rsid w:val="00674D1E"/>
    <w:rsid w:val="00675242"/>
    <w:rsid w:val="006754D8"/>
    <w:rsid w:val="006759EE"/>
    <w:rsid w:val="00675B70"/>
    <w:rsid w:val="006764B2"/>
    <w:rsid w:val="006764DF"/>
    <w:rsid w:val="006764FE"/>
    <w:rsid w:val="006769DE"/>
    <w:rsid w:val="00676BEF"/>
    <w:rsid w:val="00676C1B"/>
    <w:rsid w:val="00676DD6"/>
    <w:rsid w:val="00676FB4"/>
    <w:rsid w:val="0067709A"/>
    <w:rsid w:val="006775F8"/>
    <w:rsid w:val="00677950"/>
    <w:rsid w:val="00677C71"/>
    <w:rsid w:val="00677CCF"/>
    <w:rsid w:val="00677E04"/>
    <w:rsid w:val="00677EA2"/>
    <w:rsid w:val="00680573"/>
    <w:rsid w:val="006805B3"/>
    <w:rsid w:val="0068062E"/>
    <w:rsid w:val="00680814"/>
    <w:rsid w:val="006808F0"/>
    <w:rsid w:val="00680DD6"/>
    <w:rsid w:val="00680E1C"/>
    <w:rsid w:val="00681147"/>
    <w:rsid w:val="0068116A"/>
    <w:rsid w:val="006811F4"/>
    <w:rsid w:val="00681267"/>
    <w:rsid w:val="006816B1"/>
    <w:rsid w:val="00681FDC"/>
    <w:rsid w:val="006825EB"/>
    <w:rsid w:val="0068264A"/>
    <w:rsid w:val="00682999"/>
    <w:rsid w:val="00682CF8"/>
    <w:rsid w:val="00682D60"/>
    <w:rsid w:val="00682DE4"/>
    <w:rsid w:val="00682E86"/>
    <w:rsid w:val="0068310B"/>
    <w:rsid w:val="006831B2"/>
    <w:rsid w:val="0068350D"/>
    <w:rsid w:val="006835D0"/>
    <w:rsid w:val="00683841"/>
    <w:rsid w:val="00683B97"/>
    <w:rsid w:val="00683C6C"/>
    <w:rsid w:val="00683DDA"/>
    <w:rsid w:val="00683FFE"/>
    <w:rsid w:val="006840E8"/>
    <w:rsid w:val="006842E9"/>
    <w:rsid w:val="00684320"/>
    <w:rsid w:val="00684501"/>
    <w:rsid w:val="00684614"/>
    <w:rsid w:val="006846C2"/>
    <w:rsid w:val="00684AF5"/>
    <w:rsid w:val="00684B6D"/>
    <w:rsid w:val="00684C62"/>
    <w:rsid w:val="00684D32"/>
    <w:rsid w:val="00684F6E"/>
    <w:rsid w:val="00684FD1"/>
    <w:rsid w:val="0068516A"/>
    <w:rsid w:val="006851A1"/>
    <w:rsid w:val="00685661"/>
    <w:rsid w:val="00685A3D"/>
    <w:rsid w:val="00685F0F"/>
    <w:rsid w:val="00686020"/>
    <w:rsid w:val="006861CB"/>
    <w:rsid w:val="00686838"/>
    <w:rsid w:val="00686F9E"/>
    <w:rsid w:val="00686FEA"/>
    <w:rsid w:val="006870DD"/>
    <w:rsid w:val="00687370"/>
    <w:rsid w:val="0068744E"/>
    <w:rsid w:val="00687453"/>
    <w:rsid w:val="006876CB"/>
    <w:rsid w:val="00687B1D"/>
    <w:rsid w:val="00687F7B"/>
    <w:rsid w:val="00687FB6"/>
    <w:rsid w:val="006908DD"/>
    <w:rsid w:val="00690C55"/>
    <w:rsid w:val="0069116C"/>
    <w:rsid w:val="00691229"/>
    <w:rsid w:val="0069134B"/>
    <w:rsid w:val="00691597"/>
    <w:rsid w:val="006916EC"/>
    <w:rsid w:val="00691959"/>
    <w:rsid w:val="00691997"/>
    <w:rsid w:val="00691A4C"/>
    <w:rsid w:val="00691F66"/>
    <w:rsid w:val="00692448"/>
    <w:rsid w:val="00692555"/>
    <w:rsid w:val="006925CC"/>
    <w:rsid w:val="00692867"/>
    <w:rsid w:val="00692D3C"/>
    <w:rsid w:val="00692FFD"/>
    <w:rsid w:val="00693065"/>
    <w:rsid w:val="006930C7"/>
    <w:rsid w:val="006931AE"/>
    <w:rsid w:val="006931ED"/>
    <w:rsid w:val="0069321A"/>
    <w:rsid w:val="00693296"/>
    <w:rsid w:val="00693913"/>
    <w:rsid w:val="0069397A"/>
    <w:rsid w:val="00693CBD"/>
    <w:rsid w:val="00693CCF"/>
    <w:rsid w:val="00693FA8"/>
    <w:rsid w:val="00694136"/>
    <w:rsid w:val="0069413F"/>
    <w:rsid w:val="0069422B"/>
    <w:rsid w:val="00694A40"/>
    <w:rsid w:val="00694BA6"/>
    <w:rsid w:val="00694EC5"/>
    <w:rsid w:val="00695046"/>
    <w:rsid w:val="006950D9"/>
    <w:rsid w:val="006951B5"/>
    <w:rsid w:val="00695321"/>
    <w:rsid w:val="0069532C"/>
    <w:rsid w:val="0069550E"/>
    <w:rsid w:val="0069563C"/>
    <w:rsid w:val="00695809"/>
    <w:rsid w:val="0069588D"/>
    <w:rsid w:val="006958FB"/>
    <w:rsid w:val="0069599E"/>
    <w:rsid w:val="00695CFF"/>
    <w:rsid w:val="00695FC4"/>
    <w:rsid w:val="00695FE6"/>
    <w:rsid w:val="006962C1"/>
    <w:rsid w:val="00696356"/>
    <w:rsid w:val="006963AD"/>
    <w:rsid w:val="0069656F"/>
    <w:rsid w:val="0069664D"/>
    <w:rsid w:val="006966A1"/>
    <w:rsid w:val="006969DD"/>
    <w:rsid w:val="00696A31"/>
    <w:rsid w:val="00696AA0"/>
    <w:rsid w:val="00697106"/>
    <w:rsid w:val="00697189"/>
    <w:rsid w:val="006975F2"/>
    <w:rsid w:val="006978A7"/>
    <w:rsid w:val="0069799D"/>
    <w:rsid w:val="00697C58"/>
    <w:rsid w:val="00697E00"/>
    <w:rsid w:val="00697EC4"/>
    <w:rsid w:val="00697EFC"/>
    <w:rsid w:val="006A00C0"/>
    <w:rsid w:val="006A0131"/>
    <w:rsid w:val="006A01FA"/>
    <w:rsid w:val="006A0228"/>
    <w:rsid w:val="006A0CCE"/>
    <w:rsid w:val="006A0E27"/>
    <w:rsid w:val="006A0ECA"/>
    <w:rsid w:val="006A0FBD"/>
    <w:rsid w:val="006A1256"/>
    <w:rsid w:val="006A130D"/>
    <w:rsid w:val="006A1313"/>
    <w:rsid w:val="006A1B89"/>
    <w:rsid w:val="006A1EB9"/>
    <w:rsid w:val="006A1FCE"/>
    <w:rsid w:val="006A2245"/>
    <w:rsid w:val="006A2B09"/>
    <w:rsid w:val="006A2F62"/>
    <w:rsid w:val="006A3042"/>
    <w:rsid w:val="006A354C"/>
    <w:rsid w:val="006A3579"/>
    <w:rsid w:val="006A37C0"/>
    <w:rsid w:val="006A3BFE"/>
    <w:rsid w:val="006A3D50"/>
    <w:rsid w:val="006A3DB2"/>
    <w:rsid w:val="006A422C"/>
    <w:rsid w:val="006A4344"/>
    <w:rsid w:val="006A43B5"/>
    <w:rsid w:val="006A44F0"/>
    <w:rsid w:val="006A472D"/>
    <w:rsid w:val="006A4A2C"/>
    <w:rsid w:val="006A4BA0"/>
    <w:rsid w:val="006A53F5"/>
    <w:rsid w:val="006A5717"/>
    <w:rsid w:val="006A57ED"/>
    <w:rsid w:val="006A59B1"/>
    <w:rsid w:val="006A5C4F"/>
    <w:rsid w:val="006A5E01"/>
    <w:rsid w:val="006A6020"/>
    <w:rsid w:val="006A6196"/>
    <w:rsid w:val="006A63B3"/>
    <w:rsid w:val="006A6633"/>
    <w:rsid w:val="006A6753"/>
    <w:rsid w:val="006A6864"/>
    <w:rsid w:val="006A6AB6"/>
    <w:rsid w:val="006A6B07"/>
    <w:rsid w:val="006A6C42"/>
    <w:rsid w:val="006A6DD8"/>
    <w:rsid w:val="006A6DE8"/>
    <w:rsid w:val="006A718D"/>
    <w:rsid w:val="006A7476"/>
    <w:rsid w:val="006A74F4"/>
    <w:rsid w:val="006A7569"/>
    <w:rsid w:val="006A75D7"/>
    <w:rsid w:val="006A7666"/>
    <w:rsid w:val="006A77BC"/>
    <w:rsid w:val="006A7889"/>
    <w:rsid w:val="006A7947"/>
    <w:rsid w:val="006A7EF8"/>
    <w:rsid w:val="006B02FF"/>
    <w:rsid w:val="006B0577"/>
    <w:rsid w:val="006B07EB"/>
    <w:rsid w:val="006B0A87"/>
    <w:rsid w:val="006B0E30"/>
    <w:rsid w:val="006B10D1"/>
    <w:rsid w:val="006B119D"/>
    <w:rsid w:val="006B14D0"/>
    <w:rsid w:val="006B152A"/>
    <w:rsid w:val="006B15DE"/>
    <w:rsid w:val="006B1843"/>
    <w:rsid w:val="006B1C49"/>
    <w:rsid w:val="006B21DD"/>
    <w:rsid w:val="006B226E"/>
    <w:rsid w:val="006B28B4"/>
    <w:rsid w:val="006B28CF"/>
    <w:rsid w:val="006B2AFD"/>
    <w:rsid w:val="006B2EC7"/>
    <w:rsid w:val="006B3633"/>
    <w:rsid w:val="006B392F"/>
    <w:rsid w:val="006B3AB2"/>
    <w:rsid w:val="006B3B9C"/>
    <w:rsid w:val="006B3EC1"/>
    <w:rsid w:val="006B3F94"/>
    <w:rsid w:val="006B432D"/>
    <w:rsid w:val="006B48C2"/>
    <w:rsid w:val="006B4D94"/>
    <w:rsid w:val="006B4E38"/>
    <w:rsid w:val="006B52BB"/>
    <w:rsid w:val="006B5308"/>
    <w:rsid w:val="006B584E"/>
    <w:rsid w:val="006B587C"/>
    <w:rsid w:val="006B596A"/>
    <w:rsid w:val="006B5A4E"/>
    <w:rsid w:val="006B5E84"/>
    <w:rsid w:val="006B60C3"/>
    <w:rsid w:val="006B639E"/>
    <w:rsid w:val="006B676D"/>
    <w:rsid w:val="006B69C4"/>
    <w:rsid w:val="006B6ACB"/>
    <w:rsid w:val="006B6D93"/>
    <w:rsid w:val="006B7308"/>
    <w:rsid w:val="006B74A7"/>
    <w:rsid w:val="006B7877"/>
    <w:rsid w:val="006B7955"/>
    <w:rsid w:val="006C088A"/>
    <w:rsid w:val="006C097F"/>
    <w:rsid w:val="006C0A9B"/>
    <w:rsid w:val="006C0D0D"/>
    <w:rsid w:val="006C1242"/>
    <w:rsid w:val="006C1504"/>
    <w:rsid w:val="006C160C"/>
    <w:rsid w:val="006C187B"/>
    <w:rsid w:val="006C1999"/>
    <w:rsid w:val="006C1CE7"/>
    <w:rsid w:val="006C2127"/>
    <w:rsid w:val="006C22C9"/>
    <w:rsid w:val="006C2502"/>
    <w:rsid w:val="006C26CE"/>
    <w:rsid w:val="006C2D6F"/>
    <w:rsid w:val="006C32B4"/>
    <w:rsid w:val="006C32D4"/>
    <w:rsid w:val="006C35CF"/>
    <w:rsid w:val="006C3AB7"/>
    <w:rsid w:val="006C3F3E"/>
    <w:rsid w:val="006C4166"/>
    <w:rsid w:val="006C423C"/>
    <w:rsid w:val="006C4411"/>
    <w:rsid w:val="006C447B"/>
    <w:rsid w:val="006C4582"/>
    <w:rsid w:val="006C4DD5"/>
    <w:rsid w:val="006C5085"/>
    <w:rsid w:val="006C50D3"/>
    <w:rsid w:val="006C5335"/>
    <w:rsid w:val="006C5C47"/>
    <w:rsid w:val="006C5F3D"/>
    <w:rsid w:val="006C619E"/>
    <w:rsid w:val="006C622E"/>
    <w:rsid w:val="006C62EB"/>
    <w:rsid w:val="006C66FC"/>
    <w:rsid w:val="006C6729"/>
    <w:rsid w:val="006C68D3"/>
    <w:rsid w:val="006C6AE5"/>
    <w:rsid w:val="006C6B40"/>
    <w:rsid w:val="006C6F00"/>
    <w:rsid w:val="006C7052"/>
    <w:rsid w:val="006C705C"/>
    <w:rsid w:val="006C7253"/>
    <w:rsid w:val="006C72B4"/>
    <w:rsid w:val="006C741A"/>
    <w:rsid w:val="006C74C3"/>
    <w:rsid w:val="006C7591"/>
    <w:rsid w:val="006C7730"/>
    <w:rsid w:val="006C77A6"/>
    <w:rsid w:val="006C780E"/>
    <w:rsid w:val="006C7884"/>
    <w:rsid w:val="006C7AA5"/>
    <w:rsid w:val="006C7BA2"/>
    <w:rsid w:val="006C7F83"/>
    <w:rsid w:val="006D01F5"/>
    <w:rsid w:val="006D04C7"/>
    <w:rsid w:val="006D05E5"/>
    <w:rsid w:val="006D060E"/>
    <w:rsid w:val="006D0AC1"/>
    <w:rsid w:val="006D0AC4"/>
    <w:rsid w:val="006D0D11"/>
    <w:rsid w:val="006D0E55"/>
    <w:rsid w:val="006D1314"/>
    <w:rsid w:val="006D1414"/>
    <w:rsid w:val="006D14F4"/>
    <w:rsid w:val="006D1581"/>
    <w:rsid w:val="006D1982"/>
    <w:rsid w:val="006D1E8C"/>
    <w:rsid w:val="006D1F21"/>
    <w:rsid w:val="006D2332"/>
    <w:rsid w:val="006D233D"/>
    <w:rsid w:val="006D2447"/>
    <w:rsid w:val="006D2686"/>
    <w:rsid w:val="006D283E"/>
    <w:rsid w:val="006D2BF2"/>
    <w:rsid w:val="006D2D24"/>
    <w:rsid w:val="006D3254"/>
    <w:rsid w:val="006D365B"/>
    <w:rsid w:val="006D3D05"/>
    <w:rsid w:val="006D40F0"/>
    <w:rsid w:val="006D4DF8"/>
    <w:rsid w:val="006D4F74"/>
    <w:rsid w:val="006D50CD"/>
    <w:rsid w:val="006D511E"/>
    <w:rsid w:val="006D53B9"/>
    <w:rsid w:val="006D5554"/>
    <w:rsid w:val="006D5631"/>
    <w:rsid w:val="006D594A"/>
    <w:rsid w:val="006D5B42"/>
    <w:rsid w:val="006D5D58"/>
    <w:rsid w:val="006D5FC6"/>
    <w:rsid w:val="006D6004"/>
    <w:rsid w:val="006D60E9"/>
    <w:rsid w:val="006D6818"/>
    <w:rsid w:val="006D6DB9"/>
    <w:rsid w:val="006D70D5"/>
    <w:rsid w:val="006D7322"/>
    <w:rsid w:val="006D7427"/>
    <w:rsid w:val="006D7767"/>
    <w:rsid w:val="006D77D2"/>
    <w:rsid w:val="006D794B"/>
    <w:rsid w:val="006D7AE7"/>
    <w:rsid w:val="006E0287"/>
    <w:rsid w:val="006E0364"/>
    <w:rsid w:val="006E111A"/>
    <w:rsid w:val="006E1EAA"/>
    <w:rsid w:val="006E20CF"/>
    <w:rsid w:val="006E213D"/>
    <w:rsid w:val="006E22EE"/>
    <w:rsid w:val="006E234F"/>
    <w:rsid w:val="006E2B1F"/>
    <w:rsid w:val="006E35AA"/>
    <w:rsid w:val="006E3827"/>
    <w:rsid w:val="006E38E9"/>
    <w:rsid w:val="006E38FA"/>
    <w:rsid w:val="006E39A3"/>
    <w:rsid w:val="006E3B95"/>
    <w:rsid w:val="006E3C26"/>
    <w:rsid w:val="006E4252"/>
    <w:rsid w:val="006E4815"/>
    <w:rsid w:val="006E481F"/>
    <w:rsid w:val="006E48C5"/>
    <w:rsid w:val="006E49E6"/>
    <w:rsid w:val="006E4B8B"/>
    <w:rsid w:val="006E4D0A"/>
    <w:rsid w:val="006E4E03"/>
    <w:rsid w:val="006E53D0"/>
    <w:rsid w:val="006E54BC"/>
    <w:rsid w:val="006E5638"/>
    <w:rsid w:val="006E57A0"/>
    <w:rsid w:val="006E597E"/>
    <w:rsid w:val="006E5EFC"/>
    <w:rsid w:val="006E6624"/>
    <w:rsid w:val="006E689C"/>
    <w:rsid w:val="006E6AA9"/>
    <w:rsid w:val="006E6BF3"/>
    <w:rsid w:val="006E6EDE"/>
    <w:rsid w:val="006E704A"/>
    <w:rsid w:val="006E7088"/>
    <w:rsid w:val="006E7166"/>
    <w:rsid w:val="006E718F"/>
    <w:rsid w:val="006E7233"/>
    <w:rsid w:val="006E72BD"/>
    <w:rsid w:val="006E73A0"/>
    <w:rsid w:val="006E75AE"/>
    <w:rsid w:val="006E77FC"/>
    <w:rsid w:val="006E7CA4"/>
    <w:rsid w:val="006F02AF"/>
    <w:rsid w:val="006F033D"/>
    <w:rsid w:val="006F0426"/>
    <w:rsid w:val="006F05B1"/>
    <w:rsid w:val="006F05F2"/>
    <w:rsid w:val="006F08BC"/>
    <w:rsid w:val="006F08C3"/>
    <w:rsid w:val="006F0DBE"/>
    <w:rsid w:val="006F0EA4"/>
    <w:rsid w:val="006F0EF3"/>
    <w:rsid w:val="006F0FEB"/>
    <w:rsid w:val="006F1195"/>
    <w:rsid w:val="006F14B3"/>
    <w:rsid w:val="006F1536"/>
    <w:rsid w:val="006F1558"/>
    <w:rsid w:val="006F1A50"/>
    <w:rsid w:val="006F227B"/>
    <w:rsid w:val="006F22C8"/>
    <w:rsid w:val="006F2361"/>
    <w:rsid w:val="006F249A"/>
    <w:rsid w:val="006F2652"/>
    <w:rsid w:val="006F265E"/>
    <w:rsid w:val="006F2666"/>
    <w:rsid w:val="006F295C"/>
    <w:rsid w:val="006F2E41"/>
    <w:rsid w:val="006F3396"/>
    <w:rsid w:val="006F36F0"/>
    <w:rsid w:val="006F37C1"/>
    <w:rsid w:val="006F3883"/>
    <w:rsid w:val="006F41B9"/>
    <w:rsid w:val="006F46F9"/>
    <w:rsid w:val="006F4785"/>
    <w:rsid w:val="006F49D9"/>
    <w:rsid w:val="006F4D76"/>
    <w:rsid w:val="006F5141"/>
    <w:rsid w:val="006F5379"/>
    <w:rsid w:val="006F5431"/>
    <w:rsid w:val="006F54BC"/>
    <w:rsid w:val="006F5640"/>
    <w:rsid w:val="006F580B"/>
    <w:rsid w:val="006F5ABB"/>
    <w:rsid w:val="006F5B33"/>
    <w:rsid w:val="006F5B69"/>
    <w:rsid w:val="006F61A8"/>
    <w:rsid w:val="006F6913"/>
    <w:rsid w:val="006F6DFA"/>
    <w:rsid w:val="006F75CC"/>
    <w:rsid w:val="006F7727"/>
    <w:rsid w:val="006F7D76"/>
    <w:rsid w:val="006F7E1C"/>
    <w:rsid w:val="00700B0A"/>
    <w:rsid w:val="00700B23"/>
    <w:rsid w:val="00700DBF"/>
    <w:rsid w:val="007010F5"/>
    <w:rsid w:val="007012A2"/>
    <w:rsid w:val="00701D66"/>
    <w:rsid w:val="0070209B"/>
    <w:rsid w:val="007020A6"/>
    <w:rsid w:val="0070265D"/>
    <w:rsid w:val="007028A2"/>
    <w:rsid w:val="00702EF7"/>
    <w:rsid w:val="00703481"/>
    <w:rsid w:val="00703591"/>
    <w:rsid w:val="00703959"/>
    <w:rsid w:val="00703BF0"/>
    <w:rsid w:val="0070403A"/>
    <w:rsid w:val="00704214"/>
    <w:rsid w:val="00704292"/>
    <w:rsid w:val="0070458E"/>
    <w:rsid w:val="0070491D"/>
    <w:rsid w:val="00704A78"/>
    <w:rsid w:val="00704B1A"/>
    <w:rsid w:val="00704F6C"/>
    <w:rsid w:val="007054DD"/>
    <w:rsid w:val="0070578D"/>
    <w:rsid w:val="00705A81"/>
    <w:rsid w:val="00705C5D"/>
    <w:rsid w:val="00705CB5"/>
    <w:rsid w:val="00706047"/>
    <w:rsid w:val="00706475"/>
    <w:rsid w:val="0070649A"/>
    <w:rsid w:val="00706C61"/>
    <w:rsid w:val="00706C9D"/>
    <w:rsid w:val="00706E77"/>
    <w:rsid w:val="007074B2"/>
    <w:rsid w:val="007074E7"/>
    <w:rsid w:val="00707705"/>
    <w:rsid w:val="00707EE5"/>
    <w:rsid w:val="0071005F"/>
    <w:rsid w:val="0071010B"/>
    <w:rsid w:val="007103A1"/>
    <w:rsid w:val="0071068C"/>
    <w:rsid w:val="0071069D"/>
    <w:rsid w:val="007107F9"/>
    <w:rsid w:val="007108F6"/>
    <w:rsid w:val="00710A62"/>
    <w:rsid w:val="00710EEB"/>
    <w:rsid w:val="007110E6"/>
    <w:rsid w:val="0071112A"/>
    <w:rsid w:val="00711504"/>
    <w:rsid w:val="00711715"/>
    <w:rsid w:val="0071220D"/>
    <w:rsid w:val="0071225B"/>
    <w:rsid w:val="007124C3"/>
    <w:rsid w:val="0071280C"/>
    <w:rsid w:val="00712A5D"/>
    <w:rsid w:val="00712CC4"/>
    <w:rsid w:val="00712E9C"/>
    <w:rsid w:val="00712ED4"/>
    <w:rsid w:val="00712EFE"/>
    <w:rsid w:val="0071347C"/>
    <w:rsid w:val="007135C1"/>
    <w:rsid w:val="007136B1"/>
    <w:rsid w:val="00713769"/>
    <w:rsid w:val="00713879"/>
    <w:rsid w:val="00713C48"/>
    <w:rsid w:val="00713E56"/>
    <w:rsid w:val="00713E6D"/>
    <w:rsid w:val="007141F7"/>
    <w:rsid w:val="00714228"/>
    <w:rsid w:val="0071422D"/>
    <w:rsid w:val="007142E8"/>
    <w:rsid w:val="007146E1"/>
    <w:rsid w:val="007147EC"/>
    <w:rsid w:val="00714853"/>
    <w:rsid w:val="00714974"/>
    <w:rsid w:val="0071499D"/>
    <w:rsid w:val="00714AB5"/>
    <w:rsid w:val="00714B55"/>
    <w:rsid w:val="00714DCC"/>
    <w:rsid w:val="00714FD7"/>
    <w:rsid w:val="00715179"/>
    <w:rsid w:val="00715614"/>
    <w:rsid w:val="00715A75"/>
    <w:rsid w:val="00715E33"/>
    <w:rsid w:val="00716080"/>
    <w:rsid w:val="00716169"/>
    <w:rsid w:val="007161C7"/>
    <w:rsid w:val="007161ED"/>
    <w:rsid w:val="0071649C"/>
    <w:rsid w:val="007165C9"/>
    <w:rsid w:val="00716EB1"/>
    <w:rsid w:val="00717079"/>
    <w:rsid w:val="00717543"/>
    <w:rsid w:val="007175AC"/>
    <w:rsid w:val="00717C55"/>
    <w:rsid w:val="00720407"/>
    <w:rsid w:val="007204F1"/>
    <w:rsid w:val="00720637"/>
    <w:rsid w:val="007208D4"/>
    <w:rsid w:val="00720B07"/>
    <w:rsid w:val="00721266"/>
    <w:rsid w:val="00721AF3"/>
    <w:rsid w:val="00721BAA"/>
    <w:rsid w:val="007220AE"/>
    <w:rsid w:val="00722405"/>
    <w:rsid w:val="007224FA"/>
    <w:rsid w:val="007228B9"/>
    <w:rsid w:val="00722B5A"/>
    <w:rsid w:val="00722E06"/>
    <w:rsid w:val="00723096"/>
    <w:rsid w:val="00723172"/>
    <w:rsid w:val="00723397"/>
    <w:rsid w:val="0072381D"/>
    <w:rsid w:val="007239A5"/>
    <w:rsid w:val="00723B3C"/>
    <w:rsid w:val="007244E6"/>
    <w:rsid w:val="00724505"/>
    <w:rsid w:val="00724DD7"/>
    <w:rsid w:val="007250B6"/>
    <w:rsid w:val="00725466"/>
    <w:rsid w:val="00725B0E"/>
    <w:rsid w:val="00725C40"/>
    <w:rsid w:val="00725EFE"/>
    <w:rsid w:val="00726219"/>
    <w:rsid w:val="0072682A"/>
    <w:rsid w:val="0072697C"/>
    <w:rsid w:val="00726DF1"/>
    <w:rsid w:val="00726F0A"/>
    <w:rsid w:val="00727501"/>
    <w:rsid w:val="00727751"/>
    <w:rsid w:val="007277A2"/>
    <w:rsid w:val="007277DC"/>
    <w:rsid w:val="007278C4"/>
    <w:rsid w:val="00730290"/>
    <w:rsid w:val="00730536"/>
    <w:rsid w:val="007305F9"/>
    <w:rsid w:val="007306CE"/>
    <w:rsid w:val="00730AE5"/>
    <w:rsid w:val="00731556"/>
    <w:rsid w:val="007316CA"/>
    <w:rsid w:val="00731AFC"/>
    <w:rsid w:val="00731D8D"/>
    <w:rsid w:val="00732277"/>
    <w:rsid w:val="00732416"/>
    <w:rsid w:val="007324E7"/>
    <w:rsid w:val="007325F6"/>
    <w:rsid w:val="007328BC"/>
    <w:rsid w:val="00733257"/>
    <w:rsid w:val="00733450"/>
    <w:rsid w:val="00733599"/>
    <w:rsid w:val="00733672"/>
    <w:rsid w:val="007337ED"/>
    <w:rsid w:val="0073401C"/>
    <w:rsid w:val="00734363"/>
    <w:rsid w:val="0073497E"/>
    <w:rsid w:val="007349B1"/>
    <w:rsid w:val="00734AB1"/>
    <w:rsid w:val="00734AC7"/>
    <w:rsid w:val="00735065"/>
    <w:rsid w:val="0073507A"/>
    <w:rsid w:val="00735205"/>
    <w:rsid w:val="00735298"/>
    <w:rsid w:val="007352DB"/>
    <w:rsid w:val="00735691"/>
    <w:rsid w:val="00735A1D"/>
    <w:rsid w:val="00735FFD"/>
    <w:rsid w:val="007361D2"/>
    <w:rsid w:val="007363D7"/>
    <w:rsid w:val="00736484"/>
    <w:rsid w:val="0073686A"/>
    <w:rsid w:val="00736B0F"/>
    <w:rsid w:val="007372B9"/>
    <w:rsid w:val="007375B4"/>
    <w:rsid w:val="007376F4"/>
    <w:rsid w:val="0073773F"/>
    <w:rsid w:val="00737A06"/>
    <w:rsid w:val="0074004C"/>
    <w:rsid w:val="00740107"/>
    <w:rsid w:val="0074060E"/>
    <w:rsid w:val="0074072C"/>
    <w:rsid w:val="00740CA8"/>
    <w:rsid w:val="00740EFB"/>
    <w:rsid w:val="00741191"/>
    <w:rsid w:val="007415A4"/>
    <w:rsid w:val="007416F7"/>
    <w:rsid w:val="0074177C"/>
    <w:rsid w:val="00741ADC"/>
    <w:rsid w:val="00741CEF"/>
    <w:rsid w:val="00741E24"/>
    <w:rsid w:val="007429D1"/>
    <w:rsid w:val="00742B50"/>
    <w:rsid w:val="00742D78"/>
    <w:rsid w:val="00742FD7"/>
    <w:rsid w:val="00743AB3"/>
    <w:rsid w:val="00743CB2"/>
    <w:rsid w:val="00743D7D"/>
    <w:rsid w:val="00744062"/>
    <w:rsid w:val="007442BF"/>
    <w:rsid w:val="007443BF"/>
    <w:rsid w:val="0074441E"/>
    <w:rsid w:val="007445AC"/>
    <w:rsid w:val="007445F1"/>
    <w:rsid w:val="00744985"/>
    <w:rsid w:val="00744A5F"/>
    <w:rsid w:val="00744D98"/>
    <w:rsid w:val="00744E72"/>
    <w:rsid w:val="0074535A"/>
    <w:rsid w:val="0074573E"/>
    <w:rsid w:val="00745837"/>
    <w:rsid w:val="00745AFF"/>
    <w:rsid w:val="00745E6D"/>
    <w:rsid w:val="00745ED8"/>
    <w:rsid w:val="0074637F"/>
    <w:rsid w:val="00746448"/>
    <w:rsid w:val="00746939"/>
    <w:rsid w:val="00746A03"/>
    <w:rsid w:val="00746AB7"/>
    <w:rsid w:val="00747104"/>
    <w:rsid w:val="00747222"/>
    <w:rsid w:val="007473BB"/>
    <w:rsid w:val="0074749C"/>
    <w:rsid w:val="00747549"/>
    <w:rsid w:val="00747967"/>
    <w:rsid w:val="00747CE5"/>
    <w:rsid w:val="00747DFA"/>
    <w:rsid w:val="007501A6"/>
    <w:rsid w:val="007501F2"/>
    <w:rsid w:val="007503F4"/>
    <w:rsid w:val="007506AE"/>
    <w:rsid w:val="007506E2"/>
    <w:rsid w:val="007506E4"/>
    <w:rsid w:val="0075096B"/>
    <w:rsid w:val="007509FB"/>
    <w:rsid w:val="00750BDF"/>
    <w:rsid w:val="00751065"/>
    <w:rsid w:val="00751326"/>
    <w:rsid w:val="007515DF"/>
    <w:rsid w:val="0075187C"/>
    <w:rsid w:val="00751D67"/>
    <w:rsid w:val="00752041"/>
    <w:rsid w:val="00752177"/>
    <w:rsid w:val="007522C3"/>
    <w:rsid w:val="007522F9"/>
    <w:rsid w:val="007526E7"/>
    <w:rsid w:val="00752C59"/>
    <w:rsid w:val="00752E2E"/>
    <w:rsid w:val="00752E3D"/>
    <w:rsid w:val="00753208"/>
    <w:rsid w:val="00753471"/>
    <w:rsid w:val="00753763"/>
    <w:rsid w:val="0075394C"/>
    <w:rsid w:val="0075404E"/>
    <w:rsid w:val="00754179"/>
    <w:rsid w:val="007543A6"/>
    <w:rsid w:val="0075469E"/>
    <w:rsid w:val="007547C7"/>
    <w:rsid w:val="00754941"/>
    <w:rsid w:val="007549A9"/>
    <w:rsid w:val="00754CF5"/>
    <w:rsid w:val="00754E3A"/>
    <w:rsid w:val="00755065"/>
    <w:rsid w:val="007550A9"/>
    <w:rsid w:val="0075533D"/>
    <w:rsid w:val="00755608"/>
    <w:rsid w:val="00755837"/>
    <w:rsid w:val="007558E6"/>
    <w:rsid w:val="007559F9"/>
    <w:rsid w:val="00755B80"/>
    <w:rsid w:val="00756043"/>
    <w:rsid w:val="00756092"/>
    <w:rsid w:val="00756199"/>
    <w:rsid w:val="00756706"/>
    <w:rsid w:val="00756E61"/>
    <w:rsid w:val="00756F99"/>
    <w:rsid w:val="0075737B"/>
    <w:rsid w:val="007574A0"/>
    <w:rsid w:val="00757506"/>
    <w:rsid w:val="00757A00"/>
    <w:rsid w:val="00757EB3"/>
    <w:rsid w:val="007600B4"/>
    <w:rsid w:val="007600CA"/>
    <w:rsid w:val="007605A3"/>
    <w:rsid w:val="00760BA7"/>
    <w:rsid w:val="00760BCE"/>
    <w:rsid w:val="00760C35"/>
    <w:rsid w:val="00760C4C"/>
    <w:rsid w:val="00760DFB"/>
    <w:rsid w:val="00760FC8"/>
    <w:rsid w:val="00761345"/>
    <w:rsid w:val="007614AD"/>
    <w:rsid w:val="00761B5B"/>
    <w:rsid w:val="00761BFA"/>
    <w:rsid w:val="00761C77"/>
    <w:rsid w:val="00761E31"/>
    <w:rsid w:val="0076256F"/>
    <w:rsid w:val="007625AD"/>
    <w:rsid w:val="00762866"/>
    <w:rsid w:val="00762BB9"/>
    <w:rsid w:val="00762D63"/>
    <w:rsid w:val="0076339A"/>
    <w:rsid w:val="0076375C"/>
    <w:rsid w:val="007637AF"/>
    <w:rsid w:val="00763871"/>
    <w:rsid w:val="007638CA"/>
    <w:rsid w:val="00763916"/>
    <w:rsid w:val="00763ACC"/>
    <w:rsid w:val="00763AD0"/>
    <w:rsid w:val="00763C3C"/>
    <w:rsid w:val="00763F4E"/>
    <w:rsid w:val="007640A8"/>
    <w:rsid w:val="00764335"/>
    <w:rsid w:val="00764655"/>
    <w:rsid w:val="00764B8A"/>
    <w:rsid w:val="00764E4B"/>
    <w:rsid w:val="00764EB2"/>
    <w:rsid w:val="00765196"/>
    <w:rsid w:val="0076535B"/>
    <w:rsid w:val="00765737"/>
    <w:rsid w:val="00765897"/>
    <w:rsid w:val="00765E4E"/>
    <w:rsid w:val="00765EDA"/>
    <w:rsid w:val="007661BC"/>
    <w:rsid w:val="007662E5"/>
    <w:rsid w:val="0076658E"/>
    <w:rsid w:val="007669C7"/>
    <w:rsid w:val="00766CBD"/>
    <w:rsid w:val="00766E35"/>
    <w:rsid w:val="007672A7"/>
    <w:rsid w:val="007672F2"/>
    <w:rsid w:val="007674C8"/>
    <w:rsid w:val="0076784B"/>
    <w:rsid w:val="00767DEF"/>
    <w:rsid w:val="00767E61"/>
    <w:rsid w:val="00767EAB"/>
    <w:rsid w:val="00767F23"/>
    <w:rsid w:val="00767FC1"/>
    <w:rsid w:val="0077014C"/>
    <w:rsid w:val="007701B7"/>
    <w:rsid w:val="00770354"/>
    <w:rsid w:val="00770516"/>
    <w:rsid w:val="0077058A"/>
    <w:rsid w:val="007705CF"/>
    <w:rsid w:val="007706C7"/>
    <w:rsid w:val="00770828"/>
    <w:rsid w:val="00770BAC"/>
    <w:rsid w:val="00770FB5"/>
    <w:rsid w:val="007712D8"/>
    <w:rsid w:val="007712FE"/>
    <w:rsid w:val="00771754"/>
    <w:rsid w:val="0077202D"/>
    <w:rsid w:val="0077244E"/>
    <w:rsid w:val="00772600"/>
    <w:rsid w:val="0077275C"/>
    <w:rsid w:val="00772772"/>
    <w:rsid w:val="007729B4"/>
    <w:rsid w:val="00772A1A"/>
    <w:rsid w:val="00772CD9"/>
    <w:rsid w:val="007730B5"/>
    <w:rsid w:val="007731FD"/>
    <w:rsid w:val="007734F7"/>
    <w:rsid w:val="007735C4"/>
    <w:rsid w:val="007735E5"/>
    <w:rsid w:val="0077375F"/>
    <w:rsid w:val="00773991"/>
    <w:rsid w:val="00773A55"/>
    <w:rsid w:val="00773CE4"/>
    <w:rsid w:val="00773F09"/>
    <w:rsid w:val="00774167"/>
    <w:rsid w:val="00774CD9"/>
    <w:rsid w:val="00774CDA"/>
    <w:rsid w:val="00774DA0"/>
    <w:rsid w:val="00774F51"/>
    <w:rsid w:val="0077510E"/>
    <w:rsid w:val="00775236"/>
    <w:rsid w:val="00775684"/>
    <w:rsid w:val="00775709"/>
    <w:rsid w:val="007757C2"/>
    <w:rsid w:val="00775ABC"/>
    <w:rsid w:val="00775ACB"/>
    <w:rsid w:val="00775E9E"/>
    <w:rsid w:val="0077603F"/>
    <w:rsid w:val="00776080"/>
    <w:rsid w:val="0077643B"/>
    <w:rsid w:val="0077664A"/>
    <w:rsid w:val="007768D2"/>
    <w:rsid w:val="00776BA1"/>
    <w:rsid w:val="00776E3C"/>
    <w:rsid w:val="00776EED"/>
    <w:rsid w:val="00777275"/>
    <w:rsid w:val="0077727A"/>
    <w:rsid w:val="007773A5"/>
    <w:rsid w:val="00777408"/>
    <w:rsid w:val="0077774C"/>
    <w:rsid w:val="0077791C"/>
    <w:rsid w:val="00777995"/>
    <w:rsid w:val="00777A58"/>
    <w:rsid w:val="00777FE6"/>
    <w:rsid w:val="00777FF2"/>
    <w:rsid w:val="00780216"/>
    <w:rsid w:val="007803E1"/>
    <w:rsid w:val="00780FA2"/>
    <w:rsid w:val="00781077"/>
    <w:rsid w:val="00781592"/>
    <w:rsid w:val="00781685"/>
    <w:rsid w:val="007816B8"/>
    <w:rsid w:val="00781AC8"/>
    <w:rsid w:val="00781DA8"/>
    <w:rsid w:val="00781DD8"/>
    <w:rsid w:val="00781F13"/>
    <w:rsid w:val="007821CF"/>
    <w:rsid w:val="00782248"/>
    <w:rsid w:val="0078242A"/>
    <w:rsid w:val="00782A92"/>
    <w:rsid w:val="00782D9B"/>
    <w:rsid w:val="00783068"/>
    <w:rsid w:val="00783113"/>
    <w:rsid w:val="00783387"/>
    <w:rsid w:val="00783B6A"/>
    <w:rsid w:val="00783E0F"/>
    <w:rsid w:val="00784489"/>
    <w:rsid w:val="00784526"/>
    <w:rsid w:val="0078469D"/>
    <w:rsid w:val="00784744"/>
    <w:rsid w:val="00784D90"/>
    <w:rsid w:val="0078511C"/>
    <w:rsid w:val="0078545E"/>
    <w:rsid w:val="00785AD9"/>
    <w:rsid w:val="00785CF4"/>
    <w:rsid w:val="00785EC6"/>
    <w:rsid w:val="00785FC6"/>
    <w:rsid w:val="00786105"/>
    <w:rsid w:val="00786191"/>
    <w:rsid w:val="00786201"/>
    <w:rsid w:val="007863EB"/>
    <w:rsid w:val="00786489"/>
    <w:rsid w:val="00786510"/>
    <w:rsid w:val="0078675A"/>
    <w:rsid w:val="0078684B"/>
    <w:rsid w:val="0078686A"/>
    <w:rsid w:val="00786BE5"/>
    <w:rsid w:val="007870B9"/>
    <w:rsid w:val="007872E5"/>
    <w:rsid w:val="00787394"/>
    <w:rsid w:val="007874ED"/>
    <w:rsid w:val="0078767F"/>
    <w:rsid w:val="00787ADD"/>
    <w:rsid w:val="00787B19"/>
    <w:rsid w:val="00787FD5"/>
    <w:rsid w:val="00790075"/>
    <w:rsid w:val="007900D4"/>
    <w:rsid w:val="007901FB"/>
    <w:rsid w:val="0079033F"/>
    <w:rsid w:val="007903FB"/>
    <w:rsid w:val="0079065F"/>
    <w:rsid w:val="00790B08"/>
    <w:rsid w:val="00790E1A"/>
    <w:rsid w:val="00790F27"/>
    <w:rsid w:val="00791180"/>
    <w:rsid w:val="0079128B"/>
    <w:rsid w:val="007912C1"/>
    <w:rsid w:val="007912E5"/>
    <w:rsid w:val="00791427"/>
    <w:rsid w:val="00791509"/>
    <w:rsid w:val="007919C4"/>
    <w:rsid w:val="007919CF"/>
    <w:rsid w:val="00791D12"/>
    <w:rsid w:val="00791FBF"/>
    <w:rsid w:val="0079203A"/>
    <w:rsid w:val="0079208D"/>
    <w:rsid w:val="00792354"/>
    <w:rsid w:val="0079235B"/>
    <w:rsid w:val="00792460"/>
    <w:rsid w:val="007924C6"/>
    <w:rsid w:val="00792A74"/>
    <w:rsid w:val="00792CBA"/>
    <w:rsid w:val="00792D45"/>
    <w:rsid w:val="00792DCD"/>
    <w:rsid w:val="00792DE7"/>
    <w:rsid w:val="0079317B"/>
    <w:rsid w:val="0079324C"/>
    <w:rsid w:val="00793348"/>
    <w:rsid w:val="00793528"/>
    <w:rsid w:val="00793793"/>
    <w:rsid w:val="007939F5"/>
    <w:rsid w:val="00793AF0"/>
    <w:rsid w:val="00793C70"/>
    <w:rsid w:val="00793E6F"/>
    <w:rsid w:val="00794094"/>
    <w:rsid w:val="007942B2"/>
    <w:rsid w:val="007943DB"/>
    <w:rsid w:val="00794485"/>
    <w:rsid w:val="00794A65"/>
    <w:rsid w:val="00794B5F"/>
    <w:rsid w:val="00794BA2"/>
    <w:rsid w:val="00794C00"/>
    <w:rsid w:val="00794E08"/>
    <w:rsid w:val="00794F08"/>
    <w:rsid w:val="0079507C"/>
    <w:rsid w:val="0079512D"/>
    <w:rsid w:val="00795557"/>
    <w:rsid w:val="007955F4"/>
    <w:rsid w:val="007956BC"/>
    <w:rsid w:val="0079575B"/>
    <w:rsid w:val="00795C57"/>
    <w:rsid w:val="0079606D"/>
    <w:rsid w:val="0079609D"/>
    <w:rsid w:val="00796914"/>
    <w:rsid w:val="00796AEA"/>
    <w:rsid w:val="00796CB0"/>
    <w:rsid w:val="00796CBE"/>
    <w:rsid w:val="0079703B"/>
    <w:rsid w:val="0079770B"/>
    <w:rsid w:val="00797742"/>
    <w:rsid w:val="00797C49"/>
    <w:rsid w:val="00797C92"/>
    <w:rsid w:val="00797FB9"/>
    <w:rsid w:val="007A0296"/>
    <w:rsid w:val="007A04C9"/>
    <w:rsid w:val="007A0572"/>
    <w:rsid w:val="007A058F"/>
    <w:rsid w:val="007A0877"/>
    <w:rsid w:val="007A0913"/>
    <w:rsid w:val="007A091B"/>
    <w:rsid w:val="007A0B8B"/>
    <w:rsid w:val="007A0C34"/>
    <w:rsid w:val="007A0DBC"/>
    <w:rsid w:val="007A1016"/>
    <w:rsid w:val="007A111E"/>
    <w:rsid w:val="007A13FC"/>
    <w:rsid w:val="007A14F4"/>
    <w:rsid w:val="007A153A"/>
    <w:rsid w:val="007A183F"/>
    <w:rsid w:val="007A1B36"/>
    <w:rsid w:val="007A1BD7"/>
    <w:rsid w:val="007A1C97"/>
    <w:rsid w:val="007A1D9E"/>
    <w:rsid w:val="007A2270"/>
    <w:rsid w:val="007A247F"/>
    <w:rsid w:val="007A25D0"/>
    <w:rsid w:val="007A2663"/>
    <w:rsid w:val="007A293F"/>
    <w:rsid w:val="007A299D"/>
    <w:rsid w:val="007A2C0B"/>
    <w:rsid w:val="007A30E3"/>
    <w:rsid w:val="007A33AF"/>
    <w:rsid w:val="007A3491"/>
    <w:rsid w:val="007A39CA"/>
    <w:rsid w:val="007A43DB"/>
    <w:rsid w:val="007A481C"/>
    <w:rsid w:val="007A492E"/>
    <w:rsid w:val="007A4B48"/>
    <w:rsid w:val="007A50BA"/>
    <w:rsid w:val="007A513C"/>
    <w:rsid w:val="007A53E9"/>
    <w:rsid w:val="007A61DF"/>
    <w:rsid w:val="007A65A8"/>
    <w:rsid w:val="007A65C4"/>
    <w:rsid w:val="007A68D6"/>
    <w:rsid w:val="007A69FF"/>
    <w:rsid w:val="007A6CC7"/>
    <w:rsid w:val="007A6CDA"/>
    <w:rsid w:val="007A6EFE"/>
    <w:rsid w:val="007A732B"/>
    <w:rsid w:val="007A740E"/>
    <w:rsid w:val="007A7551"/>
    <w:rsid w:val="007A79C1"/>
    <w:rsid w:val="007A7A5A"/>
    <w:rsid w:val="007A7BB8"/>
    <w:rsid w:val="007A7C03"/>
    <w:rsid w:val="007B002C"/>
    <w:rsid w:val="007B00E4"/>
    <w:rsid w:val="007B01B8"/>
    <w:rsid w:val="007B0489"/>
    <w:rsid w:val="007B0597"/>
    <w:rsid w:val="007B0638"/>
    <w:rsid w:val="007B09D5"/>
    <w:rsid w:val="007B0C3A"/>
    <w:rsid w:val="007B1181"/>
    <w:rsid w:val="007B1300"/>
    <w:rsid w:val="007B188D"/>
    <w:rsid w:val="007B19A5"/>
    <w:rsid w:val="007B1BB4"/>
    <w:rsid w:val="007B1F1A"/>
    <w:rsid w:val="007B1FC6"/>
    <w:rsid w:val="007B20CC"/>
    <w:rsid w:val="007B2ADC"/>
    <w:rsid w:val="007B2B63"/>
    <w:rsid w:val="007B2DC9"/>
    <w:rsid w:val="007B2EE6"/>
    <w:rsid w:val="007B36FD"/>
    <w:rsid w:val="007B3AAE"/>
    <w:rsid w:val="007B3C5B"/>
    <w:rsid w:val="007B3CA6"/>
    <w:rsid w:val="007B3DA5"/>
    <w:rsid w:val="007B40A5"/>
    <w:rsid w:val="007B448C"/>
    <w:rsid w:val="007B4C48"/>
    <w:rsid w:val="007B4CB7"/>
    <w:rsid w:val="007B4D49"/>
    <w:rsid w:val="007B4F40"/>
    <w:rsid w:val="007B52A0"/>
    <w:rsid w:val="007B5436"/>
    <w:rsid w:val="007B5EB5"/>
    <w:rsid w:val="007B61FC"/>
    <w:rsid w:val="007B6668"/>
    <w:rsid w:val="007B68DA"/>
    <w:rsid w:val="007B6F92"/>
    <w:rsid w:val="007B6F94"/>
    <w:rsid w:val="007B7007"/>
    <w:rsid w:val="007B72CD"/>
    <w:rsid w:val="007B783A"/>
    <w:rsid w:val="007B7C8B"/>
    <w:rsid w:val="007B7EFF"/>
    <w:rsid w:val="007B7FA4"/>
    <w:rsid w:val="007C0017"/>
    <w:rsid w:val="007C00F6"/>
    <w:rsid w:val="007C01F7"/>
    <w:rsid w:val="007C04BB"/>
    <w:rsid w:val="007C05C6"/>
    <w:rsid w:val="007C0701"/>
    <w:rsid w:val="007C0A6B"/>
    <w:rsid w:val="007C0B17"/>
    <w:rsid w:val="007C0E18"/>
    <w:rsid w:val="007C13B8"/>
    <w:rsid w:val="007C1676"/>
    <w:rsid w:val="007C1744"/>
    <w:rsid w:val="007C193A"/>
    <w:rsid w:val="007C1AA6"/>
    <w:rsid w:val="007C1E5B"/>
    <w:rsid w:val="007C1F3C"/>
    <w:rsid w:val="007C2091"/>
    <w:rsid w:val="007C22CA"/>
    <w:rsid w:val="007C23F9"/>
    <w:rsid w:val="007C2743"/>
    <w:rsid w:val="007C28BD"/>
    <w:rsid w:val="007C2AA3"/>
    <w:rsid w:val="007C30C6"/>
    <w:rsid w:val="007C30E7"/>
    <w:rsid w:val="007C3456"/>
    <w:rsid w:val="007C3D47"/>
    <w:rsid w:val="007C4598"/>
    <w:rsid w:val="007C46A3"/>
    <w:rsid w:val="007C485B"/>
    <w:rsid w:val="007C4A23"/>
    <w:rsid w:val="007C4B03"/>
    <w:rsid w:val="007C4D56"/>
    <w:rsid w:val="007C4DCB"/>
    <w:rsid w:val="007C4E84"/>
    <w:rsid w:val="007C4F5F"/>
    <w:rsid w:val="007C535E"/>
    <w:rsid w:val="007C53F4"/>
    <w:rsid w:val="007C5C56"/>
    <w:rsid w:val="007C5DC4"/>
    <w:rsid w:val="007C5F02"/>
    <w:rsid w:val="007C6183"/>
    <w:rsid w:val="007C6836"/>
    <w:rsid w:val="007C6AA1"/>
    <w:rsid w:val="007C6B6F"/>
    <w:rsid w:val="007C6F09"/>
    <w:rsid w:val="007C71A5"/>
    <w:rsid w:val="007C7330"/>
    <w:rsid w:val="007C7690"/>
    <w:rsid w:val="007C787C"/>
    <w:rsid w:val="007C7A18"/>
    <w:rsid w:val="007C7D16"/>
    <w:rsid w:val="007C7F74"/>
    <w:rsid w:val="007D0185"/>
    <w:rsid w:val="007D01EE"/>
    <w:rsid w:val="007D03ED"/>
    <w:rsid w:val="007D078C"/>
    <w:rsid w:val="007D0905"/>
    <w:rsid w:val="007D094C"/>
    <w:rsid w:val="007D0BDC"/>
    <w:rsid w:val="007D0FB0"/>
    <w:rsid w:val="007D10A7"/>
    <w:rsid w:val="007D1666"/>
    <w:rsid w:val="007D16C1"/>
    <w:rsid w:val="007D1D53"/>
    <w:rsid w:val="007D1D96"/>
    <w:rsid w:val="007D1F4A"/>
    <w:rsid w:val="007D1F67"/>
    <w:rsid w:val="007D216E"/>
    <w:rsid w:val="007D2275"/>
    <w:rsid w:val="007D23F3"/>
    <w:rsid w:val="007D2ADE"/>
    <w:rsid w:val="007D2BCB"/>
    <w:rsid w:val="007D2CDB"/>
    <w:rsid w:val="007D3097"/>
    <w:rsid w:val="007D30F3"/>
    <w:rsid w:val="007D3623"/>
    <w:rsid w:val="007D37A1"/>
    <w:rsid w:val="007D3A27"/>
    <w:rsid w:val="007D3DA0"/>
    <w:rsid w:val="007D4495"/>
    <w:rsid w:val="007D4995"/>
    <w:rsid w:val="007D4C64"/>
    <w:rsid w:val="007D4DB9"/>
    <w:rsid w:val="007D501B"/>
    <w:rsid w:val="007D54D2"/>
    <w:rsid w:val="007D56E2"/>
    <w:rsid w:val="007D5AE4"/>
    <w:rsid w:val="007D6477"/>
    <w:rsid w:val="007D67C5"/>
    <w:rsid w:val="007D69B1"/>
    <w:rsid w:val="007D6F22"/>
    <w:rsid w:val="007D6F37"/>
    <w:rsid w:val="007D7082"/>
    <w:rsid w:val="007D76DB"/>
    <w:rsid w:val="007D7955"/>
    <w:rsid w:val="007D7E28"/>
    <w:rsid w:val="007D7FED"/>
    <w:rsid w:val="007E0238"/>
    <w:rsid w:val="007E025A"/>
    <w:rsid w:val="007E0603"/>
    <w:rsid w:val="007E0B37"/>
    <w:rsid w:val="007E0BDC"/>
    <w:rsid w:val="007E0CC0"/>
    <w:rsid w:val="007E1448"/>
    <w:rsid w:val="007E157F"/>
    <w:rsid w:val="007E1A19"/>
    <w:rsid w:val="007E1A9C"/>
    <w:rsid w:val="007E2173"/>
    <w:rsid w:val="007E2283"/>
    <w:rsid w:val="007E2491"/>
    <w:rsid w:val="007E2837"/>
    <w:rsid w:val="007E29C0"/>
    <w:rsid w:val="007E2C03"/>
    <w:rsid w:val="007E3169"/>
    <w:rsid w:val="007E3252"/>
    <w:rsid w:val="007E375D"/>
    <w:rsid w:val="007E3DEF"/>
    <w:rsid w:val="007E3E68"/>
    <w:rsid w:val="007E413F"/>
    <w:rsid w:val="007E46DB"/>
    <w:rsid w:val="007E4CAA"/>
    <w:rsid w:val="007E510F"/>
    <w:rsid w:val="007E52F3"/>
    <w:rsid w:val="007E5628"/>
    <w:rsid w:val="007E5B54"/>
    <w:rsid w:val="007E5DFE"/>
    <w:rsid w:val="007E5F77"/>
    <w:rsid w:val="007E6081"/>
    <w:rsid w:val="007E6B22"/>
    <w:rsid w:val="007E6B53"/>
    <w:rsid w:val="007E6DD0"/>
    <w:rsid w:val="007E6E65"/>
    <w:rsid w:val="007E725B"/>
    <w:rsid w:val="007E7397"/>
    <w:rsid w:val="007E75F1"/>
    <w:rsid w:val="007E7611"/>
    <w:rsid w:val="007E7768"/>
    <w:rsid w:val="007E7BBB"/>
    <w:rsid w:val="007E7F2D"/>
    <w:rsid w:val="007E7F32"/>
    <w:rsid w:val="007E7FBC"/>
    <w:rsid w:val="007E7FD6"/>
    <w:rsid w:val="007F0043"/>
    <w:rsid w:val="007F026A"/>
    <w:rsid w:val="007F0296"/>
    <w:rsid w:val="007F0474"/>
    <w:rsid w:val="007F0789"/>
    <w:rsid w:val="007F07C5"/>
    <w:rsid w:val="007F0C29"/>
    <w:rsid w:val="007F13BC"/>
    <w:rsid w:val="007F19F9"/>
    <w:rsid w:val="007F1C5A"/>
    <w:rsid w:val="007F2230"/>
    <w:rsid w:val="007F2331"/>
    <w:rsid w:val="007F27D1"/>
    <w:rsid w:val="007F2B18"/>
    <w:rsid w:val="007F2BE7"/>
    <w:rsid w:val="007F2C4A"/>
    <w:rsid w:val="007F2E26"/>
    <w:rsid w:val="007F3437"/>
    <w:rsid w:val="007F391E"/>
    <w:rsid w:val="007F3982"/>
    <w:rsid w:val="007F3A25"/>
    <w:rsid w:val="007F3E66"/>
    <w:rsid w:val="007F3EB6"/>
    <w:rsid w:val="007F3F4A"/>
    <w:rsid w:val="007F4079"/>
    <w:rsid w:val="007F4104"/>
    <w:rsid w:val="007F41E4"/>
    <w:rsid w:val="007F422A"/>
    <w:rsid w:val="007F4352"/>
    <w:rsid w:val="007F4736"/>
    <w:rsid w:val="007F4947"/>
    <w:rsid w:val="007F4DED"/>
    <w:rsid w:val="007F4DF1"/>
    <w:rsid w:val="007F4F25"/>
    <w:rsid w:val="007F53F8"/>
    <w:rsid w:val="007F5605"/>
    <w:rsid w:val="007F56B9"/>
    <w:rsid w:val="007F5B4C"/>
    <w:rsid w:val="007F5B90"/>
    <w:rsid w:val="007F5D3E"/>
    <w:rsid w:val="007F5D88"/>
    <w:rsid w:val="007F5F0C"/>
    <w:rsid w:val="007F5F41"/>
    <w:rsid w:val="007F618A"/>
    <w:rsid w:val="007F6293"/>
    <w:rsid w:val="007F6467"/>
    <w:rsid w:val="007F67C7"/>
    <w:rsid w:val="007F68A9"/>
    <w:rsid w:val="007F6BBE"/>
    <w:rsid w:val="007F6BF6"/>
    <w:rsid w:val="007F6DC9"/>
    <w:rsid w:val="007F6ECD"/>
    <w:rsid w:val="007F7281"/>
    <w:rsid w:val="007F7461"/>
    <w:rsid w:val="007F75D4"/>
    <w:rsid w:val="007F7830"/>
    <w:rsid w:val="007F7DA4"/>
    <w:rsid w:val="008003CB"/>
    <w:rsid w:val="00800B12"/>
    <w:rsid w:val="00800D66"/>
    <w:rsid w:val="00800F86"/>
    <w:rsid w:val="008014DF"/>
    <w:rsid w:val="0080176D"/>
    <w:rsid w:val="00801A70"/>
    <w:rsid w:val="00801F20"/>
    <w:rsid w:val="0080227A"/>
    <w:rsid w:val="008022DA"/>
    <w:rsid w:val="00802386"/>
    <w:rsid w:val="00803092"/>
    <w:rsid w:val="008033BD"/>
    <w:rsid w:val="008036B6"/>
    <w:rsid w:val="00803805"/>
    <w:rsid w:val="00803BFF"/>
    <w:rsid w:val="0080406B"/>
    <w:rsid w:val="00804556"/>
    <w:rsid w:val="0080462F"/>
    <w:rsid w:val="00804C03"/>
    <w:rsid w:val="00804DEA"/>
    <w:rsid w:val="00804FDA"/>
    <w:rsid w:val="00805192"/>
    <w:rsid w:val="0080542B"/>
    <w:rsid w:val="0080552E"/>
    <w:rsid w:val="0080575C"/>
    <w:rsid w:val="00805767"/>
    <w:rsid w:val="00805AF7"/>
    <w:rsid w:val="00805D85"/>
    <w:rsid w:val="00805F63"/>
    <w:rsid w:val="00806309"/>
    <w:rsid w:val="008064EA"/>
    <w:rsid w:val="0080675E"/>
    <w:rsid w:val="00806C2E"/>
    <w:rsid w:val="00806DD6"/>
    <w:rsid w:val="00806DDB"/>
    <w:rsid w:val="0080703B"/>
    <w:rsid w:val="008072ED"/>
    <w:rsid w:val="008076B2"/>
    <w:rsid w:val="008076B9"/>
    <w:rsid w:val="00807F9A"/>
    <w:rsid w:val="008100EB"/>
    <w:rsid w:val="008102FD"/>
    <w:rsid w:val="008105C1"/>
    <w:rsid w:val="0081082E"/>
    <w:rsid w:val="0081086E"/>
    <w:rsid w:val="00810902"/>
    <w:rsid w:val="00810A03"/>
    <w:rsid w:val="00810C61"/>
    <w:rsid w:val="00811350"/>
    <w:rsid w:val="008116B8"/>
    <w:rsid w:val="0081183D"/>
    <w:rsid w:val="008121B0"/>
    <w:rsid w:val="008124FE"/>
    <w:rsid w:val="00812634"/>
    <w:rsid w:val="008126CE"/>
    <w:rsid w:val="00812D0F"/>
    <w:rsid w:val="00812D4E"/>
    <w:rsid w:val="00812E80"/>
    <w:rsid w:val="00812FE9"/>
    <w:rsid w:val="008130C1"/>
    <w:rsid w:val="008130E8"/>
    <w:rsid w:val="00813106"/>
    <w:rsid w:val="008133B2"/>
    <w:rsid w:val="008133E1"/>
    <w:rsid w:val="0081362A"/>
    <w:rsid w:val="0081366A"/>
    <w:rsid w:val="00813DD3"/>
    <w:rsid w:val="0081464F"/>
    <w:rsid w:val="008146B8"/>
    <w:rsid w:val="008148C3"/>
    <w:rsid w:val="00814954"/>
    <w:rsid w:val="00814C43"/>
    <w:rsid w:val="00814EF0"/>
    <w:rsid w:val="00814F96"/>
    <w:rsid w:val="00814FD9"/>
    <w:rsid w:val="008157BE"/>
    <w:rsid w:val="008158A3"/>
    <w:rsid w:val="008158DE"/>
    <w:rsid w:val="00815B8B"/>
    <w:rsid w:val="00815C04"/>
    <w:rsid w:val="00815CEF"/>
    <w:rsid w:val="00815E63"/>
    <w:rsid w:val="0081616A"/>
    <w:rsid w:val="008161BA"/>
    <w:rsid w:val="008161EF"/>
    <w:rsid w:val="00816390"/>
    <w:rsid w:val="008165AB"/>
    <w:rsid w:val="00816690"/>
    <w:rsid w:val="008167D2"/>
    <w:rsid w:val="0081689D"/>
    <w:rsid w:val="0081696E"/>
    <w:rsid w:val="00816BFA"/>
    <w:rsid w:val="00816E13"/>
    <w:rsid w:val="0081735C"/>
    <w:rsid w:val="0081796F"/>
    <w:rsid w:val="00817B57"/>
    <w:rsid w:val="00817B69"/>
    <w:rsid w:val="00817C3E"/>
    <w:rsid w:val="00817C82"/>
    <w:rsid w:val="00820098"/>
    <w:rsid w:val="00820129"/>
    <w:rsid w:val="00820145"/>
    <w:rsid w:val="00820375"/>
    <w:rsid w:val="00820E47"/>
    <w:rsid w:val="00821031"/>
    <w:rsid w:val="00821037"/>
    <w:rsid w:val="008215CA"/>
    <w:rsid w:val="0082198C"/>
    <w:rsid w:val="00821B7D"/>
    <w:rsid w:val="00821C32"/>
    <w:rsid w:val="00821CFD"/>
    <w:rsid w:val="00821DCE"/>
    <w:rsid w:val="008220F8"/>
    <w:rsid w:val="008224E6"/>
    <w:rsid w:val="0082251F"/>
    <w:rsid w:val="00822AA6"/>
    <w:rsid w:val="00822EC8"/>
    <w:rsid w:val="0082314D"/>
    <w:rsid w:val="008234A6"/>
    <w:rsid w:val="008237F4"/>
    <w:rsid w:val="00823AE5"/>
    <w:rsid w:val="00823ECA"/>
    <w:rsid w:val="00823FE0"/>
    <w:rsid w:val="0082407E"/>
    <w:rsid w:val="00824555"/>
    <w:rsid w:val="008247D1"/>
    <w:rsid w:val="00824968"/>
    <w:rsid w:val="008249CE"/>
    <w:rsid w:val="00824AA1"/>
    <w:rsid w:val="00824B30"/>
    <w:rsid w:val="008250B1"/>
    <w:rsid w:val="00825357"/>
    <w:rsid w:val="00825671"/>
    <w:rsid w:val="0082594F"/>
    <w:rsid w:val="00825B45"/>
    <w:rsid w:val="0082659F"/>
    <w:rsid w:val="008265ED"/>
    <w:rsid w:val="008267EF"/>
    <w:rsid w:val="00826FE0"/>
    <w:rsid w:val="00827036"/>
    <w:rsid w:val="008278E6"/>
    <w:rsid w:val="00827D06"/>
    <w:rsid w:val="00827D53"/>
    <w:rsid w:val="00827DE8"/>
    <w:rsid w:val="00830045"/>
    <w:rsid w:val="008301C4"/>
    <w:rsid w:val="00830462"/>
    <w:rsid w:val="00830CE6"/>
    <w:rsid w:val="00830DD2"/>
    <w:rsid w:val="00830EDA"/>
    <w:rsid w:val="00831053"/>
    <w:rsid w:val="008312D6"/>
    <w:rsid w:val="008312DD"/>
    <w:rsid w:val="0083142B"/>
    <w:rsid w:val="0083144A"/>
    <w:rsid w:val="0083150F"/>
    <w:rsid w:val="008316C8"/>
    <w:rsid w:val="0083197B"/>
    <w:rsid w:val="00831C4D"/>
    <w:rsid w:val="00831F37"/>
    <w:rsid w:val="0083219A"/>
    <w:rsid w:val="008322D3"/>
    <w:rsid w:val="00832423"/>
    <w:rsid w:val="008324C5"/>
    <w:rsid w:val="008326C3"/>
    <w:rsid w:val="008327A5"/>
    <w:rsid w:val="00832AD7"/>
    <w:rsid w:val="00832D88"/>
    <w:rsid w:val="00833096"/>
    <w:rsid w:val="008330C9"/>
    <w:rsid w:val="008332F2"/>
    <w:rsid w:val="00833327"/>
    <w:rsid w:val="008335CA"/>
    <w:rsid w:val="00833D6F"/>
    <w:rsid w:val="00833DB6"/>
    <w:rsid w:val="00833FB9"/>
    <w:rsid w:val="00833FC6"/>
    <w:rsid w:val="008341AF"/>
    <w:rsid w:val="0083477E"/>
    <w:rsid w:val="00834ACF"/>
    <w:rsid w:val="00834BD5"/>
    <w:rsid w:val="00834C93"/>
    <w:rsid w:val="00834D29"/>
    <w:rsid w:val="00834E5F"/>
    <w:rsid w:val="00834F76"/>
    <w:rsid w:val="0083528E"/>
    <w:rsid w:val="008352DF"/>
    <w:rsid w:val="00835976"/>
    <w:rsid w:val="008359E4"/>
    <w:rsid w:val="00835A37"/>
    <w:rsid w:val="00835E2C"/>
    <w:rsid w:val="008360B6"/>
    <w:rsid w:val="00836136"/>
    <w:rsid w:val="00836241"/>
    <w:rsid w:val="0083625D"/>
    <w:rsid w:val="008367AE"/>
    <w:rsid w:val="008367EB"/>
    <w:rsid w:val="00836809"/>
    <w:rsid w:val="0083694F"/>
    <w:rsid w:val="00837324"/>
    <w:rsid w:val="0083766D"/>
    <w:rsid w:val="00837881"/>
    <w:rsid w:val="00837C5B"/>
    <w:rsid w:val="00837CDE"/>
    <w:rsid w:val="00837FFD"/>
    <w:rsid w:val="00840094"/>
    <w:rsid w:val="008403F5"/>
    <w:rsid w:val="00840C8E"/>
    <w:rsid w:val="00841141"/>
    <w:rsid w:val="0084119A"/>
    <w:rsid w:val="008412EE"/>
    <w:rsid w:val="00841554"/>
    <w:rsid w:val="00841626"/>
    <w:rsid w:val="00841642"/>
    <w:rsid w:val="00841ECB"/>
    <w:rsid w:val="0084205C"/>
    <w:rsid w:val="0084208C"/>
    <w:rsid w:val="008422D9"/>
    <w:rsid w:val="00842989"/>
    <w:rsid w:val="00842B75"/>
    <w:rsid w:val="00842DA5"/>
    <w:rsid w:val="00842E9D"/>
    <w:rsid w:val="0084302E"/>
    <w:rsid w:val="0084368B"/>
    <w:rsid w:val="0084394E"/>
    <w:rsid w:val="00843ADF"/>
    <w:rsid w:val="00843D40"/>
    <w:rsid w:val="00843E04"/>
    <w:rsid w:val="00843F59"/>
    <w:rsid w:val="008441C3"/>
    <w:rsid w:val="00844628"/>
    <w:rsid w:val="00844798"/>
    <w:rsid w:val="008448F5"/>
    <w:rsid w:val="00844BE4"/>
    <w:rsid w:val="00844F9C"/>
    <w:rsid w:val="00844FD8"/>
    <w:rsid w:val="008450FB"/>
    <w:rsid w:val="0084520A"/>
    <w:rsid w:val="00845233"/>
    <w:rsid w:val="00845473"/>
    <w:rsid w:val="00845493"/>
    <w:rsid w:val="0084559E"/>
    <w:rsid w:val="008457BD"/>
    <w:rsid w:val="00845BD2"/>
    <w:rsid w:val="00845C4D"/>
    <w:rsid w:val="00845CF2"/>
    <w:rsid w:val="00845F84"/>
    <w:rsid w:val="00845FB4"/>
    <w:rsid w:val="008460DB"/>
    <w:rsid w:val="008465B9"/>
    <w:rsid w:val="008465E6"/>
    <w:rsid w:val="00846731"/>
    <w:rsid w:val="00846CBC"/>
    <w:rsid w:val="00846D00"/>
    <w:rsid w:val="00846EC2"/>
    <w:rsid w:val="00846F0D"/>
    <w:rsid w:val="0084700B"/>
    <w:rsid w:val="008473E1"/>
    <w:rsid w:val="00847562"/>
    <w:rsid w:val="00847899"/>
    <w:rsid w:val="008478D3"/>
    <w:rsid w:val="0085028A"/>
    <w:rsid w:val="00850583"/>
    <w:rsid w:val="0085093C"/>
    <w:rsid w:val="008509C4"/>
    <w:rsid w:val="00850F74"/>
    <w:rsid w:val="008510F1"/>
    <w:rsid w:val="008511C0"/>
    <w:rsid w:val="00851356"/>
    <w:rsid w:val="00851599"/>
    <w:rsid w:val="00851718"/>
    <w:rsid w:val="00851A78"/>
    <w:rsid w:val="00851D7E"/>
    <w:rsid w:val="00851FAD"/>
    <w:rsid w:val="00852103"/>
    <w:rsid w:val="00852310"/>
    <w:rsid w:val="008523EE"/>
    <w:rsid w:val="008524F7"/>
    <w:rsid w:val="00852733"/>
    <w:rsid w:val="0085296D"/>
    <w:rsid w:val="00852E82"/>
    <w:rsid w:val="00852EF6"/>
    <w:rsid w:val="00852F7E"/>
    <w:rsid w:val="008533EE"/>
    <w:rsid w:val="0085382C"/>
    <w:rsid w:val="00853894"/>
    <w:rsid w:val="00853FE6"/>
    <w:rsid w:val="008548A5"/>
    <w:rsid w:val="00854C18"/>
    <w:rsid w:val="00854D2C"/>
    <w:rsid w:val="00855522"/>
    <w:rsid w:val="0085558F"/>
    <w:rsid w:val="008555A5"/>
    <w:rsid w:val="0085563B"/>
    <w:rsid w:val="0085585D"/>
    <w:rsid w:val="00855955"/>
    <w:rsid w:val="00855DBC"/>
    <w:rsid w:val="00855F95"/>
    <w:rsid w:val="0085613C"/>
    <w:rsid w:val="0085638C"/>
    <w:rsid w:val="008564C1"/>
    <w:rsid w:val="008569B8"/>
    <w:rsid w:val="008569F3"/>
    <w:rsid w:val="00856DDF"/>
    <w:rsid w:val="00856E12"/>
    <w:rsid w:val="00856ECB"/>
    <w:rsid w:val="00857193"/>
    <w:rsid w:val="008571E4"/>
    <w:rsid w:val="008573D6"/>
    <w:rsid w:val="008575FD"/>
    <w:rsid w:val="008578FB"/>
    <w:rsid w:val="00857B93"/>
    <w:rsid w:val="00857C77"/>
    <w:rsid w:val="00857D8B"/>
    <w:rsid w:val="00857DD4"/>
    <w:rsid w:val="00857EF7"/>
    <w:rsid w:val="00860020"/>
    <w:rsid w:val="008601AB"/>
    <w:rsid w:val="00860231"/>
    <w:rsid w:val="0086024C"/>
    <w:rsid w:val="008609A0"/>
    <w:rsid w:val="00860C1C"/>
    <w:rsid w:val="00860DFD"/>
    <w:rsid w:val="00860EA1"/>
    <w:rsid w:val="00860FF6"/>
    <w:rsid w:val="00861129"/>
    <w:rsid w:val="008611A7"/>
    <w:rsid w:val="00861374"/>
    <w:rsid w:val="008619F1"/>
    <w:rsid w:val="00861AA2"/>
    <w:rsid w:val="00861B66"/>
    <w:rsid w:val="00861BC6"/>
    <w:rsid w:val="0086225F"/>
    <w:rsid w:val="00862260"/>
    <w:rsid w:val="00862544"/>
    <w:rsid w:val="00862A91"/>
    <w:rsid w:val="008632B0"/>
    <w:rsid w:val="0086365F"/>
    <w:rsid w:val="0086388F"/>
    <w:rsid w:val="00863974"/>
    <w:rsid w:val="00863D64"/>
    <w:rsid w:val="00863DF2"/>
    <w:rsid w:val="00863F24"/>
    <w:rsid w:val="008642AE"/>
    <w:rsid w:val="00864E10"/>
    <w:rsid w:val="00865489"/>
    <w:rsid w:val="008659BF"/>
    <w:rsid w:val="008659DE"/>
    <w:rsid w:val="00865A31"/>
    <w:rsid w:val="00866060"/>
    <w:rsid w:val="008661C2"/>
    <w:rsid w:val="008663DF"/>
    <w:rsid w:val="00866451"/>
    <w:rsid w:val="008664BD"/>
    <w:rsid w:val="00866511"/>
    <w:rsid w:val="00866947"/>
    <w:rsid w:val="008669D6"/>
    <w:rsid w:val="008669E2"/>
    <w:rsid w:val="00866AC8"/>
    <w:rsid w:val="008671CF"/>
    <w:rsid w:val="0086752E"/>
    <w:rsid w:val="008675F8"/>
    <w:rsid w:val="00867709"/>
    <w:rsid w:val="0086773C"/>
    <w:rsid w:val="00867752"/>
    <w:rsid w:val="00867E5D"/>
    <w:rsid w:val="00867F05"/>
    <w:rsid w:val="008701EA"/>
    <w:rsid w:val="00870255"/>
    <w:rsid w:val="008702E3"/>
    <w:rsid w:val="00870328"/>
    <w:rsid w:val="0087064E"/>
    <w:rsid w:val="00870704"/>
    <w:rsid w:val="00870999"/>
    <w:rsid w:val="008709F9"/>
    <w:rsid w:val="00870A14"/>
    <w:rsid w:val="00870A92"/>
    <w:rsid w:val="0087102C"/>
    <w:rsid w:val="00871053"/>
    <w:rsid w:val="00871338"/>
    <w:rsid w:val="008714CE"/>
    <w:rsid w:val="00871A97"/>
    <w:rsid w:val="00871B20"/>
    <w:rsid w:val="00871D4B"/>
    <w:rsid w:val="00871EE3"/>
    <w:rsid w:val="00872053"/>
    <w:rsid w:val="0087245F"/>
    <w:rsid w:val="008728A7"/>
    <w:rsid w:val="00872E11"/>
    <w:rsid w:val="00872FDE"/>
    <w:rsid w:val="00873229"/>
    <w:rsid w:val="008733CC"/>
    <w:rsid w:val="00873525"/>
    <w:rsid w:val="00873A4C"/>
    <w:rsid w:val="00873B45"/>
    <w:rsid w:val="00873BBA"/>
    <w:rsid w:val="00873BE1"/>
    <w:rsid w:val="00873CB6"/>
    <w:rsid w:val="008741FB"/>
    <w:rsid w:val="00874313"/>
    <w:rsid w:val="0087431E"/>
    <w:rsid w:val="008746E8"/>
    <w:rsid w:val="008747E1"/>
    <w:rsid w:val="00874BE5"/>
    <w:rsid w:val="00874CED"/>
    <w:rsid w:val="00874E9A"/>
    <w:rsid w:val="00874E9D"/>
    <w:rsid w:val="00874EE2"/>
    <w:rsid w:val="00874F3C"/>
    <w:rsid w:val="00874FF6"/>
    <w:rsid w:val="008754B2"/>
    <w:rsid w:val="008756AC"/>
    <w:rsid w:val="008757E1"/>
    <w:rsid w:val="00875B60"/>
    <w:rsid w:val="00875FAC"/>
    <w:rsid w:val="00876089"/>
    <w:rsid w:val="00876380"/>
    <w:rsid w:val="00876592"/>
    <w:rsid w:val="00876767"/>
    <w:rsid w:val="00876895"/>
    <w:rsid w:val="00876D1B"/>
    <w:rsid w:val="00876DB1"/>
    <w:rsid w:val="00876DF3"/>
    <w:rsid w:val="00876E1E"/>
    <w:rsid w:val="008774C8"/>
    <w:rsid w:val="00877667"/>
    <w:rsid w:val="008778CB"/>
    <w:rsid w:val="00877E4B"/>
    <w:rsid w:val="00877EF6"/>
    <w:rsid w:val="0088062D"/>
    <w:rsid w:val="00880748"/>
    <w:rsid w:val="0088077D"/>
    <w:rsid w:val="00880B30"/>
    <w:rsid w:val="00880B3A"/>
    <w:rsid w:val="00880E1C"/>
    <w:rsid w:val="00881035"/>
    <w:rsid w:val="008810DE"/>
    <w:rsid w:val="0088121B"/>
    <w:rsid w:val="00881245"/>
    <w:rsid w:val="008813EE"/>
    <w:rsid w:val="008819EF"/>
    <w:rsid w:val="00881DEE"/>
    <w:rsid w:val="00881EC5"/>
    <w:rsid w:val="00881ED1"/>
    <w:rsid w:val="00882329"/>
    <w:rsid w:val="00882727"/>
    <w:rsid w:val="00882C01"/>
    <w:rsid w:val="00882C60"/>
    <w:rsid w:val="00882CEC"/>
    <w:rsid w:val="00882EE1"/>
    <w:rsid w:val="00882FCB"/>
    <w:rsid w:val="008831BA"/>
    <w:rsid w:val="00883244"/>
    <w:rsid w:val="0088328A"/>
    <w:rsid w:val="0088373D"/>
    <w:rsid w:val="00883C12"/>
    <w:rsid w:val="008844C6"/>
    <w:rsid w:val="008844E5"/>
    <w:rsid w:val="00884A25"/>
    <w:rsid w:val="00884D95"/>
    <w:rsid w:val="00884F01"/>
    <w:rsid w:val="00885168"/>
    <w:rsid w:val="00885285"/>
    <w:rsid w:val="00885D7F"/>
    <w:rsid w:val="00885F5D"/>
    <w:rsid w:val="00885FED"/>
    <w:rsid w:val="00886104"/>
    <w:rsid w:val="008863EB"/>
    <w:rsid w:val="0088644B"/>
    <w:rsid w:val="00886600"/>
    <w:rsid w:val="008866C2"/>
    <w:rsid w:val="008866D7"/>
    <w:rsid w:val="00886745"/>
    <w:rsid w:val="008867B8"/>
    <w:rsid w:val="008867DC"/>
    <w:rsid w:val="0088688B"/>
    <w:rsid w:val="0088691C"/>
    <w:rsid w:val="00887297"/>
    <w:rsid w:val="00887586"/>
    <w:rsid w:val="0088774F"/>
    <w:rsid w:val="00887952"/>
    <w:rsid w:val="00890169"/>
    <w:rsid w:val="00890216"/>
    <w:rsid w:val="00890494"/>
    <w:rsid w:val="0089074F"/>
    <w:rsid w:val="008909FA"/>
    <w:rsid w:val="00890A5D"/>
    <w:rsid w:val="00890D08"/>
    <w:rsid w:val="00890E03"/>
    <w:rsid w:val="00890F59"/>
    <w:rsid w:val="008912A7"/>
    <w:rsid w:val="008915BE"/>
    <w:rsid w:val="008916B6"/>
    <w:rsid w:val="008918BC"/>
    <w:rsid w:val="00891993"/>
    <w:rsid w:val="0089207E"/>
    <w:rsid w:val="00892446"/>
    <w:rsid w:val="0089289E"/>
    <w:rsid w:val="00892AB6"/>
    <w:rsid w:val="008930D2"/>
    <w:rsid w:val="00893CE0"/>
    <w:rsid w:val="00893DFA"/>
    <w:rsid w:val="00893E52"/>
    <w:rsid w:val="0089414D"/>
    <w:rsid w:val="0089416D"/>
    <w:rsid w:val="00894659"/>
    <w:rsid w:val="0089481F"/>
    <w:rsid w:val="00895189"/>
    <w:rsid w:val="008958B4"/>
    <w:rsid w:val="00895A63"/>
    <w:rsid w:val="00895C1F"/>
    <w:rsid w:val="008964C5"/>
    <w:rsid w:val="0089654B"/>
    <w:rsid w:val="00896760"/>
    <w:rsid w:val="0089683E"/>
    <w:rsid w:val="00896A9A"/>
    <w:rsid w:val="00896B71"/>
    <w:rsid w:val="00896E9F"/>
    <w:rsid w:val="00896EE6"/>
    <w:rsid w:val="00896EF7"/>
    <w:rsid w:val="00896F90"/>
    <w:rsid w:val="00896FA5"/>
    <w:rsid w:val="00897093"/>
    <w:rsid w:val="00897698"/>
    <w:rsid w:val="00897742"/>
    <w:rsid w:val="00897996"/>
    <w:rsid w:val="00897A29"/>
    <w:rsid w:val="00897A49"/>
    <w:rsid w:val="008A015B"/>
    <w:rsid w:val="008A015C"/>
    <w:rsid w:val="008A07B3"/>
    <w:rsid w:val="008A10B4"/>
    <w:rsid w:val="008A16D2"/>
    <w:rsid w:val="008A184D"/>
    <w:rsid w:val="008A1B41"/>
    <w:rsid w:val="008A1C60"/>
    <w:rsid w:val="008A1C8F"/>
    <w:rsid w:val="008A1D30"/>
    <w:rsid w:val="008A202B"/>
    <w:rsid w:val="008A230C"/>
    <w:rsid w:val="008A23E5"/>
    <w:rsid w:val="008A27C6"/>
    <w:rsid w:val="008A2ADC"/>
    <w:rsid w:val="008A3044"/>
    <w:rsid w:val="008A31BA"/>
    <w:rsid w:val="008A38D1"/>
    <w:rsid w:val="008A3AEF"/>
    <w:rsid w:val="008A3BCD"/>
    <w:rsid w:val="008A3BE6"/>
    <w:rsid w:val="008A4526"/>
    <w:rsid w:val="008A4870"/>
    <w:rsid w:val="008A49B5"/>
    <w:rsid w:val="008A4C9E"/>
    <w:rsid w:val="008A4F94"/>
    <w:rsid w:val="008A515C"/>
    <w:rsid w:val="008A5400"/>
    <w:rsid w:val="008A5573"/>
    <w:rsid w:val="008A5592"/>
    <w:rsid w:val="008A566F"/>
    <w:rsid w:val="008A569F"/>
    <w:rsid w:val="008A5730"/>
    <w:rsid w:val="008A5B5A"/>
    <w:rsid w:val="008A5FB4"/>
    <w:rsid w:val="008A6080"/>
    <w:rsid w:val="008A659A"/>
    <w:rsid w:val="008A6654"/>
    <w:rsid w:val="008A6722"/>
    <w:rsid w:val="008A6896"/>
    <w:rsid w:val="008A6F6D"/>
    <w:rsid w:val="008A6F7F"/>
    <w:rsid w:val="008A6FE7"/>
    <w:rsid w:val="008A72E8"/>
    <w:rsid w:val="008A765F"/>
    <w:rsid w:val="008A770B"/>
    <w:rsid w:val="008A7719"/>
    <w:rsid w:val="008A7735"/>
    <w:rsid w:val="008A78CB"/>
    <w:rsid w:val="008A7901"/>
    <w:rsid w:val="008A7B0A"/>
    <w:rsid w:val="008A7C3F"/>
    <w:rsid w:val="008A7E53"/>
    <w:rsid w:val="008A7F22"/>
    <w:rsid w:val="008B01EF"/>
    <w:rsid w:val="008B021F"/>
    <w:rsid w:val="008B06BC"/>
    <w:rsid w:val="008B086F"/>
    <w:rsid w:val="008B0C91"/>
    <w:rsid w:val="008B0E3F"/>
    <w:rsid w:val="008B0F11"/>
    <w:rsid w:val="008B12DA"/>
    <w:rsid w:val="008B17C1"/>
    <w:rsid w:val="008B1978"/>
    <w:rsid w:val="008B1DC1"/>
    <w:rsid w:val="008B1FE3"/>
    <w:rsid w:val="008B2149"/>
    <w:rsid w:val="008B24BE"/>
    <w:rsid w:val="008B27B7"/>
    <w:rsid w:val="008B2C30"/>
    <w:rsid w:val="008B2EF1"/>
    <w:rsid w:val="008B31FE"/>
    <w:rsid w:val="008B32A0"/>
    <w:rsid w:val="008B3515"/>
    <w:rsid w:val="008B3B7F"/>
    <w:rsid w:val="008B3C6B"/>
    <w:rsid w:val="008B3E4E"/>
    <w:rsid w:val="008B3F97"/>
    <w:rsid w:val="008B409F"/>
    <w:rsid w:val="008B41AC"/>
    <w:rsid w:val="008B4291"/>
    <w:rsid w:val="008B43AF"/>
    <w:rsid w:val="008B44E6"/>
    <w:rsid w:val="008B47B2"/>
    <w:rsid w:val="008B4C09"/>
    <w:rsid w:val="008B5233"/>
    <w:rsid w:val="008B52E2"/>
    <w:rsid w:val="008B5564"/>
    <w:rsid w:val="008B558D"/>
    <w:rsid w:val="008B564F"/>
    <w:rsid w:val="008B5698"/>
    <w:rsid w:val="008B5730"/>
    <w:rsid w:val="008B59D2"/>
    <w:rsid w:val="008B59E1"/>
    <w:rsid w:val="008B5BB6"/>
    <w:rsid w:val="008B5CFA"/>
    <w:rsid w:val="008B5E50"/>
    <w:rsid w:val="008B5FCC"/>
    <w:rsid w:val="008B62BE"/>
    <w:rsid w:val="008B640F"/>
    <w:rsid w:val="008B6583"/>
    <w:rsid w:val="008B66F2"/>
    <w:rsid w:val="008B67D2"/>
    <w:rsid w:val="008B6C69"/>
    <w:rsid w:val="008B6F5D"/>
    <w:rsid w:val="008B7225"/>
    <w:rsid w:val="008B7308"/>
    <w:rsid w:val="008B7318"/>
    <w:rsid w:val="008B77A9"/>
    <w:rsid w:val="008B7A7A"/>
    <w:rsid w:val="008B7B98"/>
    <w:rsid w:val="008B7BA3"/>
    <w:rsid w:val="008B7C1C"/>
    <w:rsid w:val="008C0138"/>
    <w:rsid w:val="008C054A"/>
    <w:rsid w:val="008C0BA6"/>
    <w:rsid w:val="008C0C67"/>
    <w:rsid w:val="008C0DE1"/>
    <w:rsid w:val="008C0EB7"/>
    <w:rsid w:val="008C0ED9"/>
    <w:rsid w:val="008C0F5A"/>
    <w:rsid w:val="008C102C"/>
    <w:rsid w:val="008C11C1"/>
    <w:rsid w:val="008C161B"/>
    <w:rsid w:val="008C16D5"/>
    <w:rsid w:val="008C179F"/>
    <w:rsid w:val="008C17AB"/>
    <w:rsid w:val="008C18AA"/>
    <w:rsid w:val="008C1AED"/>
    <w:rsid w:val="008C1B5C"/>
    <w:rsid w:val="008C1DAB"/>
    <w:rsid w:val="008C1FD3"/>
    <w:rsid w:val="008C21BB"/>
    <w:rsid w:val="008C293A"/>
    <w:rsid w:val="008C2B3F"/>
    <w:rsid w:val="008C2BEC"/>
    <w:rsid w:val="008C2EB8"/>
    <w:rsid w:val="008C2FB0"/>
    <w:rsid w:val="008C3147"/>
    <w:rsid w:val="008C3682"/>
    <w:rsid w:val="008C36B5"/>
    <w:rsid w:val="008C396E"/>
    <w:rsid w:val="008C3AD3"/>
    <w:rsid w:val="008C3AEA"/>
    <w:rsid w:val="008C3DA8"/>
    <w:rsid w:val="008C454B"/>
    <w:rsid w:val="008C4BA7"/>
    <w:rsid w:val="008C5285"/>
    <w:rsid w:val="008C5373"/>
    <w:rsid w:val="008C54D2"/>
    <w:rsid w:val="008C5659"/>
    <w:rsid w:val="008C592E"/>
    <w:rsid w:val="008C5C03"/>
    <w:rsid w:val="008C5C3E"/>
    <w:rsid w:val="008C5D46"/>
    <w:rsid w:val="008C5E2F"/>
    <w:rsid w:val="008C5EF4"/>
    <w:rsid w:val="008C6201"/>
    <w:rsid w:val="008C6490"/>
    <w:rsid w:val="008C69E9"/>
    <w:rsid w:val="008C720C"/>
    <w:rsid w:val="008C7A4D"/>
    <w:rsid w:val="008D04D4"/>
    <w:rsid w:val="008D0930"/>
    <w:rsid w:val="008D0A16"/>
    <w:rsid w:val="008D0A40"/>
    <w:rsid w:val="008D0A97"/>
    <w:rsid w:val="008D0DB5"/>
    <w:rsid w:val="008D105E"/>
    <w:rsid w:val="008D108A"/>
    <w:rsid w:val="008D110B"/>
    <w:rsid w:val="008D167C"/>
    <w:rsid w:val="008D1D24"/>
    <w:rsid w:val="008D1D67"/>
    <w:rsid w:val="008D1F53"/>
    <w:rsid w:val="008D20F2"/>
    <w:rsid w:val="008D2365"/>
    <w:rsid w:val="008D24F1"/>
    <w:rsid w:val="008D25EC"/>
    <w:rsid w:val="008D2712"/>
    <w:rsid w:val="008D274C"/>
    <w:rsid w:val="008D275B"/>
    <w:rsid w:val="008D275E"/>
    <w:rsid w:val="008D28E3"/>
    <w:rsid w:val="008D2A6B"/>
    <w:rsid w:val="008D2B9B"/>
    <w:rsid w:val="008D2CCD"/>
    <w:rsid w:val="008D2EA1"/>
    <w:rsid w:val="008D3029"/>
    <w:rsid w:val="008D3185"/>
    <w:rsid w:val="008D32D2"/>
    <w:rsid w:val="008D3728"/>
    <w:rsid w:val="008D38E1"/>
    <w:rsid w:val="008D3902"/>
    <w:rsid w:val="008D3A15"/>
    <w:rsid w:val="008D4230"/>
    <w:rsid w:val="008D42A0"/>
    <w:rsid w:val="008D4646"/>
    <w:rsid w:val="008D4768"/>
    <w:rsid w:val="008D4B9F"/>
    <w:rsid w:val="008D5460"/>
    <w:rsid w:val="008D5914"/>
    <w:rsid w:val="008D5E0C"/>
    <w:rsid w:val="008D620B"/>
    <w:rsid w:val="008D68B0"/>
    <w:rsid w:val="008D7031"/>
    <w:rsid w:val="008D7387"/>
    <w:rsid w:val="008D760F"/>
    <w:rsid w:val="008D7D7A"/>
    <w:rsid w:val="008E02F4"/>
    <w:rsid w:val="008E0C2E"/>
    <w:rsid w:val="008E0F57"/>
    <w:rsid w:val="008E149A"/>
    <w:rsid w:val="008E14CD"/>
    <w:rsid w:val="008E14EB"/>
    <w:rsid w:val="008E16A0"/>
    <w:rsid w:val="008E1785"/>
    <w:rsid w:val="008E17FD"/>
    <w:rsid w:val="008E1C79"/>
    <w:rsid w:val="008E1FD3"/>
    <w:rsid w:val="008E224F"/>
    <w:rsid w:val="008E2352"/>
    <w:rsid w:val="008E24ED"/>
    <w:rsid w:val="008E2573"/>
    <w:rsid w:val="008E258D"/>
    <w:rsid w:val="008E2669"/>
    <w:rsid w:val="008E2813"/>
    <w:rsid w:val="008E2830"/>
    <w:rsid w:val="008E2872"/>
    <w:rsid w:val="008E2965"/>
    <w:rsid w:val="008E2D35"/>
    <w:rsid w:val="008E2E5D"/>
    <w:rsid w:val="008E3480"/>
    <w:rsid w:val="008E396F"/>
    <w:rsid w:val="008E3C5C"/>
    <w:rsid w:val="008E4156"/>
    <w:rsid w:val="008E42D9"/>
    <w:rsid w:val="008E4421"/>
    <w:rsid w:val="008E442E"/>
    <w:rsid w:val="008E488D"/>
    <w:rsid w:val="008E4906"/>
    <w:rsid w:val="008E5141"/>
    <w:rsid w:val="008E53EB"/>
    <w:rsid w:val="008E56C9"/>
    <w:rsid w:val="008E5DED"/>
    <w:rsid w:val="008E5E15"/>
    <w:rsid w:val="008E5EBA"/>
    <w:rsid w:val="008E5F5F"/>
    <w:rsid w:val="008E6128"/>
    <w:rsid w:val="008E6799"/>
    <w:rsid w:val="008E69DA"/>
    <w:rsid w:val="008E6B18"/>
    <w:rsid w:val="008E714D"/>
    <w:rsid w:val="008E77B2"/>
    <w:rsid w:val="008E77C1"/>
    <w:rsid w:val="008E7809"/>
    <w:rsid w:val="008E7A1F"/>
    <w:rsid w:val="008E7D39"/>
    <w:rsid w:val="008F006F"/>
    <w:rsid w:val="008F0478"/>
    <w:rsid w:val="008F0754"/>
    <w:rsid w:val="008F0BDE"/>
    <w:rsid w:val="008F12EE"/>
    <w:rsid w:val="008F13C1"/>
    <w:rsid w:val="008F1869"/>
    <w:rsid w:val="008F1EAD"/>
    <w:rsid w:val="008F1F22"/>
    <w:rsid w:val="008F1F39"/>
    <w:rsid w:val="008F22CA"/>
    <w:rsid w:val="008F26AB"/>
    <w:rsid w:val="008F29B3"/>
    <w:rsid w:val="008F2CFC"/>
    <w:rsid w:val="008F2E60"/>
    <w:rsid w:val="008F3239"/>
    <w:rsid w:val="008F32A6"/>
    <w:rsid w:val="008F33C1"/>
    <w:rsid w:val="008F3719"/>
    <w:rsid w:val="008F3BA1"/>
    <w:rsid w:val="008F4560"/>
    <w:rsid w:val="008F463E"/>
    <w:rsid w:val="008F46AA"/>
    <w:rsid w:val="008F484B"/>
    <w:rsid w:val="008F487C"/>
    <w:rsid w:val="008F491F"/>
    <w:rsid w:val="008F49BB"/>
    <w:rsid w:val="008F4B53"/>
    <w:rsid w:val="008F529F"/>
    <w:rsid w:val="008F5B00"/>
    <w:rsid w:val="008F5BBB"/>
    <w:rsid w:val="008F5C57"/>
    <w:rsid w:val="008F5FE0"/>
    <w:rsid w:val="008F6003"/>
    <w:rsid w:val="008F6089"/>
    <w:rsid w:val="008F6139"/>
    <w:rsid w:val="008F627C"/>
    <w:rsid w:val="008F6674"/>
    <w:rsid w:val="008F68AF"/>
    <w:rsid w:val="008F6A9B"/>
    <w:rsid w:val="008F6C48"/>
    <w:rsid w:val="008F6C84"/>
    <w:rsid w:val="008F7392"/>
    <w:rsid w:val="008F7596"/>
    <w:rsid w:val="008F7971"/>
    <w:rsid w:val="008F7C24"/>
    <w:rsid w:val="008F7E50"/>
    <w:rsid w:val="009004C0"/>
    <w:rsid w:val="00900777"/>
    <w:rsid w:val="009008DA"/>
    <w:rsid w:val="0090094C"/>
    <w:rsid w:val="00900BD0"/>
    <w:rsid w:val="00900D51"/>
    <w:rsid w:val="00900D95"/>
    <w:rsid w:val="00900F0A"/>
    <w:rsid w:val="00901275"/>
    <w:rsid w:val="00901315"/>
    <w:rsid w:val="009019ED"/>
    <w:rsid w:val="00902616"/>
    <w:rsid w:val="009026E8"/>
    <w:rsid w:val="00902A69"/>
    <w:rsid w:val="00902C22"/>
    <w:rsid w:val="00902F09"/>
    <w:rsid w:val="00902FFE"/>
    <w:rsid w:val="00903235"/>
    <w:rsid w:val="00903392"/>
    <w:rsid w:val="009037D4"/>
    <w:rsid w:val="00903AC7"/>
    <w:rsid w:val="00903B0D"/>
    <w:rsid w:val="00903BFA"/>
    <w:rsid w:val="00903E7E"/>
    <w:rsid w:val="009042E0"/>
    <w:rsid w:val="00904784"/>
    <w:rsid w:val="0090525B"/>
    <w:rsid w:val="009056BF"/>
    <w:rsid w:val="00905919"/>
    <w:rsid w:val="00905AE0"/>
    <w:rsid w:val="00905C60"/>
    <w:rsid w:val="00905DFC"/>
    <w:rsid w:val="009062BB"/>
    <w:rsid w:val="009063F9"/>
    <w:rsid w:val="00906476"/>
    <w:rsid w:val="00906650"/>
    <w:rsid w:val="00906906"/>
    <w:rsid w:val="00906908"/>
    <w:rsid w:val="0090696C"/>
    <w:rsid w:val="00906C2B"/>
    <w:rsid w:val="0090731D"/>
    <w:rsid w:val="0090776E"/>
    <w:rsid w:val="00907860"/>
    <w:rsid w:val="00907BFB"/>
    <w:rsid w:val="00907EA6"/>
    <w:rsid w:val="009100B8"/>
    <w:rsid w:val="00910624"/>
    <w:rsid w:val="00910B8C"/>
    <w:rsid w:val="00910BE8"/>
    <w:rsid w:val="0091118F"/>
    <w:rsid w:val="009113D3"/>
    <w:rsid w:val="00911AA9"/>
    <w:rsid w:val="0091291D"/>
    <w:rsid w:val="009129EA"/>
    <w:rsid w:val="00912A91"/>
    <w:rsid w:val="00912B5A"/>
    <w:rsid w:val="00912BEC"/>
    <w:rsid w:val="00912C77"/>
    <w:rsid w:val="0091300F"/>
    <w:rsid w:val="009132EE"/>
    <w:rsid w:val="00913606"/>
    <w:rsid w:val="009136A4"/>
    <w:rsid w:val="00913750"/>
    <w:rsid w:val="00913971"/>
    <w:rsid w:val="00914017"/>
    <w:rsid w:val="00914289"/>
    <w:rsid w:val="0091442B"/>
    <w:rsid w:val="00914600"/>
    <w:rsid w:val="00914D5E"/>
    <w:rsid w:val="009150CF"/>
    <w:rsid w:val="00915338"/>
    <w:rsid w:val="00915351"/>
    <w:rsid w:val="00915B57"/>
    <w:rsid w:val="00915D7E"/>
    <w:rsid w:val="00915F8F"/>
    <w:rsid w:val="00916170"/>
    <w:rsid w:val="0091664B"/>
    <w:rsid w:val="00916680"/>
    <w:rsid w:val="0091672F"/>
    <w:rsid w:val="009168C3"/>
    <w:rsid w:val="009175BC"/>
    <w:rsid w:val="00917F28"/>
    <w:rsid w:val="00917F48"/>
    <w:rsid w:val="00917F74"/>
    <w:rsid w:val="0092008A"/>
    <w:rsid w:val="00920189"/>
    <w:rsid w:val="00920645"/>
    <w:rsid w:val="009208EC"/>
    <w:rsid w:val="0092098F"/>
    <w:rsid w:val="00920AEA"/>
    <w:rsid w:val="00920D74"/>
    <w:rsid w:val="00920F2F"/>
    <w:rsid w:val="00920F5C"/>
    <w:rsid w:val="009212C7"/>
    <w:rsid w:val="009216D4"/>
    <w:rsid w:val="00921ABF"/>
    <w:rsid w:val="00921EF5"/>
    <w:rsid w:val="0092213D"/>
    <w:rsid w:val="00922345"/>
    <w:rsid w:val="009225A9"/>
    <w:rsid w:val="00922625"/>
    <w:rsid w:val="00922693"/>
    <w:rsid w:val="00922D4E"/>
    <w:rsid w:val="009232AE"/>
    <w:rsid w:val="00923620"/>
    <w:rsid w:val="00923771"/>
    <w:rsid w:val="0092386D"/>
    <w:rsid w:val="00923C9A"/>
    <w:rsid w:val="00923FCF"/>
    <w:rsid w:val="009240A5"/>
    <w:rsid w:val="0092455A"/>
    <w:rsid w:val="0092489E"/>
    <w:rsid w:val="009248ED"/>
    <w:rsid w:val="00924A08"/>
    <w:rsid w:val="00925023"/>
    <w:rsid w:val="00925086"/>
    <w:rsid w:val="0092516C"/>
    <w:rsid w:val="009258EA"/>
    <w:rsid w:val="00925DF1"/>
    <w:rsid w:val="009261F0"/>
    <w:rsid w:val="00926344"/>
    <w:rsid w:val="0092634A"/>
    <w:rsid w:val="009267CD"/>
    <w:rsid w:val="0092689F"/>
    <w:rsid w:val="00926D77"/>
    <w:rsid w:val="009272B6"/>
    <w:rsid w:val="009273DB"/>
    <w:rsid w:val="00927930"/>
    <w:rsid w:val="00927B80"/>
    <w:rsid w:val="00927DE5"/>
    <w:rsid w:val="00927F2E"/>
    <w:rsid w:val="009302F6"/>
    <w:rsid w:val="009303A8"/>
    <w:rsid w:val="009305AF"/>
    <w:rsid w:val="0093083A"/>
    <w:rsid w:val="00930A7D"/>
    <w:rsid w:val="00931094"/>
    <w:rsid w:val="009316BC"/>
    <w:rsid w:val="00931730"/>
    <w:rsid w:val="00931CD2"/>
    <w:rsid w:val="00931D08"/>
    <w:rsid w:val="00931EE0"/>
    <w:rsid w:val="009325C9"/>
    <w:rsid w:val="009325E5"/>
    <w:rsid w:val="009329E0"/>
    <w:rsid w:val="00932AB8"/>
    <w:rsid w:val="00932B51"/>
    <w:rsid w:val="00932C10"/>
    <w:rsid w:val="00932C9B"/>
    <w:rsid w:val="00932D17"/>
    <w:rsid w:val="00932ED9"/>
    <w:rsid w:val="00932F0B"/>
    <w:rsid w:val="00933806"/>
    <w:rsid w:val="0093393D"/>
    <w:rsid w:val="00933CD4"/>
    <w:rsid w:val="00933D89"/>
    <w:rsid w:val="00933E14"/>
    <w:rsid w:val="00933E54"/>
    <w:rsid w:val="00933EBD"/>
    <w:rsid w:val="00933EC3"/>
    <w:rsid w:val="009343E6"/>
    <w:rsid w:val="00934783"/>
    <w:rsid w:val="0093498A"/>
    <w:rsid w:val="009349BE"/>
    <w:rsid w:val="00934C57"/>
    <w:rsid w:val="00934D9A"/>
    <w:rsid w:val="00935750"/>
    <w:rsid w:val="009357A6"/>
    <w:rsid w:val="009357AF"/>
    <w:rsid w:val="00935B88"/>
    <w:rsid w:val="00936285"/>
    <w:rsid w:val="009363AC"/>
    <w:rsid w:val="00936502"/>
    <w:rsid w:val="0093659E"/>
    <w:rsid w:val="009366BF"/>
    <w:rsid w:val="00936A2B"/>
    <w:rsid w:val="00936B18"/>
    <w:rsid w:val="00936B3C"/>
    <w:rsid w:val="00936B5F"/>
    <w:rsid w:val="009374D5"/>
    <w:rsid w:val="00937663"/>
    <w:rsid w:val="0094020E"/>
    <w:rsid w:val="009407D7"/>
    <w:rsid w:val="009407FD"/>
    <w:rsid w:val="009408C7"/>
    <w:rsid w:val="00940F59"/>
    <w:rsid w:val="00941849"/>
    <w:rsid w:val="0094194A"/>
    <w:rsid w:val="00941C6C"/>
    <w:rsid w:val="00941D8D"/>
    <w:rsid w:val="00941F63"/>
    <w:rsid w:val="009420AD"/>
    <w:rsid w:val="009420CD"/>
    <w:rsid w:val="009421FD"/>
    <w:rsid w:val="00942323"/>
    <w:rsid w:val="0094240D"/>
    <w:rsid w:val="00942702"/>
    <w:rsid w:val="009429BB"/>
    <w:rsid w:val="00942CD2"/>
    <w:rsid w:val="00942DA4"/>
    <w:rsid w:val="00942EB9"/>
    <w:rsid w:val="009432B5"/>
    <w:rsid w:val="0094350F"/>
    <w:rsid w:val="009436E3"/>
    <w:rsid w:val="00943999"/>
    <w:rsid w:val="00943A86"/>
    <w:rsid w:val="00943C85"/>
    <w:rsid w:val="00944169"/>
    <w:rsid w:val="009448FE"/>
    <w:rsid w:val="00944AEA"/>
    <w:rsid w:val="00944DC8"/>
    <w:rsid w:val="00944DF3"/>
    <w:rsid w:val="0094538F"/>
    <w:rsid w:val="00945471"/>
    <w:rsid w:val="009454E7"/>
    <w:rsid w:val="00945574"/>
    <w:rsid w:val="00945627"/>
    <w:rsid w:val="0094578B"/>
    <w:rsid w:val="0094585B"/>
    <w:rsid w:val="00945BF7"/>
    <w:rsid w:val="00945F31"/>
    <w:rsid w:val="009461C0"/>
    <w:rsid w:val="00946388"/>
    <w:rsid w:val="00946516"/>
    <w:rsid w:val="00946564"/>
    <w:rsid w:val="009465DA"/>
    <w:rsid w:val="0094671B"/>
    <w:rsid w:val="00946A1F"/>
    <w:rsid w:val="00946C7C"/>
    <w:rsid w:val="0094701A"/>
    <w:rsid w:val="0094702D"/>
    <w:rsid w:val="009472D7"/>
    <w:rsid w:val="00947958"/>
    <w:rsid w:val="00947987"/>
    <w:rsid w:val="00947E58"/>
    <w:rsid w:val="00947F28"/>
    <w:rsid w:val="0095051C"/>
    <w:rsid w:val="009505FA"/>
    <w:rsid w:val="00950A6F"/>
    <w:rsid w:val="00950F3D"/>
    <w:rsid w:val="00950F9E"/>
    <w:rsid w:val="0095118D"/>
    <w:rsid w:val="009515D3"/>
    <w:rsid w:val="009515F6"/>
    <w:rsid w:val="00951BCA"/>
    <w:rsid w:val="00951D29"/>
    <w:rsid w:val="0095209F"/>
    <w:rsid w:val="0095214E"/>
    <w:rsid w:val="00952190"/>
    <w:rsid w:val="009523DE"/>
    <w:rsid w:val="009526F8"/>
    <w:rsid w:val="00952932"/>
    <w:rsid w:val="009529B8"/>
    <w:rsid w:val="00952D64"/>
    <w:rsid w:val="00952D8A"/>
    <w:rsid w:val="00953169"/>
    <w:rsid w:val="0095318F"/>
    <w:rsid w:val="00953A6C"/>
    <w:rsid w:val="00953AD1"/>
    <w:rsid w:val="00953B84"/>
    <w:rsid w:val="00953E34"/>
    <w:rsid w:val="00954195"/>
    <w:rsid w:val="00954389"/>
    <w:rsid w:val="009546CE"/>
    <w:rsid w:val="00954818"/>
    <w:rsid w:val="00954B26"/>
    <w:rsid w:val="00954CF1"/>
    <w:rsid w:val="00954E6A"/>
    <w:rsid w:val="009555FA"/>
    <w:rsid w:val="009556AE"/>
    <w:rsid w:val="0095572A"/>
    <w:rsid w:val="00955809"/>
    <w:rsid w:val="00955AC9"/>
    <w:rsid w:val="00955B05"/>
    <w:rsid w:val="00955B59"/>
    <w:rsid w:val="00955D32"/>
    <w:rsid w:val="00955D3B"/>
    <w:rsid w:val="00955D67"/>
    <w:rsid w:val="00955EB7"/>
    <w:rsid w:val="00955FD4"/>
    <w:rsid w:val="0095605D"/>
    <w:rsid w:val="009569AB"/>
    <w:rsid w:val="009569E8"/>
    <w:rsid w:val="00956E50"/>
    <w:rsid w:val="009575FC"/>
    <w:rsid w:val="009578EA"/>
    <w:rsid w:val="009578FD"/>
    <w:rsid w:val="00957926"/>
    <w:rsid w:val="00957A0B"/>
    <w:rsid w:val="00957F5D"/>
    <w:rsid w:val="0096001F"/>
    <w:rsid w:val="0096007A"/>
    <w:rsid w:val="009603F2"/>
    <w:rsid w:val="0096046D"/>
    <w:rsid w:val="00960781"/>
    <w:rsid w:val="009608B4"/>
    <w:rsid w:val="00960BF8"/>
    <w:rsid w:val="00960D36"/>
    <w:rsid w:val="009610FB"/>
    <w:rsid w:val="00961264"/>
    <w:rsid w:val="00961312"/>
    <w:rsid w:val="009617C9"/>
    <w:rsid w:val="009618CB"/>
    <w:rsid w:val="00961966"/>
    <w:rsid w:val="0096197F"/>
    <w:rsid w:val="0096210D"/>
    <w:rsid w:val="0096228F"/>
    <w:rsid w:val="009623F8"/>
    <w:rsid w:val="00962448"/>
    <w:rsid w:val="009627B1"/>
    <w:rsid w:val="00962A6E"/>
    <w:rsid w:val="00962D2D"/>
    <w:rsid w:val="009632BC"/>
    <w:rsid w:val="00963343"/>
    <w:rsid w:val="00963382"/>
    <w:rsid w:val="00963658"/>
    <w:rsid w:val="00963659"/>
    <w:rsid w:val="0096378B"/>
    <w:rsid w:val="00963998"/>
    <w:rsid w:val="00963B88"/>
    <w:rsid w:val="00963BE0"/>
    <w:rsid w:val="00963D52"/>
    <w:rsid w:val="00963F7B"/>
    <w:rsid w:val="00964197"/>
    <w:rsid w:val="009643A9"/>
    <w:rsid w:val="00964448"/>
    <w:rsid w:val="00964644"/>
    <w:rsid w:val="00964697"/>
    <w:rsid w:val="0096493D"/>
    <w:rsid w:val="00964F64"/>
    <w:rsid w:val="0096586C"/>
    <w:rsid w:val="00965AE5"/>
    <w:rsid w:val="00966078"/>
    <w:rsid w:val="009660EE"/>
    <w:rsid w:val="0096660D"/>
    <w:rsid w:val="0096667C"/>
    <w:rsid w:val="009668E6"/>
    <w:rsid w:val="00966AA3"/>
    <w:rsid w:val="009676D7"/>
    <w:rsid w:val="0096774A"/>
    <w:rsid w:val="00970BD1"/>
    <w:rsid w:val="00970F5A"/>
    <w:rsid w:val="009711A8"/>
    <w:rsid w:val="009713D1"/>
    <w:rsid w:val="009715F1"/>
    <w:rsid w:val="00971815"/>
    <w:rsid w:val="00971B30"/>
    <w:rsid w:val="00971D43"/>
    <w:rsid w:val="00971DC4"/>
    <w:rsid w:val="00971E2D"/>
    <w:rsid w:val="00972364"/>
    <w:rsid w:val="009723D9"/>
    <w:rsid w:val="009724DC"/>
    <w:rsid w:val="009729C2"/>
    <w:rsid w:val="009732BA"/>
    <w:rsid w:val="009732EF"/>
    <w:rsid w:val="009733FD"/>
    <w:rsid w:val="0097365B"/>
    <w:rsid w:val="009739C1"/>
    <w:rsid w:val="00973F0B"/>
    <w:rsid w:val="0097412E"/>
    <w:rsid w:val="0097417C"/>
    <w:rsid w:val="00974312"/>
    <w:rsid w:val="0097442A"/>
    <w:rsid w:val="009744D7"/>
    <w:rsid w:val="00974897"/>
    <w:rsid w:val="009748F8"/>
    <w:rsid w:val="00974917"/>
    <w:rsid w:val="00974E82"/>
    <w:rsid w:val="0097558C"/>
    <w:rsid w:val="00975722"/>
    <w:rsid w:val="00975CBD"/>
    <w:rsid w:val="00975FD4"/>
    <w:rsid w:val="0097630D"/>
    <w:rsid w:val="00976398"/>
    <w:rsid w:val="0097675A"/>
    <w:rsid w:val="00976776"/>
    <w:rsid w:val="00976942"/>
    <w:rsid w:val="00976988"/>
    <w:rsid w:val="00976CF6"/>
    <w:rsid w:val="00976E90"/>
    <w:rsid w:val="00976EF9"/>
    <w:rsid w:val="00977171"/>
    <w:rsid w:val="00977416"/>
    <w:rsid w:val="00977423"/>
    <w:rsid w:val="009779A1"/>
    <w:rsid w:val="00977AE2"/>
    <w:rsid w:val="00977C02"/>
    <w:rsid w:val="00980984"/>
    <w:rsid w:val="00980F31"/>
    <w:rsid w:val="00980FBE"/>
    <w:rsid w:val="00981571"/>
    <w:rsid w:val="00981AFE"/>
    <w:rsid w:val="00982230"/>
    <w:rsid w:val="00982812"/>
    <w:rsid w:val="00982CF3"/>
    <w:rsid w:val="00982DBE"/>
    <w:rsid w:val="00982EC6"/>
    <w:rsid w:val="0098315D"/>
    <w:rsid w:val="0098318D"/>
    <w:rsid w:val="009832C3"/>
    <w:rsid w:val="00983427"/>
    <w:rsid w:val="00983E49"/>
    <w:rsid w:val="00983E53"/>
    <w:rsid w:val="009841CA"/>
    <w:rsid w:val="00984279"/>
    <w:rsid w:val="009842DA"/>
    <w:rsid w:val="009842E9"/>
    <w:rsid w:val="0098450E"/>
    <w:rsid w:val="0098458D"/>
    <w:rsid w:val="00984B49"/>
    <w:rsid w:val="009852B6"/>
    <w:rsid w:val="00985AED"/>
    <w:rsid w:val="00985E76"/>
    <w:rsid w:val="00985FB7"/>
    <w:rsid w:val="00986136"/>
    <w:rsid w:val="0098645A"/>
    <w:rsid w:val="00986562"/>
    <w:rsid w:val="009868DF"/>
    <w:rsid w:val="009869AC"/>
    <w:rsid w:val="00986B94"/>
    <w:rsid w:val="00986C2B"/>
    <w:rsid w:val="00986CCA"/>
    <w:rsid w:val="00986E47"/>
    <w:rsid w:val="0098710A"/>
    <w:rsid w:val="0098724C"/>
    <w:rsid w:val="00987354"/>
    <w:rsid w:val="0098754D"/>
    <w:rsid w:val="0098758A"/>
    <w:rsid w:val="00987704"/>
    <w:rsid w:val="00987ACB"/>
    <w:rsid w:val="00987B96"/>
    <w:rsid w:val="00987F6A"/>
    <w:rsid w:val="009900D2"/>
    <w:rsid w:val="0099023D"/>
    <w:rsid w:val="0099039F"/>
    <w:rsid w:val="0099056D"/>
    <w:rsid w:val="009907C5"/>
    <w:rsid w:val="00990815"/>
    <w:rsid w:val="00990C95"/>
    <w:rsid w:val="00990EF1"/>
    <w:rsid w:val="009911C7"/>
    <w:rsid w:val="00991398"/>
    <w:rsid w:val="009913DA"/>
    <w:rsid w:val="009914A9"/>
    <w:rsid w:val="009915CB"/>
    <w:rsid w:val="00991803"/>
    <w:rsid w:val="0099187A"/>
    <w:rsid w:val="00991BC3"/>
    <w:rsid w:val="00991BCA"/>
    <w:rsid w:val="00991E4D"/>
    <w:rsid w:val="0099214D"/>
    <w:rsid w:val="009923E3"/>
    <w:rsid w:val="009928BA"/>
    <w:rsid w:val="00992919"/>
    <w:rsid w:val="009929DC"/>
    <w:rsid w:val="00992C92"/>
    <w:rsid w:val="00992FB9"/>
    <w:rsid w:val="009931A9"/>
    <w:rsid w:val="0099357A"/>
    <w:rsid w:val="0099364C"/>
    <w:rsid w:val="00993D56"/>
    <w:rsid w:val="00993E0B"/>
    <w:rsid w:val="00993ED2"/>
    <w:rsid w:val="0099409A"/>
    <w:rsid w:val="009945FC"/>
    <w:rsid w:val="00994B2B"/>
    <w:rsid w:val="00994D3E"/>
    <w:rsid w:val="00994F9D"/>
    <w:rsid w:val="009952EE"/>
    <w:rsid w:val="00995486"/>
    <w:rsid w:val="00995648"/>
    <w:rsid w:val="00995878"/>
    <w:rsid w:val="00995931"/>
    <w:rsid w:val="00995933"/>
    <w:rsid w:val="00995DCB"/>
    <w:rsid w:val="00995DE4"/>
    <w:rsid w:val="00996205"/>
    <w:rsid w:val="00996294"/>
    <w:rsid w:val="00996432"/>
    <w:rsid w:val="009967A8"/>
    <w:rsid w:val="009969FE"/>
    <w:rsid w:val="00996B5B"/>
    <w:rsid w:val="00996BFB"/>
    <w:rsid w:val="00996C8C"/>
    <w:rsid w:val="009970AC"/>
    <w:rsid w:val="0099727F"/>
    <w:rsid w:val="009975C3"/>
    <w:rsid w:val="009976C0"/>
    <w:rsid w:val="00997712"/>
    <w:rsid w:val="00997754"/>
    <w:rsid w:val="00997796"/>
    <w:rsid w:val="00997E1B"/>
    <w:rsid w:val="009A016B"/>
    <w:rsid w:val="009A02B6"/>
    <w:rsid w:val="009A0512"/>
    <w:rsid w:val="009A076C"/>
    <w:rsid w:val="009A085B"/>
    <w:rsid w:val="009A0870"/>
    <w:rsid w:val="009A0B9D"/>
    <w:rsid w:val="009A0FB9"/>
    <w:rsid w:val="009A111F"/>
    <w:rsid w:val="009A11DD"/>
    <w:rsid w:val="009A1335"/>
    <w:rsid w:val="009A1516"/>
    <w:rsid w:val="009A1D27"/>
    <w:rsid w:val="009A1E42"/>
    <w:rsid w:val="009A221A"/>
    <w:rsid w:val="009A25F8"/>
    <w:rsid w:val="009A261A"/>
    <w:rsid w:val="009A2632"/>
    <w:rsid w:val="009A2C34"/>
    <w:rsid w:val="009A2D26"/>
    <w:rsid w:val="009A2E65"/>
    <w:rsid w:val="009A2E80"/>
    <w:rsid w:val="009A2F77"/>
    <w:rsid w:val="009A3083"/>
    <w:rsid w:val="009A31E0"/>
    <w:rsid w:val="009A3315"/>
    <w:rsid w:val="009A3324"/>
    <w:rsid w:val="009A3610"/>
    <w:rsid w:val="009A3922"/>
    <w:rsid w:val="009A3989"/>
    <w:rsid w:val="009A3AE8"/>
    <w:rsid w:val="009A4001"/>
    <w:rsid w:val="009A40D9"/>
    <w:rsid w:val="009A4660"/>
    <w:rsid w:val="009A46FD"/>
    <w:rsid w:val="009A5159"/>
    <w:rsid w:val="009A533D"/>
    <w:rsid w:val="009A54A9"/>
    <w:rsid w:val="009A5593"/>
    <w:rsid w:val="009A5A18"/>
    <w:rsid w:val="009A5EAB"/>
    <w:rsid w:val="009A61CB"/>
    <w:rsid w:val="009A6567"/>
    <w:rsid w:val="009A6689"/>
    <w:rsid w:val="009A66EA"/>
    <w:rsid w:val="009A68BA"/>
    <w:rsid w:val="009A6AB6"/>
    <w:rsid w:val="009A6B5D"/>
    <w:rsid w:val="009A6B8C"/>
    <w:rsid w:val="009A711D"/>
    <w:rsid w:val="009A7366"/>
    <w:rsid w:val="009A7392"/>
    <w:rsid w:val="009A778D"/>
    <w:rsid w:val="009A77F0"/>
    <w:rsid w:val="009A78F3"/>
    <w:rsid w:val="009A7917"/>
    <w:rsid w:val="009A79AD"/>
    <w:rsid w:val="009A7A0A"/>
    <w:rsid w:val="009A7A8A"/>
    <w:rsid w:val="009A7E77"/>
    <w:rsid w:val="009B00F6"/>
    <w:rsid w:val="009B0C6A"/>
    <w:rsid w:val="009B190A"/>
    <w:rsid w:val="009B1AC4"/>
    <w:rsid w:val="009B1E95"/>
    <w:rsid w:val="009B1FB2"/>
    <w:rsid w:val="009B20DA"/>
    <w:rsid w:val="009B247D"/>
    <w:rsid w:val="009B279B"/>
    <w:rsid w:val="009B27FB"/>
    <w:rsid w:val="009B29E7"/>
    <w:rsid w:val="009B2A6E"/>
    <w:rsid w:val="009B2D32"/>
    <w:rsid w:val="009B2E17"/>
    <w:rsid w:val="009B2EC8"/>
    <w:rsid w:val="009B2FE3"/>
    <w:rsid w:val="009B3206"/>
    <w:rsid w:val="009B3589"/>
    <w:rsid w:val="009B3B03"/>
    <w:rsid w:val="009B439A"/>
    <w:rsid w:val="009B458A"/>
    <w:rsid w:val="009B4590"/>
    <w:rsid w:val="009B4B29"/>
    <w:rsid w:val="009B4EB4"/>
    <w:rsid w:val="009B530E"/>
    <w:rsid w:val="009B5397"/>
    <w:rsid w:val="009B5562"/>
    <w:rsid w:val="009B5704"/>
    <w:rsid w:val="009B5791"/>
    <w:rsid w:val="009B5877"/>
    <w:rsid w:val="009B5A53"/>
    <w:rsid w:val="009B5A56"/>
    <w:rsid w:val="009B5C2D"/>
    <w:rsid w:val="009B5E22"/>
    <w:rsid w:val="009B5F3A"/>
    <w:rsid w:val="009B61C0"/>
    <w:rsid w:val="009B620C"/>
    <w:rsid w:val="009B6227"/>
    <w:rsid w:val="009B66CB"/>
    <w:rsid w:val="009B6875"/>
    <w:rsid w:val="009B6B74"/>
    <w:rsid w:val="009B6FCC"/>
    <w:rsid w:val="009B71CE"/>
    <w:rsid w:val="009B7738"/>
    <w:rsid w:val="009B7A2C"/>
    <w:rsid w:val="009B7DFB"/>
    <w:rsid w:val="009B7EC9"/>
    <w:rsid w:val="009B7FBF"/>
    <w:rsid w:val="009C01B6"/>
    <w:rsid w:val="009C0569"/>
    <w:rsid w:val="009C0625"/>
    <w:rsid w:val="009C08E7"/>
    <w:rsid w:val="009C0C33"/>
    <w:rsid w:val="009C104A"/>
    <w:rsid w:val="009C11BE"/>
    <w:rsid w:val="009C17F5"/>
    <w:rsid w:val="009C18D4"/>
    <w:rsid w:val="009C1A37"/>
    <w:rsid w:val="009C1C3B"/>
    <w:rsid w:val="009C1CEA"/>
    <w:rsid w:val="009C1F58"/>
    <w:rsid w:val="009C26BB"/>
    <w:rsid w:val="009C2885"/>
    <w:rsid w:val="009C2888"/>
    <w:rsid w:val="009C2AD9"/>
    <w:rsid w:val="009C2BF1"/>
    <w:rsid w:val="009C2DD1"/>
    <w:rsid w:val="009C2E8E"/>
    <w:rsid w:val="009C330F"/>
    <w:rsid w:val="009C3628"/>
    <w:rsid w:val="009C36B2"/>
    <w:rsid w:val="009C37F1"/>
    <w:rsid w:val="009C3974"/>
    <w:rsid w:val="009C3B68"/>
    <w:rsid w:val="009C3C90"/>
    <w:rsid w:val="009C3CCF"/>
    <w:rsid w:val="009C3D58"/>
    <w:rsid w:val="009C4013"/>
    <w:rsid w:val="009C4082"/>
    <w:rsid w:val="009C4609"/>
    <w:rsid w:val="009C4714"/>
    <w:rsid w:val="009C47C2"/>
    <w:rsid w:val="009C4AFC"/>
    <w:rsid w:val="009C5319"/>
    <w:rsid w:val="009C5574"/>
    <w:rsid w:val="009C5BD8"/>
    <w:rsid w:val="009C5EB8"/>
    <w:rsid w:val="009C5EE9"/>
    <w:rsid w:val="009C5EF9"/>
    <w:rsid w:val="009C63CF"/>
    <w:rsid w:val="009C642A"/>
    <w:rsid w:val="009C6606"/>
    <w:rsid w:val="009C67A6"/>
    <w:rsid w:val="009C68F6"/>
    <w:rsid w:val="009C6C49"/>
    <w:rsid w:val="009C707D"/>
    <w:rsid w:val="009C711D"/>
    <w:rsid w:val="009C74B7"/>
    <w:rsid w:val="009C75A1"/>
    <w:rsid w:val="009C75D8"/>
    <w:rsid w:val="009C791F"/>
    <w:rsid w:val="009C7D1F"/>
    <w:rsid w:val="009C7FFA"/>
    <w:rsid w:val="009D0137"/>
    <w:rsid w:val="009D017B"/>
    <w:rsid w:val="009D0328"/>
    <w:rsid w:val="009D03B0"/>
    <w:rsid w:val="009D053E"/>
    <w:rsid w:val="009D0644"/>
    <w:rsid w:val="009D091C"/>
    <w:rsid w:val="009D0CBC"/>
    <w:rsid w:val="009D1021"/>
    <w:rsid w:val="009D10A3"/>
    <w:rsid w:val="009D1262"/>
    <w:rsid w:val="009D17DC"/>
    <w:rsid w:val="009D19BF"/>
    <w:rsid w:val="009D1A0D"/>
    <w:rsid w:val="009D1C3D"/>
    <w:rsid w:val="009D1DDF"/>
    <w:rsid w:val="009D1F86"/>
    <w:rsid w:val="009D1F91"/>
    <w:rsid w:val="009D218D"/>
    <w:rsid w:val="009D2312"/>
    <w:rsid w:val="009D24CB"/>
    <w:rsid w:val="009D2545"/>
    <w:rsid w:val="009D282F"/>
    <w:rsid w:val="009D28A0"/>
    <w:rsid w:val="009D2E8B"/>
    <w:rsid w:val="009D2F44"/>
    <w:rsid w:val="009D2F7D"/>
    <w:rsid w:val="009D30F6"/>
    <w:rsid w:val="009D31B0"/>
    <w:rsid w:val="009D3224"/>
    <w:rsid w:val="009D37C9"/>
    <w:rsid w:val="009D3AB3"/>
    <w:rsid w:val="009D3EA8"/>
    <w:rsid w:val="009D3F26"/>
    <w:rsid w:val="009D3F52"/>
    <w:rsid w:val="009D3FD0"/>
    <w:rsid w:val="009D404C"/>
    <w:rsid w:val="009D423E"/>
    <w:rsid w:val="009D447E"/>
    <w:rsid w:val="009D452A"/>
    <w:rsid w:val="009D4722"/>
    <w:rsid w:val="009D4774"/>
    <w:rsid w:val="009D4BD6"/>
    <w:rsid w:val="009D4DAE"/>
    <w:rsid w:val="009D4F33"/>
    <w:rsid w:val="009D51C2"/>
    <w:rsid w:val="009D52C3"/>
    <w:rsid w:val="009D57D5"/>
    <w:rsid w:val="009D5818"/>
    <w:rsid w:val="009D5F83"/>
    <w:rsid w:val="009D6208"/>
    <w:rsid w:val="009D64C0"/>
    <w:rsid w:val="009D65D0"/>
    <w:rsid w:val="009D66AA"/>
    <w:rsid w:val="009D66D2"/>
    <w:rsid w:val="009D6739"/>
    <w:rsid w:val="009D6784"/>
    <w:rsid w:val="009D6BF3"/>
    <w:rsid w:val="009D6C3F"/>
    <w:rsid w:val="009D6ECF"/>
    <w:rsid w:val="009D73D6"/>
    <w:rsid w:val="009D743A"/>
    <w:rsid w:val="009D7AFF"/>
    <w:rsid w:val="009D7D29"/>
    <w:rsid w:val="009D7F68"/>
    <w:rsid w:val="009E021F"/>
    <w:rsid w:val="009E02FF"/>
    <w:rsid w:val="009E060D"/>
    <w:rsid w:val="009E0790"/>
    <w:rsid w:val="009E095A"/>
    <w:rsid w:val="009E0AEA"/>
    <w:rsid w:val="009E0B9F"/>
    <w:rsid w:val="009E0C21"/>
    <w:rsid w:val="009E0E62"/>
    <w:rsid w:val="009E0F79"/>
    <w:rsid w:val="009E112C"/>
    <w:rsid w:val="009E1140"/>
    <w:rsid w:val="009E165A"/>
    <w:rsid w:val="009E1AD9"/>
    <w:rsid w:val="009E1D09"/>
    <w:rsid w:val="009E1FA6"/>
    <w:rsid w:val="009E2028"/>
    <w:rsid w:val="009E21AB"/>
    <w:rsid w:val="009E280B"/>
    <w:rsid w:val="009E295D"/>
    <w:rsid w:val="009E2972"/>
    <w:rsid w:val="009E2CB5"/>
    <w:rsid w:val="009E2CFE"/>
    <w:rsid w:val="009E2D27"/>
    <w:rsid w:val="009E2FB6"/>
    <w:rsid w:val="009E30A5"/>
    <w:rsid w:val="009E31E8"/>
    <w:rsid w:val="009E3302"/>
    <w:rsid w:val="009E3325"/>
    <w:rsid w:val="009E36FC"/>
    <w:rsid w:val="009E371E"/>
    <w:rsid w:val="009E39DD"/>
    <w:rsid w:val="009E3E45"/>
    <w:rsid w:val="009E405C"/>
    <w:rsid w:val="009E41EE"/>
    <w:rsid w:val="009E457B"/>
    <w:rsid w:val="009E4B5F"/>
    <w:rsid w:val="009E4D0E"/>
    <w:rsid w:val="009E5010"/>
    <w:rsid w:val="009E5280"/>
    <w:rsid w:val="009E52B7"/>
    <w:rsid w:val="009E5379"/>
    <w:rsid w:val="009E53EC"/>
    <w:rsid w:val="009E550F"/>
    <w:rsid w:val="009E56CE"/>
    <w:rsid w:val="009E5E7D"/>
    <w:rsid w:val="009E602A"/>
    <w:rsid w:val="009E6188"/>
    <w:rsid w:val="009E6269"/>
    <w:rsid w:val="009E62EE"/>
    <w:rsid w:val="009E6D6D"/>
    <w:rsid w:val="009E6F4A"/>
    <w:rsid w:val="009E7084"/>
    <w:rsid w:val="009E7445"/>
    <w:rsid w:val="009E7A11"/>
    <w:rsid w:val="009E7D97"/>
    <w:rsid w:val="009E7F0B"/>
    <w:rsid w:val="009E7F73"/>
    <w:rsid w:val="009F05BA"/>
    <w:rsid w:val="009F0B1C"/>
    <w:rsid w:val="009F0EF4"/>
    <w:rsid w:val="009F17E9"/>
    <w:rsid w:val="009F1998"/>
    <w:rsid w:val="009F1EA2"/>
    <w:rsid w:val="009F22CC"/>
    <w:rsid w:val="009F2325"/>
    <w:rsid w:val="009F24D8"/>
    <w:rsid w:val="009F26B7"/>
    <w:rsid w:val="009F2731"/>
    <w:rsid w:val="009F29FA"/>
    <w:rsid w:val="009F2DBE"/>
    <w:rsid w:val="009F2F82"/>
    <w:rsid w:val="009F369E"/>
    <w:rsid w:val="009F37B4"/>
    <w:rsid w:val="009F3857"/>
    <w:rsid w:val="009F3869"/>
    <w:rsid w:val="009F3A18"/>
    <w:rsid w:val="009F3DD5"/>
    <w:rsid w:val="009F3ED3"/>
    <w:rsid w:val="009F3F87"/>
    <w:rsid w:val="009F448C"/>
    <w:rsid w:val="009F461F"/>
    <w:rsid w:val="009F478F"/>
    <w:rsid w:val="009F4919"/>
    <w:rsid w:val="009F4B07"/>
    <w:rsid w:val="009F4C4D"/>
    <w:rsid w:val="009F4FD5"/>
    <w:rsid w:val="009F5075"/>
    <w:rsid w:val="009F513E"/>
    <w:rsid w:val="009F517E"/>
    <w:rsid w:val="009F53E8"/>
    <w:rsid w:val="009F551E"/>
    <w:rsid w:val="009F56C5"/>
    <w:rsid w:val="009F59BB"/>
    <w:rsid w:val="009F5F28"/>
    <w:rsid w:val="009F5F7A"/>
    <w:rsid w:val="009F5FE9"/>
    <w:rsid w:val="009F6212"/>
    <w:rsid w:val="009F6359"/>
    <w:rsid w:val="009F641D"/>
    <w:rsid w:val="009F66D5"/>
    <w:rsid w:val="009F69E7"/>
    <w:rsid w:val="009F6ED4"/>
    <w:rsid w:val="009F6F1F"/>
    <w:rsid w:val="009F70ED"/>
    <w:rsid w:val="009F7462"/>
    <w:rsid w:val="009F7913"/>
    <w:rsid w:val="009F7AD2"/>
    <w:rsid w:val="009F7CDB"/>
    <w:rsid w:val="009F7DD9"/>
    <w:rsid w:val="009F7E3F"/>
    <w:rsid w:val="00A000E2"/>
    <w:rsid w:val="00A0024B"/>
    <w:rsid w:val="00A00279"/>
    <w:rsid w:val="00A002E7"/>
    <w:rsid w:val="00A005E1"/>
    <w:rsid w:val="00A00653"/>
    <w:rsid w:val="00A00963"/>
    <w:rsid w:val="00A00F1E"/>
    <w:rsid w:val="00A01014"/>
    <w:rsid w:val="00A01102"/>
    <w:rsid w:val="00A0112F"/>
    <w:rsid w:val="00A01340"/>
    <w:rsid w:val="00A015F3"/>
    <w:rsid w:val="00A016B6"/>
    <w:rsid w:val="00A0184D"/>
    <w:rsid w:val="00A01A4D"/>
    <w:rsid w:val="00A01C88"/>
    <w:rsid w:val="00A01CAB"/>
    <w:rsid w:val="00A01D99"/>
    <w:rsid w:val="00A01F87"/>
    <w:rsid w:val="00A0202E"/>
    <w:rsid w:val="00A02246"/>
    <w:rsid w:val="00A022F0"/>
    <w:rsid w:val="00A02431"/>
    <w:rsid w:val="00A0267A"/>
    <w:rsid w:val="00A02AF1"/>
    <w:rsid w:val="00A02CC9"/>
    <w:rsid w:val="00A02E16"/>
    <w:rsid w:val="00A02EE7"/>
    <w:rsid w:val="00A02F8B"/>
    <w:rsid w:val="00A031F8"/>
    <w:rsid w:val="00A03288"/>
    <w:rsid w:val="00A03302"/>
    <w:rsid w:val="00A03C91"/>
    <w:rsid w:val="00A03EC1"/>
    <w:rsid w:val="00A04010"/>
    <w:rsid w:val="00A04109"/>
    <w:rsid w:val="00A044FD"/>
    <w:rsid w:val="00A04606"/>
    <w:rsid w:val="00A047BF"/>
    <w:rsid w:val="00A04A55"/>
    <w:rsid w:val="00A04BE0"/>
    <w:rsid w:val="00A04CD1"/>
    <w:rsid w:val="00A04F46"/>
    <w:rsid w:val="00A051A0"/>
    <w:rsid w:val="00A05276"/>
    <w:rsid w:val="00A055F2"/>
    <w:rsid w:val="00A05613"/>
    <w:rsid w:val="00A056C8"/>
    <w:rsid w:val="00A05A5A"/>
    <w:rsid w:val="00A06289"/>
    <w:rsid w:val="00A063E7"/>
    <w:rsid w:val="00A066A7"/>
    <w:rsid w:val="00A06726"/>
    <w:rsid w:val="00A068CC"/>
    <w:rsid w:val="00A0691C"/>
    <w:rsid w:val="00A06979"/>
    <w:rsid w:val="00A06A11"/>
    <w:rsid w:val="00A06BEA"/>
    <w:rsid w:val="00A06CF4"/>
    <w:rsid w:val="00A06DCD"/>
    <w:rsid w:val="00A06E43"/>
    <w:rsid w:val="00A06F4F"/>
    <w:rsid w:val="00A07052"/>
    <w:rsid w:val="00A07095"/>
    <w:rsid w:val="00A071C0"/>
    <w:rsid w:val="00A07331"/>
    <w:rsid w:val="00A07906"/>
    <w:rsid w:val="00A07B1E"/>
    <w:rsid w:val="00A07E3A"/>
    <w:rsid w:val="00A10026"/>
    <w:rsid w:val="00A100C0"/>
    <w:rsid w:val="00A10680"/>
    <w:rsid w:val="00A10894"/>
    <w:rsid w:val="00A10948"/>
    <w:rsid w:val="00A110E3"/>
    <w:rsid w:val="00A113E0"/>
    <w:rsid w:val="00A1142C"/>
    <w:rsid w:val="00A11A27"/>
    <w:rsid w:val="00A11A7B"/>
    <w:rsid w:val="00A11BC5"/>
    <w:rsid w:val="00A11DDD"/>
    <w:rsid w:val="00A1226D"/>
    <w:rsid w:val="00A12393"/>
    <w:rsid w:val="00A12904"/>
    <w:rsid w:val="00A12B32"/>
    <w:rsid w:val="00A12C0E"/>
    <w:rsid w:val="00A12E6D"/>
    <w:rsid w:val="00A13190"/>
    <w:rsid w:val="00A132F2"/>
    <w:rsid w:val="00A136D1"/>
    <w:rsid w:val="00A13D62"/>
    <w:rsid w:val="00A13DE9"/>
    <w:rsid w:val="00A14097"/>
    <w:rsid w:val="00A14177"/>
    <w:rsid w:val="00A14183"/>
    <w:rsid w:val="00A14357"/>
    <w:rsid w:val="00A143DA"/>
    <w:rsid w:val="00A14795"/>
    <w:rsid w:val="00A147FF"/>
    <w:rsid w:val="00A14C73"/>
    <w:rsid w:val="00A14F6A"/>
    <w:rsid w:val="00A14F94"/>
    <w:rsid w:val="00A14FFE"/>
    <w:rsid w:val="00A151CD"/>
    <w:rsid w:val="00A159A6"/>
    <w:rsid w:val="00A15CBE"/>
    <w:rsid w:val="00A15F3C"/>
    <w:rsid w:val="00A16029"/>
    <w:rsid w:val="00A1642E"/>
    <w:rsid w:val="00A16674"/>
    <w:rsid w:val="00A166DD"/>
    <w:rsid w:val="00A166E6"/>
    <w:rsid w:val="00A16EE7"/>
    <w:rsid w:val="00A17241"/>
    <w:rsid w:val="00A17322"/>
    <w:rsid w:val="00A175D4"/>
    <w:rsid w:val="00A17913"/>
    <w:rsid w:val="00A1799F"/>
    <w:rsid w:val="00A17C9E"/>
    <w:rsid w:val="00A17DFB"/>
    <w:rsid w:val="00A2004D"/>
    <w:rsid w:val="00A202CF"/>
    <w:rsid w:val="00A20433"/>
    <w:rsid w:val="00A20488"/>
    <w:rsid w:val="00A207EF"/>
    <w:rsid w:val="00A208DA"/>
    <w:rsid w:val="00A20BCA"/>
    <w:rsid w:val="00A211C0"/>
    <w:rsid w:val="00A21251"/>
    <w:rsid w:val="00A214C1"/>
    <w:rsid w:val="00A21679"/>
    <w:rsid w:val="00A21764"/>
    <w:rsid w:val="00A21776"/>
    <w:rsid w:val="00A2185A"/>
    <w:rsid w:val="00A21A3D"/>
    <w:rsid w:val="00A21AA1"/>
    <w:rsid w:val="00A21C2F"/>
    <w:rsid w:val="00A2232F"/>
    <w:rsid w:val="00A223AC"/>
    <w:rsid w:val="00A22D91"/>
    <w:rsid w:val="00A22E14"/>
    <w:rsid w:val="00A2355B"/>
    <w:rsid w:val="00A23ABE"/>
    <w:rsid w:val="00A23B91"/>
    <w:rsid w:val="00A23C92"/>
    <w:rsid w:val="00A23FEB"/>
    <w:rsid w:val="00A241B2"/>
    <w:rsid w:val="00A24266"/>
    <w:rsid w:val="00A243A2"/>
    <w:rsid w:val="00A243CB"/>
    <w:rsid w:val="00A2450B"/>
    <w:rsid w:val="00A2452D"/>
    <w:rsid w:val="00A24B7F"/>
    <w:rsid w:val="00A24C31"/>
    <w:rsid w:val="00A24C69"/>
    <w:rsid w:val="00A24F78"/>
    <w:rsid w:val="00A266B0"/>
    <w:rsid w:val="00A26A5F"/>
    <w:rsid w:val="00A26CAD"/>
    <w:rsid w:val="00A26D68"/>
    <w:rsid w:val="00A274BD"/>
    <w:rsid w:val="00A274C5"/>
    <w:rsid w:val="00A2753B"/>
    <w:rsid w:val="00A27595"/>
    <w:rsid w:val="00A276D9"/>
    <w:rsid w:val="00A277BA"/>
    <w:rsid w:val="00A27BC8"/>
    <w:rsid w:val="00A27E84"/>
    <w:rsid w:val="00A27FEA"/>
    <w:rsid w:val="00A30063"/>
    <w:rsid w:val="00A3066E"/>
    <w:rsid w:val="00A30771"/>
    <w:rsid w:val="00A30844"/>
    <w:rsid w:val="00A30FB8"/>
    <w:rsid w:val="00A31644"/>
    <w:rsid w:val="00A31677"/>
    <w:rsid w:val="00A31A89"/>
    <w:rsid w:val="00A31AEC"/>
    <w:rsid w:val="00A31C4D"/>
    <w:rsid w:val="00A32095"/>
    <w:rsid w:val="00A32140"/>
    <w:rsid w:val="00A32234"/>
    <w:rsid w:val="00A3262C"/>
    <w:rsid w:val="00A32A63"/>
    <w:rsid w:val="00A32AC1"/>
    <w:rsid w:val="00A32CB8"/>
    <w:rsid w:val="00A32DD0"/>
    <w:rsid w:val="00A33242"/>
    <w:rsid w:val="00A3344E"/>
    <w:rsid w:val="00A3349F"/>
    <w:rsid w:val="00A334CB"/>
    <w:rsid w:val="00A33602"/>
    <w:rsid w:val="00A337F9"/>
    <w:rsid w:val="00A33AF6"/>
    <w:rsid w:val="00A33C54"/>
    <w:rsid w:val="00A33E69"/>
    <w:rsid w:val="00A33EBB"/>
    <w:rsid w:val="00A33F5C"/>
    <w:rsid w:val="00A3429E"/>
    <w:rsid w:val="00A342BA"/>
    <w:rsid w:val="00A3436B"/>
    <w:rsid w:val="00A343DB"/>
    <w:rsid w:val="00A3459F"/>
    <w:rsid w:val="00A345A7"/>
    <w:rsid w:val="00A34790"/>
    <w:rsid w:val="00A347A8"/>
    <w:rsid w:val="00A34A17"/>
    <w:rsid w:val="00A34D22"/>
    <w:rsid w:val="00A34D25"/>
    <w:rsid w:val="00A3500B"/>
    <w:rsid w:val="00A350E5"/>
    <w:rsid w:val="00A3521B"/>
    <w:rsid w:val="00A35BB6"/>
    <w:rsid w:val="00A35BEA"/>
    <w:rsid w:val="00A35DBC"/>
    <w:rsid w:val="00A36383"/>
    <w:rsid w:val="00A3656D"/>
    <w:rsid w:val="00A365A0"/>
    <w:rsid w:val="00A36785"/>
    <w:rsid w:val="00A3699C"/>
    <w:rsid w:val="00A36C42"/>
    <w:rsid w:val="00A36C68"/>
    <w:rsid w:val="00A36D1F"/>
    <w:rsid w:val="00A37131"/>
    <w:rsid w:val="00A37190"/>
    <w:rsid w:val="00A372E3"/>
    <w:rsid w:val="00A3736D"/>
    <w:rsid w:val="00A37430"/>
    <w:rsid w:val="00A374D6"/>
    <w:rsid w:val="00A37587"/>
    <w:rsid w:val="00A3758D"/>
    <w:rsid w:val="00A37624"/>
    <w:rsid w:val="00A37695"/>
    <w:rsid w:val="00A376E1"/>
    <w:rsid w:val="00A378CC"/>
    <w:rsid w:val="00A3795A"/>
    <w:rsid w:val="00A37AC5"/>
    <w:rsid w:val="00A37B80"/>
    <w:rsid w:val="00A4008A"/>
    <w:rsid w:val="00A401AC"/>
    <w:rsid w:val="00A4031E"/>
    <w:rsid w:val="00A40419"/>
    <w:rsid w:val="00A40448"/>
    <w:rsid w:val="00A40927"/>
    <w:rsid w:val="00A40981"/>
    <w:rsid w:val="00A40EDB"/>
    <w:rsid w:val="00A40EEF"/>
    <w:rsid w:val="00A41091"/>
    <w:rsid w:val="00A41512"/>
    <w:rsid w:val="00A41803"/>
    <w:rsid w:val="00A41A1A"/>
    <w:rsid w:val="00A41D46"/>
    <w:rsid w:val="00A4246E"/>
    <w:rsid w:val="00A4260E"/>
    <w:rsid w:val="00A4268C"/>
    <w:rsid w:val="00A42B4E"/>
    <w:rsid w:val="00A42F64"/>
    <w:rsid w:val="00A43465"/>
    <w:rsid w:val="00A434AD"/>
    <w:rsid w:val="00A4372D"/>
    <w:rsid w:val="00A437BE"/>
    <w:rsid w:val="00A43A56"/>
    <w:rsid w:val="00A43BC3"/>
    <w:rsid w:val="00A43C73"/>
    <w:rsid w:val="00A43DD8"/>
    <w:rsid w:val="00A4434F"/>
    <w:rsid w:val="00A44992"/>
    <w:rsid w:val="00A44CC5"/>
    <w:rsid w:val="00A44ECA"/>
    <w:rsid w:val="00A45117"/>
    <w:rsid w:val="00A452AC"/>
    <w:rsid w:val="00A45829"/>
    <w:rsid w:val="00A45874"/>
    <w:rsid w:val="00A458FA"/>
    <w:rsid w:val="00A45AB9"/>
    <w:rsid w:val="00A45AE7"/>
    <w:rsid w:val="00A45B71"/>
    <w:rsid w:val="00A45B88"/>
    <w:rsid w:val="00A45CDF"/>
    <w:rsid w:val="00A46195"/>
    <w:rsid w:val="00A461BC"/>
    <w:rsid w:val="00A4671F"/>
    <w:rsid w:val="00A4676D"/>
    <w:rsid w:val="00A46B83"/>
    <w:rsid w:val="00A46DEA"/>
    <w:rsid w:val="00A46E2D"/>
    <w:rsid w:val="00A47003"/>
    <w:rsid w:val="00A47434"/>
    <w:rsid w:val="00A47472"/>
    <w:rsid w:val="00A475B1"/>
    <w:rsid w:val="00A4785B"/>
    <w:rsid w:val="00A5002E"/>
    <w:rsid w:val="00A501AE"/>
    <w:rsid w:val="00A501BB"/>
    <w:rsid w:val="00A501C1"/>
    <w:rsid w:val="00A5022B"/>
    <w:rsid w:val="00A5086F"/>
    <w:rsid w:val="00A50B6D"/>
    <w:rsid w:val="00A50F6E"/>
    <w:rsid w:val="00A51356"/>
    <w:rsid w:val="00A51467"/>
    <w:rsid w:val="00A5175A"/>
    <w:rsid w:val="00A5184D"/>
    <w:rsid w:val="00A51978"/>
    <w:rsid w:val="00A51D7B"/>
    <w:rsid w:val="00A51D88"/>
    <w:rsid w:val="00A51DA9"/>
    <w:rsid w:val="00A52313"/>
    <w:rsid w:val="00A5237F"/>
    <w:rsid w:val="00A524DB"/>
    <w:rsid w:val="00A524E8"/>
    <w:rsid w:val="00A524F9"/>
    <w:rsid w:val="00A52515"/>
    <w:rsid w:val="00A5283C"/>
    <w:rsid w:val="00A529BC"/>
    <w:rsid w:val="00A52DA4"/>
    <w:rsid w:val="00A52FD9"/>
    <w:rsid w:val="00A52FDF"/>
    <w:rsid w:val="00A530D5"/>
    <w:rsid w:val="00A530F0"/>
    <w:rsid w:val="00A533F7"/>
    <w:rsid w:val="00A535F0"/>
    <w:rsid w:val="00A535F2"/>
    <w:rsid w:val="00A536D2"/>
    <w:rsid w:val="00A53809"/>
    <w:rsid w:val="00A53992"/>
    <w:rsid w:val="00A53A43"/>
    <w:rsid w:val="00A53AE7"/>
    <w:rsid w:val="00A53B6A"/>
    <w:rsid w:val="00A53C0E"/>
    <w:rsid w:val="00A53EDB"/>
    <w:rsid w:val="00A53FC9"/>
    <w:rsid w:val="00A543FF"/>
    <w:rsid w:val="00A547D5"/>
    <w:rsid w:val="00A548B9"/>
    <w:rsid w:val="00A54C62"/>
    <w:rsid w:val="00A54CCE"/>
    <w:rsid w:val="00A54CDC"/>
    <w:rsid w:val="00A54E77"/>
    <w:rsid w:val="00A54F00"/>
    <w:rsid w:val="00A551A4"/>
    <w:rsid w:val="00A552F2"/>
    <w:rsid w:val="00A554EA"/>
    <w:rsid w:val="00A55663"/>
    <w:rsid w:val="00A55B39"/>
    <w:rsid w:val="00A55C00"/>
    <w:rsid w:val="00A55DB8"/>
    <w:rsid w:val="00A56135"/>
    <w:rsid w:val="00A5626E"/>
    <w:rsid w:val="00A564BB"/>
    <w:rsid w:val="00A56B95"/>
    <w:rsid w:val="00A56C26"/>
    <w:rsid w:val="00A5736F"/>
    <w:rsid w:val="00A57491"/>
    <w:rsid w:val="00A577D4"/>
    <w:rsid w:val="00A57BCF"/>
    <w:rsid w:val="00A57E8D"/>
    <w:rsid w:val="00A6014E"/>
    <w:rsid w:val="00A602C8"/>
    <w:rsid w:val="00A60692"/>
    <w:rsid w:val="00A608D5"/>
    <w:rsid w:val="00A6090E"/>
    <w:rsid w:val="00A6098A"/>
    <w:rsid w:val="00A60A50"/>
    <w:rsid w:val="00A60C4B"/>
    <w:rsid w:val="00A61093"/>
    <w:rsid w:val="00A611FB"/>
    <w:rsid w:val="00A61896"/>
    <w:rsid w:val="00A619A5"/>
    <w:rsid w:val="00A619C7"/>
    <w:rsid w:val="00A61AAE"/>
    <w:rsid w:val="00A61C5A"/>
    <w:rsid w:val="00A61FDD"/>
    <w:rsid w:val="00A620A7"/>
    <w:rsid w:val="00A621F2"/>
    <w:rsid w:val="00A626BA"/>
    <w:rsid w:val="00A62982"/>
    <w:rsid w:val="00A62C8B"/>
    <w:rsid w:val="00A62D43"/>
    <w:rsid w:val="00A632C3"/>
    <w:rsid w:val="00A635F9"/>
    <w:rsid w:val="00A6389C"/>
    <w:rsid w:val="00A64069"/>
    <w:rsid w:val="00A640EF"/>
    <w:rsid w:val="00A644E7"/>
    <w:rsid w:val="00A64CB3"/>
    <w:rsid w:val="00A64D27"/>
    <w:rsid w:val="00A650DA"/>
    <w:rsid w:val="00A6516D"/>
    <w:rsid w:val="00A651B4"/>
    <w:rsid w:val="00A6532C"/>
    <w:rsid w:val="00A654C6"/>
    <w:rsid w:val="00A656F6"/>
    <w:rsid w:val="00A6578C"/>
    <w:rsid w:val="00A658B2"/>
    <w:rsid w:val="00A65B1E"/>
    <w:rsid w:val="00A65BFC"/>
    <w:rsid w:val="00A65C29"/>
    <w:rsid w:val="00A65D05"/>
    <w:rsid w:val="00A65D40"/>
    <w:rsid w:val="00A65F22"/>
    <w:rsid w:val="00A661C5"/>
    <w:rsid w:val="00A663E2"/>
    <w:rsid w:val="00A6652B"/>
    <w:rsid w:val="00A667E6"/>
    <w:rsid w:val="00A66FB8"/>
    <w:rsid w:val="00A67AFC"/>
    <w:rsid w:val="00A67B88"/>
    <w:rsid w:val="00A7005E"/>
    <w:rsid w:val="00A70177"/>
    <w:rsid w:val="00A703B5"/>
    <w:rsid w:val="00A7053F"/>
    <w:rsid w:val="00A7060E"/>
    <w:rsid w:val="00A7068F"/>
    <w:rsid w:val="00A706D2"/>
    <w:rsid w:val="00A7072B"/>
    <w:rsid w:val="00A708D8"/>
    <w:rsid w:val="00A70992"/>
    <w:rsid w:val="00A70AF6"/>
    <w:rsid w:val="00A70D42"/>
    <w:rsid w:val="00A70ECD"/>
    <w:rsid w:val="00A70F12"/>
    <w:rsid w:val="00A71120"/>
    <w:rsid w:val="00A713ED"/>
    <w:rsid w:val="00A715DF"/>
    <w:rsid w:val="00A71626"/>
    <w:rsid w:val="00A71B24"/>
    <w:rsid w:val="00A71D5B"/>
    <w:rsid w:val="00A7213F"/>
    <w:rsid w:val="00A72638"/>
    <w:rsid w:val="00A728BD"/>
    <w:rsid w:val="00A72C96"/>
    <w:rsid w:val="00A72DFC"/>
    <w:rsid w:val="00A7307E"/>
    <w:rsid w:val="00A731FA"/>
    <w:rsid w:val="00A73496"/>
    <w:rsid w:val="00A7366A"/>
    <w:rsid w:val="00A7371F"/>
    <w:rsid w:val="00A739FE"/>
    <w:rsid w:val="00A74063"/>
    <w:rsid w:val="00A741E8"/>
    <w:rsid w:val="00A74274"/>
    <w:rsid w:val="00A74A58"/>
    <w:rsid w:val="00A74D40"/>
    <w:rsid w:val="00A74E1C"/>
    <w:rsid w:val="00A75354"/>
    <w:rsid w:val="00A75CC3"/>
    <w:rsid w:val="00A75CCC"/>
    <w:rsid w:val="00A75D30"/>
    <w:rsid w:val="00A75DB1"/>
    <w:rsid w:val="00A7614C"/>
    <w:rsid w:val="00A766CD"/>
    <w:rsid w:val="00A76946"/>
    <w:rsid w:val="00A76A2A"/>
    <w:rsid w:val="00A76AAE"/>
    <w:rsid w:val="00A76B85"/>
    <w:rsid w:val="00A76CA2"/>
    <w:rsid w:val="00A76E06"/>
    <w:rsid w:val="00A76E88"/>
    <w:rsid w:val="00A76EDD"/>
    <w:rsid w:val="00A77040"/>
    <w:rsid w:val="00A7727F"/>
    <w:rsid w:val="00A772BC"/>
    <w:rsid w:val="00A7760C"/>
    <w:rsid w:val="00A77884"/>
    <w:rsid w:val="00A778EA"/>
    <w:rsid w:val="00A77D90"/>
    <w:rsid w:val="00A77F4A"/>
    <w:rsid w:val="00A8001D"/>
    <w:rsid w:val="00A80310"/>
    <w:rsid w:val="00A80342"/>
    <w:rsid w:val="00A80344"/>
    <w:rsid w:val="00A8061E"/>
    <w:rsid w:val="00A80E9B"/>
    <w:rsid w:val="00A81215"/>
    <w:rsid w:val="00A8124B"/>
    <w:rsid w:val="00A81474"/>
    <w:rsid w:val="00A81AB4"/>
    <w:rsid w:val="00A81B61"/>
    <w:rsid w:val="00A81C0A"/>
    <w:rsid w:val="00A81E6F"/>
    <w:rsid w:val="00A81FA7"/>
    <w:rsid w:val="00A8216F"/>
    <w:rsid w:val="00A821DC"/>
    <w:rsid w:val="00A821F6"/>
    <w:rsid w:val="00A8221D"/>
    <w:rsid w:val="00A822C3"/>
    <w:rsid w:val="00A8298D"/>
    <w:rsid w:val="00A82CBE"/>
    <w:rsid w:val="00A82F6F"/>
    <w:rsid w:val="00A833A6"/>
    <w:rsid w:val="00A83DCF"/>
    <w:rsid w:val="00A83E25"/>
    <w:rsid w:val="00A83F89"/>
    <w:rsid w:val="00A84BD6"/>
    <w:rsid w:val="00A84CCA"/>
    <w:rsid w:val="00A84D04"/>
    <w:rsid w:val="00A851BE"/>
    <w:rsid w:val="00A85580"/>
    <w:rsid w:val="00A8584D"/>
    <w:rsid w:val="00A85B11"/>
    <w:rsid w:val="00A85F8E"/>
    <w:rsid w:val="00A86500"/>
    <w:rsid w:val="00A86A7A"/>
    <w:rsid w:val="00A86AEA"/>
    <w:rsid w:val="00A86B53"/>
    <w:rsid w:val="00A86DFA"/>
    <w:rsid w:val="00A86E76"/>
    <w:rsid w:val="00A8749B"/>
    <w:rsid w:val="00A878C3"/>
    <w:rsid w:val="00A900A2"/>
    <w:rsid w:val="00A90654"/>
    <w:rsid w:val="00A909E8"/>
    <w:rsid w:val="00A9127F"/>
    <w:rsid w:val="00A912AD"/>
    <w:rsid w:val="00A9156E"/>
    <w:rsid w:val="00A9189B"/>
    <w:rsid w:val="00A91CBA"/>
    <w:rsid w:val="00A91E9F"/>
    <w:rsid w:val="00A91FA9"/>
    <w:rsid w:val="00A922AE"/>
    <w:rsid w:val="00A92448"/>
    <w:rsid w:val="00A9245A"/>
    <w:rsid w:val="00A92AC9"/>
    <w:rsid w:val="00A92B31"/>
    <w:rsid w:val="00A931D3"/>
    <w:rsid w:val="00A93713"/>
    <w:rsid w:val="00A93C98"/>
    <w:rsid w:val="00A93F5D"/>
    <w:rsid w:val="00A943AD"/>
    <w:rsid w:val="00A94750"/>
    <w:rsid w:val="00A94876"/>
    <w:rsid w:val="00A9495A"/>
    <w:rsid w:val="00A949EE"/>
    <w:rsid w:val="00A94C18"/>
    <w:rsid w:val="00A94D58"/>
    <w:rsid w:val="00A94DFD"/>
    <w:rsid w:val="00A95307"/>
    <w:rsid w:val="00A953B0"/>
    <w:rsid w:val="00A957AC"/>
    <w:rsid w:val="00A95CE4"/>
    <w:rsid w:val="00A95D6F"/>
    <w:rsid w:val="00A95EDD"/>
    <w:rsid w:val="00A95FF1"/>
    <w:rsid w:val="00A96C89"/>
    <w:rsid w:val="00A96D1D"/>
    <w:rsid w:val="00A9708E"/>
    <w:rsid w:val="00A9712E"/>
    <w:rsid w:val="00A97256"/>
    <w:rsid w:val="00A9740D"/>
    <w:rsid w:val="00A976CF"/>
    <w:rsid w:val="00A978C6"/>
    <w:rsid w:val="00A978E1"/>
    <w:rsid w:val="00A97A45"/>
    <w:rsid w:val="00A97D65"/>
    <w:rsid w:val="00A97E35"/>
    <w:rsid w:val="00AA0186"/>
    <w:rsid w:val="00AA019F"/>
    <w:rsid w:val="00AA05ED"/>
    <w:rsid w:val="00AA066A"/>
    <w:rsid w:val="00AA0E2B"/>
    <w:rsid w:val="00AA1447"/>
    <w:rsid w:val="00AA1478"/>
    <w:rsid w:val="00AA1848"/>
    <w:rsid w:val="00AA1B11"/>
    <w:rsid w:val="00AA1C0F"/>
    <w:rsid w:val="00AA1E05"/>
    <w:rsid w:val="00AA1FA3"/>
    <w:rsid w:val="00AA2037"/>
    <w:rsid w:val="00AA2458"/>
    <w:rsid w:val="00AA2CDB"/>
    <w:rsid w:val="00AA35AF"/>
    <w:rsid w:val="00AA386A"/>
    <w:rsid w:val="00AA38A9"/>
    <w:rsid w:val="00AA3E58"/>
    <w:rsid w:val="00AA3F16"/>
    <w:rsid w:val="00AA42BF"/>
    <w:rsid w:val="00AA4455"/>
    <w:rsid w:val="00AA4A9C"/>
    <w:rsid w:val="00AA4B33"/>
    <w:rsid w:val="00AA4D7A"/>
    <w:rsid w:val="00AA538D"/>
    <w:rsid w:val="00AA5731"/>
    <w:rsid w:val="00AA58D9"/>
    <w:rsid w:val="00AA5929"/>
    <w:rsid w:val="00AA5C7E"/>
    <w:rsid w:val="00AA6193"/>
    <w:rsid w:val="00AA6335"/>
    <w:rsid w:val="00AA6842"/>
    <w:rsid w:val="00AA6DC5"/>
    <w:rsid w:val="00AA6F40"/>
    <w:rsid w:val="00AA730A"/>
    <w:rsid w:val="00AA7441"/>
    <w:rsid w:val="00AA74B6"/>
    <w:rsid w:val="00AA7A14"/>
    <w:rsid w:val="00AA7A8E"/>
    <w:rsid w:val="00AA7BCD"/>
    <w:rsid w:val="00AA7E6B"/>
    <w:rsid w:val="00AB02B6"/>
    <w:rsid w:val="00AB0372"/>
    <w:rsid w:val="00AB03DC"/>
    <w:rsid w:val="00AB0523"/>
    <w:rsid w:val="00AB067C"/>
    <w:rsid w:val="00AB07D0"/>
    <w:rsid w:val="00AB0B74"/>
    <w:rsid w:val="00AB0F73"/>
    <w:rsid w:val="00AB1354"/>
    <w:rsid w:val="00AB151C"/>
    <w:rsid w:val="00AB18D8"/>
    <w:rsid w:val="00AB18DD"/>
    <w:rsid w:val="00AB1C61"/>
    <w:rsid w:val="00AB2032"/>
    <w:rsid w:val="00AB29CC"/>
    <w:rsid w:val="00AB2ADE"/>
    <w:rsid w:val="00AB2D72"/>
    <w:rsid w:val="00AB30E1"/>
    <w:rsid w:val="00AB3341"/>
    <w:rsid w:val="00AB3422"/>
    <w:rsid w:val="00AB3F2A"/>
    <w:rsid w:val="00AB40AF"/>
    <w:rsid w:val="00AB4122"/>
    <w:rsid w:val="00AB4141"/>
    <w:rsid w:val="00AB41CD"/>
    <w:rsid w:val="00AB4373"/>
    <w:rsid w:val="00AB4652"/>
    <w:rsid w:val="00AB47BD"/>
    <w:rsid w:val="00AB4C2E"/>
    <w:rsid w:val="00AB4DCC"/>
    <w:rsid w:val="00AB4E73"/>
    <w:rsid w:val="00AB4FBB"/>
    <w:rsid w:val="00AB50EB"/>
    <w:rsid w:val="00AB5137"/>
    <w:rsid w:val="00AB5365"/>
    <w:rsid w:val="00AB5924"/>
    <w:rsid w:val="00AB5D69"/>
    <w:rsid w:val="00AB5E66"/>
    <w:rsid w:val="00AB5EAE"/>
    <w:rsid w:val="00AB6065"/>
    <w:rsid w:val="00AB61B8"/>
    <w:rsid w:val="00AB628A"/>
    <w:rsid w:val="00AB6BB9"/>
    <w:rsid w:val="00AB6CF7"/>
    <w:rsid w:val="00AB6D1F"/>
    <w:rsid w:val="00AB7594"/>
    <w:rsid w:val="00AB77CB"/>
    <w:rsid w:val="00AC036F"/>
    <w:rsid w:val="00AC0700"/>
    <w:rsid w:val="00AC0ACD"/>
    <w:rsid w:val="00AC0F6D"/>
    <w:rsid w:val="00AC0F7B"/>
    <w:rsid w:val="00AC116E"/>
    <w:rsid w:val="00AC124D"/>
    <w:rsid w:val="00AC16E0"/>
    <w:rsid w:val="00AC17D1"/>
    <w:rsid w:val="00AC1A8F"/>
    <w:rsid w:val="00AC1B3C"/>
    <w:rsid w:val="00AC1D3C"/>
    <w:rsid w:val="00AC1DBB"/>
    <w:rsid w:val="00AC1EE4"/>
    <w:rsid w:val="00AC2132"/>
    <w:rsid w:val="00AC25DF"/>
    <w:rsid w:val="00AC263F"/>
    <w:rsid w:val="00AC266E"/>
    <w:rsid w:val="00AC26DE"/>
    <w:rsid w:val="00AC2B3A"/>
    <w:rsid w:val="00AC2BBE"/>
    <w:rsid w:val="00AC2BC9"/>
    <w:rsid w:val="00AC2E24"/>
    <w:rsid w:val="00AC2E6A"/>
    <w:rsid w:val="00AC2F02"/>
    <w:rsid w:val="00AC3600"/>
    <w:rsid w:val="00AC3E33"/>
    <w:rsid w:val="00AC4259"/>
    <w:rsid w:val="00AC4614"/>
    <w:rsid w:val="00AC4EB6"/>
    <w:rsid w:val="00AC4F9F"/>
    <w:rsid w:val="00AC4FFB"/>
    <w:rsid w:val="00AC5393"/>
    <w:rsid w:val="00AC53C6"/>
    <w:rsid w:val="00AC564C"/>
    <w:rsid w:val="00AC5759"/>
    <w:rsid w:val="00AC59FE"/>
    <w:rsid w:val="00AC5A33"/>
    <w:rsid w:val="00AC5A56"/>
    <w:rsid w:val="00AC5B40"/>
    <w:rsid w:val="00AC629D"/>
    <w:rsid w:val="00AC6F35"/>
    <w:rsid w:val="00AC6F57"/>
    <w:rsid w:val="00AC7139"/>
    <w:rsid w:val="00AC764A"/>
    <w:rsid w:val="00AC76E0"/>
    <w:rsid w:val="00AC7914"/>
    <w:rsid w:val="00AC7BC8"/>
    <w:rsid w:val="00AC7C62"/>
    <w:rsid w:val="00AD028D"/>
    <w:rsid w:val="00AD0447"/>
    <w:rsid w:val="00AD04AF"/>
    <w:rsid w:val="00AD04D5"/>
    <w:rsid w:val="00AD04E0"/>
    <w:rsid w:val="00AD04E6"/>
    <w:rsid w:val="00AD0607"/>
    <w:rsid w:val="00AD06AB"/>
    <w:rsid w:val="00AD0DA6"/>
    <w:rsid w:val="00AD0EFE"/>
    <w:rsid w:val="00AD100B"/>
    <w:rsid w:val="00AD1605"/>
    <w:rsid w:val="00AD2058"/>
    <w:rsid w:val="00AD217F"/>
    <w:rsid w:val="00AD289E"/>
    <w:rsid w:val="00AD2D0E"/>
    <w:rsid w:val="00AD3160"/>
    <w:rsid w:val="00AD3340"/>
    <w:rsid w:val="00AD33E1"/>
    <w:rsid w:val="00AD354C"/>
    <w:rsid w:val="00AD37FB"/>
    <w:rsid w:val="00AD3AED"/>
    <w:rsid w:val="00AD3B3C"/>
    <w:rsid w:val="00AD3B7B"/>
    <w:rsid w:val="00AD3BFF"/>
    <w:rsid w:val="00AD3E3F"/>
    <w:rsid w:val="00AD4348"/>
    <w:rsid w:val="00AD45CE"/>
    <w:rsid w:val="00AD476F"/>
    <w:rsid w:val="00AD49D2"/>
    <w:rsid w:val="00AD4AFF"/>
    <w:rsid w:val="00AD4C61"/>
    <w:rsid w:val="00AD5078"/>
    <w:rsid w:val="00AD5692"/>
    <w:rsid w:val="00AD5728"/>
    <w:rsid w:val="00AD573C"/>
    <w:rsid w:val="00AD5877"/>
    <w:rsid w:val="00AD59FA"/>
    <w:rsid w:val="00AD5B96"/>
    <w:rsid w:val="00AD5BAF"/>
    <w:rsid w:val="00AD5D01"/>
    <w:rsid w:val="00AD5E79"/>
    <w:rsid w:val="00AD5F3B"/>
    <w:rsid w:val="00AD6005"/>
    <w:rsid w:val="00AD62BB"/>
    <w:rsid w:val="00AD66F1"/>
    <w:rsid w:val="00AD6A16"/>
    <w:rsid w:val="00AD706F"/>
    <w:rsid w:val="00AD7186"/>
    <w:rsid w:val="00AD71BC"/>
    <w:rsid w:val="00AD730C"/>
    <w:rsid w:val="00AD76D4"/>
    <w:rsid w:val="00AD7989"/>
    <w:rsid w:val="00AD7B9B"/>
    <w:rsid w:val="00AD7CC3"/>
    <w:rsid w:val="00AD7CE6"/>
    <w:rsid w:val="00AD7ECE"/>
    <w:rsid w:val="00AE0295"/>
    <w:rsid w:val="00AE03BB"/>
    <w:rsid w:val="00AE0CC8"/>
    <w:rsid w:val="00AE10F3"/>
    <w:rsid w:val="00AE15C8"/>
    <w:rsid w:val="00AE18B7"/>
    <w:rsid w:val="00AE19C4"/>
    <w:rsid w:val="00AE1D72"/>
    <w:rsid w:val="00AE21E8"/>
    <w:rsid w:val="00AE246A"/>
    <w:rsid w:val="00AE25E3"/>
    <w:rsid w:val="00AE2885"/>
    <w:rsid w:val="00AE2A6E"/>
    <w:rsid w:val="00AE2A9E"/>
    <w:rsid w:val="00AE335D"/>
    <w:rsid w:val="00AE35C5"/>
    <w:rsid w:val="00AE36D1"/>
    <w:rsid w:val="00AE37A9"/>
    <w:rsid w:val="00AE3BD5"/>
    <w:rsid w:val="00AE3C6C"/>
    <w:rsid w:val="00AE3F0D"/>
    <w:rsid w:val="00AE4635"/>
    <w:rsid w:val="00AE4664"/>
    <w:rsid w:val="00AE4925"/>
    <w:rsid w:val="00AE5239"/>
    <w:rsid w:val="00AE532A"/>
    <w:rsid w:val="00AE5506"/>
    <w:rsid w:val="00AE5536"/>
    <w:rsid w:val="00AE5676"/>
    <w:rsid w:val="00AE5A9E"/>
    <w:rsid w:val="00AE5AF2"/>
    <w:rsid w:val="00AE5EF8"/>
    <w:rsid w:val="00AE5FD9"/>
    <w:rsid w:val="00AE617A"/>
    <w:rsid w:val="00AE66D0"/>
    <w:rsid w:val="00AE69D2"/>
    <w:rsid w:val="00AE6F51"/>
    <w:rsid w:val="00AE7052"/>
    <w:rsid w:val="00AE7133"/>
    <w:rsid w:val="00AE7A80"/>
    <w:rsid w:val="00AE7B30"/>
    <w:rsid w:val="00AE7D8B"/>
    <w:rsid w:val="00AE7D94"/>
    <w:rsid w:val="00AF0352"/>
    <w:rsid w:val="00AF085D"/>
    <w:rsid w:val="00AF08BF"/>
    <w:rsid w:val="00AF0909"/>
    <w:rsid w:val="00AF0A29"/>
    <w:rsid w:val="00AF0CDE"/>
    <w:rsid w:val="00AF0E5B"/>
    <w:rsid w:val="00AF0FAC"/>
    <w:rsid w:val="00AF12DD"/>
    <w:rsid w:val="00AF1350"/>
    <w:rsid w:val="00AF1574"/>
    <w:rsid w:val="00AF16F3"/>
    <w:rsid w:val="00AF17D8"/>
    <w:rsid w:val="00AF17E7"/>
    <w:rsid w:val="00AF21E4"/>
    <w:rsid w:val="00AF277E"/>
    <w:rsid w:val="00AF2A77"/>
    <w:rsid w:val="00AF2BB7"/>
    <w:rsid w:val="00AF2BC4"/>
    <w:rsid w:val="00AF2C90"/>
    <w:rsid w:val="00AF2E92"/>
    <w:rsid w:val="00AF30FB"/>
    <w:rsid w:val="00AF318C"/>
    <w:rsid w:val="00AF321C"/>
    <w:rsid w:val="00AF3313"/>
    <w:rsid w:val="00AF333B"/>
    <w:rsid w:val="00AF34F4"/>
    <w:rsid w:val="00AF3EAE"/>
    <w:rsid w:val="00AF3F73"/>
    <w:rsid w:val="00AF4119"/>
    <w:rsid w:val="00AF414C"/>
    <w:rsid w:val="00AF4780"/>
    <w:rsid w:val="00AF497A"/>
    <w:rsid w:val="00AF49AC"/>
    <w:rsid w:val="00AF4AC4"/>
    <w:rsid w:val="00AF4C46"/>
    <w:rsid w:val="00AF4E8E"/>
    <w:rsid w:val="00AF4F4C"/>
    <w:rsid w:val="00AF5411"/>
    <w:rsid w:val="00AF546B"/>
    <w:rsid w:val="00AF5558"/>
    <w:rsid w:val="00AF5611"/>
    <w:rsid w:val="00AF5627"/>
    <w:rsid w:val="00AF5FBD"/>
    <w:rsid w:val="00AF6961"/>
    <w:rsid w:val="00AF6BCD"/>
    <w:rsid w:val="00AF6D07"/>
    <w:rsid w:val="00AF6D24"/>
    <w:rsid w:val="00AF6DC5"/>
    <w:rsid w:val="00AF6F4C"/>
    <w:rsid w:val="00AF6F7E"/>
    <w:rsid w:val="00AF709F"/>
    <w:rsid w:val="00AF70E3"/>
    <w:rsid w:val="00AF72D5"/>
    <w:rsid w:val="00AF74A3"/>
    <w:rsid w:val="00AF7574"/>
    <w:rsid w:val="00AF7C1B"/>
    <w:rsid w:val="00AF7F69"/>
    <w:rsid w:val="00B00279"/>
    <w:rsid w:val="00B004C0"/>
    <w:rsid w:val="00B005F8"/>
    <w:rsid w:val="00B006E7"/>
    <w:rsid w:val="00B009E6"/>
    <w:rsid w:val="00B00AA9"/>
    <w:rsid w:val="00B00AE1"/>
    <w:rsid w:val="00B00EB6"/>
    <w:rsid w:val="00B00F4F"/>
    <w:rsid w:val="00B0134C"/>
    <w:rsid w:val="00B0135D"/>
    <w:rsid w:val="00B013FD"/>
    <w:rsid w:val="00B01702"/>
    <w:rsid w:val="00B01876"/>
    <w:rsid w:val="00B01D6C"/>
    <w:rsid w:val="00B0205A"/>
    <w:rsid w:val="00B021C0"/>
    <w:rsid w:val="00B02496"/>
    <w:rsid w:val="00B0282F"/>
    <w:rsid w:val="00B02D9F"/>
    <w:rsid w:val="00B02FFB"/>
    <w:rsid w:val="00B031E5"/>
    <w:rsid w:val="00B03281"/>
    <w:rsid w:val="00B03B04"/>
    <w:rsid w:val="00B04A29"/>
    <w:rsid w:val="00B04A96"/>
    <w:rsid w:val="00B04C9C"/>
    <w:rsid w:val="00B04D48"/>
    <w:rsid w:val="00B04DAF"/>
    <w:rsid w:val="00B05042"/>
    <w:rsid w:val="00B05196"/>
    <w:rsid w:val="00B052CB"/>
    <w:rsid w:val="00B05478"/>
    <w:rsid w:val="00B054C6"/>
    <w:rsid w:val="00B05584"/>
    <w:rsid w:val="00B056EC"/>
    <w:rsid w:val="00B05B4C"/>
    <w:rsid w:val="00B05BFA"/>
    <w:rsid w:val="00B05DC9"/>
    <w:rsid w:val="00B05FCC"/>
    <w:rsid w:val="00B06148"/>
    <w:rsid w:val="00B0638D"/>
    <w:rsid w:val="00B063B1"/>
    <w:rsid w:val="00B0652B"/>
    <w:rsid w:val="00B06B8E"/>
    <w:rsid w:val="00B06C56"/>
    <w:rsid w:val="00B06C8A"/>
    <w:rsid w:val="00B06DB9"/>
    <w:rsid w:val="00B071B2"/>
    <w:rsid w:val="00B0764F"/>
    <w:rsid w:val="00B076B9"/>
    <w:rsid w:val="00B0794B"/>
    <w:rsid w:val="00B07FF5"/>
    <w:rsid w:val="00B10105"/>
    <w:rsid w:val="00B10161"/>
    <w:rsid w:val="00B1030B"/>
    <w:rsid w:val="00B10A00"/>
    <w:rsid w:val="00B10A25"/>
    <w:rsid w:val="00B10B58"/>
    <w:rsid w:val="00B10EDC"/>
    <w:rsid w:val="00B10EF4"/>
    <w:rsid w:val="00B110D3"/>
    <w:rsid w:val="00B11168"/>
    <w:rsid w:val="00B11411"/>
    <w:rsid w:val="00B1154F"/>
    <w:rsid w:val="00B11571"/>
    <w:rsid w:val="00B1176C"/>
    <w:rsid w:val="00B117B6"/>
    <w:rsid w:val="00B118E0"/>
    <w:rsid w:val="00B11A01"/>
    <w:rsid w:val="00B11BC2"/>
    <w:rsid w:val="00B12036"/>
    <w:rsid w:val="00B12173"/>
    <w:rsid w:val="00B12262"/>
    <w:rsid w:val="00B1238A"/>
    <w:rsid w:val="00B12BF6"/>
    <w:rsid w:val="00B12C4B"/>
    <w:rsid w:val="00B12C9C"/>
    <w:rsid w:val="00B12CA7"/>
    <w:rsid w:val="00B12D9A"/>
    <w:rsid w:val="00B13480"/>
    <w:rsid w:val="00B134D6"/>
    <w:rsid w:val="00B13658"/>
    <w:rsid w:val="00B137B1"/>
    <w:rsid w:val="00B138D0"/>
    <w:rsid w:val="00B139F6"/>
    <w:rsid w:val="00B13D4C"/>
    <w:rsid w:val="00B13F29"/>
    <w:rsid w:val="00B1407F"/>
    <w:rsid w:val="00B141BD"/>
    <w:rsid w:val="00B1445A"/>
    <w:rsid w:val="00B1448D"/>
    <w:rsid w:val="00B14937"/>
    <w:rsid w:val="00B14BC2"/>
    <w:rsid w:val="00B14CBF"/>
    <w:rsid w:val="00B14F25"/>
    <w:rsid w:val="00B14FB9"/>
    <w:rsid w:val="00B15020"/>
    <w:rsid w:val="00B151C3"/>
    <w:rsid w:val="00B1549B"/>
    <w:rsid w:val="00B158D9"/>
    <w:rsid w:val="00B1591C"/>
    <w:rsid w:val="00B15AE2"/>
    <w:rsid w:val="00B1632B"/>
    <w:rsid w:val="00B163CF"/>
    <w:rsid w:val="00B16523"/>
    <w:rsid w:val="00B16529"/>
    <w:rsid w:val="00B1659E"/>
    <w:rsid w:val="00B1661C"/>
    <w:rsid w:val="00B166CB"/>
    <w:rsid w:val="00B16894"/>
    <w:rsid w:val="00B16E3A"/>
    <w:rsid w:val="00B17518"/>
    <w:rsid w:val="00B2020B"/>
    <w:rsid w:val="00B20797"/>
    <w:rsid w:val="00B207D1"/>
    <w:rsid w:val="00B20A3C"/>
    <w:rsid w:val="00B2117C"/>
    <w:rsid w:val="00B215BA"/>
    <w:rsid w:val="00B215CD"/>
    <w:rsid w:val="00B217C9"/>
    <w:rsid w:val="00B217EE"/>
    <w:rsid w:val="00B21BD7"/>
    <w:rsid w:val="00B21DA4"/>
    <w:rsid w:val="00B2203F"/>
    <w:rsid w:val="00B2206B"/>
    <w:rsid w:val="00B2224A"/>
    <w:rsid w:val="00B2233E"/>
    <w:rsid w:val="00B2276B"/>
    <w:rsid w:val="00B22833"/>
    <w:rsid w:val="00B228A3"/>
    <w:rsid w:val="00B22B2D"/>
    <w:rsid w:val="00B22B60"/>
    <w:rsid w:val="00B23042"/>
    <w:rsid w:val="00B23533"/>
    <w:rsid w:val="00B2396B"/>
    <w:rsid w:val="00B23A51"/>
    <w:rsid w:val="00B23CA8"/>
    <w:rsid w:val="00B23CF5"/>
    <w:rsid w:val="00B240FA"/>
    <w:rsid w:val="00B241D4"/>
    <w:rsid w:val="00B24402"/>
    <w:rsid w:val="00B24999"/>
    <w:rsid w:val="00B24B3E"/>
    <w:rsid w:val="00B24E8F"/>
    <w:rsid w:val="00B24FDC"/>
    <w:rsid w:val="00B25020"/>
    <w:rsid w:val="00B251CF"/>
    <w:rsid w:val="00B251F9"/>
    <w:rsid w:val="00B2599C"/>
    <w:rsid w:val="00B25A63"/>
    <w:rsid w:val="00B25EED"/>
    <w:rsid w:val="00B26259"/>
    <w:rsid w:val="00B26446"/>
    <w:rsid w:val="00B26B7B"/>
    <w:rsid w:val="00B26C0D"/>
    <w:rsid w:val="00B26E03"/>
    <w:rsid w:val="00B2741C"/>
    <w:rsid w:val="00B275CB"/>
    <w:rsid w:val="00B27864"/>
    <w:rsid w:val="00B27CBD"/>
    <w:rsid w:val="00B27D4A"/>
    <w:rsid w:val="00B3024E"/>
    <w:rsid w:val="00B30487"/>
    <w:rsid w:val="00B3063C"/>
    <w:rsid w:val="00B309A6"/>
    <w:rsid w:val="00B30B62"/>
    <w:rsid w:val="00B30BA1"/>
    <w:rsid w:val="00B30C91"/>
    <w:rsid w:val="00B30F5D"/>
    <w:rsid w:val="00B310DF"/>
    <w:rsid w:val="00B311F8"/>
    <w:rsid w:val="00B31450"/>
    <w:rsid w:val="00B3158B"/>
    <w:rsid w:val="00B31871"/>
    <w:rsid w:val="00B3199E"/>
    <w:rsid w:val="00B31B78"/>
    <w:rsid w:val="00B31CD9"/>
    <w:rsid w:val="00B31ECB"/>
    <w:rsid w:val="00B31F60"/>
    <w:rsid w:val="00B324E4"/>
    <w:rsid w:val="00B32529"/>
    <w:rsid w:val="00B32C6B"/>
    <w:rsid w:val="00B32E10"/>
    <w:rsid w:val="00B32F79"/>
    <w:rsid w:val="00B33083"/>
    <w:rsid w:val="00B331E8"/>
    <w:rsid w:val="00B331EA"/>
    <w:rsid w:val="00B332AE"/>
    <w:rsid w:val="00B33379"/>
    <w:rsid w:val="00B339A6"/>
    <w:rsid w:val="00B33ADA"/>
    <w:rsid w:val="00B33E36"/>
    <w:rsid w:val="00B33FB9"/>
    <w:rsid w:val="00B34472"/>
    <w:rsid w:val="00B3463B"/>
    <w:rsid w:val="00B34C89"/>
    <w:rsid w:val="00B34E42"/>
    <w:rsid w:val="00B350AC"/>
    <w:rsid w:val="00B35150"/>
    <w:rsid w:val="00B35403"/>
    <w:rsid w:val="00B35A46"/>
    <w:rsid w:val="00B35AB7"/>
    <w:rsid w:val="00B35CEC"/>
    <w:rsid w:val="00B35D89"/>
    <w:rsid w:val="00B35E17"/>
    <w:rsid w:val="00B360BB"/>
    <w:rsid w:val="00B36321"/>
    <w:rsid w:val="00B3648B"/>
    <w:rsid w:val="00B3664B"/>
    <w:rsid w:val="00B36AE4"/>
    <w:rsid w:val="00B36B82"/>
    <w:rsid w:val="00B36BF0"/>
    <w:rsid w:val="00B36E72"/>
    <w:rsid w:val="00B36F8E"/>
    <w:rsid w:val="00B37249"/>
    <w:rsid w:val="00B373FD"/>
    <w:rsid w:val="00B374AC"/>
    <w:rsid w:val="00B37546"/>
    <w:rsid w:val="00B376DE"/>
    <w:rsid w:val="00B377E2"/>
    <w:rsid w:val="00B3785D"/>
    <w:rsid w:val="00B3799E"/>
    <w:rsid w:val="00B37CAE"/>
    <w:rsid w:val="00B37E96"/>
    <w:rsid w:val="00B37F53"/>
    <w:rsid w:val="00B400F1"/>
    <w:rsid w:val="00B4068F"/>
    <w:rsid w:val="00B407E7"/>
    <w:rsid w:val="00B40BA0"/>
    <w:rsid w:val="00B40CEF"/>
    <w:rsid w:val="00B4147A"/>
    <w:rsid w:val="00B41591"/>
    <w:rsid w:val="00B4178A"/>
    <w:rsid w:val="00B41A83"/>
    <w:rsid w:val="00B41BA0"/>
    <w:rsid w:val="00B41BE1"/>
    <w:rsid w:val="00B41C4A"/>
    <w:rsid w:val="00B41C53"/>
    <w:rsid w:val="00B41C80"/>
    <w:rsid w:val="00B41E97"/>
    <w:rsid w:val="00B41EAF"/>
    <w:rsid w:val="00B41F39"/>
    <w:rsid w:val="00B421C3"/>
    <w:rsid w:val="00B42229"/>
    <w:rsid w:val="00B42788"/>
    <w:rsid w:val="00B4301D"/>
    <w:rsid w:val="00B43100"/>
    <w:rsid w:val="00B43774"/>
    <w:rsid w:val="00B439CD"/>
    <w:rsid w:val="00B43C20"/>
    <w:rsid w:val="00B43FC8"/>
    <w:rsid w:val="00B440CC"/>
    <w:rsid w:val="00B441A9"/>
    <w:rsid w:val="00B443E9"/>
    <w:rsid w:val="00B444B8"/>
    <w:rsid w:val="00B44654"/>
    <w:rsid w:val="00B44C34"/>
    <w:rsid w:val="00B44D72"/>
    <w:rsid w:val="00B44E12"/>
    <w:rsid w:val="00B44FEF"/>
    <w:rsid w:val="00B453C5"/>
    <w:rsid w:val="00B45577"/>
    <w:rsid w:val="00B4579D"/>
    <w:rsid w:val="00B458D5"/>
    <w:rsid w:val="00B45C24"/>
    <w:rsid w:val="00B463C0"/>
    <w:rsid w:val="00B463E8"/>
    <w:rsid w:val="00B46A0F"/>
    <w:rsid w:val="00B46CA2"/>
    <w:rsid w:val="00B46CB2"/>
    <w:rsid w:val="00B46ED3"/>
    <w:rsid w:val="00B47154"/>
    <w:rsid w:val="00B4719E"/>
    <w:rsid w:val="00B476CD"/>
    <w:rsid w:val="00B47D6C"/>
    <w:rsid w:val="00B47DC2"/>
    <w:rsid w:val="00B47F84"/>
    <w:rsid w:val="00B47F8D"/>
    <w:rsid w:val="00B5012F"/>
    <w:rsid w:val="00B50273"/>
    <w:rsid w:val="00B504FF"/>
    <w:rsid w:val="00B50759"/>
    <w:rsid w:val="00B508C2"/>
    <w:rsid w:val="00B508D1"/>
    <w:rsid w:val="00B50DC1"/>
    <w:rsid w:val="00B50E05"/>
    <w:rsid w:val="00B51471"/>
    <w:rsid w:val="00B514EA"/>
    <w:rsid w:val="00B516A2"/>
    <w:rsid w:val="00B5177F"/>
    <w:rsid w:val="00B519E1"/>
    <w:rsid w:val="00B51A41"/>
    <w:rsid w:val="00B51AF3"/>
    <w:rsid w:val="00B51C3E"/>
    <w:rsid w:val="00B51E41"/>
    <w:rsid w:val="00B51E43"/>
    <w:rsid w:val="00B51F57"/>
    <w:rsid w:val="00B5219E"/>
    <w:rsid w:val="00B52622"/>
    <w:rsid w:val="00B527CB"/>
    <w:rsid w:val="00B529AA"/>
    <w:rsid w:val="00B52A97"/>
    <w:rsid w:val="00B52C18"/>
    <w:rsid w:val="00B531C8"/>
    <w:rsid w:val="00B53665"/>
    <w:rsid w:val="00B537BC"/>
    <w:rsid w:val="00B5386C"/>
    <w:rsid w:val="00B53961"/>
    <w:rsid w:val="00B53A1A"/>
    <w:rsid w:val="00B53BB7"/>
    <w:rsid w:val="00B54506"/>
    <w:rsid w:val="00B5452A"/>
    <w:rsid w:val="00B54D3E"/>
    <w:rsid w:val="00B54DA7"/>
    <w:rsid w:val="00B551A5"/>
    <w:rsid w:val="00B551FE"/>
    <w:rsid w:val="00B555FB"/>
    <w:rsid w:val="00B55721"/>
    <w:rsid w:val="00B5598C"/>
    <w:rsid w:val="00B55C1D"/>
    <w:rsid w:val="00B55F9A"/>
    <w:rsid w:val="00B5609D"/>
    <w:rsid w:val="00B56176"/>
    <w:rsid w:val="00B56230"/>
    <w:rsid w:val="00B56346"/>
    <w:rsid w:val="00B56526"/>
    <w:rsid w:val="00B5691D"/>
    <w:rsid w:val="00B56ACD"/>
    <w:rsid w:val="00B56C46"/>
    <w:rsid w:val="00B56CF5"/>
    <w:rsid w:val="00B56E9B"/>
    <w:rsid w:val="00B57029"/>
    <w:rsid w:val="00B57106"/>
    <w:rsid w:val="00B5758E"/>
    <w:rsid w:val="00B57862"/>
    <w:rsid w:val="00B57983"/>
    <w:rsid w:val="00B57A1A"/>
    <w:rsid w:val="00B57C7B"/>
    <w:rsid w:val="00B57F4A"/>
    <w:rsid w:val="00B60218"/>
    <w:rsid w:val="00B6032A"/>
    <w:rsid w:val="00B607E3"/>
    <w:rsid w:val="00B60886"/>
    <w:rsid w:val="00B60BC3"/>
    <w:rsid w:val="00B60CD6"/>
    <w:rsid w:val="00B61349"/>
    <w:rsid w:val="00B613B2"/>
    <w:rsid w:val="00B614E5"/>
    <w:rsid w:val="00B616A2"/>
    <w:rsid w:val="00B61C2A"/>
    <w:rsid w:val="00B620AA"/>
    <w:rsid w:val="00B62197"/>
    <w:rsid w:val="00B623BB"/>
    <w:rsid w:val="00B62425"/>
    <w:rsid w:val="00B62568"/>
    <w:rsid w:val="00B62AEA"/>
    <w:rsid w:val="00B62C3F"/>
    <w:rsid w:val="00B62CC6"/>
    <w:rsid w:val="00B62EAC"/>
    <w:rsid w:val="00B62F15"/>
    <w:rsid w:val="00B63075"/>
    <w:rsid w:val="00B6318E"/>
    <w:rsid w:val="00B63217"/>
    <w:rsid w:val="00B633AD"/>
    <w:rsid w:val="00B63500"/>
    <w:rsid w:val="00B6350A"/>
    <w:rsid w:val="00B63921"/>
    <w:rsid w:val="00B63974"/>
    <w:rsid w:val="00B639C5"/>
    <w:rsid w:val="00B63B2E"/>
    <w:rsid w:val="00B63C10"/>
    <w:rsid w:val="00B63CDC"/>
    <w:rsid w:val="00B63DDC"/>
    <w:rsid w:val="00B63FFF"/>
    <w:rsid w:val="00B64048"/>
    <w:rsid w:val="00B645EC"/>
    <w:rsid w:val="00B6474A"/>
    <w:rsid w:val="00B6474B"/>
    <w:rsid w:val="00B64885"/>
    <w:rsid w:val="00B64EC8"/>
    <w:rsid w:val="00B6501F"/>
    <w:rsid w:val="00B65436"/>
    <w:rsid w:val="00B657E5"/>
    <w:rsid w:val="00B660AD"/>
    <w:rsid w:val="00B66191"/>
    <w:rsid w:val="00B6643E"/>
    <w:rsid w:val="00B66834"/>
    <w:rsid w:val="00B668B9"/>
    <w:rsid w:val="00B66D89"/>
    <w:rsid w:val="00B66E09"/>
    <w:rsid w:val="00B66E75"/>
    <w:rsid w:val="00B67062"/>
    <w:rsid w:val="00B6727C"/>
    <w:rsid w:val="00B672BC"/>
    <w:rsid w:val="00B672E4"/>
    <w:rsid w:val="00B67558"/>
    <w:rsid w:val="00B6762A"/>
    <w:rsid w:val="00B67819"/>
    <w:rsid w:val="00B67830"/>
    <w:rsid w:val="00B67934"/>
    <w:rsid w:val="00B67B22"/>
    <w:rsid w:val="00B67B37"/>
    <w:rsid w:val="00B67CE6"/>
    <w:rsid w:val="00B67E65"/>
    <w:rsid w:val="00B7033C"/>
    <w:rsid w:val="00B70353"/>
    <w:rsid w:val="00B704D6"/>
    <w:rsid w:val="00B7081A"/>
    <w:rsid w:val="00B708AE"/>
    <w:rsid w:val="00B70F48"/>
    <w:rsid w:val="00B70F91"/>
    <w:rsid w:val="00B7121A"/>
    <w:rsid w:val="00B717E8"/>
    <w:rsid w:val="00B71A22"/>
    <w:rsid w:val="00B71D10"/>
    <w:rsid w:val="00B71F99"/>
    <w:rsid w:val="00B72190"/>
    <w:rsid w:val="00B7225C"/>
    <w:rsid w:val="00B7228D"/>
    <w:rsid w:val="00B722C9"/>
    <w:rsid w:val="00B7272B"/>
    <w:rsid w:val="00B72B00"/>
    <w:rsid w:val="00B72BB5"/>
    <w:rsid w:val="00B72C85"/>
    <w:rsid w:val="00B72C92"/>
    <w:rsid w:val="00B72CC7"/>
    <w:rsid w:val="00B7322C"/>
    <w:rsid w:val="00B73C14"/>
    <w:rsid w:val="00B744E3"/>
    <w:rsid w:val="00B74671"/>
    <w:rsid w:val="00B74A66"/>
    <w:rsid w:val="00B74AF7"/>
    <w:rsid w:val="00B74C46"/>
    <w:rsid w:val="00B74D22"/>
    <w:rsid w:val="00B74D63"/>
    <w:rsid w:val="00B7527B"/>
    <w:rsid w:val="00B75514"/>
    <w:rsid w:val="00B7576C"/>
    <w:rsid w:val="00B7590C"/>
    <w:rsid w:val="00B75A1E"/>
    <w:rsid w:val="00B75A3C"/>
    <w:rsid w:val="00B75AAE"/>
    <w:rsid w:val="00B75B6F"/>
    <w:rsid w:val="00B75EBA"/>
    <w:rsid w:val="00B76439"/>
    <w:rsid w:val="00B76595"/>
    <w:rsid w:val="00B76672"/>
    <w:rsid w:val="00B76758"/>
    <w:rsid w:val="00B76899"/>
    <w:rsid w:val="00B769CE"/>
    <w:rsid w:val="00B76C62"/>
    <w:rsid w:val="00B77276"/>
    <w:rsid w:val="00B77723"/>
    <w:rsid w:val="00B77815"/>
    <w:rsid w:val="00B778BC"/>
    <w:rsid w:val="00B77C04"/>
    <w:rsid w:val="00B77DB1"/>
    <w:rsid w:val="00B77DF8"/>
    <w:rsid w:val="00B800E4"/>
    <w:rsid w:val="00B80566"/>
    <w:rsid w:val="00B809A6"/>
    <w:rsid w:val="00B80B22"/>
    <w:rsid w:val="00B80CB7"/>
    <w:rsid w:val="00B80DBD"/>
    <w:rsid w:val="00B80F28"/>
    <w:rsid w:val="00B810D6"/>
    <w:rsid w:val="00B811EA"/>
    <w:rsid w:val="00B813AB"/>
    <w:rsid w:val="00B81647"/>
    <w:rsid w:val="00B81936"/>
    <w:rsid w:val="00B819E4"/>
    <w:rsid w:val="00B81A83"/>
    <w:rsid w:val="00B81AA4"/>
    <w:rsid w:val="00B81AD7"/>
    <w:rsid w:val="00B81CE9"/>
    <w:rsid w:val="00B81D50"/>
    <w:rsid w:val="00B826E5"/>
    <w:rsid w:val="00B827D0"/>
    <w:rsid w:val="00B82C00"/>
    <w:rsid w:val="00B82C60"/>
    <w:rsid w:val="00B82D45"/>
    <w:rsid w:val="00B82D69"/>
    <w:rsid w:val="00B82E58"/>
    <w:rsid w:val="00B82F9C"/>
    <w:rsid w:val="00B83954"/>
    <w:rsid w:val="00B839E0"/>
    <w:rsid w:val="00B83B84"/>
    <w:rsid w:val="00B83D08"/>
    <w:rsid w:val="00B83D3D"/>
    <w:rsid w:val="00B8420E"/>
    <w:rsid w:val="00B84973"/>
    <w:rsid w:val="00B84A86"/>
    <w:rsid w:val="00B84BF0"/>
    <w:rsid w:val="00B84DC5"/>
    <w:rsid w:val="00B84F8C"/>
    <w:rsid w:val="00B85614"/>
    <w:rsid w:val="00B85712"/>
    <w:rsid w:val="00B85837"/>
    <w:rsid w:val="00B85A2A"/>
    <w:rsid w:val="00B85C58"/>
    <w:rsid w:val="00B85D75"/>
    <w:rsid w:val="00B85E50"/>
    <w:rsid w:val="00B861C6"/>
    <w:rsid w:val="00B8676C"/>
    <w:rsid w:val="00B86B86"/>
    <w:rsid w:val="00B86FF7"/>
    <w:rsid w:val="00B870C8"/>
    <w:rsid w:val="00B8722A"/>
    <w:rsid w:val="00B8725D"/>
    <w:rsid w:val="00B874BF"/>
    <w:rsid w:val="00B8754B"/>
    <w:rsid w:val="00B87650"/>
    <w:rsid w:val="00B878C5"/>
    <w:rsid w:val="00B879E4"/>
    <w:rsid w:val="00B87A44"/>
    <w:rsid w:val="00B87B6B"/>
    <w:rsid w:val="00B87BF8"/>
    <w:rsid w:val="00B87C4E"/>
    <w:rsid w:val="00B87D44"/>
    <w:rsid w:val="00B87E3C"/>
    <w:rsid w:val="00B87EEF"/>
    <w:rsid w:val="00B87F22"/>
    <w:rsid w:val="00B901D1"/>
    <w:rsid w:val="00B903A2"/>
    <w:rsid w:val="00B90735"/>
    <w:rsid w:val="00B909A7"/>
    <w:rsid w:val="00B90A00"/>
    <w:rsid w:val="00B9121C"/>
    <w:rsid w:val="00B91338"/>
    <w:rsid w:val="00B91891"/>
    <w:rsid w:val="00B9229A"/>
    <w:rsid w:val="00B922A3"/>
    <w:rsid w:val="00B92464"/>
    <w:rsid w:val="00B92889"/>
    <w:rsid w:val="00B9290B"/>
    <w:rsid w:val="00B92A0A"/>
    <w:rsid w:val="00B92DDC"/>
    <w:rsid w:val="00B930A2"/>
    <w:rsid w:val="00B930AF"/>
    <w:rsid w:val="00B93302"/>
    <w:rsid w:val="00B9335B"/>
    <w:rsid w:val="00B93416"/>
    <w:rsid w:val="00B93675"/>
    <w:rsid w:val="00B9388B"/>
    <w:rsid w:val="00B93A6C"/>
    <w:rsid w:val="00B93C80"/>
    <w:rsid w:val="00B93EFF"/>
    <w:rsid w:val="00B93F54"/>
    <w:rsid w:val="00B955A9"/>
    <w:rsid w:val="00B95729"/>
    <w:rsid w:val="00B95996"/>
    <w:rsid w:val="00B95A46"/>
    <w:rsid w:val="00B95F12"/>
    <w:rsid w:val="00B96000"/>
    <w:rsid w:val="00B9612F"/>
    <w:rsid w:val="00B9618D"/>
    <w:rsid w:val="00B96213"/>
    <w:rsid w:val="00B96289"/>
    <w:rsid w:val="00B96382"/>
    <w:rsid w:val="00B964AB"/>
    <w:rsid w:val="00B96581"/>
    <w:rsid w:val="00B967CF"/>
    <w:rsid w:val="00B96878"/>
    <w:rsid w:val="00B96A17"/>
    <w:rsid w:val="00B96B1E"/>
    <w:rsid w:val="00B96D45"/>
    <w:rsid w:val="00B96EE9"/>
    <w:rsid w:val="00B96F90"/>
    <w:rsid w:val="00B970CC"/>
    <w:rsid w:val="00B971D6"/>
    <w:rsid w:val="00B974AF"/>
    <w:rsid w:val="00B976C2"/>
    <w:rsid w:val="00B97B99"/>
    <w:rsid w:val="00B97E78"/>
    <w:rsid w:val="00B97F9E"/>
    <w:rsid w:val="00BA02BF"/>
    <w:rsid w:val="00BA082C"/>
    <w:rsid w:val="00BA0BF1"/>
    <w:rsid w:val="00BA1225"/>
    <w:rsid w:val="00BA18E3"/>
    <w:rsid w:val="00BA1963"/>
    <w:rsid w:val="00BA1C7F"/>
    <w:rsid w:val="00BA1E9D"/>
    <w:rsid w:val="00BA23D9"/>
    <w:rsid w:val="00BA2540"/>
    <w:rsid w:val="00BA2786"/>
    <w:rsid w:val="00BA2D95"/>
    <w:rsid w:val="00BA32E2"/>
    <w:rsid w:val="00BA3321"/>
    <w:rsid w:val="00BA33BF"/>
    <w:rsid w:val="00BA35CD"/>
    <w:rsid w:val="00BA363D"/>
    <w:rsid w:val="00BA3645"/>
    <w:rsid w:val="00BA3BBE"/>
    <w:rsid w:val="00BA3C04"/>
    <w:rsid w:val="00BA3C0B"/>
    <w:rsid w:val="00BA3DB2"/>
    <w:rsid w:val="00BA3FC3"/>
    <w:rsid w:val="00BA489D"/>
    <w:rsid w:val="00BA48D1"/>
    <w:rsid w:val="00BA527C"/>
    <w:rsid w:val="00BA52CA"/>
    <w:rsid w:val="00BA5591"/>
    <w:rsid w:val="00BA594A"/>
    <w:rsid w:val="00BA594F"/>
    <w:rsid w:val="00BA599F"/>
    <w:rsid w:val="00BA5C7D"/>
    <w:rsid w:val="00BA63E5"/>
    <w:rsid w:val="00BA6447"/>
    <w:rsid w:val="00BA64AF"/>
    <w:rsid w:val="00BA69F6"/>
    <w:rsid w:val="00BA6DD1"/>
    <w:rsid w:val="00BA73A5"/>
    <w:rsid w:val="00BA763A"/>
    <w:rsid w:val="00BA766A"/>
    <w:rsid w:val="00BA785A"/>
    <w:rsid w:val="00BA78A8"/>
    <w:rsid w:val="00BA7AB0"/>
    <w:rsid w:val="00BA7D33"/>
    <w:rsid w:val="00BA7D3D"/>
    <w:rsid w:val="00BB0089"/>
    <w:rsid w:val="00BB02B9"/>
    <w:rsid w:val="00BB03CB"/>
    <w:rsid w:val="00BB045A"/>
    <w:rsid w:val="00BB04E4"/>
    <w:rsid w:val="00BB077D"/>
    <w:rsid w:val="00BB0780"/>
    <w:rsid w:val="00BB0CA7"/>
    <w:rsid w:val="00BB0CDC"/>
    <w:rsid w:val="00BB119E"/>
    <w:rsid w:val="00BB1258"/>
    <w:rsid w:val="00BB155B"/>
    <w:rsid w:val="00BB1707"/>
    <w:rsid w:val="00BB1D1C"/>
    <w:rsid w:val="00BB1D29"/>
    <w:rsid w:val="00BB1ECE"/>
    <w:rsid w:val="00BB30D1"/>
    <w:rsid w:val="00BB3356"/>
    <w:rsid w:val="00BB33A0"/>
    <w:rsid w:val="00BB3624"/>
    <w:rsid w:val="00BB375A"/>
    <w:rsid w:val="00BB38DB"/>
    <w:rsid w:val="00BB3BC5"/>
    <w:rsid w:val="00BB411A"/>
    <w:rsid w:val="00BB4411"/>
    <w:rsid w:val="00BB4916"/>
    <w:rsid w:val="00BB4CDD"/>
    <w:rsid w:val="00BB5420"/>
    <w:rsid w:val="00BB55ED"/>
    <w:rsid w:val="00BB579E"/>
    <w:rsid w:val="00BB57A9"/>
    <w:rsid w:val="00BB57EB"/>
    <w:rsid w:val="00BB5ABE"/>
    <w:rsid w:val="00BB5BFB"/>
    <w:rsid w:val="00BB5CAB"/>
    <w:rsid w:val="00BB5E51"/>
    <w:rsid w:val="00BB5EE3"/>
    <w:rsid w:val="00BB612D"/>
    <w:rsid w:val="00BB6268"/>
    <w:rsid w:val="00BB65D7"/>
    <w:rsid w:val="00BB6891"/>
    <w:rsid w:val="00BB68F0"/>
    <w:rsid w:val="00BB6DF3"/>
    <w:rsid w:val="00BB7162"/>
    <w:rsid w:val="00BB719E"/>
    <w:rsid w:val="00BB76AA"/>
    <w:rsid w:val="00BB78B8"/>
    <w:rsid w:val="00BB7956"/>
    <w:rsid w:val="00BB7D24"/>
    <w:rsid w:val="00BC000D"/>
    <w:rsid w:val="00BC018B"/>
    <w:rsid w:val="00BC01AF"/>
    <w:rsid w:val="00BC0463"/>
    <w:rsid w:val="00BC0BA9"/>
    <w:rsid w:val="00BC0FA0"/>
    <w:rsid w:val="00BC125E"/>
    <w:rsid w:val="00BC12EB"/>
    <w:rsid w:val="00BC16D9"/>
    <w:rsid w:val="00BC17E2"/>
    <w:rsid w:val="00BC18C9"/>
    <w:rsid w:val="00BC1959"/>
    <w:rsid w:val="00BC1985"/>
    <w:rsid w:val="00BC1AD1"/>
    <w:rsid w:val="00BC1DEE"/>
    <w:rsid w:val="00BC20E6"/>
    <w:rsid w:val="00BC2115"/>
    <w:rsid w:val="00BC261C"/>
    <w:rsid w:val="00BC26AB"/>
    <w:rsid w:val="00BC28ED"/>
    <w:rsid w:val="00BC2985"/>
    <w:rsid w:val="00BC309C"/>
    <w:rsid w:val="00BC3637"/>
    <w:rsid w:val="00BC3727"/>
    <w:rsid w:val="00BC3E2F"/>
    <w:rsid w:val="00BC4082"/>
    <w:rsid w:val="00BC4BBC"/>
    <w:rsid w:val="00BC4C22"/>
    <w:rsid w:val="00BC4C3E"/>
    <w:rsid w:val="00BC5372"/>
    <w:rsid w:val="00BC53CC"/>
    <w:rsid w:val="00BC565B"/>
    <w:rsid w:val="00BC566F"/>
    <w:rsid w:val="00BC5743"/>
    <w:rsid w:val="00BC58BD"/>
    <w:rsid w:val="00BC5B59"/>
    <w:rsid w:val="00BC5CB7"/>
    <w:rsid w:val="00BC5E22"/>
    <w:rsid w:val="00BC6288"/>
    <w:rsid w:val="00BC6607"/>
    <w:rsid w:val="00BC67B9"/>
    <w:rsid w:val="00BC68A4"/>
    <w:rsid w:val="00BC6C6D"/>
    <w:rsid w:val="00BC6CDA"/>
    <w:rsid w:val="00BC6D3A"/>
    <w:rsid w:val="00BC6D7F"/>
    <w:rsid w:val="00BC7461"/>
    <w:rsid w:val="00BC7487"/>
    <w:rsid w:val="00BC74A2"/>
    <w:rsid w:val="00BC75AD"/>
    <w:rsid w:val="00BC780F"/>
    <w:rsid w:val="00BC7B57"/>
    <w:rsid w:val="00BC7B84"/>
    <w:rsid w:val="00BC7B91"/>
    <w:rsid w:val="00BC7DC8"/>
    <w:rsid w:val="00BC7E1B"/>
    <w:rsid w:val="00BC7EDC"/>
    <w:rsid w:val="00BD07AD"/>
    <w:rsid w:val="00BD0B35"/>
    <w:rsid w:val="00BD0EC1"/>
    <w:rsid w:val="00BD0F81"/>
    <w:rsid w:val="00BD14F9"/>
    <w:rsid w:val="00BD15A3"/>
    <w:rsid w:val="00BD16D8"/>
    <w:rsid w:val="00BD18B8"/>
    <w:rsid w:val="00BD1E08"/>
    <w:rsid w:val="00BD1F2A"/>
    <w:rsid w:val="00BD2297"/>
    <w:rsid w:val="00BD2E09"/>
    <w:rsid w:val="00BD36BD"/>
    <w:rsid w:val="00BD3859"/>
    <w:rsid w:val="00BD3B8B"/>
    <w:rsid w:val="00BD3CF1"/>
    <w:rsid w:val="00BD4193"/>
    <w:rsid w:val="00BD4254"/>
    <w:rsid w:val="00BD48AA"/>
    <w:rsid w:val="00BD4A72"/>
    <w:rsid w:val="00BD4E32"/>
    <w:rsid w:val="00BD4F42"/>
    <w:rsid w:val="00BD50AF"/>
    <w:rsid w:val="00BD536F"/>
    <w:rsid w:val="00BD5469"/>
    <w:rsid w:val="00BD54FF"/>
    <w:rsid w:val="00BD56EE"/>
    <w:rsid w:val="00BD597B"/>
    <w:rsid w:val="00BD6052"/>
    <w:rsid w:val="00BD627F"/>
    <w:rsid w:val="00BD6385"/>
    <w:rsid w:val="00BD6395"/>
    <w:rsid w:val="00BD67D7"/>
    <w:rsid w:val="00BD69C1"/>
    <w:rsid w:val="00BD6E34"/>
    <w:rsid w:val="00BD738B"/>
    <w:rsid w:val="00BD745B"/>
    <w:rsid w:val="00BD7730"/>
    <w:rsid w:val="00BD7866"/>
    <w:rsid w:val="00BD7AEB"/>
    <w:rsid w:val="00BD7B08"/>
    <w:rsid w:val="00BD7C14"/>
    <w:rsid w:val="00BD7D36"/>
    <w:rsid w:val="00BE01B6"/>
    <w:rsid w:val="00BE022E"/>
    <w:rsid w:val="00BE04C7"/>
    <w:rsid w:val="00BE0783"/>
    <w:rsid w:val="00BE095C"/>
    <w:rsid w:val="00BE0A6A"/>
    <w:rsid w:val="00BE0C5E"/>
    <w:rsid w:val="00BE0F42"/>
    <w:rsid w:val="00BE1122"/>
    <w:rsid w:val="00BE121F"/>
    <w:rsid w:val="00BE1484"/>
    <w:rsid w:val="00BE19A6"/>
    <w:rsid w:val="00BE22B9"/>
    <w:rsid w:val="00BE2500"/>
    <w:rsid w:val="00BE26A0"/>
    <w:rsid w:val="00BE2B37"/>
    <w:rsid w:val="00BE30C6"/>
    <w:rsid w:val="00BE341C"/>
    <w:rsid w:val="00BE35D5"/>
    <w:rsid w:val="00BE367F"/>
    <w:rsid w:val="00BE3705"/>
    <w:rsid w:val="00BE3865"/>
    <w:rsid w:val="00BE400D"/>
    <w:rsid w:val="00BE4191"/>
    <w:rsid w:val="00BE41DA"/>
    <w:rsid w:val="00BE51F7"/>
    <w:rsid w:val="00BE53BA"/>
    <w:rsid w:val="00BE54B9"/>
    <w:rsid w:val="00BE593A"/>
    <w:rsid w:val="00BE5CDA"/>
    <w:rsid w:val="00BE5D4F"/>
    <w:rsid w:val="00BE6025"/>
    <w:rsid w:val="00BE60AD"/>
    <w:rsid w:val="00BE6508"/>
    <w:rsid w:val="00BE65B7"/>
    <w:rsid w:val="00BE6848"/>
    <w:rsid w:val="00BE686D"/>
    <w:rsid w:val="00BE69CE"/>
    <w:rsid w:val="00BE6A23"/>
    <w:rsid w:val="00BE6C9B"/>
    <w:rsid w:val="00BE6E4D"/>
    <w:rsid w:val="00BE74DD"/>
    <w:rsid w:val="00BE7609"/>
    <w:rsid w:val="00BE77D4"/>
    <w:rsid w:val="00BE79A1"/>
    <w:rsid w:val="00BE7A11"/>
    <w:rsid w:val="00BE7B1D"/>
    <w:rsid w:val="00BE7B23"/>
    <w:rsid w:val="00BE7B24"/>
    <w:rsid w:val="00BE7B4B"/>
    <w:rsid w:val="00BE7CDD"/>
    <w:rsid w:val="00BE7DD4"/>
    <w:rsid w:val="00BE7F18"/>
    <w:rsid w:val="00BF00D7"/>
    <w:rsid w:val="00BF0436"/>
    <w:rsid w:val="00BF0517"/>
    <w:rsid w:val="00BF0548"/>
    <w:rsid w:val="00BF0942"/>
    <w:rsid w:val="00BF0DC1"/>
    <w:rsid w:val="00BF0F81"/>
    <w:rsid w:val="00BF1231"/>
    <w:rsid w:val="00BF13FA"/>
    <w:rsid w:val="00BF16D2"/>
    <w:rsid w:val="00BF1C6F"/>
    <w:rsid w:val="00BF1D8D"/>
    <w:rsid w:val="00BF222A"/>
    <w:rsid w:val="00BF24D2"/>
    <w:rsid w:val="00BF26DC"/>
    <w:rsid w:val="00BF287F"/>
    <w:rsid w:val="00BF2889"/>
    <w:rsid w:val="00BF2CF3"/>
    <w:rsid w:val="00BF2D99"/>
    <w:rsid w:val="00BF2EAB"/>
    <w:rsid w:val="00BF33AE"/>
    <w:rsid w:val="00BF3832"/>
    <w:rsid w:val="00BF3A8C"/>
    <w:rsid w:val="00BF3EE9"/>
    <w:rsid w:val="00BF422B"/>
    <w:rsid w:val="00BF430E"/>
    <w:rsid w:val="00BF4448"/>
    <w:rsid w:val="00BF462F"/>
    <w:rsid w:val="00BF486B"/>
    <w:rsid w:val="00BF4D40"/>
    <w:rsid w:val="00BF518E"/>
    <w:rsid w:val="00BF52C6"/>
    <w:rsid w:val="00BF5AA2"/>
    <w:rsid w:val="00BF5CCF"/>
    <w:rsid w:val="00BF5E3D"/>
    <w:rsid w:val="00BF600E"/>
    <w:rsid w:val="00BF6064"/>
    <w:rsid w:val="00BF606C"/>
    <w:rsid w:val="00BF61CB"/>
    <w:rsid w:val="00BF626B"/>
    <w:rsid w:val="00BF62FE"/>
    <w:rsid w:val="00BF6F3B"/>
    <w:rsid w:val="00BF7404"/>
    <w:rsid w:val="00BF78F8"/>
    <w:rsid w:val="00BF7A04"/>
    <w:rsid w:val="00BF7AD9"/>
    <w:rsid w:val="00BF7C5B"/>
    <w:rsid w:val="00BF7E2E"/>
    <w:rsid w:val="00BF7F08"/>
    <w:rsid w:val="00C00268"/>
    <w:rsid w:val="00C00310"/>
    <w:rsid w:val="00C00398"/>
    <w:rsid w:val="00C004E4"/>
    <w:rsid w:val="00C006C0"/>
    <w:rsid w:val="00C0072B"/>
    <w:rsid w:val="00C007DA"/>
    <w:rsid w:val="00C0081B"/>
    <w:rsid w:val="00C00B15"/>
    <w:rsid w:val="00C00BFE"/>
    <w:rsid w:val="00C00D51"/>
    <w:rsid w:val="00C00D91"/>
    <w:rsid w:val="00C00F6F"/>
    <w:rsid w:val="00C00F7F"/>
    <w:rsid w:val="00C00F83"/>
    <w:rsid w:val="00C01086"/>
    <w:rsid w:val="00C0138B"/>
    <w:rsid w:val="00C01666"/>
    <w:rsid w:val="00C016C9"/>
    <w:rsid w:val="00C016E3"/>
    <w:rsid w:val="00C0180E"/>
    <w:rsid w:val="00C019CF"/>
    <w:rsid w:val="00C01C9B"/>
    <w:rsid w:val="00C01F08"/>
    <w:rsid w:val="00C01F0D"/>
    <w:rsid w:val="00C01F4B"/>
    <w:rsid w:val="00C02603"/>
    <w:rsid w:val="00C02910"/>
    <w:rsid w:val="00C029E9"/>
    <w:rsid w:val="00C02BCB"/>
    <w:rsid w:val="00C02BDC"/>
    <w:rsid w:val="00C02BFD"/>
    <w:rsid w:val="00C02EBB"/>
    <w:rsid w:val="00C03034"/>
    <w:rsid w:val="00C032C4"/>
    <w:rsid w:val="00C0344E"/>
    <w:rsid w:val="00C0347C"/>
    <w:rsid w:val="00C03F50"/>
    <w:rsid w:val="00C03F99"/>
    <w:rsid w:val="00C040CA"/>
    <w:rsid w:val="00C04434"/>
    <w:rsid w:val="00C0489D"/>
    <w:rsid w:val="00C04907"/>
    <w:rsid w:val="00C049D2"/>
    <w:rsid w:val="00C0510D"/>
    <w:rsid w:val="00C0559C"/>
    <w:rsid w:val="00C05AB2"/>
    <w:rsid w:val="00C05E0B"/>
    <w:rsid w:val="00C05E2F"/>
    <w:rsid w:val="00C05E70"/>
    <w:rsid w:val="00C0602E"/>
    <w:rsid w:val="00C060AB"/>
    <w:rsid w:val="00C0626A"/>
    <w:rsid w:val="00C06328"/>
    <w:rsid w:val="00C0653D"/>
    <w:rsid w:val="00C06698"/>
    <w:rsid w:val="00C069CF"/>
    <w:rsid w:val="00C06A76"/>
    <w:rsid w:val="00C06AD2"/>
    <w:rsid w:val="00C06C01"/>
    <w:rsid w:val="00C06D7E"/>
    <w:rsid w:val="00C06EFC"/>
    <w:rsid w:val="00C071E4"/>
    <w:rsid w:val="00C07444"/>
    <w:rsid w:val="00C07518"/>
    <w:rsid w:val="00C0782D"/>
    <w:rsid w:val="00C078BE"/>
    <w:rsid w:val="00C07A0A"/>
    <w:rsid w:val="00C07C50"/>
    <w:rsid w:val="00C07C85"/>
    <w:rsid w:val="00C07CCE"/>
    <w:rsid w:val="00C100BD"/>
    <w:rsid w:val="00C1015C"/>
    <w:rsid w:val="00C10231"/>
    <w:rsid w:val="00C1024E"/>
    <w:rsid w:val="00C10847"/>
    <w:rsid w:val="00C1090F"/>
    <w:rsid w:val="00C10CE8"/>
    <w:rsid w:val="00C10D85"/>
    <w:rsid w:val="00C10DB9"/>
    <w:rsid w:val="00C11097"/>
    <w:rsid w:val="00C11128"/>
    <w:rsid w:val="00C1134E"/>
    <w:rsid w:val="00C11632"/>
    <w:rsid w:val="00C11848"/>
    <w:rsid w:val="00C11B32"/>
    <w:rsid w:val="00C11B8F"/>
    <w:rsid w:val="00C1210E"/>
    <w:rsid w:val="00C12227"/>
    <w:rsid w:val="00C12318"/>
    <w:rsid w:val="00C125F8"/>
    <w:rsid w:val="00C126C4"/>
    <w:rsid w:val="00C12702"/>
    <w:rsid w:val="00C128AE"/>
    <w:rsid w:val="00C12F74"/>
    <w:rsid w:val="00C13008"/>
    <w:rsid w:val="00C1336D"/>
    <w:rsid w:val="00C135BF"/>
    <w:rsid w:val="00C135FF"/>
    <w:rsid w:val="00C13683"/>
    <w:rsid w:val="00C1390B"/>
    <w:rsid w:val="00C13BBC"/>
    <w:rsid w:val="00C141E7"/>
    <w:rsid w:val="00C14387"/>
    <w:rsid w:val="00C145E4"/>
    <w:rsid w:val="00C1461C"/>
    <w:rsid w:val="00C148E8"/>
    <w:rsid w:val="00C1494F"/>
    <w:rsid w:val="00C14A08"/>
    <w:rsid w:val="00C15179"/>
    <w:rsid w:val="00C15304"/>
    <w:rsid w:val="00C155EE"/>
    <w:rsid w:val="00C156CD"/>
    <w:rsid w:val="00C15924"/>
    <w:rsid w:val="00C15E7F"/>
    <w:rsid w:val="00C15EEB"/>
    <w:rsid w:val="00C15F68"/>
    <w:rsid w:val="00C1605E"/>
    <w:rsid w:val="00C1629C"/>
    <w:rsid w:val="00C165F3"/>
    <w:rsid w:val="00C1670A"/>
    <w:rsid w:val="00C16D17"/>
    <w:rsid w:val="00C171C3"/>
    <w:rsid w:val="00C173A2"/>
    <w:rsid w:val="00C17848"/>
    <w:rsid w:val="00C17BCF"/>
    <w:rsid w:val="00C17C82"/>
    <w:rsid w:val="00C17DD5"/>
    <w:rsid w:val="00C2015B"/>
    <w:rsid w:val="00C2059A"/>
    <w:rsid w:val="00C2061D"/>
    <w:rsid w:val="00C20781"/>
    <w:rsid w:val="00C20966"/>
    <w:rsid w:val="00C20D9A"/>
    <w:rsid w:val="00C20DBD"/>
    <w:rsid w:val="00C21004"/>
    <w:rsid w:val="00C21071"/>
    <w:rsid w:val="00C2137B"/>
    <w:rsid w:val="00C2178C"/>
    <w:rsid w:val="00C2188A"/>
    <w:rsid w:val="00C21975"/>
    <w:rsid w:val="00C21B8A"/>
    <w:rsid w:val="00C21D5A"/>
    <w:rsid w:val="00C21E9D"/>
    <w:rsid w:val="00C22050"/>
    <w:rsid w:val="00C22055"/>
    <w:rsid w:val="00C22350"/>
    <w:rsid w:val="00C22B1C"/>
    <w:rsid w:val="00C22C40"/>
    <w:rsid w:val="00C23135"/>
    <w:rsid w:val="00C23471"/>
    <w:rsid w:val="00C2359E"/>
    <w:rsid w:val="00C23697"/>
    <w:rsid w:val="00C23B77"/>
    <w:rsid w:val="00C23C04"/>
    <w:rsid w:val="00C23C4B"/>
    <w:rsid w:val="00C2413F"/>
    <w:rsid w:val="00C24197"/>
    <w:rsid w:val="00C24253"/>
    <w:rsid w:val="00C2425B"/>
    <w:rsid w:val="00C243AC"/>
    <w:rsid w:val="00C248EF"/>
    <w:rsid w:val="00C24A40"/>
    <w:rsid w:val="00C24AE0"/>
    <w:rsid w:val="00C24D5E"/>
    <w:rsid w:val="00C24E80"/>
    <w:rsid w:val="00C25085"/>
    <w:rsid w:val="00C250EE"/>
    <w:rsid w:val="00C2570D"/>
    <w:rsid w:val="00C25A1E"/>
    <w:rsid w:val="00C25C55"/>
    <w:rsid w:val="00C25EE6"/>
    <w:rsid w:val="00C26352"/>
    <w:rsid w:val="00C26504"/>
    <w:rsid w:val="00C26AF9"/>
    <w:rsid w:val="00C26E08"/>
    <w:rsid w:val="00C26E28"/>
    <w:rsid w:val="00C27A1F"/>
    <w:rsid w:val="00C27BE3"/>
    <w:rsid w:val="00C27EDB"/>
    <w:rsid w:val="00C30053"/>
    <w:rsid w:val="00C30263"/>
    <w:rsid w:val="00C302D1"/>
    <w:rsid w:val="00C304AB"/>
    <w:rsid w:val="00C30688"/>
    <w:rsid w:val="00C306AA"/>
    <w:rsid w:val="00C30779"/>
    <w:rsid w:val="00C30C33"/>
    <w:rsid w:val="00C30EF7"/>
    <w:rsid w:val="00C31052"/>
    <w:rsid w:val="00C31346"/>
    <w:rsid w:val="00C31366"/>
    <w:rsid w:val="00C31372"/>
    <w:rsid w:val="00C315E4"/>
    <w:rsid w:val="00C316BB"/>
    <w:rsid w:val="00C31ABC"/>
    <w:rsid w:val="00C31B01"/>
    <w:rsid w:val="00C31FA1"/>
    <w:rsid w:val="00C31FFD"/>
    <w:rsid w:val="00C32008"/>
    <w:rsid w:val="00C320B9"/>
    <w:rsid w:val="00C32194"/>
    <w:rsid w:val="00C3276D"/>
    <w:rsid w:val="00C32C77"/>
    <w:rsid w:val="00C32F43"/>
    <w:rsid w:val="00C33231"/>
    <w:rsid w:val="00C3363B"/>
    <w:rsid w:val="00C3375A"/>
    <w:rsid w:val="00C33789"/>
    <w:rsid w:val="00C339E5"/>
    <w:rsid w:val="00C33B13"/>
    <w:rsid w:val="00C340DC"/>
    <w:rsid w:val="00C3413B"/>
    <w:rsid w:val="00C34317"/>
    <w:rsid w:val="00C347FC"/>
    <w:rsid w:val="00C34C06"/>
    <w:rsid w:val="00C35484"/>
    <w:rsid w:val="00C356AA"/>
    <w:rsid w:val="00C35811"/>
    <w:rsid w:val="00C35991"/>
    <w:rsid w:val="00C359A3"/>
    <w:rsid w:val="00C35AB7"/>
    <w:rsid w:val="00C35BD6"/>
    <w:rsid w:val="00C35C1C"/>
    <w:rsid w:val="00C35E12"/>
    <w:rsid w:val="00C35E3A"/>
    <w:rsid w:val="00C35EAE"/>
    <w:rsid w:val="00C36486"/>
    <w:rsid w:val="00C366C3"/>
    <w:rsid w:val="00C36742"/>
    <w:rsid w:val="00C36B32"/>
    <w:rsid w:val="00C36CF3"/>
    <w:rsid w:val="00C36E00"/>
    <w:rsid w:val="00C36E34"/>
    <w:rsid w:val="00C373E8"/>
    <w:rsid w:val="00C3768C"/>
    <w:rsid w:val="00C4087E"/>
    <w:rsid w:val="00C408D1"/>
    <w:rsid w:val="00C409B6"/>
    <w:rsid w:val="00C40AA0"/>
    <w:rsid w:val="00C40B0D"/>
    <w:rsid w:val="00C40B83"/>
    <w:rsid w:val="00C40BB6"/>
    <w:rsid w:val="00C416B8"/>
    <w:rsid w:val="00C41923"/>
    <w:rsid w:val="00C41C6B"/>
    <w:rsid w:val="00C41CD9"/>
    <w:rsid w:val="00C41CE0"/>
    <w:rsid w:val="00C424EA"/>
    <w:rsid w:val="00C42D29"/>
    <w:rsid w:val="00C42DF3"/>
    <w:rsid w:val="00C42EEA"/>
    <w:rsid w:val="00C42F8D"/>
    <w:rsid w:val="00C43094"/>
    <w:rsid w:val="00C43120"/>
    <w:rsid w:val="00C432E2"/>
    <w:rsid w:val="00C436BD"/>
    <w:rsid w:val="00C4388F"/>
    <w:rsid w:val="00C43DA8"/>
    <w:rsid w:val="00C43ED5"/>
    <w:rsid w:val="00C440EA"/>
    <w:rsid w:val="00C440F9"/>
    <w:rsid w:val="00C4446E"/>
    <w:rsid w:val="00C44859"/>
    <w:rsid w:val="00C44869"/>
    <w:rsid w:val="00C44CA5"/>
    <w:rsid w:val="00C44D73"/>
    <w:rsid w:val="00C45167"/>
    <w:rsid w:val="00C45436"/>
    <w:rsid w:val="00C45637"/>
    <w:rsid w:val="00C45702"/>
    <w:rsid w:val="00C45908"/>
    <w:rsid w:val="00C45B8D"/>
    <w:rsid w:val="00C45C21"/>
    <w:rsid w:val="00C45D1A"/>
    <w:rsid w:val="00C45F6A"/>
    <w:rsid w:val="00C46277"/>
    <w:rsid w:val="00C46345"/>
    <w:rsid w:val="00C467C6"/>
    <w:rsid w:val="00C46B86"/>
    <w:rsid w:val="00C46D24"/>
    <w:rsid w:val="00C46E2A"/>
    <w:rsid w:val="00C471AA"/>
    <w:rsid w:val="00C472BB"/>
    <w:rsid w:val="00C47589"/>
    <w:rsid w:val="00C477C1"/>
    <w:rsid w:val="00C479BA"/>
    <w:rsid w:val="00C500F0"/>
    <w:rsid w:val="00C50228"/>
    <w:rsid w:val="00C5051C"/>
    <w:rsid w:val="00C508F3"/>
    <w:rsid w:val="00C5099B"/>
    <w:rsid w:val="00C50C8C"/>
    <w:rsid w:val="00C517AC"/>
    <w:rsid w:val="00C51E85"/>
    <w:rsid w:val="00C521B3"/>
    <w:rsid w:val="00C52211"/>
    <w:rsid w:val="00C522E2"/>
    <w:rsid w:val="00C52F4A"/>
    <w:rsid w:val="00C53142"/>
    <w:rsid w:val="00C53249"/>
    <w:rsid w:val="00C53366"/>
    <w:rsid w:val="00C535CA"/>
    <w:rsid w:val="00C5386D"/>
    <w:rsid w:val="00C53939"/>
    <w:rsid w:val="00C53B70"/>
    <w:rsid w:val="00C53D9E"/>
    <w:rsid w:val="00C540FC"/>
    <w:rsid w:val="00C543BB"/>
    <w:rsid w:val="00C54517"/>
    <w:rsid w:val="00C5463F"/>
    <w:rsid w:val="00C54DD1"/>
    <w:rsid w:val="00C550A0"/>
    <w:rsid w:val="00C55215"/>
    <w:rsid w:val="00C553BA"/>
    <w:rsid w:val="00C55587"/>
    <w:rsid w:val="00C5578B"/>
    <w:rsid w:val="00C55A6F"/>
    <w:rsid w:val="00C55E54"/>
    <w:rsid w:val="00C568C9"/>
    <w:rsid w:val="00C568DE"/>
    <w:rsid w:val="00C568E1"/>
    <w:rsid w:val="00C576DE"/>
    <w:rsid w:val="00C57976"/>
    <w:rsid w:val="00C57A3A"/>
    <w:rsid w:val="00C57EAD"/>
    <w:rsid w:val="00C57FE1"/>
    <w:rsid w:val="00C600DD"/>
    <w:rsid w:val="00C6045B"/>
    <w:rsid w:val="00C60683"/>
    <w:rsid w:val="00C60709"/>
    <w:rsid w:val="00C609A3"/>
    <w:rsid w:val="00C60A5B"/>
    <w:rsid w:val="00C60C1A"/>
    <w:rsid w:val="00C60E40"/>
    <w:rsid w:val="00C60E71"/>
    <w:rsid w:val="00C6103B"/>
    <w:rsid w:val="00C61363"/>
    <w:rsid w:val="00C6138B"/>
    <w:rsid w:val="00C613E0"/>
    <w:rsid w:val="00C618D2"/>
    <w:rsid w:val="00C61C3B"/>
    <w:rsid w:val="00C61EE8"/>
    <w:rsid w:val="00C61F9C"/>
    <w:rsid w:val="00C62113"/>
    <w:rsid w:val="00C622C5"/>
    <w:rsid w:val="00C6244F"/>
    <w:rsid w:val="00C62561"/>
    <w:rsid w:val="00C62B84"/>
    <w:rsid w:val="00C62C6C"/>
    <w:rsid w:val="00C62FE5"/>
    <w:rsid w:val="00C63011"/>
    <w:rsid w:val="00C6315A"/>
    <w:rsid w:val="00C63230"/>
    <w:rsid w:val="00C63512"/>
    <w:rsid w:val="00C63705"/>
    <w:rsid w:val="00C63812"/>
    <w:rsid w:val="00C63DA0"/>
    <w:rsid w:val="00C63F5E"/>
    <w:rsid w:val="00C6413F"/>
    <w:rsid w:val="00C644B0"/>
    <w:rsid w:val="00C64584"/>
    <w:rsid w:val="00C64A13"/>
    <w:rsid w:val="00C64B9B"/>
    <w:rsid w:val="00C64DD4"/>
    <w:rsid w:val="00C64DEF"/>
    <w:rsid w:val="00C64DF5"/>
    <w:rsid w:val="00C6508C"/>
    <w:rsid w:val="00C65126"/>
    <w:rsid w:val="00C654DA"/>
    <w:rsid w:val="00C65B57"/>
    <w:rsid w:val="00C65D31"/>
    <w:rsid w:val="00C65D5F"/>
    <w:rsid w:val="00C66453"/>
    <w:rsid w:val="00C666DD"/>
    <w:rsid w:val="00C668B9"/>
    <w:rsid w:val="00C66BE3"/>
    <w:rsid w:val="00C66C2B"/>
    <w:rsid w:val="00C66F4F"/>
    <w:rsid w:val="00C66FFC"/>
    <w:rsid w:val="00C67117"/>
    <w:rsid w:val="00C67195"/>
    <w:rsid w:val="00C67456"/>
    <w:rsid w:val="00C6745E"/>
    <w:rsid w:val="00C67489"/>
    <w:rsid w:val="00C67763"/>
    <w:rsid w:val="00C67B27"/>
    <w:rsid w:val="00C67E8F"/>
    <w:rsid w:val="00C67ED9"/>
    <w:rsid w:val="00C700C0"/>
    <w:rsid w:val="00C704EC"/>
    <w:rsid w:val="00C70511"/>
    <w:rsid w:val="00C70695"/>
    <w:rsid w:val="00C70805"/>
    <w:rsid w:val="00C70818"/>
    <w:rsid w:val="00C709F1"/>
    <w:rsid w:val="00C70C64"/>
    <w:rsid w:val="00C70F22"/>
    <w:rsid w:val="00C70F66"/>
    <w:rsid w:val="00C716BC"/>
    <w:rsid w:val="00C7185F"/>
    <w:rsid w:val="00C71D8B"/>
    <w:rsid w:val="00C71EB2"/>
    <w:rsid w:val="00C7232B"/>
    <w:rsid w:val="00C723BC"/>
    <w:rsid w:val="00C72603"/>
    <w:rsid w:val="00C72A8E"/>
    <w:rsid w:val="00C72B54"/>
    <w:rsid w:val="00C72D51"/>
    <w:rsid w:val="00C72D6A"/>
    <w:rsid w:val="00C72DDD"/>
    <w:rsid w:val="00C72E23"/>
    <w:rsid w:val="00C7324E"/>
    <w:rsid w:val="00C73399"/>
    <w:rsid w:val="00C73425"/>
    <w:rsid w:val="00C7395D"/>
    <w:rsid w:val="00C73C39"/>
    <w:rsid w:val="00C74420"/>
    <w:rsid w:val="00C7463D"/>
    <w:rsid w:val="00C74A23"/>
    <w:rsid w:val="00C74B04"/>
    <w:rsid w:val="00C74C51"/>
    <w:rsid w:val="00C74ECF"/>
    <w:rsid w:val="00C75B6C"/>
    <w:rsid w:val="00C75C32"/>
    <w:rsid w:val="00C75D64"/>
    <w:rsid w:val="00C76496"/>
    <w:rsid w:val="00C76509"/>
    <w:rsid w:val="00C765B3"/>
    <w:rsid w:val="00C77153"/>
    <w:rsid w:val="00C77573"/>
    <w:rsid w:val="00C775AB"/>
    <w:rsid w:val="00C77755"/>
    <w:rsid w:val="00C77D40"/>
    <w:rsid w:val="00C77E47"/>
    <w:rsid w:val="00C77FE9"/>
    <w:rsid w:val="00C800B1"/>
    <w:rsid w:val="00C8047A"/>
    <w:rsid w:val="00C806BB"/>
    <w:rsid w:val="00C80D10"/>
    <w:rsid w:val="00C81287"/>
    <w:rsid w:val="00C81556"/>
    <w:rsid w:val="00C81583"/>
    <w:rsid w:val="00C81714"/>
    <w:rsid w:val="00C81750"/>
    <w:rsid w:val="00C8193A"/>
    <w:rsid w:val="00C819FD"/>
    <w:rsid w:val="00C81D9D"/>
    <w:rsid w:val="00C82479"/>
    <w:rsid w:val="00C82A94"/>
    <w:rsid w:val="00C82C51"/>
    <w:rsid w:val="00C83011"/>
    <w:rsid w:val="00C839F1"/>
    <w:rsid w:val="00C83D0B"/>
    <w:rsid w:val="00C83DAA"/>
    <w:rsid w:val="00C84388"/>
    <w:rsid w:val="00C8440E"/>
    <w:rsid w:val="00C847C3"/>
    <w:rsid w:val="00C84A6F"/>
    <w:rsid w:val="00C84A90"/>
    <w:rsid w:val="00C84E12"/>
    <w:rsid w:val="00C84E30"/>
    <w:rsid w:val="00C84F28"/>
    <w:rsid w:val="00C854CD"/>
    <w:rsid w:val="00C8561B"/>
    <w:rsid w:val="00C8572E"/>
    <w:rsid w:val="00C85AD1"/>
    <w:rsid w:val="00C85B32"/>
    <w:rsid w:val="00C85B64"/>
    <w:rsid w:val="00C85D59"/>
    <w:rsid w:val="00C86026"/>
    <w:rsid w:val="00C86244"/>
    <w:rsid w:val="00C862E7"/>
    <w:rsid w:val="00C863EA"/>
    <w:rsid w:val="00C864BD"/>
    <w:rsid w:val="00C8661B"/>
    <w:rsid w:val="00C86B7C"/>
    <w:rsid w:val="00C86C05"/>
    <w:rsid w:val="00C86D5E"/>
    <w:rsid w:val="00C86D6D"/>
    <w:rsid w:val="00C87064"/>
    <w:rsid w:val="00C874E5"/>
    <w:rsid w:val="00C87944"/>
    <w:rsid w:val="00C8797C"/>
    <w:rsid w:val="00C87D55"/>
    <w:rsid w:val="00C87E45"/>
    <w:rsid w:val="00C87EB8"/>
    <w:rsid w:val="00C90152"/>
    <w:rsid w:val="00C90337"/>
    <w:rsid w:val="00C903BF"/>
    <w:rsid w:val="00C903FC"/>
    <w:rsid w:val="00C908C0"/>
    <w:rsid w:val="00C90A80"/>
    <w:rsid w:val="00C90F18"/>
    <w:rsid w:val="00C91072"/>
    <w:rsid w:val="00C911A9"/>
    <w:rsid w:val="00C91273"/>
    <w:rsid w:val="00C9139F"/>
    <w:rsid w:val="00C915A7"/>
    <w:rsid w:val="00C91AB8"/>
    <w:rsid w:val="00C91B58"/>
    <w:rsid w:val="00C91BE4"/>
    <w:rsid w:val="00C92225"/>
    <w:rsid w:val="00C922B5"/>
    <w:rsid w:val="00C92631"/>
    <w:rsid w:val="00C92853"/>
    <w:rsid w:val="00C92925"/>
    <w:rsid w:val="00C9319F"/>
    <w:rsid w:val="00C93273"/>
    <w:rsid w:val="00C933A1"/>
    <w:rsid w:val="00C9370A"/>
    <w:rsid w:val="00C937D6"/>
    <w:rsid w:val="00C9383C"/>
    <w:rsid w:val="00C93B9F"/>
    <w:rsid w:val="00C93D6C"/>
    <w:rsid w:val="00C941E0"/>
    <w:rsid w:val="00C944B5"/>
    <w:rsid w:val="00C94790"/>
    <w:rsid w:val="00C948CC"/>
    <w:rsid w:val="00C94DCC"/>
    <w:rsid w:val="00C94EBB"/>
    <w:rsid w:val="00C94EC1"/>
    <w:rsid w:val="00C94EC6"/>
    <w:rsid w:val="00C9502A"/>
    <w:rsid w:val="00C95A88"/>
    <w:rsid w:val="00C95C7A"/>
    <w:rsid w:val="00C95D0A"/>
    <w:rsid w:val="00C966BD"/>
    <w:rsid w:val="00C96705"/>
    <w:rsid w:val="00C96B4E"/>
    <w:rsid w:val="00C96BAC"/>
    <w:rsid w:val="00C96EC6"/>
    <w:rsid w:val="00C96FAA"/>
    <w:rsid w:val="00C97039"/>
    <w:rsid w:val="00C9749C"/>
    <w:rsid w:val="00C974A5"/>
    <w:rsid w:val="00C974AD"/>
    <w:rsid w:val="00C9773D"/>
    <w:rsid w:val="00C97782"/>
    <w:rsid w:val="00C97824"/>
    <w:rsid w:val="00C97837"/>
    <w:rsid w:val="00C97E76"/>
    <w:rsid w:val="00C97E9E"/>
    <w:rsid w:val="00C97F98"/>
    <w:rsid w:val="00CA01E6"/>
    <w:rsid w:val="00CA04AB"/>
    <w:rsid w:val="00CA05DE"/>
    <w:rsid w:val="00CA05F2"/>
    <w:rsid w:val="00CA0701"/>
    <w:rsid w:val="00CA0DA8"/>
    <w:rsid w:val="00CA0F02"/>
    <w:rsid w:val="00CA1A59"/>
    <w:rsid w:val="00CA1BCD"/>
    <w:rsid w:val="00CA1EDD"/>
    <w:rsid w:val="00CA1EE0"/>
    <w:rsid w:val="00CA21B9"/>
    <w:rsid w:val="00CA2205"/>
    <w:rsid w:val="00CA2A71"/>
    <w:rsid w:val="00CA2D26"/>
    <w:rsid w:val="00CA2FD9"/>
    <w:rsid w:val="00CA3089"/>
    <w:rsid w:val="00CA3333"/>
    <w:rsid w:val="00CA33A3"/>
    <w:rsid w:val="00CA3689"/>
    <w:rsid w:val="00CA3ADF"/>
    <w:rsid w:val="00CA3B15"/>
    <w:rsid w:val="00CA3EFE"/>
    <w:rsid w:val="00CA3FBB"/>
    <w:rsid w:val="00CA40CD"/>
    <w:rsid w:val="00CA42F4"/>
    <w:rsid w:val="00CA43B9"/>
    <w:rsid w:val="00CA44A2"/>
    <w:rsid w:val="00CA45D2"/>
    <w:rsid w:val="00CA476F"/>
    <w:rsid w:val="00CA4781"/>
    <w:rsid w:val="00CA47D6"/>
    <w:rsid w:val="00CA4832"/>
    <w:rsid w:val="00CA49A5"/>
    <w:rsid w:val="00CA4A43"/>
    <w:rsid w:val="00CA4CDF"/>
    <w:rsid w:val="00CA4E45"/>
    <w:rsid w:val="00CA5598"/>
    <w:rsid w:val="00CA5A9F"/>
    <w:rsid w:val="00CA5EC9"/>
    <w:rsid w:val="00CA5EF4"/>
    <w:rsid w:val="00CA5F85"/>
    <w:rsid w:val="00CA613B"/>
    <w:rsid w:val="00CA6181"/>
    <w:rsid w:val="00CA6190"/>
    <w:rsid w:val="00CA631D"/>
    <w:rsid w:val="00CA640D"/>
    <w:rsid w:val="00CA6D0F"/>
    <w:rsid w:val="00CA6D81"/>
    <w:rsid w:val="00CA6E79"/>
    <w:rsid w:val="00CA719C"/>
    <w:rsid w:val="00CA7B0F"/>
    <w:rsid w:val="00CA7B2E"/>
    <w:rsid w:val="00CA7B4A"/>
    <w:rsid w:val="00CA7EC0"/>
    <w:rsid w:val="00CB05F6"/>
    <w:rsid w:val="00CB0800"/>
    <w:rsid w:val="00CB0A8B"/>
    <w:rsid w:val="00CB0E21"/>
    <w:rsid w:val="00CB1464"/>
    <w:rsid w:val="00CB15A5"/>
    <w:rsid w:val="00CB15DF"/>
    <w:rsid w:val="00CB16E7"/>
    <w:rsid w:val="00CB199C"/>
    <w:rsid w:val="00CB1AF4"/>
    <w:rsid w:val="00CB1B49"/>
    <w:rsid w:val="00CB1EBC"/>
    <w:rsid w:val="00CB1F4A"/>
    <w:rsid w:val="00CB2124"/>
    <w:rsid w:val="00CB2329"/>
    <w:rsid w:val="00CB2548"/>
    <w:rsid w:val="00CB2749"/>
    <w:rsid w:val="00CB2A81"/>
    <w:rsid w:val="00CB2D10"/>
    <w:rsid w:val="00CB2E03"/>
    <w:rsid w:val="00CB2E21"/>
    <w:rsid w:val="00CB318C"/>
    <w:rsid w:val="00CB3294"/>
    <w:rsid w:val="00CB3845"/>
    <w:rsid w:val="00CB386A"/>
    <w:rsid w:val="00CB3983"/>
    <w:rsid w:val="00CB3C15"/>
    <w:rsid w:val="00CB3C50"/>
    <w:rsid w:val="00CB41CB"/>
    <w:rsid w:val="00CB4799"/>
    <w:rsid w:val="00CB48BD"/>
    <w:rsid w:val="00CB4DA0"/>
    <w:rsid w:val="00CB5113"/>
    <w:rsid w:val="00CB534B"/>
    <w:rsid w:val="00CB57C7"/>
    <w:rsid w:val="00CB5871"/>
    <w:rsid w:val="00CB5B50"/>
    <w:rsid w:val="00CB5D9B"/>
    <w:rsid w:val="00CB5E6D"/>
    <w:rsid w:val="00CB6282"/>
    <w:rsid w:val="00CB647E"/>
    <w:rsid w:val="00CB673A"/>
    <w:rsid w:val="00CB6862"/>
    <w:rsid w:val="00CB6A27"/>
    <w:rsid w:val="00CB6B37"/>
    <w:rsid w:val="00CB6CF0"/>
    <w:rsid w:val="00CB7075"/>
    <w:rsid w:val="00CB71DA"/>
    <w:rsid w:val="00CB72D9"/>
    <w:rsid w:val="00CB7590"/>
    <w:rsid w:val="00CB7682"/>
    <w:rsid w:val="00CB784F"/>
    <w:rsid w:val="00CB7916"/>
    <w:rsid w:val="00CB7957"/>
    <w:rsid w:val="00CB7B22"/>
    <w:rsid w:val="00CC03BF"/>
    <w:rsid w:val="00CC06C4"/>
    <w:rsid w:val="00CC08F4"/>
    <w:rsid w:val="00CC0BEB"/>
    <w:rsid w:val="00CC0C70"/>
    <w:rsid w:val="00CC101C"/>
    <w:rsid w:val="00CC1708"/>
    <w:rsid w:val="00CC17FE"/>
    <w:rsid w:val="00CC1B68"/>
    <w:rsid w:val="00CC1DCA"/>
    <w:rsid w:val="00CC1F38"/>
    <w:rsid w:val="00CC21E0"/>
    <w:rsid w:val="00CC23B8"/>
    <w:rsid w:val="00CC23E7"/>
    <w:rsid w:val="00CC27A8"/>
    <w:rsid w:val="00CC27FC"/>
    <w:rsid w:val="00CC2839"/>
    <w:rsid w:val="00CC2EB2"/>
    <w:rsid w:val="00CC2EB9"/>
    <w:rsid w:val="00CC3B0D"/>
    <w:rsid w:val="00CC3B7A"/>
    <w:rsid w:val="00CC3BCD"/>
    <w:rsid w:val="00CC4201"/>
    <w:rsid w:val="00CC4381"/>
    <w:rsid w:val="00CC45A1"/>
    <w:rsid w:val="00CC4854"/>
    <w:rsid w:val="00CC4966"/>
    <w:rsid w:val="00CC4B3B"/>
    <w:rsid w:val="00CC4D4C"/>
    <w:rsid w:val="00CC4E26"/>
    <w:rsid w:val="00CC4EB7"/>
    <w:rsid w:val="00CC5A32"/>
    <w:rsid w:val="00CC5A8C"/>
    <w:rsid w:val="00CC5C90"/>
    <w:rsid w:val="00CC5E00"/>
    <w:rsid w:val="00CC61CC"/>
    <w:rsid w:val="00CC624A"/>
    <w:rsid w:val="00CC62D5"/>
    <w:rsid w:val="00CC6776"/>
    <w:rsid w:val="00CC678B"/>
    <w:rsid w:val="00CC688B"/>
    <w:rsid w:val="00CC695F"/>
    <w:rsid w:val="00CC700C"/>
    <w:rsid w:val="00CC71F2"/>
    <w:rsid w:val="00CC7240"/>
    <w:rsid w:val="00CC7257"/>
    <w:rsid w:val="00CC7415"/>
    <w:rsid w:val="00CC75EB"/>
    <w:rsid w:val="00CC75F5"/>
    <w:rsid w:val="00CC76BD"/>
    <w:rsid w:val="00CC774C"/>
    <w:rsid w:val="00CC7B95"/>
    <w:rsid w:val="00CC7C8F"/>
    <w:rsid w:val="00CC7F14"/>
    <w:rsid w:val="00CD0228"/>
    <w:rsid w:val="00CD022F"/>
    <w:rsid w:val="00CD0233"/>
    <w:rsid w:val="00CD02E1"/>
    <w:rsid w:val="00CD039C"/>
    <w:rsid w:val="00CD0AE0"/>
    <w:rsid w:val="00CD0DF4"/>
    <w:rsid w:val="00CD1175"/>
    <w:rsid w:val="00CD1393"/>
    <w:rsid w:val="00CD1622"/>
    <w:rsid w:val="00CD166C"/>
    <w:rsid w:val="00CD1697"/>
    <w:rsid w:val="00CD16B5"/>
    <w:rsid w:val="00CD172D"/>
    <w:rsid w:val="00CD1793"/>
    <w:rsid w:val="00CD17AD"/>
    <w:rsid w:val="00CD190A"/>
    <w:rsid w:val="00CD1DBF"/>
    <w:rsid w:val="00CD2305"/>
    <w:rsid w:val="00CD232E"/>
    <w:rsid w:val="00CD2449"/>
    <w:rsid w:val="00CD282B"/>
    <w:rsid w:val="00CD287A"/>
    <w:rsid w:val="00CD30C5"/>
    <w:rsid w:val="00CD3218"/>
    <w:rsid w:val="00CD3299"/>
    <w:rsid w:val="00CD3308"/>
    <w:rsid w:val="00CD3315"/>
    <w:rsid w:val="00CD34D2"/>
    <w:rsid w:val="00CD36BD"/>
    <w:rsid w:val="00CD39A4"/>
    <w:rsid w:val="00CD3C07"/>
    <w:rsid w:val="00CD3E5B"/>
    <w:rsid w:val="00CD3E9E"/>
    <w:rsid w:val="00CD43F8"/>
    <w:rsid w:val="00CD48D4"/>
    <w:rsid w:val="00CD491B"/>
    <w:rsid w:val="00CD4AB6"/>
    <w:rsid w:val="00CD4CE4"/>
    <w:rsid w:val="00CD4EBB"/>
    <w:rsid w:val="00CD4F8A"/>
    <w:rsid w:val="00CD50B9"/>
    <w:rsid w:val="00CD53EF"/>
    <w:rsid w:val="00CD59FD"/>
    <w:rsid w:val="00CD5A87"/>
    <w:rsid w:val="00CD5AA8"/>
    <w:rsid w:val="00CD5E88"/>
    <w:rsid w:val="00CD5EDB"/>
    <w:rsid w:val="00CD61B2"/>
    <w:rsid w:val="00CD6252"/>
    <w:rsid w:val="00CD644A"/>
    <w:rsid w:val="00CD6533"/>
    <w:rsid w:val="00CD6767"/>
    <w:rsid w:val="00CD686A"/>
    <w:rsid w:val="00CD68FD"/>
    <w:rsid w:val="00CD71A9"/>
    <w:rsid w:val="00CD7376"/>
    <w:rsid w:val="00CD77FE"/>
    <w:rsid w:val="00CD7853"/>
    <w:rsid w:val="00CD7928"/>
    <w:rsid w:val="00CD79DE"/>
    <w:rsid w:val="00CD7EFC"/>
    <w:rsid w:val="00CD7F88"/>
    <w:rsid w:val="00CD7FAA"/>
    <w:rsid w:val="00CE02DC"/>
    <w:rsid w:val="00CE0326"/>
    <w:rsid w:val="00CE0AC2"/>
    <w:rsid w:val="00CE0BF7"/>
    <w:rsid w:val="00CE14FE"/>
    <w:rsid w:val="00CE160B"/>
    <w:rsid w:val="00CE1EEA"/>
    <w:rsid w:val="00CE20F0"/>
    <w:rsid w:val="00CE26A2"/>
    <w:rsid w:val="00CE2769"/>
    <w:rsid w:val="00CE2A06"/>
    <w:rsid w:val="00CE2A0E"/>
    <w:rsid w:val="00CE2E93"/>
    <w:rsid w:val="00CE31FD"/>
    <w:rsid w:val="00CE3549"/>
    <w:rsid w:val="00CE3699"/>
    <w:rsid w:val="00CE3F4C"/>
    <w:rsid w:val="00CE3FCC"/>
    <w:rsid w:val="00CE411F"/>
    <w:rsid w:val="00CE43C4"/>
    <w:rsid w:val="00CE4AC9"/>
    <w:rsid w:val="00CE4C25"/>
    <w:rsid w:val="00CE4CF2"/>
    <w:rsid w:val="00CE4DCC"/>
    <w:rsid w:val="00CE4E00"/>
    <w:rsid w:val="00CE4F36"/>
    <w:rsid w:val="00CE50AB"/>
    <w:rsid w:val="00CE510E"/>
    <w:rsid w:val="00CE52DC"/>
    <w:rsid w:val="00CE53B5"/>
    <w:rsid w:val="00CE5461"/>
    <w:rsid w:val="00CE567F"/>
    <w:rsid w:val="00CE5966"/>
    <w:rsid w:val="00CE5D07"/>
    <w:rsid w:val="00CE5E60"/>
    <w:rsid w:val="00CE629E"/>
    <w:rsid w:val="00CE6416"/>
    <w:rsid w:val="00CE72DB"/>
    <w:rsid w:val="00CE7722"/>
    <w:rsid w:val="00CE7885"/>
    <w:rsid w:val="00CE79B1"/>
    <w:rsid w:val="00CE7D0E"/>
    <w:rsid w:val="00CE7DCB"/>
    <w:rsid w:val="00CE7F64"/>
    <w:rsid w:val="00CF0452"/>
    <w:rsid w:val="00CF0619"/>
    <w:rsid w:val="00CF064D"/>
    <w:rsid w:val="00CF06A8"/>
    <w:rsid w:val="00CF0813"/>
    <w:rsid w:val="00CF0876"/>
    <w:rsid w:val="00CF08F7"/>
    <w:rsid w:val="00CF0F94"/>
    <w:rsid w:val="00CF1417"/>
    <w:rsid w:val="00CF17C5"/>
    <w:rsid w:val="00CF1AD2"/>
    <w:rsid w:val="00CF21E1"/>
    <w:rsid w:val="00CF23C1"/>
    <w:rsid w:val="00CF2545"/>
    <w:rsid w:val="00CF267F"/>
    <w:rsid w:val="00CF2945"/>
    <w:rsid w:val="00CF2EA9"/>
    <w:rsid w:val="00CF2ECA"/>
    <w:rsid w:val="00CF3043"/>
    <w:rsid w:val="00CF367E"/>
    <w:rsid w:val="00CF37AD"/>
    <w:rsid w:val="00CF3832"/>
    <w:rsid w:val="00CF3892"/>
    <w:rsid w:val="00CF3AE4"/>
    <w:rsid w:val="00CF3B27"/>
    <w:rsid w:val="00CF3B6A"/>
    <w:rsid w:val="00CF3CB4"/>
    <w:rsid w:val="00CF4014"/>
    <w:rsid w:val="00CF47D8"/>
    <w:rsid w:val="00CF489B"/>
    <w:rsid w:val="00CF4C9E"/>
    <w:rsid w:val="00CF4E62"/>
    <w:rsid w:val="00CF5188"/>
    <w:rsid w:val="00CF526F"/>
    <w:rsid w:val="00CF5792"/>
    <w:rsid w:val="00CF597A"/>
    <w:rsid w:val="00CF5CCC"/>
    <w:rsid w:val="00CF6A32"/>
    <w:rsid w:val="00CF6E2C"/>
    <w:rsid w:val="00CF6E69"/>
    <w:rsid w:val="00CF720E"/>
    <w:rsid w:val="00CF7263"/>
    <w:rsid w:val="00CF7315"/>
    <w:rsid w:val="00CF7657"/>
    <w:rsid w:val="00CF7A14"/>
    <w:rsid w:val="00CF7B64"/>
    <w:rsid w:val="00CF7D41"/>
    <w:rsid w:val="00CF7F90"/>
    <w:rsid w:val="00D006C3"/>
    <w:rsid w:val="00D00E62"/>
    <w:rsid w:val="00D011CF"/>
    <w:rsid w:val="00D01AF7"/>
    <w:rsid w:val="00D01B5D"/>
    <w:rsid w:val="00D024ED"/>
    <w:rsid w:val="00D02667"/>
    <w:rsid w:val="00D028B9"/>
    <w:rsid w:val="00D029E9"/>
    <w:rsid w:val="00D02AD7"/>
    <w:rsid w:val="00D02B0D"/>
    <w:rsid w:val="00D02E90"/>
    <w:rsid w:val="00D02F35"/>
    <w:rsid w:val="00D031E4"/>
    <w:rsid w:val="00D03202"/>
    <w:rsid w:val="00D0323A"/>
    <w:rsid w:val="00D034D8"/>
    <w:rsid w:val="00D034FF"/>
    <w:rsid w:val="00D03585"/>
    <w:rsid w:val="00D035FB"/>
    <w:rsid w:val="00D03890"/>
    <w:rsid w:val="00D0398C"/>
    <w:rsid w:val="00D03C17"/>
    <w:rsid w:val="00D03C1E"/>
    <w:rsid w:val="00D03E74"/>
    <w:rsid w:val="00D04223"/>
    <w:rsid w:val="00D0431B"/>
    <w:rsid w:val="00D04482"/>
    <w:rsid w:val="00D04CEE"/>
    <w:rsid w:val="00D04E3D"/>
    <w:rsid w:val="00D05124"/>
    <w:rsid w:val="00D053AD"/>
    <w:rsid w:val="00D0582B"/>
    <w:rsid w:val="00D058E0"/>
    <w:rsid w:val="00D05A88"/>
    <w:rsid w:val="00D05CA3"/>
    <w:rsid w:val="00D06063"/>
    <w:rsid w:val="00D06310"/>
    <w:rsid w:val="00D06444"/>
    <w:rsid w:val="00D066F3"/>
    <w:rsid w:val="00D069C1"/>
    <w:rsid w:val="00D06DC4"/>
    <w:rsid w:val="00D07022"/>
    <w:rsid w:val="00D0707D"/>
    <w:rsid w:val="00D0713C"/>
    <w:rsid w:val="00D07152"/>
    <w:rsid w:val="00D072C9"/>
    <w:rsid w:val="00D0754F"/>
    <w:rsid w:val="00D076AD"/>
    <w:rsid w:val="00D076FD"/>
    <w:rsid w:val="00D0789A"/>
    <w:rsid w:val="00D078F8"/>
    <w:rsid w:val="00D07AE7"/>
    <w:rsid w:val="00D07F12"/>
    <w:rsid w:val="00D1005F"/>
    <w:rsid w:val="00D102B8"/>
    <w:rsid w:val="00D10492"/>
    <w:rsid w:val="00D108F1"/>
    <w:rsid w:val="00D10C6F"/>
    <w:rsid w:val="00D10FBD"/>
    <w:rsid w:val="00D11114"/>
    <w:rsid w:val="00D111E7"/>
    <w:rsid w:val="00D11469"/>
    <w:rsid w:val="00D11A23"/>
    <w:rsid w:val="00D11A32"/>
    <w:rsid w:val="00D11A4A"/>
    <w:rsid w:val="00D11BBF"/>
    <w:rsid w:val="00D11BF5"/>
    <w:rsid w:val="00D11C4E"/>
    <w:rsid w:val="00D11DD9"/>
    <w:rsid w:val="00D120EA"/>
    <w:rsid w:val="00D12190"/>
    <w:rsid w:val="00D1266D"/>
    <w:rsid w:val="00D12D8E"/>
    <w:rsid w:val="00D12E45"/>
    <w:rsid w:val="00D12F9F"/>
    <w:rsid w:val="00D13503"/>
    <w:rsid w:val="00D135D2"/>
    <w:rsid w:val="00D138FB"/>
    <w:rsid w:val="00D13A7A"/>
    <w:rsid w:val="00D13C1A"/>
    <w:rsid w:val="00D13FA5"/>
    <w:rsid w:val="00D1401E"/>
    <w:rsid w:val="00D141D2"/>
    <w:rsid w:val="00D142F9"/>
    <w:rsid w:val="00D143D0"/>
    <w:rsid w:val="00D146EA"/>
    <w:rsid w:val="00D14AAB"/>
    <w:rsid w:val="00D14B24"/>
    <w:rsid w:val="00D14B46"/>
    <w:rsid w:val="00D14D3B"/>
    <w:rsid w:val="00D150AA"/>
    <w:rsid w:val="00D15802"/>
    <w:rsid w:val="00D15902"/>
    <w:rsid w:val="00D159E1"/>
    <w:rsid w:val="00D15AFC"/>
    <w:rsid w:val="00D15FEA"/>
    <w:rsid w:val="00D166AA"/>
    <w:rsid w:val="00D16761"/>
    <w:rsid w:val="00D16911"/>
    <w:rsid w:val="00D16D00"/>
    <w:rsid w:val="00D16E1D"/>
    <w:rsid w:val="00D1709D"/>
    <w:rsid w:val="00D17125"/>
    <w:rsid w:val="00D1716A"/>
    <w:rsid w:val="00D17179"/>
    <w:rsid w:val="00D171B3"/>
    <w:rsid w:val="00D1722E"/>
    <w:rsid w:val="00D173A1"/>
    <w:rsid w:val="00D17544"/>
    <w:rsid w:val="00D175FB"/>
    <w:rsid w:val="00D17A0E"/>
    <w:rsid w:val="00D2060F"/>
    <w:rsid w:val="00D20B78"/>
    <w:rsid w:val="00D20E76"/>
    <w:rsid w:val="00D20EFC"/>
    <w:rsid w:val="00D21296"/>
    <w:rsid w:val="00D214FF"/>
    <w:rsid w:val="00D218EC"/>
    <w:rsid w:val="00D21A45"/>
    <w:rsid w:val="00D21BB0"/>
    <w:rsid w:val="00D21C36"/>
    <w:rsid w:val="00D221BA"/>
    <w:rsid w:val="00D2238D"/>
    <w:rsid w:val="00D227EE"/>
    <w:rsid w:val="00D22D7B"/>
    <w:rsid w:val="00D2321D"/>
    <w:rsid w:val="00D235E5"/>
    <w:rsid w:val="00D2388F"/>
    <w:rsid w:val="00D2393D"/>
    <w:rsid w:val="00D23BDF"/>
    <w:rsid w:val="00D24349"/>
    <w:rsid w:val="00D24669"/>
    <w:rsid w:val="00D246B8"/>
    <w:rsid w:val="00D24721"/>
    <w:rsid w:val="00D24E97"/>
    <w:rsid w:val="00D24F3D"/>
    <w:rsid w:val="00D25202"/>
    <w:rsid w:val="00D25C06"/>
    <w:rsid w:val="00D25C53"/>
    <w:rsid w:val="00D25ED6"/>
    <w:rsid w:val="00D260F2"/>
    <w:rsid w:val="00D262E9"/>
    <w:rsid w:val="00D263FA"/>
    <w:rsid w:val="00D26554"/>
    <w:rsid w:val="00D265C6"/>
    <w:rsid w:val="00D266F9"/>
    <w:rsid w:val="00D26894"/>
    <w:rsid w:val="00D26BED"/>
    <w:rsid w:val="00D26C57"/>
    <w:rsid w:val="00D26FB8"/>
    <w:rsid w:val="00D27153"/>
    <w:rsid w:val="00D27162"/>
    <w:rsid w:val="00D27372"/>
    <w:rsid w:val="00D2777D"/>
    <w:rsid w:val="00D277E3"/>
    <w:rsid w:val="00D27890"/>
    <w:rsid w:val="00D2798D"/>
    <w:rsid w:val="00D279E4"/>
    <w:rsid w:val="00D27A8C"/>
    <w:rsid w:val="00D27AE6"/>
    <w:rsid w:val="00D27B9D"/>
    <w:rsid w:val="00D27C46"/>
    <w:rsid w:val="00D27C80"/>
    <w:rsid w:val="00D27D9C"/>
    <w:rsid w:val="00D302C5"/>
    <w:rsid w:val="00D3053C"/>
    <w:rsid w:val="00D30A1A"/>
    <w:rsid w:val="00D30B09"/>
    <w:rsid w:val="00D30CFF"/>
    <w:rsid w:val="00D30D8D"/>
    <w:rsid w:val="00D315DA"/>
    <w:rsid w:val="00D31846"/>
    <w:rsid w:val="00D319A8"/>
    <w:rsid w:val="00D31B8D"/>
    <w:rsid w:val="00D31BAC"/>
    <w:rsid w:val="00D31C0E"/>
    <w:rsid w:val="00D31C46"/>
    <w:rsid w:val="00D31D6B"/>
    <w:rsid w:val="00D31D9A"/>
    <w:rsid w:val="00D320A1"/>
    <w:rsid w:val="00D32672"/>
    <w:rsid w:val="00D327F7"/>
    <w:rsid w:val="00D32801"/>
    <w:rsid w:val="00D32BC5"/>
    <w:rsid w:val="00D32C2D"/>
    <w:rsid w:val="00D32F64"/>
    <w:rsid w:val="00D335B0"/>
    <w:rsid w:val="00D33926"/>
    <w:rsid w:val="00D339BB"/>
    <w:rsid w:val="00D33D11"/>
    <w:rsid w:val="00D33D1E"/>
    <w:rsid w:val="00D33E0C"/>
    <w:rsid w:val="00D345A3"/>
    <w:rsid w:val="00D347CB"/>
    <w:rsid w:val="00D3485E"/>
    <w:rsid w:val="00D34A67"/>
    <w:rsid w:val="00D34C17"/>
    <w:rsid w:val="00D35A1D"/>
    <w:rsid w:val="00D35AAB"/>
    <w:rsid w:val="00D35CF9"/>
    <w:rsid w:val="00D35D3B"/>
    <w:rsid w:val="00D35EF2"/>
    <w:rsid w:val="00D361FE"/>
    <w:rsid w:val="00D36207"/>
    <w:rsid w:val="00D3653C"/>
    <w:rsid w:val="00D3663A"/>
    <w:rsid w:val="00D366C9"/>
    <w:rsid w:val="00D36986"/>
    <w:rsid w:val="00D36EF1"/>
    <w:rsid w:val="00D37091"/>
    <w:rsid w:val="00D3711C"/>
    <w:rsid w:val="00D3713F"/>
    <w:rsid w:val="00D373D4"/>
    <w:rsid w:val="00D37852"/>
    <w:rsid w:val="00D37BC7"/>
    <w:rsid w:val="00D37E28"/>
    <w:rsid w:val="00D37E43"/>
    <w:rsid w:val="00D4034D"/>
    <w:rsid w:val="00D40BC4"/>
    <w:rsid w:val="00D40C2C"/>
    <w:rsid w:val="00D40C78"/>
    <w:rsid w:val="00D41072"/>
    <w:rsid w:val="00D4140C"/>
    <w:rsid w:val="00D414B3"/>
    <w:rsid w:val="00D41532"/>
    <w:rsid w:val="00D41550"/>
    <w:rsid w:val="00D4158F"/>
    <w:rsid w:val="00D41606"/>
    <w:rsid w:val="00D41F04"/>
    <w:rsid w:val="00D4201A"/>
    <w:rsid w:val="00D42043"/>
    <w:rsid w:val="00D42045"/>
    <w:rsid w:val="00D42071"/>
    <w:rsid w:val="00D420B5"/>
    <w:rsid w:val="00D4223E"/>
    <w:rsid w:val="00D424D1"/>
    <w:rsid w:val="00D425F3"/>
    <w:rsid w:val="00D4275F"/>
    <w:rsid w:val="00D4294F"/>
    <w:rsid w:val="00D42AEE"/>
    <w:rsid w:val="00D42C5F"/>
    <w:rsid w:val="00D42D9D"/>
    <w:rsid w:val="00D4339C"/>
    <w:rsid w:val="00D43418"/>
    <w:rsid w:val="00D434CE"/>
    <w:rsid w:val="00D43E5A"/>
    <w:rsid w:val="00D43FAC"/>
    <w:rsid w:val="00D44012"/>
    <w:rsid w:val="00D440D8"/>
    <w:rsid w:val="00D4425F"/>
    <w:rsid w:val="00D4467E"/>
    <w:rsid w:val="00D44CA3"/>
    <w:rsid w:val="00D454D3"/>
    <w:rsid w:val="00D454F0"/>
    <w:rsid w:val="00D45805"/>
    <w:rsid w:val="00D459A8"/>
    <w:rsid w:val="00D45B05"/>
    <w:rsid w:val="00D45B5A"/>
    <w:rsid w:val="00D45EC9"/>
    <w:rsid w:val="00D46358"/>
    <w:rsid w:val="00D46562"/>
    <w:rsid w:val="00D4663D"/>
    <w:rsid w:val="00D46E3A"/>
    <w:rsid w:val="00D46E68"/>
    <w:rsid w:val="00D47042"/>
    <w:rsid w:val="00D4734C"/>
    <w:rsid w:val="00D4751E"/>
    <w:rsid w:val="00D47849"/>
    <w:rsid w:val="00D4794B"/>
    <w:rsid w:val="00D47AB7"/>
    <w:rsid w:val="00D50305"/>
    <w:rsid w:val="00D505F2"/>
    <w:rsid w:val="00D50602"/>
    <w:rsid w:val="00D50652"/>
    <w:rsid w:val="00D5080B"/>
    <w:rsid w:val="00D51116"/>
    <w:rsid w:val="00D5173C"/>
    <w:rsid w:val="00D51A8D"/>
    <w:rsid w:val="00D52330"/>
    <w:rsid w:val="00D5233D"/>
    <w:rsid w:val="00D52862"/>
    <w:rsid w:val="00D52AA7"/>
    <w:rsid w:val="00D52B5E"/>
    <w:rsid w:val="00D5319B"/>
    <w:rsid w:val="00D53248"/>
    <w:rsid w:val="00D532FE"/>
    <w:rsid w:val="00D53364"/>
    <w:rsid w:val="00D53426"/>
    <w:rsid w:val="00D5343F"/>
    <w:rsid w:val="00D5348E"/>
    <w:rsid w:val="00D5352A"/>
    <w:rsid w:val="00D53740"/>
    <w:rsid w:val="00D53803"/>
    <w:rsid w:val="00D5380F"/>
    <w:rsid w:val="00D538ED"/>
    <w:rsid w:val="00D5390C"/>
    <w:rsid w:val="00D539A3"/>
    <w:rsid w:val="00D53C44"/>
    <w:rsid w:val="00D53ED6"/>
    <w:rsid w:val="00D5417B"/>
    <w:rsid w:val="00D541CA"/>
    <w:rsid w:val="00D54403"/>
    <w:rsid w:val="00D545E9"/>
    <w:rsid w:val="00D5478F"/>
    <w:rsid w:val="00D54930"/>
    <w:rsid w:val="00D54BDE"/>
    <w:rsid w:val="00D54C61"/>
    <w:rsid w:val="00D54D4F"/>
    <w:rsid w:val="00D54F06"/>
    <w:rsid w:val="00D55131"/>
    <w:rsid w:val="00D55137"/>
    <w:rsid w:val="00D5527C"/>
    <w:rsid w:val="00D5534B"/>
    <w:rsid w:val="00D553B1"/>
    <w:rsid w:val="00D556E1"/>
    <w:rsid w:val="00D55936"/>
    <w:rsid w:val="00D55EA3"/>
    <w:rsid w:val="00D55F6D"/>
    <w:rsid w:val="00D56127"/>
    <w:rsid w:val="00D5613E"/>
    <w:rsid w:val="00D562DD"/>
    <w:rsid w:val="00D563CF"/>
    <w:rsid w:val="00D566DB"/>
    <w:rsid w:val="00D566F3"/>
    <w:rsid w:val="00D56899"/>
    <w:rsid w:val="00D56ACF"/>
    <w:rsid w:val="00D56B1A"/>
    <w:rsid w:val="00D56CC3"/>
    <w:rsid w:val="00D56FEA"/>
    <w:rsid w:val="00D570B0"/>
    <w:rsid w:val="00D572A0"/>
    <w:rsid w:val="00D5730A"/>
    <w:rsid w:val="00D574EA"/>
    <w:rsid w:val="00D57887"/>
    <w:rsid w:val="00D579A2"/>
    <w:rsid w:val="00D579CF"/>
    <w:rsid w:val="00D57EA7"/>
    <w:rsid w:val="00D57F08"/>
    <w:rsid w:val="00D602A0"/>
    <w:rsid w:val="00D60325"/>
    <w:rsid w:val="00D60363"/>
    <w:rsid w:val="00D61007"/>
    <w:rsid w:val="00D61253"/>
    <w:rsid w:val="00D613F3"/>
    <w:rsid w:val="00D614DB"/>
    <w:rsid w:val="00D6202E"/>
    <w:rsid w:val="00D620CD"/>
    <w:rsid w:val="00D62154"/>
    <w:rsid w:val="00D62270"/>
    <w:rsid w:val="00D62555"/>
    <w:rsid w:val="00D62776"/>
    <w:rsid w:val="00D627FC"/>
    <w:rsid w:val="00D6296D"/>
    <w:rsid w:val="00D62DB6"/>
    <w:rsid w:val="00D62E2B"/>
    <w:rsid w:val="00D63119"/>
    <w:rsid w:val="00D6346D"/>
    <w:rsid w:val="00D6360C"/>
    <w:rsid w:val="00D639C0"/>
    <w:rsid w:val="00D639FE"/>
    <w:rsid w:val="00D63B3F"/>
    <w:rsid w:val="00D63BD0"/>
    <w:rsid w:val="00D63C38"/>
    <w:rsid w:val="00D6405D"/>
    <w:rsid w:val="00D6455E"/>
    <w:rsid w:val="00D647F6"/>
    <w:rsid w:val="00D64876"/>
    <w:rsid w:val="00D6489D"/>
    <w:rsid w:val="00D648F1"/>
    <w:rsid w:val="00D64A49"/>
    <w:rsid w:val="00D64E00"/>
    <w:rsid w:val="00D651AC"/>
    <w:rsid w:val="00D653C9"/>
    <w:rsid w:val="00D65481"/>
    <w:rsid w:val="00D658B3"/>
    <w:rsid w:val="00D65AA0"/>
    <w:rsid w:val="00D65B47"/>
    <w:rsid w:val="00D65EA3"/>
    <w:rsid w:val="00D66039"/>
    <w:rsid w:val="00D66251"/>
    <w:rsid w:val="00D66313"/>
    <w:rsid w:val="00D66444"/>
    <w:rsid w:val="00D6651A"/>
    <w:rsid w:val="00D665F3"/>
    <w:rsid w:val="00D66866"/>
    <w:rsid w:val="00D668CB"/>
    <w:rsid w:val="00D671CA"/>
    <w:rsid w:val="00D671DB"/>
    <w:rsid w:val="00D674A2"/>
    <w:rsid w:val="00D67BB2"/>
    <w:rsid w:val="00D67DAD"/>
    <w:rsid w:val="00D703DE"/>
    <w:rsid w:val="00D706F6"/>
    <w:rsid w:val="00D70E74"/>
    <w:rsid w:val="00D70FCB"/>
    <w:rsid w:val="00D71121"/>
    <w:rsid w:val="00D7137D"/>
    <w:rsid w:val="00D713F1"/>
    <w:rsid w:val="00D71422"/>
    <w:rsid w:val="00D716C8"/>
    <w:rsid w:val="00D71717"/>
    <w:rsid w:val="00D71AB8"/>
    <w:rsid w:val="00D71F51"/>
    <w:rsid w:val="00D72231"/>
    <w:rsid w:val="00D722BB"/>
    <w:rsid w:val="00D724B6"/>
    <w:rsid w:val="00D726B3"/>
    <w:rsid w:val="00D726FC"/>
    <w:rsid w:val="00D727C4"/>
    <w:rsid w:val="00D72A0A"/>
    <w:rsid w:val="00D72F06"/>
    <w:rsid w:val="00D73395"/>
    <w:rsid w:val="00D73480"/>
    <w:rsid w:val="00D73A06"/>
    <w:rsid w:val="00D73B07"/>
    <w:rsid w:val="00D73B6D"/>
    <w:rsid w:val="00D7402D"/>
    <w:rsid w:val="00D740CE"/>
    <w:rsid w:val="00D74340"/>
    <w:rsid w:val="00D748CD"/>
    <w:rsid w:val="00D749F8"/>
    <w:rsid w:val="00D74E93"/>
    <w:rsid w:val="00D75264"/>
    <w:rsid w:val="00D75413"/>
    <w:rsid w:val="00D755CE"/>
    <w:rsid w:val="00D759B9"/>
    <w:rsid w:val="00D75C88"/>
    <w:rsid w:val="00D75CEA"/>
    <w:rsid w:val="00D760A7"/>
    <w:rsid w:val="00D761F6"/>
    <w:rsid w:val="00D7640E"/>
    <w:rsid w:val="00D766D5"/>
    <w:rsid w:val="00D7675D"/>
    <w:rsid w:val="00D76B4C"/>
    <w:rsid w:val="00D76BDB"/>
    <w:rsid w:val="00D76DE7"/>
    <w:rsid w:val="00D76DE9"/>
    <w:rsid w:val="00D77C81"/>
    <w:rsid w:val="00D800DE"/>
    <w:rsid w:val="00D80573"/>
    <w:rsid w:val="00D806B2"/>
    <w:rsid w:val="00D80752"/>
    <w:rsid w:val="00D80AD9"/>
    <w:rsid w:val="00D81140"/>
    <w:rsid w:val="00D81500"/>
    <w:rsid w:val="00D81548"/>
    <w:rsid w:val="00D817BC"/>
    <w:rsid w:val="00D8189F"/>
    <w:rsid w:val="00D818DB"/>
    <w:rsid w:val="00D8197C"/>
    <w:rsid w:val="00D81E9D"/>
    <w:rsid w:val="00D81FA3"/>
    <w:rsid w:val="00D821CD"/>
    <w:rsid w:val="00D82302"/>
    <w:rsid w:val="00D8279D"/>
    <w:rsid w:val="00D827D5"/>
    <w:rsid w:val="00D82A51"/>
    <w:rsid w:val="00D82C2B"/>
    <w:rsid w:val="00D82E6D"/>
    <w:rsid w:val="00D83007"/>
    <w:rsid w:val="00D83042"/>
    <w:rsid w:val="00D83767"/>
    <w:rsid w:val="00D837E9"/>
    <w:rsid w:val="00D840BF"/>
    <w:rsid w:val="00D8422D"/>
    <w:rsid w:val="00D8456A"/>
    <w:rsid w:val="00D84866"/>
    <w:rsid w:val="00D84969"/>
    <w:rsid w:val="00D84BF5"/>
    <w:rsid w:val="00D850E1"/>
    <w:rsid w:val="00D85101"/>
    <w:rsid w:val="00D85540"/>
    <w:rsid w:val="00D85D11"/>
    <w:rsid w:val="00D85F8C"/>
    <w:rsid w:val="00D8647F"/>
    <w:rsid w:val="00D86536"/>
    <w:rsid w:val="00D866F6"/>
    <w:rsid w:val="00D86A96"/>
    <w:rsid w:val="00D87144"/>
    <w:rsid w:val="00D8723F"/>
    <w:rsid w:val="00D874F3"/>
    <w:rsid w:val="00D87A08"/>
    <w:rsid w:val="00D90046"/>
    <w:rsid w:val="00D9028C"/>
    <w:rsid w:val="00D905F0"/>
    <w:rsid w:val="00D90B49"/>
    <w:rsid w:val="00D90B6B"/>
    <w:rsid w:val="00D91413"/>
    <w:rsid w:val="00D91599"/>
    <w:rsid w:val="00D916E0"/>
    <w:rsid w:val="00D917D0"/>
    <w:rsid w:val="00D917FD"/>
    <w:rsid w:val="00D9199B"/>
    <w:rsid w:val="00D91D41"/>
    <w:rsid w:val="00D92236"/>
    <w:rsid w:val="00D922E6"/>
    <w:rsid w:val="00D92323"/>
    <w:rsid w:val="00D92387"/>
    <w:rsid w:val="00D925BE"/>
    <w:rsid w:val="00D92753"/>
    <w:rsid w:val="00D929DF"/>
    <w:rsid w:val="00D929E9"/>
    <w:rsid w:val="00D92B99"/>
    <w:rsid w:val="00D92BD4"/>
    <w:rsid w:val="00D92D97"/>
    <w:rsid w:val="00D9305E"/>
    <w:rsid w:val="00D932AF"/>
    <w:rsid w:val="00D9361E"/>
    <w:rsid w:val="00D93731"/>
    <w:rsid w:val="00D937CF"/>
    <w:rsid w:val="00D9386C"/>
    <w:rsid w:val="00D93CF8"/>
    <w:rsid w:val="00D94163"/>
    <w:rsid w:val="00D94187"/>
    <w:rsid w:val="00D941FD"/>
    <w:rsid w:val="00D9426D"/>
    <w:rsid w:val="00D94488"/>
    <w:rsid w:val="00D945F5"/>
    <w:rsid w:val="00D946FA"/>
    <w:rsid w:val="00D946FF"/>
    <w:rsid w:val="00D9478E"/>
    <w:rsid w:val="00D94816"/>
    <w:rsid w:val="00D9489D"/>
    <w:rsid w:val="00D94BB2"/>
    <w:rsid w:val="00D95709"/>
    <w:rsid w:val="00D957CF"/>
    <w:rsid w:val="00D9581B"/>
    <w:rsid w:val="00D95B3E"/>
    <w:rsid w:val="00D95D96"/>
    <w:rsid w:val="00D9642A"/>
    <w:rsid w:val="00D965AA"/>
    <w:rsid w:val="00D96822"/>
    <w:rsid w:val="00D96982"/>
    <w:rsid w:val="00D969AF"/>
    <w:rsid w:val="00D96CB2"/>
    <w:rsid w:val="00D96E54"/>
    <w:rsid w:val="00D97188"/>
    <w:rsid w:val="00D971FF"/>
    <w:rsid w:val="00D974A4"/>
    <w:rsid w:val="00D975D7"/>
    <w:rsid w:val="00DA0015"/>
    <w:rsid w:val="00DA01F7"/>
    <w:rsid w:val="00DA03BD"/>
    <w:rsid w:val="00DA0779"/>
    <w:rsid w:val="00DA0A93"/>
    <w:rsid w:val="00DA0B28"/>
    <w:rsid w:val="00DA105F"/>
    <w:rsid w:val="00DA1957"/>
    <w:rsid w:val="00DA1BDB"/>
    <w:rsid w:val="00DA1C63"/>
    <w:rsid w:val="00DA228D"/>
    <w:rsid w:val="00DA285A"/>
    <w:rsid w:val="00DA2981"/>
    <w:rsid w:val="00DA2C63"/>
    <w:rsid w:val="00DA2D0E"/>
    <w:rsid w:val="00DA2DA6"/>
    <w:rsid w:val="00DA2F45"/>
    <w:rsid w:val="00DA3205"/>
    <w:rsid w:val="00DA346C"/>
    <w:rsid w:val="00DA3B27"/>
    <w:rsid w:val="00DA3D61"/>
    <w:rsid w:val="00DA44C4"/>
    <w:rsid w:val="00DA4768"/>
    <w:rsid w:val="00DA4866"/>
    <w:rsid w:val="00DA4949"/>
    <w:rsid w:val="00DA4989"/>
    <w:rsid w:val="00DA521E"/>
    <w:rsid w:val="00DA53A6"/>
    <w:rsid w:val="00DA53D1"/>
    <w:rsid w:val="00DA5967"/>
    <w:rsid w:val="00DA5980"/>
    <w:rsid w:val="00DA5C0E"/>
    <w:rsid w:val="00DA5CC6"/>
    <w:rsid w:val="00DA5EB3"/>
    <w:rsid w:val="00DA5F23"/>
    <w:rsid w:val="00DA613B"/>
    <w:rsid w:val="00DA649D"/>
    <w:rsid w:val="00DA6676"/>
    <w:rsid w:val="00DA6B9F"/>
    <w:rsid w:val="00DA6CF4"/>
    <w:rsid w:val="00DA6EA2"/>
    <w:rsid w:val="00DA6FDD"/>
    <w:rsid w:val="00DA7492"/>
    <w:rsid w:val="00DA75A1"/>
    <w:rsid w:val="00DA78A4"/>
    <w:rsid w:val="00DA7F24"/>
    <w:rsid w:val="00DB00A8"/>
    <w:rsid w:val="00DB05AD"/>
    <w:rsid w:val="00DB05C2"/>
    <w:rsid w:val="00DB0707"/>
    <w:rsid w:val="00DB081E"/>
    <w:rsid w:val="00DB0BEA"/>
    <w:rsid w:val="00DB10B7"/>
    <w:rsid w:val="00DB1154"/>
    <w:rsid w:val="00DB12D5"/>
    <w:rsid w:val="00DB1336"/>
    <w:rsid w:val="00DB1383"/>
    <w:rsid w:val="00DB1503"/>
    <w:rsid w:val="00DB1764"/>
    <w:rsid w:val="00DB1955"/>
    <w:rsid w:val="00DB19B8"/>
    <w:rsid w:val="00DB19C4"/>
    <w:rsid w:val="00DB1C75"/>
    <w:rsid w:val="00DB1D52"/>
    <w:rsid w:val="00DB2039"/>
    <w:rsid w:val="00DB21E2"/>
    <w:rsid w:val="00DB24E2"/>
    <w:rsid w:val="00DB2665"/>
    <w:rsid w:val="00DB2A58"/>
    <w:rsid w:val="00DB2FB6"/>
    <w:rsid w:val="00DB325F"/>
    <w:rsid w:val="00DB329F"/>
    <w:rsid w:val="00DB3832"/>
    <w:rsid w:val="00DB3927"/>
    <w:rsid w:val="00DB396A"/>
    <w:rsid w:val="00DB3974"/>
    <w:rsid w:val="00DB3DCC"/>
    <w:rsid w:val="00DB3E33"/>
    <w:rsid w:val="00DB3FBC"/>
    <w:rsid w:val="00DB4038"/>
    <w:rsid w:val="00DB41C3"/>
    <w:rsid w:val="00DB41E4"/>
    <w:rsid w:val="00DB44EF"/>
    <w:rsid w:val="00DB47FD"/>
    <w:rsid w:val="00DB49D6"/>
    <w:rsid w:val="00DB4D93"/>
    <w:rsid w:val="00DB5063"/>
    <w:rsid w:val="00DB5177"/>
    <w:rsid w:val="00DB52E6"/>
    <w:rsid w:val="00DB55EA"/>
    <w:rsid w:val="00DB56B6"/>
    <w:rsid w:val="00DB5D59"/>
    <w:rsid w:val="00DB6050"/>
    <w:rsid w:val="00DB6150"/>
    <w:rsid w:val="00DB634C"/>
    <w:rsid w:val="00DB6363"/>
    <w:rsid w:val="00DB6590"/>
    <w:rsid w:val="00DB65A1"/>
    <w:rsid w:val="00DB684E"/>
    <w:rsid w:val="00DB72C5"/>
    <w:rsid w:val="00DB78C0"/>
    <w:rsid w:val="00DB7941"/>
    <w:rsid w:val="00DB79A6"/>
    <w:rsid w:val="00DB7A5F"/>
    <w:rsid w:val="00DB7B07"/>
    <w:rsid w:val="00DB7E51"/>
    <w:rsid w:val="00DB7EB7"/>
    <w:rsid w:val="00DB7EDE"/>
    <w:rsid w:val="00DB7F4E"/>
    <w:rsid w:val="00DC03DA"/>
    <w:rsid w:val="00DC041E"/>
    <w:rsid w:val="00DC05D0"/>
    <w:rsid w:val="00DC0769"/>
    <w:rsid w:val="00DC08A1"/>
    <w:rsid w:val="00DC08C3"/>
    <w:rsid w:val="00DC0E72"/>
    <w:rsid w:val="00DC112F"/>
    <w:rsid w:val="00DC125B"/>
    <w:rsid w:val="00DC1483"/>
    <w:rsid w:val="00DC1852"/>
    <w:rsid w:val="00DC195C"/>
    <w:rsid w:val="00DC1A74"/>
    <w:rsid w:val="00DC1CC3"/>
    <w:rsid w:val="00DC1E25"/>
    <w:rsid w:val="00DC1E5E"/>
    <w:rsid w:val="00DC21C8"/>
    <w:rsid w:val="00DC21FB"/>
    <w:rsid w:val="00DC2231"/>
    <w:rsid w:val="00DC25FA"/>
    <w:rsid w:val="00DC2671"/>
    <w:rsid w:val="00DC2B9F"/>
    <w:rsid w:val="00DC2F60"/>
    <w:rsid w:val="00DC301F"/>
    <w:rsid w:val="00DC30E7"/>
    <w:rsid w:val="00DC3733"/>
    <w:rsid w:val="00DC3834"/>
    <w:rsid w:val="00DC3B1A"/>
    <w:rsid w:val="00DC4363"/>
    <w:rsid w:val="00DC4923"/>
    <w:rsid w:val="00DC4E55"/>
    <w:rsid w:val="00DC4EE8"/>
    <w:rsid w:val="00DC5009"/>
    <w:rsid w:val="00DC51DA"/>
    <w:rsid w:val="00DC53DB"/>
    <w:rsid w:val="00DC589F"/>
    <w:rsid w:val="00DC5A09"/>
    <w:rsid w:val="00DC6156"/>
    <w:rsid w:val="00DC681F"/>
    <w:rsid w:val="00DC6A60"/>
    <w:rsid w:val="00DC6B86"/>
    <w:rsid w:val="00DC6C66"/>
    <w:rsid w:val="00DC6FDB"/>
    <w:rsid w:val="00DC74FC"/>
    <w:rsid w:val="00DC7916"/>
    <w:rsid w:val="00DC791A"/>
    <w:rsid w:val="00DC79E4"/>
    <w:rsid w:val="00DC7B6D"/>
    <w:rsid w:val="00DC7BB3"/>
    <w:rsid w:val="00DD05B3"/>
    <w:rsid w:val="00DD09D0"/>
    <w:rsid w:val="00DD0A3D"/>
    <w:rsid w:val="00DD0A68"/>
    <w:rsid w:val="00DD0E01"/>
    <w:rsid w:val="00DD0E27"/>
    <w:rsid w:val="00DD0E57"/>
    <w:rsid w:val="00DD10F6"/>
    <w:rsid w:val="00DD11FD"/>
    <w:rsid w:val="00DD140A"/>
    <w:rsid w:val="00DD1589"/>
    <w:rsid w:val="00DD159A"/>
    <w:rsid w:val="00DD1EB4"/>
    <w:rsid w:val="00DD2360"/>
    <w:rsid w:val="00DD257F"/>
    <w:rsid w:val="00DD26A5"/>
    <w:rsid w:val="00DD27E5"/>
    <w:rsid w:val="00DD2E6B"/>
    <w:rsid w:val="00DD3191"/>
    <w:rsid w:val="00DD3455"/>
    <w:rsid w:val="00DD34D3"/>
    <w:rsid w:val="00DD38EF"/>
    <w:rsid w:val="00DD3DE4"/>
    <w:rsid w:val="00DD4332"/>
    <w:rsid w:val="00DD4737"/>
    <w:rsid w:val="00DD47C7"/>
    <w:rsid w:val="00DD4EFE"/>
    <w:rsid w:val="00DD52A0"/>
    <w:rsid w:val="00DD5384"/>
    <w:rsid w:val="00DD56E6"/>
    <w:rsid w:val="00DD5CB2"/>
    <w:rsid w:val="00DD5D16"/>
    <w:rsid w:val="00DD5DEC"/>
    <w:rsid w:val="00DD65A0"/>
    <w:rsid w:val="00DD684D"/>
    <w:rsid w:val="00DD6AB0"/>
    <w:rsid w:val="00DD6B99"/>
    <w:rsid w:val="00DD6CA7"/>
    <w:rsid w:val="00DD6DC3"/>
    <w:rsid w:val="00DD72BE"/>
    <w:rsid w:val="00DD79EF"/>
    <w:rsid w:val="00DD7B06"/>
    <w:rsid w:val="00DD7CA0"/>
    <w:rsid w:val="00DD7FB5"/>
    <w:rsid w:val="00DE006B"/>
    <w:rsid w:val="00DE01DF"/>
    <w:rsid w:val="00DE02AF"/>
    <w:rsid w:val="00DE06DB"/>
    <w:rsid w:val="00DE0B05"/>
    <w:rsid w:val="00DE0C2E"/>
    <w:rsid w:val="00DE1105"/>
    <w:rsid w:val="00DE118C"/>
    <w:rsid w:val="00DE122F"/>
    <w:rsid w:val="00DE167D"/>
    <w:rsid w:val="00DE19F5"/>
    <w:rsid w:val="00DE1B9B"/>
    <w:rsid w:val="00DE1C85"/>
    <w:rsid w:val="00DE1C93"/>
    <w:rsid w:val="00DE1E05"/>
    <w:rsid w:val="00DE1FBF"/>
    <w:rsid w:val="00DE206C"/>
    <w:rsid w:val="00DE2141"/>
    <w:rsid w:val="00DE227D"/>
    <w:rsid w:val="00DE23EC"/>
    <w:rsid w:val="00DE2475"/>
    <w:rsid w:val="00DE2710"/>
    <w:rsid w:val="00DE29E3"/>
    <w:rsid w:val="00DE2CE7"/>
    <w:rsid w:val="00DE2EFD"/>
    <w:rsid w:val="00DE3041"/>
    <w:rsid w:val="00DE3572"/>
    <w:rsid w:val="00DE35B3"/>
    <w:rsid w:val="00DE369B"/>
    <w:rsid w:val="00DE3BE3"/>
    <w:rsid w:val="00DE3CA0"/>
    <w:rsid w:val="00DE4342"/>
    <w:rsid w:val="00DE4462"/>
    <w:rsid w:val="00DE47AB"/>
    <w:rsid w:val="00DE4E52"/>
    <w:rsid w:val="00DE4F11"/>
    <w:rsid w:val="00DE501E"/>
    <w:rsid w:val="00DE518D"/>
    <w:rsid w:val="00DE5311"/>
    <w:rsid w:val="00DE5895"/>
    <w:rsid w:val="00DE58A5"/>
    <w:rsid w:val="00DE5AB2"/>
    <w:rsid w:val="00DE5C6E"/>
    <w:rsid w:val="00DE5F14"/>
    <w:rsid w:val="00DE5F3C"/>
    <w:rsid w:val="00DE61B0"/>
    <w:rsid w:val="00DE637D"/>
    <w:rsid w:val="00DE676E"/>
    <w:rsid w:val="00DE6ABE"/>
    <w:rsid w:val="00DE6C5F"/>
    <w:rsid w:val="00DE6E26"/>
    <w:rsid w:val="00DE6E80"/>
    <w:rsid w:val="00DE6EEA"/>
    <w:rsid w:val="00DE74E8"/>
    <w:rsid w:val="00DE7A01"/>
    <w:rsid w:val="00DE7B03"/>
    <w:rsid w:val="00DE7B97"/>
    <w:rsid w:val="00DE7E78"/>
    <w:rsid w:val="00DF02E8"/>
    <w:rsid w:val="00DF031E"/>
    <w:rsid w:val="00DF038F"/>
    <w:rsid w:val="00DF04A1"/>
    <w:rsid w:val="00DF0891"/>
    <w:rsid w:val="00DF0D0C"/>
    <w:rsid w:val="00DF0E29"/>
    <w:rsid w:val="00DF0E2F"/>
    <w:rsid w:val="00DF0E67"/>
    <w:rsid w:val="00DF13C5"/>
    <w:rsid w:val="00DF1979"/>
    <w:rsid w:val="00DF19C6"/>
    <w:rsid w:val="00DF1F5C"/>
    <w:rsid w:val="00DF2153"/>
    <w:rsid w:val="00DF216D"/>
    <w:rsid w:val="00DF2698"/>
    <w:rsid w:val="00DF29DE"/>
    <w:rsid w:val="00DF2DFC"/>
    <w:rsid w:val="00DF2E90"/>
    <w:rsid w:val="00DF301A"/>
    <w:rsid w:val="00DF30D1"/>
    <w:rsid w:val="00DF314B"/>
    <w:rsid w:val="00DF34C4"/>
    <w:rsid w:val="00DF375C"/>
    <w:rsid w:val="00DF38F2"/>
    <w:rsid w:val="00DF3DD3"/>
    <w:rsid w:val="00DF3EFB"/>
    <w:rsid w:val="00DF40A2"/>
    <w:rsid w:val="00DF482D"/>
    <w:rsid w:val="00DF4CB2"/>
    <w:rsid w:val="00DF4F72"/>
    <w:rsid w:val="00DF588B"/>
    <w:rsid w:val="00DF5CB9"/>
    <w:rsid w:val="00DF5D16"/>
    <w:rsid w:val="00DF5DDF"/>
    <w:rsid w:val="00DF5DF3"/>
    <w:rsid w:val="00DF5E36"/>
    <w:rsid w:val="00DF5F85"/>
    <w:rsid w:val="00DF6864"/>
    <w:rsid w:val="00DF6E15"/>
    <w:rsid w:val="00DF6FA6"/>
    <w:rsid w:val="00DF70BC"/>
    <w:rsid w:val="00DF729B"/>
    <w:rsid w:val="00DF77BF"/>
    <w:rsid w:val="00DF7926"/>
    <w:rsid w:val="00DF794F"/>
    <w:rsid w:val="00DF7AB8"/>
    <w:rsid w:val="00DF7F05"/>
    <w:rsid w:val="00E00099"/>
    <w:rsid w:val="00E00212"/>
    <w:rsid w:val="00E00417"/>
    <w:rsid w:val="00E0076B"/>
    <w:rsid w:val="00E007C0"/>
    <w:rsid w:val="00E007D1"/>
    <w:rsid w:val="00E00875"/>
    <w:rsid w:val="00E00FE6"/>
    <w:rsid w:val="00E0149D"/>
    <w:rsid w:val="00E01603"/>
    <w:rsid w:val="00E01BCB"/>
    <w:rsid w:val="00E01E0C"/>
    <w:rsid w:val="00E02363"/>
    <w:rsid w:val="00E0288D"/>
    <w:rsid w:val="00E0291B"/>
    <w:rsid w:val="00E02A16"/>
    <w:rsid w:val="00E02FD5"/>
    <w:rsid w:val="00E03056"/>
    <w:rsid w:val="00E030DB"/>
    <w:rsid w:val="00E03581"/>
    <w:rsid w:val="00E03698"/>
    <w:rsid w:val="00E037CB"/>
    <w:rsid w:val="00E037FD"/>
    <w:rsid w:val="00E03A38"/>
    <w:rsid w:val="00E03EA7"/>
    <w:rsid w:val="00E03FF1"/>
    <w:rsid w:val="00E0401D"/>
    <w:rsid w:val="00E040C6"/>
    <w:rsid w:val="00E04538"/>
    <w:rsid w:val="00E048C7"/>
    <w:rsid w:val="00E04B3D"/>
    <w:rsid w:val="00E04E29"/>
    <w:rsid w:val="00E04E35"/>
    <w:rsid w:val="00E052B7"/>
    <w:rsid w:val="00E05533"/>
    <w:rsid w:val="00E05B0A"/>
    <w:rsid w:val="00E05F36"/>
    <w:rsid w:val="00E062F4"/>
    <w:rsid w:val="00E065C6"/>
    <w:rsid w:val="00E067EC"/>
    <w:rsid w:val="00E06A66"/>
    <w:rsid w:val="00E06B78"/>
    <w:rsid w:val="00E071CA"/>
    <w:rsid w:val="00E0773D"/>
    <w:rsid w:val="00E07800"/>
    <w:rsid w:val="00E07CD7"/>
    <w:rsid w:val="00E10145"/>
    <w:rsid w:val="00E106F4"/>
    <w:rsid w:val="00E10757"/>
    <w:rsid w:val="00E11247"/>
    <w:rsid w:val="00E1151D"/>
    <w:rsid w:val="00E11824"/>
    <w:rsid w:val="00E11C49"/>
    <w:rsid w:val="00E11CC5"/>
    <w:rsid w:val="00E121BB"/>
    <w:rsid w:val="00E12613"/>
    <w:rsid w:val="00E126EC"/>
    <w:rsid w:val="00E12AF4"/>
    <w:rsid w:val="00E12CC6"/>
    <w:rsid w:val="00E12D14"/>
    <w:rsid w:val="00E12D77"/>
    <w:rsid w:val="00E12E42"/>
    <w:rsid w:val="00E13443"/>
    <w:rsid w:val="00E1390E"/>
    <w:rsid w:val="00E13C8A"/>
    <w:rsid w:val="00E13CB8"/>
    <w:rsid w:val="00E14187"/>
    <w:rsid w:val="00E14218"/>
    <w:rsid w:val="00E144D8"/>
    <w:rsid w:val="00E14614"/>
    <w:rsid w:val="00E14706"/>
    <w:rsid w:val="00E1474B"/>
    <w:rsid w:val="00E14753"/>
    <w:rsid w:val="00E14953"/>
    <w:rsid w:val="00E14C22"/>
    <w:rsid w:val="00E14DD4"/>
    <w:rsid w:val="00E1503D"/>
    <w:rsid w:val="00E150A4"/>
    <w:rsid w:val="00E15187"/>
    <w:rsid w:val="00E15381"/>
    <w:rsid w:val="00E1541A"/>
    <w:rsid w:val="00E15420"/>
    <w:rsid w:val="00E15461"/>
    <w:rsid w:val="00E1561D"/>
    <w:rsid w:val="00E1568C"/>
    <w:rsid w:val="00E158DF"/>
    <w:rsid w:val="00E158FD"/>
    <w:rsid w:val="00E1595A"/>
    <w:rsid w:val="00E15A23"/>
    <w:rsid w:val="00E167AE"/>
    <w:rsid w:val="00E16817"/>
    <w:rsid w:val="00E16846"/>
    <w:rsid w:val="00E168BB"/>
    <w:rsid w:val="00E16D22"/>
    <w:rsid w:val="00E16E33"/>
    <w:rsid w:val="00E1731A"/>
    <w:rsid w:val="00E173ED"/>
    <w:rsid w:val="00E177C7"/>
    <w:rsid w:val="00E17B9C"/>
    <w:rsid w:val="00E204E5"/>
    <w:rsid w:val="00E2055A"/>
    <w:rsid w:val="00E205E1"/>
    <w:rsid w:val="00E207FD"/>
    <w:rsid w:val="00E20CB4"/>
    <w:rsid w:val="00E20DB6"/>
    <w:rsid w:val="00E2138F"/>
    <w:rsid w:val="00E21569"/>
    <w:rsid w:val="00E21AED"/>
    <w:rsid w:val="00E21C8C"/>
    <w:rsid w:val="00E22282"/>
    <w:rsid w:val="00E22341"/>
    <w:rsid w:val="00E22940"/>
    <w:rsid w:val="00E229F9"/>
    <w:rsid w:val="00E22C1A"/>
    <w:rsid w:val="00E22CDF"/>
    <w:rsid w:val="00E22E50"/>
    <w:rsid w:val="00E236BD"/>
    <w:rsid w:val="00E23C80"/>
    <w:rsid w:val="00E23D8D"/>
    <w:rsid w:val="00E240C0"/>
    <w:rsid w:val="00E24101"/>
    <w:rsid w:val="00E242AC"/>
    <w:rsid w:val="00E242EF"/>
    <w:rsid w:val="00E2434F"/>
    <w:rsid w:val="00E244AF"/>
    <w:rsid w:val="00E24889"/>
    <w:rsid w:val="00E24AEC"/>
    <w:rsid w:val="00E24AF5"/>
    <w:rsid w:val="00E24B8F"/>
    <w:rsid w:val="00E24C4D"/>
    <w:rsid w:val="00E24D06"/>
    <w:rsid w:val="00E251AE"/>
    <w:rsid w:val="00E2554F"/>
    <w:rsid w:val="00E257FF"/>
    <w:rsid w:val="00E25873"/>
    <w:rsid w:val="00E25931"/>
    <w:rsid w:val="00E259D6"/>
    <w:rsid w:val="00E25B55"/>
    <w:rsid w:val="00E25BE4"/>
    <w:rsid w:val="00E25C9F"/>
    <w:rsid w:val="00E26027"/>
    <w:rsid w:val="00E26460"/>
    <w:rsid w:val="00E2677F"/>
    <w:rsid w:val="00E268A8"/>
    <w:rsid w:val="00E26907"/>
    <w:rsid w:val="00E26AB7"/>
    <w:rsid w:val="00E26D65"/>
    <w:rsid w:val="00E27044"/>
    <w:rsid w:val="00E272C0"/>
    <w:rsid w:val="00E27B13"/>
    <w:rsid w:val="00E27B3B"/>
    <w:rsid w:val="00E27ECB"/>
    <w:rsid w:val="00E30063"/>
    <w:rsid w:val="00E30377"/>
    <w:rsid w:val="00E3066A"/>
    <w:rsid w:val="00E307E0"/>
    <w:rsid w:val="00E30888"/>
    <w:rsid w:val="00E308C7"/>
    <w:rsid w:val="00E309F1"/>
    <w:rsid w:val="00E30D1B"/>
    <w:rsid w:val="00E3114D"/>
    <w:rsid w:val="00E31297"/>
    <w:rsid w:val="00E3138A"/>
    <w:rsid w:val="00E31616"/>
    <w:rsid w:val="00E31AC3"/>
    <w:rsid w:val="00E31CFC"/>
    <w:rsid w:val="00E32281"/>
    <w:rsid w:val="00E3260D"/>
    <w:rsid w:val="00E32B7C"/>
    <w:rsid w:val="00E32CD7"/>
    <w:rsid w:val="00E32D71"/>
    <w:rsid w:val="00E330D4"/>
    <w:rsid w:val="00E332ED"/>
    <w:rsid w:val="00E3340D"/>
    <w:rsid w:val="00E335DC"/>
    <w:rsid w:val="00E3360D"/>
    <w:rsid w:val="00E33765"/>
    <w:rsid w:val="00E33949"/>
    <w:rsid w:val="00E33B1D"/>
    <w:rsid w:val="00E33CDA"/>
    <w:rsid w:val="00E33CFF"/>
    <w:rsid w:val="00E34098"/>
    <w:rsid w:val="00E340EA"/>
    <w:rsid w:val="00E34123"/>
    <w:rsid w:val="00E341E2"/>
    <w:rsid w:val="00E3486D"/>
    <w:rsid w:val="00E34EBE"/>
    <w:rsid w:val="00E34F1F"/>
    <w:rsid w:val="00E353DF"/>
    <w:rsid w:val="00E355CC"/>
    <w:rsid w:val="00E3574D"/>
    <w:rsid w:val="00E35A73"/>
    <w:rsid w:val="00E3604E"/>
    <w:rsid w:val="00E3605E"/>
    <w:rsid w:val="00E361C5"/>
    <w:rsid w:val="00E36583"/>
    <w:rsid w:val="00E371AC"/>
    <w:rsid w:val="00E37377"/>
    <w:rsid w:val="00E37535"/>
    <w:rsid w:val="00E37B4C"/>
    <w:rsid w:val="00E37B53"/>
    <w:rsid w:val="00E37BC3"/>
    <w:rsid w:val="00E41346"/>
    <w:rsid w:val="00E41932"/>
    <w:rsid w:val="00E41B26"/>
    <w:rsid w:val="00E41BC1"/>
    <w:rsid w:val="00E41C3C"/>
    <w:rsid w:val="00E41E42"/>
    <w:rsid w:val="00E421E8"/>
    <w:rsid w:val="00E4246E"/>
    <w:rsid w:val="00E425B9"/>
    <w:rsid w:val="00E425CA"/>
    <w:rsid w:val="00E42733"/>
    <w:rsid w:val="00E42B94"/>
    <w:rsid w:val="00E42C56"/>
    <w:rsid w:val="00E4362D"/>
    <w:rsid w:val="00E43A7E"/>
    <w:rsid w:val="00E43B4E"/>
    <w:rsid w:val="00E440CA"/>
    <w:rsid w:val="00E4410C"/>
    <w:rsid w:val="00E4413F"/>
    <w:rsid w:val="00E44339"/>
    <w:rsid w:val="00E443A2"/>
    <w:rsid w:val="00E444A5"/>
    <w:rsid w:val="00E444BB"/>
    <w:rsid w:val="00E44576"/>
    <w:rsid w:val="00E44750"/>
    <w:rsid w:val="00E44CE3"/>
    <w:rsid w:val="00E44CFF"/>
    <w:rsid w:val="00E453DD"/>
    <w:rsid w:val="00E4598C"/>
    <w:rsid w:val="00E459F1"/>
    <w:rsid w:val="00E45AD5"/>
    <w:rsid w:val="00E45D1B"/>
    <w:rsid w:val="00E45D2B"/>
    <w:rsid w:val="00E45D62"/>
    <w:rsid w:val="00E45E07"/>
    <w:rsid w:val="00E45F23"/>
    <w:rsid w:val="00E4615A"/>
    <w:rsid w:val="00E4655C"/>
    <w:rsid w:val="00E465D1"/>
    <w:rsid w:val="00E46675"/>
    <w:rsid w:val="00E46B01"/>
    <w:rsid w:val="00E46C9B"/>
    <w:rsid w:val="00E46D62"/>
    <w:rsid w:val="00E474BA"/>
    <w:rsid w:val="00E474C4"/>
    <w:rsid w:val="00E4758A"/>
    <w:rsid w:val="00E47648"/>
    <w:rsid w:val="00E4785A"/>
    <w:rsid w:val="00E501AF"/>
    <w:rsid w:val="00E504B7"/>
    <w:rsid w:val="00E506CD"/>
    <w:rsid w:val="00E507C7"/>
    <w:rsid w:val="00E50D05"/>
    <w:rsid w:val="00E50D82"/>
    <w:rsid w:val="00E50E80"/>
    <w:rsid w:val="00E5105C"/>
    <w:rsid w:val="00E511C4"/>
    <w:rsid w:val="00E513D1"/>
    <w:rsid w:val="00E514D8"/>
    <w:rsid w:val="00E516CE"/>
    <w:rsid w:val="00E51A89"/>
    <w:rsid w:val="00E51B40"/>
    <w:rsid w:val="00E52149"/>
    <w:rsid w:val="00E5233B"/>
    <w:rsid w:val="00E524B9"/>
    <w:rsid w:val="00E5259F"/>
    <w:rsid w:val="00E5276C"/>
    <w:rsid w:val="00E5293D"/>
    <w:rsid w:val="00E52AF6"/>
    <w:rsid w:val="00E52C08"/>
    <w:rsid w:val="00E53084"/>
    <w:rsid w:val="00E531CF"/>
    <w:rsid w:val="00E53593"/>
    <w:rsid w:val="00E53AB3"/>
    <w:rsid w:val="00E53BDA"/>
    <w:rsid w:val="00E54117"/>
    <w:rsid w:val="00E54485"/>
    <w:rsid w:val="00E5499A"/>
    <w:rsid w:val="00E54A30"/>
    <w:rsid w:val="00E54F1B"/>
    <w:rsid w:val="00E55075"/>
    <w:rsid w:val="00E55591"/>
    <w:rsid w:val="00E55741"/>
    <w:rsid w:val="00E55B0B"/>
    <w:rsid w:val="00E55BA9"/>
    <w:rsid w:val="00E55C4F"/>
    <w:rsid w:val="00E55D24"/>
    <w:rsid w:val="00E56156"/>
    <w:rsid w:val="00E56276"/>
    <w:rsid w:val="00E565FD"/>
    <w:rsid w:val="00E567D1"/>
    <w:rsid w:val="00E56CE7"/>
    <w:rsid w:val="00E56E37"/>
    <w:rsid w:val="00E57103"/>
    <w:rsid w:val="00E57274"/>
    <w:rsid w:val="00E572AA"/>
    <w:rsid w:val="00E57657"/>
    <w:rsid w:val="00E577C6"/>
    <w:rsid w:val="00E5783D"/>
    <w:rsid w:val="00E578B2"/>
    <w:rsid w:val="00E579FB"/>
    <w:rsid w:val="00E57D06"/>
    <w:rsid w:val="00E57D08"/>
    <w:rsid w:val="00E57E8E"/>
    <w:rsid w:val="00E57F38"/>
    <w:rsid w:val="00E60126"/>
    <w:rsid w:val="00E608B0"/>
    <w:rsid w:val="00E608F3"/>
    <w:rsid w:val="00E60A6A"/>
    <w:rsid w:val="00E60C04"/>
    <w:rsid w:val="00E61052"/>
    <w:rsid w:val="00E61428"/>
    <w:rsid w:val="00E615F4"/>
    <w:rsid w:val="00E617E3"/>
    <w:rsid w:val="00E61B8F"/>
    <w:rsid w:val="00E61CF0"/>
    <w:rsid w:val="00E62011"/>
    <w:rsid w:val="00E62A55"/>
    <w:rsid w:val="00E62A5C"/>
    <w:rsid w:val="00E62D4F"/>
    <w:rsid w:val="00E630DE"/>
    <w:rsid w:val="00E632E9"/>
    <w:rsid w:val="00E6344F"/>
    <w:rsid w:val="00E63AC6"/>
    <w:rsid w:val="00E63DC9"/>
    <w:rsid w:val="00E640C0"/>
    <w:rsid w:val="00E642A0"/>
    <w:rsid w:val="00E646CF"/>
    <w:rsid w:val="00E6499C"/>
    <w:rsid w:val="00E649D9"/>
    <w:rsid w:val="00E64B80"/>
    <w:rsid w:val="00E64BFD"/>
    <w:rsid w:val="00E64D1E"/>
    <w:rsid w:val="00E6501E"/>
    <w:rsid w:val="00E65132"/>
    <w:rsid w:val="00E6529E"/>
    <w:rsid w:val="00E654A6"/>
    <w:rsid w:val="00E6567E"/>
    <w:rsid w:val="00E6590E"/>
    <w:rsid w:val="00E65A0F"/>
    <w:rsid w:val="00E65A28"/>
    <w:rsid w:val="00E65B15"/>
    <w:rsid w:val="00E65FDE"/>
    <w:rsid w:val="00E6618B"/>
    <w:rsid w:val="00E66340"/>
    <w:rsid w:val="00E66952"/>
    <w:rsid w:val="00E66D0E"/>
    <w:rsid w:val="00E66F20"/>
    <w:rsid w:val="00E67FEA"/>
    <w:rsid w:val="00E704B8"/>
    <w:rsid w:val="00E70D87"/>
    <w:rsid w:val="00E7138A"/>
    <w:rsid w:val="00E7168D"/>
    <w:rsid w:val="00E71898"/>
    <w:rsid w:val="00E71945"/>
    <w:rsid w:val="00E71BE7"/>
    <w:rsid w:val="00E71C05"/>
    <w:rsid w:val="00E71DB7"/>
    <w:rsid w:val="00E71F81"/>
    <w:rsid w:val="00E7259B"/>
    <w:rsid w:val="00E728BA"/>
    <w:rsid w:val="00E72A7C"/>
    <w:rsid w:val="00E72B75"/>
    <w:rsid w:val="00E72C61"/>
    <w:rsid w:val="00E72D36"/>
    <w:rsid w:val="00E72D3A"/>
    <w:rsid w:val="00E72D41"/>
    <w:rsid w:val="00E72D89"/>
    <w:rsid w:val="00E72EF0"/>
    <w:rsid w:val="00E72FED"/>
    <w:rsid w:val="00E730B8"/>
    <w:rsid w:val="00E730E0"/>
    <w:rsid w:val="00E73330"/>
    <w:rsid w:val="00E7338E"/>
    <w:rsid w:val="00E73480"/>
    <w:rsid w:val="00E735ED"/>
    <w:rsid w:val="00E73681"/>
    <w:rsid w:val="00E7373A"/>
    <w:rsid w:val="00E7377C"/>
    <w:rsid w:val="00E738AB"/>
    <w:rsid w:val="00E738B4"/>
    <w:rsid w:val="00E73BCB"/>
    <w:rsid w:val="00E740A0"/>
    <w:rsid w:val="00E740EE"/>
    <w:rsid w:val="00E74234"/>
    <w:rsid w:val="00E7425E"/>
    <w:rsid w:val="00E745C1"/>
    <w:rsid w:val="00E7498A"/>
    <w:rsid w:val="00E74AC0"/>
    <w:rsid w:val="00E74C8F"/>
    <w:rsid w:val="00E74D09"/>
    <w:rsid w:val="00E74D39"/>
    <w:rsid w:val="00E74EEA"/>
    <w:rsid w:val="00E74F0E"/>
    <w:rsid w:val="00E7532F"/>
    <w:rsid w:val="00E75635"/>
    <w:rsid w:val="00E7594D"/>
    <w:rsid w:val="00E75DD8"/>
    <w:rsid w:val="00E75FA5"/>
    <w:rsid w:val="00E763A2"/>
    <w:rsid w:val="00E7664F"/>
    <w:rsid w:val="00E7681C"/>
    <w:rsid w:val="00E76878"/>
    <w:rsid w:val="00E7695B"/>
    <w:rsid w:val="00E76B3C"/>
    <w:rsid w:val="00E76E10"/>
    <w:rsid w:val="00E76FB3"/>
    <w:rsid w:val="00E77190"/>
    <w:rsid w:val="00E771F1"/>
    <w:rsid w:val="00E776C4"/>
    <w:rsid w:val="00E7788D"/>
    <w:rsid w:val="00E778FA"/>
    <w:rsid w:val="00E77A0F"/>
    <w:rsid w:val="00E77BF1"/>
    <w:rsid w:val="00E77C46"/>
    <w:rsid w:val="00E8011F"/>
    <w:rsid w:val="00E801AF"/>
    <w:rsid w:val="00E8023D"/>
    <w:rsid w:val="00E80483"/>
    <w:rsid w:val="00E80A99"/>
    <w:rsid w:val="00E80E6A"/>
    <w:rsid w:val="00E80EBD"/>
    <w:rsid w:val="00E80F12"/>
    <w:rsid w:val="00E810D8"/>
    <w:rsid w:val="00E81167"/>
    <w:rsid w:val="00E813F0"/>
    <w:rsid w:val="00E81547"/>
    <w:rsid w:val="00E81A3D"/>
    <w:rsid w:val="00E81AF9"/>
    <w:rsid w:val="00E81B5A"/>
    <w:rsid w:val="00E81C05"/>
    <w:rsid w:val="00E81C9D"/>
    <w:rsid w:val="00E81E2F"/>
    <w:rsid w:val="00E82340"/>
    <w:rsid w:val="00E82A78"/>
    <w:rsid w:val="00E82B8A"/>
    <w:rsid w:val="00E82BA9"/>
    <w:rsid w:val="00E82E4F"/>
    <w:rsid w:val="00E8312B"/>
    <w:rsid w:val="00E832A2"/>
    <w:rsid w:val="00E832B8"/>
    <w:rsid w:val="00E83433"/>
    <w:rsid w:val="00E83602"/>
    <w:rsid w:val="00E836AF"/>
    <w:rsid w:val="00E83B92"/>
    <w:rsid w:val="00E83BE6"/>
    <w:rsid w:val="00E83C64"/>
    <w:rsid w:val="00E83D04"/>
    <w:rsid w:val="00E8459E"/>
    <w:rsid w:val="00E84739"/>
    <w:rsid w:val="00E8484C"/>
    <w:rsid w:val="00E84969"/>
    <w:rsid w:val="00E84989"/>
    <w:rsid w:val="00E84F5D"/>
    <w:rsid w:val="00E85215"/>
    <w:rsid w:val="00E8583D"/>
    <w:rsid w:val="00E85ACD"/>
    <w:rsid w:val="00E85E4D"/>
    <w:rsid w:val="00E85EBF"/>
    <w:rsid w:val="00E85F74"/>
    <w:rsid w:val="00E8614F"/>
    <w:rsid w:val="00E86161"/>
    <w:rsid w:val="00E8618C"/>
    <w:rsid w:val="00E864D3"/>
    <w:rsid w:val="00E865ED"/>
    <w:rsid w:val="00E866B8"/>
    <w:rsid w:val="00E8689B"/>
    <w:rsid w:val="00E869C8"/>
    <w:rsid w:val="00E86A4A"/>
    <w:rsid w:val="00E86C00"/>
    <w:rsid w:val="00E87139"/>
    <w:rsid w:val="00E8716A"/>
    <w:rsid w:val="00E8721F"/>
    <w:rsid w:val="00E874D6"/>
    <w:rsid w:val="00E8770D"/>
    <w:rsid w:val="00E878F7"/>
    <w:rsid w:val="00E87FD0"/>
    <w:rsid w:val="00E90129"/>
    <w:rsid w:val="00E90332"/>
    <w:rsid w:val="00E903AC"/>
    <w:rsid w:val="00E90A22"/>
    <w:rsid w:val="00E90BCB"/>
    <w:rsid w:val="00E90BFE"/>
    <w:rsid w:val="00E90C59"/>
    <w:rsid w:val="00E90CCB"/>
    <w:rsid w:val="00E91020"/>
    <w:rsid w:val="00E91420"/>
    <w:rsid w:val="00E915B1"/>
    <w:rsid w:val="00E9165E"/>
    <w:rsid w:val="00E91731"/>
    <w:rsid w:val="00E9177D"/>
    <w:rsid w:val="00E91AA2"/>
    <w:rsid w:val="00E91BC8"/>
    <w:rsid w:val="00E91D51"/>
    <w:rsid w:val="00E92244"/>
    <w:rsid w:val="00E92268"/>
    <w:rsid w:val="00E924BC"/>
    <w:rsid w:val="00E926FC"/>
    <w:rsid w:val="00E928CE"/>
    <w:rsid w:val="00E9295B"/>
    <w:rsid w:val="00E929B8"/>
    <w:rsid w:val="00E9304B"/>
    <w:rsid w:val="00E93124"/>
    <w:rsid w:val="00E932C5"/>
    <w:rsid w:val="00E938D5"/>
    <w:rsid w:val="00E93ABB"/>
    <w:rsid w:val="00E93ABF"/>
    <w:rsid w:val="00E93BE2"/>
    <w:rsid w:val="00E93C7A"/>
    <w:rsid w:val="00E93CC5"/>
    <w:rsid w:val="00E94A25"/>
    <w:rsid w:val="00E94E11"/>
    <w:rsid w:val="00E9510A"/>
    <w:rsid w:val="00E95307"/>
    <w:rsid w:val="00E9550A"/>
    <w:rsid w:val="00E95661"/>
    <w:rsid w:val="00E95BE3"/>
    <w:rsid w:val="00E95E0A"/>
    <w:rsid w:val="00E96184"/>
    <w:rsid w:val="00E962FC"/>
    <w:rsid w:val="00E964D0"/>
    <w:rsid w:val="00E965A8"/>
    <w:rsid w:val="00E9665C"/>
    <w:rsid w:val="00E96CEC"/>
    <w:rsid w:val="00E97574"/>
    <w:rsid w:val="00E9762A"/>
    <w:rsid w:val="00E97A07"/>
    <w:rsid w:val="00E97E0D"/>
    <w:rsid w:val="00E97E12"/>
    <w:rsid w:val="00E97F26"/>
    <w:rsid w:val="00EA0370"/>
    <w:rsid w:val="00EA064E"/>
    <w:rsid w:val="00EA090A"/>
    <w:rsid w:val="00EA0CDA"/>
    <w:rsid w:val="00EA0EBE"/>
    <w:rsid w:val="00EA0F2A"/>
    <w:rsid w:val="00EA0F66"/>
    <w:rsid w:val="00EA1055"/>
    <w:rsid w:val="00EA121B"/>
    <w:rsid w:val="00EA1335"/>
    <w:rsid w:val="00EA1349"/>
    <w:rsid w:val="00EA17E7"/>
    <w:rsid w:val="00EA1826"/>
    <w:rsid w:val="00EA20DD"/>
    <w:rsid w:val="00EA222B"/>
    <w:rsid w:val="00EA2281"/>
    <w:rsid w:val="00EA32A8"/>
    <w:rsid w:val="00EA36E8"/>
    <w:rsid w:val="00EA3882"/>
    <w:rsid w:val="00EA3984"/>
    <w:rsid w:val="00EA3A3B"/>
    <w:rsid w:val="00EA3B4B"/>
    <w:rsid w:val="00EA3B84"/>
    <w:rsid w:val="00EA3D79"/>
    <w:rsid w:val="00EA3E75"/>
    <w:rsid w:val="00EA409D"/>
    <w:rsid w:val="00EA45B3"/>
    <w:rsid w:val="00EA486B"/>
    <w:rsid w:val="00EA4987"/>
    <w:rsid w:val="00EA4AB4"/>
    <w:rsid w:val="00EA4D1E"/>
    <w:rsid w:val="00EA4D87"/>
    <w:rsid w:val="00EA4E53"/>
    <w:rsid w:val="00EA4E84"/>
    <w:rsid w:val="00EA5352"/>
    <w:rsid w:val="00EA5AD4"/>
    <w:rsid w:val="00EA5D05"/>
    <w:rsid w:val="00EA5E18"/>
    <w:rsid w:val="00EA5E21"/>
    <w:rsid w:val="00EA5F11"/>
    <w:rsid w:val="00EA656B"/>
    <w:rsid w:val="00EA6596"/>
    <w:rsid w:val="00EA67F9"/>
    <w:rsid w:val="00EA68D3"/>
    <w:rsid w:val="00EA7038"/>
    <w:rsid w:val="00EA72C8"/>
    <w:rsid w:val="00EA7654"/>
    <w:rsid w:val="00EA79EB"/>
    <w:rsid w:val="00EA7AE9"/>
    <w:rsid w:val="00EA7DE0"/>
    <w:rsid w:val="00EA7E2C"/>
    <w:rsid w:val="00EB00BA"/>
    <w:rsid w:val="00EB020D"/>
    <w:rsid w:val="00EB02FC"/>
    <w:rsid w:val="00EB05BD"/>
    <w:rsid w:val="00EB05F6"/>
    <w:rsid w:val="00EB0780"/>
    <w:rsid w:val="00EB0878"/>
    <w:rsid w:val="00EB087E"/>
    <w:rsid w:val="00EB0AE8"/>
    <w:rsid w:val="00EB1119"/>
    <w:rsid w:val="00EB1981"/>
    <w:rsid w:val="00EB1DBC"/>
    <w:rsid w:val="00EB1F9F"/>
    <w:rsid w:val="00EB1FC0"/>
    <w:rsid w:val="00EB2070"/>
    <w:rsid w:val="00EB28C7"/>
    <w:rsid w:val="00EB2B19"/>
    <w:rsid w:val="00EB30D9"/>
    <w:rsid w:val="00EB33FD"/>
    <w:rsid w:val="00EB38A9"/>
    <w:rsid w:val="00EB3966"/>
    <w:rsid w:val="00EB3C66"/>
    <w:rsid w:val="00EB4184"/>
    <w:rsid w:val="00EB4381"/>
    <w:rsid w:val="00EB48A2"/>
    <w:rsid w:val="00EB497F"/>
    <w:rsid w:val="00EB4B3A"/>
    <w:rsid w:val="00EB4BCD"/>
    <w:rsid w:val="00EB4FEA"/>
    <w:rsid w:val="00EB50AD"/>
    <w:rsid w:val="00EB5170"/>
    <w:rsid w:val="00EB52E8"/>
    <w:rsid w:val="00EB5489"/>
    <w:rsid w:val="00EB5957"/>
    <w:rsid w:val="00EB5BA2"/>
    <w:rsid w:val="00EB5CDA"/>
    <w:rsid w:val="00EB60A1"/>
    <w:rsid w:val="00EB61E4"/>
    <w:rsid w:val="00EB64E0"/>
    <w:rsid w:val="00EB659C"/>
    <w:rsid w:val="00EB6602"/>
    <w:rsid w:val="00EB6B1D"/>
    <w:rsid w:val="00EB6B4E"/>
    <w:rsid w:val="00EB6CD7"/>
    <w:rsid w:val="00EB6F91"/>
    <w:rsid w:val="00EB72EC"/>
    <w:rsid w:val="00EB78D9"/>
    <w:rsid w:val="00EB7BD5"/>
    <w:rsid w:val="00EB7CC4"/>
    <w:rsid w:val="00EB7D6C"/>
    <w:rsid w:val="00EC0038"/>
    <w:rsid w:val="00EC0172"/>
    <w:rsid w:val="00EC094D"/>
    <w:rsid w:val="00EC0B1A"/>
    <w:rsid w:val="00EC0BE7"/>
    <w:rsid w:val="00EC0C6E"/>
    <w:rsid w:val="00EC0F5E"/>
    <w:rsid w:val="00EC1811"/>
    <w:rsid w:val="00EC1BAF"/>
    <w:rsid w:val="00EC241F"/>
    <w:rsid w:val="00EC26D2"/>
    <w:rsid w:val="00EC276D"/>
    <w:rsid w:val="00EC2BBD"/>
    <w:rsid w:val="00EC2D19"/>
    <w:rsid w:val="00EC3075"/>
    <w:rsid w:val="00EC387E"/>
    <w:rsid w:val="00EC39C1"/>
    <w:rsid w:val="00EC4111"/>
    <w:rsid w:val="00EC4398"/>
    <w:rsid w:val="00EC462D"/>
    <w:rsid w:val="00EC4A2A"/>
    <w:rsid w:val="00EC4BA2"/>
    <w:rsid w:val="00EC4CF3"/>
    <w:rsid w:val="00EC516A"/>
    <w:rsid w:val="00EC5455"/>
    <w:rsid w:val="00EC55CF"/>
    <w:rsid w:val="00EC563B"/>
    <w:rsid w:val="00EC5700"/>
    <w:rsid w:val="00EC5ADB"/>
    <w:rsid w:val="00EC67A7"/>
    <w:rsid w:val="00EC67CE"/>
    <w:rsid w:val="00EC694B"/>
    <w:rsid w:val="00EC6B1C"/>
    <w:rsid w:val="00EC6C96"/>
    <w:rsid w:val="00EC6EF3"/>
    <w:rsid w:val="00EC7597"/>
    <w:rsid w:val="00EC75DE"/>
    <w:rsid w:val="00EC7B1E"/>
    <w:rsid w:val="00EC7B9D"/>
    <w:rsid w:val="00ED03E5"/>
    <w:rsid w:val="00ED05B8"/>
    <w:rsid w:val="00ED1162"/>
    <w:rsid w:val="00ED1235"/>
    <w:rsid w:val="00ED135D"/>
    <w:rsid w:val="00ED139D"/>
    <w:rsid w:val="00ED18DC"/>
    <w:rsid w:val="00ED198E"/>
    <w:rsid w:val="00ED1999"/>
    <w:rsid w:val="00ED1A3A"/>
    <w:rsid w:val="00ED1AC6"/>
    <w:rsid w:val="00ED1B59"/>
    <w:rsid w:val="00ED1D0C"/>
    <w:rsid w:val="00ED1E15"/>
    <w:rsid w:val="00ED228C"/>
    <w:rsid w:val="00ED23A3"/>
    <w:rsid w:val="00ED2818"/>
    <w:rsid w:val="00ED2F0B"/>
    <w:rsid w:val="00ED341E"/>
    <w:rsid w:val="00ED3758"/>
    <w:rsid w:val="00ED3CD9"/>
    <w:rsid w:val="00ED3CE3"/>
    <w:rsid w:val="00ED3FD4"/>
    <w:rsid w:val="00ED412C"/>
    <w:rsid w:val="00ED4134"/>
    <w:rsid w:val="00ED465C"/>
    <w:rsid w:val="00ED4DB5"/>
    <w:rsid w:val="00ED4DBD"/>
    <w:rsid w:val="00ED4E3C"/>
    <w:rsid w:val="00ED4EA0"/>
    <w:rsid w:val="00ED4FE9"/>
    <w:rsid w:val="00ED580C"/>
    <w:rsid w:val="00ED5B0F"/>
    <w:rsid w:val="00ED5D3F"/>
    <w:rsid w:val="00ED622A"/>
    <w:rsid w:val="00ED6891"/>
    <w:rsid w:val="00ED6A99"/>
    <w:rsid w:val="00ED6ABB"/>
    <w:rsid w:val="00ED7172"/>
    <w:rsid w:val="00ED72DE"/>
    <w:rsid w:val="00ED75CB"/>
    <w:rsid w:val="00ED79BB"/>
    <w:rsid w:val="00ED7B12"/>
    <w:rsid w:val="00ED7E00"/>
    <w:rsid w:val="00ED7F61"/>
    <w:rsid w:val="00EE0003"/>
    <w:rsid w:val="00EE0206"/>
    <w:rsid w:val="00EE0216"/>
    <w:rsid w:val="00EE05FF"/>
    <w:rsid w:val="00EE0676"/>
    <w:rsid w:val="00EE06E6"/>
    <w:rsid w:val="00EE0853"/>
    <w:rsid w:val="00EE0AC7"/>
    <w:rsid w:val="00EE0B94"/>
    <w:rsid w:val="00EE0EAA"/>
    <w:rsid w:val="00EE0F84"/>
    <w:rsid w:val="00EE10EE"/>
    <w:rsid w:val="00EE123F"/>
    <w:rsid w:val="00EE1311"/>
    <w:rsid w:val="00EE133A"/>
    <w:rsid w:val="00EE1E2D"/>
    <w:rsid w:val="00EE1E96"/>
    <w:rsid w:val="00EE1F38"/>
    <w:rsid w:val="00EE2501"/>
    <w:rsid w:val="00EE298B"/>
    <w:rsid w:val="00EE2A02"/>
    <w:rsid w:val="00EE2B8F"/>
    <w:rsid w:val="00EE2B9D"/>
    <w:rsid w:val="00EE2D27"/>
    <w:rsid w:val="00EE2D60"/>
    <w:rsid w:val="00EE309F"/>
    <w:rsid w:val="00EE327D"/>
    <w:rsid w:val="00EE3300"/>
    <w:rsid w:val="00EE33DE"/>
    <w:rsid w:val="00EE3CEF"/>
    <w:rsid w:val="00EE3E7E"/>
    <w:rsid w:val="00EE3F3B"/>
    <w:rsid w:val="00EE3F92"/>
    <w:rsid w:val="00EE4666"/>
    <w:rsid w:val="00EE46DD"/>
    <w:rsid w:val="00EE48BC"/>
    <w:rsid w:val="00EE48C3"/>
    <w:rsid w:val="00EE49B8"/>
    <w:rsid w:val="00EE49C2"/>
    <w:rsid w:val="00EE4ACC"/>
    <w:rsid w:val="00EE4C2B"/>
    <w:rsid w:val="00EE4CE3"/>
    <w:rsid w:val="00EE4DC3"/>
    <w:rsid w:val="00EE4E58"/>
    <w:rsid w:val="00EE4EF9"/>
    <w:rsid w:val="00EE513B"/>
    <w:rsid w:val="00EE5246"/>
    <w:rsid w:val="00EE59E2"/>
    <w:rsid w:val="00EE5CC2"/>
    <w:rsid w:val="00EE61D9"/>
    <w:rsid w:val="00EE61F8"/>
    <w:rsid w:val="00EE6299"/>
    <w:rsid w:val="00EE659B"/>
    <w:rsid w:val="00EE68BF"/>
    <w:rsid w:val="00EE695F"/>
    <w:rsid w:val="00EE6F90"/>
    <w:rsid w:val="00EE751D"/>
    <w:rsid w:val="00EE7543"/>
    <w:rsid w:val="00EE7C2A"/>
    <w:rsid w:val="00EF09F5"/>
    <w:rsid w:val="00EF0A7F"/>
    <w:rsid w:val="00EF0C14"/>
    <w:rsid w:val="00EF0C5A"/>
    <w:rsid w:val="00EF0E45"/>
    <w:rsid w:val="00EF0EF1"/>
    <w:rsid w:val="00EF101A"/>
    <w:rsid w:val="00EF12A6"/>
    <w:rsid w:val="00EF13DF"/>
    <w:rsid w:val="00EF1662"/>
    <w:rsid w:val="00EF18FE"/>
    <w:rsid w:val="00EF1B36"/>
    <w:rsid w:val="00EF1F93"/>
    <w:rsid w:val="00EF20CA"/>
    <w:rsid w:val="00EF240A"/>
    <w:rsid w:val="00EF280C"/>
    <w:rsid w:val="00EF2E97"/>
    <w:rsid w:val="00EF2FAF"/>
    <w:rsid w:val="00EF3188"/>
    <w:rsid w:val="00EF324D"/>
    <w:rsid w:val="00EF3265"/>
    <w:rsid w:val="00EF3A71"/>
    <w:rsid w:val="00EF3BE8"/>
    <w:rsid w:val="00EF40B3"/>
    <w:rsid w:val="00EF4597"/>
    <w:rsid w:val="00EF4B0F"/>
    <w:rsid w:val="00EF4C3A"/>
    <w:rsid w:val="00EF4DF6"/>
    <w:rsid w:val="00EF544E"/>
    <w:rsid w:val="00EF572C"/>
    <w:rsid w:val="00EF5A17"/>
    <w:rsid w:val="00EF5AE6"/>
    <w:rsid w:val="00EF5C3A"/>
    <w:rsid w:val="00EF5E4E"/>
    <w:rsid w:val="00EF5EA6"/>
    <w:rsid w:val="00EF6033"/>
    <w:rsid w:val="00EF614F"/>
    <w:rsid w:val="00EF61E7"/>
    <w:rsid w:val="00EF622F"/>
    <w:rsid w:val="00EF626D"/>
    <w:rsid w:val="00EF64C9"/>
    <w:rsid w:val="00EF65D8"/>
    <w:rsid w:val="00EF667F"/>
    <w:rsid w:val="00EF6826"/>
    <w:rsid w:val="00EF6CE0"/>
    <w:rsid w:val="00EF7203"/>
    <w:rsid w:val="00EF74E1"/>
    <w:rsid w:val="00EF75B1"/>
    <w:rsid w:val="00EF7768"/>
    <w:rsid w:val="00EF785C"/>
    <w:rsid w:val="00EF7866"/>
    <w:rsid w:val="00EF7BCC"/>
    <w:rsid w:val="00EF7C8A"/>
    <w:rsid w:val="00F0056C"/>
    <w:rsid w:val="00F00698"/>
    <w:rsid w:val="00F006A9"/>
    <w:rsid w:val="00F0077A"/>
    <w:rsid w:val="00F00996"/>
    <w:rsid w:val="00F009D5"/>
    <w:rsid w:val="00F00B01"/>
    <w:rsid w:val="00F011D0"/>
    <w:rsid w:val="00F0181D"/>
    <w:rsid w:val="00F01E9C"/>
    <w:rsid w:val="00F0205A"/>
    <w:rsid w:val="00F021B1"/>
    <w:rsid w:val="00F023BB"/>
    <w:rsid w:val="00F02916"/>
    <w:rsid w:val="00F02B1B"/>
    <w:rsid w:val="00F02E8A"/>
    <w:rsid w:val="00F03863"/>
    <w:rsid w:val="00F0396B"/>
    <w:rsid w:val="00F04113"/>
    <w:rsid w:val="00F04497"/>
    <w:rsid w:val="00F04A5D"/>
    <w:rsid w:val="00F04B9E"/>
    <w:rsid w:val="00F04C5D"/>
    <w:rsid w:val="00F04CCF"/>
    <w:rsid w:val="00F04FEB"/>
    <w:rsid w:val="00F050E1"/>
    <w:rsid w:val="00F05565"/>
    <w:rsid w:val="00F055AD"/>
    <w:rsid w:val="00F0564A"/>
    <w:rsid w:val="00F056FE"/>
    <w:rsid w:val="00F05F05"/>
    <w:rsid w:val="00F06321"/>
    <w:rsid w:val="00F0661C"/>
    <w:rsid w:val="00F06754"/>
    <w:rsid w:val="00F06C91"/>
    <w:rsid w:val="00F06FBC"/>
    <w:rsid w:val="00F06FF6"/>
    <w:rsid w:val="00F0722B"/>
    <w:rsid w:val="00F072D9"/>
    <w:rsid w:val="00F0741A"/>
    <w:rsid w:val="00F07855"/>
    <w:rsid w:val="00F07A14"/>
    <w:rsid w:val="00F07DAA"/>
    <w:rsid w:val="00F07E41"/>
    <w:rsid w:val="00F10118"/>
    <w:rsid w:val="00F1025D"/>
    <w:rsid w:val="00F10355"/>
    <w:rsid w:val="00F103D5"/>
    <w:rsid w:val="00F10686"/>
    <w:rsid w:val="00F109DD"/>
    <w:rsid w:val="00F10FCD"/>
    <w:rsid w:val="00F110DA"/>
    <w:rsid w:val="00F11527"/>
    <w:rsid w:val="00F116C0"/>
    <w:rsid w:val="00F117E8"/>
    <w:rsid w:val="00F1182B"/>
    <w:rsid w:val="00F11A16"/>
    <w:rsid w:val="00F11C18"/>
    <w:rsid w:val="00F11DB8"/>
    <w:rsid w:val="00F11EF8"/>
    <w:rsid w:val="00F11FD1"/>
    <w:rsid w:val="00F120C4"/>
    <w:rsid w:val="00F1226E"/>
    <w:rsid w:val="00F123F9"/>
    <w:rsid w:val="00F124AC"/>
    <w:rsid w:val="00F12605"/>
    <w:rsid w:val="00F1275C"/>
    <w:rsid w:val="00F12818"/>
    <w:rsid w:val="00F1282B"/>
    <w:rsid w:val="00F12A11"/>
    <w:rsid w:val="00F12B4D"/>
    <w:rsid w:val="00F12DD5"/>
    <w:rsid w:val="00F1307B"/>
    <w:rsid w:val="00F135B2"/>
    <w:rsid w:val="00F136CD"/>
    <w:rsid w:val="00F13731"/>
    <w:rsid w:val="00F13978"/>
    <w:rsid w:val="00F13A5C"/>
    <w:rsid w:val="00F13BF5"/>
    <w:rsid w:val="00F13DAC"/>
    <w:rsid w:val="00F14010"/>
    <w:rsid w:val="00F14160"/>
    <w:rsid w:val="00F1425F"/>
    <w:rsid w:val="00F14457"/>
    <w:rsid w:val="00F14714"/>
    <w:rsid w:val="00F1486D"/>
    <w:rsid w:val="00F148A5"/>
    <w:rsid w:val="00F148CE"/>
    <w:rsid w:val="00F14D40"/>
    <w:rsid w:val="00F14E22"/>
    <w:rsid w:val="00F1517A"/>
    <w:rsid w:val="00F15290"/>
    <w:rsid w:val="00F156B0"/>
    <w:rsid w:val="00F15C24"/>
    <w:rsid w:val="00F15E8B"/>
    <w:rsid w:val="00F1606F"/>
    <w:rsid w:val="00F160E0"/>
    <w:rsid w:val="00F1634C"/>
    <w:rsid w:val="00F163C6"/>
    <w:rsid w:val="00F16774"/>
    <w:rsid w:val="00F16B90"/>
    <w:rsid w:val="00F16C29"/>
    <w:rsid w:val="00F16CC9"/>
    <w:rsid w:val="00F16D46"/>
    <w:rsid w:val="00F16E76"/>
    <w:rsid w:val="00F171A1"/>
    <w:rsid w:val="00F17298"/>
    <w:rsid w:val="00F17A51"/>
    <w:rsid w:val="00F17F73"/>
    <w:rsid w:val="00F20011"/>
    <w:rsid w:val="00F2026B"/>
    <w:rsid w:val="00F20879"/>
    <w:rsid w:val="00F209D9"/>
    <w:rsid w:val="00F20D33"/>
    <w:rsid w:val="00F20E1B"/>
    <w:rsid w:val="00F20FD7"/>
    <w:rsid w:val="00F21029"/>
    <w:rsid w:val="00F2145B"/>
    <w:rsid w:val="00F214DF"/>
    <w:rsid w:val="00F21C86"/>
    <w:rsid w:val="00F21C8C"/>
    <w:rsid w:val="00F2208D"/>
    <w:rsid w:val="00F22383"/>
    <w:rsid w:val="00F2274B"/>
    <w:rsid w:val="00F22960"/>
    <w:rsid w:val="00F22A04"/>
    <w:rsid w:val="00F22C3A"/>
    <w:rsid w:val="00F22D88"/>
    <w:rsid w:val="00F22DE3"/>
    <w:rsid w:val="00F2312E"/>
    <w:rsid w:val="00F231FE"/>
    <w:rsid w:val="00F2336A"/>
    <w:rsid w:val="00F23387"/>
    <w:rsid w:val="00F235FA"/>
    <w:rsid w:val="00F23C7E"/>
    <w:rsid w:val="00F23CA4"/>
    <w:rsid w:val="00F23CDC"/>
    <w:rsid w:val="00F24083"/>
    <w:rsid w:val="00F242A8"/>
    <w:rsid w:val="00F249A8"/>
    <w:rsid w:val="00F24B9F"/>
    <w:rsid w:val="00F24CCA"/>
    <w:rsid w:val="00F24D33"/>
    <w:rsid w:val="00F25089"/>
    <w:rsid w:val="00F2512A"/>
    <w:rsid w:val="00F25381"/>
    <w:rsid w:val="00F256AC"/>
    <w:rsid w:val="00F25F33"/>
    <w:rsid w:val="00F262DD"/>
    <w:rsid w:val="00F26544"/>
    <w:rsid w:val="00F26782"/>
    <w:rsid w:val="00F26902"/>
    <w:rsid w:val="00F2692C"/>
    <w:rsid w:val="00F2697A"/>
    <w:rsid w:val="00F26FA2"/>
    <w:rsid w:val="00F26FE7"/>
    <w:rsid w:val="00F26FE9"/>
    <w:rsid w:val="00F2702C"/>
    <w:rsid w:val="00F2716C"/>
    <w:rsid w:val="00F2717E"/>
    <w:rsid w:val="00F2757D"/>
    <w:rsid w:val="00F27826"/>
    <w:rsid w:val="00F27B21"/>
    <w:rsid w:val="00F27BA0"/>
    <w:rsid w:val="00F27EA4"/>
    <w:rsid w:val="00F27ECF"/>
    <w:rsid w:val="00F301FA"/>
    <w:rsid w:val="00F3041F"/>
    <w:rsid w:val="00F3048C"/>
    <w:rsid w:val="00F309E9"/>
    <w:rsid w:val="00F30BFD"/>
    <w:rsid w:val="00F30F99"/>
    <w:rsid w:val="00F3120E"/>
    <w:rsid w:val="00F312C8"/>
    <w:rsid w:val="00F312D0"/>
    <w:rsid w:val="00F3159E"/>
    <w:rsid w:val="00F316BB"/>
    <w:rsid w:val="00F317DF"/>
    <w:rsid w:val="00F31DBD"/>
    <w:rsid w:val="00F31F8A"/>
    <w:rsid w:val="00F32181"/>
    <w:rsid w:val="00F3247A"/>
    <w:rsid w:val="00F32581"/>
    <w:rsid w:val="00F3265F"/>
    <w:rsid w:val="00F329B7"/>
    <w:rsid w:val="00F32A9F"/>
    <w:rsid w:val="00F3398A"/>
    <w:rsid w:val="00F33A83"/>
    <w:rsid w:val="00F33E5E"/>
    <w:rsid w:val="00F33F59"/>
    <w:rsid w:val="00F3428C"/>
    <w:rsid w:val="00F343E3"/>
    <w:rsid w:val="00F344DB"/>
    <w:rsid w:val="00F34813"/>
    <w:rsid w:val="00F34BF4"/>
    <w:rsid w:val="00F34FEA"/>
    <w:rsid w:val="00F35558"/>
    <w:rsid w:val="00F3558D"/>
    <w:rsid w:val="00F356EF"/>
    <w:rsid w:val="00F357E1"/>
    <w:rsid w:val="00F35A6C"/>
    <w:rsid w:val="00F35D28"/>
    <w:rsid w:val="00F35EC5"/>
    <w:rsid w:val="00F36049"/>
    <w:rsid w:val="00F3607F"/>
    <w:rsid w:val="00F36088"/>
    <w:rsid w:val="00F3609D"/>
    <w:rsid w:val="00F3667B"/>
    <w:rsid w:val="00F3690D"/>
    <w:rsid w:val="00F369A2"/>
    <w:rsid w:val="00F36B23"/>
    <w:rsid w:val="00F36C61"/>
    <w:rsid w:val="00F36E2E"/>
    <w:rsid w:val="00F36E68"/>
    <w:rsid w:val="00F370F7"/>
    <w:rsid w:val="00F37250"/>
    <w:rsid w:val="00F37873"/>
    <w:rsid w:val="00F3787F"/>
    <w:rsid w:val="00F37AE4"/>
    <w:rsid w:val="00F37B79"/>
    <w:rsid w:val="00F37D39"/>
    <w:rsid w:val="00F40220"/>
    <w:rsid w:val="00F40574"/>
    <w:rsid w:val="00F40F16"/>
    <w:rsid w:val="00F40FAB"/>
    <w:rsid w:val="00F4106D"/>
    <w:rsid w:val="00F41083"/>
    <w:rsid w:val="00F411C1"/>
    <w:rsid w:val="00F4121E"/>
    <w:rsid w:val="00F4136B"/>
    <w:rsid w:val="00F4174C"/>
    <w:rsid w:val="00F41800"/>
    <w:rsid w:val="00F418A1"/>
    <w:rsid w:val="00F41901"/>
    <w:rsid w:val="00F41B81"/>
    <w:rsid w:val="00F41D82"/>
    <w:rsid w:val="00F421CE"/>
    <w:rsid w:val="00F4286B"/>
    <w:rsid w:val="00F4294B"/>
    <w:rsid w:val="00F42D83"/>
    <w:rsid w:val="00F42DFE"/>
    <w:rsid w:val="00F42E4B"/>
    <w:rsid w:val="00F42FF4"/>
    <w:rsid w:val="00F43459"/>
    <w:rsid w:val="00F43546"/>
    <w:rsid w:val="00F435F1"/>
    <w:rsid w:val="00F43A0B"/>
    <w:rsid w:val="00F4400D"/>
    <w:rsid w:val="00F44345"/>
    <w:rsid w:val="00F44469"/>
    <w:rsid w:val="00F445C0"/>
    <w:rsid w:val="00F44621"/>
    <w:rsid w:val="00F448EE"/>
    <w:rsid w:val="00F44A31"/>
    <w:rsid w:val="00F45649"/>
    <w:rsid w:val="00F45784"/>
    <w:rsid w:val="00F45A41"/>
    <w:rsid w:val="00F45A8D"/>
    <w:rsid w:val="00F45C6D"/>
    <w:rsid w:val="00F45D1C"/>
    <w:rsid w:val="00F45D52"/>
    <w:rsid w:val="00F45D8A"/>
    <w:rsid w:val="00F46494"/>
    <w:rsid w:val="00F46DA5"/>
    <w:rsid w:val="00F476A4"/>
    <w:rsid w:val="00F47AE4"/>
    <w:rsid w:val="00F47AEA"/>
    <w:rsid w:val="00F50857"/>
    <w:rsid w:val="00F50A2B"/>
    <w:rsid w:val="00F50D72"/>
    <w:rsid w:val="00F50DFC"/>
    <w:rsid w:val="00F50F60"/>
    <w:rsid w:val="00F5126C"/>
    <w:rsid w:val="00F51C68"/>
    <w:rsid w:val="00F51FE2"/>
    <w:rsid w:val="00F522E1"/>
    <w:rsid w:val="00F5283A"/>
    <w:rsid w:val="00F52C15"/>
    <w:rsid w:val="00F52C25"/>
    <w:rsid w:val="00F52C6E"/>
    <w:rsid w:val="00F52DBE"/>
    <w:rsid w:val="00F5389B"/>
    <w:rsid w:val="00F53A93"/>
    <w:rsid w:val="00F53AC0"/>
    <w:rsid w:val="00F53B8B"/>
    <w:rsid w:val="00F5410E"/>
    <w:rsid w:val="00F542A5"/>
    <w:rsid w:val="00F542F8"/>
    <w:rsid w:val="00F5457F"/>
    <w:rsid w:val="00F54781"/>
    <w:rsid w:val="00F547D9"/>
    <w:rsid w:val="00F54894"/>
    <w:rsid w:val="00F54AF7"/>
    <w:rsid w:val="00F54C81"/>
    <w:rsid w:val="00F54EDB"/>
    <w:rsid w:val="00F54FFE"/>
    <w:rsid w:val="00F5529C"/>
    <w:rsid w:val="00F55821"/>
    <w:rsid w:val="00F55C74"/>
    <w:rsid w:val="00F56128"/>
    <w:rsid w:val="00F563DD"/>
    <w:rsid w:val="00F5657F"/>
    <w:rsid w:val="00F5701C"/>
    <w:rsid w:val="00F5773C"/>
    <w:rsid w:val="00F6009A"/>
    <w:rsid w:val="00F6032D"/>
    <w:rsid w:val="00F60603"/>
    <w:rsid w:val="00F607AE"/>
    <w:rsid w:val="00F609AD"/>
    <w:rsid w:val="00F6143B"/>
    <w:rsid w:val="00F614B7"/>
    <w:rsid w:val="00F614EC"/>
    <w:rsid w:val="00F616FA"/>
    <w:rsid w:val="00F6174B"/>
    <w:rsid w:val="00F61CE5"/>
    <w:rsid w:val="00F61E36"/>
    <w:rsid w:val="00F6245D"/>
    <w:rsid w:val="00F6260A"/>
    <w:rsid w:val="00F62CF4"/>
    <w:rsid w:val="00F6303A"/>
    <w:rsid w:val="00F63057"/>
    <w:rsid w:val="00F631E2"/>
    <w:rsid w:val="00F63208"/>
    <w:rsid w:val="00F632C6"/>
    <w:rsid w:val="00F633C0"/>
    <w:rsid w:val="00F6354F"/>
    <w:rsid w:val="00F63E2A"/>
    <w:rsid w:val="00F64097"/>
    <w:rsid w:val="00F64099"/>
    <w:rsid w:val="00F64374"/>
    <w:rsid w:val="00F647DA"/>
    <w:rsid w:val="00F64A71"/>
    <w:rsid w:val="00F64B2D"/>
    <w:rsid w:val="00F64B39"/>
    <w:rsid w:val="00F650E5"/>
    <w:rsid w:val="00F65433"/>
    <w:rsid w:val="00F6552D"/>
    <w:rsid w:val="00F656A7"/>
    <w:rsid w:val="00F65A95"/>
    <w:rsid w:val="00F65BAA"/>
    <w:rsid w:val="00F65F41"/>
    <w:rsid w:val="00F66111"/>
    <w:rsid w:val="00F662D7"/>
    <w:rsid w:val="00F66546"/>
    <w:rsid w:val="00F668B9"/>
    <w:rsid w:val="00F66998"/>
    <w:rsid w:val="00F66A25"/>
    <w:rsid w:val="00F66B03"/>
    <w:rsid w:val="00F66B19"/>
    <w:rsid w:val="00F66B23"/>
    <w:rsid w:val="00F66E5F"/>
    <w:rsid w:val="00F671DB"/>
    <w:rsid w:val="00F6725A"/>
    <w:rsid w:val="00F67389"/>
    <w:rsid w:val="00F673F6"/>
    <w:rsid w:val="00F67443"/>
    <w:rsid w:val="00F674D8"/>
    <w:rsid w:val="00F67543"/>
    <w:rsid w:val="00F67A4E"/>
    <w:rsid w:val="00F67AC8"/>
    <w:rsid w:val="00F67AE4"/>
    <w:rsid w:val="00F67AF2"/>
    <w:rsid w:val="00F67FCB"/>
    <w:rsid w:val="00F700D4"/>
    <w:rsid w:val="00F70534"/>
    <w:rsid w:val="00F706DB"/>
    <w:rsid w:val="00F70D90"/>
    <w:rsid w:val="00F71268"/>
    <w:rsid w:val="00F7175E"/>
    <w:rsid w:val="00F71A19"/>
    <w:rsid w:val="00F72174"/>
    <w:rsid w:val="00F72242"/>
    <w:rsid w:val="00F722F5"/>
    <w:rsid w:val="00F7253E"/>
    <w:rsid w:val="00F725BA"/>
    <w:rsid w:val="00F725C3"/>
    <w:rsid w:val="00F726AA"/>
    <w:rsid w:val="00F72AE6"/>
    <w:rsid w:val="00F72B2E"/>
    <w:rsid w:val="00F72B30"/>
    <w:rsid w:val="00F72CCD"/>
    <w:rsid w:val="00F72CE2"/>
    <w:rsid w:val="00F72EE7"/>
    <w:rsid w:val="00F731D2"/>
    <w:rsid w:val="00F73320"/>
    <w:rsid w:val="00F7333D"/>
    <w:rsid w:val="00F734D6"/>
    <w:rsid w:val="00F73739"/>
    <w:rsid w:val="00F73757"/>
    <w:rsid w:val="00F7382C"/>
    <w:rsid w:val="00F73835"/>
    <w:rsid w:val="00F73AD6"/>
    <w:rsid w:val="00F73B2B"/>
    <w:rsid w:val="00F73C1D"/>
    <w:rsid w:val="00F7407C"/>
    <w:rsid w:val="00F740ED"/>
    <w:rsid w:val="00F74BD9"/>
    <w:rsid w:val="00F74D1C"/>
    <w:rsid w:val="00F757A9"/>
    <w:rsid w:val="00F759BE"/>
    <w:rsid w:val="00F75AB1"/>
    <w:rsid w:val="00F75E7B"/>
    <w:rsid w:val="00F76508"/>
    <w:rsid w:val="00F7684B"/>
    <w:rsid w:val="00F768EB"/>
    <w:rsid w:val="00F769CF"/>
    <w:rsid w:val="00F76ADB"/>
    <w:rsid w:val="00F76CD6"/>
    <w:rsid w:val="00F76D2E"/>
    <w:rsid w:val="00F7722F"/>
    <w:rsid w:val="00F774D0"/>
    <w:rsid w:val="00F7751F"/>
    <w:rsid w:val="00F7756F"/>
    <w:rsid w:val="00F77632"/>
    <w:rsid w:val="00F77AB1"/>
    <w:rsid w:val="00F77B51"/>
    <w:rsid w:val="00F77D3C"/>
    <w:rsid w:val="00F77DA9"/>
    <w:rsid w:val="00F77F77"/>
    <w:rsid w:val="00F77FF9"/>
    <w:rsid w:val="00F80217"/>
    <w:rsid w:val="00F8026B"/>
    <w:rsid w:val="00F805F8"/>
    <w:rsid w:val="00F8067B"/>
    <w:rsid w:val="00F8068B"/>
    <w:rsid w:val="00F8084A"/>
    <w:rsid w:val="00F808E8"/>
    <w:rsid w:val="00F80A5B"/>
    <w:rsid w:val="00F80B74"/>
    <w:rsid w:val="00F80C57"/>
    <w:rsid w:val="00F80F4A"/>
    <w:rsid w:val="00F813CA"/>
    <w:rsid w:val="00F8179F"/>
    <w:rsid w:val="00F817AD"/>
    <w:rsid w:val="00F81847"/>
    <w:rsid w:val="00F82191"/>
    <w:rsid w:val="00F82222"/>
    <w:rsid w:val="00F82530"/>
    <w:rsid w:val="00F826D0"/>
    <w:rsid w:val="00F826D7"/>
    <w:rsid w:val="00F8293F"/>
    <w:rsid w:val="00F82998"/>
    <w:rsid w:val="00F82AE5"/>
    <w:rsid w:val="00F83132"/>
    <w:rsid w:val="00F8316A"/>
    <w:rsid w:val="00F83629"/>
    <w:rsid w:val="00F83CF9"/>
    <w:rsid w:val="00F8413B"/>
    <w:rsid w:val="00F84196"/>
    <w:rsid w:val="00F84239"/>
    <w:rsid w:val="00F8463D"/>
    <w:rsid w:val="00F8470D"/>
    <w:rsid w:val="00F847DD"/>
    <w:rsid w:val="00F84B2B"/>
    <w:rsid w:val="00F84CAF"/>
    <w:rsid w:val="00F84EE6"/>
    <w:rsid w:val="00F85186"/>
    <w:rsid w:val="00F85309"/>
    <w:rsid w:val="00F85451"/>
    <w:rsid w:val="00F8556C"/>
    <w:rsid w:val="00F855D4"/>
    <w:rsid w:val="00F85AC1"/>
    <w:rsid w:val="00F8620B"/>
    <w:rsid w:val="00F866BA"/>
    <w:rsid w:val="00F86A24"/>
    <w:rsid w:val="00F86BA9"/>
    <w:rsid w:val="00F86F46"/>
    <w:rsid w:val="00F874AA"/>
    <w:rsid w:val="00F87745"/>
    <w:rsid w:val="00F87873"/>
    <w:rsid w:val="00F879D1"/>
    <w:rsid w:val="00F87DB3"/>
    <w:rsid w:val="00F87E02"/>
    <w:rsid w:val="00F90040"/>
    <w:rsid w:val="00F90146"/>
    <w:rsid w:val="00F901A0"/>
    <w:rsid w:val="00F902F7"/>
    <w:rsid w:val="00F90315"/>
    <w:rsid w:val="00F90441"/>
    <w:rsid w:val="00F90AC3"/>
    <w:rsid w:val="00F911B5"/>
    <w:rsid w:val="00F911DA"/>
    <w:rsid w:val="00F9145B"/>
    <w:rsid w:val="00F91E54"/>
    <w:rsid w:val="00F91F61"/>
    <w:rsid w:val="00F91F84"/>
    <w:rsid w:val="00F9218A"/>
    <w:rsid w:val="00F92302"/>
    <w:rsid w:val="00F92523"/>
    <w:rsid w:val="00F928B8"/>
    <w:rsid w:val="00F929B8"/>
    <w:rsid w:val="00F92AB7"/>
    <w:rsid w:val="00F92CA3"/>
    <w:rsid w:val="00F93130"/>
    <w:rsid w:val="00F933DE"/>
    <w:rsid w:val="00F9359D"/>
    <w:rsid w:val="00F939D9"/>
    <w:rsid w:val="00F939EE"/>
    <w:rsid w:val="00F93D83"/>
    <w:rsid w:val="00F93FC7"/>
    <w:rsid w:val="00F94043"/>
    <w:rsid w:val="00F9418F"/>
    <w:rsid w:val="00F943EB"/>
    <w:rsid w:val="00F94601"/>
    <w:rsid w:val="00F9494E"/>
    <w:rsid w:val="00F949C4"/>
    <w:rsid w:val="00F94B7C"/>
    <w:rsid w:val="00F94F6C"/>
    <w:rsid w:val="00F951D4"/>
    <w:rsid w:val="00F9547F"/>
    <w:rsid w:val="00F954D9"/>
    <w:rsid w:val="00F95802"/>
    <w:rsid w:val="00F95917"/>
    <w:rsid w:val="00F95B62"/>
    <w:rsid w:val="00F95BD5"/>
    <w:rsid w:val="00F95C9B"/>
    <w:rsid w:val="00F95E39"/>
    <w:rsid w:val="00F95ECE"/>
    <w:rsid w:val="00F9626D"/>
    <w:rsid w:val="00F96720"/>
    <w:rsid w:val="00F9679B"/>
    <w:rsid w:val="00F9690E"/>
    <w:rsid w:val="00F96AE9"/>
    <w:rsid w:val="00F96CCE"/>
    <w:rsid w:val="00F96FC9"/>
    <w:rsid w:val="00F970E4"/>
    <w:rsid w:val="00F973FF"/>
    <w:rsid w:val="00F978E2"/>
    <w:rsid w:val="00FA011D"/>
    <w:rsid w:val="00FA01DB"/>
    <w:rsid w:val="00FA0213"/>
    <w:rsid w:val="00FA03C6"/>
    <w:rsid w:val="00FA0588"/>
    <w:rsid w:val="00FA0968"/>
    <w:rsid w:val="00FA09F0"/>
    <w:rsid w:val="00FA0AF4"/>
    <w:rsid w:val="00FA0E50"/>
    <w:rsid w:val="00FA0EA4"/>
    <w:rsid w:val="00FA103F"/>
    <w:rsid w:val="00FA14E2"/>
    <w:rsid w:val="00FA15BA"/>
    <w:rsid w:val="00FA16BB"/>
    <w:rsid w:val="00FA175A"/>
    <w:rsid w:val="00FA1811"/>
    <w:rsid w:val="00FA1AB4"/>
    <w:rsid w:val="00FA1B5F"/>
    <w:rsid w:val="00FA1D96"/>
    <w:rsid w:val="00FA2342"/>
    <w:rsid w:val="00FA24A0"/>
    <w:rsid w:val="00FA254E"/>
    <w:rsid w:val="00FA2652"/>
    <w:rsid w:val="00FA2A73"/>
    <w:rsid w:val="00FA2C48"/>
    <w:rsid w:val="00FA2C4F"/>
    <w:rsid w:val="00FA2E41"/>
    <w:rsid w:val="00FA3064"/>
    <w:rsid w:val="00FA30E7"/>
    <w:rsid w:val="00FA3171"/>
    <w:rsid w:val="00FA318C"/>
    <w:rsid w:val="00FA3876"/>
    <w:rsid w:val="00FA38A5"/>
    <w:rsid w:val="00FA3990"/>
    <w:rsid w:val="00FA3EC1"/>
    <w:rsid w:val="00FA3FDE"/>
    <w:rsid w:val="00FA4078"/>
    <w:rsid w:val="00FA409B"/>
    <w:rsid w:val="00FA45F3"/>
    <w:rsid w:val="00FA4D1A"/>
    <w:rsid w:val="00FA4E9F"/>
    <w:rsid w:val="00FA5107"/>
    <w:rsid w:val="00FA514C"/>
    <w:rsid w:val="00FA5604"/>
    <w:rsid w:val="00FA5671"/>
    <w:rsid w:val="00FA6270"/>
    <w:rsid w:val="00FA62D5"/>
    <w:rsid w:val="00FA6C25"/>
    <w:rsid w:val="00FA6CDA"/>
    <w:rsid w:val="00FA6F14"/>
    <w:rsid w:val="00FA7386"/>
    <w:rsid w:val="00FA7C1D"/>
    <w:rsid w:val="00FA7F53"/>
    <w:rsid w:val="00FB00FD"/>
    <w:rsid w:val="00FB01D6"/>
    <w:rsid w:val="00FB020D"/>
    <w:rsid w:val="00FB0605"/>
    <w:rsid w:val="00FB0FE3"/>
    <w:rsid w:val="00FB0FEF"/>
    <w:rsid w:val="00FB120A"/>
    <w:rsid w:val="00FB12F7"/>
    <w:rsid w:val="00FB1332"/>
    <w:rsid w:val="00FB1802"/>
    <w:rsid w:val="00FB1B95"/>
    <w:rsid w:val="00FB1D30"/>
    <w:rsid w:val="00FB1D8D"/>
    <w:rsid w:val="00FB1EB8"/>
    <w:rsid w:val="00FB2693"/>
    <w:rsid w:val="00FB28AE"/>
    <w:rsid w:val="00FB2A2A"/>
    <w:rsid w:val="00FB2CB8"/>
    <w:rsid w:val="00FB2ED8"/>
    <w:rsid w:val="00FB30C2"/>
    <w:rsid w:val="00FB3103"/>
    <w:rsid w:val="00FB3141"/>
    <w:rsid w:val="00FB3276"/>
    <w:rsid w:val="00FB32B7"/>
    <w:rsid w:val="00FB3531"/>
    <w:rsid w:val="00FB3818"/>
    <w:rsid w:val="00FB38AC"/>
    <w:rsid w:val="00FB3E18"/>
    <w:rsid w:val="00FB46C6"/>
    <w:rsid w:val="00FB481E"/>
    <w:rsid w:val="00FB48C8"/>
    <w:rsid w:val="00FB48FF"/>
    <w:rsid w:val="00FB49C3"/>
    <w:rsid w:val="00FB4CC1"/>
    <w:rsid w:val="00FB4F7B"/>
    <w:rsid w:val="00FB4FBC"/>
    <w:rsid w:val="00FB4FC3"/>
    <w:rsid w:val="00FB517F"/>
    <w:rsid w:val="00FB51AC"/>
    <w:rsid w:val="00FB568A"/>
    <w:rsid w:val="00FB5745"/>
    <w:rsid w:val="00FB5833"/>
    <w:rsid w:val="00FB5954"/>
    <w:rsid w:val="00FB5AD9"/>
    <w:rsid w:val="00FB5AE7"/>
    <w:rsid w:val="00FB5C1B"/>
    <w:rsid w:val="00FB6363"/>
    <w:rsid w:val="00FB6592"/>
    <w:rsid w:val="00FB6A91"/>
    <w:rsid w:val="00FB6CBB"/>
    <w:rsid w:val="00FB7873"/>
    <w:rsid w:val="00FB793A"/>
    <w:rsid w:val="00FB7A5B"/>
    <w:rsid w:val="00FB7AA9"/>
    <w:rsid w:val="00FB7BA6"/>
    <w:rsid w:val="00FB7D75"/>
    <w:rsid w:val="00FB7DC0"/>
    <w:rsid w:val="00FC00A2"/>
    <w:rsid w:val="00FC017F"/>
    <w:rsid w:val="00FC01B4"/>
    <w:rsid w:val="00FC0240"/>
    <w:rsid w:val="00FC049B"/>
    <w:rsid w:val="00FC0567"/>
    <w:rsid w:val="00FC131D"/>
    <w:rsid w:val="00FC1622"/>
    <w:rsid w:val="00FC197F"/>
    <w:rsid w:val="00FC1A38"/>
    <w:rsid w:val="00FC1C26"/>
    <w:rsid w:val="00FC1CFF"/>
    <w:rsid w:val="00FC1DA9"/>
    <w:rsid w:val="00FC1E7A"/>
    <w:rsid w:val="00FC206B"/>
    <w:rsid w:val="00FC21DB"/>
    <w:rsid w:val="00FC24C9"/>
    <w:rsid w:val="00FC2738"/>
    <w:rsid w:val="00FC278C"/>
    <w:rsid w:val="00FC2A65"/>
    <w:rsid w:val="00FC2E4A"/>
    <w:rsid w:val="00FC2EDF"/>
    <w:rsid w:val="00FC3095"/>
    <w:rsid w:val="00FC3163"/>
    <w:rsid w:val="00FC3A55"/>
    <w:rsid w:val="00FC4046"/>
    <w:rsid w:val="00FC4060"/>
    <w:rsid w:val="00FC4308"/>
    <w:rsid w:val="00FC43F5"/>
    <w:rsid w:val="00FC444D"/>
    <w:rsid w:val="00FC456C"/>
    <w:rsid w:val="00FC4683"/>
    <w:rsid w:val="00FC46CB"/>
    <w:rsid w:val="00FC4729"/>
    <w:rsid w:val="00FC49F2"/>
    <w:rsid w:val="00FC4BE9"/>
    <w:rsid w:val="00FC4E50"/>
    <w:rsid w:val="00FC4F5F"/>
    <w:rsid w:val="00FC5129"/>
    <w:rsid w:val="00FC513A"/>
    <w:rsid w:val="00FC54B4"/>
    <w:rsid w:val="00FC5A3F"/>
    <w:rsid w:val="00FC5FA7"/>
    <w:rsid w:val="00FC61FD"/>
    <w:rsid w:val="00FC6714"/>
    <w:rsid w:val="00FC6A0A"/>
    <w:rsid w:val="00FC6D5D"/>
    <w:rsid w:val="00FC6D7F"/>
    <w:rsid w:val="00FC7160"/>
    <w:rsid w:val="00FC7165"/>
    <w:rsid w:val="00FC7402"/>
    <w:rsid w:val="00FC7505"/>
    <w:rsid w:val="00FC787E"/>
    <w:rsid w:val="00FC78F4"/>
    <w:rsid w:val="00FC7912"/>
    <w:rsid w:val="00FC7AED"/>
    <w:rsid w:val="00FC7B65"/>
    <w:rsid w:val="00FC7C76"/>
    <w:rsid w:val="00FC7CD9"/>
    <w:rsid w:val="00FC7EF5"/>
    <w:rsid w:val="00FC7FB4"/>
    <w:rsid w:val="00FD010D"/>
    <w:rsid w:val="00FD0856"/>
    <w:rsid w:val="00FD0A37"/>
    <w:rsid w:val="00FD0D19"/>
    <w:rsid w:val="00FD0D3D"/>
    <w:rsid w:val="00FD0DC1"/>
    <w:rsid w:val="00FD0FE9"/>
    <w:rsid w:val="00FD10BF"/>
    <w:rsid w:val="00FD1259"/>
    <w:rsid w:val="00FD1425"/>
    <w:rsid w:val="00FD1832"/>
    <w:rsid w:val="00FD187D"/>
    <w:rsid w:val="00FD1994"/>
    <w:rsid w:val="00FD1E42"/>
    <w:rsid w:val="00FD1FD8"/>
    <w:rsid w:val="00FD21D0"/>
    <w:rsid w:val="00FD26E2"/>
    <w:rsid w:val="00FD283C"/>
    <w:rsid w:val="00FD2B03"/>
    <w:rsid w:val="00FD2F20"/>
    <w:rsid w:val="00FD32B5"/>
    <w:rsid w:val="00FD374E"/>
    <w:rsid w:val="00FD384E"/>
    <w:rsid w:val="00FD39D3"/>
    <w:rsid w:val="00FD3E42"/>
    <w:rsid w:val="00FD4191"/>
    <w:rsid w:val="00FD4274"/>
    <w:rsid w:val="00FD428E"/>
    <w:rsid w:val="00FD470B"/>
    <w:rsid w:val="00FD4774"/>
    <w:rsid w:val="00FD48B9"/>
    <w:rsid w:val="00FD4B04"/>
    <w:rsid w:val="00FD50A0"/>
    <w:rsid w:val="00FD5F74"/>
    <w:rsid w:val="00FD62EB"/>
    <w:rsid w:val="00FD6353"/>
    <w:rsid w:val="00FD6707"/>
    <w:rsid w:val="00FD686C"/>
    <w:rsid w:val="00FD6962"/>
    <w:rsid w:val="00FD6BC9"/>
    <w:rsid w:val="00FD6C27"/>
    <w:rsid w:val="00FD6EC5"/>
    <w:rsid w:val="00FD7395"/>
    <w:rsid w:val="00FD74EE"/>
    <w:rsid w:val="00FD7518"/>
    <w:rsid w:val="00FD7AC7"/>
    <w:rsid w:val="00FD7CB7"/>
    <w:rsid w:val="00FD7D43"/>
    <w:rsid w:val="00FD7EB3"/>
    <w:rsid w:val="00FE01E7"/>
    <w:rsid w:val="00FE04A5"/>
    <w:rsid w:val="00FE06C7"/>
    <w:rsid w:val="00FE09A0"/>
    <w:rsid w:val="00FE0B15"/>
    <w:rsid w:val="00FE1086"/>
    <w:rsid w:val="00FE114F"/>
    <w:rsid w:val="00FE17BD"/>
    <w:rsid w:val="00FE183B"/>
    <w:rsid w:val="00FE1D68"/>
    <w:rsid w:val="00FE1ED3"/>
    <w:rsid w:val="00FE23D1"/>
    <w:rsid w:val="00FE28D5"/>
    <w:rsid w:val="00FE2A80"/>
    <w:rsid w:val="00FE2E94"/>
    <w:rsid w:val="00FE3147"/>
    <w:rsid w:val="00FE3186"/>
    <w:rsid w:val="00FE3285"/>
    <w:rsid w:val="00FE36A0"/>
    <w:rsid w:val="00FE42B2"/>
    <w:rsid w:val="00FE44D0"/>
    <w:rsid w:val="00FE4622"/>
    <w:rsid w:val="00FE4937"/>
    <w:rsid w:val="00FE4941"/>
    <w:rsid w:val="00FE4BE0"/>
    <w:rsid w:val="00FE4CAA"/>
    <w:rsid w:val="00FE4FE8"/>
    <w:rsid w:val="00FE50BC"/>
    <w:rsid w:val="00FE5570"/>
    <w:rsid w:val="00FE582F"/>
    <w:rsid w:val="00FE58DF"/>
    <w:rsid w:val="00FE5ACE"/>
    <w:rsid w:val="00FE681E"/>
    <w:rsid w:val="00FE6866"/>
    <w:rsid w:val="00FE6A88"/>
    <w:rsid w:val="00FE6E3A"/>
    <w:rsid w:val="00FE717C"/>
    <w:rsid w:val="00FE74B5"/>
    <w:rsid w:val="00FE7545"/>
    <w:rsid w:val="00FE77F5"/>
    <w:rsid w:val="00FE7817"/>
    <w:rsid w:val="00FE7A61"/>
    <w:rsid w:val="00FE7C1F"/>
    <w:rsid w:val="00FE7F58"/>
    <w:rsid w:val="00FE7F65"/>
    <w:rsid w:val="00FF02CE"/>
    <w:rsid w:val="00FF04D2"/>
    <w:rsid w:val="00FF050C"/>
    <w:rsid w:val="00FF06C5"/>
    <w:rsid w:val="00FF098D"/>
    <w:rsid w:val="00FF0FAF"/>
    <w:rsid w:val="00FF15DE"/>
    <w:rsid w:val="00FF1700"/>
    <w:rsid w:val="00FF1A84"/>
    <w:rsid w:val="00FF1CE5"/>
    <w:rsid w:val="00FF1D00"/>
    <w:rsid w:val="00FF1E61"/>
    <w:rsid w:val="00FF1F87"/>
    <w:rsid w:val="00FF1FF7"/>
    <w:rsid w:val="00FF2000"/>
    <w:rsid w:val="00FF2153"/>
    <w:rsid w:val="00FF21F5"/>
    <w:rsid w:val="00FF23A1"/>
    <w:rsid w:val="00FF2439"/>
    <w:rsid w:val="00FF262D"/>
    <w:rsid w:val="00FF2A2E"/>
    <w:rsid w:val="00FF2A8C"/>
    <w:rsid w:val="00FF2C10"/>
    <w:rsid w:val="00FF3437"/>
    <w:rsid w:val="00FF3564"/>
    <w:rsid w:val="00FF376A"/>
    <w:rsid w:val="00FF3823"/>
    <w:rsid w:val="00FF3890"/>
    <w:rsid w:val="00FF395F"/>
    <w:rsid w:val="00FF3BCE"/>
    <w:rsid w:val="00FF4214"/>
    <w:rsid w:val="00FF476D"/>
    <w:rsid w:val="00FF47B7"/>
    <w:rsid w:val="00FF4B68"/>
    <w:rsid w:val="00FF4DF6"/>
    <w:rsid w:val="00FF4FA5"/>
    <w:rsid w:val="00FF52CD"/>
    <w:rsid w:val="00FF5AA1"/>
    <w:rsid w:val="00FF5CCE"/>
    <w:rsid w:val="00FF6870"/>
    <w:rsid w:val="00FF6932"/>
    <w:rsid w:val="00FF6DEC"/>
    <w:rsid w:val="00FF6E95"/>
    <w:rsid w:val="00FF6EB5"/>
    <w:rsid w:val="00FF7046"/>
    <w:rsid w:val="00FF72D9"/>
    <w:rsid w:val="00FF7305"/>
    <w:rsid w:val="00FF7370"/>
    <w:rsid w:val="00FF741D"/>
    <w:rsid w:val="00FF7973"/>
    <w:rsid w:val="00FF7A2A"/>
    <w:rsid w:val="00FF7D97"/>
    <w:rsid w:val="00FF7E5D"/>
    <w:rsid w:val="07C4AFD1"/>
    <w:rsid w:val="1726ECD1"/>
    <w:rsid w:val="3E0B1D0C"/>
    <w:rsid w:val="447204C3"/>
    <w:rsid w:val="5759AA8D"/>
    <w:rsid w:val="64C84D69"/>
    <w:rsid w:val="651E45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DFC079"/>
  <w15:docId w15:val="{65B2B6EA-BA25-45F9-9292-126C055A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iPriority="2"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944169"/>
    <w:pPr>
      <w:widowControl w:val="0"/>
      <w:spacing w:line="240" w:lineRule="atLeast"/>
    </w:pPr>
  </w:style>
  <w:style w:type="paragraph" w:styleId="Heading1">
    <w:name w:val="heading 1"/>
    <w:next w:val="BodyText"/>
    <w:link w:val="Heading1Char"/>
    <w:qFormat/>
    <w:rsid w:val="002154F9"/>
    <w:pPr>
      <w:pageBreakBefore/>
      <w:widowControl w:val="0"/>
      <w:numPr>
        <w:numId w:val="19"/>
      </w:numPr>
      <w:spacing w:before="240" w:after="120"/>
      <w:outlineLvl w:val="0"/>
    </w:pPr>
    <w:rPr>
      <w:rFonts w:ascii="Arial Black" w:hAnsi="Arial Black"/>
      <w:caps/>
      <w:color w:val="464547"/>
      <w:sz w:val="28"/>
    </w:rPr>
  </w:style>
  <w:style w:type="paragraph" w:styleId="Heading2">
    <w:name w:val="heading 2"/>
    <w:next w:val="BodyText"/>
    <w:link w:val="Heading2Char"/>
    <w:qFormat/>
    <w:rsid w:val="002154F9"/>
    <w:pPr>
      <w:keepNext/>
      <w:numPr>
        <w:ilvl w:val="1"/>
        <w:numId w:val="19"/>
      </w:numPr>
      <w:spacing w:before="200" w:after="160"/>
      <w:outlineLvl w:val="1"/>
    </w:pPr>
    <w:rPr>
      <w:rFonts w:ascii="Arial Black" w:hAnsi="Arial Black"/>
      <w:caps/>
      <w:color w:val="1A9CB0"/>
      <w:sz w:val="24"/>
    </w:rPr>
  </w:style>
  <w:style w:type="paragraph" w:styleId="Heading3">
    <w:name w:val="heading 3"/>
    <w:next w:val="BodyText"/>
    <w:link w:val="Heading3Char"/>
    <w:qFormat/>
    <w:rsid w:val="002154F9"/>
    <w:pPr>
      <w:keepNext/>
      <w:numPr>
        <w:ilvl w:val="2"/>
        <w:numId w:val="19"/>
      </w:numPr>
      <w:spacing w:before="200" w:after="160"/>
      <w:outlineLvl w:val="2"/>
    </w:pPr>
    <w:rPr>
      <w:rFonts w:ascii="Arial Black" w:hAnsi="Arial Black"/>
      <w:b/>
      <w:color w:val="1A9CB0"/>
      <w:sz w:val="24"/>
    </w:rPr>
  </w:style>
  <w:style w:type="paragraph" w:styleId="Heading4">
    <w:name w:val="heading 4"/>
    <w:next w:val="BodyText"/>
    <w:link w:val="Heading4Char"/>
    <w:qFormat/>
    <w:rsid w:val="00EA3D79"/>
    <w:pPr>
      <w:keepNext/>
      <w:numPr>
        <w:ilvl w:val="3"/>
        <w:numId w:val="19"/>
      </w:numPr>
      <w:spacing w:before="200" w:after="160"/>
      <w:outlineLvl w:val="3"/>
    </w:pPr>
    <w:rPr>
      <w:rFonts w:ascii="Arial Black" w:hAnsi="Arial Black"/>
      <w:color w:val="1A9CB0"/>
      <w:sz w:val="22"/>
    </w:rPr>
  </w:style>
  <w:style w:type="paragraph" w:styleId="Heading5">
    <w:name w:val="heading 5"/>
    <w:basedOn w:val="Normal"/>
    <w:next w:val="BodyText"/>
    <w:rsid w:val="00BB0780"/>
    <w:pPr>
      <w:numPr>
        <w:ilvl w:val="4"/>
        <w:numId w:val="18"/>
      </w:numPr>
      <w:spacing w:before="240" w:after="60"/>
      <w:outlineLvl w:val="4"/>
    </w:pPr>
    <w:rPr>
      <w:sz w:val="22"/>
    </w:rPr>
  </w:style>
  <w:style w:type="paragraph" w:styleId="Heading6">
    <w:name w:val="heading 6"/>
    <w:basedOn w:val="Normal"/>
    <w:next w:val="BodyText"/>
    <w:rsid w:val="00BB0780"/>
    <w:pPr>
      <w:numPr>
        <w:ilvl w:val="5"/>
        <w:numId w:val="18"/>
      </w:numPr>
      <w:spacing w:before="240" w:after="60"/>
      <w:outlineLvl w:val="5"/>
    </w:pPr>
    <w:rPr>
      <w:i/>
      <w:sz w:val="22"/>
    </w:rPr>
  </w:style>
  <w:style w:type="paragraph" w:styleId="Heading7">
    <w:name w:val="heading 7"/>
    <w:basedOn w:val="Normal"/>
    <w:next w:val="BodyText"/>
    <w:rsid w:val="00BB0780"/>
    <w:pPr>
      <w:numPr>
        <w:ilvl w:val="6"/>
        <w:numId w:val="18"/>
      </w:numPr>
      <w:spacing w:before="240" w:after="60"/>
      <w:outlineLvl w:val="6"/>
    </w:pPr>
  </w:style>
  <w:style w:type="paragraph" w:styleId="Heading8">
    <w:name w:val="heading 8"/>
    <w:basedOn w:val="Normal"/>
    <w:next w:val="BodyText"/>
    <w:rsid w:val="00BB0780"/>
    <w:pPr>
      <w:numPr>
        <w:ilvl w:val="7"/>
        <w:numId w:val="18"/>
      </w:numPr>
      <w:spacing w:before="240" w:after="60"/>
      <w:outlineLvl w:val="7"/>
    </w:pPr>
    <w:rPr>
      <w:i/>
    </w:rPr>
  </w:style>
  <w:style w:type="paragraph" w:styleId="Heading9">
    <w:name w:val="heading 9"/>
    <w:basedOn w:val="Normal"/>
    <w:next w:val="BodyText"/>
    <w:rsid w:val="00BB0780"/>
    <w:pPr>
      <w:numPr>
        <w:ilvl w:val="8"/>
        <w:numId w:val="1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B75EBA"/>
    <w:pPr>
      <w:keepLines/>
      <w:spacing w:before="120"/>
    </w:pPr>
    <w:rPr>
      <w:rFonts w:ascii="Trebuchet MS" w:hAnsi="Trebuchet MS"/>
      <w:color w:val="464547"/>
    </w:rPr>
  </w:style>
  <w:style w:type="paragraph" w:customStyle="1" w:styleId="CompanyName">
    <w:name w:val="Company Name"/>
    <w:rsid w:val="00083471"/>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ocumentMap">
    <w:name w:val="Document Map"/>
    <w:basedOn w:val="Normal"/>
    <w:semiHidden/>
    <w:rsid w:val="000E5733"/>
    <w:pPr>
      <w:shd w:val="clear" w:color="auto" w:fill="000080"/>
    </w:pPr>
    <w:rPr>
      <w:rFonts w:ascii="Tahoma" w:hAnsi="Tahoma"/>
    </w:rPr>
  </w:style>
  <w:style w:type="paragraph" w:styleId="Footer">
    <w:name w:val="footer"/>
    <w:link w:val="FooterChar"/>
    <w:rsid w:val="007F4104"/>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link w:val="HeaderChar"/>
    <w:rsid w:val="00083471"/>
    <w:pPr>
      <w:tabs>
        <w:tab w:val="left" w:pos="0"/>
        <w:tab w:val="right" w:pos="8222"/>
      </w:tabs>
    </w:pPr>
    <w:rPr>
      <w:rFonts w:ascii="Trebuchet MS" w:eastAsia="MS Gothic" w:hAnsi="Trebuchet MS"/>
      <w:color w:val="464547"/>
      <w:sz w:val="18"/>
    </w:rPr>
  </w:style>
  <w:style w:type="character" w:styleId="HTMLCode">
    <w:name w:val="HTML Code"/>
    <w:basedOn w:val="DefaultParagraphFont"/>
    <w:uiPriority w:val="99"/>
    <w:rsid w:val="000E5733"/>
    <w:rPr>
      <w:rFonts w:ascii="Courier New" w:hAnsi="Courier New" w:cs="Courier New"/>
      <w:sz w:val="20"/>
      <w:szCs w:val="20"/>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yperlink">
    <w:name w:val="Hyperlink"/>
    <w:basedOn w:val="DefaultParagraphFont"/>
    <w:uiPriority w:val="99"/>
    <w:rsid w:val="005943E4"/>
    <w:rPr>
      <w:rFonts w:ascii="Trebuchet MS" w:hAnsi="Trebuchet MS"/>
      <w:color w:val="1A9CB0"/>
      <w:sz w:val="20"/>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ListBullet">
    <w:name w:val="List Bullet"/>
    <w:qFormat/>
    <w:rsid w:val="000847EE"/>
    <w:pPr>
      <w:numPr>
        <w:numId w:val="6"/>
      </w:numPr>
      <w:spacing w:before="120"/>
    </w:pPr>
    <w:rPr>
      <w:rFonts w:ascii="Trebuchet MS" w:hAnsi="Trebuchet MS"/>
      <w:color w:val="464547"/>
    </w:rPr>
  </w:style>
  <w:style w:type="paragraph" w:styleId="ListBullet2">
    <w:name w:val="List Bullet 2"/>
    <w:qFormat/>
    <w:rsid w:val="006137D6"/>
    <w:pPr>
      <w:numPr>
        <w:ilvl w:val="1"/>
        <w:numId w:val="6"/>
      </w:numPr>
      <w:spacing w:before="120"/>
    </w:pPr>
    <w:rPr>
      <w:rFonts w:ascii="Trebuchet MS" w:hAnsi="Trebuchet MS"/>
      <w:color w:val="464547"/>
    </w:rPr>
  </w:style>
  <w:style w:type="paragraph" w:styleId="ListBullet3">
    <w:name w:val="List Bullet 3"/>
    <w:link w:val="ListBullet3Char"/>
    <w:qFormat/>
    <w:rsid w:val="000847EE"/>
    <w:pPr>
      <w:numPr>
        <w:ilvl w:val="2"/>
        <w:numId w:val="6"/>
      </w:numPr>
      <w:tabs>
        <w:tab w:val="left" w:pos="1418"/>
      </w:tabs>
      <w:spacing w:before="120"/>
    </w:pPr>
    <w:rPr>
      <w:rFonts w:ascii="Trebuchet MS" w:hAnsi="Trebuchet MS"/>
      <w:color w:val="464547"/>
    </w:rPr>
  </w:style>
  <w:style w:type="paragraph" w:styleId="ListNumber">
    <w:name w:val="List Number"/>
    <w:qFormat/>
    <w:rsid w:val="000847EE"/>
    <w:pPr>
      <w:keepNext/>
      <w:numPr>
        <w:numId w:val="4"/>
      </w:numPr>
      <w:spacing w:before="120"/>
    </w:pPr>
    <w:rPr>
      <w:rFonts w:ascii="Trebuchet MS" w:hAnsi="Trebuchet MS"/>
      <w:color w:val="464547"/>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character" w:styleId="PageNumber">
    <w:name w:val="page number"/>
    <w:basedOn w:val="DefaultParagraphFont"/>
    <w:rsid w:val="00827D53"/>
    <w:rPr>
      <w:rFonts w:ascii="Trebuchet MS" w:hAnsi="Trebuchet MS"/>
      <w:color w:val="3B3838" w:themeColor="background2" w:themeShade="40"/>
      <w:position w:val="-6"/>
      <w:sz w:val="20"/>
    </w:rPr>
  </w:style>
  <w:style w:type="paragraph" w:styleId="PlainText">
    <w:name w:val="Plain Text"/>
    <w:basedOn w:val="Normal"/>
    <w:rsid w:val="000E5733"/>
    <w:rPr>
      <w:rFonts w:ascii="Courier" w:hAnsi="Courier" w:cs="Courier New"/>
    </w:r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BalloonText">
    <w:name w:val="Balloon Text"/>
    <w:basedOn w:val="Normal"/>
    <w:link w:val="BalloonTextChar"/>
    <w:semiHidden/>
    <w:unhideWhenUsed/>
    <w:rsid w:val="00621D80"/>
    <w:pPr>
      <w:spacing w:line="240" w:lineRule="auto"/>
    </w:pPr>
    <w:rPr>
      <w:rFonts w:ascii="Segoe UI" w:hAnsi="Segoe UI" w:cs="Segoe UI"/>
      <w:sz w:val="18"/>
      <w:szCs w:val="18"/>
    </w:rPr>
  </w:style>
  <w:style w:type="paragraph" w:styleId="Title">
    <w:name w:val="Title"/>
    <w:next w:val="BodyText"/>
    <w:rsid w:val="00C609A3"/>
    <w:pPr>
      <w:pBdr>
        <w:bottom w:val="single" w:sz="4" w:space="1" w:color="A5A5A5" w:themeColor="accent3"/>
      </w:pBdr>
      <w:spacing w:before="240" w:after="300"/>
    </w:pPr>
    <w:rPr>
      <w:rFonts w:ascii="Arial Black" w:eastAsiaTheme="minorEastAsia" w:hAnsi="Arial Black"/>
      <w:caps/>
      <w:color w:val="464547"/>
      <w:sz w:val="40"/>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next w:val="BodyText"/>
    <w:uiPriority w:val="39"/>
    <w:rsid w:val="00711504"/>
    <w:pPr>
      <w:widowControl w:val="0"/>
      <w:spacing w:before="120" w:line="240" w:lineRule="atLeast"/>
    </w:pPr>
    <w:rPr>
      <w:rFonts w:asciiTheme="minorHAnsi" w:hAnsiTheme="minorHAnsi"/>
      <w:b/>
      <w:bCs/>
      <w:i/>
      <w:iCs/>
      <w:sz w:val="24"/>
      <w:szCs w:val="24"/>
    </w:rPr>
  </w:style>
  <w:style w:type="paragraph" w:styleId="TOC2">
    <w:name w:val="toc 2"/>
    <w:next w:val="BodyText"/>
    <w:uiPriority w:val="39"/>
    <w:rsid w:val="00711504"/>
    <w:pPr>
      <w:widowControl w:val="0"/>
      <w:spacing w:before="120" w:line="240" w:lineRule="atLeast"/>
      <w:ind w:left="200"/>
    </w:pPr>
    <w:rPr>
      <w:rFonts w:asciiTheme="minorHAnsi" w:hAnsiTheme="minorHAnsi"/>
      <w:b/>
      <w:bCs/>
      <w:sz w:val="22"/>
      <w:szCs w:val="22"/>
    </w:rPr>
  </w:style>
  <w:style w:type="paragraph" w:styleId="TOC3">
    <w:name w:val="toc 3"/>
    <w:next w:val="BodyText"/>
    <w:uiPriority w:val="39"/>
    <w:rsid w:val="00711504"/>
    <w:pPr>
      <w:widowControl w:val="0"/>
      <w:spacing w:line="240" w:lineRule="atLeast"/>
      <w:ind w:left="400"/>
    </w:pPr>
    <w:rPr>
      <w:rFonts w:asciiTheme="minorHAnsi" w:hAnsiTheme="minorHAnsi"/>
    </w:rPr>
  </w:style>
  <w:style w:type="paragraph" w:styleId="TOC4">
    <w:name w:val="toc 4"/>
    <w:next w:val="BodyText"/>
    <w:uiPriority w:val="39"/>
    <w:rsid w:val="00711504"/>
    <w:pPr>
      <w:widowControl w:val="0"/>
      <w:spacing w:line="240" w:lineRule="atLeast"/>
      <w:ind w:left="600"/>
    </w:pPr>
    <w:rPr>
      <w:rFonts w:asciiTheme="minorHAnsi" w:hAnsiTheme="minorHAnsi"/>
    </w:rPr>
  </w:style>
  <w:style w:type="paragraph" w:styleId="TOC5">
    <w:name w:val="toc 5"/>
    <w:basedOn w:val="Normal"/>
    <w:next w:val="Normal"/>
    <w:uiPriority w:val="39"/>
    <w:rsid w:val="006B596A"/>
    <w:pPr>
      <w:ind w:left="800"/>
    </w:pPr>
    <w:rPr>
      <w:rFonts w:asciiTheme="minorHAnsi" w:hAnsiTheme="minorHAnsi"/>
    </w:rPr>
  </w:style>
  <w:style w:type="paragraph" w:styleId="TOC6">
    <w:name w:val="toc 6"/>
    <w:basedOn w:val="Normal"/>
    <w:next w:val="Normal"/>
    <w:uiPriority w:val="39"/>
    <w:rsid w:val="00B861C6"/>
    <w:pPr>
      <w:ind w:left="1000"/>
    </w:pPr>
    <w:rPr>
      <w:rFonts w:asciiTheme="minorHAnsi" w:hAnsiTheme="minorHAnsi"/>
    </w:rPr>
  </w:style>
  <w:style w:type="paragraph" w:styleId="TOC7">
    <w:name w:val="toc 7"/>
    <w:basedOn w:val="Normal"/>
    <w:next w:val="Normal"/>
    <w:uiPriority w:val="39"/>
    <w:rsid w:val="00B861C6"/>
    <w:pPr>
      <w:ind w:left="1200"/>
    </w:pPr>
    <w:rPr>
      <w:rFonts w:asciiTheme="minorHAnsi" w:hAnsiTheme="minorHAnsi"/>
    </w:rPr>
  </w:style>
  <w:style w:type="paragraph" w:styleId="TOC8">
    <w:name w:val="toc 8"/>
    <w:basedOn w:val="Normal"/>
    <w:next w:val="Normal"/>
    <w:uiPriority w:val="39"/>
    <w:rsid w:val="00B861C6"/>
    <w:pPr>
      <w:ind w:left="1400"/>
    </w:pPr>
    <w:rPr>
      <w:rFonts w:asciiTheme="minorHAnsi" w:hAnsiTheme="minorHAnsi"/>
    </w:rPr>
  </w:style>
  <w:style w:type="paragraph" w:styleId="TOC9">
    <w:name w:val="toc 9"/>
    <w:basedOn w:val="Normal"/>
    <w:next w:val="Normal"/>
    <w:uiPriority w:val="39"/>
    <w:rsid w:val="00B861C6"/>
    <w:pPr>
      <w:ind w:left="1600"/>
    </w:pPr>
    <w:rPr>
      <w:rFonts w:asciiTheme="minorHAnsi" w:hAnsiTheme="minorHAnsi"/>
    </w:rPr>
  </w:style>
  <w:style w:type="paragraph" w:customStyle="1" w:styleId="Captionstyle">
    <w:name w:val="Caption_style"/>
    <w:rsid w:val="00124324"/>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B75EBA"/>
    <w:rPr>
      <w:rFonts w:ascii="Trebuchet MS" w:hAnsi="Trebuchet MS"/>
      <w:color w:val="464547"/>
    </w:rPr>
  </w:style>
  <w:style w:type="paragraph" w:styleId="CommentSubject">
    <w:name w:val="annotation subject"/>
    <w:link w:val="CommentSubjectChar"/>
    <w:rsid w:val="00083471"/>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083471"/>
    <w:rPr>
      <w:rFonts w:ascii="Arial Black" w:hAnsi="Arial Black"/>
      <w:bCs/>
      <w:color w:val="464547"/>
      <w:sz w:val="28"/>
    </w:rPr>
  </w:style>
  <w:style w:type="paragraph" w:styleId="TOCHeading">
    <w:name w:val="TOC Heading"/>
    <w:next w:val="BodyText"/>
    <w:uiPriority w:val="39"/>
    <w:unhideWhenUsed/>
    <w:qFormat/>
    <w:rsid w:val="00711504"/>
    <w:pPr>
      <w:keepLines/>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rsid w:val="00083471"/>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83471"/>
    <w:rPr>
      <w:rFonts w:ascii="Arial Black" w:hAnsi="Arial Black"/>
      <w:color w:val="464547"/>
      <w:kern w:val="28"/>
      <w:sz w:val="28"/>
      <w:szCs w:val="28"/>
    </w:rPr>
  </w:style>
  <w:style w:type="character" w:customStyle="1" w:styleId="BalloonTextChar">
    <w:name w:val="Balloon Text Char"/>
    <w:basedOn w:val="DefaultParagraphFont"/>
    <w:link w:val="BalloonText"/>
    <w:semiHidden/>
    <w:rsid w:val="00621D80"/>
    <w:rPr>
      <w:rFonts w:ascii="Segoe UI" w:hAnsi="Segoe UI" w:cs="Segoe UI"/>
      <w:sz w:val="18"/>
      <w:szCs w:val="18"/>
    </w:rPr>
  </w:style>
  <w:style w:type="character" w:customStyle="1" w:styleId="Heading2Char">
    <w:name w:val="Heading 2 Char"/>
    <w:basedOn w:val="DefaultParagraphFont"/>
    <w:link w:val="Heading2"/>
    <w:rsid w:val="002154F9"/>
    <w:rPr>
      <w:rFonts w:ascii="Arial Black" w:hAnsi="Arial Black"/>
      <w:caps/>
      <w:color w:val="1A9CB0"/>
      <w:sz w:val="24"/>
    </w:rPr>
  </w:style>
  <w:style w:type="table" w:customStyle="1" w:styleId="TableEPAM">
    <w:name w:val="Table_EPAM"/>
    <w:basedOn w:val="TableGridLight"/>
    <w:uiPriority w:val="99"/>
    <w:rsid w:val="00B62F15"/>
    <w:pPr>
      <w:spacing w:before="120"/>
    </w:pPr>
    <w:rPr>
      <w:rFonts w:ascii="Trebuchet MS" w:hAnsi="Trebuchet MS"/>
      <w:color w:val="3B3838" w:themeColor="background2" w:themeShade="40"/>
      <w:sz w:val="18"/>
      <w:lang w:val="ru-RU" w:eastAsia="ru-RU"/>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Segoe UI" w:hAnsi="Segoe UI"/>
        <w:b/>
        <w:color w:val="3B3838" w:themeColor="background2" w:themeShade="40"/>
        <w:sz w:val="18"/>
      </w:rPr>
      <w:tblPr/>
      <w:tcPr>
        <w:shd w:val="clear" w:color="auto" w:fill="D0CECE" w:themeFill="background2" w:themeFillShade="E6"/>
      </w:tcPr>
    </w:tblStylePr>
    <w:tblStylePr w:type="lastRow">
      <w:rPr>
        <w:rFonts w:ascii="Segoe UI" w:hAnsi="Segoe UI"/>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Segoe UI" w:hAnsi="Segoe UI"/>
        <w:b w:val="0"/>
        <w:sz w:val="18"/>
      </w:rPr>
      <w:tblPr/>
      <w:tcPr>
        <w:shd w:val="clear" w:color="auto" w:fill="FFFFFF" w:themeFill="background1"/>
      </w:tcPr>
    </w:tblStylePr>
    <w:tblStylePr w:type="band2Horz">
      <w:rPr>
        <w:color w:val="3B3838" w:themeColor="background2" w:themeShade="40"/>
      </w:rPr>
    </w:tblStylePr>
  </w:style>
  <w:style w:type="table" w:styleId="TableGridLight">
    <w:name w:val="Grid Table Light"/>
    <w:basedOn w:val="TableNormal"/>
    <w:uiPriority w:val="40"/>
    <w:rsid w:val="00AB15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ppendixLevel1">
    <w:name w:val="Appendix Level 1"/>
    <w:next w:val="BodyText"/>
    <w:rsid w:val="00BB4411"/>
    <w:pPr>
      <w:keepNext/>
      <w:pageBreakBefore/>
      <w:numPr>
        <w:numId w:val="7"/>
      </w:numPr>
      <w:outlineLvl w:val="0"/>
    </w:pPr>
    <w:rPr>
      <w:rFonts w:ascii="Arial Black" w:eastAsiaTheme="minorEastAsia" w:hAnsi="Arial Black" w:cstheme="minorBidi"/>
      <w:caps/>
      <w:color w:val="464547"/>
      <w:sz w:val="28"/>
      <w:szCs w:val="22"/>
    </w:rPr>
  </w:style>
  <w:style w:type="paragraph" w:customStyle="1" w:styleId="AppendixLevel2">
    <w:name w:val="Appendix Level 2"/>
    <w:next w:val="BodyText"/>
    <w:rsid w:val="00BB4411"/>
    <w:pPr>
      <w:keepNext/>
      <w:numPr>
        <w:ilvl w:val="1"/>
        <w:numId w:val="7"/>
      </w:numPr>
      <w:spacing w:before="240" w:after="120"/>
      <w:outlineLvl w:val="0"/>
    </w:pPr>
    <w:rPr>
      <w:rFonts w:ascii="Arial Black" w:eastAsiaTheme="minorEastAsia" w:hAnsi="Arial Black" w:cstheme="minorBidi"/>
      <w:bCs/>
      <w:caps/>
      <w:color w:val="1A9CB0"/>
      <w:sz w:val="24"/>
      <w:szCs w:val="22"/>
    </w:rPr>
  </w:style>
  <w:style w:type="paragraph" w:customStyle="1" w:styleId="Code">
    <w:name w:val="Code"/>
    <w:link w:val="CodeChar"/>
    <w:qFormat/>
    <w:rsid w:val="00B7727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B77276"/>
    <w:rPr>
      <w:rFonts w:ascii="Courier New" w:eastAsiaTheme="minorEastAsia" w:hAnsi="Courier New" w:cstheme="minorBidi"/>
      <w:color w:val="464547"/>
      <w:szCs w:val="22"/>
      <w:shd w:val="clear" w:color="auto" w:fill="E0E0E0"/>
    </w:rPr>
  </w:style>
  <w:style w:type="table" w:customStyle="1" w:styleId="EPAM">
    <w:name w:val="EPAM"/>
    <w:basedOn w:val="TableGridLight"/>
    <w:uiPriority w:val="99"/>
    <w:rsid w:val="00B7727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Segoe UI" w:hAnsi="Segoe UI"/>
        <w:b w:val="0"/>
        <w:i w:val="0"/>
        <w:caps w:val="0"/>
        <w:smallCaps w:val="0"/>
        <w:strike w:val="0"/>
        <w:dstrike w:val="0"/>
        <w:vanish w:val="0"/>
        <w:color w:val="464547"/>
        <w:sz w:val="20"/>
        <w:vertAlign w:val="baseline"/>
      </w:rPr>
    </w:tblStylePr>
  </w:style>
  <w:style w:type="paragraph" w:customStyle="1" w:styleId="NoteStyle">
    <w:name w:val="Note Style"/>
    <w:next w:val="Normal"/>
    <w:link w:val="NoteStyleChar"/>
    <w:qFormat/>
    <w:rsid w:val="00654E3E"/>
    <w:pPr>
      <w:numPr>
        <w:numId w:val="1"/>
      </w:numPr>
      <w:spacing w:before="120" w:after="120"/>
    </w:pPr>
    <w:rPr>
      <w:rFonts w:ascii="Trebuchet MS" w:eastAsiaTheme="minorEastAsia" w:hAnsi="Trebuchet MS" w:cstheme="minorBidi"/>
      <w:color w:val="464547"/>
      <w:szCs w:val="22"/>
    </w:rPr>
  </w:style>
  <w:style w:type="paragraph" w:customStyle="1" w:styleId="TableBulletList0">
    <w:name w:val="Table Bullet List"/>
    <w:qFormat/>
    <w:rsid w:val="00177920"/>
    <w:pPr>
      <w:numPr>
        <w:numId w:val="9"/>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B77276"/>
  </w:style>
  <w:style w:type="paragraph" w:customStyle="1" w:styleId="TableNumberedList">
    <w:name w:val="Table Numbered List"/>
    <w:qFormat/>
    <w:rsid w:val="00400132"/>
    <w:pPr>
      <w:numPr>
        <w:numId w:val="8"/>
      </w:numPr>
      <w:spacing w:before="120"/>
    </w:pPr>
    <w:rPr>
      <w:rFonts w:ascii="Trebuchet MS" w:eastAsiaTheme="minorEastAsia" w:hAnsi="Trebuchet MS" w:cstheme="minorBidi"/>
      <w:color w:val="464547"/>
      <w:sz w:val="18"/>
      <w:szCs w:val="22"/>
    </w:rPr>
  </w:style>
  <w:style w:type="paragraph" w:customStyle="1" w:styleId="WarningStyle">
    <w:name w:val="Warning Style"/>
    <w:qFormat/>
    <w:rsid w:val="0062205A"/>
    <w:pPr>
      <w:numPr>
        <w:numId w:val="2"/>
      </w:numPr>
      <w:spacing w:before="120"/>
    </w:pPr>
    <w:rPr>
      <w:rFonts w:ascii="Trebuchet MS" w:eastAsiaTheme="minorEastAsia" w:hAnsi="Trebuchet MS" w:cstheme="minorBidi"/>
      <w:color w:val="464547"/>
      <w:szCs w:val="22"/>
    </w:rPr>
  </w:style>
  <w:style w:type="table" w:styleId="TableGrid">
    <w:name w:val="Table Grid"/>
    <w:basedOn w:val="TableNormal"/>
    <w:uiPriority w:val="39"/>
    <w:rsid w:val="00673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76784B"/>
    <w:rPr>
      <w:rFonts w:ascii="Trebuchet MS" w:hAnsi="Trebuchet MS"/>
      <w:color w:val="464547"/>
      <w:sz w:val="18"/>
      <w:szCs w:val="18"/>
    </w:rPr>
  </w:style>
  <w:style w:type="character" w:customStyle="1" w:styleId="HeaderChar">
    <w:name w:val="Header Char"/>
    <w:basedOn w:val="DefaultParagraphFont"/>
    <w:link w:val="Header"/>
    <w:rsid w:val="002A572B"/>
    <w:rPr>
      <w:rFonts w:ascii="Trebuchet MS" w:eastAsia="MS Gothic" w:hAnsi="Trebuchet MS"/>
      <w:color w:val="464547"/>
      <w:sz w:val="18"/>
    </w:rPr>
  </w:style>
  <w:style w:type="paragraph" w:customStyle="1" w:styleId="AppendixLevel3">
    <w:name w:val="Appendix Level 3"/>
    <w:next w:val="BodyText"/>
    <w:uiPriority w:val="3"/>
    <w:rsid w:val="00BB4411"/>
    <w:pPr>
      <w:numPr>
        <w:ilvl w:val="2"/>
        <w:numId w:val="7"/>
      </w:numPr>
      <w:outlineLvl w:val="0"/>
    </w:pPr>
    <w:rPr>
      <w:rFonts w:ascii="Arial Black" w:hAnsi="Arial Black"/>
      <w:color w:val="1A9CB0"/>
      <w:sz w:val="24"/>
    </w:rPr>
  </w:style>
  <w:style w:type="numbering" w:customStyle="1" w:styleId="NumberList">
    <w:name w:val="NumberList"/>
    <w:uiPriority w:val="99"/>
    <w:rsid w:val="00FF5AA1"/>
    <w:pPr>
      <w:numPr>
        <w:numId w:val="3"/>
      </w:numPr>
    </w:pPr>
  </w:style>
  <w:style w:type="numbering" w:customStyle="1" w:styleId="Headings">
    <w:name w:val="Headings"/>
    <w:uiPriority w:val="99"/>
    <w:rsid w:val="00E72D3A"/>
    <w:pPr>
      <w:numPr>
        <w:numId w:val="5"/>
      </w:numPr>
    </w:pPr>
  </w:style>
  <w:style w:type="numbering" w:customStyle="1" w:styleId="BulletList">
    <w:name w:val="BulletList"/>
    <w:uiPriority w:val="99"/>
    <w:rsid w:val="00E72D3A"/>
    <w:pPr>
      <w:numPr>
        <w:numId w:val="6"/>
      </w:numPr>
    </w:pPr>
  </w:style>
  <w:style w:type="numbering" w:customStyle="1" w:styleId="Appendixes">
    <w:name w:val="Appendixes"/>
    <w:uiPriority w:val="99"/>
    <w:rsid w:val="00FE50BC"/>
    <w:pPr>
      <w:numPr>
        <w:numId w:val="7"/>
      </w:numPr>
    </w:pPr>
  </w:style>
  <w:style w:type="numbering" w:customStyle="1" w:styleId="TableNumberList">
    <w:name w:val="TableNumberList"/>
    <w:uiPriority w:val="99"/>
    <w:rsid w:val="00FC0240"/>
    <w:pPr>
      <w:numPr>
        <w:numId w:val="8"/>
      </w:numPr>
    </w:pPr>
  </w:style>
  <w:style w:type="numbering" w:customStyle="1" w:styleId="TableBulletList">
    <w:name w:val="TableBulletList"/>
    <w:uiPriority w:val="99"/>
    <w:rsid w:val="00C016C9"/>
    <w:pPr>
      <w:numPr>
        <w:numId w:val="9"/>
      </w:numPr>
    </w:pPr>
  </w:style>
  <w:style w:type="character" w:styleId="PlaceholderText">
    <w:name w:val="Placeholder Text"/>
    <w:basedOn w:val="DefaultParagraphFont"/>
    <w:uiPriority w:val="99"/>
    <w:semiHidden/>
    <w:rsid w:val="009E62EE"/>
    <w:rPr>
      <w:color w:val="808080"/>
    </w:rPr>
  </w:style>
  <w:style w:type="numbering" w:styleId="ArticleSection">
    <w:name w:val="Outline List 3"/>
    <w:basedOn w:val="NoList"/>
    <w:rsid w:val="006A0E27"/>
    <w:pPr>
      <w:numPr>
        <w:numId w:val="10"/>
      </w:numPr>
    </w:pPr>
  </w:style>
  <w:style w:type="paragraph" w:styleId="BlockText">
    <w:name w:val="Block Text"/>
    <w:basedOn w:val="Normal"/>
    <w:rsid w:val="006A0E27"/>
    <w:pPr>
      <w:spacing w:after="120"/>
      <w:ind w:left="567" w:right="1440"/>
    </w:pPr>
  </w:style>
  <w:style w:type="paragraph" w:styleId="Caption">
    <w:name w:val="caption"/>
    <w:basedOn w:val="Normal"/>
    <w:next w:val="Normal"/>
    <w:rsid w:val="006A0E27"/>
    <w:pPr>
      <w:spacing w:before="120" w:after="120"/>
    </w:pPr>
    <w:rPr>
      <w:b/>
      <w:bCs/>
    </w:rPr>
  </w:style>
  <w:style w:type="paragraph" w:styleId="Closing">
    <w:name w:val="Closing"/>
    <w:basedOn w:val="Normal"/>
    <w:link w:val="ClosingChar"/>
    <w:rsid w:val="006A0E27"/>
    <w:pPr>
      <w:ind w:left="4320"/>
    </w:pPr>
  </w:style>
  <w:style w:type="character" w:customStyle="1" w:styleId="ClosingChar">
    <w:name w:val="Closing Char"/>
    <w:basedOn w:val="DefaultParagraphFont"/>
    <w:link w:val="Closing"/>
    <w:rsid w:val="006A0E27"/>
  </w:style>
  <w:style w:type="paragraph" w:customStyle="1" w:styleId="CodeText">
    <w:name w:val="Code Text"/>
    <w:basedOn w:val="Normal"/>
    <w:qFormat/>
    <w:rsid w:val="000847EE"/>
    <w:pPr>
      <w:spacing w:line="180" w:lineRule="atLeast"/>
      <w:ind w:left="567" w:right="432"/>
    </w:pPr>
    <w:rPr>
      <w:rFonts w:ascii="Courier New" w:hAnsi="Courier New"/>
      <w:noProof/>
      <w:color w:val="464547"/>
      <w:sz w:val="18"/>
    </w:rPr>
  </w:style>
  <w:style w:type="paragraph" w:styleId="Date">
    <w:name w:val="Date"/>
    <w:basedOn w:val="Normal"/>
    <w:next w:val="Normal"/>
    <w:link w:val="DateChar"/>
    <w:rsid w:val="006A0E27"/>
  </w:style>
  <w:style w:type="character" w:customStyle="1" w:styleId="DateChar">
    <w:name w:val="Date Char"/>
    <w:basedOn w:val="DefaultParagraphFont"/>
    <w:link w:val="Date"/>
    <w:rsid w:val="006A0E27"/>
  </w:style>
  <w:style w:type="paragraph" w:styleId="EmailSignature">
    <w:name w:val="E-mail Signature"/>
    <w:basedOn w:val="Normal"/>
    <w:link w:val="EmailSignatureChar"/>
    <w:rsid w:val="006A0E27"/>
  </w:style>
  <w:style w:type="character" w:customStyle="1" w:styleId="EmailSignatureChar">
    <w:name w:val="Email Signature Char"/>
    <w:basedOn w:val="DefaultParagraphFont"/>
    <w:link w:val="EmailSignature"/>
    <w:rsid w:val="006A0E27"/>
  </w:style>
  <w:style w:type="character" w:styleId="Emphasis">
    <w:name w:val="Emphasis"/>
    <w:basedOn w:val="DefaultParagraphFont"/>
    <w:uiPriority w:val="20"/>
    <w:rsid w:val="006A0E27"/>
    <w:rPr>
      <w:i/>
      <w:iCs/>
    </w:rPr>
  </w:style>
  <w:style w:type="paragraph" w:styleId="EnvelopeAddress">
    <w:name w:val="envelope address"/>
    <w:basedOn w:val="Normal"/>
    <w:rsid w:val="006A0E2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A0E27"/>
    <w:rPr>
      <w:rFonts w:ascii="Arial" w:hAnsi="Arial" w:cs="Arial"/>
    </w:rPr>
  </w:style>
  <w:style w:type="character" w:styleId="FollowedHyperlink">
    <w:name w:val="FollowedHyperlink"/>
    <w:basedOn w:val="DefaultParagraphFont"/>
    <w:rsid w:val="006A0E27"/>
    <w:rPr>
      <w:color w:val="800080"/>
      <w:u w:val="single"/>
    </w:rPr>
  </w:style>
  <w:style w:type="character" w:styleId="HTMLAcronym">
    <w:name w:val="HTML Acronym"/>
    <w:basedOn w:val="DefaultParagraphFont"/>
    <w:rsid w:val="006A0E27"/>
  </w:style>
  <w:style w:type="paragraph" w:styleId="HTMLAddress">
    <w:name w:val="HTML Address"/>
    <w:basedOn w:val="Normal"/>
    <w:link w:val="HTMLAddressChar"/>
    <w:rsid w:val="006A0E27"/>
    <w:rPr>
      <w:i/>
      <w:iCs/>
    </w:rPr>
  </w:style>
  <w:style w:type="character" w:customStyle="1" w:styleId="HTMLAddressChar">
    <w:name w:val="HTML Address Char"/>
    <w:basedOn w:val="DefaultParagraphFont"/>
    <w:link w:val="HTMLAddress"/>
    <w:rsid w:val="006A0E27"/>
    <w:rPr>
      <w:i/>
      <w:iCs/>
    </w:rPr>
  </w:style>
  <w:style w:type="character" w:styleId="HTMLCite">
    <w:name w:val="HTML Cite"/>
    <w:basedOn w:val="DefaultParagraphFont"/>
    <w:rsid w:val="006A0E27"/>
    <w:rPr>
      <w:i/>
      <w:iCs/>
    </w:rPr>
  </w:style>
  <w:style w:type="character" w:styleId="HTMLDefinition">
    <w:name w:val="HTML Definition"/>
    <w:basedOn w:val="DefaultParagraphFont"/>
    <w:rsid w:val="006A0E27"/>
    <w:rPr>
      <w:i/>
      <w:iCs/>
    </w:rPr>
  </w:style>
  <w:style w:type="character" w:styleId="HTMLVariable">
    <w:name w:val="HTML Variable"/>
    <w:basedOn w:val="DefaultParagraphFont"/>
    <w:rsid w:val="006A0E27"/>
    <w:rPr>
      <w:i/>
      <w:iCs/>
    </w:rPr>
  </w:style>
  <w:style w:type="paragraph" w:customStyle="1" w:styleId="InfoBlue">
    <w:name w:val="InfoBlue"/>
    <w:basedOn w:val="Normal"/>
    <w:next w:val="BodyText"/>
    <w:link w:val="InfoBlueChar"/>
    <w:rsid w:val="006A0E27"/>
    <w:pPr>
      <w:tabs>
        <w:tab w:val="left" w:pos="162"/>
        <w:tab w:val="left" w:pos="1260"/>
      </w:tabs>
      <w:spacing w:before="120"/>
      <w:ind w:left="158"/>
    </w:pPr>
    <w:rPr>
      <w:i/>
      <w:color w:val="0000FF"/>
    </w:rPr>
  </w:style>
  <w:style w:type="paragraph" w:styleId="List">
    <w:name w:val="List"/>
    <w:basedOn w:val="Normal"/>
    <w:rsid w:val="006A0E27"/>
    <w:pPr>
      <w:ind w:left="567"/>
    </w:pPr>
  </w:style>
  <w:style w:type="paragraph" w:styleId="List2">
    <w:name w:val="List 2"/>
    <w:basedOn w:val="Normal"/>
    <w:rsid w:val="006A0E27"/>
    <w:pPr>
      <w:ind w:left="851"/>
    </w:pPr>
  </w:style>
  <w:style w:type="paragraph" w:styleId="List3">
    <w:name w:val="List 3"/>
    <w:basedOn w:val="List"/>
    <w:rsid w:val="006A0E27"/>
    <w:pPr>
      <w:ind w:left="1134"/>
    </w:pPr>
  </w:style>
  <w:style w:type="paragraph" w:styleId="List4">
    <w:name w:val="List 4"/>
    <w:basedOn w:val="Normal"/>
    <w:rsid w:val="006A0E27"/>
    <w:pPr>
      <w:ind w:left="1418"/>
    </w:pPr>
  </w:style>
  <w:style w:type="paragraph" w:styleId="List5">
    <w:name w:val="List 5"/>
    <w:basedOn w:val="Normal"/>
    <w:rsid w:val="006A0E27"/>
    <w:pPr>
      <w:ind w:left="1701"/>
    </w:pPr>
  </w:style>
  <w:style w:type="paragraph" w:styleId="ListBullet4">
    <w:name w:val="List Bullet 4"/>
    <w:basedOn w:val="List4"/>
    <w:rsid w:val="006A0E27"/>
    <w:pPr>
      <w:tabs>
        <w:tab w:val="num" w:pos="360"/>
      </w:tabs>
      <w:ind w:left="360" w:hanging="360"/>
    </w:pPr>
  </w:style>
  <w:style w:type="paragraph" w:styleId="ListBullet5">
    <w:name w:val="List Bullet 5"/>
    <w:basedOn w:val="Normal"/>
    <w:rsid w:val="006A0E27"/>
    <w:pPr>
      <w:tabs>
        <w:tab w:val="num" w:pos="360"/>
      </w:tabs>
      <w:ind w:left="360" w:hanging="360"/>
    </w:pPr>
  </w:style>
  <w:style w:type="paragraph" w:styleId="ListContinue">
    <w:name w:val="List Continue"/>
    <w:basedOn w:val="Normal"/>
    <w:rsid w:val="006A0E27"/>
    <w:pPr>
      <w:spacing w:after="120"/>
      <w:ind w:left="851"/>
    </w:pPr>
  </w:style>
  <w:style w:type="paragraph" w:styleId="ListContinue2">
    <w:name w:val="List Continue 2"/>
    <w:basedOn w:val="Normal"/>
    <w:rsid w:val="006A0E27"/>
    <w:pPr>
      <w:spacing w:after="120"/>
      <w:ind w:left="1134"/>
    </w:pPr>
  </w:style>
  <w:style w:type="paragraph" w:styleId="ListContinue3">
    <w:name w:val="List Continue 3"/>
    <w:basedOn w:val="Normal"/>
    <w:rsid w:val="006A0E27"/>
    <w:pPr>
      <w:spacing w:after="120"/>
      <w:ind w:left="1418"/>
    </w:pPr>
  </w:style>
  <w:style w:type="paragraph" w:styleId="ListContinue4">
    <w:name w:val="List Continue 4"/>
    <w:basedOn w:val="Normal"/>
    <w:rsid w:val="006A0E27"/>
    <w:pPr>
      <w:spacing w:after="120"/>
      <w:ind w:left="1701"/>
    </w:pPr>
  </w:style>
  <w:style w:type="paragraph" w:styleId="ListContinue5">
    <w:name w:val="List Continue 5"/>
    <w:basedOn w:val="Normal"/>
    <w:rsid w:val="006A0E27"/>
    <w:pPr>
      <w:spacing w:after="120"/>
      <w:ind w:left="1985"/>
    </w:pPr>
  </w:style>
  <w:style w:type="paragraph" w:styleId="ListNumber2">
    <w:name w:val="List Number 2"/>
    <w:basedOn w:val="Normal"/>
    <w:rsid w:val="006A0E27"/>
    <w:pPr>
      <w:tabs>
        <w:tab w:val="num" w:pos="720"/>
      </w:tabs>
      <w:ind w:left="720" w:hanging="720"/>
    </w:pPr>
  </w:style>
  <w:style w:type="paragraph" w:styleId="ListNumber30">
    <w:name w:val="List Number 3"/>
    <w:basedOn w:val="Normal"/>
    <w:rsid w:val="006A0E27"/>
    <w:pPr>
      <w:tabs>
        <w:tab w:val="num" w:pos="360"/>
        <w:tab w:val="left" w:pos="1418"/>
      </w:tabs>
      <w:ind w:left="360" w:hanging="360"/>
    </w:pPr>
  </w:style>
  <w:style w:type="paragraph" w:styleId="ListNumber4">
    <w:name w:val="List Number 4"/>
    <w:basedOn w:val="Normal"/>
    <w:rsid w:val="006A0E27"/>
    <w:pPr>
      <w:tabs>
        <w:tab w:val="num" w:pos="360"/>
      </w:tabs>
      <w:ind w:left="360" w:hanging="360"/>
    </w:pPr>
  </w:style>
  <w:style w:type="paragraph" w:styleId="ListNumber5">
    <w:name w:val="List Number 5"/>
    <w:basedOn w:val="Normal"/>
    <w:rsid w:val="006A0E27"/>
    <w:pPr>
      <w:tabs>
        <w:tab w:val="num" w:pos="360"/>
      </w:tabs>
      <w:ind w:left="360" w:hanging="360"/>
    </w:pPr>
  </w:style>
  <w:style w:type="paragraph" w:styleId="MessageHeader">
    <w:name w:val="Message Header"/>
    <w:basedOn w:val="Normal"/>
    <w:link w:val="MessageHeaderChar"/>
    <w:rsid w:val="006A0E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6A0E27"/>
    <w:rPr>
      <w:rFonts w:ascii="Arial" w:hAnsi="Arial" w:cs="Arial"/>
      <w:sz w:val="24"/>
      <w:szCs w:val="24"/>
      <w:shd w:val="pct20" w:color="auto" w:fill="auto"/>
    </w:rPr>
  </w:style>
  <w:style w:type="paragraph" w:customStyle="1" w:styleId="Note">
    <w:name w:val="Note"/>
    <w:basedOn w:val="Normal"/>
    <w:rsid w:val="006A0E27"/>
    <w:rPr>
      <w:b/>
    </w:rPr>
  </w:style>
  <w:style w:type="paragraph" w:styleId="NoteHeading">
    <w:name w:val="Note Heading"/>
    <w:basedOn w:val="Normal"/>
    <w:next w:val="BodyText"/>
    <w:link w:val="NoteHeadingChar"/>
    <w:rsid w:val="006A0E27"/>
  </w:style>
  <w:style w:type="character" w:customStyle="1" w:styleId="NoteHeadingChar">
    <w:name w:val="Note Heading Char"/>
    <w:basedOn w:val="DefaultParagraphFont"/>
    <w:link w:val="NoteHeading"/>
    <w:rsid w:val="006A0E27"/>
  </w:style>
  <w:style w:type="paragraph" w:styleId="Salutation">
    <w:name w:val="Salutation"/>
    <w:basedOn w:val="Normal"/>
    <w:next w:val="BodyText"/>
    <w:link w:val="SalutationChar"/>
    <w:rsid w:val="006A0E27"/>
  </w:style>
  <w:style w:type="character" w:customStyle="1" w:styleId="SalutationChar">
    <w:name w:val="Salutation Char"/>
    <w:basedOn w:val="DefaultParagraphFont"/>
    <w:link w:val="Salutation"/>
    <w:rsid w:val="006A0E27"/>
  </w:style>
  <w:style w:type="paragraph" w:styleId="Signature">
    <w:name w:val="Signature"/>
    <w:basedOn w:val="Normal"/>
    <w:link w:val="SignatureChar"/>
    <w:rsid w:val="006A0E27"/>
    <w:pPr>
      <w:ind w:left="4320"/>
    </w:pPr>
  </w:style>
  <w:style w:type="character" w:customStyle="1" w:styleId="SignatureChar">
    <w:name w:val="Signature Char"/>
    <w:basedOn w:val="DefaultParagraphFont"/>
    <w:link w:val="Signature"/>
    <w:rsid w:val="006A0E27"/>
  </w:style>
  <w:style w:type="character" w:styleId="Strong">
    <w:name w:val="Strong"/>
    <w:basedOn w:val="DefaultParagraphFont"/>
    <w:uiPriority w:val="22"/>
    <w:qFormat/>
    <w:rsid w:val="006A0E27"/>
    <w:rPr>
      <w:b/>
      <w:bCs w:val="0"/>
    </w:rPr>
  </w:style>
  <w:style w:type="paragraph" w:styleId="Subtitle">
    <w:name w:val="Subtitle"/>
    <w:basedOn w:val="Normal"/>
    <w:link w:val="SubtitleChar"/>
    <w:rsid w:val="006A0E27"/>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6A0E27"/>
    <w:rPr>
      <w:rFonts w:ascii="Arial" w:hAnsi="Arial" w:cs="Arial"/>
      <w:sz w:val="24"/>
      <w:szCs w:val="24"/>
    </w:rPr>
  </w:style>
  <w:style w:type="paragraph" w:customStyle="1" w:styleId="TitleSubject">
    <w:name w:val="Title Subject"/>
    <w:basedOn w:val="Normal"/>
    <w:next w:val="Normal"/>
    <w:rsid w:val="006A0E27"/>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6A0E27"/>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6A0E27"/>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A0E27"/>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A0E27"/>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
    <w:name w:val="Table_Text"/>
    <w:basedOn w:val="Normal"/>
    <w:qFormat/>
    <w:rsid w:val="00074BB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120" w:line="240" w:lineRule="auto"/>
    </w:pPr>
    <w:rPr>
      <w:rFonts w:ascii="Trebuchet MS" w:hAnsi="Trebuchet MS"/>
      <w:color w:val="464547"/>
      <w:sz w:val="18"/>
      <w:lang w:val="en-GB"/>
    </w:rPr>
  </w:style>
  <w:style w:type="numbering" w:styleId="111111">
    <w:name w:val="Outline List 2"/>
    <w:basedOn w:val="NoList"/>
    <w:rsid w:val="006A0E27"/>
    <w:pPr>
      <w:numPr>
        <w:numId w:val="11"/>
      </w:numPr>
    </w:pPr>
  </w:style>
  <w:style w:type="numbering" w:styleId="1ai">
    <w:name w:val="Outline List 1"/>
    <w:basedOn w:val="NoList"/>
    <w:rsid w:val="006A0E27"/>
    <w:pPr>
      <w:numPr>
        <w:numId w:val="12"/>
      </w:numPr>
    </w:pPr>
  </w:style>
  <w:style w:type="table" w:styleId="TableGrid2">
    <w:name w:val="Table Grid 2"/>
    <w:basedOn w:val="TableNormal"/>
    <w:rsid w:val="006A0E27"/>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qFormat/>
    <w:rsid w:val="00AB1C61"/>
    <w:pPr>
      <w:spacing w:after="120"/>
      <w:jc w:val="center"/>
    </w:pPr>
    <w:rPr>
      <w:rFonts w:cs="Arial"/>
      <w:b/>
      <w:bCs/>
      <w:szCs w:val="16"/>
    </w:rPr>
  </w:style>
  <w:style w:type="paragraph" w:styleId="ListParagraph">
    <w:name w:val="List Paragraph"/>
    <w:basedOn w:val="Normal"/>
    <w:uiPriority w:val="34"/>
    <w:qFormat/>
    <w:rsid w:val="006A0E27"/>
    <w:pPr>
      <w:ind w:left="720"/>
    </w:pPr>
  </w:style>
  <w:style w:type="character" w:customStyle="1" w:styleId="InfoBlueChar">
    <w:name w:val="InfoBlue Char"/>
    <w:basedOn w:val="DefaultParagraphFont"/>
    <w:link w:val="InfoBlue"/>
    <w:locked/>
    <w:rsid w:val="006A0E27"/>
    <w:rPr>
      <w:i/>
      <w:color w:val="0000FF"/>
    </w:rPr>
  </w:style>
  <w:style w:type="character" w:customStyle="1" w:styleId="tt-suggestions">
    <w:name w:val="tt-suggestions"/>
    <w:basedOn w:val="DefaultParagraphFont"/>
    <w:rsid w:val="006A0E27"/>
  </w:style>
  <w:style w:type="character" w:customStyle="1" w:styleId="tt-query-suggest">
    <w:name w:val="tt-query-suggest"/>
    <w:basedOn w:val="DefaultParagraphFont"/>
    <w:rsid w:val="006A0E27"/>
  </w:style>
  <w:style w:type="character" w:customStyle="1" w:styleId="HTMLPreformattedChar">
    <w:name w:val="HTML Preformatted Char"/>
    <w:basedOn w:val="DefaultParagraphFont"/>
    <w:link w:val="HTMLPreformatted"/>
    <w:uiPriority w:val="99"/>
    <w:rsid w:val="006A0E27"/>
    <w:rPr>
      <w:rFonts w:ascii="Courier New" w:hAnsi="Courier New" w:cs="Courier New"/>
    </w:rPr>
  </w:style>
  <w:style w:type="character" w:customStyle="1" w:styleId="col-11">
    <w:name w:val="col-11"/>
    <w:basedOn w:val="DefaultParagraphFont"/>
    <w:rsid w:val="006A0E27"/>
  </w:style>
  <w:style w:type="character" w:customStyle="1" w:styleId="body">
    <w:name w:val="body"/>
    <w:basedOn w:val="DefaultParagraphFont"/>
    <w:rsid w:val="006A0E27"/>
  </w:style>
  <w:style w:type="character" w:styleId="CommentReference">
    <w:name w:val="annotation reference"/>
    <w:basedOn w:val="DefaultParagraphFont"/>
    <w:uiPriority w:val="99"/>
    <w:rsid w:val="006A0E27"/>
    <w:rPr>
      <w:sz w:val="16"/>
      <w:szCs w:val="16"/>
    </w:rPr>
  </w:style>
  <w:style w:type="paragraph" w:styleId="CommentText">
    <w:name w:val="annotation text"/>
    <w:basedOn w:val="Normal"/>
    <w:link w:val="CommentTextChar"/>
    <w:uiPriority w:val="99"/>
    <w:rsid w:val="006A0E27"/>
    <w:pPr>
      <w:spacing w:line="240" w:lineRule="auto"/>
    </w:pPr>
  </w:style>
  <w:style w:type="character" w:customStyle="1" w:styleId="CommentTextChar">
    <w:name w:val="Comment Text Char"/>
    <w:basedOn w:val="DefaultParagraphFont"/>
    <w:link w:val="CommentText"/>
    <w:uiPriority w:val="99"/>
    <w:rsid w:val="006A0E27"/>
  </w:style>
  <w:style w:type="character" w:customStyle="1" w:styleId="NoteStyleChar">
    <w:name w:val="Note Style Char"/>
    <w:basedOn w:val="DefaultParagraphFont"/>
    <w:link w:val="NoteStyle"/>
    <w:rsid w:val="00654E3E"/>
    <w:rPr>
      <w:rFonts w:ascii="Trebuchet MS" w:eastAsiaTheme="minorEastAsia" w:hAnsi="Trebuchet MS" w:cstheme="minorBidi"/>
      <w:color w:val="464547"/>
      <w:szCs w:val="22"/>
    </w:rPr>
  </w:style>
  <w:style w:type="table" w:styleId="GridTable6ColourfulAccent1">
    <w:name w:val="Grid Table 6 Colorful Accent 1"/>
    <w:basedOn w:val="TableNormal"/>
    <w:uiPriority w:val="51"/>
    <w:rsid w:val="006A0E2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lf-text-block">
    <w:name w:val="lf-text-block"/>
    <w:basedOn w:val="Normal"/>
    <w:rsid w:val="006A0E27"/>
    <w:pPr>
      <w:widowControl/>
      <w:spacing w:before="100" w:beforeAutospacing="1" w:after="100" w:afterAutospacing="1" w:line="240" w:lineRule="auto"/>
    </w:pPr>
    <w:rPr>
      <w:sz w:val="24"/>
      <w:szCs w:val="24"/>
      <w:lang w:val="ru-RU" w:eastAsia="ru-RU"/>
    </w:rPr>
  </w:style>
  <w:style w:type="character" w:customStyle="1" w:styleId="lf-thread-btn">
    <w:name w:val="lf-thread-btn"/>
    <w:basedOn w:val="DefaultParagraphFont"/>
    <w:rsid w:val="006A0E27"/>
  </w:style>
  <w:style w:type="table" w:styleId="GridTable4-Accent1">
    <w:name w:val="Grid Table 4 Accent 1"/>
    <w:basedOn w:val="TableNormal"/>
    <w:uiPriority w:val="49"/>
    <w:rsid w:val="006A0E2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ljs-symbol">
    <w:name w:val="hljs-symbol"/>
    <w:basedOn w:val="DefaultParagraphFont"/>
    <w:rsid w:val="006A0E27"/>
  </w:style>
  <w:style w:type="character" w:customStyle="1" w:styleId="uiterm">
    <w:name w:val="uiterm"/>
    <w:basedOn w:val="DefaultParagraphFont"/>
    <w:rsid w:val="006A0E27"/>
  </w:style>
  <w:style w:type="table" w:styleId="GridTable1Light-Accent1">
    <w:name w:val="Grid Table 1 Light Accent 1"/>
    <w:basedOn w:val="TableNormal"/>
    <w:uiPriority w:val="46"/>
    <w:rsid w:val="006A0E2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xmsonormal">
    <w:name w:val="x_msonormal"/>
    <w:basedOn w:val="Normal"/>
    <w:rsid w:val="006A0E27"/>
    <w:pPr>
      <w:widowControl/>
      <w:spacing w:line="240" w:lineRule="auto"/>
    </w:pPr>
    <w:rPr>
      <w:rFonts w:eastAsia="Calibri"/>
      <w:sz w:val="24"/>
      <w:szCs w:val="24"/>
    </w:rPr>
  </w:style>
  <w:style w:type="paragraph" w:customStyle="1" w:styleId="xmsolistparagraph">
    <w:name w:val="x_msolistparagraph"/>
    <w:basedOn w:val="Normal"/>
    <w:rsid w:val="006A0E27"/>
    <w:pPr>
      <w:widowControl/>
      <w:spacing w:line="240" w:lineRule="auto"/>
    </w:pPr>
    <w:rPr>
      <w:rFonts w:eastAsia="Calibri"/>
      <w:sz w:val="24"/>
      <w:szCs w:val="24"/>
    </w:rPr>
  </w:style>
  <w:style w:type="character" w:customStyle="1" w:styleId="xspelle">
    <w:name w:val="x_spelle"/>
    <w:basedOn w:val="DefaultParagraphFont"/>
    <w:rsid w:val="006A0E27"/>
  </w:style>
  <w:style w:type="paragraph" w:customStyle="1" w:styleId="Option">
    <w:name w:val="Option"/>
    <w:basedOn w:val="Normal"/>
    <w:link w:val="OptionChar"/>
    <w:rsid w:val="006A0E27"/>
    <w:pPr>
      <w:widowControl/>
      <w:spacing w:after="120" w:line="240" w:lineRule="auto"/>
      <w:ind w:left="990"/>
    </w:pPr>
    <w:rPr>
      <w:rFonts w:asciiTheme="minorHAnsi" w:eastAsiaTheme="minorHAnsi" w:hAnsiTheme="minorHAnsi" w:cstheme="minorBidi"/>
      <w:b/>
      <w:sz w:val="22"/>
      <w:szCs w:val="22"/>
    </w:rPr>
  </w:style>
  <w:style w:type="character" w:customStyle="1" w:styleId="OptionChar">
    <w:name w:val="Option Char"/>
    <w:basedOn w:val="DefaultParagraphFont"/>
    <w:link w:val="Option"/>
    <w:rsid w:val="006A0E27"/>
    <w:rPr>
      <w:rFonts w:asciiTheme="minorHAnsi" w:eastAsiaTheme="minorHAnsi" w:hAnsiTheme="minorHAnsi" w:cstheme="minorBidi"/>
      <w:b/>
      <w:sz w:val="22"/>
      <w:szCs w:val="22"/>
    </w:rPr>
  </w:style>
  <w:style w:type="character" w:customStyle="1" w:styleId="Strong1">
    <w:name w:val="Strong1"/>
    <w:basedOn w:val="DefaultParagraphFont"/>
    <w:rsid w:val="006A0E27"/>
  </w:style>
  <w:style w:type="character" w:customStyle="1" w:styleId="UnresolvedMention1">
    <w:name w:val="Unresolved Mention1"/>
    <w:basedOn w:val="DefaultParagraphFont"/>
    <w:uiPriority w:val="99"/>
    <w:semiHidden/>
    <w:unhideWhenUsed/>
    <w:rsid w:val="00583135"/>
    <w:rPr>
      <w:color w:val="605E5C"/>
      <w:shd w:val="clear" w:color="auto" w:fill="E1DFDD"/>
    </w:rPr>
  </w:style>
  <w:style w:type="paragraph" w:customStyle="1" w:styleId="upload-description">
    <w:name w:val="upload-description"/>
    <w:basedOn w:val="Normal"/>
    <w:rsid w:val="00583135"/>
    <w:pPr>
      <w:widowControl/>
      <w:spacing w:before="100" w:beforeAutospacing="1" w:after="100" w:afterAutospacing="1" w:line="240" w:lineRule="auto"/>
    </w:pPr>
    <w:rPr>
      <w:sz w:val="24"/>
      <w:szCs w:val="24"/>
    </w:rPr>
  </w:style>
  <w:style w:type="character" w:customStyle="1" w:styleId="description">
    <w:name w:val="description"/>
    <w:basedOn w:val="DefaultParagraphFont"/>
    <w:rsid w:val="00583135"/>
  </w:style>
  <w:style w:type="character" w:customStyle="1" w:styleId="examples">
    <w:name w:val="examples"/>
    <w:basedOn w:val="DefaultParagraphFont"/>
    <w:rsid w:val="00583135"/>
  </w:style>
  <w:style w:type="character" w:customStyle="1" w:styleId="UnresolvedMention2">
    <w:name w:val="Unresolved Mention2"/>
    <w:basedOn w:val="DefaultParagraphFont"/>
    <w:uiPriority w:val="99"/>
    <w:semiHidden/>
    <w:unhideWhenUsed/>
    <w:rsid w:val="00042D56"/>
    <w:rPr>
      <w:color w:val="605E5C"/>
      <w:shd w:val="clear" w:color="auto" w:fill="E1DFDD"/>
    </w:rPr>
  </w:style>
  <w:style w:type="character" w:styleId="UnresolvedMention">
    <w:name w:val="Unresolved Mention"/>
    <w:basedOn w:val="DefaultParagraphFont"/>
    <w:uiPriority w:val="99"/>
    <w:unhideWhenUsed/>
    <w:rsid w:val="00280A91"/>
    <w:rPr>
      <w:color w:val="605E5C"/>
      <w:shd w:val="clear" w:color="auto" w:fill="E1DFDD"/>
    </w:rPr>
  </w:style>
  <w:style w:type="character" w:styleId="Mention">
    <w:name w:val="Mention"/>
    <w:basedOn w:val="DefaultParagraphFont"/>
    <w:uiPriority w:val="99"/>
    <w:unhideWhenUsed/>
    <w:rsid w:val="00E02A16"/>
    <w:rPr>
      <w:color w:val="2B579A"/>
      <w:shd w:val="clear" w:color="auto" w:fill="E1DFDD"/>
    </w:rPr>
  </w:style>
  <w:style w:type="paragraph" w:customStyle="1" w:styleId="Tablebulletedlist2">
    <w:name w:val="Table bulleted list 2"/>
    <w:basedOn w:val="ListBullet3"/>
    <w:link w:val="Tablebulletedlist2Char"/>
    <w:uiPriority w:val="3"/>
    <w:qFormat/>
    <w:rsid w:val="00B30BA1"/>
    <w:pPr>
      <w:tabs>
        <w:tab w:val="clear" w:pos="1418"/>
      </w:tabs>
      <w:ind w:left="568" w:hanging="284"/>
    </w:pPr>
    <w:rPr>
      <w:sz w:val="18"/>
      <w:szCs w:val="18"/>
    </w:rPr>
  </w:style>
  <w:style w:type="character" w:customStyle="1" w:styleId="ListBullet3Char">
    <w:name w:val="List Bullet 3 Char"/>
    <w:basedOn w:val="DefaultParagraphFont"/>
    <w:link w:val="ListBullet3"/>
    <w:rsid w:val="000847EE"/>
    <w:rPr>
      <w:rFonts w:ascii="Trebuchet MS" w:hAnsi="Trebuchet MS"/>
      <w:color w:val="464547"/>
    </w:rPr>
  </w:style>
  <w:style w:type="character" w:customStyle="1" w:styleId="Tablebulletedlist2Char">
    <w:name w:val="Table bulleted list 2 Char"/>
    <w:basedOn w:val="ListBullet3Char"/>
    <w:link w:val="Tablebulletedlist2"/>
    <w:uiPriority w:val="3"/>
    <w:rsid w:val="00B30BA1"/>
    <w:rPr>
      <w:rFonts w:ascii="Trebuchet MS" w:hAnsi="Trebuchet MS"/>
      <w:color w:val="464547"/>
      <w:sz w:val="18"/>
      <w:szCs w:val="18"/>
    </w:rPr>
  </w:style>
  <w:style w:type="character" w:customStyle="1" w:styleId="imsender4">
    <w:name w:val="im_sender4"/>
    <w:basedOn w:val="DefaultParagraphFont"/>
    <w:rsid w:val="00FB7A5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Heading3Char">
    <w:name w:val="Heading 3 Char"/>
    <w:basedOn w:val="DefaultParagraphFont"/>
    <w:link w:val="Heading3"/>
    <w:rsid w:val="002154F9"/>
    <w:rPr>
      <w:rFonts w:ascii="Arial Black" w:hAnsi="Arial Black"/>
      <w:b/>
      <w:color w:val="1A9CB0"/>
      <w:sz w:val="24"/>
    </w:rPr>
  </w:style>
  <w:style w:type="character" w:customStyle="1" w:styleId="s3uucc">
    <w:name w:val="s3uucc"/>
    <w:basedOn w:val="DefaultParagraphFont"/>
    <w:rsid w:val="0048228D"/>
  </w:style>
  <w:style w:type="paragraph" w:customStyle="1" w:styleId="ListBullet4level">
    <w:name w:val="List Bullet 4 level"/>
    <w:basedOn w:val="ListBullet3"/>
    <w:link w:val="ListBullet4levelChar"/>
    <w:uiPriority w:val="3"/>
    <w:qFormat/>
    <w:rsid w:val="000847EE"/>
    <w:pPr>
      <w:numPr>
        <w:numId w:val="13"/>
      </w:numPr>
    </w:pPr>
  </w:style>
  <w:style w:type="character" w:customStyle="1" w:styleId="ListBullet4levelChar">
    <w:name w:val="List Bullet 4 level Char"/>
    <w:basedOn w:val="ListBullet3Char"/>
    <w:link w:val="ListBullet4level"/>
    <w:uiPriority w:val="3"/>
    <w:rsid w:val="000847EE"/>
    <w:rPr>
      <w:rFonts w:ascii="Trebuchet MS" w:hAnsi="Trebuchet MS"/>
      <w:color w:val="464547"/>
    </w:rPr>
  </w:style>
  <w:style w:type="paragraph" w:customStyle="1" w:styleId="ListLetter">
    <w:name w:val="List Letter"/>
    <w:basedOn w:val="ListNumber"/>
    <w:link w:val="ListLetterChar"/>
    <w:uiPriority w:val="3"/>
    <w:qFormat/>
    <w:rsid w:val="004C067D"/>
    <w:pPr>
      <w:numPr>
        <w:numId w:val="14"/>
      </w:numPr>
    </w:pPr>
  </w:style>
  <w:style w:type="character" w:customStyle="1" w:styleId="ListLetterChar">
    <w:name w:val="List Letter Char"/>
    <w:basedOn w:val="DefaultParagraphFont"/>
    <w:link w:val="ListLetter"/>
    <w:uiPriority w:val="3"/>
    <w:rsid w:val="004C067D"/>
    <w:rPr>
      <w:rFonts w:ascii="Trebuchet MS" w:hAnsi="Trebuchet MS"/>
      <w:color w:val="464547"/>
    </w:rPr>
  </w:style>
  <w:style w:type="paragraph" w:customStyle="1" w:styleId="ListNumber3">
    <w:name w:val="List Number3"/>
    <w:basedOn w:val="ListBullet"/>
    <w:link w:val="ListNumber3Char"/>
    <w:uiPriority w:val="3"/>
    <w:qFormat/>
    <w:rsid w:val="0067062F"/>
    <w:pPr>
      <w:keepNext/>
      <w:keepLines/>
      <w:numPr>
        <w:numId w:val="15"/>
      </w:numPr>
      <w:jc w:val="both"/>
    </w:pPr>
    <w:rPr>
      <w:lang w:eastAsia="ru-RU"/>
    </w:rPr>
  </w:style>
  <w:style w:type="character" w:customStyle="1" w:styleId="ListNumber3Char">
    <w:name w:val="List Number3 Char"/>
    <w:basedOn w:val="DefaultParagraphFont"/>
    <w:link w:val="ListNumber3"/>
    <w:uiPriority w:val="3"/>
    <w:rsid w:val="0067062F"/>
    <w:rPr>
      <w:rFonts w:ascii="Trebuchet MS" w:hAnsi="Trebuchet MS"/>
      <w:color w:val="464547"/>
      <w:lang w:eastAsia="ru-RU"/>
    </w:rPr>
  </w:style>
  <w:style w:type="character" w:customStyle="1" w:styleId="Heading1Char">
    <w:name w:val="Heading 1 Char"/>
    <w:basedOn w:val="DefaultParagraphFont"/>
    <w:link w:val="Heading1"/>
    <w:rsid w:val="002154F9"/>
    <w:rPr>
      <w:rFonts w:ascii="Arial Black" w:hAnsi="Arial Black"/>
      <w:caps/>
      <w:color w:val="464547"/>
      <w:sz w:val="28"/>
    </w:rPr>
  </w:style>
  <w:style w:type="character" w:customStyle="1" w:styleId="Heading4Char">
    <w:name w:val="Heading 4 Char"/>
    <w:basedOn w:val="DefaultParagraphFont"/>
    <w:link w:val="Heading4"/>
    <w:rsid w:val="00EA3D79"/>
    <w:rPr>
      <w:rFonts w:ascii="Arial Black" w:hAnsi="Arial Black"/>
      <w:color w:val="1A9CB0"/>
      <w:sz w:val="22"/>
    </w:rPr>
  </w:style>
  <w:style w:type="character" w:customStyle="1" w:styleId="cf01">
    <w:name w:val="cf01"/>
    <w:basedOn w:val="DefaultParagraphFont"/>
    <w:rsid w:val="00BF7AD9"/>
    <w:rPr>
      <w:rFonts w:ascii="Segoe UI" w:hAnsi="Segoe UI" w:cs="Segoe UI" w:hint="default"/>
      <w:sz w:val="18"/>
      <w:szCs w:val="18"/>
    </w:rPr>
  </w:style>
  <w:style w:type="character" w:customStyle="1" w:styleId="ui-provider">
    <w:name w:val="ui-provider"/>
    <w:basedOn w:val="DefaultParagraphFont"/>
    <w:rsid w:val="00160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9156">
      <w:bodyDiv w:val="1"/>
      <w:marLeft w:val="0"/>
      <w:marRight w:val="0"/>
      <w:marTop w:val="0"/>
      <w:marBottom w:val="0"/>
      <w:divBdr>
        <w:top w:val="none" w:sz="0" w:space="0" w:color="auto"/>
        <w:left w:val="none" w:sz="0" w:space="0" w:color="auto"/>
        <w:bottom w:val="none" w:sz="0" w:space="0" w:color="auto"/>
        <w:right w:val="none" w:sz="0" w:space="0" w:color="auto"/>
      </w:divBdr>
      <w:divsChild>
        <w:div w:id="981617616">
          <w:marLeft w:val="0"/>
          <w:marRight w:val="0"/>
          <w:marTop w:val="0"/>
          <w:marBottom w:val="0"/>
          <w:divBdr>
            <w:top w:val="none" w:sz="0" w:space="0" w:color="auto"/>
            <w:left w:val="none" w:sz="0" w:space="0" w:color="auto"/>
            <w:bottom w:val="none" w:sz="0" w:space="0" w:color="auto"/>
            <w:right w:val="none" w:sz="0" w:space="0" w:color="auto"/>
          </w:divBdr>
        </w:div>
      </w:divsChild>
    </w:div>
    <w:div w:id="10227414">
      <w:bodyDiv w:val="1"/>
      <w:marLeft w:val="0"/>
      <w:marRight w:val="0"/>
      <w:marTop w:val="0"/>
      <w:marBottom w:val="0"/>
      <w:divBdr>
        <w:top w:val="none" w:sz="0" w:space="0" w:color="auto"/>
        <w:left w:val="none" w:sz="0" w:space="0" w:color="auto"/>
        <w:bottom w:val="none" w:sz="0" w:space="0" w:color="auto"/>
        <w:right w:val="none" w:sz="0" w:space="0" w:color="auto"/>
      </w:divBdr>
    </w:div>
    <w:div w:id="97986529">
      <w:bodyDiv w:val="1"/>
      <w:marLeft w:val="0"/>
      <w:marRight w:val="0"/>
      <w:marTop w:val="0"/>
      <w:marBottom w:val="0"/>
      <w:divBdr>
        <w:top w:val="none" w:sz="0" w:space="0" w:color="auto"/>
        <w:left w:val="none" w:sz="0" w:space="0" w:color="auto"/>
        <w:bottom w:val="none" w:sz="0" w:space="0" w:color="auto"/>
        <w:right w:val="none" w:sz="0" w:space="0" w:color="auto"/>
      </w:divBdr>
    </w:div>
    <w:div w:id="111245194">
      <w:bodyDiv w:val="1"/>
      <w:marLeft w:val="0"/>
      <w:marRight w:val="0"/>
      <w:marTop w:val="0"/>
      <w:marBottom w:val="0"/>
      <w:divBdr>
        <w:top w:val="none" w:sz="0" w:space="0" w:color="auto"/>
        <w:left w:val="none" w:sz="0" w:space="0" w:color="auto"/>
        <w:bottom w:val="none" w:sz="0" w:space="0" w:color="auto"/>
        <w:right w:val="none" w:sz="0" w:space="0" w:color="auto"/>
      </w:divBdr>
    </w:div>
    <w:div w:id="140778607">
      <w:bodyDiv w:val="1"/>
      <w:marLeft w:val="0"/>
      <w:marRight w:val="0"/>
      <w:marTop w:val="0"/>
      <w:marBottom w:val="0"/>
      <w:divBdr>
        <w:top w:val="none" w:sz="0" w:space="0" w:color="auto"/>
        <w:left w:val="none" w:sz="0" w:space="0" w:color="auto"/>
        <w:bottom w:val="none" w:sz="0" w:space="0" w:color="auto"/>
        <w:right w:val="none" w:sz="0" w:space="0" w:color="auto"/>
      </w:divBdr>
    </w:div>
    <w:div w:id="177736143">
      <w:bodyDiv w:val="1"/>
      <w:marLeft w:val="0"/>
      <w:marRight w:val="0"/>
      <w:marTop w:val="0"/>
      <w:marBottom w:val="0"/>
      <w:divBdr>
        <w:top w:val="none" w:sz="0" w:space="0" w:color="auto"/>
        <w:left w:val="none" w:sz="0" w:space="0" w:color="auto"/>
        <w:bottom w:val="none" w:sz="0" w:space="0" w:color="auto"/>
        <w:right w:val="none" w:sz="0" w:space="0" w:color="auto"/>
      </w:divBdr>
      <w:divsChild>
        <w:div w:id="127674581">
          <w:marLeft w:val="0"/>
          <w:marRight w:val="0"/>
          <w:marTop w:val="0"/>
          <w:marBottom w:val="0"/>
          <w:divBdr>
            <w:top w:val="none" w:sz="0" w:space="0" w:color="auto"/>
            <w:left w:val="none" w:sz="0" w:space="0" w:color="auto"/>
            <w:bottom w:val="none" w:sz="0" w:space="0" w:color="auto"/>
            <w:right w:val="none" w:sz="0" w:space="0" w:color="auto"/>
          </w:divBdr>
        </w:div>
      </w:divsChild>
    </w:div>
    <w:div w:id="248514048">
      <w:bodyDiv w:val="1"/>
      <w:marLeft w:val="0"/>
      <w:marRight w:val="0"/>
      <w:marTop w:val="0"/>
      <w:marBottom w:val="0"/>
      <w:divBdr>
        <w:top w:val="none" w:sz="0" w:space="0" w:color="auto"/>
        <w:left w:val="none" w:sz="0" w:space="0" w:color="auto"/>
        <w:bottom w:val="none" w:sz="0" w:space="0" w:color="auto"/>
        <w:right w:val="none" w:sz="0" w:space="0" w:color="auto"/>
      </w:divBdr>
    </w:div>
    <w:div w:id="267589144">
      <w:bodyDiv w:val="1"/>
      <w:marLeft w:val="0"/>
      <w:marRight w:val="0"/>
      <w:marTop w:val="0"/>
      <w:marBottom w:val="0"/>
      <w:divBdr>
        <w:top w:val="none" w:sz="0" w:space="0" w:color="auto"/>
        <w:left w:val="none" w:sz="0" w:space="0" w:color="auto"/>
        <w:bottom w:val="none" w:sz="0" w:space="0" w:color="auto"/>
        <w:right w:val="none" w:sz="0" w:space="0" w:color="auto"/>
      </w:divBdr>
    </w:div>
    <w:div w:id="273287262">
      <w:bodyDiv w:val="1"/>
      <w:marLeft w:val="0"/>
      <w:marRight w:val="0"/>
      <w:marTop w:val="0"/>
      <w:marBottom w:val="0"/>
      <w:divBdr>
        <w:top w:val="none" w:sz="0" w:space="0" w:color="auto"/>
        <w:left w:val="none" w:sz="0" w:space="0" w:color="auto"/>
        <w:bottom w:val="none" w:sz="0" w:space="0" w:color="auto"/>
        <w:right w:val="none" w:sz="0" w:space="0" w:color="auto"/>
      </w:divBdr>
    </w:div>
    <w:div w:id="275598914">
      <w:bodyDiv w:val="1"/>
      <w:marLeft w:val="0"/>
      <w:marRight w:val="0"/>
      <w:marTop w:val="0"/>
      <w:marBottom w:val="0"/>
      <w:divBdr>
        <w:top w:val="none" w:sz="0" w:space="0" w:color="auto"/>
        <w:left w:val="none" w:sz="0" w:space="0" w:color="auto"/>
        <w:bottom w:val="none" w:sz="0" w:space="0" w:color="auto"/>
        <w:right w:val="none" w:sz="0" w:space="0" w:color="auto"/>
      </w:divBdr>
    </w:div>
    <w:div w:id="346834879">
      <w:bodyDiv w:val="1"/>
      <w:marLeft w:val="0"/>
      <w:marRight w:val="0"/>
      <w:marTop w:val="0"/>
      <w:marBottom w:val="0"/>
      <w:divBdr>
        <w:top w:val="none" w:sz="0" w:space="0" w:color="auto"/>
        <w:left w:val="none" w:sz="0" w:space="0" w:color="auto"/>
        <w:bottom w:val="none" w:sz="0" w:space="0" w:color="auto"/>
        <w:right w:val="none" w:sz="0" w:space="0" w:color="auto"/>
      </w:divBdr>
    </w:div>
    <w:div w:id="384110066">
      <w:bodyDiv w:val="1"/>
      <w:marLeft w:val="0"/>
      <w:marRight w:val="0"/>
      <w:marTop w:val="0"/>
      <w:marBottom w:val="0"/>
      <w:divBdr>
        <w:top w:val="none" w:sz="0" w:space="0" w:color="auto"/>
        <w:left w:val="none" w:sz="0" w:space="0" w:color="auto"/>
        <w:bottom w:val="none" w:sz="0" w:space="0" w:color="auto"/>
        <w:right w:val="none" w:sz="0" w:space="0" w:color="auto"/>
      </w:divBdr>
    </w:div>
    <w:div w:id="467088615">
      <w:bodyDiv w:val="1"/>
      <w:marLeft w:val="0"/>
      <w:marRight w:val="0"/>
      <w:marTop w:val="0"/>
      <w:marBottom w:val="0"/>
      <w:divBdr>
        <w:top w:val="none" w:sz="0" w:space="0" w:color="auto"/>
        <w:left w:val="none" w:sz="0" w:space="0" w:color="auto"/>
        <w:bottom w:val="none" w:sz="0" w:space="0" w:color="auto"/>
        <w:right w:val="none" w:sz="0" w:space="0" w:color="auto"/>
      </w:divBdr>
    </w:div>
    <w:div w:id="530000992">
      <w:bodyDiv w:val="1"/>
      <w:marLeft w:val="0"/>
      <w:marRight w:val="0"/>
      <w:marTop w:val="0"/>
      <w:marBottom w:val="0"/>
      <w:divBdr>
        <w:top w:val="none" w:sz="0" w:space="0" w:color="auto"/>
        <w:left w:val="none" w:sz="0" w:space="0" w:color="auto"/>
        <w:bottom w:val="none" w:sz="0" w:space="0" w:color="auto"/>
        <w:right w:val="none" w:sz="0" w:space="0" w:color="auto"/>
      </w:divBdr>
      <w:divsChild>
        <w:div w:id="1129129777">
          <w:marLeft w:val="0"/>
          <w:marRight w:val="0"/>
          <w:marTop w:val="0"/>
          <w:marBottom w:val="0"/>
          <w:divBdr>
            <w:top w:val="none" w:sz="0" w:space="0" w:color="auto"/>
            <w:left w:val="none" w:sz="0" w:space="0" w:color="auto"/>
            <w:bottom w:val="none" w:sz="0" w:space="0" w:color="auto"/>
            <w:right w:val="none" w:sz="0" w:space="0" w:color="auto"/>
          </w:divBdr>
        </w:div>
      </w:divsChild>
    </w:div>
    <w:div w:id="573203333">
      <w:bodyDiv w:val="1"/>
      <w:marLeft w:val="0"/>
      <w:marRight w:val="0"/>
      <w:marTop w:val="0"/>
      <w:marBottom w:val="0"/>
      <w:divBdr>
        <w:top w:val="none" w:sz="0" w:space="0" w:color="auto"/>
        <w:left w:val="none" w:sz="0" w:space="0" w:color="auto"/>
        <w:bottom w:val="none" w:sz="0" w:space="0" w:color="auto"/>
        <w:right w:val="none" w:sz="0" w:space="0" w:color="auto"/>
      </w:divBdr>
    </w:div>
    <w:div w:id="618992058">
      <w:bodyDiv w:val="1"/>
      <w:marLeft w:val="0"/>
      <w:marRight w:val="0"/>
      <w:marTop w:val="0"/>
      <w:marBottom w:val="0"/>
      <w:divBdr>
        <w:top w:val="none" w:sz="0" w:space="0" w:color="auto"/>
        <w:left w:val="none" w:sz="0" w:space="0" w:color="auto"/>
        <w:bottom w:val="none" w:sz="0" w:space="0" w:color="auto"/>
        <w:right w:val="none" w:sz="0" w:space="0" w:color="auto"/>
      </w:divBdr>
    </w:div>
    <w:div w:id="620385654">
      <w:bodyDiv w:val="1"/>
      <w:marLeft w:val="0"/>
      <w:marRight w:val="0"/>
      <w:marTop w:val="0"/>
      <w:marBottom w:val="0"/>
      <w:divBdr>
        <w:top w:val="none" w:sz="0" w:space="0" w:color="auto"/>
        <w:left w:val="none" w:sz="0" w:space="0" w:color="auto"/>
        <w:bottom w:val="none" w:sz="0" w:space="0" w:color="auto"/>
        <w:right w:val="none" w:sz="0" w:space="0" w:color="auto"/>
      </w:divBdr>
    </w:div>
    <w:div w:id="654068739">
      <w:bodyDiv w:val="1"/>
      <w:marLeft w:val="0"/>
      <w:marRight w:val="0"/>
      <w:marTop w:val="0"/>
      <w:marBottom w:val="0"/>
      <w:divBdr>
        <w:top w:val="none" w:sz="0" w:space="0" w:color="auto"/>
        <w:left w:val="none" w:sz="0" w:space="0" w:color="auto"/>
        <w:bottom w:val="none" w:sz="0" w:space="0" w:color="auto"/>
        <w:right w:val="none" w:sz="0" w:space="0" w:color="auto"/>
      </w:divBdr>
    </w:div>
    <w:div w:id="677923856">
      <w:bodyDiv w:val="1"/>
      <w:marLeft w:val="0"/>
      <w:marRight w:val="0"/>
      <w:marTop w:val="0"/>
      <w:marBottom w:val="0"/>
      <w:divBdr>
        <w:top w:val="none" w:sz="0" w:space="0" w:color="auto"/>
        <w:left w:val="none" w:sz="0" w:space="0" w:color="auto"/>
        <w:bottom w:val="none" w:sz="0" w:space="0" w:color="auto"/>
        <w:right w:val="none" w:sz="0" w:space="0" w:color="auto"/>
      </w:divBdr>
    </w:div>
    <w:div w:id="691877971">
      <w:bodyDiv w:val="1"/>
      <w:marLeft w:val="0"/>
      <w:marRight w:val="0"/>
      <w:marTop w:val="0"/>
      <w:marBottom w:val="0"/>
      <w:divBdr>
        <w:top w:val="none" w:sz="0" w:space="0" w:color="auto"/>
        <w:left w:val="none" w:sz="0" w:space="0" w:color="auto"/>
        <w:bottom w:val="none" w:sz="0" w:space="0" w:color="auto"/>
        <w:right w:val="none" w:sz="0" w:space="0" w:color="auto"/>
      </w:divBdr>
    </w:div>
    <w:div w:id="711031307">
      <w:bodyDiv w:val="1"/>
      <w:marLeft w:val="0"/>
      <w:marRight w:val="0"/>
      <w:marTop w:val="0"/>
      <w:marBottom w:val="0"/>
      <w:divBdr>
        <w:top w:val="none" w:sz="0" w:space="0" w:color="auto"/>
        <w:left w:val="none" w:sz="0" w:space="0" w:color="auto"/>
        <w:bottom w:val="none" w:sz="0" w:space="0" w:color="auto"/>
        <w:right w:val="none" w:sz="0" w:space="0" w:color="auto"/>
      </w:divBdr>
    </w:div>
    <w:div w:id="731196967">
      <w:bodyDiv w:val="1"/>
      <w:marLeft w:val="0"/>
      <w:marRight w:val="0"/>
      <w:marTop w:val="0"/>
      <w:marBottom w:val="0"/>
      <w:divBdr>
        <w:top w:val="none" w:sz="0" w:space="0" w:color="auto"/>
        <w:left w:val="none" w:sz="0" w:space="0" w:color="auto"/>
        <w:bottom w:val="none" w:sz="0" w:space="0" w:color="auto"/>
        <w:right w:val="none" w:sz="0" w:space="0" w:color="auto"/>
      </w:divBdr>
    </w:div>
    <w:div w:id="733165772">
      <w:bodyDiv w:val="1"/>
      <w:marLeft w:val="0"/>
      <w:marRight w:val="0"/>
      <w:marTop w:val="0"/>
      <w:marBottom w:val="0"/>
      <w:divBdr>
        <w:top w:val="none" w:sz="0" w:space="0" w:color="auto"/>
        <w:left w:val="none" w:sz="0" w:space="0" w:color="auto"/>
        <w:bottom w:val="none" w:sz="0" w:space="0" w:color="auto"/>
        <w:right w:val="none" w:sz="0" w:space="0" w:color="auto"/>
      </w:divBdr>
    </w:div>
    <w:div w:id="740174714">
      <w:bodyDiv w:val="1"/>
      <w:marLeft w:val="0"/>
      <w:marRight w:val="0"/>
      <w:marTop w:val="0"/>
      <w:marBottom w:val="0"/>
      <w:divBdr>
        <w:top w:val="none" w:sz="0" w:space="0" w:color="auto"/>
        <w:left w:val="none" w:sz="0" w:space="0" w:color="auto"/>
        <w:bottom w:val="none" w:sz="0" w:space="0" w:color="auto"/>
        <w:right w:val="none" w:sz="0" w:space="0" w:color="auto"/>
      </w:divBdr>
      <w:divsChild>
        <w:div w:id="630476073">
          <w:marLeft w:val="0"/>
          <w:marRight w:val="0"/>
          <w:marTop w:val="0"/>
          <w:marBottom w:val="0"/>
          <w:divBdr>
            <w:top w:val="none" w:sz="0" w:space="0" w:color="auto"/>
            <w:left w:val="none" w:sz="0" w:space="0" w:color="auto"/>
            <w:bottom w:val="none" w:sz="0" w:space="0" w:color="auto"/>
            <w:right w:val="none" w:sz="0" w:space="0" w:color="auto"/>
          </w:divBdr>
        </w:div>
      </w:divsChild>
    </w:div>
    <w:div w:id="765542245">
      <w:bodyDiv w:val="1"/>
      <w:marLeft w:val="0"/>
      <w:marRight w:val="0"/>
      <w:marTop w:val="0"/>
      <w:marBottom w:val="0"/>
      <w:divBdr>
        <w:top w:val="none" w:sz="0" w:space="0" w:color="auto"/>
        <w:left w:val="none" w:sz="0" w:space="0" w:color="auto"/>
        <w:bottom w:val="none" w:sz="0" w:space="0" w:color="auto"/>
        <w:right w:val="none" w:sz="0" w:space="0" w:color="auto"/>
      </w:divBdr>
    </w:div>
    <w:div w:id="775255066">
      <w:bodyDiv w:val="1"/>
      <w:marLeft w:val="0"/>
      <w:marRight w:val="0"/>
      <w:marTop w:val="0"/>
      <w:marBottom w:val="0"/>
      <w:divBdr>
        <w:top w:val="none" w:sz="0" w:space="0" w:color="auto"/>
        <w:left w:val="none" w:sz="0" w:space="0" w:color="auto"/>
        <w:bottom w:val="none" w:sz="0" w:space="0" w:color="auto"/>
        <w:right w:val="none" w:sz="0" w:space="0" w:color="auto"/>
      </w:divBdr>
    </w:div>
    <w:div w:id="781532382">
      <w:bodyDiv w:val="1"/>
      <w:marLeft w:val="0"/>
      <w:marRight w:val="0"/>
      <w:marTop w:val="0"/>
      <w:marBottom w:val="0"/>
      <w:divBdr>
        <w:top w:val="none" w:sz="0" w:space="0" w:color="auto"/>
        <w:left w:val="none" w:sz="0" w:space="0" w:color="auto"/>
        <w:bottom w:val="none" w:sz="0" w:space="0" w:color="auto"/>
        <w:right w:val="none" w:sz="0" w:space="0" w:color="auto"/>
      </w:divBdr>
    </w:div>
    <w:div w:id="815269352">
      <w:bodyDiv w:val="1"/>
      <w:marLeft w:val="0"/>
      <w:marRight w:val="0"/>
      <w:marTop w:val="0"/>
      <w:marBottom w:val="0"/>
      <w:divBdr>
        <w:top w:val="none" w:sz="0" w:space="0" w:color="auto"/>
        <w:left w:val="none" w:sz="0" w:space="0" w:color="auto"/>
        <w:bottom w:val="none" w:sz="0" w:space="0" w:color="auto"/>
        <w:right w:val="none" w:sz="0" w:space="0" w:color="auto"/>
      </w:divBdr>
    </w:div>
    <w:div w:id="845754088">
      <w:bodyDiv w:val="1"/>
      <w:marLeft w:val="0"/>
      <w:marRight w:val="0"/>
      <w:marTop w:val="0"/>
      <w:marBottom w:val="0"/>
      <w:divBdr>
        <w:top w:val="none" w:sz="0" w:space="0" w:color="auto"/>
        <w:left w:val="none" w:sz="0" w:space="0" w:color="auto"/>
        <w:bottom w:val="none" w:sz="0" w:space="0" w:color="auto"/>
        <w:right w:val="none" w:sz="0" w:space="0" w:color="auto"/>
      </w:divBdr>
    </w:div>
    <w:div w:id="852496032">
      <w:bodyDiv w:val="1"/>
      <w:marLeft w:val="0"/>
      <w:marRight w:val="0"/>
      <w:marTop w:val="0"/>
      <w:marBottom w:val="0"/>
      <w:divBdr>
        <w:top w:val="none" w:sz="0" w:space="0" w:color="auto"/>
        <w:left w:val="none" w:sz="0" w:space="0" w:color="auto"/>
        <w:bottom w:val="none" w:sz="0" w:space="0" w:color="auto"/>
        <w:right w:val="none" w:sz="0" w:space="0" w:color="auto"/>
      </w:divBdr>
    </w:div>
    <w:div w:id="857276529">
      <w:bodyDiv w:val="1"/>
      <w:marLeft w:val="0"/>
      <w:marRight w:val="0"/>
      <w:marTop w:val="0"/>
      <w:marBottom w:val="0"/>
      <w:divBdr>
        <w:top w:val="none" w:sz="0" w:space="0" w:color="auto"/>
        <w:left w:val="none" w:sz="0" w:space="0" w:color="auto"/>
        <w:bottom w:val="none" w:sz="0" w:space="0" w:color="auto"/>
        <w:right w:val="none" w:sz="0" w:space="0" w:color="auto"/>
      </w:divBdr>
    </w:div>
    <w:div w:id="871649896">
      <w:bodyDiv w:val="1"/>
      <w:marLeft w:val="0"/>
      <w:marRight w:val="0"/>
      <w:marTop w:val="0"/>
      <w:marBottom w:val="0"/>
      <w:divBdr>
        <w:top w:val="none" w:sz="0" w:space="0" w:color="auto"/>
        <w:left w:val="none" w:sz="0" w:space="0" w:color="auto"/>
        <w:bottom w:val="none" w:sz="0" w:space="0" w:color="auto"/>
        <w:right w:val="none" w:sz="0" w:space="0" w:color="auto"/>
      </w:divBdr>
      <w:divsChild>
        <w:div w:id="352726987">
          <w:marLeft w:val="0"/>
          <w:marRight w:val="0"/>
          <w:marTop w:val="0"/>
          <w:marBottom w:val="0"/>
          <w:divBdr>
            <w:top w:val="none" w:sz="0" w:space="0" w:color="auto"/>
            <w:left w:val="none" w:sz="0" w:space="0" w:color="auto"/>
            <w:bottom w:val="none" w:sz="0" w:space="0" w:color="auto"/>
            <w:right w:val="none" w:sz="0" w:space="0" w:color="auto"/>
          </w:divBdr>
        </w:div>
        <w:div w:id="671875156">
          <w:marLeft w:val="0"/>
          <w:marRight w:val="0"/>
          <w:marTop w:val="0"/>
          <w:marBottom w:val="0"/>
          <w:divBdr>
            <w:top w:val="none" w:sz="0" w:space="0" w:color="auto"/>
            <w:left w:val="none" w:sz="0" w:space="0" w:color="auto"/>
            <w:bottom w:val="none" w:sz="0" w:space="0" w:color="auto"/>
            <w:right w:val="none" w:sz="0" w:space="0" w:color="auto"/>
          </w:divBdr>
        </w:div>
        <w:div w:id="619725769">
          <w:marLeft w:val="0"/>
          <w:marRight w:val="0"/>
          <w:marTop w:val="0"/>
          <w:marBottom w:val="0"/>
          <w:divBdr>
            <w:top w:val="none" w:sz="0" w:space="0" w:color="auto"/>
            <w:left w:val="none" w:sz="0" w:space="0" w:color="auto"/>
            <w:bottom w:val="none" w:sz="0" w:space="0" w:color="auto"/>
            <w:right w:val="none" w:sz="0" w:space="0" w:color="auto"/>
          </w:divBdr>
        </w:div>
        <w:div w:id="560755359">
          <w:marLeft w:val="0"/>
          <w:marRight w:val="0"/>
          <w:marTop w:val="0"/>
          <w:marBottom w:val="0"/>
          <w:divBdr>
            <w:top w:val="none" w:sz="0" w:space="0" w:color="auto"/>
            <w:left w:val="none" w:sz="0" w:space="0" w:color="auto"/>
            <w:bottom w:val="none" w:sz="0" w:space="0" w:color="auto"/>
            <w:right w:val="none" w:sz="0" w:space="0" w:color="auto"/>
          </w:divBdr>
        </w:div>
        <w:div w:id="1745295929">
          <w:marLeft w:val="0"/>
          <w:marRight w:val="0"/>
          <w:marTop w:val="0"/>
          <w:marBottom w:val="0"/>
          <w:divBdr>
            <w:top w:val="none" w:sz="0" w:space="0" w:color="auto"/>
            <w:left w:val="none" w:sz="0" w:space="0" w:color="auto"/>
            <w:bottom w:val="none" w:sz="0" w:space="0" w:color="auto"/>
            <w:right w:val="none" w:sz="0" w:space="0" w:color="auto"/>
          </w:divBdr>
        </w:div>
        <w:div w:id="40447837">
          <w:marLeft w:val="0"/>
          <w:marRight w:val="0"/>
          <w:marTop w:val="0"/>
          <w:marBottom w:val="0"/>
          <w:divBdr>
            <w:top w:val="none" w:sz="0" w:space="0" w:color="auto"/>
            <w:left w:val="none" w:sz="0" w:space="0" w:color="auto"/>
            <w:bottom w:val="none" w:sz="0" w:space="0" w:color="auto"/>
            <w:right w:val="none" w:sz="0" w:space="0" w:color="auto"/>
          </w:divBdr>
        </w:div>
        <w:div w:id="143396739">
          <w:marLeft w:val="0"/>
          <w:marRight w:val="0"/>
          <w:marTop w:val="0"/>
          <w:marBottom w:val="0"/>
          <w:divBdr>
            <w:top w:val="none" w:sz="0" w:space="0" w:color="auto"/>
            <w:left w:val="none" w:sz="0" w:space="0" w:color="auto"/>
            <w:bottom w:val="none" w:sz="0" w:space="0" w:color="auto"/>
            <w:right w:val="none" w:sz="0" w:space="0" w:color="auto"/>
          </w:divBdr>
        </w:div>
      </w:divsChild>
    </w:div>
    <w:div w:id="905844389">
      <w:bodyDiv w:val="1"/>
      <w:marLeft w:val="0"/>
      <w:marRight w:val="0"/>
      <w:marTop w:val="0"/>
      <w:marBottom w:val="0"/>
      <w:divBdr>
        <w:top w:val="none" w:sz="0" w:space="0" w:color="auto"/>
        <w:left w:val="none" w:sz="0" w:space="0" w:color="auto"/>
        <w:bottom w:val="none" w:sz="0" w:space="0" w:color="auto"/>
        <w:right w:val="none" w:sz="0" w:space="0" w:color="auto"/>
      </w:divBdr>
    </w:div>
    <w:div w:id="916133718">
      <w:bodyDiv w:val="1"/>
      <w:marLeft w:val="0"/>
      <w:marRight w:val="0"/>
      <w:marTop w:val="0"/>
      <w:marBottom w:val="0"/>
      <w:divBdr>
        <w:top w:val="none" w:sz="0" w:space="0" w:color="auto"/>
        <w:left w:val="none" w:sz="0" w:space="0" w:color="auto"/>
        <w:bottom w:val="none" w:sz="0" w:space="0" w:color="auto"/>
        <w:right w:val="none" w:sz="0" w:space="0" w:color="auto"/>
      </w:divBdr>
      <w:divsChild>
        <w:div w:id="1018653978">
          <w:marLeft w:val="0"/>
          <w:marRight w:val="0"/>
          <w:marTop w:val="0"/>
          <w:marBottom w:val="0"/>
          <w:divBdr>
            <w:top w:val="none" w:sz="0" w:space="0" w:color="auto"/>
            <w:left w:val="none" w:sz="0" w:space="0" w:color="auto"/>
            <w:bottom w:val="none" w:sz="0" w:space="0" w:color="auto"/>
            <w:right w:val="none" w:sz="0" w:space="0" w:color="auto"/>
          </w:divBdr>
        </w:div>
      </w:divsChild>
    </w:div>
    <w:div w:id="944652923">
      <w:bodyDiv w:val="1"/>
      <w:marLeft w:val="0"/>
      <w:marRight w:val="0"/>
      <w:marTop w:val="0"/>
      <w:marBottom w:val="0"/>
      <w:divBdr>
        <w:top w:val="none" w:sz="0" w:space="0" w:color="auto"/>
        <w:left w:val="none" w:sz="0" w:space="0" w:color="auto"/>
        <w:bottom w:val="none" w:sz="0" w:space="0" w:color="auto"/>
        <w:right w:val="none" w:sz="0" w:space="0" w:color="auto"/>
      </w:divBdr>
    </w:div>
    <w:div w:id="1023357523">
      <w:bodyDiv w:val="1"/>
      <w:marLeft w:val="0"/>
      <w:marRight w:val="0"/>
      <w:marTop w:val="0"/>
      <w:marBottom w:val="0"/>
      <w:divBdr>
        <w:top w:val="none" w:sz="0" w:space="0" w:color="auto"/>
        <w:left w:val="none" w:sz="0" w:space="0" w:color="auto"/>
        <w:bottom w:val="none" w:sz="0" w:space="0" w:color="auto"/>
        <w:right w:val="none" w:sz="0" w:space="0" w:color="auto"/>
      </w:divBdr>
    </w:div>
    <w:div w:id="1041979889">
      <w:bodyDiv w:val="1"/>
      <w:marLeft w:val="0"/>
      <w:marRight w:val="0"/>
      <w:marTop w:val="0"/>
      <w:marBottom w:val="0"/>
      <w:divBdr>
        <w:top w:val="none" w:sz="0" w:space="0" w:color="auto"/>
        <w:left w:val="none" w:sz="0" w:space="0" w:color="auto"/>
        <w:bottom w:val="none" w:sz="0" w:space="0" w:color="auto"/>
        <w:right w:val="none" w:sz="0" w:space="0" w:color="auto"/>
      </w:divBdr>
    </w:div>
    <w:div w:id="1055591875">
      <w:bodyDiv w:val="1"/>
      <w:marLeft w:val="0"/>
      <w:marRight w:val="0"/>
      <w:marTop w:val="0"/>
      <w:marBottom w:val="0"/>
      <w:divBdr>
        <w:top w:val="none" w:sz="0" w:space="0" w:color="auto"/>
        <w:left w:val="none" w:sz="0" w:space="0" w:color="auto"/>
        <w:bottom w:val="none" w:sz="0" w:space="0" w:color="auto"/>
        <w:right w:val="none" w:sz="0" w:space="0" w:color="auto"/>
      </w:divBdr>
    </w:div>
    <w:div w:id="1080442111">
      <w:bodyDiv w:val="1"/>
      <w:marLeft w:val="0"/>
      <w:marRight w:val="0"/>
      <w:marTop w:val="0"/>
      <w:marBottom w:val="0"/>
      <w:divBdr>
        <w:top w:val="none" w:sz="0" w:space="0" w:color="auto"/>
        <w:left w:val="none" w:sz="0" w:space="0" w:color="auto"/>
        <w:bottom w:val="none" w:sz="0" w:space="0" w:color="auto"/>
        <w:right w:val="none" w:sz="0" w:space="0" w:color="auto"/>
      </w:divBdr>
    </w:div>
    <w:div w:id="1103038899">
      <w:bodyDiv w:val="1"/>
      <w:marLeft w:val="0"/>
      <w:marRight w:val="0"/>
      <w:marTop w:val="0"/>
      <w:marBottom w:val="0"/>
      <w:divBdr>
        <w:top w:val="none" w:sz="0" w:space="0" w:color="auto"/>
        <w:left w:val="none" w:sz="0" w:space="0" w:color="auto"/>
        <w:bottom w:val="none" w:sz="0" w:space="0" w:color="auto"/>
        <w:right w:val="none" w:sz="0" w:space="0" w:color="auto"/>
      </w:divBdr>
    </w:div>
    <w:div w:id="1109354156">
      <w:bodyDiv w:val="1"/>
      <w:marLeft w:val="0"/>
      <w:marRight w:val="0"/>
      <w:marTop w:val="0"/>
      <w:marBottom w:val="0"/>
      <w:divBdr>
        <w:top w:val="none" w:sz="0" w:space="0" w:color="auto"/>
        <w:left w:val="none" w:sz="0" w:space="0" w:color="auto"/>
        <w:bottom w:val="none" w:sz="0" w:space="0" w:color="auto"/>
        <w:right w:val="none" w:sz="0" w:space="0" w:color="auto"/>
      </w:divBdr>
    </w:div>
    <w:div w:id="1125538130">
      <w:bodyDiv w:val="1"/>
      <w:marLeft w:val="0"/>
      <w:marRight w:val="0"/>
      <w:marTop w:val="0"/>
      <w:marBottom w:val="0"/>
      <w:divBdr>
        <w:top w:val="none" w:sz="0" w:space="0" w:color="auto"/>
        <w:left w:val="none" w:sz="0" w:space="0" w:color="auto"/>
        <w:bottom w:val="none" w:sz="0" w:space="0" w:color="auto"/>
        <w:right w:val="none" w:sz="0" w:space="0" w:color="auto"/>
      </w:divBdr>
    </w:div>
    <w:div w:id="1142230368">
      <w:bodyDiv w:val="1"/>
      <w:marLeft w:val="0"/>
      <w:marRight w:val="0"/>
      <w:marTop w:val="0"/>
      <w:marBottom w:val="0"/>
      <w:divBdr>
        <w:top w:val="none" w:sz="0" w:space="0" w:color="auto"/>
        <w:left w:val="none" w:sz="0" w:space="0" w:color="auto"/>
        <w:bottom w:val="none" w:sz="0" w:space="0" w:color="auto"/>
        <w:right w:val="none" w:sz="0" w:space="0" w:color="auto"/>
      </w:divBdr>
    </w:div>
    <w:div w:id="1168397932">
      <w:bodyDiv w:val="1"/>
      <w:marLeft w:val="0"/>
      <w:marRight w:val="0"/>
      <w:marTop w:val="0"/>
      <w:marBottom w:val="0"/>
      <w:divBdr>
        <w:top w:val="none" w:sz="0" w:space="0" w:color="auto"/>
        <w:left w:val="none" w:sz="0" w:space="0" w:color="auto"/>
        <w:bottom w:val="none" w:sz="0" w:space="0" w:color="auto"/>
        <w:right w:val="none" w:sz="0" w:space="0" w:color="auto"/>
      </w:divBdr>
      <w:divsChild>
        <w:div w:id="865365699">
          <w:marLeft w:val="0"/>
          <w:marRight w:val="0"/>
          <w:marTop w:val="0"/>
          <w:marBottom w:val="0"/>
          <w:divBdr>
            <w:top w:val="none" w:sz="0" w:space="0" w:color="auto"/>
            <w:left w:val="none" w:sz="0" w:space="0" w:color="auto"/>
            <w:bottom w:val="none" w:sz="0" w:space="0" w:color="auto"/>
            <w:right w:val="none" w:sz="0" w:space="0" w:color="auto"/>
          </w:divBdr>
        </w:div>
      </w:divsChild>
    </w:div>
    <w:div w:id="1180240443">
      <w:bodyDiv w:val="1"/>
      <w:marLeft w:val="0"/>
      <w:marRight w:val="0"/>
      <w:marTop w:val="0"/>
      <w:marBottom w:val="0"/>
      <w:divBdr>
        <w:top w:val="none" w:sz="0" w:space="0" w:color="auto"/>
        <w:left w:val="none" w:sz="0" w:space="0" w:color="auto"/>
        <w:bottom w:val="none" w:sz="0" w:space="0" w:color="auto"/>
        <w:right w:val="none" w:sz="0" w:space="0" w:color="auto"/>
      </w:divBdr>
    </w:div>
    <w:div w:id="1316031700">
      <w:bodyDiv w:val="1"/>
      <w:marLeft w:val="0"/>
      <w:marRight w:val="0"/>
      <w:marTop w:val="0"/>
      <w:marBottom w:val="0"/>
      <w:divBdr>
        <w:top w:val="none" w:sz="0" w:space="0" w:color="auto"/>
        <w:left w:val="none" w:sz="0" w:space="0" w:color="auto"/>
        <w:bottom w:val="none" w:sz="0" w:space="0" w:color="auto"/>
        <w:right w:val="none" w:sz="0" w:space="0" w:color="auto"/>
      </w:divBdr>
    </w:div>
    <w:div w:id="1336490623">
      <w:bodyDiv w:val="1"/>
      <w:marLeft w:val="0"/>
      <w:marRight w:val="0"/>
      <w:marTop w:val="0"/>
      <w:marBottom w:val="0"/>
      <w:divBdr>
        <w:top w:val="none" w:sz="0" w:space="0" w:color="auto"/>
        <w:left w:val="none" w:sz="0" w:space="0" w:color="auto"/>
        <w:bottom w:val="none" w:sz="0" w:space="0" w:color="auto"/>
        <w:right w:val="none" w:sz="0" w:space="0" w:color="auto"/>
      </w:divBdr>
    </w:div>
    <w:div w:id="1425687102">
      <w:bodyDiv w:val="1"/>
      <w:marLeft w:val="0"/>
      <w:marRight w:val="0"/>
      <w:marTop w:val="0"/>
      <w:marBottom w:val="0"/>
      <w:divBdr>
        <w:top w:val="none" w:sz="0" w:space="0" w:color="auto"/>
        <w:left w:val="none" w:sz="0" w:space="0" w:color="auto"/>
        <w:bottom w:val="none" w:sz="0" w:space="0" w:color="auto"/>
        <w:right w:val="none" w:sz="0" w:space="0" w:color="auto"/>
      </w:divBdr>
    </w:div>
    <w:div w:id="1428036946">
      <w:bodyDiv w:val="1"/>
      <w:marLeft w:val="0"/>
      <w:marRight w:val="0"/>
      <w:marTop w:val="0"/>
      <w:marBottom w:val="0"/>
      <w:divBdr>
        <w:top w:val="none" w:sz="0" w:space="0" w:color="auto"/>
        <w:left w:val="none" w:sz="0" w:space="0" w:color="auto"/>
        <w:bottom w:val="none" w:sz="0" w:space="0" w:color="auto"/>
        <w:right w:val="none" w:sz="0" w:space="0" w:color="auto"/>
      </w:divBdr>
      <w:divsChild>
        <w:div w:id="425737692">
          <w:marLeft w:val="0"/>
          <w:marRight w:val="0"/>
          <w:marTop w:val="0"/>
          <w:marBottom w:val="0"/>
          <w:divBdr>
            <w:top w:val="none" w:sz="0" w:space="0" w:color="auto"/>
            <w:left w:val="none" w:sz="0" w:space="0" w:color="auto"/>
            <w:bottom w:val="none" w:sz="0" w:space="0" w:color="auto"/>
            <w:right w:val="none" w:sz="0" w:space="0" w:color="auto"/>
          </w:divBdr>
          <w:divsChild>
            <w:div w:id="587008165">
              <w:marLeft w:val="0"/>
              <w:marRight w:val="0"/>
              <w:marTop w:val="0"/>
              <w:marBottom w:val="0"/>
              <w:divBdr>
                <w:top w:val="none" w:sz="0" w:space="0" w:color="auto"/>
                <w:left w:val="none" w:sz="0" w:space="0" w:color="auto"/>
                <w:bottom w:val="none" w:sz="0" w:space="0" w:color="auto"/>
                <w:right w:val="none" w:sz="0" w:space="0" w:color="auto"/>
              </w:divBdr>
              <w:divsChild>
                <w:div w:id="1123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411">
          <w:marLeft w:val="0"/>
          <w:marRight w:val="0"/>
          <w:marTop w:val="0"/>
          <w:marBottom w:val="0"/>
          <w:divBdr>
            <w:top w:val="none" w:sz="0" w:space="0" w:color="auto"/>
            <w:left w:val="none" w:sz="0" w:space="0" w:color="auto"/>
            <w:bottom w:val="none" w:sz="0" w:space="0" w:color="auto"/>
            <w:right w:val="none" w:sz="0" w:space="0" w:color="auto"/>
          </w:divBdr>
          <w:divsChild>
            <w:div w:id="658072154">
              <w:marLeft w:val="0"/>
              <w:marRight w:val="0"/>
              <w:marTop w:val="0"/>
              <w:marBottom w:val="0"/>
              <w:divBdr>
                <w:top w:val="none" w:sz="0" w:space="0" w:color="auto"/>
                <w:left w:val="none" w:sz="0" w:space="0" w:color="auto"/>
                <w:bottom w:val="none" w:sz="0" w:space="0" w:color="auto"/>
                <w:right w:val="none" w:sz="0" w:space="0" w:color="auto"/>
              </w:divBdr>
            </w:div>
            <w:div w:id="2107727756">
              <w:marLeft w:val="0"/>
              <w:marRight w:val="0"/>
              <w:marTop w:val="0"/>
              <w:marBottom w:val="0"/>
              <w:divBdr>
                <w:top w:val="none" w:sz="0" w:space="0" w:color="auto"/>
                <w:left w:val="none" w:sz="0" w:space="0" w:color="auto"/>
                <w:bottom w:val="none" w:sz="0" w:space="0" w:color="auto"/>
                <w:right w:val="none" w:sz="0" w:space="0" w:color="auto"/>
              </w:divBdr>
              <w:divsChild>
                <w:div w:id="1457141103">
                  <w:marLeft w:val="0"/>
                  <w:marRight w:val="0"/>
                  <w:marTop w:val="0"/>
                  <w:marBottom w:val="0"/>
                  <w:divBdr>
                    <w:top w:val="none" w:sz="0" w:space="0" w:color="auto"/>
                    <w:left w:val="none" w:sz="0" w:space="0" w:color="auto"/>
                    <w:bottom w:val="none" w:sz="0" w:space="0" w:color="auto"/>
                    <w:right w:val="none" w:sz="0" w:space="0" w:color="auto"/>
                  </w:divBdr>
                  <w:divsChild>
                    <w:div w:id="818696063">
                      <w:marLeft w:val="0"/>
                      <w:marRight w:val="0"/>
                      <w:marTop w:val="0"/>
                      <w:marBottom w:val="0"/>
                      <w:divBdr>
                        <w:top w:val="none" w:sz="0" w:space="0" w:color="auto"/>
                        <w:left w:val="none" w:sz="0" w:space="0" w:color="auto"/>
                        <w:bottom w:val="none" w:sz="0" w:space="0" w:color="auto"/>
                        <w:right w:val="none" w:sz="0" w:space="0" w:color="auto"/>
                      </w:divBdr>
                      <w:divsChild>
                        <w:div w:id="681784145">
                          <w:marLeft w:val="0"/>
                          <w:marRight w:val="0"/>
                          <w:marTop w:val="0"/>
                          <w:marBottom w:val="0"/>
                          <w:divBdr>
                            <w:top w:val="none" w:sz="0" w:space="0" w:color="auto"/>
                            <w:left w:val="none" w:sz="0" w:space="0" w:color="auto"/>
                            <w:bottom w:val="none" w:sz="0" w:space="0" w:color="auto"/>
                            <w:right w:val="none" w:sz="0" w:space="0" w:color="auto"/>
                          </w:divBdr>
                          <w:divsChild>
                            <w:div w:id="20887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7026">
          <w:marLeft w:val="0"/>
          <w:marRight w:val="0"/>
          <w:marTop w:val="0"/>
          <w:marBottom w:val="0"/>
          <w:divBdr>
            <w:top w:val="none" w:sz="0" w:space="0" w:color="auto"/>
            <w:left w:val="none" w:sz="0" w:space="0" w:color="auto"/>
            <w:bottom w:val="none" w:sz="0" w:space="0" w:color="auto"/>
            <w:right w:val="none" w:sz="0" w:space="0" w:color="auto"/>
          </w:divBdr>
          <w:divsChild>
            <w:div w:id="244385587">
              <w:marLeft w:val="0"/>
              <w:marRight w:val="0"/>
              <w:marTop w:val="0"/>
              <w:marBottom w:val="0"/>
              <w:divBdr>
                <w:top w:val="none" w:sz="0" w:space="0" w:color="auto"/>
                <w:left w:val="none" w:sz="0" w:space="0" w:color="auto"/>
                <w:bottom w:val="none" w:sz="0" w:space="0" w:color="auto"/>
                <w:right w:val="none" w:sz="0" w:space="0" w:color="auto"/>
              </w:divBdr>
              <w:divsChild>
                <w:div w:id="4986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4593">
          <w:marLeft w:val="0"/>
          <w:marRight w:val="0"/>
          <w:marTop w:val="0"/>
          <w:marBottom w:val="0"/>
          <w:divBdr>
            <w:top w:val="none" w:sz="0" w:space="0" w:color="auto"/>
            <w:left w:val="none" w:sz="0" w:space="0" w:color="auto"/>
            <w:bottom w:val="none" w:sz="0" w:space="0" w:color="auto"/>
            <w:right w:val="none" w:sz="0" w:space="0" w:color="auto"/>
          </w:divBdr>
          <w:divsChild>
            <w:div w:id="962078959">
              <w:marLeft w:val="0"/>
              <w:marRight w:val="0"/>
              <w:marTop w:val="0"/>
              <w:marBottom w:val="0"/>
              <w:divBdr>
                <w:top w:val="none" w:sz="0" w:space="0" w:color="auto"/>
                <w:left w:val="none" w:sz="0" w:space="0" w:color="auto"/>
                <w:bottom w:val="none" w:sz="0" w:space="0" w:color="auto"/>
                <w:right w:val="none" w:sz="0" w:space="0" w:color="auto"/>
              </w:divBdr>
            </w:div>
            <w:div w:id="1777944937">
              <w:marLeft w:val="0"/>
              <w:marRight w:val="0"/>
              <w:marTop w:val="0"/>
              <w:marBottom w:val="0"/>
              <w:divBdr>
                <w:top w:val="none" w:sz="0" w:space="0" w:color="auto"/>
                <w:left w:val="none" w:sz="0" w:space="0" w:color="auto"/>
                <w:bottom w:val="none" w:sz="0" w:space="0" w:color="auto"/>
                <w:right w:val="none" w:sz="0" w:space="0" w:color="auto"/>
              </w:divBdr>
            </w:div>
          </w:divsChild>
        </w:div>
        <w:div w:id="2082831469">
          <w:marLeft w:val="0"/>
          <w:marRight w:val="0"/>
          <w:marTop w:val="100"/>
          <w:marBottom w:val="0"/>
          <w:divBdr>
            <w:top w:val="none" w:sz="0" w:space="0" w:color="auto"/>
            <w:left w:val="none" w:sz="0" w:space="0" w:color="auto"/>
            <w:bottom w:val="none" w:sz="0" w:space="0" w:color="auto"/>
            <w:right w:val="none" w:sz="0" w:space="0" w:color="auto"/>
          </w:divBdr>
        </w:div>
      </w:divsChild>
    </w:div>
    <w:div w:id="1461650795">
      <w:bodyDiv w:val="1"/>
      <w:marLeft w:val="0"/>
      <w:marRight w:val="0"/>
      <w:marTop w:val="0"/>
      <w:marBottom w:val="0"/>
      <w:divBdr>
        <w:top w:val="none" w:sz="0" w:space="0" w:color="auto"/>
        <w:left w:val="none" w:sz="0" w:space="0" w:color="auto"/>
        <w:bottom w:val="none" w:sz="0" w:space="0" w:color="auto"/>
        <w:right w:val="none" w:sz="0" w:space="0" w:color="auto"/>
      </w:divBdr>
    </w:div>
    <w:div w:id="1547140508">
      <w:bodyDiv w:val="1"/>
      <w:marLeft w:val="0"/>
      <w:marRight w:val="0"/>
      <w:marTop w:val="0"/>
      <w:marBottom w:val="0"/>
      <w:divBdr>
        <w:top w:val="none" w:sz="0" w:space="0" w:color="auto"/>
        <w:left w:val="none" w:sz="0" w:space="0" w:color="auto"/>
        <w:bottom w:val="none" w:sz="0" w:space="0" w:color="auto"/>
        <w:right w:val="none" w:sz="0" w:space="0" w:color="auto"/>
      </w:divBdr>
      <w:divsChild>
        <w:div w:id="1795252610">
          <w:marLeft w:val="0"/>
          <w:marRight w:val="0"/>
          <w:marTop w:val="0"/>
          <w:marBottom w:val="0"/>
          <w:divBdr>
            <w:top w:val="none" w:sz="0" w:space="0" w:color="auto"/>
            <w:left w:val="none" w:sz="0" w:space="0" w:color="auto"/>
            <w:bottom w:val="none" w:sz="0" w:space="0" w:color="auto"/>
            <w:right w:val="none" w:sz="0" w:space="0" w:color="auto"/>
          </w:divBdr>
        </w:div>
      </w:divsChild>
    </w:div>
    <w:div w:id="1592467221">
      <w:bodyDiv w:val="1"/>
      <w:marLeft w:val="0"/>
      <w:marRight w:val="0"/>
      <w:marTop w:val="0"/>
      <w:marBottom w:val="0"/>
      <w:divBdr>
        <w:top w:val="none" w:sz="0" w:space="0" w:color="auto"/>
        <w:left w:val="none" w:sz="0" w:space="0" w:color="auto"/>
        <w:bottom w:val="none" w:sz="0" w:space="0" w:color="auto"/>
        <w:right w:val="none" w:sz="0" w:space="0" w:color="auto"/>
      </w:divBdr>
    </w:div>
    <w:div w:id="1599291628">
      <w:bodyDiv w:val="1"/>
      <w:marLeft w:val="0"/>
      <w:marRight w:val="0"/>
      <w:marTop w:val="0"/>
      <w:marBottom w:val="0"/>
      <w:divBdr>
        <w:top w:val="none" w:sz="0" w:space="0" w:color="auto"/>
        <w:left w:val="none" w:sz="0" w:space="0" w:color="auto"/>
        <w:bottom w:val="none" w:sz="0" w:space="0" w:color="auto"/>
        <w:right w:val="none" w:sz="0" w:space="0" w:color="auto"/>
      </w:divBdr>
    </w:div>
    <w:div w:id="1635408205">
      <w:bodyDiv w:val="1"/>
      <w:marLeft w:val="0"/>
      <w:marRight w:val="0"/>
      <w:marTop w:val="0"/>
      <w:marBottom w:val="0"/>
      <w:divBdr>
        <w:top w:val="none" w:sz="0" w:space="0" w:color="auto"/>
        <w:left w:val="none" w:sz="0" w:space="0" w:color="auto"/>
        <w:bottom w:val="none" w:sz="0" w:space="0" w:color="auto"/>
        <w:right w:val="none" w:sz="0" w:space="0" w:color="auto"/>
      </w:divBdr>
      <w:divsChild>
        <w:div w:id="1754736121">
          <w:marLeft w:val="0"/>
          <w:marRight w:val="0"/>
          <w:marTop w:val="0"/>
          <w:marBottom w:val="0"/>
          <w:divBdr>
            <w:top w:val="none" w:sz="0" w:space="0" w:color="auto"/>
            <w:left w:val="none" w:sz="0" w:space="0" w:color="auto"/>
            <w:bottom w:val="none" w:sz="0" w:space="0" w:color="auto"/>
            <w:right w:val="none" w:sz="0" w:space="0" w:color="auto"/>
          </w:divBdr>
        </w:div>
      </w:divsChild>
    </w:div>
    <w:div w:id="1651128134">
      <w:bodyDiv w:val="1"/>
      <w:marLeft w:val="0"/>
      <w:marRight w:val="0"/>
      <w:marTop w:val="0"/>
      <w:marBottom w:val="0"/>
      <w:divBdr>
        <w:top w:val="none" w:sz="0" w:space="0" w:color="auto"/>
        <w:left w:val="none" w:sz="0" w:space="0" w:color="auto"/>
        <w:bottom w:val="none" w:sz="0" w:space="0" w:color="auto"/>
        <w:right w:val="none" w:sz="0" w:space="0" w:color="auto"/>
      </w:divBdr>
    </w:div>
    <w:div w:id="1663654396">
      <w:bodyDiv w:val="1"/>
      <w:marLeft w:val="0"/>
      <w:marRight w:val="0"/>
      <w:marTop w:val="0"/>
      <w:marBottom w:val="0"/>
      <w:divBdr>
        <w:top w:val="none" w:sz="0" w:space="0" w:color="auto"/>
        <w:left w:val="none" w:sz="0" w:space="0" w:color="auto"/>
        <w:bottom w:val="none" w:sz="0" w:space="0" w:color="auto"/>
        <w:right w:val="none" w:sz="0" w:space="0" w:color="auto"/>
      </w:divBdr>
    </w:div>
    <w:div w:id="1699425202">
      <w:bodyDiv w:val="1"/>
      <w:marLeft w:val="0"/>
      <w:marRight w:val="0"/>
      <w:marTop w:val="0"/>
      <w:marBottom w:val="0"/>
      <w:divBdr>
        <w:top w:val="none" w:sz="0" w:space="0" w:color="auto"/>
        <w:left w:val="none" w:sz="0" w:space="0" w:color="auto"/>
        <w:bottom w:val="none" w:sz="0" w:space="0" w:color="auto"/>
        <w:right w:val="none" w:sz="0" w:space="0" w:color="auto"/>
      </w:divBdr>
    </w:div>
    <w:div w:id="1722753019">
      <w:bodyDiv w:val="1"/>
      <w:marLeft w:val="0"/>
      <w:marRight w:val="0"/>
      <w:marTop w:val="0"/>
      <w:marBottom w:val="0"/>
      <w:divBdr>
        <w:top w:val="none" w:sz="0" w:space="0" w:color="auto"/>
        <w:left w:val="none" w:sz="0" w:space="0" w:color="auto"/>
        <w:bottom w:val="none" w:sz="0" w:space="0" w:color="auto"/>
        <w:right w:val="none" w:sz="0" w:space="0" w:color="auto"/>
      </w:divBdr>
    </w:div>
    <w:div w:id="1725760797">
      <w:bodyDiv w:val="1"/>
      <w:marLeft w:val="0"/>
      <w:marRight w:val="0"/>
      <w:marTop w:val="0"/>
      <w:marBottom w:val="0"/>
      <w:divBdr>
        <w:top w:val="none" w:sz="0" w:space="0" w:color="auto"/>
        <w:left w:val="none" w:sz="0" w:space="0" w:color="auto"/>
        <w:bottom w:val="none" w:sz="0" w:space="0" w:color="auto"/>
        <w:right w:val="none" w:sz="0" w:space="0" w:color="auto"/>
      </w:divBdr>
    </w:div>
    <w:div w:id="1729108102">
      <w:bodyDiv w:val="1"/>
      <w:marLeft w:val="0"/>
      <w:marRight w:val="0"/>
      <w:marTop w:val="0"/>
      <w:marBottom w:val="0"/>
      <w:divBdr>
        <w:top w:val="none" w:sz="0" w:space="0" w:color="auto"/>
        <w:left w:val="none" w:sz="0" w:space="0" w:color="auto"/>
        <w:bottom w:val="none" w:sz="0" w:space="0" w:color="auto"/>
        <w:right w:val="none" w:sz="0" w:space="0" w:color="auto"/>
      </w:divBdr>
      <w:divsChild>
        <w:div w:id="534005824">
          <w:marLeft w:val="0"/>
          <w:marRight w:val="0"/>
          <w:marTop w:val="0"/>
          <w:marBottom w:val="0"/>
          <w:divBdr>
            <w:top w:val="none" w:sz="0" w:space="0" w:color="auto"/>
            <w:left w:val="none" w:sz="0" w:space="0" w:color="auto"/>
            <w:bottom w:val="none" w:sz="0" w:space="0" w:color="auto"/>
            <w:right w:val="none" w:sz="0" w:space="0" w:color="auto"/>
          </w:divBdr>
        </w:div>
      </w:divsChild>
    </w:div>
    <w:div w:id="1735540448">
      <w:bodyDiv w:val="1"/>
      <w:marLeft w:val="0"/>
      <w:marRight w:val="0"/>
      <w:marTop w:val="0"/>
      <w:marBottom w:val="0"/>
      <w:divBdr>
        <w:top w:val="none" w:sz="0" w:space="0" w:color="auto"/>
        <w:left w:val="none" w:sz="0" w:space="0" w:color="auto"/>
        <w:bottom w:val="none" w:sz="0" w:space="0" w:color="auto"/>
        <w:right w:val="none" w:sz="0" w:space="0" w:color="auto"/>
      </w:divBdr>
    </w:div>
    <w:div w:id="1782146549">
      <w:bodyDiv w:val="1"/>
      <w:marLeft w:val="0"/>
      <w:marRight w:val="0"/>
      <w:marTop w:val="0"/>
      <w:marBottom w:val="0"/>
      <w:divBdr>
        <w:top w:val="none" w:sz="0" w:space="0" w:color="auto"/>
        <w:left w:val="none" w:sz="0" w:space="0" w:color="auto"/>
        <w:bottom w:val="none" w:sz="0" w:space="0" w:color="auto"/>
        <w:right w:val="none" w:sz="0" w:space="0" w:color="auto"/>
      </w:divBdr>
    </w:div>
    <w:div w:id="1846897860">
      <w:bodyDiv w:val="1"/>
      <w:marLeft w:val="0"/>
      <w:marRight w:val="0"/>
      <w:marTop w:val="0"/>
      <w:marBottom w:val="0"/>
      <w:divBdr>
        <w:top w:val="none" w:sz="0" w:space="0" w:color="auto"/>
        <w:left w:val="none" w:sz="0" w:space="0" w:color="auto"/>
        <w:bottom w:val="none" w:sz="0" w:space="0" w:color="auto"/>
        <w:right w:val="none" w:sz="0" w:space="0" w:color="auto"/>
      </w:divBdr>
      <w:divsChild>
        <w:div w:id="601766338">
          <w:marLeft w:val="0"/>
          <w:marRight w:val="0"/>
          <w:marTop w:val="0"/>
          <w:marBottom w:val="0"/>
          <w:divBdr>
            <w:top w:val="none" w:sz="0" w:space="0" w:color="auto"/>
            <w:left w:val="none" w:sz="0" w:space="0" w:color="auto"/>
            <w:bottom w:val="none" w:sz="0" w:space="0" w:color="auto"/>
            <w:right w:val="none" w:sz="0" w:space="0" w:color="auto"/>
          </w:divBdr>
        </w:div>
      </w:divsChild>
    </w:div>
    <w:div w:id="1869105784">
      <w:bodyDiv w:val="1"/>
      <w:marLeft w:val="0"/>
      <w:marRight w:val="0"/>
      <w:marTop w:val="0"/>
      <w:marBottom w:val="0"/>
      <w:divBdr>
        <w:top w:val="none" w:sz="0" w:space="0" w:color="auto"/>
        <w:left w:val="none" w:sz="0" w:space="0" w:color="auto"/>
        <w:bottom w:val="none" w:sz="0" w:space="0" w:color="auto"/>
        <w:right w:val="none" w:sz="0" w:space="0" w:color="auto"/>
      </w:divBdr>
    </w:div>
    <w:div w:id="1912275007">
      <w:bodyDiv w:val="1"/>
      <w:marLeft w:val="0"/>
      <w:marRight w:val="0"/>
      <w:marTop w:val="0"/>
      <w:marBottom w:val="0"/>
      <w:divBdr>
        <w:top w:val="none" w:sz="0" w:space="0" w:color="auto"/>
        <w:left w:val="none" w:sz="0" w:space="0" w:color="auto"/>
        <w:bottom w:val="none" w:sz="0" w:space="0" w:color="auto"/>
        <w:right w:val="none" w:sz="0" w:space="0" w:color="auto"/>
      </w:divBdr>
      <w:divsChild>
        <w:div w:id="918253345">
          <w:marLeft w:val="0"/>
          <w:marRight w:val="0"/>
          <w:marTop w:val="0"/>
          <w:marBottom w:val="0"/>
          <w:divBdr>
            <w:top w:val="none" w:sz="0" w:space="0" w:color="auto"/>
            <w:left w:val="none" w:sz="0" w:space="0" w:color="auto"/>
            <w:bottom w:val="none" w:sz="0" w:space="0" w:color="auto"/>
            <w:right w:val="none" w:sz="0" w:space="0" w:color="auto"/>
          </w:divBdr>
        </w:div>
      </w:divsChild>
    </w:div>
    <w:div w:id="1975720773">
      <w:bodyDiv w:val="1"/>
      <w:marLeft w:val="0"/>
      <w:marRight w:val="0"/>
      <w:marTop w:val="0"/>
      <w:marBottom w:val="0"/>
      <w:divBdr>
        <w:top w:val="none" w:sz="0" w:space="0" w:color="auto"/>
        <w:left w:val="none" w:sz="0" w:space="0" w:color="auto"/>
        <w:bottom w:val="none" w:sz="0" w:space="0" w:color="auto"/>
        <w:right w:val="none" w:sz="0" w:space="0" w:color="auto"/>
      </w:divBdr>
      <w:divsChild>
        <w:div w:id="940451382">
          <w:marLeft w:val="0"/>
          <w:marRight w:val="0"/>
          <w:marTop w:val="0"/>
          <w:marBottom w:val="0"/>
          <w:divBdr>
            <w:top w:val="none" w:sz="0" w:space="0" w:color="auto"/>
            <w:left w:val="none" w:sz="0" w:space="0" w:color="auto"/>
            <w:bottom w:val="none" w:sz="0" w:space="0" w:color="auto"/>
            <w:right w:val="none" w:sz="0" w:space="0" w:color="auto"/>
          </w:divBdr>
          <w:divsChild>
            <w:div w:id="1776367398">
              <w:marLeft w:val="0"/>
              <w:marRight w:val="0"/>
              <w:marTop w:val="0"/>
              <w:marBottom w:val="0"/>
              <w:divBdr>
                <w:top w:val="none" w:sz="0" w:space="0" w:color="auto"/>
                <w:left w:val="none" w:sz="0" w:space="0" w:color="auto"/>
                <w:bottom w:val="none" w:sz="0" w:space="0" w:color="auto"/>
                <w:right w:val="none" w:sz="0" w:space="0" w:color="auto"/>
              </w:divBdr>
              <w:divsChild>
                <w:div w:id="1564490345">
                  <w:marLeft w:val="0"/>
                  <w:marRight w:val="0"/>
                  <w:marTop w:val="0"/>
                  <w:marBottom w:val="0"/>
                  <w:divBdr>
                    <w:top w:val="none" w:sz="0" w:space="0" w:color="auto"/>
                    <w:left w:val="none" w:sz="0" w:space="0" w:color="auto"/>
                    <w:bottom w:val="none" w:sz="0" w:space="0" w:color="auto"/>
                    <w:right w:val="none" w:sz="0" w:space="0" w:color="auto"/>
                  </w:divBdr>
                  <w:divsChild>
                    <w:div w:id="458762719">
                      <w:marLeft w:val="0"/>
                      <w:marRight w:val="0"/>
                      <w:marTop w:val="0"/>
                      <w:marBottom w:val="0"/>
                      <w:divBdr>
                        <w:top w:val="none" w:sz="0" w:space="0" w:color="auto"/>
                        <w:left w:val="none" w:sz="0" w:space="0" w:color="auto"/>
                        <w:bottom w:val="none" w:sz="0" w:space="0" w:color="auto"/>
                        <w:right w:val="none" w:sz="0" w:space="0" w:color="auto"/>
                      </w:divBdr>
                      <w:divsChild>
                        <w:div w:id="617764714">
                          <w:marLeft w:val="0"/>
                          <w:marRight w:val="0"/>
                          <w:marTop w:val="0"/>
                          <w:marBottom w:val="0"/>
                          <w:divBdr>
                            <w:top w:val="none" w:sz="0" w:space="0" w:color="auto"/>
                            <w:left w:val="none" w:sz="0" w:space="0" w:color="auto"/>
                            <w:bottom w:val="none" w:sz="0" w:space="0" w:color="auto"/>
                            <w:right w:val="none" w:sz="0" w:space="0" w:color="auto"/>
                          </w:divBdr>
                          <w:divsChild>
                            <w:div w:id="658584934">
                              <w:marLeft w:val="0"/>
                              <w:marRight w:val="0"/>
                              <w:marTop w:val="0"/>
                              <w:marBottom w:val="0"/>
                              <w:divBdr>
                                <w:top w:val="none" w:sz="0" w:space="0" w:color="auto"/>
                                <w:left w:val="none" w:sz="0" w:space="0" w:color="auto"/>
                                <w:bottom w:val="none" w:sz="0" w:space="0" w:color="auto"/>
                                <w:right w:val="none" w:sz="0" w:space="0" w:color="auto"/>
                              </w:divBdr>
                              <w:divsChild>
                                <w:div w:id="1135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408397">
      <w:bodyDiv w:val="1"/>
      <w:marLeft w:val="0"/>
      <w:marRight w:val="0"/>
      <w:marTop w:val="0"/>
      <w:marBottom w:val="0"/>
      <w:divBdr>
        <w:top w:val="none" w:sz="0" w:space="0" w:color="auto"/>
        <w:left w:val="none" w:sz="0" w:space="0" w:color="auto"/>
        <w:bottom w:val="none" w:sz="0" w:space="0" w:color="auto"/>
        <w:right w:val="none" w:sz="0" w:space="0" w:color="auto"/>
      </w:divBdr>
      <w:divsChild>
        <w:div w:id="386105246">
          <w:marLeft w:val="0"/>
          <w:marRight w:val="0"/>
          <w:marTop w:val="0"/>
          <w:marBottom w:val="0"/>
          <w:divBdr>
            <w:top w:val="none" w:sz="0" w:space="0" w:color="auto"/>
            <w:left w:val="none" w:sz="0" w:space="0" w:color="auto"/>
            <w:bottom w:val="none" w:sz="0" w:space="0" w:color="auto"/>
            <w:right w:val="none" w:sz="0" w:space="0" w:color="auto"/>
          </w:divBdr>
        </w:div>
      </w:divsChild>
    </w:div>
    <w:div w:id="1980726548">
      <w:bodyDiv w:val="1"/>
      <w:marLeft w:val="0"/>
      <w:marRight w:val="0"/>
      <w:marTop w:val="0"/>
      <w:marBottom w:val="0"/>
      <w:divBdr>
        <w:top w:val="none" w:sz="0" w:space="0" w:color="auto"/>
        <w:left w:val="none" w:sz="0" w:space="0" w:color="auto"/>
        <w:bottom w:val="none" w:sz="0" w:space="0" w:color="auto"/>
        <w:right w:val="none" w:sz="0" w:space="0" w:color="auto"/>
      </w:divBdr>
    </w:div>
    <w:div w:id="1981958744">
      <w:bodyDiv w:val="1"/>
      <w:marLeft w:val="0"/>
      <w:marRight w:val="0"/>
      <w:marTop w:val="0"/>
      <w:marBottom w:val="0"/>
      <w:divBdr>
        <w:top w:val="none" w:sz="0" w:space="0" w:color="auto"/>
        <w:left w:val="none" w:sz="0" w:space="0" w:color="auto"/>
        <w:bottom w:val="none" w:sz="0" w:space="0" w:color="auto"/>
        <w:right w:val="none" w:sz="0" w:space="0" w:color="auto"/>
      </w:divBdr>
    </w:div>
    <w:div w:id="1994068413">
      <w:bodyDiv w:val="1"/>
      <w:marLeft w:val="0"/>
      <w:marRight w:val="0"/>
      <w:marTop w:val="0"/>
      <w:marBottom w:val="0"/>
      <w:divBdr>
        <w:top w:val="none" w:sz="0" w:space="0" w:color="auto"/>
        <w:left w:val="none" w:sz="0" w:space="0" w:color="auto"/>
        <w:bottom w:val="none" w:sz="0" w:space="0" w:color="auto"/>
        <w:right w:val="none" w:sz="0" w:space="0" w:color="auto"/>
      </w:divBdr>
    </w:div>
    <w:div w:id="2006207189">
      <w:bodyDiv w:val="1"/>
      <w:marLeft w:val="0"/>
      <w:marRight w:val="0"/>
      <w:marTop w:val="0"/>
      <w:marBottom w:val="0"/>
      <w:divBdr>
        <w:top w:val="none" w:sz="0" w:space="0" w:color="auto"/>
        <w:left w:val="none" w:sz="0" w:space="0" w:color="auto"/>
        <w:bottom w:val="none" w:sz="0" w:space="0" w:color="auto"/>
        <w:right w:val="none" w:sz="0" w:space="0" w:color="auto"/>
      </w:divBdr>
      <w:divsChild>
        <w:div w:id="1002733193">
          <w:marLeft w:val="0"/>
          <w:marRight w:val="0"/>
          <w:marTop w:val="0"/>
          <w:marBottom w:val="0"/>
          <w:divBdr>
            <w:top w:val="none" w:sz="0" w:space="0" w:color="auto"/>
            <w:left w:val="none" w:sz="0" w:space="0" w:color="auto"/>
            <w:bottom w:val="none" w:sz="0" w:space="0" w:color="auto"/>
            <w:right w:val="none" w:sz="0" w:space="0" w:color="auto"/>
          </w:divBdr>
        </w:div>
      </w:divsChild>
    </w:div>
    <w:div w:id="2038457339">
      <w:bodyDiv w:val="1"/>
      <w:marLeft w:val="0"/>
      <w:marRight w:val="0"/>
      <w:marTop w:val="0"/>
      <w:marBottom w:val="0"/>
      <w:divBdr>
        <w:top w:val="none" w:sz="0" w:space="0" w:color="auto"/>
        <w:left w:val="none" w:sz="0" w:space="0" w:color="auto"/>
        <w:bottom w:val="none" w:sz="0" w:space="0" w:color="auto"/>
        <w:right w:val="none" w:sz="0" w:space="0" w:color="auto"/>
      </w:divBdr>
    </w:div>
    <w:div w:id="2043359956">
      <w:bodyDiv w:val="1"/>
      <w:marLeft w:val="0"/>
      <w:marRight w:val="0"/>
      <w:marTop w:val="0"/>
      <w:marBottom w:val="0"/>
      <w:divBdr>
        <w:top w:val="none" w:sz="0" w:space="0" w:color="auto"/>
        <w:left w:val="none" w:sz="0" w:space="0" w:color="auto"/>
        <w:bottom w:val="none" w:sz="0" w:space="0" w:color="auto"/>
        <w:right w:val="none" w:sz="0" w:space="0" w:color="auto"/>
      </w:divBdr>
    </w:div>
    <w:div w:id="2065174103">
      <w:bodyDiv w:val="1"/>
      <w:marLeft w:val="0"/>
      <w:marRight w:val="0"/>
      <w:marTop w:val="0"/>
      <w:marBottom w:val="0"/>
      <w:divBdr>
        <w:top w:val="none" w:sz="0" w:space="0" w:color="auto"/>
        <w:left w:val="none" w:sz="0" w:space="0" w:color="auto"/>
        <w:bottom w:val="none" w:sz="0" w:space="0" w:color="auto"/>
        <w:right w:val="none" w:sz="0" w:space="0" w:color="auto"/>
      </w:divBdr>
    </w:div>
    <w:div w:id="2105758018">
      <w:bodyDiv w:val="1"/>
      <w:marLeft w:val="0"/>
      <w:marRight w:val="0"/>
      <w:marTop w:val="0"/>
      <w:marBottom w:val="0"/>
      <w:divBdr>
        <w:top w:val="none" w:sz="0" w:space="0" w:color="auto"/>
        <w:left w:val="none" w:sz="0" w:space="0" w:color="auto"/>
        <w:bottom w:val="none" w:sz="0" w:space="0" w:color="auto"/>
        <w:right w:val="none" w:sz="0" w:space="0" w:color="auto"/>
      </w:divBdr>
      <w:divsChild>
        <w:div w:id="469785430">
          <w:marLeft w:val="0"/>
          <w:marRight w:val="0"/>
          <w:marTop w:val="0"/>
          <w:marBottom w:val="0"/>
          <w:divBdr>
            <w:top w:val="none" w:sz="0" w:space="0" w:color="auto"/>
            <w:left w:val="none" w:sz="0" w:space="0" w:color="auto"/>
            <w:bottom w:val="none" w:sz="0" w:space="0" w:color="auto"/>
            <w:right w:val="none" w:sz="0" w:space="0" w:color="auto"/>
          </w:divBdr>
        </w:div>
        <w:div w:id="196434444">
          <w:marLeft w:val="0"/>
          <w:marRight w:val="0"/>
          <w:marTop w:val="0"/>
          <w:marBottom w:val="0"/>
          <w:divBdr>
            <w:top w:val="none" w:sz="0" w:space="0" w:color="auto"/>
            <w:left w:val="none" w:sz="0" w:space="0" w:color="auto"/>
            <w:bottom w:val="none" w:sz="0" w:space="0" w:color="auto"/>
            <w:right w:val="none" w:sz="0" w:space="0" w:color="auto"/>
          </w:divBdr>
        </w:div>
        <w:div w:id="292058403">
          <w:marLeft w:val="0"/>
          <w:marRight w:val="0"/>
          <w:marTop w:val="0"/>
          <w:marBottom w:val="0"/>
          <w:divBdr>
            <w:top w:val="none" w:sz="0" w:space="0" w:color="auto"/>
            <w:left w:val="none" w:sz="0" w:space="0" w:color="auto"/>
            <w:bottom w:val="none" w:sz="0" w:space="0" w:color="auto"/>
            <w:right w:val="none" w:sz="0" w:space="0" w:color="auto"/>
          </w:divBdr>
        </w:div>
        <w:div w:id="2007785623">
          <w:marLeft w:val="0"/>
          <w:marRight w:val="0"/>
          <w:marTop w:val="0"/>
          <w:marBottom w:val="0"/>
          <w:divBdr>
            <w:top w:val="none" w:sz="0" w:space="0" w:color="auto"/>
            <w:left w:val="none" w:sz="0" w:space="0" w:color="auto"/>
            <w:bottom w:val="none" w:sz="0" w:space="0" w:color="auto"/>
            <w:right w:val="none" w:sz="0" w:space="0" w:color="auto"/>
          </w:divBdr>
        </w:div>
        <w:div w:id="828982528">
          <w:marLeft w:val="0"/>
          <w:marRight w:val="0"/>
          <w:marTop w:val="0"/>
          <w:marBottom w:val="0"/>
          <w:divBdr>
            <w:top w:val="none" w:sz="0" w:space="0" w:color="auto"/>
            <w:left w:val="none" w:sz="0" w:space="0" w:color="auto"/>
            <w:bottom w:val="none" w:sz="0" w:space="0" w:color="auto"/>
            <w:right w:val="none" w:sz="0" w:space="0" w:color="auto"/>
          </w:divBdr>
        </w:div>
        <w:div w:id="1081835473">
          <w:marLeft w:val="0"/>
          <w:marRight w:val="0"/>
          <w:marTop w:val="0"/>
          <w:marBottom w:val="0"/>
          <w:divBdr>
            <w:top w:val="none" w:sz="0" w:space="0" w:color="auto"/>
            <w:left w:val="none" w:sz="0" w:space="0" w:color="auto"/>
            <w:bottom w:val="none" w:sz="0" w:space="0" w:color="auto"/>
            <w:right w:val="none" w:sz="0" w:space="0" w:color="auto"/>
          </w:divBdr>
        </w:div>
        <w:div w:id="894896191">
          <w:marLeft w:val="0"/>
          <w:marRight w:val="0"/>
          <w:marTop w:val="0"/>
          <w:marBottom w:val="0"/>
          <w:divBdr>
            <w:top w:val="none" w:sz="0" w:space="0" w:color="auto"/>
            <w:left w:val="none" w:sz="0" w:space="0" w:color="auto"/>
            <w:bottom w:val="none" w:sz="0" w:space="0" w:color="auto"/>
            <w:right w:val="none" w:sz="0" w:space="0" w:color="auto"/>
          </w:divBdr>
        </w:div>
      </w:divsChild>
    </w:div>
    <w:div w:id="2118600916">
      <w:bodyDiv w:val="1"/>
      <w:marLeft w:val="0"/>
      <w:marRight w:val="0"/>
      <w:marTop w:val="0"/>
      <w:marBottom w:val="0"/>
      <w:divBdr>
        <w:top w:val="none" w:sz="0" w:space="0" w:color="auto"/>
        <w:left w:val="none" w:sz="0" w:space="0" w:color="auto"/>
        <w:bottom w:val="none" w:sz="0" w:space="0" w:color="auto"/>
        <w:right w:val="none" w:sz="0" w:space="0" w:color="auto"/>
      </w:divBdr>
      <w:divsChild>
        <w:div w:id="1064715394">
          <w:marLeft w:val="0"/>
          <w:marRight w:val="0"/>
          <w:marTop w:val="0"/>
          <w:marBottom w:val="0"/>
          <w:divBdr>
            <w:top w:val="none" w:sz="0" w:space="0" w:color="auto"/>
            <w:left w:val="none" w:sz="0" w:space="0" w:color="auto"/>
            <w:bottom w:val="none" w:sz="0" w:space="0" w:color="auto"/>
            <w:right w:val="none" w:sz="0" w:space="0" w:color="auto"/>
          </w:divBdr>
        </w:div>
        <w:div w:id="1539321168">
          <w:marLeft w:val="0"/>
          <w:marRight w:val="0"/>
          <w:marTop w:val="0"/>
          <w:marBottom w:val="0"/>
          <w:divBdr>
            <w:top w:val="none" w:sz="0" w:space="0" w:color="auto"/>
            <w:left w:val="none" w:sz="0" w:space="0" w:color="auto"/>
            <w:bottom w:val="none" w:sz="0" w:space="0" w:color="auto"/>
            <w:right w:val="none" w:sz="0" w:space="0" w:color="auto"/>
          </w:divBdr>
        </w:div>
      </w:divsChild>
    </w:div>
    <w:div w:id="2129809859">
      <w:bodyDiv w:val="1"/>
      <w:marLeft w:val="0"/>
      <w:marRight w:val="0"/>
      <w:marTop w:val="0"/>
      <w:marBottom w:val="0"/>
      <w:divBdr>
        <w:top w:val="none" w:sz="0" w:space="0" w:color="auto"/>
        <w:left w:val="none" w:sz="0" w:space="0" w:color="auto"/>
        <w:bottom w:val="none" w:sz="0" w:space="0" w:color="auto"/>
        <w:right w:val="none" w:sz="0" w:space="0" w:color="auto"/>
      </w:divBdr>
      <w:divsChild>
        <w:div w:id="10082910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ps.app.goo.gl/D9EukQDG2JxzNV9r7" TargetMode="External"/><Relationship Id="rId671" Type="http://schemas.openxmlformats.org/officeDocument/2006/relationships/hyperlink" Target="https://www.nuffic.nl/en/subjects/diploma/education-systems" TargetMode="External"/><Relationship Id="rId21" Type="http://schemas.openxmlformats.org/officeDocument/2006/relationships/hyperlink" Target="https://mijn.overheid.nl/identiteit/persoonsgegevens/basis" TargetMode="External"/><Relationship Id="rId324" Type="http://schemas.openxmlformats.org/officeDocument/2006/relationships/hyperlink" Target="https://www.ns.nl/en/business/door-to-door/bus" TargetMode="External"/><Relationship Id="rId531" Type="http://schemas.openxmlformats.org/officeDocument/2006/relationships/hyperlink" Target="https://www.viswinkel.nl/" TargetMode="External"/><Relationship Id="rId629" Type="http://schemas.openxmlformats.org/officeDocument/2006/relationships/hyperlink" Target="https://instagram.com/mooi.nederlands?igshid=OGQ5ZDc2ODk2ZA==" TargetMode="External"/><Relationship Id="rId170" Type="http://schemas.openxmlformats.org/officeDocument/2006/relationships/hyperlink" Target="https://www.zilverenkruis.nl" TargetMode="External"/><Relationship Id="rId268" Type="http://schemas.openxmlformats.org/officeDocument/2006/relationships/hyperlink" Target="file:///Users/roman_alyoshkin1/Downloads/Telegram%20Desktop/appleid.apple.com" TargetMode="External"/><Relationship Id="rId475" Type="http://schemas.openxmlformats.org/officeDocument/2006/relationships/hyperlink" Target="https://oudijzerboer.nl/" TargetMode="External"/><Relationship Id="rId682" Type="http://schemas.openxmlformats.org/officeDocument/2006/relationships/hyperlink" Target="https://goo.gl/maps/Znj5bZkvdJ9pdnHw5" TargetMode="External"/><Relationship Id="rId32" Type="http://schemas.openxmlformats.org/officeDocument/2006/relationships/hyperlink" Target="https://rabotaem.nl/docs/inostrannye_prava_v_niderlandah/" TargetMode="External"/><Relationship Id="rId128" Type="http://schemas.openxmlformats.org/officeDocument/2006/relationships/hyperlink" Target="https://www.greenwheels.nl" TargetMode="External"/><Relationship Id="rId335" Type="http://schemas.openxmlformats.org/officeDocument/2006/relationships/hyperlink" Target="https://www.odido.nl/zakelijk/service/tarieven-buitenland" TargetMode="External"/><Relationship Id="rId542" Type="http://schemas.openxmlformats.org/officeDocument/2006/relationships/hyperlink" Target="https://www.naduvi.nl/" TargetMode="External"/><Relationship Id="rId181" Type="http://schemas.openxmlformats.org/officeDocument/2006/relationships/hyperlink" Target="https://www.independer.nl/zorgverzekering/info/health-insurance" TargetMode="External"/><Relationship Id="rId402" Type="http://schemas.openxmlformats.org/officeDocument/2006/relationships/hyperlink" Target="https://www.ing.nl/particulier/hypotheken/hypotheek-berekenen/index.html" TargetMode="External"/><Relationship Id="rId279" Type="http://schemas.openxmlformats.org/officeDocument/2006/relationships/hyperlink" Target="https://www.blueumbrella.nl/faq/income-tax/tax-forms-in-the-netherlands/what-is-the-m-form" TargetMode="External"/><Relationship Id="rId486" Type="http://schemas.openxmlformats.org/officeDocument/2006/relationships/hyperlink" Target="https://www.government.nl/documents/forms/2016/06/17/consent-letter-for-minors-travelling-abroad" TargetMode="External"/><Relationship Id="rId693" Type="http://schemas.openxmlformats.org/officeDocument/2006/relationships/hyperlink" Target="https://www.diamondmuseum.com/" TargetMode="External"/><Relationship Id="rId707" Type="http://schemas.openxmlformats.org/officeDocument/2006/relationships/hyperlink" Target="https://www.stedelijk.nl/" TargetMode="External"/><Relationship Id="rId43" Type="http://schemas.openxmlformats.org/officeDocument/2006/relationships/hyperlink" Target="https://zoekeentolkvertaler.bureauwbtv.nl/" TargetMode="External"/><Relationship Id="rId139" Type="http://schemas.openxmlformats.org/officeDocument/2006/relationships/hyperlink" Target="https://www.prettigparkeren.nlM" TargetMode="External"/><Relationship Id="rId346" Type="http://schemas.openxmlformats.org/officeDocument/2006/relationships/hyperlink" Target="mailto:hr_nl@epam.com" TargetMode="External"/><Relationship Id="rId553" Type="http://schemas.openxmlformats.org/officeDocument/2006/relationships/hyperlink" Target="https://www.ikea.com/nl/nl/" TargetMode="External"/><Relationship Id="rId192" Type="http://schemas.openxmlformats.org/officeDocument/2006/relationships/hyperlink" Target="https://ind.nl/nl/formulieren/7144.pdf" TargetMode="External"/><Relationship Id="rId206" Type="http://schemas.openxmlformats.org/officeDocument/2006/relationships/hyperlink" Target="https://www.kruidvat.nl/" TargetMode="External"/><Relationship Id="rId413" Type="http://schemas.openxmlformats.org/officeDocument/2006/relationships/hyperlink" Target="https://download.belastingdienst.nl/belastingdienst/docs/verkl-laag-tarief-ovb0101z11pl.pdf" TargetMode="External"/><Relationship Id="rId497" Type="http://schemas.openxmlformats.org/officeDocument/2006/relationships/hyperlink" Target="https://rabotaem.nl/docs/kennismigrant-cherez-5-let-varianty/" TargetMode="External"/><Relationship Id="rId620" Type="http://schemas.openxmlformats.org/officeDocument/2006/relationships/hyperlink" Target="https://t.me/Bnl_baraholka" TargetMode="External"/><Relationship Id="rId718" Type="http://schemas.openxmlformats.org/officeDocument/2006/relationships/hyperlink" Target="https://www.pathe.nl/" TargetMode="External"/><Relationship Id="rId357" Type="http://schemas.openxmlformats.org/officeDocument/2006/relationships/hyperlink" Target="http://www.huurcommissie.nl/" TargetMode="External"/><Relationship Id="rId54" Type="http://schemas.openxmlformats.org/officeDocument/2006/relationships/hyperlink" Target="https://mijnzakelijk.belastingdienst.nl/onp/" TargetMode="External"/><Relationship Id="rId217" Type="http://schemas.openxmlformats.org/officeDocument/2006/relationships/hyperlink" Target="https://www.orthodontiemuseumplein.nl/" TargetMode="External"/><Relationship Id="rId564" Type="http://schemas.openxmlformats.org/officeDocument/2006/relationships/hyperlink" Target="https://www.fonq.nl/" TargetMode="External"/><Relationship Id="rId424" Type="http://schemas.openxmlformats.org/officeDocument/2006/relationships/hyperlink" Target="https://www.gaslicht.com/" TargetMode="External"/><Relationship Id="rId631" Type="http://schemas.openxmlformats.org/officeDocument/2006/relationships/hyperlink" Target="https://katakura-wblc.nl/" TargetMode="External"/><Relationship Id="rId729" Type="http://schemas.openxmlformats.org/officeDocument/2006/relationships/hyperlink" Target="https://noordelijkfilmfestival.nl/en/" TargetMode="External"/><Relationship Id="rId270" Type="http://schemas.openxmlformats.org/officeDocument/2006/relationships/hyperlink" Target="https://portal.limes-int.com/" TargetMode="External"/><Relationship Id="rId65" Type="http://schemas.openxmlformats.org/officeDocument/2006/relationships/hyperlink" Target="https://www.zpzaken.nl/" TargetMode="External"/><Relationship Id="rId130" Type="http://schemas.openxmlformats.org/officeDocument/2006/relationships/hyperlink" Target="https://www.snappcar.nl/" TargetMode="External"/><Relationship Id="rId368" Type="http://schemas.openxmlformats.org/officeDocument/2006/relationships/hyperlink" Target="https://www.facebook.com/groups/484600675031215" TargetMode="External"/><Relationship Id="rId575" Type="http://schemas.openxmlformats.org/officeDocument/2006/relationships/hyperlink" Target="http://www.plein.nl/" TargetMode="External"/><Relationship Id="rId228" Type="http://schemas.openxmlformats.org/officeDocument/2006/relationships/hyperlink" Target="https://classpass.com/" TargetMode="External"/><Relationship Id="rId435" Type="http://schemas.openxmlformats.org/officeDocument/2006/relationships/hyperlink" Target="https://www.vitens.nl/Service/Aanmelden" TargetMode="External"/><Relationship Id="rId642" Type="http://schemas.openxmlformats.org/officeDocument/2006/relationships/hyperlink" Target="https://spb.v2.repetitors.info/" TargetMode="External"/><Relationship Id="rId281" Type="http://schemas.openxmlformats.org/officeDocument/2006/relationships/hyperlink" Target="https://www.nalog.nl/" TargetMode="External"/><Relationship Id="rId502" Type="http://schemas.openxmlformats.org/officeDocument/2006/relationships/hyperlink" Target="https://t.me/PetsNL" TargetMode="External"/><Relationship Id="rId76" Type="http://schemas.openxmlformats.org/officeDocument/2006/relationships/hyperlink" Target="https://www.connexxion.nl/" TargetMode="External"/><Relationship Id="rId141" Type="http://schemas.openxmlformats.org/officeDocument/2006/relationships/hyperlink" Target="https://www.anwb.nl/mobiel/onderweg-app/download-de-onderweg-app-met-qr-code" TargetMode="External"/><Relationship Id="rId379" Type="http://schemas.openxmlformats.org/officeDocument/2006/relationships/hyperlink" Target="https://www.nieuwamsterdamshuys.nl/en/" TargetMode="External"/><Relationship Id="rId586" Type="http://schemas.openxmlformats.org/officeDocument/2006/relationships/hyperlink" Target="https://www.net-a-porter.com/en-nl/" TargetMode="External"/><Relationship Id="rId7" Type="http://schemas.openxmlformats.org/officeDocument/2006/relationships/endnotes" Target="endnotes.xml"/><Relationship Id="rId239" Type="http://schemas.openxmlformats.org/officeDocument/2006/relationships/hyperlink" Target="https://www.your-personal-swim-coach.nl/" TargetMode="External"/><Relationship Id="rId446" Type="http://schemas.openxmlformats.org/officeDocument/2006/relationships/hyperlink" Target="https://warp.plus/4oSU3" TargetMode="External"/><Relationship Id="rId653" Type="http://schemas.openxmlformats.org/officeDocument/2006/relationships/hyperlink" Target="https://www.youtube.com/channel/UCoR3awzGu9MRJjmjEDyfkAg" TargetMode="External"/><Relationship Id="rId292" Type="http://schemas.openxmlformats.org/officeDocument/2006/relationships/hyperlink" Target="https://www.mijnpensioenoverzicht.nl/" TargetMode="External"/><Relationship Id="rId306" Type="http://schemas.openxmlformats.org/officeDocument/2006/relationships/hyperlink" Target="https://www.europe-consommateurs.eu/en/shopping-internet/cash-payment-limitations.html" TargetMode="External"/><Relationship Id="rId87" Type="http://schemas.openxmlformats.org/officeDocument/2006/relationships/hyperlink" Target="https://www.ov-chipkaart.nl" TargetMode="External"/><Relationship Id="rId513" Type="http://schemas.openxmlformats.org/officeDocument/2006/relationships/hyperlink" Target="https://www.plus.nl/" TargetMode="External"/><Relationship Id="rId597" Type="http://schemas.openxmlformats.org/officeDocument/2006/relationships/hyperlink" Target="https://www.notino.nl/" TargetMode="External"/><Relationship Id="rId720" Type="http://schemas.openxmlformats.org/officeDocument/2006/relationships/hyperlink" Target="https://studio-k.nu/" TargetMode="External"/><Relationship Id="rId152" Type="http://schemas.openxmlformats.org/officeDocument/2006/relationships/hyperlink" Target="https://kb.epam.com/display/EPMLOCALIT/How+to+add+a+network+printer+to+your+WinOS+workstation+via+PrinterLogic" TargetMode="External"/><Relationship Id="rId457" Type="http://schemas.openxmlformats.org/officeDocument/2006/relationships/hyperlink" Target="https://buienradar.nl/" TargetMode="External"/><Relationship Id="rId664" Type="http://schemas.openxmlformats.org/officeDocument/2006/relationships/hyperlink" Target="https://www.devogids.nl/" TargetMode="External"/><Relationship Id="rId14" Type="http://schemas.openxmlformats.org/officeDocument/2006/relationships/hyperlink" Target="https://kb.epam.com/display/EPMHRGM/Test+costs+per+country" TargetMode="External"/><Relationship Id="rId317" Type="http://schemas.openxmlformats.org/officeDocument/2006/relationships/hyperlink" Target="https://mijnzakelijk.belastingdienst.nl/onp" TargetMode="External"/><Relationship Id="rId524" Type="http://schemas.openxmlformats.org/officeDocument/2006/relationships/hyperlink" Target="https://www.toogoodtogo.nl/nl" TargetMode="External"/><Relationship Id="rId731" Type="http://schemas.openxmlformats.org/officeDocument/2006/relationships/hyperlink" Target="https://biosagenda.nl/films" TargetMode="External"/><Relationship Id="rId98" Type="http://schemas.openxmlformats.org/officeDocument/2006/relationships/hyperlink" Target="https://dnky.bike/freeride?code=6940BF" TargetMode="External"/><Relationship Id="rId163" Type="http://schemas.openxmlformats.org/officeDocument/2006/relationships/hyperlink" Target="mailto:HR_NL@epam.com" TargetMode="External"/><Relationship Id="rId370" Type="http://schemas.openxmlformats.org/officeDocument/2006/relationships/hyperlink" Target="https://www.vesteda.com/nl" TargetMode="External"/><Relationship Id="rId230" Type="http://schemas.openxmlformats.org/officeDocument/2006/relationships/hyperlink" Target="https://t.me/velobenelux" TargetMode="External"/><Relationship Id="rId468" Type="http://schemas.openxmlformats.org/officeDocument/2006/relationships/hyperlink" Target="https://postfilter.nl/" TargetMode="External"/><Relationship Id="rId675" Type="http://schemas.openxmlformats.org/officeDocument/2006/relationships/hyperlink" Target="https://www.oba.nl" TargetMode="External"/><Relationship Id="rId25" Type="http://schemas.openxmlformats.org/officeDocument/2006/relationships/hyperlink" Target="https://www.government.nl/topics/identification-documents/requirements-for-photos" TargetMode="External"/><Relationship Id="rId328" Type="http://schemas.openxmlformats.org/officeDocument/2006/relationships/hyperlink" Target="https://www.ns.nl/en/business/products/subscriptions/dal" TargetMode="External"/><Relationship Id="rId535" Type="http://schemas.openxmlformats.org/officeDocument/2006/relationships/hyperlink" Target="https://www.action.com/nl-nl/" TargetMode="External"/><Relationship Id="rId742" Type="http://schemas.openxmlformats.org/officeDocument/2006/relationships/hyperlink" Target="https://www.youtube.com/c/amsterdammers" TargetMode="External"/><Relationship Id="rId174" Type="http://schemas.openxmlformats.org/officeDocument/2006/relationships/hyperlink" Target="https://www.zorgkiezer.nl/" TargetMode="External"/><Relationship Id="rId381" Type="http://schemas.openxmlformats.org/officeDocument/2006/relationships/hyperlink" Target="https://www.rotsvast.nl/" TargetMode="External"/><Relationship Id="rId602" Type="http://schemas.openxmlformats.org/officeDocument/2006/relationships/hyperlink" Target="https://www.plein.nl/" TargetMode="External"/><Relationship Id="rId241" Type="http://schemas.openxmlformats.org/officeDocument/2006/relationships/hyperlink" Target="https://wattworks.nl/en/" TargetMode="External"/><Relationship Id="rId479" Type="http://schemas.openxmlformats.org/officeDocument/2006/relationships/hyperlink" Target="https://t.me/partnersNL" TargetMode="External"/><Relationship Id="rId686" Type="http://schemas.openxmlformats.org/officeDocument/2006/relationships/hyperlink" Target="https://amazingoriental.com/" TargetMode="External"/><Relationship Id="rId36" Type="http://schemas.openxmlformats.org/officeDocument/2006/relationships/hyperlink" Target="mailto:nl.consul@mfa.gov.byY" TargetMode="External"/><Relationship Id="rId339" Type="http://schemas.openxmlformats.org/officeDocument/2006/relationships/hyperlink" Target="https://app.evehryday.com/ess/login" TargetMode="External"/><Relationship Id="rId546" Type="http://schemas.openxmlformats.org/officeDocument/2006/relationships/hyperlink" Target="https://goo.gl/maps/weGykHyG1bqeuoQK7" TargetMode="External"/><Relationship Id="rId101" Type="http://schemas.openxmlformats.org/officeDocument/2006/relationships/hyperlink" Target="https://nl.go-sharing.com" TargetMode="External"/><Relationship Id="rId185" Type="http://schemas.openxmlformats.org/officeDocument/2006/relationships/hyperlink" Target="https://www.meldmisdaadanoniem.nl/english/" TargetMode="External"/><Relationship Id="rId406" Type="http://schemas.openxmlformats.org/officeDocument/2006/relationships/hyperlink" Target="https://www.abnamro.nl/en/personal/mortgages/applying-for-mortgage/execution-only/index.html" TargetMode="External"/><Relationship Id="rId392" Type="http://schemas.openxmlformats.org/officeDocument/2006/relationships/hyperlink" Target="https://nieuwbouw-nederland.nl/projecten/" TargetMode="External"/><Relationship Id="rId613" Type="http://schemas.openxmlformats.org/officeDocument/2006/relationships/hyperlink" Target="https://www.brekz.nl/" TargetMode="External"/><Relationship Id="rId697" Type="http://schemas.openxmlformats.org/officeDocument/2006/relationships/hyperlink" Target="https://grachten.museum/" TargetMode="External"/><Relationship Id="rId252" Type="http://schemas.openxmlformats.org/officeDocument/2006/relationships/hyperlink" Target="https://instagram.com/positive_spa" TargetMode="External"/><Relationship Id="rId47" Type="http://schemas.openxmlformats.org/officeDocument/2006/relationships/hyperlink" Target="mailto:ky.tsem@hotmail.com" TargetMode="External"/><Relationship Id="rId112" Type="http://schemas.openxmlformats.org/officeDocument/2006/relationships/hyperlink" Target="https://www.autoscout24.nl/" TargetMode="External"/><Relationship Id="rId557" Type="http://schemas.openxmlformats.org/officeDocument/2006/relationships/hyperlink" Target="https://www.home24.nl/" TargetMode="External"/><Relationship Id="rId196" Type="http://schemas.openxmlformats.org/officeDocument/2006/relationships/hyperlink" Target="https://home.mijngezondheid.net/" TargetMode="External"/><Relationship Id="rId417" Type="http://schemas.openxmlformats.org/officeDocument/2006/relationships/hyperlink" Target="https://partnerpete.com/" TargetMode="External"/><Relationship Id="rId624" Type="http://schemas.openxmlformats.org/officeDocument/2006/relationships/hyperlink" Target="https://www.vinted.nl/" TargetMode="External"/><Relationship Id="rId263" Type="http://schemas.openxmlformats.org/officeDocument/2006/relationships/hyperlink" Target="https://www.ing.nl/media/Brochure%20-%20Opening%20an%20ING%20account_tcm162-167165.pdf" TargetMode="External"/><Relationship Id="rId470" Type="http://schemas.openxmlformats.org/officeDocument/2006/relationships/hyperlink" Target="https://mijnafvalwijzer.nl/en/" TargetMode="External"/><Relationship Id="rId58" Type="http://schemas.openxmlformats.org/officeDocument/2006/relationships/hyperlink" Target="https://www.belastingdienst.nl/starters" TargetMode="External"/><Relationship Id="rId123" Type="http://schemas.openxmlformats.org/officeDocument/2006/relationships/hyperlink" Target="https://mywheels.nl/en/uitnodigen/aliaksei1124" TargetMode="External"/><Relationship Id="rId330" Type="http://schemas.openxmlformats.org/officeDocument/2006/relationships/hyperlink" Target="mailto:hr_nl@epam.com" TargetMode="External"/><Relationship Id="rId568" Type="http://schemas.openxmlformats.org/officeDocument/2006/relationships/hyperlink" Target="https://www.nordicnest.nl/" TargetMode="External"/><Relationship Id="rId428" Type="http://schemas.openxmlformats.org/officeDocument/2006/relationships/hyperlink" Target="https://www.mega.nl/" TargetMode="External"/><Relationship Id="rId635" Type="http://schemas.openxmlformats.org/officeDocument/2006/relationships/hyperlink" Target="https://www.easynl.nl/" TargetMode="External"/><Relationship Id="rId274" Type="http://schemas.openxmlformats.org/officeDocument/2006/relationships/hyperlink" Target="https://thetax.nl" TargetMode="External"/><Relationship Id="rId481" Type="http://schemas.openxmlformats.org/officeDocument/2006/relationships/hyperlink" Target="https://www.netherlandsworldwide.nl/visa-the-netherlands/sponsoring" TargetMode="External"/><Relationship Id="rId702" Type="http://schemas.openxmlformats.org/officeDocument/2006/relationships/hyperlink" Target="https://www.nieuwekerk.nl/" TargetMode="External"/><Relationship Id="rId69" Type="http://schemas.openxmlformats.org/officeDocument/2006/relationships/hyperlink" Target="https://www.fbto.nl/rechtsbijstandverzekering/modules/werk-inkomen-pensioen" TargetMode="External"/><Relationship Id="rId134" Type="http://schemas.openxmlformats.org/officeDocument/2006/relationships/hyperlink" Target="https://driveamber.com/" TargetMode="External"/><Relationship Id="rId579" Type="http://schemas.openxmlformats.org/officeDocument/2006/relationships/hyperlink" Target="https://amsterdam.thestyleoutlets.nl/nl" TargetMode="External"/><Relationship Id="rId341" Type="http://schemas.openxmlformats.org/officeDocument/2006/relationships/hyperlink" Target="mailto:HR_NL@epam.com" TargetMode="External"/><Relationship Id="rId439" Type="http://schemas.openxmlformats.org/officeDocument/2006/relationships/hyperlink" Target="https://mijnloket.gblt.nl/" TargetMode="External"/><Relationship Id="rId646" Type="http://schemas.openxmlformats.org/officeDocument/2006/relationships/hyperlink" Target="https://instagram.com/mamadutch.teacher" TargetMode="External"/><Relationship Id="rId201" Type="http://schemas.openxmlformats.org/officeDocument/2006/relationships/hyperlink" Target="https://richtlijnen.nhg.org/" TargetMode="External"/><Relationship Id="rId285" Type="http://schemas.openxmlformats.org/officeDocument/2006/relationships/hyperlink" Target="mailto:liwalindawarmerdam@gmail.com" TargetMode="External"/><Relationship Id="rId506" Type="http://schemas.openxmlformats.org/officeDocument/2006/relationships/hyperlink" Target="https://www.dierenambulance-amsterdam.nl" TargetMode="External"/><Relationship Id="rId492" Type="http://schemas.openxmlformats.org/officeDocument/2006/relationships/hyperlink" Target="https://www.baby-dump.nl/gratis-cadeaupakket/aanvragen/" TargetMode="External"/><Relationship Id="rId713" Type="http://schemas.openxmlformats.org/officeDocument/2006/relationships/hyperlink" Target="https://mocomuseum.com/" TargetMode="External"/><Relationship Id="rId145" Type="http://schemas.openxmlformats.org/officeDocument/2006/relationships/hyperlink" Target="https://www.tcataxi.nl/en/" TargetMode="External"/><Relationship Id="rId352" Type="http://schemas.openxmlformats.org/officeDocument/2006/relationships/hyperlink" Target="https://orange-homes.com/" TargetMode="External"/><Relationship Id="rId212" Type="http://schemas.openxmlformats.org/officeDocument/2006/relationships/hyperlink" Target="https://www.expatica.com/nl/healthcare/healthcare-services/dutch-dental-care-104612/" TargetMode="External"/><Relationship Id="rId657" Type="http://schemas.openxmlformats.org/officeDocument/2006/relationships/hyperlink" Target="https://docs.google.com/document/d/1e_TJXKLh5m7IhaJ72VjMod1g5biVHRwKHGV6g8HQDl0/edit" TargetMode="External"/><Relationship Id="rId296" Type="http://schemas.openxmlformats.org/officeDocument/2006/relationships/hyperlink" Target="https://info.epam.com/handbook/netherlands/all-cities/contractual-policies-and-procedures/benefits/pension-scheme/pension-scheme-epam-systems.html" TargetMode="External"/><Relationship Id="rId517" Type="http://schemas.openxmlformats.org/officeDocument/2006/relationships/hyperlink" Target="https://megafoodstunter.nl/" TargetMode="External"/><Relationship Id="rId724" Type="http://schemas.openxmlformats.org/officeDocument/2006/relationships/hyperlink" Target="https://fchyena.nl/info" TargetMode="External"/><Relationship Id="rId60" Type="http://schemas.openxmlformats.org/officeDocument/2006/relationships/hyperlink" Target="https://rabotaem.nl/work/uhod-vo-frilans-finansovye-aspekty/" TargetMode="External"/><Relationship Id="rId156" Type="http://schemas.openxmlformats.org/officeDocument/2006/relationships/hyperlink" Target="https://kb.epam.com/display/public/EPMGNS/iOS%3A+How+to+connect+personal+devices+%28BYOD%29+to+EPAM+Wi-Fi" TargetMode="External"/><Relationship Id="rId363" Type="http://schemas.openxmlformats.org/officeDocument/2006/relationships/hyperlink" Target="https://kamernet.nl/" TargetMode="External"/><Relationship Id="rId570" Type="http://schemas.openxmlformats.org/officeDocument/2006/relationships/hyperlink" Target="https://www.kwantum.nl/" TargetMode="External"/><Relationship Id="rId223" Type="http://schemas.openxmlformats.org/officeDocument/2006/relationships/hyperlink" Target="https://www.infectieradar.nl/welcome" TargetMode="External"/><Relationship Id="rId430" Type="http://schemas.openxmlformats.org/officeDocument/2006/relationships/hyperlink" Target="file:///Users/roman_alyoshkin1/Downloads/Telegram%20Desktop/bol.com" TargetMode="External"/><Relationship Id="rId668" Type="http://schemas.openxmlformats.org/officeDocument/2006/relationships/hyperlink" Target="https://www.iamsterdam.com/education" TargetMode="External"/><Relationship Id="rId18" Type="http://schemas.openxmlformats.org/officeDocument/2006/relationships/hyperlink" Target="https://www.iamexpat.nl/expat-info/dutch-expat-news/practicalities-when-leaving-netherlands" TargetMode="External"/><Relationship Id="rId528" Type="http://schemas.openxmlformats.org/officeDocument/2006/relationships/hyperlink" Target="https://www.ekoplaza.nl/" TargetMode="External"/><Relationship Id="rId735" Type="http://schemas.openxmlformats.org/officeDocument/2006/relationships/hyperlink" Target="https://www.dutchnews.nl/" TargetMode="External"/><Relationship Id="rId167" Type="http://schemas.openxmlformats.org/officeDocument/2006/relationships/hyperlink" Target="https://t.me/bnl_more" TargetMode="External"/><Relationship Id="rId374" Type="http://schemas.openxmlformats.org/officeDocument/2006/relationships/hyperlink" Target="https://expathousingnetwork.nl/" TargetMode="External"/><Relationship Id="rId581" Type="http://schemas.openxmlformats.org/officeDocument/2006/relationships/hyperlink" Target="https://www.debijenkorf.nl/" TargetMode="External"/><Relationship Id="rId71" Type="http://schemas.openxmlformats.org/officeDocument/2006/relationships/hyperlink" Target="mailto:maas@delissenmartens.nl" TargetMode="External"/><Relationship Id="rId234" Type="http://schemas.openxmlformats.org/officeDocument/2006/relationships/hyperlink" Target="https://newgym.nl/en/" TargetMode="External"/><Relationship Id="rId679" Type="http://schemas.openxmlformats.org/officeDocument/2006/relationships/hyperlink" Target="https://aeolian-energy-2bc.notion.site/Haarlem-c1077c5603754902afa9585d449addec" TargetMode="External"/><Relationship Id="rId2" Type="http://schemas.openxmlformats.org/officeDocument/2006/relationships/numbering" Target="numbering.xml"/><Relationship Id="rId29" Type="http://schemas.openxmlformats.org/officeDocument/2006/relationships/hyperlink" Target="https://indapplocator.nl" TargetMode="External"/><Relationship Id="rId441" Type="http://schemas.openxmlformats.org/officeDocument/2006/relationships/hyperlink" Target="https://www.kpn.com/" TargetMode="External"/><Relationship Id="rId539" Type="http://schemas.openxmlformats.org/officeDocument/2006/relationships/hyperlink" Target="https://www.vantende.nl/" TargetMode="External"/><Relationship Id="rId746" Type="http://schemas.openxmlformats.org/officeDocument/2006/relationships/hyperlink" Target="https://maps.app.goo.gl/CGgb6AHd8e4Ngbev9" TargetMode="External"/><Relationship Id="rId178" Type="http://schemas.openxmlformats.org/officeDocument/2006/relationships/hyperlink" Target="https://www.government.nl/topics/health-insurance/standard-health-insurance/changing-your-health-insurance" TargetMode="External"/><Relationship Id="rId301" Type="http://schemas.openxmlformats.org/officeDocument/2006/relationships/hyperlink" Target="https://mijn.belastingdienst.nl/mbd-pmb/Mijn-gegevens" TargetMode="External"/><Relationship Id="rId82" Type="http://schemas.openxmlformats.org/officeDocument/2006/relationships/hyperlink" Target="https://www.ns.nl/en/season-tickets/campaigns/other/intercity-direct-supplement.html" TargetMode="External"/><Relationship Id="rId385" Type="http://schemas.openxmlformats.org/officeDocument/2006/relationships/hyperlink" Target="https://rabotaem.nl/housing/pokupka-nedvizhimosti-v-niderlandah-chast-i/" TargetMode="External"/><Relationship Id="rId592" Type="http://schemas.openxmlformats.org/officeDocument/2006/relationships/hyperlink" Target="https://www.zalando.nl/" TargetMode="External"/><Relationship Id="rId606" Type="http://schemas.openxmlformats.org/officeDocument/2006/relationships/hyperlink" Target="https://www.zalando.nl/" TargetMode="External"/><Relationship Id="rId245" Type="http://schemas.openxmlformats.org/officeDocument/2006/relationships/hyperlink" Target="https://www.hollandcyclingroutes.com/" TargetMode="External"/><Relationship Id="rId452" Type="http://schemas.openxmlformats.org/officeDocument/2006/relationships/hyperlink" Target="https://www.hubo.nl/laten-doen/services/gereedschap-huren" TargetMode="External"/><Relationship Id="rId105" Type="http://schemas.openxmlformats.org/officeDocument/2006/relationships/hyperlink" Target="https://www.bondi.city/" TargetMode="External"/><Relationship Id="rId312" Type="http://schemas.openxmlformats.org/officeDocument/2006/relationships/hyperlink" Target="https://maps.app.goo.gl/i1XQ55xL3dBDiEX56?g_st=ic" TargetMode="External"/><Relationship Id="rId93" Type="http://schemas.openxmlformats.org/officeDocument/2006/relationships/hyperlink" Target="https://www.facebook.com/groups/BikesAmsterdam/" TargetMode="External"/><Relationship Id="rId189" Type="http://schemas.openxmlformats.org/officeDocument/2006/relationships/hyperlink" Target="https://www.bloedwaardentest.nl/" TargetMode="External"/><Relationship Id="rId396" Type="http://schemas.openxmlformats.org/officeDocument/2006/relationships/hyperlink" Target="https://huispedia.nl/" TargetMode="External"/><Relationship Id="rId617" Type="http://schemas.openxmlformats.org/officeDocument/2006/relationships/hyperlink" Target="https://markt.startpagina.nl/" TargetMode="External"/><Relationship Id="rId256" Type="http://schemas.openxmlformats.org/officeDocument/2006/relationships/hyperlink" Target="https://www.movementsyoga.com/" TargetMode="External"/><Relationship Id="rId463" Type="http://schemas.openxmlformats.org/officeDocument/2006/relationships/hyperlink" Target="https://www.postnl.nl/en/customer-service/shipment-conditions/" TargetMode="External"/><Relationship Id="rId670" Type="http://schemas.openxmlformats.org/officeDocument/2006/relationships/hyperlink" Target="https://duo.nl/particulier/studiefinanciering/voorwaarden.jsp" TargetMode="External"/><Relationship Id="rId116" Type="http://schemas.openxmlformats.org/officeDocument/2006/relationships/hyperlink" Target="https://www.viabovag.nl/" TargetMode="External"/><Relationship Id="rId323" Type="http://schemas.openxmlformats.org/officeDocument/2006/relationships/hyperlink" Target="https://www.interactivebrokers.co.uk/AccountManagement/AmAuthentication?action=TransferPositions" TargetMode="External"/><Relationship Id="rId530" Type="http://schemas.openxmlformats.org/officeDocument/2006/relationships/hyperlink" Target="https://www.nevejan.eu/en/orders_eng" TargetMode="External"/><Relationship Id="rId20" Type="http://schemas.openxmlformats.org/officeDocument/2006/relationships/hyperlink" Target="https://www.netherlandsworldwide.nl/back-to-netherlands" TargetMode="External"/><Relationship Id="rId628" Type="http://schemas.openxmlformats.org/officeDocument/2006/relationships/hyperlink" Target="https://www.sobamsterdam.nl/" TargetMode="External"/><Relationship Id="rId225" Type="http://schemas.openxmlformats.org/officeDocument/2006/relationships/hyperlink" Target="https://www.strava.com/clubs/555704" TargetMode="External"/><Relationship Id="rId267" Type="http://schemas.openxmlformats.org/officeDocument/2006/relationships/hyperlink" Target="https://www.revolut.com/en-NL" TargetMode="External"/><Relationship Id="rId432" Type="http://schemas.openxmlformats.org/officeDocument/2006/relationships/hyperlink" Target="https://www.energiewacht.nl/" TargetMode="External"/><Relationship Id="rId474" Type="http://schemas.openxmlformats.org/officeDocument/2006/relationships/hyperlink" Target="https://www.almere.nl/wonen/afval/gele-en-rode-kaart" TargetMode="External"/><Relationship Id="rId127" Type="http://schemas.openxmlformats.org/officeDocument/2006/relationships/hyperlink" Target="https://www.sixt.nl/b2bregistration?b2b_token=35da2a7a-f06b-9068-1626-47245f62daf9" TargetMode="External"/><Relationship Id="rId681" Type="http://schemas.openxmlformats.org/officeDocument/2006/relationships/hyperlink" Target="https://goo.gl/maps/4eDNbjn7nXbyzhmSA" TargetMode="External"/><Relationship Id="rId737" Type="http://schemas.openxmlformats.org/officeDocument/2006/relationships/hyperlink" Target="https://nltimes.nl/" TargetMode="External"/><Relationship Id="rId31" Type="http://schemas.openxmlformats.org/officeDocument/2006/relationships/hyperlink" Target="https://kb.epam.com/display/EPMHRGM/Permanent+residence+in+the+Netherlands" TargetMode="External"/><Relationship Id="rId73" Type="http://schemas.openxmlformats.org/officeDocument/2006/relationships/hyperlink" Target="https://www.ns.nl/en/travel-information/traveling-with-the-ov-chipkaart/validity-of-tickets.html" TargetMode="External"/><Relationship Id="rId169" Type="http://schemas.openxmlformats.org/officeDocument/2006/relationships/hyperlink" Target="https://www.loonzorg.com/" TargetMode="External"/><Relationship Id="rId334" Type="http://schemas.openxmlformats.org/officeDocument/2006/relationships/hyperlink" Target="https://www.odido.nl/" TargetMode="External"/><Relationship Id="rId376" Type="http://schemas.openxmlformats.org/officeDocument/2006/relationships/hyperlink" Target="https://www.hometorent.nl/" TargetMode="External"/><Relationship Id="rId541" Type="http://schemas.openxmlformats.org/officeDocument/2006/relationships/hyperlink" Target="https://www.zalando-lounge.nl/" TargetMode="External"/><Relationship Id="rId583" Type="http://schemas.openxmlformats.org/officeDocument/2006/relationships/hyperlink" Target="https://www.theoutnet.com/en-nl/" TargetMode="External"/><Relationship Id="rId639" Type="http://schemas.openxmlformats.org/officeDocument/2006/relationships/hyperlink" Target="https://nedles.com/" TargetMode="External"/><Relationship Id="rId4" Type="http://schemas.openxmlformats.org/officeDocument/2006/relationships/settings" Target="settings.xml"/><Relationship Id="rId180" Type="http://schemas.openxmlformats.org/officeDocument/2006/relationships/hyperlink" Target="https://www.zorgwijzer.nl/zorgvergelijker/english" TargetMode="External"/><Relationship Id="rId236" Type="http://schemas.openxmlformats.org/officeDocument/2006/relationships/hyperlink" Target="https://www.basic-fit.com/en-nl/" TargetMode="External"/><Relationship Id="rId278" Type="http://schemas.openxmlformats.org/officeDocument/2006/relationships/hyperlink" Target="https://www.blueumbrella.nl/faq/income-tax/tax-definitions" TargetMode="External"/><Relationship Id="rId401" Type="http://schemas.openxmlformats.org/officeDocument/2006/relationships/hyperlink" Target="https://www.abnamro.nl/en/personal/mortgages/calculating-your-maximum-mortgage.html" TargetMode="External"/><Relationship Id="rId443" Type="http://schemas.openxmlformats.org/officeDocument/2006/relationships/hyperlink" Target="https://www.ziggo.nl/" TargetMode="External"/><Relationship Id="rId650" Type="http://schemas.openxmlformats.org/officeDocument/2006/relationships/hyperlink" Target="https://instagram.com/sociataal?igshid=YmMyMTA2M2Y=" TargetMode="External"/><Relationship Id="rId303" Type="http://schemas.openxmlformats.org/officeDocument/2006/relationships/hyperlink" Target="https://www.youtube.com/watch?v=T3CwB5rFkD0&amp;ab_channel=NalogNL" TargetMode="External"/><Relationship Id="rId485" Type="http://schemas.openxmlformats.org/officeDocument/2006/relationships/hyperlink" Target="https://minsk.diplo.de/blob/2293396/25005c93de84582785ec6fb5f43ebd4d/besuch-07-20-r-data.pdf" TargetMode="External"/><Relationship Id="rId692" Type="http://schemas.openxmlformats.org/officeDocument/2006/relationships/hyperlink" Target="https://www.annefrank.org/nl/" TargetMode="External"/><Relationship Id="rId706" Type="http://schemas.openxmlformats.org/officeDocument/2006/relationships/hyperlink" Target="https://www.rijksmuseum.nl" TargetMode="External"/><Relationship Id="rId748" Type="http://schemas.openxmlformats.org/officeDocument/2006/relationships/hyperlink" Target="https://maps.app.goo.gl/Y98YP4GjxRL2pdG17" TargetMode="External"/><Relationship Id="rId42" Type="http://schemas.openxmlformats.org/officeDocument/2006/relationships/hyperlink" Target="https://www.notaris.nl/" TargetMode="External"/><Relationship Id="rId84" Type="http://schemas.openxmlformats.org/officeDocument/2006/relationships/hyperlink" Target="https://www.ov-chipkaart.nl" TargetMode="External"/><Relationship Id="rId138" Type="http://schemas.openxmlformats.org/officeDocument/2006/relationships/hyperlink" Target="https://www.easypark.com/nl" TargetMode="External"/><Relationship Id="rId345" Type="http://schemas.openxmlformats.org/officeDocument/2006/relationships/hyperlink" Target="mailto:hr_nl@epam.com" TargetMode="External"/><Relationship Id="rId387" Type="http://schemas.openxmlformats.org/officeDocument/2006/relationships/hyperlink" Target="https://www.pararius.nl/" TargetMode="External"/><Relationship Id="rId510" Type="http://schemas.openxmlformats.org/officeDocument/2006/relationships/hyperlink" Target="https://www.coop.nl/" TargetMode="External"/><Relationship Id="rId552" Type="http://schemas.openxmlformats.org/officeDocument/2006/relationships/hyperlink" Target="https://www.coolblue.nl/" TargetMode="External"/><Relationship Id="rId594" Type="http://schemas.openxmlformats.org/officeDocument/2006/relationships/hyperlink" Target="https://www.zalando.nl/" TargetMode="External"/><Relationship Id="rId608" Type="http://schemas.openxmlformats.org/officeDocument/2006/relationships/hyperlink" Target="https://www.vitaminstore.nl/" TargetMode="External"/><Relationship Id="rId191" Type="http://schemas.openxmlformats.org/officeDocument/2006/relationships/hyperlink" Target="https://gratishivtest.nl/en/" TargetMode="External"/><Relationship Id="rId205" Type="http://schemas.openxmlformats.org/officeDocument/2006/relationships/hyperlink" Target="https://getupnote.com/share/notes/B0KaO2ZCPchUFQZl9H6nXKlkvPH3/e3e7a214-148e-45c4-b337-daf1feeb4474" TargetMode="External"/><Relationship Id="rId247" Type="http://schemas.openxmlformats.org/officeDocument/2006/relationships/hyperlink" Target="https://www.treatwell.nl/en/" TargetMode="External"/><Relationship Id="rId412" Type="http://schemas.openxmlformats.org/officeDocument/2006/relationships/hyperlink" Target="https://docs.google.com/document/d/15476zkN4noIO58GkO1FJP4O_CAQzLSTPzccW-h-CFU8/edit?usp=sharing" TargetMode="External"/><Relationship Id="rId107" Type="http://schemas.openxmlformats.org/officeDocument/2006/relationships/hyperlink" Target="https://cargoroo.nl/" TargetMode="External"/><Relationship Id="rId289" Type="http://schemas.openxmlformats.org/officeDocument/2006/relationships/hyperlink" Target="https://www.government.nl/topics/vehicle-tax/vehicle-tax/applying-for-a-motor-vehicle-tax-exemption-for-oldtimers-classic-vehicles" TargetMode="External"/><Relationship Id="rId454" Type="http://schemas.openxmlformats.org/officeDocument/2006/relationships/hyperlink" Target="https://www.peerby.com/nl-nl" TargetMode="External"/><Relationship Id="rId496" Type="http://schemas.openxmlformats.org/officeDocument/2006/relationships/hyperlink" Target="https://rassvet.com/forum/index.php?threads/pravilnaja-familija-dlja-novorozhdennoj-moj-opyt.20845/" TargetMode="External"/><Relationship Id="rId661" Type="http://schemas.openxmlformats.org/officeDocument/2006/relationships/hyperlink" Target="https://kickstartschool.nl/en" TargetMode="External"/><Relationship Id="rId717" Type="http://schemas.openxmlformats.org/officeDocument/2006/relationships/hyperlink" Target="https://gratishivtest.nl/en/" TargetMode="External"/><Relationship Id="rId11" Type="http://schemas.openxmlformats.org/officeDocument/2006/relationships/hyperlink" Target="https://translate-centre.by" TargetMode="External"/><Relationship Id="rId53" Type="http://schemas.openxmlformats.org/officeDocument/2006/relationships/hyperlink" Target="https://www.belastingdienst.nl/btw-id" TargetMode="External"/><Relationship Id="rId149" Type="http://schemas.openxmlformats.org/officeDocument/2006/relationships/hyperlink" Target="https://desk.epam.com/" TargetMode="External"/><Relationship Id="rId314" Type="http://schemas.openxmlformats.org/officeDocument/2006/relationships/hyperlink" Target="https://t.me/bnlcrypto" TargetMode="External"/><Relationship Id="rId356" Type="http://schemas.openxmlformats.org/officeDocument/2006/relationships/hyperlink" Target="https://www.rijksoverheid.nl/onderwerpen/woning-verhuren/vraag-en-antwoord/welke-mogelijkheden-heb-ik-om-mijn-woning-tijdelijk-te-verhuren" TargetMode="External"/><Relationship Id="rId398" Type="http://schemas.openxmlformats.org/officeDocument/2006/relationships/hyperlink" Target="https://walterliving.com/viisi" TargetMode="External"/><Relationship Id="rId521" Type="http://schemas.openxmlformats.org/officeDocument/2006/relationships/hyperlink" Target="https://picnic.app/nl/" TargetMode="External"/><Relationship Id="rId563" Type="http://schemas.openxmlformats.org/officeDocument/2006/relationships/hyperlink" Target="https://www.festamsterdam.com/en/" TargetMode="External"/><Relationship Id="rId619" Type="http://schemas.openxmlformats.org/officeDocument/2006/relationships/hyperlink" Target="https://ijhallen.nl/en/" TargetMode="External"/><Relationship Id="rId95" Type="http://schemas.openxmlformats.org/officeDocument/2006/relationships/hyperlink" Target="https://swapfiets.com/?source=app" TargetMode="External"/><Relationship Id="rId160" Type="http://schemas.openxmlformats.org/officeDocument/2006/relationships/hyperlink" Target="https://gosselin-moving.com/" TargetMode="External"/><Relationship Id="rId216" Type="http://schemas.openxmlformats.org/officeDocument/2006/relationships/hyperlink" Target="https://www.dekleinewetering.nl/nl/" TargetMode="External"/><Relationship Id="rId423" Type="http://schemas.openxmlformats.org/officeDocument/2006/relationships/hyperlink" Target="https://www.eneco.nl" TargetMode="External"/><Relationship Id="rId258" Type="http://schemas.openxmlformats.org/officeDocument/2006/relationships/hyperlink" Target="https://www.abnamro.nl/" TargetMode="External"/><Relationship Id="rId465" Type="http://schemas.openxmlformats.org/officeDocument/2006/relationships/hyperlink" Target="https://www.postnl.nl/en/customer-service/absent-during-delivery/missed-delivery/" TargetMode="External"/><Relationship Id="rId630" Type="http://schemas.openxmlformats.org/officeDocument/2006/relationships/hyperlink" Target="https://directdutch.com/" TargetMode="External"/><Relationship Id="rId672" Type="http://schemas.openxmlformats.org/officeDocument/2006/relationships/hyperlink" Target="https://www.studyinholland.nl/" TargetMode="External"/><Relationship Id="rId728" Type="http://schemas.openxmlformats.org/officeDocument/2006/relationships/hyperlink" Target="https://liff.nl/en/" TargetMode="External"/><Relationship Id="rId22" Type="http://schemas.openxmlformats.org/officeDocument/2006/relationships/hyperlink" Target="https://minsk.diplo.de/by-be" TargetMode="External"/><Relationship Id="rId64" Type="http://schemas.openxmlformats.org/officeDocument/2006/relationships/hyperlink" Target="https://www.ohra.nl/" TargetMode="External"/><Relationship Id="rId118" Type="http://schemas.openxmlformats.org/officeDocument/2006/relationships/hyperlink" Target="https://www.government.nl/topics/vehicle-tax/vehicle-tax/paying-motor-vehicle-tax" TargetMode="External"/><Relationship Id="rId325" Type="http://schemas.openxmlformats.org/officeDocument/2006/relationships/hyperlink" Target="https://www.ns.nl/en/business/door-to-door/tram" TargetMode="External"/><Relationship Id="rId367" Type="http://schemas.openxmlformats.org/officeDocument/2006/relationships/hyperlink" Target="https://www.facebook.com/groups/396367587188451" TargetMode="External"/><Relationship Id="rId532" Type="http://schemas.openxmlformats.org/officeDocument/2006/relationships/hyperlink" Target="https://www.vishandeljonk.nl/" TargetMode="External"/><Relationship Id="rId574" Type="http://schemas.openxmlformats.org/officeDocument/2006/relationships/hyperlink" Target="https://bedsbedding.nl/" TargetMode="External"/><Relationship Id="rId171" Type="http://schemas.openxmlformats.org/officeDocument/2006/relationships/hyperlink" Target="https://www.cz.nl/en" TargetMode="External"/><Relationship Id="rId227" Type="http://schemas.openxmlformats.org/officeDocument/2006/relationships/hyperlink" Target="https://one.fit/nl-nl" TargetMode="External"/><Relationship Id="rId269" Type="http://schemas.openxmlformats.org/officeDocument/2006/relationships/hyperlink" Target="https://rabotaem.nl/news/belastingplan2024_prinyat/" TargetMode="External"/><Relationship Id="rId434" Type="http://schemas.openxmlformats.org/officeDocument/2006/relationships/hyperlink" Target="https://www.waternet.nl/" TargetMode="External"/><Relationship Id="rId476" Type="http://schemas.openxmlformats.org/officeDocument/2006/relationships/hyperlink" Target="https://www.amsterdam.nl/en/municipal-taxes/waste-collection-charge/" TargetMode="External"/><Relationship Id="rId641" Type="http://schemas.openxmlformats.org/officeDocument/2006/relationships/hyperlink" Target="https://preply.com/" TargetMode="External"/><Relationship Id="rId683" Type="http://schemas.openxmlformats.org/officeDocument/2006/relationships/hyperlink" Target="http://havenvantexel.nl" TargetMode="External"/><Relationship Id="rId739" Type="http://schemas.openxmlformats.org/officeDocument/2006/relationships/hyperlink" Target="https://www.nu.nl/" TargetMode="External"/><Relationship Id="rId33" Type="http://schemas.openxmlformats.org/officeDocument/2006/relationships/hyperlink" Target="https://www.rdw.nl/" TargetMode="External"/><Relationship Id="rId129" Type="http://schemas.openxmlformats.org/officeDocument/2006/relationships/hyperlink" Target="https://nl.go-sharing.com/en/carsharing/" TargetMode="External"/><Relationship Id="rId280" Type="http://schemas.openxmlformats.org/officeDocument/2006/relationships/hyperlink" Target="https://www.blueumbrella.nl/blueumbrella/register-taxreturn/" TargetMode="External"/><Relationship Id="rId336" Type="http://schemas.openxmlformats.org/officeDocument/2006/relationships/hyperlink" Target="https://www.odido.nl/zakelijk/service/tarieven" TargetMode="External"/><Relationship Id="rId501" Type="http://schemas.openxmlformats.org/officeDocument/2006/relationships/hyperlink" Target="https://nanashomepetsitting.com/" TargetMode="External"/><Relationship Id="rId543" Type="http://schemas.openxmlformats.org/officeDocument/2006/relationships/hyperlink" Target="https://goo.gl/maps/R6LyxWq7Lmhk44g49" TargetMode="External"/><Relationship Id="rId75" Type="http://schemas.openxmlformats.org/officeDocument/2006/relationships/hyperlink" Target="https://www.gvb.nl/" TargetMode="External"/><Relationship Id="rId140" Type="http://schemas.openxmlformats.org/officeDocument/2006/relationships/hyperlink" Target="https://www.q-park.nl/en-gb/app/" TargetMode="External"/><Relationship Id="rId182" Type="http://schemas.openxmlformats.org/officeDocument/2006/relationships/hyperlink" Target="https://www.zorgverzekering.org/eng/" TargetMode="External"/><Relationship Id="rId378" Type="http://schemas.openxmlformats.org/officeDocument/2006/relationships/hyperlink" Target="https://www.listings.nl/" TargetMode="External"/><Relationship Id="rId403" Type="http://schemas.openxmlformats.org/officeDocument/2006/relationships/hyperlink" Target="https://rabotaem.nl/housing/faq-ipoteka-v-niderlandah/" TargetMode="External"/><Relationship Id="rId585" Type="http://schemas.openxmlformats.org/officeDocument/2006/relationships/hyperlink" Target="https://www.yoox.com/nl" TargetMode="External"/><Relationship Id="rId750" Type="http://schemas.openxmlformats.org/officeDocument/2006/relationships/header" Target="header1.xml"/><Relationship Id="rId6" Type="http://schemas.openxmlformats.org/officeDocument/2006/relationships/footnotes" Target="footnotes.xml"/><Relationship Id="rId238" Type="http://schemas.openxmlformats.org/officeDocument/2006/relationships/hyperlink" Target="https://www.davidlloyd.nl/nl-nl" TargetMode="External"/><Relationship Id="rId445" Type="http://schemas.openxmlformats.org/officeDocument/2006/relationships/hyperlink" Target="https://www.glasvezel-vergelijken.nl/" TargetMode="External"/><Relationship Id="rId487" Type="http://schemas.openxmlformats.org/officeDocument/2006/relationships/hyperlink" Target="https://www.nuh.nhs.uk/about-the-nipt-test/" TargetMode="External"/><Relationship Id="rId610" Type="http://schemas.openxmlformats.org/officeDocument/2006/relationships/hyperlink" Target="https://www.bodyandfit.com/" TargetMode="External"/><Relationship Id="rId652" Type="http://schemas.openxmlformats.org/officeDocument/2006/relationships/hyperlink" Target="https://instagram.com/dutchpod_101?igshid=YmMyMTA2M2Y=" TargetMode="External"/><Relationship Id="rId694" Type="http://schemas.openxmlformats.org/officeDocument/2006/relationships/hyperlink" Target="https://www.foam.org/" TargetMode="External"/><Relationship Id="rId708" Type="http://schemas.openxmlformats.org/officeDocument/2006/relationships/hyperlink" Target="https://www.tropenmuseum.nl/" TargetMode="External"/><Relationship Id="rId291" Type="http://schemas.openxmlformats.org/officeDocument/2006/relationships/hyperlink" Target="https://expatrix.slab.com/public/posts/%D0%B2%D1%81%D1%91-%D0%BE-%D0%B3%D0%BE%D0%BB%D0%BB%D0%B0%D0%BD%D0%B4%D1%81%D0%BA%D0%BE%D0%B9-%D0%B7%D0%B0%D1%80%D0%BF%D0%BB%D0%B0%D1%82%D0%B5-v1du750w" TargetMode="External"/><Relationship Id="rId305" Type="http://schemas.openxmlformats.org/officeDocument/2006/relationships/hyperlink" Target="https://mijnzakelijk.belastingdienst.nl/onp/" TargetMode="External"/><Relationship Id="rId347" Type="http://schemas.openxmlformats.org/officeDocument/2006/relationships/hyperlink" Target="mailto:hr_nl@epam.com" TargetMode="External"/><Relationship Id="rId512" Type="http://schemas.openxmlformats.org/officeDocument/2006/relationships/hyperlink" Target="https://www.aldi.nl/" TargetMode="External"/><Relationship Id="rId44" Type="http://schemas.openxmlformats.org/officeDocument/2006/relationships/hyperlink" Target="https://www.nubveto.nl/register/resultaten/" TargetMode="External"/><Relationship Id="rId86" Type="http://schemas.openxmlformats.org/officeDocument/2006/relationships/hyperlink" Target="https://www.ns.nl/reisinformatie/reizen-met-ov-chipkaart/samenreiskorting.html" TargetMode="External"/><Relationship Id="rId151" Type="http://schemas.openxmlformats.org/officeDocument/2006/relationships/hyperlink" Target="mailto:Marcel_de_Mooij@epam.com" TargetMode="External"/><Relationship Id="rId389" Type="http://schemas.openxmlformats.org/officeDocument/2006/relationships/hyperlink" Target="https://jumba.nl/" TargetMode="External"/><Relationship Id="rId554" Type="http://schemas.openxmlformats.org/officeDocument/2006/relationships/hyperlink" Target="https://jysk.nl/" TargetMode="External"/><Relationship Id="rId596" Type="http://schemas.openxmlformats.org/officeDocument/2006/relationships/hyperlink" Target="https://maps.app.goo.gl/WCN2cbxKPRk87ieo6?g_st=ic" TargetMode="External"/><Relationship Id="rId193" Type="http://schemas.openxmlformats.org/officeDocument/2006/relationships/hyperlink" Target="https://info.epam.com/handbook/netherlands/all-cities/contractual-policies-and-procedures/policies--procedures/leave-types/sick-leave/company-doctor.html" TargetMode="External"/><Relationship Id="rId207" Type="http://schemas.openxmlformats.org/officeDocument/2006/relationships/hyperlink" Target="https://www.etos.nl/" TargetMode="External"/><Relationship Id="rId249" Type="http://schemas.openxmlformats.org/officeDocument/2006/relationships/hyperlink" Target="https://trea.tw/BTgpDK" TargetMode="External"/><Relationship Id="rId414" Type="http://schemas.openxmlformats.org/officeDocument/2006/relationships/hyperlink" Target="https://maatwerk.nl/" TargetMode="External"/><Relationship Id="rId456" Type="http://schemas.openxmlformats.org/officeDocument/2006/relationships/hyperlink" Target="https://www.slotrepair.nl/" TargetMode="External"/><Relationship Id="rId498" Type="http://schemas.openxmlformats.org/officeDocument/2006/relationships/hyperlink" Target="https://business.gov.nl/regulation/registering-dogs-and-pet-passports/" TargetMode="External"/><Relationship Id="rId621" Type="http://schemas.openxmlformats.org/officeDocument/2006/relationships/hyperlink" Target="https://www.marktplaats.nl/" TargetMode="External"/><Relationship Id="rId663" Type="http://schemas.openxmlformats.org/officeDocument/2006/relationships/hyperlink" Target="https://www.facebook.com/groups/dutcheducationgroup/?ref=share" TargetMode="External"/><Relationship Id="rId13" Type="http://schemas.openxmlformats.org/officeDocument/2006/relationships/hyperlink" Target="https://www.digid.nl/" TargetMode="External"/><Relationship Id="rId109" Type="http://schemas.openxmlformats.org/officeDocument/2006/relationships/hyperlink" Target="https://t.me/autobenelux" TargetMode="External"/><Relationship Id="rId260" Type="http://schemas.openxmlformats.org/officeDocument/2006/relationships/hyperlink" Target="https://www.abnamro.nl/en/personal/specially-for/expats/international-clients-desk.html" TargetMode="External"/><Relationship Id="rId316" Type="http://schemas.openxmlformats.org/officeDocument/2006/relationships/hyperlink" Target="https://app.evehryday.com/ess/login" TargetMode="External"/><Relationship Id="rId523" Type="http://schemas.openxmlformats.org/officeDocument/2006/relationships/hyperlink" Target="https://www.speciaalbierpakket.nl/en/" TargetMode="External"/><Relationship Id="rId719" Type="http://schemas.openxmlformats.org/officeDocument/2006/relationships/hyperlink" Target="https://www.lab111.nl/" TargetMode="External"/><Relationship Id="rId55" Type="http://schemas.openxmlformats.org/officeDocument/2006/relationships/hyperlink" Target="https://www.kvk.nl/wijzigen/opheffen-rpio/?step=selecteerbedrijf" TargetMode="External"/><Relationship Id="rId97" Type="http://schemas.openxmlformats.org/officeDocument/2006/relationships/hyperlink" Target="https://www.donkey.bike/" TargetMode="External"/><Relationship Id="rId120" Type="http://schemas.openxmlformats.org/officeDocument/2006/relationships/hyperlink" Target="https://energielabel.nl/auto-s/" TargetMode="External"/><Relationship Id="rId358" Type="http://schemas.openxmlformats.org/officeDocument/2006/relationships/hyperlink" Target="https://www.huurcommissie.nl/en/onderwerpen/huurprijs-en-punten/" TargetMode="External"/><Relationship Id="rId565" Type="http://schemas.openxmlformats.org/officeDocument/2006/relationships/hyperlink" Target="https://www.zara.com/nl/nl/home-new-in-l2086.html" TargetMode="External"/><Relationship Id="rId730" Type="http://schemas.openxmlformats.org/officeDocument/2006/relationships/hyperlink" Target="https://iffr.com/en" TargetMode="External"/><Relationship Id="rId162" Type="http://schemas.openxmlformats.org/officeDocument/2006/relationships/hyperlink" Target="https://nosim.by/" TargetMode="External"/><Relationship Id="rId218" Type="http://schemas.openxmlformats.org/officeDocument/2006/relationships/hyperlink" Target="https://www.ggd.amsterdam.nl/coronavirus/coronavaccinatie-locaties-amsterdam/" TargetMode="External"/><Relationship Id="rId425" Type="http://schemas.openxmlformats.org/officeDocument/2006/relationships/hyperlink" Target="https://www.greenchoice.nl/" TargetMode="External"/><Relationship Id="rId467" Type="http://schemas.openxmlformats.org/officeDocument/2006/relationships/hyperlink" Target="https://t.me/benelux_post_pool" TargetMode="External"/><Relationship Id="rId632" Type="http://schemas.openxmlformats.org/officeDocument/2006/relationships/hyperlink" Target="https://dutchcoursesamsterdam.nl/" TargetMode="External"/><Relationship Id="rId271" Type="http://schemas.openxmlformats.org/officeDocument/2006/relationships/hyperlink" Target="https://info.epam.com/policy/netherlands/all-cities/contractual-policies-and-procedures/benefits/30--tax-ruling/30--ruling-process.html" TargetMode="External"/><Relationship Id="rId674" Type="http://schemas.openxmlformats.org/officeDocument/2006/relationships/hyperlink" Target="https://npokennis.nl/program/13/net-in-nederland" TargetMode="External"/><Relationship Id="rId24" Type="http://schemas.openxmlformats.org/officeDocument/2006/relationships/hyperlink" Target="https://t.me/nl_tracker" TargetMode="External"/><Relationship Id="rId66" Type="http://schemas.openxmlformats.org/officeDocument/2006/relationships/hyperlink" Target="https://www.zzp-nederland.nl/verzekeringen-en-advies/zzp-verzekeringen" TargetMode="External"/><Relationship Id="rId131" Type="http://schemas.openxmlformats.org/officeDocument/2006/relationships/hyperlink" Target="https://hely.com/" TargetMode="External"/><Relationship Id="rId327" Type="http://schemas.openxmlformats.org/officeDocument/2006/relationships/hyperlink" Target="https://www.ns.nl/en/business/door-to-door/ov-fiets" TargetMode="External"/><Relationship Id="rId369" Type="http://schemas.openxmlformats.org/officeDocument/2006/relationships/hyperlink" Target="https://holland2stay.com/" TargetMode="External"/><Relationship Id="rId534" Type="http://schemas.openxmlformats.org/officeDocument/2006/relationships/hyperlink" Target="https://www.idealo.de/" TargetMode="External"/><Relationship Id="rId576" Type="http://schemas.openxmlformats.org/officeDocument/2006/relationships/hyperlink" Target="https://www.kruidvat.nl/" TargetMode="External"/><Relationship Id="rId741" Type="http://schemas.openxmlformats.org/officeDocument/2006/relationships/hyperlink" Target="https://www.telegraaf.nl/" TargetMode="External"/><Relationship Id="rId173" Type="http://schemas.openxmlformats.org/officeDocument/2006/relationships/hyperlink" Target="https://zorgverzekeringhema.nl" TargetMode="External"/><Relationship Id="rId229" Type="http://schemas.openxmlformats.org/officeDocument/2006/relationships/hyperlink" Target="https://classpass.com/refer/ED5VH0Q017" TargetMode="External"/><Relationship Id="rId380" Type="http://schemas.openxmlformats.org/officeDocument/2006/relationships/hyperlink" Target="https://www.corporatehousingsolutions.nl/nl/" TargetMode="External"/><Relationship Id="rId436" Type="http://schemas.openxmlformats.org/officeDocument/2006/relationships/hyperlink" Target="https://www.dunea.nl/" TargetMode="External"/><Relationship Id="rId601" Type="http://schemas.openxmlformats.org/officeDocument/2006/relationships/hyperlink" Target="https://www.etos.nl/" TargetMode="External"/><Relationship Id="rId643" Type="http://schemas.openxmlformats.org/officeDocument/2006/relationships/hyperlink" Target="https://www.italki.com/" TargetMode="External"/><Relationship Id="rId240" Type="http://schemas.openxmlformats.org/officeDocument/2006/relationships/hyperlink" Target="https://www.zwemwater.nl/" TargetMode="External"/><Relationship Id="rId478" Type="http://schemas.openxmlformats.org/officeDocument/2006/relationships/hyperlink" Target="https://www.spaarnelanden.nl/" TargetMode="External"/><Relationship Id="rId685" Type="http://schemas.openxmlformats.org/officeDocument/2006/relationships/hyperlink" Target="https://goo.gl/maps/bVj5t7MUock94JcJA" TargetMode="External"/><Relationship Id="rId35" Type="http://schemas.openxmlformats.org/officeDocument/2006/relationships/hyperlink" Target="mailto:info@rdw.nl" TargetMode="External"/><Relationship Id="rId77" Type="http://schemas.openxmlformats.org/officeDocument/2006/relationships/hyperlink" Target="https://www.arriva.nl/" TargetMode="External"/><Relationship Id="rId100" Type="http://schemas.openxmlformats.org/officeDocument/2006/relationships/hyperlink" Target="https://www.alride.app/" TargetMode="External"/><Relationship Id="rId282" Type="http://schemas.openxmlformats.org/officeDocument/2006/relationships/hyperlink" Target="https://www.youtube.com/c/NALOGNL" TargetMode="External"/><Relationship Id="rId338" Type="http://schemas.openxmlformats.org/officeDocument/2006/relationships/hyperlink" Target="https://info.epam.com/policy/netherlands/all-cities/contractual-policies-and-procedures/benefits/small-costs-reimbursement.html" TargetMode="External"/><Relationship Id="rId503" Type="http://schemas.openxmlformats.org/officeDocument/2006/relationships/hyperlink" Target="https://www.petbase.eu/" TargetMode="External"/><Relationship Id="rId545" Type="http://schemas.openxmlformats.org/officeDocument/2006/relationships/hyperlink" Target="https://goo.gl/maps/Dq2VkcBmh6oYph4b8" TargetMode="External"/><Relationship Id="rId587" Type="http://schemas.openxmlformats.org/officeDocument/2006/relationships/hyperlink" Target="https://www.farfetch.com/nl/" TargetMode="External"/><Relationship Id="rId710" Type="http://schemas.openxmlformats.org/officeDocument/2006/relationships/hyperlink" Target="https://www.museumvanloon.nl/" TargetMode="External"/><Relationship Id="rId752" Type="http://schemas.openxmlformats.org/officeDocument/2006/relationships/theme" Target="theme/theme1.xml"/><Relationship Id="rId8" Type="http://schemas.openxmlformats.org/officeDocument/2006/relationships/image" Target="media/image1.emf"/><Relationship Id="rId142" Type="http://schemas.openxmlformats.org/officeDocument/2006/relationships/hyperlink" Target="https://www.consumentenbond.nl/smartphone/parkeerapps" TargetMode="External"/><Relationship Id="rId184" Type="http://schemas.openxmlformats.org/officeDocument/2006/relationships/hyperlink" Target="http://www.politie.nl" TargetMode="External"/><Relationship Id="rId391" Type="http://schemas.openxmlformats.org/officeDocument/2006/relationships/hyperlink" Target="https://leefbaarometer.nl/kaart/" TargetMode="External"/><Relationship Id="rId405" Type="http://schemas.openxmlformats.org/officeDocument/2006/relationships/hyperlink" Target="https://rabotaem.nl/" TargetMode="External"/><Relationship Id="rId447" Type="http://schemas.openxmlformats.org/officeDocument/2006/relationships/hyperlink" Target="https://www.lycamobile.nl/" TargetMode="External"/><Relationship Id="rId612" Type="http://schemas.openxmlformats.org/officeDocument/2006/relationships/hyperlink" Target="https://www.alsa-nature.nl/" TargetMode="External"/><Relationship Id="rId251" Type="http://schemas.openxmlformats.org/officeDocument/2006/relationships/hyperlink" Target="https://t.me/BeautyMasterNL" TargetMode="External"/><Relationship Id="rId489" Type="http://schemas.openxmlformats.org/officeDocument/2006/relationships/hyperlink" Target="https://www.nhs.uk/pregnancy/" TargetMode="External"/><Relationship Id="rId654" Type="http://schemas.openxmlformats.org/officeDocument/2006/relationships/hyperlink" Target="https://en.bab.la/conjugation/dutch/" TargetMode="External"/><Relationship Id="rId696" Type="http://schemas.openxmlformats.org/officeDocument/2006/relationships/hyperlink" Target="http://galiciajewishmuseum.org/" TargetMode="External"/><Relationship Id="rId46" Type="http://schemas.openxmlformats.org/officeDocument/2006/relationships/hyperlink" Target="mailto:info@translate-trojka.nl" TargetMode="External"/><Relationship Id="rId293" Type="http://schemas.openxmlformats.org/officeDocument/2006/relationships/hyperlink" Target="https://www.svb.nl/nl/aow/aow-leeftijd/uw-aow-leeftijd?pk_campaign=aow_leeftijd&amp;pk_source=brieven&amp;pk_cid=017" TargetMode="External"/><Relationship Id="rId307" Type="http://schemas.openxmlformats.org/officeDocument/2006/relationships/hyperlink" Target="https://www.locatiewijzer.geldmaat.nl/" TargetMode="External"/><Relationship Id="rId349" Type="http://schemas.openxmlformats.org/officeDocument/2006/relationships/hyperlink" Target="https://kb.epam.com/pages/viewpage.action?pageId=1234017894" TargetMode="External"/><Relationship Id="rId514" Type="http://schemas.openxmlformats.org/officeDocument/2006/relationships/hyperlink" Target="https://www.dirk.nl/" TargetMode="External"/><Relationship Id="rId556" Type="http://schemas.openxmlformats.org/officeDocument/2006/relationships/hyperlink" Target="https://www.franckly.com/en/" TargetMode="External"/><Relationship Id="rId721" Type="http://schemas.openxmlformats.org/officeDocument/2006/relationships/hyperlink" Target="https://www.kriterion.nl/" TargetMode="External"/><Relationship Id="rId88" Type="http://schemas.openxmlformats.org/officeDocument/2006/relationships/hyperlink" Target="https://www.youtube.com/watch?v=2ezSBtTqmJo" TargetMode="External"/><Relationship Id="rId111" Type="http://schemas.openxmlformats.org/officeDocument/2006/relationships/hyperlink" Target="https://mironio.notion.site/b4efd48e7e234e3fad6d4397fddd2c21" TargetMode="External"/><Relationship Id="rId153" Type="http://schemas.openxmlformats.org/officeDocument/2006/relationships/hyperlink" Target="https://support.epam.com/esp/ess.do" TargetMode="External"/><Relationship Id="rId195" Type="http://schemas.openxmlformats.org/officeDocument/2006/relationships/hyperlink" Target="https://www.zorgkaartnederland.nl/" TargetMode="External"/><Relationship Id="rId209" Type="http://schemas.openxmlformats.org/officeDocument/2006/relationships/hyperlink" Target="https://www.hollandandbarrett.nl/" TargetMode="External"/><Relationship Id="rId360" Type="http://schemas.openxmlformats.org/officeDocument/2006/relationships/hyperlink" Target="https://www.pararius.com" TargetMode="External"/><Relationship Id="rId416" Type="http://schemas.openxmlformats.org/officeDocument/2006/relationships/hyperlink" Target="https://www.amsterdam.nl/en/municipal-taxes/property-valuation-woz/" TargetMode="External"/><Relationship Id="rId598" Type="http://schemas.openxmlformats.org/officeDocument/2006/relationships/hyperlink" Target="https://www.douglas.nl/nl" TargetMode="External"/><Relationship Id="rId220" Type="http://schemas.openxmlformats.org/officeDocument/2006/relationships/hyperlink" Target="https://prikkenzonderafspraak.rijksoverheid.nl/en" TargetMode="External"/><Relationship Id="rId458" Type="http://schemas.openxmlformats.org/officeDocument/2006/relationships/hyperlink" Target="https://www.dhl.com/nl-nl/home.html" TargetMode="External"/><Relationship Id="rId623" Type="http://schemas.openxmlformats.org/officeDocument/2006/relationships/hyperlink" Target="https://rataplan.nl/" TargetMode="External"/><Relationship Id="rId665" Type="http://schemas.openxmlformats.org/officeDocument/2006/relationships/hyperlink" Target="https://scholenopdekaart.nl/" TargetMode="External"/><Relationship Id="rId15" Type="http://schemas.openxmlformats.org/officeDocument/2006/relationships/hyperlink" Target="https://t.me/BNLdrones" TargetMode="External"/><Relationship Id="rId57" Type="http://schemas.openxmlformats.org/officeDocument/2006/relationships/hyperlink" Target="https://t.me/DelovoyBNL" TargetMode="External"/><Relationship Id="rId262" Type="http://schemas.openxmlformats.org/officeDocument/2006/relationships/hyperlink" Target="https://www.ing.nl/particulier/klantenservice/telefoonnummers.html" TargetMode="External"/><Relationship Id="rId318" Type="http://schemas.openxmlformats.org/officeDocument/2006/relationships/hyperlink" Target="https://www.youtube.com/watch?v=65LUr1rmH2A" TargetMode="External"/><Relationship Id="rId525" Type="http://schemas.openxmlformats.org/officeDocument/2006/relationships/hyperlink" Target="https://www.ubereats.com/nl-en" TargetMode="External"/><Relationship Id="rId567" Type="http://schemas.openxmlformats.org/officeDocument/2006/relationships/hyperlink" Target="https://www.debijenkorf.nl/" TargetMode="External"/><Relationship Id="rId732" Type="http://schemas.openxmlformats.org/officeDocument/2006/relationships/hyperlink" Target="https://www.filmladder.nl/" TargetMode="External"/><Relationship Id="rId99" Type="http://schemas.openxmlformats.org/officeDocument/2006/relationships/hyperlink" Target="https://www.htm.nl/ons-vervoer/htm-fiets" TargetMode="External"/><Relationship Id="rId122" Type="http://schemas.openxmlformats.org/officeDocument/2006/relationships/hyperlink" Target="https://mywheels.nl/" TargetMode="External"/><Relationship Id="rId164" Type="http://schemas.openxmlformats.org/officeDocument/2006/relationships/hyperlink" Target="https://mokumbootverhuur.nl" TargetMode="External"/><Relationship Id="rId371" Type="http://schemas.openxmlformats.org/officeDocument/2006/relationships/hyperlink" Target="https://www.expatriates.com/" TargetMode="External"/><Relationship Id="rId427" Type="http://schemas.openxmlformats.org/officeDocument/2006/relationships/hyperlink" Target="https://www.dgbenergie.nl/" TargetMode="External"/><Relationship Id="rId469" Type="http://schemas.openxmlformats.org/officeDocument/2006/relationships/hyperlink" Target="https://www.nietaandedeur.nl/" TargetMode="External"/><Relationship Id="rId634" Type="http://schemas.openxmlformats.org/officeDocument/2006/relationships/hyperlink" Target="https://dutchready.com/" TargetMode="External"/><Relationship Id="rId676" Type="http://schemas.openxmlformats.org/officeDocument/2006/relationships/hyperlink" Target="https://www.onlinebibliotheek.nl/" TargetMode="External"/><Relationship Id="rId26" Type="http://schemas.openxmlformats.org/officeDocument/2006/relationships/hyperlink" Target="https://ind.nl" TargetMode="External"/><Relationship Id="rId231" Type="http://schemas.openxmlformats.org/officeDocument/2006/relationships/hyperlink" Target="https://t.me/Kitesurfen" TargetMode="External"/><Relationship Id="rId273" Type="http://schemas.openxmlformats.org/officeDocument/2006/relationships/hyperlink" Target="http://belastingdienst.nl" TargetMode="External"/><Relationship Id="rId329" Type="http://schemas.openxmlformats.org/officeDocument/2006/relationships/hyperlink" Target="https://www.nsinternational.com/en/buying-train-tickets/ns-subscriptions-and-international-travel" TargetMode="External"/><Relationship Id="rId480" Type="http://schemas.openxmlformats.org/officeDocument/2006/relationships/hyperlink" Target="https://t.me/partnersNL" TargetMode="External"/><Relationship Id="rId536" Type="http://schemas.openxmlformats.org/officeDocument/2006/relationships/hyperlink" Target="https://www.amazon.de/" TargetMode="External"/><Relationship Id="rId701" Type="http://schemas.openxmlformats.org/officeDocument/2006/relationships/hyperlink" Target="https://www.nemosciencemuseum.nl/nl/" TargetMode="External"/><Relationship Id="rId68" Type="http://schemas.openxmlformats.org/officeDocument/2006/relationships/hyperlink" Target="https://www.wooninfo.nl/contact/" TargetMode="External"/><Relationship Id="rId133" Type="http://schemas.openxmlformats.org/officeDocument/2006/relationships/hyperlink" Target="https://www.share-now.com/nl/en/" TargetMode="External"/><Relationship Id="rId175" Type="http://schemas.openxmlformats.org/officeDocument/2006/relationships/hyperlink" Target="https://www.fbto.nl/" TargetMode="External"/><Relationship Id="rId340" Type="http://schemas.openxmlformats.org/officeDocument/2006/relationships/hyperlink" Target="https://info.epam.com/policy/netherlands/all-cities/contractual-policies-and-procedures/policies--procedures/salary-and-salary-reviews/updating-payroll-details-.html" TargetMode="External"/><Relationship Id="rId578" Type="http://schemas.openxmlformats.org/officeDocument/2006/relationships/hyperlink" Target="https://www.weareroermond.com/designer-outlet-roermond/" TargetMode="External"/><Relationship Id="rId743" Type="http://schemas.openxmlformats.org/officeDocument/2006/relationships/hyperlink" Target="https://www.ticketswap.com/" TargetMode="External"/><Relationship Id="rId200" Type="http://schemas.openxmlformats.org/officeDocument/2006/relationships/hyperlink" Target="https://www.thuisarts.nl/" TargetMode="External"/><Relationship Id="rId382" Type="http://schemas.openxmlformats.org/officeDocument/2006/relationships/hyperlink" Target="https://ikwilhuren.nu/" TargetMode="External"/><Relationship Id="rId438" Type="http://schemas.openxmlformats.org/officeDocument/2006/relationships/hyperlink" Target="https://gblt.nl/" TargetMode="External"/><Relationship Id="rId603" Type="http://schemas.openxmlformats.org/officeDocument/2006/relationships/hyperlink" Target="https://www.farfetch.com/nl/" TargetMode="External"/><Relationship Id="rId645" Type="http://schemas.openxmlformats.org/officeDocument/2006/relationships/hyperlink" Target="https://www.welklidwoord.nl/" TargetMode="External"/><Relationship Id="rId687" Type="http://schemas.openxmlformats.org/officeDocument/2006/relationships/hyperlink" Target="https://g.page/RamenKingdom?share" TargetMode="External"/><Relationship Id="rId242" Type="http://schemas.openxmlformats.org/officeDocument/2006/relationships/hyperlink" Target="https://www.rocyclestudios.com/en/pricing/amsterdam/" TargetMode="External"/><Relationship Id="rId284" Type="http://schemas.openxmlformats.org/officeDocument/2006/relationships/hyperlink" Target="mailto:tulipany@live.nl" TargetMode="External"/><Relationship Id="rId491" Type="http://schemas.openxmlformats.org/officeDocument/2006/relationships/hyperlink" Target="https://www.zwangerenportaal.nl/" TargetMode="External"/><Relationship Id="rId505" Type="http://schemas.openxmlformats.org/officeDocument/2006/relationships/hyperlink" Target="https://www.amivedi.nl/vermist/zoeken/" TargetMode="External"/><Relationship Id="rId712" Type="http://schemas.openxmlformats.org/officeDocument/2006/relationships/hyperlink" Target="https://www.vangoghmuseum.nl/" TargetMode="External"/><Relationship Id="rId37" Type="http://schemas.openxmlformats.org/officeDocument/2006/relationships/hyperlink" Target="http://MijnOverheid.nl" TargetMode="External"/><Relationship Id="rId79" Type="http://schemas.openxmlformats.org/officeDocument/2006/relationships/hyperlink" Target="https://www.ns.nl/spoordeelwinkel/nachtje-weg" TargetMode="External"/><Relationship Id="rId102" Type="http://schemas.openxmlformats.org/officeDocument/2006/relationships/hyperlink" Target="https://felyx.com" TargetMode="External"/><Relationship Id="rId144" Type="http://schemas.openxmlformats.org/officeDocument/2006/relationships/hyperlink" Target="https://info.epam.com/policy/netherlands/all-cities/contractual-policies-and-procedures/benefits/ns-businesscard-and-commuting-expenses/commuting-to-work-expense.html" TargetMode="External"/><Relationship Id="rId547" Type="http://schemas.openxmlformats.org/officeDocument/2006/relationships/hyperlink" Target="https://www.demolenwinkel.nl/product/boekweit-gepeld-25-kg/" TargetMode="External"/><Relationship Id="rId589" Type="http://schemas.openxmlformats.org/officeDocument/2006/relationships/hyperlink" Target="https://www.aboutyou.nl/jouw-shop" TargetMode="External"/><Relationship Id="rId90" Type="http://schemas.openxmlformats.org/officeDocument/2006/relationships/hyperlink" Target="https://www.uitcheckgemist.nl/" TargetMode="External"/><Relationship Id="rId186" Type="http://schemas.openxmlformats.org/officeDocument/2006/relationships/hyperlink" Target="https://www.politie.nl/aangifte-of-melding-doen/aangifte-van-overige-diefstal.html" TargetMode="External"/><Relationship Id="rId351" Type="http://schemas.openxmlformats.org/officeDocument/2006/relationships/hyperlink" Target="https://t.me/+a_DzcuTMPNdlMjMy" TargetMode="External"/><Relationship Id="rId393" Type="http://schemas.openxmlformats.org/officeDocument/2006/relationships/hyperlink" Target="https://parallel.co.uk/netherlands/" TargetMode="External"/><Relationship Id="rId407" Type="http://schemas.openxmlformats.org/officeDocument/2006/relationships/hyperlink" Target="https://www.abnamro.nl/en/personal/mortgages/index.html" TargetMode="External"/><Relationship Id="rId449" Type="http://schemas.openxmlformats.org/officeDocument/2006/relationships/hyperlink" Target="https://www.werkspot.nl/" TargetMode="External"/><Relationship Id="rId614" Type="http://schemas.openxmlformats.org/officeDocument/2006/relationships/hyperlink" Target="https://www.zooplus.nl/" TargetMode="External"/><Relationship Id="rId656" Type="http://schemas.openxmlformats.org/officeDocument/2006/relationships/hyperlink" Target="https://dutchgrammar.org/russian-edition/" TargetMode="External"/><Relationship Id="rId211" Type="http://schemas.openxmlformats.org/officeDocument/2006/relationships/hyperlink" Target="https://nl.iherb.com/" TargetMode="External"/><Relationship Id="rId253" Type="http://schemas.openxmlformats.org/officeDocument/2006/relationships/hyperlink" Target="https://www.instagram.com/electramaris" TargetMode="External"/><Relationship Id="rId295" Type="http://schemas.openxmlformats.org/officeDocument/2006/relationships/hyperlink" Target="https://www.asr.nl/login" TargetMode="External"/><Relationship Id="rId309" Type="http://schemas.openxmlformats.org/officeDocument/2006/relationships/hyperlink" Target="https://www.abnamro.nl/en/personal/payments/cash/depositing.html" TargetMode="External"/><Relationship Id="rId460" Type="http://schemas.openxmlformats.org/officeDocument/2006/relationships/hyperlink" Target="https://www.gls-info.nl/" TargetMode="External"/><Relationship Id="rId516" Type="http://schemas.openxmlformats.org/officeDocument/2006/relationships/hyperlink" Target="https://musclemeat.nl/" TargetMode="External"/><Relationship Id="rId698" Type="http://schemas.openxmlformats.org/officeDocument/2006/relationships/hyperlink" Target="https://www.hetschip.nl/" TargetMode="External"/><Relationship Id="rId48" Type="http://schemas.openxmlformats.org/officeDocument/2006/relationships/hyperlink" Target="mailto:Natalia@terralingua.nl" TargetMode="External"/><Relationship Id="rId113" Type="http://schemas.openxmlformats.org/officeDocument/2006/relationships/hyperlink" Target="https://www.gaspedaal.nl/" TargetMode="External"/><Relationship Id="rId320" Type="http://schemas.openxmlformats.org/officeDocument/2006/relationships/hyperlink" Target="https://www.degiro.nl/tarieven" TargetMode="External"/><Relationship Id="rId558" Type="http://schemas.openxmlformats.org/officeDocument/2006/relationships/hyperlink" Target="https://loods5.nl/" TargetMode="External"/><Relationship Id="rId723" Type="http://schemas.openxmlformats.org/officeDocument/2006/relationships/hyperlink" Target="https://www.ketelhuis.nl/" TargetMode="External"/><Relationship Id="rId155" Type="http://schemas.openxmlformats.org/officeDocument/2006/relationships/hyperlink" Target="https://kb.epam.com/display/public/EPMGNS/How+to+connect+personal+devices+%28BYOD%29+to+EPAM+Wi-Fi" TargetMode="External"/><Relationship Id="rId197" Type="http://schemas.openxmlformats.org/officeDocument/2006/relationships/hyperlink" Target="https://livinginholland.blog/huisarts-faq/" TargetMode="External"/><Relationship Id="rId362" Type="http://schemas.openxmlformats.org/officeDocument/2006/relationships/hyperlink" Target="https://easy-apartments-to-rent.com/" TargetMode="External"/><Relationship Id="rId418" Type="http://schemas.openxmlformats.org/officeDocument/2006/relationships/hyperlink" Target="https://easynuts.nl/" TargetMode="External"/><Relationship Id="rId625" Type="http://schemas.openxmlformats.org/officeDocument/2006/relationships/hyperlink" Target="https://ijhallen.nl/en/" TargetMode="External"/><Relationship Id="rId222" Type="http://schemas.openxmlformats.org/officeDocument/2006/relationships/hyperlink" Target="https://www.rivm.nl/" TargetMode="External"/><Relationship Id="rId264" Type="http://schemas.openxmlformats.org/officeDocument/2006/relationships/hyperlink" Target="https://goo.gl/maps/RX4AJxfSFqeWw1559" TargetMode="External"/><Relationship Id="rId471" Type="http://schemas.openxmlformats.org/officeDocument/2006/relationships/hyperlink" Target="https://www.afvalscheidingswijzer.nl/" TargetMode="External"/><Relationship Id="rId667" Type="http://schemas.openxmlformats.org/officeDocument/2006/relationships/hyperlink" Target="https://www.iamexpat.nl/education/primary-secondary-education/dutch-school-system" TargetMode="External"/><Relationship Id="rId17" Type="http://schemas.openxmlformats.org/officeDocument/2006/relationships/hyperlink" Target="https://www.netherlandsworldwide.nl/moving-abroad" TargetMode="External"/><Relationship Id="rId59" Type="http://schemas.openxmlformats.org/officeDocument/2006/relationships/hyperlink" Target="https://www.iamexpat.nl/career/entrepreneur-netherlands/freelance-netherlands" TargetMode="External"/><Relationship Id="rId124" Type="http://schemas.openxmlformats.org/officeDocument/2006/relationships/hyperlink" Target="https://www.sixt.nl/" TargetMode="External"/><Relationship Id="rId527" Type="http://schemas.openxmlformats.org/officeDocument/2006/relationships/hyperlink" Target="https://www.hellofresh.nl/" TargetMode="External"/><Relationship Id="rId569" Type="http://schemas.openxmlformats.org/officeDocument/2006/relationships/hyperlink" Target="https://www.vantende.nl/" TargetMode="External"/><Relationship Id="rId734" Type="http://schemas.openxmlformats.org/officeDocument/2006/relationships/hyperlink" Target="https://t.me/NLNews" TargetMode="External"/><Relationship Id="rId70" Type="http://schemas.openxmlformats.org/officeDocument/2006/relationships/hyperlink" Target="http://www.delissenmartens.nl/" TargetMode="External"/><Relationship Id="rId166" Type="http://schemas.openxmlformats.org/officeDocument/2006/relationships/hyperlink" Target="https://www.bootjesenbroodjes.nl/" TargetMode="External"/><Relationship Id="rId331" Type="http://schemas.openxmlformats.org/officeDocument/2006/relationships/hyperlink" Target="https://www.ns.nl/en/business/products/ns-business-card" TargetMode="External"/><Relationship Id="rId373" Type="http://schemas.openxmlformats.org/officeDocument/2006/relationships/hyperlink" Target="https://expatrentals.com/" TargetMode="External"/><Relationship Id="rId429" Type="http://schemas.openxmlformats.org/officeDocument/2006/relationships/hyperlink" Target="https://www.nextenergy.nl/" TargetMode="External"/><Relationship Id="rId580" Type="http://schemas.openxmlformats.org/officeDocument/2006/relationships/hyperlink" Target="https://www.mcarthurglen.com/nl/outlets/nl/designer-outlet-roosendaal/" TargetMode="External"/><Relationship Id="rId636" Type="http://schemas.openxmlformats.org/officeDocument/2006/relationships/hyperlink" Target="https://flowently.com/" TargetMode="External"/><Relationship Id="rId1" Type="http://schemas.openxmlformats.org/officeDocument/2006/relationships/customXml" Target="../customXml/item1.xml"/><Relationship Id="rId233" Type="http://schemas.openxmlformats.org/officeDocument/2006/relationships/hyperlink" Target="https://maps.app.goo.gl/4pbhphKm2nULdW9E6" TargetMode="External"/><Relationship Id="rId440" Type="http://schemas.openxmlformats.org/officeDocument/2006/relationships/hyperlink" Target="https://www.waterhardheid.nl" TargetMode="External"/><Relationship Id="rId678" Type="http://schemas.openxmlformats.org/officeDocument/2006/relationships/hyperlink" Target="https://aeolian-energy-2bc.notion.site/394a8647d19b4d9eb880ea5dc4126794?v=de16ad2bb5c5480fa2e7844a203b6746" TargetMode="External"/><Relationship Id="rId28" Type="http://schemas.openxmlformats.org/officeDocument/2006/relationships/hyperlink" Target="https://t.me/ind_hague" TargetMode="External"/><Relationship Id="rId275" Type="http://schemas.openxmlformats.org/officeDocument/2006/relationships/hyperlink" Target="https://t.me/nalognl_talk" TargetMode="External"/><Relationship Id="rId300" Type="http://schemas.openxmlformats.org/officeDocument/2006/relationships/hyperlink" Target="https://kb.epam.com/display/EPMHRGM/Salary" TargetMode="External"/><Relationship Id="rId482" Type="http://schemas.openxmlformats.org/officeDocument/2006/relationships/hyperlink" Target="https://rabotaem.nl/docs/sdelat-priglashenie-instruktsiya/" TargetMode="External"/><Relationship Id="rId538" Type="http://schemas.openxmlformats.org/officeDocument/2006/relationships/hyperlink" Target="https://www.coolblue.nl/" TargetMode="External"/><Relationship Id="rId703" Type="http://schemas.openxmlformats.org/officeDocument/2006/relationships/hyperlink" Target="https://www.opsolder.nl/" TargetMode="External"/><Relationship Id="rId745" Type="http://schemas.openxmlformats.org/officeDocument/2006/relationships/hyperlink" Target="https://facebook.com/yourownholland/" TargetMode="External"/><Relationship Id="rId81" Type="http://schemas.openxmlformats.org/officeDocument/2006/relationships/hyperlink" Target="https://www.thalys.com" TargetMode="External"/><Relationship Id="rId135" Type="http://schemas.openxmlformats.org/officeDocument/2006/relationships/hyperlink" Target="https://incharge.vattenfall.nl/" TargetMode="External"/><Relationship Id="rId177" Type="http://schemas.openxmlformats.org/officeDocument/2006/relationships/hyperlink" Target="https://www.government.nl/topics/health-insurance/standard-health-insurance/applying-for-a-european-health-insurance-card-ehic" TargetMode="External"/><Relationship Id="rId342" Type="http://schemas.openxmlformats.org/officeDocument/2006/relationships/hyperlink" Target="mailto:hr_nl@epam.com" TargetMode="External"/><Relationship Id="rId384" Type="http://schemas.openxmlformats.org/officeDocument/2006/relationships/hyperlink" Target="https://www.denhaag.nl/en/permits-and-exemptions/residential-permits/affordable-housing-permit.htm" TargetMode="External"/><Relationship Id="rId591" Type="http://schemas.openxmlformats.org/officeDocument/2006/relationships/hyperlink" Target="https://www.cos.com/en_eur/index.html" TargetMode="External"/><Relationship Id="rId605" Type="http://schemas.openxmlformats.org/officeDocument/2006/relationships/hyperlink" Target="https://www.net-a-porter.com/en-nl/" TargetMode="External"/><Relationship Id="rId202" Type="http://schemas.openxmlformats.org/officeDocument/2006/relationships/hyperlink" Target="https://www.geneesmiddeleninformatiebank.nl/ords/f?p=111:3::SEARCH:::P0_DOMAIN,P0_LANG,P3_RVG1:H,EN,115066" TargetMode="External"/><Relationship Id="rId244" Type="http://schemas.openxmlformats.org/officeDocument/2006/relationships/hyperlink" Target="https://t.me/velobenelux" TargetMode="External"/><Relationship Id="rId647" Type="http://schemas.openxmlformats.org/officeDocument/2006/relationships/hyperlink" Target="https://instagram.com/learndutchwithkim?igshid=YmMyMTA2M2Y=" TargetMode="External"/><Relationship Id="rId689" Type="http://schemas.openxmlformats.org/officeDocument/2006/relationships/hyperlink" Target="https://goo.gl/maps/xfp4W7s5RGZCDG3Z8" TargetMode="External"/><Relationship Id="rId39" Type="http://schemas.openxmlformats.org/officeDocument/2006/relationships/hyperlink" Target="https://www.digid.nl/en" TargetMode="External"/><Relationship Id="rId286" Type="http://schemas.openxmlformats.org/officeDocument/2006/relationships/hyperlink" Target="https://rabotaem.nl/work/uhod-vo-frilans-finansovye-aspekty/" TargetMode="External"/><Relationship Id="rId451" Type="http://schemas.openxmlformats.org/officeDocument/2006/relationships/hyperlink" Target="https://bundles.nl/" TargetMode="External"/><Relationship Id="rId493" Type="http://schemas.openxmlformats.org/officeDocument/2006/relationships/hyperlink" Target="https://www.kruidvat.nl/babykadobox" TargetMode="External"/><Relationship Id="rId507" Type="http://schemas.openxmlformats.org/officeDocument/2006/relationships/hyperlink" Target="file:///Users/roman_alyoshkin1/Downloads/Telegram%20Desktop/bol.com" TargetMode="External"/><Relationship Id="rId549" Type="http://schemas.openxmlformats.org/officeDocument/2006/relationships/hyperlink" Target="https://www.hornbach.nl/" TargetMode="External"/><Relationship Id="rId714" Type="http://schemas.openxmlformats.org/officeDocument/2006/relationships/hyperlink" Target="https://grachten.museum/" TargetMode="External"/><Relationship Id="rId50" Type="http://schemas.openxmlformats.org/officeDocument/2006/relationships/hyperlink" Target="http://elenatranslations.nl" TargetMode="External"/><Relationship Id="rId104" Type="http://schemas.openxmlformats.org/officeDocument/2006/relationships/hyperlink" Target="https://tier.page.link/z4NDJ" TargetMode="External"/><Relationship Id="rId146" Type="http://schemas.openxmlformats.org/officeDocument/2006/relationships/hyperlink" Target="https://www.staxi.nl/" TargetMode="External"/><Relationship Id="rId188" Type="http://schemas.openxmlformats.org/officeDocument/2006/relationships/hyperlink" Target="http://www.vewin.nl" TargetMode="External"/><Relationship Id="rId311" Type="http://schemas.openxmlformats.org/officeDocument/2006/relationships/hyperlink" Target="https://together.bunq.com/d/45741-how-to-make-cash-deposits-with-paysafecash" TargetMode="External"/><Relationship Id="rId353" Type="http://schemas.openxmlformats.org/officeDocument/2006/relationships/hyperlink" Target="mailto:tara@orange-homes.com" TargetMode="External"/><Relationship Id="rId395" Type="http://schemas.openxmlformats.org/officeDocument/2006/relationships/hyperlink" Target="https://www.wozwaardeloket.nl/" TargetMode="External"/><Relationship Id="rId409" Type="http://schemas.openxmlformats.org/officeDocument/2006/relationships/hyperlink" Target="mailto:bruce@tripolair.nl" TargetMode="External"/><Relationship Id="rId560" Type="http://schemas.openxmlformats.org/officeDocument/2006/relationships/hyperlink" Target="https://www.made.com" TargetMode="External"/><Relationship Id="rId92" Type="http://schemas.openxmlformats.org/officeDocument/2006/relationships/hyperlink" Target="https://www.mantel.com/en" TargetMode="External"/><Relationship Id="rId213" Type="http://schemas.openxmlformats.org/officeDocument/2006/relationships/hyperlink" Target="https://www.tandarts.nl/" TargetMode="External"/><Relationship Id="rId420" Type="http://schemas.openxmlformats.org/officeDocument/2006/relationships/hyperlink" Target="https://www.essent.nl" TargetMode="External"/><Relationship Id="rId616" Type="http://schemas.openxmlformats.org/officeDocument/2006/relationships/hyperlink" Target="https://www.hollandsemarkten.nl/" TargetMode="External"/><Relationship Id="rId658" Type="http://schemas.openxmlformats.org/officeDocument/2006/relationships/hyperlink" Target="https://t.me/learning_nederlands" TargetMode="External"/><Relationship Id="rId255" Type="http://schemas.openxmlformats.org/officeDocument/2006/relationships/hyperlink" Target="https://www.equalyoga.com/studios/rozengracht/" TargetMode="External"/><Relationship Id="rId297" Type="http://schemas.openxmlformats.org/officeDocument/2006/relationships/hyperlink" Target="https://epam-my.sharepoint.com/:x:/p/nikalai_stakanov/EfR0uO5xualKqYSit7Lr4jgBNb9-6UvCSPIyakFqGM6YPg?e=fZej0F" TargetMode="External"/><Relationship Id="rId462" Type="http://schemas.openxmlformats.org/officeDocument/2006/relationships/hyperlink" Target="https://www.postnl.nl/en/sending/letter-or-card/postage-and-stamps/" TargetMode="External"/><Relationship Id="rId518" Type="http://schemas.openxmlformats.org/officeDocument/2006/relationships/hyperlink" Target="https://www.dekamarkt.nl/" TargetMode="External"/><Relationship Id="rId725" Type="http://schemas.openxmlformats.org/officeDocument/2006/relationships/hyperlink" Target="https://cinecenter.nl/" TargetMode="External"/><Relationship Id="rId115" Type="http://schemas.openxmlformats.org/officeDocument/2006/relationships/hyperlink" Target="https://www.marktplaats.nl/" TargetMode="External"/><Relationship Id="rId157" Type="http://schemas.openxmlformats.org/officeDocument/2006/relationships/hyperlink" Target="https://kb.epam.com/display/public/EPMGNS/Android%3A+How+to+connect+personal+devices+%28BYOD%29+to+EPAM+Wi-Fi" TargetMode="External"/><Relationship Id="rId322" Type="http://schemas.openxmlformats.org/officeDocument/2006/relationships/hyperlink" Target="https://onesource.ubs.com/EPAM/" TargetMode="External"/><Relationship Id="rId364" Type="http://schemas.openxmlformats.org/officeDocument/2006/relationships/hyperlink" Target="https://kamernet.nl/en/invite/R2E7DAA" TargetMode="External"/><Relationship Id="rId61" Type="http://schemas.openxmlformats.org/officeDocument/2006/relationships/hyperlink" Target="https://www.anwb.nl/" TargetMode="External"/><Relationship Id="rId199" Type="http://schemas.openxmlformats.org/officeDocument/2006/relationships/hyperlink" Target="https://www.expatica.com/nl/healthcare/healthcare-services/hospitals-in-the-netherlands-100735/" TargetMode="External"/><Relationship Id="rId571" Type="http://schemas.openxmlformats.org/officeDocument/2006/relationships/hyperlink" Target="https://www.leenbakker.nl/" TargetMode="External"/><Relationship Id="rId627" Type="http://schemas.openxmlformats.org/officeDocument/2006/relationships/hyperlink" Target="https://www.adappel.nl/oefenexamens" TargetMode="External"/><Relationship Id="rId669" Type="http://schemas.openxmlformats.org/officeDocument/2006/relationships/hyperlink" Target="https://www.nuffic.nl/onderwerpen/tweetalig-onderwijs/alle-tto-scholen-nederland" TargetMode="External"/><Relationship Id="rId19" Type="http://schemas.openxmlformats.org/officeDocument/2006/relationships/hyperlink" Target="https://t.me/valimBNL" TargetMode="External"/><Relationship Id="rId224" Type="http://schemas.openxmlformats.org/officeDocument/2006/relationships/hyperlink" Target="https://info.epam.com/policy/netherlands/all-cities/contractual-policies-and-procedures/benefits/vitalityprogram.html" TargetMode="External"/><Relationship Id="rId266" Type="http://schemas.openxmlformats.org/officeDocument/2006/relationships/hyperlink" Target="https://bunq.app/invite/AliakseiRaspberryMink" TargetMode="External"/><Relationship Id="rId431" Type="http://schemas.openxmlformats.org/officeDocument/2006/relationships/hyperlink" Target="https://energielabel.nl/woningen/" TargetMode="External"/><Relationship Id="rId473" Type="http://schemas.openxmlformats.org/officeDocument/2006/relationships/hyperlink" Target="https://www.afvalscheidingswijzer.nl/producten/plastic-zakje-afvalzak-of-folie/" TargetMode="External"/><Relationship Id="rId529" Type="http://schemas.openxmlformats.org/officeDocument/2006/relationships/hyperlink" Target="https://europeancoffeetrip.com/netherlands/" TargetMode="External"/><Relationship Id="rId680" Type="http://schemas.openxmlformats.org/officeDocument/2006/relationships/hyperlink" Target="https://maps.app.goo.gl/kgiDZE1XAYG5ioUf7" TargetMode="External"/><Relationship Id="rId736" Type="http://schemas.openxmlformats.org/officeDocument/2006/relationships/hyperlink" Target="https://dutchreview.com/" TargetMode="External"/><Relationship Id="rId30" Type="http://schemas.openxmlformats.org/officeDocument/2006/relationships/hyperlink" Target="https://ind.nl/en/living-in-the-netherlands-with-a-residence-permit/main-residency" TargetMode="External"/><Relationship Id="rId126" Type="http://schemas.openxmlformats.org/officeDocument/2006/relationships/hyperlink" Target="https://www.sixt.nl/invite/EPEkRh1lRhm=" TargetMode="External"/><Relationship Id="rId168" Type="http://schemas.openxmlformats.org/officeDocument/2006/relationships/hyperlink" Target="https://www.hollandzorg.com/nl" TargetMode="External"/><Relationship Id="rId333" Type="http://schemas.openxmlformats.org/officeDocument/2006/relationships/hyperlink" Target="https://kb.epam.com/display/EPMHRGM/Public+transportation+in+Amsterdam" TargetMode="External"/><Relationship Id="rId540" Type="http://schemas.openxmlformats.org/officeDocument/2006/relationships/hyperlink" Target="https://www.zalando.nl/" TargetMode="External"/><Relationship Id="rId72" Type="http://schemas.openxmlformats.org/officeDocument/2006/relationships/hyperlink" Target="https://rabotaem.nl/transport/obshhestvennyj-transport-v-niderlandah-i-ego-oplata/" TargetMode="External"/><Relationship Id="rId375" Type="http://schemas.openxmlformats.org/officeDocument/2006/relationships/hyperlink" Target="https://www.hollandhomemanagement.nl/" TargetMode="External"/><Relationship Id="rId582" Type="http://schemas.openxmlformats.org/officeDocument/2006/relationships/hyperlink" Target="https://www.otrium.nl/" TargetMode="External"/><Relationship Id="rId638" Type="http://schemas.openxmlformats.org/officeDocument/2006/relationships/hyperlink" Target="https://kickstartschool.nl/en" TargetMode="External"/><Relationship Id="rId3" Type="http://schemas.openxmlformats.org/officeDocument/2006/relationships/styles" Target="styles.xml"/><Relationship Id="rId235" Type="http://schemas.openxmlformats.org/officeDocument/2006/relationships/hyperlink" Target="https://www.fitforfree.nl" TargetMode="External"/><Relationship Id="rId277" Type="http://schemas.openxmlformats.org/officeDocument/2006/relationships/hyperlink" Target="https://www.blueumbrella.nl/faq/income-tax/income-tax-rate-in-the-netherlands" TargetMode="External"/><Relationship Id="rId400" Type="http://schemas.openxmlformats.org/officeDocument/2006/relationships/hyperlink" Target="https://www.postnl.nl/en/find-a-postcode/" TargetMode="External"/><Relationship Id="rId442" Type="http://schemas.openxmlformats.org/officeDocument/2006/relationships/hyperlink" Target="https://www.odido.nl/" TargetMode="External"/><Relationship Id="rId484" Type="http://schemas.openxmlformats.org/officeDocument/2006/relationships/hyperlink" Target="https://www.rijksoverheid.nl/onderwerpen/coronavirus-covid-19/documenten/formulieren/2021/05/12/verklaring-bezoek-gescheiden-ouder-vrijstelling-inreisverbod-covid-19" TargetMode="External"/><Relationship Id="rId705" Type="http://schemas.openxmlformats.org/officeDocument/2006/relationships/hyperlink" Target="https://www.rembrandthuis.nl/" TargetMode="External"/><Relationship Id="rId137" Type="http://schemas.openxmlformats.org/officeDocument/2006/relationships/hyperlink" Target="https://parkopedia.nl/" TargetMode="External"/><Relationship Id="rId302" Type="http://schemas.openxmlformats.org/officeDocument/2006/relationships/hyperlink" Target="https://mijnzakelijk.belastingdienst.nl/onp/" TargetMode="External"/><Relationship Id="rId344" Type="http://schemas.openxmlformats.org/officeDocument/2006/relationships/hyperlink" Target="https://info.epam.com/policy/netherlands/all-cities/contractual-policies-and-procedures/policies--procedures/leave-types.html" TargetMode="External"/><Relationship Id="rId691" Type="http://schemas.openxmlformats.org/officeDocument/2006/relationships/hyperlink" Target="https://pipemuseum.nl/" TargetMode="External"/><Relationship Id="rId747" Type="http://schemas.openxmlformats.org/officeDocument/2006/relationships/hyperlink" Target="https://maps.app.goo.gl/xp1B5SxYzVJVoGkR9" TargetMode="External"/><Relationship Id="rId41" Type="http://schemas.openxmlformats.org/officeDocument/2006/relationships/hyperlink" Target="https://www.notaristarieven.nl/" TargetMode="External"/><Relationship Id="rId83" Type="http://schemas.openxmlformats.org/officeDocument/2006/relationships/hyperlink" Target="https://www.ns.nl/en/nsflex/webshop" TargetMode="External"/><Relationship Id="rId179" Type="http://schemas.openxmlformats.org/officeDocument/2006/relationships/hyperlink" Target="https://www.expatica.com/nl/healthcare/healthcare-services/physical-therapy-in-the-netherlands-1776722/" TargetMode="External"/><Relationship Id="rId386" Type="http://schemas.openxmlformats.org/officeDocument/2006/relationships/hyperlink" Target="https://www.funda.nl/" TargetMode="External"/><Relationship Id="rId551" Type="http://schemas.openxmlformats.org/officeDocument/2006/relationships/hyperlink" Target="https://www.hubo.nl/" TargetMode="External"/><Relationship Id="rId593" Type="http://schemas.openxmlformats.org/officeDocument/2006/relationships/hyperlink" Target="https://www.zalando-lounge.nl/" TargetMode="External"/><Relationship Id="rId607" Type="http://schemas.openxmlformats.org/officeDocument/2006/relationships/hyperlink" Target="https://www.hollandandbarrett.nl/" TargetMode="External"/><Relationship Id="rId649" Type="http://schemas.openxmlformats.org/officeDocument/2006/relationships/hyperlink" Target="https://instagram.com/taalboost?igshid=YmMyMTA2M2Y=" TargetMode="External"/><Relationship Id="rId190" Type="http://schemas.openxmlformats.org/officeDocument/2006/relationships/hyperlink" Target="https://onedayclinic.nl/" TargetMode="External"/><Relationship Id="rId204" Type="http://schemas.openxmlformats.org/officeDocument/2006/relationships/hyperlink" Target="https://epa.ms/nlemergency" TargetMode="External"/><Relationship Id="rId246" Type="http://schemas.openxmlformats.org/officeDocument/2006/relationships/hyperlink" Target="https://www.fietsnetwerk.nl/en/cycle-routes-in-the-netherlands/" TargetMode="External"/><Relationship Id="rId288" Type="http://schemas.openxmlformats.org/officeDocument/2006/relationships/hyperlink" Target="https://www.belastingdienst.nl/wps/wcm/connect/nl/auto-en-vervoer/content/hulpmiddel-motorrijtuigenbelasting-berekenen" TargetMode="External"/><Relationship Id="rId411" Type="http://schemas.openxmlformats.org/officeDocument/2006/relationships/hyperlink" Target="https://www.agterbergmakelaardij.nl/downloads/" TargetMode="External"/><Relationship Id="rId453" Type="http://schemas.openxmlformats.org/officeDocument/2006/relationships/hyperlink" Target="https://www.gamma.nl/assortiment/l/verhuur/boren-breken" TargetMode="External"/><Relationship Id="rId509" Type="http://schemas.openxmlformats.org/officeDocument/2006/relationships/hyperlink" Target="https://www.jumbo.com/" TargetMode="External"/><Relationship Id="rId660" Type="http://schemas.openxmlformats.org/officeDocument/2006/relationships/hyperlink" Target="https://www.berlitz.com/en-nl/languages/english" TargetMode="External"/><Relationship Id="rId106" Type="http://schemas.openxmlformats.org/officeDocument/2006/relationships/hyperlink" Target="https://ridecheck.app/" TargetMode="External"/><Relationship Id="rId313" Type="http://schemas.openxmlformats.org/officeDocument/2006/relationships/hyperlink" Target="https://maps.app.goo.gl/ANdedQZ764Hy4srW8?g_st=ic" TargetMode="External"/><Relationship Id="rId495" Type="http://schemas.openxmlformats.org/officeDocument/2006/relationships/hyperlink" Target="https://www.government.nl/topics/registering-a-birth-and-name-of-child/rules-for-registering-a-birth" TargetMode="External"/><Relationship Id="rId716" Type="http://schemas.openxmlformats.org/officeDocument/2006/relationships/hyperlink" Target="https://escherinhetpaleis.nl/" TargetMode="External"/><Relationship Id="rId10" Type="http://schemas.openxmlformats.org/officeDocument/2006/relationships/hyperlink" Target="http://thetworks.by" TargetMode="External"/><Relationship Id="rId52" Type="http://schemas.openxmlformats.org/officeDocument/2006/relationships/hyperlink" Target="https://www.kvk.nl/mijnondernemingen/" TargetMode="External"/><Relationship Id="rId94" Type="http://schemas.openxmlformats.org/officeDocument/2006/relationships/hyperlink" Target="https://t.me/velobenelux" TargetMode="External"/><Relationship Id="rId148" Type="http://schemas.openxmlformats.org/officeDocument/2006/relationships/hyperlink" Target="https://www.watertaxirotterdam.nl/" TargetMode="External"/><Relationship Id="rId355" Type="http://schemas.openxmlformats.org/officeDocument/2006/relationships/hyperlink" Target="https://rabotaem.nl/housing/arenda-zhilya-v-niderlandah/" TargetMode="External"/><Relationship Id="rId397" Type="http://schemas.openxmlformats.org/officeDocument/2006/relationships/hyperlink" Target="https://walterliving.com/" TargetMode="External"/><Relationship Id="rId520" Type="http://schemas.openxmlformats.org/officeDocument/2006/relationships/hyperlink" Target="https://www.aardappelenbezorgen.nl/" TargetMode="External"/><Relationship Id="rId562" Type="http://schemas.openxmlformats.org/officeDocument/2006/relationships/hyperlink" Target="https://www.jotex.nl/" TargetMode="External"/><Relationship Id="rId618" Type="http://schemas.openxmlformats.org/officeDocument/2006/relationships/hyperlink" Target="https://albertcuyp-markt.amsterdam/" TargetMode="External"/><Relationship Id="rId215" Type="http://schemas.openxmlformats.org/officeDocument/2006/relationships/hyperlink" Target="https://www.dentalfactory.nl/" TargetMode="External"/><Relationship Id="rId257" Type="http://schemas.openxmlformats.org/officeDocument/2006/relationships/hyperlink" Target="https://www.rabobank.nl/" TargetMode="External"/><Relationship Id="rId422" Type="http://schemas.openxmlformats.org/officeDocument/2006/relationships/hyperlink" Target="https://www.vattenfall.nl/" TargetMode="External"/><Relationship Id="rId464" Type="http://schemas.openxmlformats.org/officeDocument/2006/relationships/hyperlink" Target="https://www.postnl.nl/" TargetMode="External"/><Relationship Id="rId299" Type="http://schemas.openxmlformats.org/officeDocument/2006/relationships/hyperlink" Target="https://epam.sharepoint.com/:b:/s/NLPeopleTeam/EcKFChqUhJlJpu9h0hTo714BdEHahHwt-G2ZdRIWKLTZyQ" TargetMode="External"/><Relationship Id="rId727" Type="http://schemas.openxmlformats.org/officeDocument/2006/relationships/hyperlink" Target="https://www.paff.nl/" TargetMode="External"/><Relationship Id="rId63" Type="http://schemas.openxmlformats.org/officeDocument/2006/relationships/hyperlink" Target="https://www.fbto.nl/" TargetMode="External"/><Relationship Id="rId159" Type="http://schemas.openxmlformats.org/officeDocument/2006/relationships/hyperlink" Target="https://diks.net/" TargetMode="External"/><Relationship Id="rId366" Type="http://schemas.openxmlformats.org/officeDocument/2006/relationships/hyperlink" Target="https://www.rooming.nl/" TargetMode="External"/><Relationship Id="rId573" Type="http://schemas.openxmlformats.org/officeDocument/2006/relationships/hyperlink" Target="https://www.vtwonen.nl/" TargetMode="External"/><Relationship Id="rId226" Type="http://schemas.openxmlformats.org/officeDocument/2006/relationships/hyperlink" Target="https://www.asr.nl/" TargetMode="External"/><Relationship Id="rId433" Type="http://schemas.openxmlformats.org/officeDocument/2006/relationships/hyperlink" Target="https://storingen-inzicht.web.liander.nl/overzicht" TargetMode="External"/><Relationship Id="rId640" Type="http://schemas.openxmlformats.org/officeDocument/2006/relationships/hyperlink" Target="https://www.ste.nl/rele" TargetMode="External"/><Relationship Id="rId738" Type="http://schemas.openxmlformats.org/officeDocument/2006/relationships/hyperlink" Target="https://www.parool.nl/" TargetMode="External"/><Relationship Id="rId74" Type="http://schemas.openxmlformats.org/officeDocument/2006/relationships/hyperlink" Target="https://www.ns.nl/" TargetMode="External"/><Relationship Id="rId377" Type="http://schemas.openxmlformats.org/officeDocument/2006/relationships/hyperlink" Target="https://www.homerent.nl/" TargetMode="External"/><Relationship Id="rId500" Type="http://schemas.openxmlformats.org/officeDocument/2006/relationships/hyperlink" Target="https://en.pawshake.nl/" TargetMode="External"/><Relationship Id="rId584" Type="http://schemas.openxmlformats.org/officeDocument/2006/relationships/hyperlink" Target="https://www.afound.com/nl-nl/" TargetMode="External"/><Relationship Id="rId5" Type="http://schemas.openxmlformats.org/officeDocument/2006/relationships/webSettings" Target="webSettings.xml"/><Relationship Id="rId237" Type="http://schemas.openxmlformats.org/officeDocument/2006/relationships/hyperlink" Target="https://trainmore.nl" TargetMode="External"/><Relationship Id="rId444" Type="http://schemas.openxmlformats.org/officeDocument/2006/relationships/hyperlink" Target="https://www.breedbandwinkel.nl/" TargetMode="External"/><Relationship Id="rId651" Type="http://schemas.openxmlformats.org/officeDocument/2006/relationships/hyperlink" Target="https://instagram.com/learndutchvocab?igshid=YmMyMTA2M2Y=" TargetMode="External"/><Relationship Id="rId749" Type="http://schemas.openxmlformats.org/officeDocument/2006/relationships/hyperlink" Target="https://info.epam.com/policy/netherlands/all-cities/contractual-policies-and-procedures.html" TargetMode="External"/><Relationship Id="rId290" Type="http://schemas.openxmlformats.org/officeDocument/2006/relationships/hyperlink" Target="https://business.gov.nl/regulation/holiday-allowance/" TargetMode="External"/><Relationship Id="rId304" Type="http://schemas.openxmlformats.org/officeDocument/2006/relationships/hyperlink" Target="https://mijnzakelijk.belastingdienst.nl/onp/" TargetMode="External"/><Relationship Id="rId388" Type="http://schemas.openxmlformats.org/officeDocument/2006/relationships/hyperlink" Target="https://www.jaap.nl/" TargetMode="External"/><Relationship Id="rId511" Type="http://schemas.openxmlformats.org/officeDocument/2006/relationships/hyperlink" Target="https://www.lidl.nl/" TargetMode="External"/><Relationship Id="rId609" Type="http://schemas.openxmlformats.org/officeDocument/2006/relationships/hyperlink" Target="https://nl.iherb.com/" TargetMode="External"/><Relationship Id="rId85" Type="http://schemas.openxmlformats.org/officeDocument/2006/relationships/hyperlink" Target="https://www.ns.nl/en/travel-information/traveling-with-the-ov-chipkaart/combined-travel-discount.html" TargetMode="External"/><Relationship Id="rId150" Type="http://schemas.openxmlformats.org/officeDocument/2006/relationships/hyperlink" Target="mailto:Angelika_Tyczynska-Ivanchenko@epam.com" TargetMode="External"/><Relationship Id="rId595" Type="http://schemas.openxmlformats.org/officeDocument/2006/relationships/hyperlink" Target="https://www.columbiasportswear.nl/" TargetMode="External"/><Relationship Id="rId248" Type="http://schemas.openxmlformats.org/officeDocument/2006/relationships/hyperlink" Target="https://kappersakademie.nl/" TargetMode="External"/><Relationship Id="rId455" Type="http://schemas.openxmlformats.org/officeDocument/2006/relationships/hyperlink" Target="https://www.slotenmakersdiemen.nl/" TargetMode="External"/><Relationship Id="rId662" Type="http://schemas.openxmlformats.org/officeDocument/2006/relationships/hyperlink" Target="https://allecijfers.nl/basisscholen-overzicht/" TargetMode="External"/><Relationship Id="rId12" Type="http://schemas.openxmlformats.org/officeDocument/2006/relationships/hyperlink" Target="https://t.me/+hhOSxANaSQE0ZTQy" TargetMode="External"/><Relationship Id="rId108" Type="http://schemas.openxmlformats.org/officeDocument/2006/relationships/hyperlink" Target="https://www.baqme.com/" TargetMode="External"/><Relationship Id="rId315" Type="http://schemas.openxmlformats.org/officeDocument/2006/relationships/hyperlink" Target="https://loonwijzer.nl/" TargetMode="External"/><Relationship Id="rId522" Type="http://schemas.openxmlformats.org/officeDocument/2006/relationships/hyperlink" Target="https://www.crisp.nl/" TargetMode="External"/><Relationship Id="rId96" Type="http://schemas.openxmlformats.org/officeDocument/2006/relationships/hyperlink" Target="https://gift.bird.co/links/3FrHgVSpDhYWQbst8" TargetMode="External"/><Relationship Id="rId161" Type="http://schemas.openxmlformats.org/officeDocument/2006/relationships/hyperlink" Target="https://www.borent.nl/t" TargetMode="External"/><Relationship Id="rId399" Type="http://schemas.openxmlformats.org/officeDocument/2006/relationships/hyperlink" Target="https://www.kadaster.nl/" TargetMode="External"/><Relationship Id="rId259" Type="http://schemas.openxmlformats.org/officeDocument/2006/relationships/hyperlink" Target="https://www.abnamro.nl/en/personal/specially-for/expats/international-clients-desk.html" TargetMode="External"/><Relationship Id="rId466" Type="http://schemas.openxmlformats.org/officeDocument/2006/relationships/hyperlink" Target="https://t.me/Posylki_v_Evropu" TargetMode="External"/><Relationship Id="rId673" Type="http://schemas.openxmlformats.org/officeDocument/2006/relationships/hyperlink" Target="https://www.nuffic.nl/en" TargetMode="External"/><Relationship Id="rId23" Type="http://schemas.openxmlformats.org/officeDocument/2006/relationships/hyperlink" Target="https://service2.diplo.de/rktermin/extern/choose_realmList.do?locationCode=mins&amp;request_locale=ru" TargetMode="External"/><Relationship Id="rId119" Type="http://schemas.openxmlformats.org/officeDocument/2006/relationships/hyperlink" Target="https://finnik.nl/" TargetMode="External"/><Relationship Id="rId326" Type="http://schemas.openxmlformats.org/officeDocument/2006/relationships/hyperlink" Target="https://www.ns.nl/mijnnszakelijk/producten?1" TargetMode="External"/><Relationship Id="rId533" Type="http://schemas.openxmlformats.org/officeDocument/2006/relationships/hyperlink" Target="https://www.bol.com/" TargetMode="External"/><Relationship Id="rId740" Type="http://schemas.openxmlformats.org/officeDocument/2006/relationships/hyperlink" Target="https://nos.nl/" TargetMode="External"/><Relationship Id="rId172" Type="http://schemas.openxmlformats.org/officeDocument/2006/relationships/hyperlink" Target="https://www.asr.nl/" TargetMode="External"/><Relationship Id="rId477" Type="http://schemas.openxmlformats.org/officeDocument/2006/relationships/hyperlink" Target="https://belastingbalie.amsterdam.nl/digid.info.php" TargetMode="External"/><Relationship Id="rId600" Type="http://schemas.openxmlformats.org/officeDocument/2006/relationships/hyperlink" Target="https://www.kruidvat.nl/" TargetMode="External"/><Relationship Id="rId684" Type="http://schemas.openxmlformats.org/officeDocument/2006/relationships/hyperlink" Target="https://goo.gl/maps/iRj2ZXU7oSLipkGi7" TargetMode="External"/><Relationship Id="rId337" Type="http://schemas.openxmlformats.org/officeDocument/2006/relationships/hyperlink" Target="https://info.epam.com/policy/netherlands/all-cities/contractual-policies-and-procedures/benefits/simcard.html" TargetMode="External"/><Relationship Id="rId34" Type="http://schemas.openxmlformats.org/officeDocument/2006/relationships/hyperlink" Target="https://mijn.cbr.nl/en/MedicalDeclaration/ExchangeBr" TargetMode="External"/><Relationship Id="rId544" Type="http://schemas.openxmlformats.org/officeDocument/2006/relationships/hyperlink" Target="https://goo.gl/maps/udWsL5xMnLohk2Pr7" TargetMode="External"/><Relationship Id="rId751" Type="http://schemas.openxmlformats.org/officeDocument/2006/relationships/fontTable" Target="fontTable.xml"/><Relationship Id="rId183" Type="http://schemas.openxmlformats.org/officeDocument/2006/relationships/hyperlink" Target="https://www.zorgkiezer.nl/zorgverzekering/info/Korting-op-je-zorgverzekering" TargetMode="External"/><Relationship Id="rId390" Type="http://schemas.openxmlformats.org/officeDocument/2006/relationships/hyperlink" Target="https://www.atlasleefomgeving.nl/kaarten" TargetMode="External"/><Relationship Id="rId404" Type="http://schemas.openxmlformats.org/officeDocument/2006/relationships/hyperlink" Target="https://www.mortgageholland.nl/" TargetMode="External"/><Relationship Id="rId611" Type="http://schemas.openxmlformats.org/officeDocument/2006/relationships/hyperlink" Target="https://www.petsplace.nl/" TargetMode="External"/><Relationship Id="rId250" Type="http://schemas.openxmlformats.org/officeDocument/2006/relationships/hyperlink" Target="https://endorphinenailbar.nl/" TargetMode="External"/><Relationship Id="rId488" Type="http://schemas.openxmlformats.org/officeDocument/2006/relationships/hyperlink" Target="https://www.rivm.nl/en/22-week-vaccination" TargetMode="External"/><Relationship Id="rId695" Type="http://schemas.openxmlformats.org/officeDocument/2006/relationships/hyperlink" Target="http://www.huismarseille.nl/" TargetMode="External"/><Relationship Id="rId709" Type="http://schemas.openxmlformats.org/officeDocument/2006/relationships/hyperlink" Target="https://www.vangoghmuseum.nl/" TargetMode="External"/><Relationship Id="rId45" Type="http://schemas.openxmlformats.org/officeDocument/2006/relationships/hyperlink" Target="https://ztranslate.eu/" TargetMode="External"/><Relationship Id="rId110" Type="http://schemas.openxmlformats.org/officeDocument/2006/relationships/hyperlink" Target="https://rabotaem.nl/moving/import-mashiny-v-niderlandy/a" TargetMode="External"/><Relationship Id="rId348" Type="http://schemas.openxmlformats.org/officeDocument/2006/relationships/hyperlink" Target="https://info.epam.com/policy/netherlands/all-cities/contractual-policies-and-procedures/policies--procedures/leave-types/sick-leave/report-sick-leave-and-recovery.html" TargetMode="External"/><Relationship Id="rId555" Type="http://schemas.openxmlformats.org/officeDocument/2006/relationships/hyperlink" Target="https://www.naduvi.com" TargetMode="External"/><Relationship Id="rId194" Type="http://schemas.openxmlformats.org/officeDocument/2006/relationships/hyperlink" Target="https://www.kiesuwhuisarts.nl/" TargetMode="External"/><Relationship Id="rId208" Type="http://schemas.openxmlformats.org/officeDocument/2006/relationships/hyperlink" Target="https://www.plein.nl/" TargetMode="External"/><Relationship Id="rId415" Type="http://schemas.openxmlformats.org/officeDocument/2006/relationships/hyperlink" Target="https://www.erkende-taxateurs.nl" TargetMode="External"/><Relationship Id="rId622" Type="http://schemas.openxmlformats.org/officeDocument/2006/relationships/hyperlink" Target="https://allekringloopwinkels.nl/" TargetMode="External"/><Relationship Id="rId261" Type="http://schemas.openxmlformats.org/officeDocument/2006/relationships/hyperlink" Target="https://www.ing.nl/" TargetMode="External"/><Relationship Id="rId499" Type="http://schemas.openxmlformats.org/officeDocument/2006/relationships/hyperlink" Target="https://www.expatica.com/nl/living/family/pets-in-the-netherlands-104446/" TargetMode="External"/><Relationship Id="rId56" Type="http://schemas.openxmlformats.org/officeDocument/2006/relationships/hyperlink" Target="https://ondernemersplein.kvk.nl/stoppen-met-uw-eenmanszaak/" TargetMode="External"/><Relationship Id="rId359" Type="http://schemas.openxmlformats.org/officeDocument/2006/relationships/hyperlink" Target="https://teletype.in/@nikolkox/41OUe4oXONX" TargetMode="External"/><Relationship Id="rId566" Type="http://schemas.openxmlformats.org/officeDocument/2006/relationships/hyperlink" Target="https://www2.hm.com/nl_nl/home.html" TargetMode="External"/><Relationship Id="rId121" Type="http://schemas.openxmlformats.org/officeDocument/2006/relationships/hyperlink" Target="https://rabotaem.nl/everyday/faq-mashina-pokupka/" TargetMode="External"/><Relationship Id="rId219" Type="http://schemas.openxmlformats.org/officeDocument/2006/relationships/hyperlink" Target="http://coronatest.nl/" TargetMode="External"/><Relationship Id="rId426" Type="http://schemas.openxmlformats.org/officeDocument/2006/relationships/hyperlink" Target="https://www.innovaenergie.nl/" TargetMode="External"/><Relationship Id="rId633" Type="http://schemas.openxmlformats.org/officeDocument/2006/relationships/hyperlink" Target="http://dutchfirst.nl/en/" TargetMode="External"/><Relationship Id="rId67" Type="http://schemas.openxmlformats.org/officeDocument/2006/relationships/hyperlink" Target="https://www.juridischloket.nl" TargetMode="External"/><Relationship Id="rId272" Type="http://schemas.openxmlformats.org/officeDocument/2006/relationships/hyperlink" Target="https://www.rijksoverheid.nl/documenten/kamerstukken/2022/05/20/voorjaarsnota-2022" TargetMode="External"/><Relationship Id="rId577" Type="http://schemas.openxmlformats.org/officeDocument/2006/relationships/hyperlink" Target="http://www.etos.nl/" TargetMode="External"/><Relationship Id="rId700" Type="http://schemas.openxmlformats.org/officeDocument/2006/relationships/hyperlink" Target="https://www.hetscheepvaartmuseum.nl/" TargetMode="External"/><Relationship Id="rId132" Type="http://schemas.openxmlformats.org/officeDocument/2006/relationships/hyperlink" Target="https://hely.com/?referral-name=Katsiaryna%26referral-token=TYMgM4SKPN3U%26show-signup-modal=1" TargetMode="External"/><Relationship Id="rId437" Type="http://schemas.openxmlformats.org/officeDocument/2006/relationships/hyperlink" Target="https://www.agv.nl/" TargetMode="External"/><Relationship Id="rId644" Type="http://schemas.openxmlformats.org/officeDocument/2006/relationships/hyperlink" Target="https://www.duolingo.com" TargetMode="External"/><Relationship Id="rId283" Type="http://schemas.openxmlformats.org/officeDocument/2006/relationships/hyperlink" Target="https://www.e-boekhouden.nl/" TargetMode="External"/><Relationship Id="rId490" Type="http://schemas.openxmlformats.org/officeDocument/2006/relationships/hyperlink" Target="https://www.rondomzwanger.nl/" TargetMode="External"/><Relationship Id="rId504" Type="http://schemas.openxmlformats.org/officeDocument/2006/relationships/hyperlink" Target="https://dogsearch.nl/" TargetMode="External"/><Relationship Id="rId711" Type="http://schemas.openxmlformats.org/officeDocument/2006/relationships/hyperlink" Target="https://www.rijksmuseum.nl" TargetMode="External"/><Relationship Id="rId78" Type="http://schemas.openxmlformats.org/officeDocument/2006/relationships/hyperlink" Target="https://htm.nl/" TargetMode="External"/><Relationship Id="rId143" Type="http://schemas.openxmlformats.org/officeDocument/2006/relationships/hyperlink" Target="https://goo.gl/maps/nqtSFuw3niHwpEiy6" TargetMode="External"/><Relationship Id="rId350" Type="http://schemas.openxmlformats.org/officeDocument/2006/relationships/hyperlink" Target="https://info.epam.com/benefits/netherlands/all-cities/corporate-programs/employee-purchase-program-for-apple-devices.html" TargetMode="External"/><Relationship Id="rId588" Type="http://schemas.openxmlformats.org/officeDocument/2006/relationships/hyperlink" Target="https://www.asos.com/" TargetMode="External"/><Relationship Id="rId9" Type="http://schemas.openxmlformats.org/officeDocument/2006/relationships/hyperlink" Target="https://kb.epam.com/display/EPMHRGM/Legalization+of+documents" TargetMode="External"/><Relationship Id="rId210" Type="http://schemas.openxmlformats.org/officeDocument/2006/relationships/hyperlink" Target="https://www.vitaminstore.nl/" TargetMode="External"/><Relationship Id="rId448" Type="http://schemas.openxmlformats.org/officeDocument/2006/relationships/hyperlink" Target="https://www.youfone.nl/" TargetMode="External"/><Relationship Id="rId655" Type="http://schemas.openxmlformats.org/officeDocument/2006/relationships/hyperlink" Target="https://www.welklidwoord.nl/" TargetMode="External"/><Relationship Id="rId294" Type="http://schemas.openxmlformats.org/officeDocument/2006/relationships/hyperlink" Target="https://www.reddit.com/r/Netherlands/comments/1ae558n/what_happens_to_pension_money_if_i_die_early/" TargetMode="External"/><Relationship Id="rId308" Type="http://schemas.openxmlformats.org/officeDocument/2006/relationships/hyperlink" Target="https://www.abnamro.nl/en/personal/payments/fees/withdrawing-depositing-cash.html" TargetMode="External"/><Relationship Id="rId515" Type="http://schemas.openxmlformats.org/officeDocument/2006/relationships/hyperlink" Target="https://www.vomar.nl/" TargetMode="External"/><Relationship Id="rId722" Type="http://schemas.openxmlformats.org/officeDocument/2006/relationships/hyperlink" Target="https://www.eyefilm.nl/en" TargetMode="External"/><Relationship Id="rId89" Type="http://schemas.openxmlformats.org/officeDocument/2006/relationships/hyperlink" Target="https://www.ns.nl/en/season-tickets/kids-vrij.html" TargetMode="External"/><Relationship Id="rId154" Type="http://schemas.openxmlformats.org/officeDocument/2006/relationships/hyperlink" Target="https://kb.epam.com/display/public/EPMLOCALIT/How+to+add+a+network+printer+via+PrinterLogic" TargetMode="External"/><Relationship Id="rId361" Type="http://schemas.openxmlformats.org/officeDocument/2006/relationships/hyperlink" Target="https://www.kamer.nl/" TargetMode="External"/><Relationship Id="rId599" Type="http://schemas.openxmlformats.org/officeDocument/2006/relationships/hyperlink" Target="https://www.lookfantastic.nl/" TargetMode="External"/><Relationship Id="rId459" Type="http://schemas.openxmlformats.org/officeDocument/2006/relationships/hyperlink" Target="https://www.dpd.com/nl/nl/" TargetMode="External"/><Relationship Id="rId666" Type="http://schemas.openxmlformats.org/officeDocument/2006/relationships/hyperlink" Target="https://en.m.wikipedia.org/wiki/Education_in_the_Netherlands" TargetMode="External"/><Relationship Id="rId16" Type="http://schemas.openxmlformats.org/officeDocument/2006/relationships/hyperlink" Target="https://rassvet.com/forum/index.php" TargetMode="External"/><Relationship Id="rId221" Type="http://schemas.openxmlformats.org/officeDocument/2006/relationships/hyperlink" Target="https://coronacheck.nl/en/" TargetMode="External"/><Relationship Id="rId319" Type="http://schemas.openxmlformats.org/officeDocument/2006/relationships/hyperlink" Target="https://www.investopedia.com/" TargetMode="External"/><Relationship Id="rId526" Type="http://schemas.openxmlformats.org/officeDocument/2006/relationships/hyperlink" Target="https://www.thuisbezorgd.nl/" TargetMode="External"/><Relationship Id="rId733" Type="http://schemas.openxmlformats.org/officeDocument/2006/relationships/hyperlink" Target="https://www.cineville.nl/theaters" TargetMode="External"/><Relationship Id="rId165" Type="http://schemas.openxmlformats.org/officeDocument/2006/relationships/hyperlink" Target="https://sloepdelen.nl/" TargetMode="External"/><Relationship Id="rId372" Type="http://schemas.openxmlformats.org/officeDocument/2006/relationships/hyperlink" Target="https://www.cshousing.nl/" TargetMode="External"/><Relationship Id="rId677" Type="http://schemas.openxmlformats.org/officeDocument/2006/relationships/hyperlink" Target="https://www.denieuwebibliotheek.nl/" TargetMode="External"/><Relationship Id="rId232" Type="http://schemas.openxmlformats.org/officeDocument/2006/relationships/hyperlink" Target="https://maps.app.goo.gl/kPVQUnHmcHRXUm7y7" TargetMode="External"/><Relationship Id="rId27" Type="http://schemas.openxmlformats.org/officeDocument/2006/relationships/hyperlink" Target="https://t.me/ind_amsterdam" TargetMode="External"/><Relationship Id="rId537" Type="http://schemas.openxmlformats.org/officeDocument/2006/relationships/hyperlink" Target="https://www.amazon.nl/" TargetMode="External"/><Relationship Id="rId744" Type="http://schemas.openxmlformats.org/officeDocument/2006/relationships/hyperlink" Target="https://www.mojo.nl/" TargetMode="External"/><Relationship Id="rId80" Type="http://schemas.openxmlformats.org/officeDocument/2006/relationships/hyperlink" Target="https://www.nsinternational.com/" TargetMode="External"/><Relationship Id="rId176" Type="http://schemas.openxmlformats.org/officeDocument/2006/relationships/hyperlink" Target="https://expatdoctoramsterdam.nl/services/tourist-and-expat-clinic/" TargetMode="External"/><Relationship Id="rId383" Type="http://schemas.openxmlformats.org/officeDocument/2006/relationships/hyperlink" Target="https://info.epam.com/policy/netherlands/all-cities/contractual-policies-and-procedures/policies--procedures/Employment_statement_providing.html" TargetMode="External"/><Relationship Id="rId590" Type="http://schemas.openxmlformats.org/officeDocument/2006/relationships/hyperlink" Target="http://www.arket.com/en_eur/index.html" TargetMode="External"/><Relationship Id="rId604" Type="http://schemas.openxmlformats.org/officeDocument/2006/relationships/hyperlink" Target="https://www.afound.com/nl-nl/" TargetMode="External"/><Relationship Id="rId243" Type="http://schemas.openxmlformats.org/officeDocument/2006/relationships/hyperlink" Target="https://t.me/nlmtb" TargetMode="External"/><Relationship Id="rId450" Type="http://schemas.openxmlformats.org/officeDocument/2006/relationships/hyperlink" Target="https://wmrloodgieters.nl/" TargetMode="External"/><Relationship Id="rId688" Type="http://schemas.openxmlformats.org/officeDocument/2006/relationships/hyperlink" Target="https://goo.gl/maps/kBsce5GvLq7N82qT7" TargetMode="External"/><Relationship Id="rId38" Type="http://schemas.openxmlformats.org/officeDocument/2006/relationships/hyperlink" Target="https://www.denhaag.nl/nl/akten-en-verklaringen/basisregistratie-personen-brp/standaarduittreksel-aanvragen.htm" TargetMode="External"/><Relationship Id="rId103" Type="http://schemas.openxmlformats.org/officeDocument/2006/relationships/hyperlink" Target="https://www.tier.app" TargetMode="External"/><Relationship Id="rId310" Type="http://schemas.openxmlformats.org/officeDocument/2006/relationships/hyperlink" Target="https://www.ing.nl/particulier/betalen/contant-geld/geld-storten" TargetMode="External"/><Relationship Id="rId548" Type="http://schemas.openxmlformats.org/officeDocument/2006/relationships/hyperlink" Target="https://shop-dovgan.de/dovgan-buchweizen-1000g-pack" TargetMode="External"/><Relationship Id="rId91" Type="http://schemas.openxmlformats.org/officeDocument/2006/relationships/hyperlink" Target="https://rabotaem.nl/everyday/velosiped-pokupka-strahovka-ispolzovanie/" TargetMode="External"/><Relationship Id="rId187" Type="http://schemas.openxmlformats.org/officeDocument/2006/relationships/hyperlink" Target="http://www.gasenstroomstoringen.nl" TargetMode="External"/><Relationship Id="rId394" Type="http://schemas.openxmlformats.org/officeDocument/2006/relationships/hyperlink" Target="https://www.huizenzoeker.nl/" TargetMode="External"/><Relationship Id="rId408" Type="http://schemas.openxmlformats.org/officeDocument/2006/relationships/hyperlink" Target="https://www.abnamro.nl/en/personal/loans/personal-loan/index.html" TargetMode="External"/><Relationship Id="rId615" Type="http://schemas.openxmlformats.org/officeDocument/2006/relationships/hyperlink" Target="https://www.plein.nl/" TargetMode="External"/><Relationship Id="rId254" Type="http://schemas.openxmlformats.org/officeDocument/2006/relationships/hyperlink" Target="https://delightyoga.com/" TargetMode="External"/><Relationship Id="rId699" Type="http://schemas.openxmlformats.org/officeDocument/2006/relationships/hyperlink" Target="http://www.museumvandegeest.nl/" TargetMode="External"/><Relationship Id="rId49" Type="http://schemas.openxmlformats.org/officeDocument/2006/relationships/hyperlink" Target="http://www.russischvertaalbureau-raisa.nl/" TargetMode="External"/><Relationship Id="rId114" Type="http://schemas.openxmlformats.org/officeDocument/2006/relationships/hyperlink" Target="https://bynco.com/nl-en/" TargetMode="External"/><Relationship Id="rId461" Type="http://schemas.openxmlformats.org/officeDocument/2006/relationships/hyperlink" Target="https://www.ups.com/nl/nl/Home.page" TargetMode="External"/><Relationship Id="rId559" Type="http://schemas.openxmlformats.org/officeDocument/2006/relationships/hyperlink" Target="https://www.emma-sleep.nl" TargetMode="External"/><Relationship Id="rId198" Type="http://schemas.openxmlformats.org/officeDocument/2006/relationships/hyperlink" Target="https://www.ziekenhuis.nl/" TargetMode="External"/><Relationship Id="rId321" Type="http://schemas.openxmlformats.org/officeDocument/2006/relationships/hyperlink" Target="https://www.interactivebrokers.ie/en/pricing/commissions-home.php" TargetMode="External"/><Relationship Id="rId419" Type="http://schemas.openxmlformats.org/officeDocument/2006/relationships/hyperlink" Target="https://rabotaem.nl/everyday/vybor-postavshhikov-kommunalnyh-uslug/" TargetMode="External"/><Relationship Id="rId626" Type="http://schemas.openxmlformats.org/officeDocument/2006/relationships/hyperlink" Target="https://docs.google.com/spreadsheets/d/1Z1hSOeHWTo8YJ0MjxijDOizKiUQcljZany9XNSTDZO4/edit?pli=1" TargetMode="External"/><Relationship Id="rId265" Type="http://schemas.openxmlformats.org/officeDocument/2006/relationships/hyperlink" Target="https://www.bunq.com/" TargetMode="External"/><Relationship Id="rId472" Type="http://schemas.openxmlformats.org/officeDocument/2006/relationships/hyperlink" Target="https://www.expatica.com/nl/living/household/recycling-in-the-netherlands-133948/" TargetMode="External"/><Relationship Id="rId125" Type="http://schemas.openxmlformats.org/officeDocument/2006/relationships/hyperlink" Target="https://www.sixt.de/" TargetMode="External"/><Relationship Id="rId332" Type="http://schemas.openxmlformats.org/officeDocument/2006/relationships/hyperlink" Target="https://info.epam.com/policy/netherlands/all-cities/contractual-policies-and-procedures/benefits/ns-businesscard-and-commuting-expenses/public-transport-strikes.html" TargetMode="External"/><Relationship Id="rId637" Type="http://schemas.openxmlformats.org/officeDocument/2006/relationships/hyperlink" Target="https://www.staatsexamensnt2.nl/" TargetMode="External"/><Relationship Id="rId276" Type="http://schemas.openxmlformats.org/officeDocument/2006/relationships/hyperlink" Target="https://www.nalog.nl/" TargetMode="External"/><Relationship Id="rId483" Type="http://schemas.openxmlformats.org/officeDocument/2006/relationships/hyperlink" Target="https://t.me/visa_babushek" TargetMode="External"/><Relationship Id="rId690" Type="http://schemas.openxmlformats.org/officeDocument/2006/relationships/hyperlink" Target="https://www.museum.nl/en/museumpass" TargetMode="External"/><Relationship Id="rId704" Type="http://schemas.openxmlformats.org/officeDocument/2006/relationships/hyperlink" Target="https://oudekerk.nl/" TargetMode="External"/><Relationship Id="rId40" Type="http://schemas.openxmlformats.org/officeDocument/2006/relationships/hyperlink" Target="https://www.degoedkoopstenotaris.nl/" TargetMode="External"/><Relationship Id="rId136" Type="http://schemas.openxmlformats.org/officeDocument/2006/relationships/hyperlink" Target="https://www.amsterdam.nl/en/parking/park-ride/" TargetMode="External"/><Relationship Id="rId343" Type="http://schemas.openxmlformats.org/officeDocument/2006/relationships/hyperlink" Target="mailto:hr_nl@epam.com" TargetMode="External"/><Relationship Id="rId550" Type="http://schemas.openxmlformats.org/officeDocument/2006/relationships/hyperlink" Target="https://www.gamma.nl/" TargetMode="External"/><Relationship Id="rId203" Type="http://schemas.openxmlformats.org/officeDocument/2006/relationships/hyperlink" Target="https://www.apotheek.nl/" TargetMode="External"/><Relationship Id="rId648" Type="http://schemas.openxmlformats.org/officeDocument/2006/relationships/hyperlink" Target="https://instagram.com/hartvoornederlands?igshid=YmMyMTA2M2Y=" TargetMode="External"/><Relationship Id="rId287" Type="http://schemas.openxmlformats.org/officeDocument/2006/relationships/hyperlink" Target="https://rekentools.webbridge.nl/kvk/wijziging-box-1/" TargetMode="External"/><Relationship Id="rId410" Type="http://schemas.openxmlformats.org/officeDocument/2006/relationships/hyperlink" Target="https://accentfa.nl/" TargetMode="External"/><Relationship Id="rId494" Type="http://schemas.openxmlformats.org/officeDocument/2006/relationships/hyperlink" Target="https://www.prenatal.nl/blijedoos-c2.html" TargetMode="External"/><Relationship Id="rId508" Type="http://schemas.openxmlformats.org/officeDocument/2006/relationships/hyperlink" Target="https://www.ah.nl/" TargetMode="External"/><Relationship Id="rId715" Type="http://schemas.openxmlformats.org/officeDocument/2006/relationships/hyperlink" Target="https://www.louwmanmuseum.nl/" TargetMode="External"/><Relationship Id="rId147" Type="http://schemas.openxmlformats.org/officeDocument/2006/relationships/hyperlink" Target="https://taxidirect.nl/" TargetMode="External"/><Relationship Id="rId354" Type="http://schemas.openxmlformats.org/officeDocument/2006/relationships/hyperlink" Target="https://epa.ms/nlfind" TargetMode="External"/><Relationship Id="rId51" Type="http://schemas.openxmlformats.org/officeDocument/2006/relationships/hyperlink" Target="https://www.kvk.nl/english/registration/forms-for-registration-and-reporting-changes/" TargetMode="External"/><Relationship Id="rId561" Type="http://schemas.openxmlformats.org/officeDocument/2006/relationships/hyperlink" Target="https://www.bolia.com/nl-nl/" TargetMode="External"/><Relationship Id="rId659" Type="http://schemas.openxmlformats.org/officeDocument/2006/relationships/hyperlink" Target="https://npokennis.nl/program/13/net-in-nederland" TargetMode="External"/><Relationship Id="rId214" Type="http://schemas.openxmlformats.org/officeDocument/2006/relationships/hyperlink" Target="https://lassustandartsen.nl/" TargetMode="External"/><Relationship Id="rId298" Type="http://schemas.openxmlformats.org/officeDocument/2006/relationships/hyperlink" Target="https://epam.sharepoint.com/:p:/s/NLPeopleTeam/EdzOwnrFYA5Ika018_kKx1ABz29oxw6VUO1jlv1-PJ4sNw?e=wnjtkH" TargetMode="External"/><Relationship Id="rId421" Type="http://schemas.openxmlformats.org/officeDocument/2006/relationships/hyperlink" Target="https://mgmco.nl/qyhaky/pp" TargetMode="External"/><Relationship Id="rId519" Type="http://schemas.openxmlformats.org/officeDocument/2006/relationships/hyperlink" Target="https://www.denotenshop.nl/" TargetMode="External"/><Relationship Id="rId158" Type="http://schemas.openxmlformats.org/officeDocument/2006/relationships/hyperlink" Target="https://www.snelleverhuisbedrijf.nl/" TargetMode="External"/><Relationship Id="rId726" Type="http://schemas.openxmlformats.org/officeDocument/2006/relationships/hyperlink" Target="https://rialtofilm.nl/en/home" TargetMode="External"/><Relationship Id="rId62" Type="http://schemas.openxmlformats.org/officeDocument/2006/relationships/hyperlink" Target="https://www.averoachmea.nl/" TargetMode="External"/><Relationship Id="rId365" Type="http://schemas.openxmlformats.org/officeDocument/2006/relationships/hyperlink" Target="https://directwonen.nl/" TargetMode="External"/><Relationship Id="rId572" Type="http://schemas.openxmlformats.org/officeDocument/2006/relationships/hyperlink" Target="https://www.xenos.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i_Temnyshev\Desktop\EPM-SPI_EPAMTechWriting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PAM">
      <a:majorFont>
        <a:latin typeface="Arial Black"/>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24DB8-D352-4580-83EF-45419034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C:\Users\Sergei_Temnyshev\Desktop\EPM-SPI_EPAMTechWritingBase.dotx</Template>
  <TotalTime>4</TotalTime>
  <Pages>106</Pages>
  <Words>33316</Words>
  <Characters>189907</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Malware Investigation</vt:lpstr>
    </vt:vector>
  </TitlesOfParts>
  <Manager/>
  <Company>EPAM Systems</Company>
  <LinksUpToDate>false</LinksUpToDate>
  <CharactersWithSpaces>222778</CharactersWithSpaces>
  <SharedDoc>false</SharedDoc>
  <HLinks>
    <vt:vector size="3564" baseType="variant">
      <vt:variant>
        <vt:i4>5832789</vt:i4>
      </vt:variant>
      <vt:variant>
        <vt:i4>1779</vt:i4>
      </vt:variant>
      <vt:variant>
        <vt:i4>0</vt:i4>
      </vt:variant>
      <vt:variant>
        <vt:i4>5</vt:i4>
      </vt:variant>
      <vt:variant>
        <vt:lpwstr>https://maps.app.goo.gl/Y98YP4GjxRL2pdG17</vt:lpwstr>
      </vt:variant>
      <vt:variant>
        <vt:lpwstr/>
      </vt:variant>
      <vt:variant>
        <vt:i4>6225936</vt:i4>
      </vt:variant>
      <vt:variant>
        <vt:i4>1776</vt:i4>
      </vt:variant>
      <vt:variant>
        <vt:i4>0</vt:i4>
      </vt:variant>
      <vt:variant>
        <vt:i4>5</vt:i4>
      </vt:variant>
      <vt:variant>
        <vt:lpwstr>https://maps.app.goo.gl/xp1B5SxYzVJVoGkR9</vt:lpwstr>
      </vt:variant>
      <vt:variant>
        <vt:lpwstr/>
      </vt:variant>
      <vt:variant>
        <vt:i4>5046356</vt:i4>
      </vt:variant>
      <vt:variant>
        <vt:i4>1773</vt:i4>
      </vt:variant>
      <vt:variant>
        <vt:i4>0</vt:i4>
      </vt:variant>
      <vt:variant>
        <vt:i4>5</vt:i4>
      </vt:variant>
      <vt:variant>
        <vt:lpwstr>https://maps.app.goo.gl/CGgb6AHd8e4Ngbev9</vt:lpwstr>
      </vt:variant>
      <vt:variant>
        <vt:lpwstr/>
      </vt:variant>
      <vt:variant>
        <vt:i4>589829</vt:i4>
      </vt:variant>
      <vt:variant>
        <vt:i4>1770</vt:i4>
      </vt:variant>
      <vt:variant>
        <vt:i4>0</vt:i4>
      </vt:variant>
      <vt:variant>
        <vt:i4>5</vt:i4>
      </vt:variant>
      <vt:variant>
        <vt:lpwstr>https://www.mojo.nl/</vt:lpwstr>
      </vt:variant>
      <vt:variant>
        <vt:lpwstr/>
      </vt:variant>
      <vt:variant>
        <vt:i4>3604577</vt:i4>
      </vt:variant>
      <vt:variant>
        <vt:i4>1767</vt:i4>
      </vt:variant>
      <vt:variant>
        <vt:i4>0</vt:i4>
      </vt:variant>
      <vt:variant>
        <vt:i4>5</vt:i4>
      </vt:variant>
      <vt:variant>
        <vt:lpwstr>https://www.ticketswap.com/</vt:lpwstr>
      </vt:variant>
      <vt:variant>
        <vt:lpwstr/>
      </vt:variant>
      <vt:variant>
        <vt:i4>7208993</vt:i4>
      </vt:variant>
      <vt:variant>
        <vt:i4>1764</vt:i4>
      </vt:variant>
      <vt:variant>
        <vt:i4>0</vt:i4>
      </vt:variant>
      <vt:variant>
        <vt:i4>5</vt:i4>
      </vt:variant>
      <vt:variant>
        <vt:lpwstr>https://iffr.com/en</vt:lpwstr>
      </vt:variant>
      <vt:variant>
        <vt:lpwstr/>
      </vt:variant>
      <vt:variant>
        <vt:i4>4915219</vt:i4>
      </vt:variant>
      <vt:variant>
        <vt:i4>1761</vt:i4>
      </vt:variant>
      <vt:variant>
        <vt:i4>0</vt:i4>
      </vt:variant>
      <vt:variant>
        <vt:i4>5</vt:i4>
      </vt:variant>
      <vt:variant>
        <vt:lpwstr>https://noordelijkfilmfestival.nl/en/</vt:lpwstr>
      </vt:variant>
      <vt:variant>
        <vt:lpwstr/>
      </vt:variant>
      <vt:variant>
        <vt:i4>3211373</vt:i4>
      </vt:variant>
      <vt:variant>
        <vt:i4>1758</vt:i4>
      </vt:variant>
      <vt:variant>
        <vt:i4>0</vt:i4>
      </vt:variant>
      <vt:variant>
        <vt:i4>5</vt:i4>
      </vt:variant>
      <vt:variant>
        <vt:lpwstr>https://liff.nl/en/</vt:lpwstr>
      </vt:variant>
      <vt:variant>
        <vt:lpwstr/>
      </vt:variant>
      <vt:variant>
        <vt:i4>917524</vt:i4>
      </vt:variant>
      <vt:variant>
        <vt:i4>1755</vt:i4>
      </vt:variant>
      <vt:variant>
        <vt:i4>0</vt:i4>
      </vt:variant>
      <vt:variant>
        <vt:i4>5</vt:i4>
      </vt:variant>
      <vt:variant>
        <vt:lpwstr>https://www.paff.nl/</vt:lpwstr>
      </vt:variant>
      <vt:variant>
        <vt:lpwstr/>
      </vt:variant>
      <vt:variant>
        <vt:i4>5570634</vt:i4>
      </vt:variant>
      <vt:variant>
        <vt:i4>1752</vt:i4>
      </vt:variant>
      <vt:variant>
        <vt:i4>0</vt:i4>
      </vt:variant>
      <vt:variant>
        <vt:i4>5</vt:i4>
      </vt:variant>
      <vt:variant>
        <vt:lpwstr>https://rialtofilm.nl/en/home</vt:lpwstr>
      </vt:variant>
      <vt:variant>
        <vt:lpwstr/>
      </vt:variant>
      <vt:variant>
        <vt:i4>4128871</vt:i4>
      </vt:variant>
      <vt:variant>
        <vt:i4>1749</vt:i4>
      </vt:variant>
      <vt:variant>
        <vt:i4>0</vt:i4>
      </vt:variant>
      <vt:variant>
        <vt:i4>5</vt:i4>
      </vt:variant>
      <vt:variant>
        <vt:lpwstr>https://cinecenter.nl/</vt:lpwstr>
      </vt:variant>
      <vt:variant>
        <vt:lpwstr/>
      </vt:variant>
      <vt:variant>
        <vt:i4>2621541</vt:i4>
      </vt:variant>
      <vt:variant>
        <vt:i4>1746</vt:i4>
      </vt:variant>
      <vt:variant>
        <vt:i4>0</vt:i4>
      </vt:variant>
      <vt:variant>
        <vt:i4>5</vt:i4>
      </vt:variant>
      <vt:variant>
        <vt:lpwstr>https://fchyena.nl/info</vt:lpwstr>
      </vt:variant>
      <vt:variant>
        <vt:lpwstr/>
      </vt:variant>
      <vt:variant>
        <vt:i4>720987</vt:i4>
      </vt:variant>
      <vt:variant>
        <vt:i4>1743</vt:i4>
      </vt:variant>
      <vt:variant>
        <vt:i4>0</vt:i4>
      </vt:variant>
      <vt:variant>
        <vt:i4>5</vt:i4>
      </vt:variant>
      <vt:variant>
        <vt:lpwstr>https://www.ketelhuis.nl/</vt:lpwstr>
      </vt:variant>
      <vt:variant>
        <vt:lpwstr/>
      </vt:variant>
      <vt:variant>
        <vt:i4>1835013</vt:i4>
      </vt:variant>
      <vt:variant>
        <vt:i4>1740</vt:i4>
      </vt:variant>
      <vt:variant>
        <vt:i4>0</vt:i4>
      </vt:variant>
      <vt:variant>
        <vt:i4>5</vt:i4>
      </vt:variant>
      <vt:variant>
        <vt:lpwstr>https://www.eyefilm.nl/en</vt:lpwstr>
      </vt:variant>
      <vt:variant>
        <vt:lpwstr/>
      </vt:variant>
      <vt:variant>
        <vt:i4>1114190</vt:i4>
      </vt:variant>
      <vt:variant>
        <vt:i4>1737</vt:i4>
      </vt:variant>
      <vt:variant>
        <vt:i4>0</vt:i4>
      </vt:variant>
      <vt:variant>
        <vt:i4>5</vt:i4>
      </vt:variant>
      <vt:variant>
        <vt:lpwstr>https://www.kriterion.nl/</vt:lpwstr>
      </vt:variant>
      <vt:variant>
        <vt:lpwstr/>
      </vt:variant>
      <vt:variant>
        <vt:i4>4456537</vt:i4>
      </vt:variant>
      <vt:variant>
        <vt:i4>1734</vt:i4>
      </vt:variant>
      <vt:variant>
        <vt:i4>0</vt:i4>
      </vt:variant>
      <vt:variant>
        <vt:i4>5</vt:i4>
      </vt:variant>
      <vt:variant>
        <vt:lpwstr>https://studio-k.nu/</vt:lpwstr>
      </vt:variant>
      <vt:variant>
        <vt:lpwstr/>
      </vt:variant>
      <vt:variant>
        <vt:i4>6815805</vt:i4>
      </vt:variant>
      <vt:variant>
        <vt:i4>1731</vt:i4>
      </vt:variant>
      <vt:variant>
        <vt:i4>0</vt:i4>
      </vt:variant>
      <vt:variant>
        <vt:i4>5</vt:i4>
      </vt:variant>
      <vt:variant>
        <vt:lpwstr>https://www.lab111.nl/</vt:lpwstr>
      </vt:variant>
      <vt:variant>
        <vt:lpwstr/>
      </vt:variant>
      <vt:variant>
        <vt:i4>196687</vt:i4>
      </vt:variant>
      <vt:variant>
        <vt:i4>1728</vt:i4>
      </vt:variant>
      <vt:variant>
        <vt:i4>0</vt:i4>
      </vt:variant>
      <vt:variant>
        <vt:i4>5</vt:i4>
      </vt:variant>
      <vt:variant>
        <vt:lpwstr>https://www.pathe.nl/</vt:lpwstr>
      </vt:variant>
      <vt:variant>
        <vt:lpwstr/>
      </vt:variant>
      <vt:variant>
        <vt:i4>131087</vt:i4>
      </vt:variant>
      <vt:variant>
        <vt:i4>1725</vt:i4>
      </vt:variant>
      <vt:variant>
        <vt:i4>0</vt:i4>
      </vt:variant>
      <vt:variant>
        <vt:i4>5</vt:i4>
      </vt:variant>
      <vt:variant>
        <vt:lpwstr>https://gratishivtest.nl/en/</vt:lpwstr>
      </vt:variant>
      <vt:variant>
        <vt:lpwstr/>
      </vt:variant>
      <vt:variant>
        <vt:i4>1441817</vt:i4>
      </vt:variant>
      <vt:variant>
        <vt:i4>1722</vt:i4>
      </vt:variant>
      <vt:variant>
        <vt:i4>0</vt:i4>
      </vt:variant>
      <vt:variant>
        <vt:i4>5</vt:i4>
      </vt:variant>
      <vt:variant>
        <vt:lpwstr>https://g.page/Eschermuseum?share</vt:lpwstr>
      </vt:variant>
      <vt:variant>
        <vt:lpwstr/>
      </vt:variant>
      <vt:variant>
        <vt:i4>1507416</vt:i4>
      </vt:variant>
      <vt:variant>
        <vt:i4>1719</vt:i4>
      </vt:variant>
      <vt:variant>
        <vt:i4>0</vt:i4>
      </vt:variant>
      <vt:variant>
        <vt:i4>5</vt:i4>
      </vt:variant>
      <vt:variant>
        <vt:lpwstr>https://goo.gl/maps/t8Sn47MiNmKftpeJ6</vt:lpwstr>
      </vt:variant>
      <vt:variant>
        <vt:lpwstr/>
      </vt:variant>
      <vt:variant>
        <vt:i4>6619235</vt:i4>
      </vt:variant>
      <vt:variant>
        <vt:i4>1716</vt:i4>
      </vt:variant>
      <vt:variant>
        <vt:i4>0</vt:i4>
      </vt:variant>
      <vt:variant>
        <vt:i4>5</vt:i4>
      </vt:variant>
      <vt:variant>
        <vt:lpwstr>https://www.vangoghmuseum.nl/en</vt:lpwstr>
      </vt:variant>
      <vt:variant>
        <vt:lpwstr/>
      </vt:variant>
      <vt:variant>
        <vt:i4>6488120</vt:i4>
      </vt:variant>
      <vt:variant>
        <vt:i4>1713</vt:i4>
      </vt:variant>
      <vt:variant>
        <vt:i4>0</vt:i4>
      </vt:variant>
      <vt:variant>
        <vt:i4>5</vt:i4>
      </vt:variant>
      <vt:variant>
        <vt:lpwstr>https://www.rijksmuseum.nl/</vt:lpwstr>
      </vt:variant>
      <vt:variant>
        <vt:lpwstr/>
      </vt:variant>
      <vt:variant>
        <vt:i4>7471167</vt:i4>
      </vt:variant>
      <vt:variant>
        <vt:i4>1710</vt:i4>
      </vt:variant>
      <vt:variant>
        <vt:i4>0</vt:i4>
      </vt:variant>
      <vt:variant>
        <vt:i4>5</vt:i4>
      </vt:variant>
      <vt:variant>
        <vt:lpwstr>https://www.museum.nl/en/museumpass</vt:lpwstr>
      </vt:variant>
      <vt:variant>
        <vt:lpwstr/>
      </vt:variant>
      <vt:variant>
        <vt:i4>4653121</vt:i4>
      </vt:variant>
      <vt:variant>
        <vt:i4>1707</vt:i4>
      </vt:variant>
      <vt:variant>
        <vt:i4>0</vt:i4>
      </vt:variant>
      <vt:variant>
        <vt:i4>5</vt:i4>
      </vt:variant>
      <vt:variant>
        <vt:lpwstr>https://goo.gl/maps/xfp4W7s5RGZCDG3Z8</vt:lpwstr>
      </vt:variant>
      <vt:variant>
        <vt:lpwstr/>
      </vt:variant>
      <vt:variant>
        <vt:i4>1376282</vt:i4>
      </vt:variant>
      <vt:variant>
        <vt:i4>1704</vt:i4>
      </vt:variant>
      <vt:variant>
        <vt:i4>0</vt:i4>
      </vt:variant>
      <vt:variant>
        <vt:i4>5</vt:i4>
      </vt:variant>
      <vt:variant>
        <vt:lpwstr>https://goo.gl/maps/kBsce5GvLq7N82qT7</vt:lpwstr>
      </vt:variant>
      <vt:variant>
        <vt:lpwstr/>
      </vt:variant>
      <vt:variant>
        <vt:i4>917509</vt:i4>
      </vt:variant>
      <vt:variant>
        <vt:i4>1701</vt:i4>
      </vt:variant>
      <vt:variant>
        <vt:i4>0</vt:i4>
      </vt:variant>
      <vt:variant>
        <vt:i4>5</vt:i4>
      </vt:variant>
      <vt:variant>
        <vt:lpwstr>https://g.page/RamenKingdom?share</vt:lpwstr>
      </vt:variant>
      <vt:variant>
        <vt:lpwstr/>
      </vt:variant>
      <vt:variant>
        <vt:i4>983119</vt:i4>
      </vt:variant>
      <vt:variant>
        <vt:i4>1698</vt:i4>
      </vt:variant>
      <vt:variant>
        <vt:i4>0</vt:i4>
      </vt:variant>
      <vt:variant>
        <vt:i4>5</vt:i4>
      </vt:variant>
      <vt:variant>
        <vt:lpwstr>https://amazingoriental.com/</vt:lpwstr>
      </vt:variant>
      <vt:variant>
        <vt:lpwstr/>
      </vt:variant>
      <vt:variant>
        <vt:i4>5570640</vt:i4>
      </vt:variant>
      <vt:variant>
        <vt:i4>1695</vt:i4>
      </vt:variant>
      <vt:variant>
        <vt:i4>0</vt:i4>
      </vt:variant>
      <vt:variant>
        <vt:i4>5</vt:i4>
      </vt:variant>
      <vt:variant>
        <vt:lpwstr>https://goo.gl/maps/bVj5t7MUock94JcJA</vt:lpwstr>
      </vt:variant>
      <vt:variant>
        <vt:lpwstr/>
      </vt:variant>
      <vt:variant>
        <vt:i4>1638410</vt:i4>
      </vt:variant>
      <vt:variant>
        <vt:i4>1692</vt:i4>
      </vt:variant>
      <vt:variant>
        <vt:i4>0</vt:i4>
      </vt:variant>
      <vt:variant>
        <vt:i4>5</vt:i4>
      </vt:variant>
      <vt:variant>
        <vt:lpwstr>https://goo.gl/maps/iRj2ZXU7oSLipkGi7</vt:lpwstr>
      </vt:variant>
      <vt:variant>
        <vt:lpwstr/>
      </vt:variant>
      <vt:variant>
        <vt:i4>1769559</vt:i4>
      </vt:variant>
      <vt:variant>
        <vt:i4>1689</vt:i4>
      </vt:variant>
      <vt:variant>
        <vt:i4>0</vt:i4>
      </vt:variant>
      <vt:variant>
        <vt:i4>5</vt:i4>
      </vt:variant>
      <vt:variant>
        <vt:lpwstr>http://havenvantexel.nl/</vt:lpwstr>
      </vt:variant>
      <vt:variant>
        <vt:lpwstr/>
      </vt:variant>
      <vt:variant>
        <vt:i4>589907</vt:i4>
      </vt:variant>
      <vt:variant>
        <vt:i4>1686</vt:i4>
      </vt:variant>
      <vt:variant>
        <vt:i4>0</vt:i4>
      </vt:variant>
      <vt:variant>
        <vt:i4>5</vt:i4>
      </vt:variant>
      <vt:variant>
        <vt:lpwstr>https://maps.app.goo.gl/kgiDZE1XAYG5ioUf7</vt:lpwstr>
      </vt:variant>
      <vt:variant>
        <vt:lpwstr/>
      </vt:variant>
      <vt:variant>
        <vt:i4>6357048</vt:i4>
      </vt:variant>
      <vt:variant>
        <vt:i4>1683</vt:i4>
      </vt:variant>
      <vt:variant>
        <vt:i4>0</vt:i4>
      </vt:variant>
      <vt:variant>
        <vt:i4>5</vt:i4>
      </vt:variant>
      <vt:variant>
        <vt:lpwstr>https://aeolian-energy-2bc.notion.site/Haarlem-c1077c5603754902afa9585d449addec</vt:lpwstr>
      </vt:variant>
      <vt:variant>
        <vt:lpwstr/>
      </vt:variant>
      <vt:variant>
        <vt:i4>3211378</vt:i4>
      </vt:variant>
      <vt:variant>
        <vt:i4>1680</vt:i4>
      </vt:variant>
      <vt:variant>
        <vt:i4>0</vt:i4>
      </vt:variant>
      <vt:variant>
        <vt:i4>5</vt:i4>
      </vt:variant>
      <vt:variant>
        <vt:lpwstr>https://aeolian-energy-2bc.notion.site/394a8647d19b4d9eb880ea5dc4126794?v=de16ad2bb5c5480fa2e7844a203b6746</vt:lpwstr>
      </vt:variant>
      <vt:variant>
        <vt:lpwstr/>
      </vt:variant>
      <vt:variant>
        <vt:i4>7405605</vt:i4>
      </vt:variant>
      <vt:variant>
        <vt:i4>1677</vt:i4>
      </vt:variant>
      <vt:variant>
        <vt:i4>0</vt:i4>
      </vt:variant>
      <vt:variant>
        <vt:i4>5</vt:i4>
      </vt:variant>
      <vt:variant>
        <vt:lpwstr>https://www.denieuwebibliotheek.nl/</vt:lpwstr>
      </vt:variant>
      <vt:variant>
        <vt:lpwstr/>
      </vt:variant>
      <vt:variant>
        <vt:i4>983120</vt:i4>
      </vt:variant>
      <vt:variant>
        <vt:i4>1674</vt:i4>
      </vt:variant>
      <vt:variant>
        <vt:i4>0</vt:i4>
      </vt:variant>
      <vt:variant>
        <vt:i4>5</vt:i4>
      </vt:variant>
      <vt:variant>
        <vt:lpwstr>https://www.onlinebibliotheek.nl/</vt:lpwstr>
      </vt:variant>
      <vt:variant>
        <vt:lpwstr/>
      </vt:variant>
      <vt:variant>
        <vt:i4>6815776</vt:i4>
      </vt:variant>
      <vt:variant>
        <vt:i4>1671</vt:i4>
      </vt:variant>
      <vt:variant>
        <vt:i4>0</vt:i4>
      </vt:variant>
      <vt:variant>
        <vt:i4>5</vt:i4>
      </vt:variant>
      <vt:variant>
        <vt:lpwstr>https://www.oba.nl/</vt:lpwstr>
      </vt:variant>
      <vt:variant>
        <vt:lpwstr/>
      </vt:variant>
      <vt:variant>
        <vt:i4>3014703</vt:i4>
      </vt:variant>
      <vt:variant>
        <vt:i4>1668</vt:i4>
      </vt:variant>
      <vt:variant>
        <vt:i4>0</vt:i4>
      </vt:variant>
      <vt:variant>
        <vt:i4>5</vt:i4>
      </vt:variant>
      <vt:variant>
        <vt:lpwstr>https://www.nuffic.nl/en/subjects/diploma/education-systems</vt:lpwstr>
      </vt:variant>
      <vt:variant>
        <vt:lpwstr/>
      </vt:variant>
      <vt:variant>
        <vt:i4>1507334</vt:i4>
      </vt:variant>
      <vt:variant>
        <vt:i4>1665</vt:i4>
      </vt:variant>
      <vt:variant>
        <vt:i4>0</vt:i4>
      </vt:variant>
      <vt:variant>
        <vt:i4>5</vt:i4>
      </vt:variant>
      <vt:variant>
        <vt:lpwstr>https://www.nuffic.nl/en</vt:lpwstr>
      </vt:variant>
      <vt:variant>
        <vt:lpwstr/>
      </vt:variant>
      <vt:variant>
        <vt:i4>7405694</vt:i4>
      </vt:variant>
      <vt:variant>
        <vt:i4>1662</vt:i4>
      </vt:variant>
      <vt:variant>
        <vt:i4>0</vt:i4>
      </vt:variant>
      <vt:variant>
        <vt:i4>5</vt:i4>
      </vt:variant>
      <vt:variant>
        <vt:lpwstr>https://www.studyinholland.nl/</vt:lpwstr>
      </vt:variant>
      <vt:variant>
        <vt:lpwstr/>
      </vt:variant>
      <vt:variant>
        <vt:i4>2949238</vt:i4>
      </vt:variant>
      <vt:variant>
        <vt:i4>1659</vt:i4>
      </vt:variant>
      <vt:variant>
        <vt:i4>0</vt:i4>
      </vt:variant>
      <vt:variant>
        <vt:i4>5</vt:i4>
      </vt:variant>
      <vt:variant>
        <vt:lpwstr>https://www.government.nl/topics/school-holidays/question-and-answer/school-holidays-2022-2023</vt:lpwstr>
      </vt:variant>
      <vt:variant>
        <vt:lpwstr/>
      </vt:variant>
      <vt:variant>
        <vt:i4>3670073</vt:i4>
      </vt:variant>
      <vt:variant>
        <vt:i4>1656</vt:i4>
      </vt:variant>
      <vt:variant>
        <vt:i4>0</vt:i4>
      </vt:variant>
      <vt:variant>
        <vt:i4>5</vt:i4>
      </vt:variant>
      <vt:variant>
        <vt:lpwstr>http://www.nuffic.nl/onderwerpen/tweetalig-onderwijs/alle-tto-scholen-nederland</vt:lpwstr>
      </vt:variant>
      <vt:variant>
        <vt:lpwstr/>
      </vt:variant>
      <vt:variant>
        <vt:i4>3801144</vt:i4>
      </vt:variant>
      <vt:variant>
        <vt:i4>1653</vt:i4>
      </vt:variant>
      <vt:variant>
        <vt:i4>0</vt:i4>
      </vt:variant>
      <vt:variant>
        <vt:i4>5</vt:i4>
      </vt:variant>
      <vt:variant>
        <vt:lpwstr>http://www.iamsterdam.com/education</vt:lpwstr>
      </vt:variant>
      <vt:variant>
        <vt:lpwstr/>
      </vt:variant>
      <vt:variant>
        <vt:i4>4587604</vt:i4>
      </vt:variant>
      <vt:variant>
        <vt:i4>1650</vt:i4>
      </vt:variant>
      <vt:variant>
        <vt:i4>0</vt:i4>
      </vt:variant>
      <vt:variant>
        <vt:i4>5</vt:i4>
      </vt:variant>
      <vt:variant>
        <vt:lpwstr>https://www.iamexpat.nl/education/primary-secondary-education/dutch-school-system</vt:lpwstr>
      </vt:variant>
      <vt:variant>
        <vt:lpwstr/>
      </vt:variant>
      <vt:variant>
        <vt:i4>7471191</vt:i4>
      </vt:variant>
      <vt:variant>
        <vt:i4>1647</vt:i4>
      </vt:variant>
      <vt:variant>
        <vt:i4>0</vt:i4>
      </vt:variant>
      <vt:variant>
        <vt:i4>5</vt:i4>
      </vt:variant>
      <vt:variant>
        <vt:lpwstr>https://en.m.wikipedia.org/wiki/Education_in_the_Netherlands</vt:lpwstr>
      </vt:variant>
      <vt:variant>
        <vt:lpwstr/>
      </vt:variant>
      <vt:variant>
        <vt:i4>2031644</vt:i4>
      </vt:variant>
      <vt:variant>
        <vt:i4>1644</vt:i4>
      </vt:variant>
      <vt:variant>
        <vt:i4>0</vt:i4>
      </vt:variant>
      <vt:variant>
        <vt:i4>5</vt:i4>
      </vt:variant>
      <vt:variant>
        <vt:lpwstr>http://www.lowan.nl/</vt:lpwstr>
      </vt:variant>
      <vt:variant>
        <vt:lpwstr/>
      </vt:variant>
      <vt:variant>
        <vt:i4>7733282</vt:i4>
      </vt:variant>
      <vt:variant>
        <vt:i4>1641</vt:i4>
      </vt:variant>
      <vt:variant>
        <vt:i4>0</vt:i4>
      </vt:variant>
      <vt:variant>
        <vt:i4>5</vt:i4>
      </vt:variant>
      <vt:variant>
        <vt:lpwstr>http://www.scholenopdekaart.nl/</vt:lpwstr>
      </vt:variant>
      <vt:variant>
        <vt:lpwstr/>
      </vt:variant>
      <vt:variant>
        <vt:i4>1638419</vt:i4>
      </vt:variant>
      <vt:variant>
        <vt:i4>1638</vt:i4>
      </vt:variant>
      <vt:variant>
        <vt:i4>0</vt:i4>
      </vt:variant>
      <vt:variant>
        <vt:i4>5</vt:i4>
      </vt:variant>
      <vt:variant>
        <vt:lpwstr>https://www.devogids.nl/</vt:lpwstr>
      </vt:variant>
      <vt:variant>
        <vt:lpwstr/>
      </vt:variant>
      <vt:variant>
        <vt:i4>3801139</vt:i4>
      </vt:variant>
      <vt:variant>
        <vt:i4>1635</vt:i4>
      </vt:variant>
      <vt:variant>
        <vt:i4>0</vt:i4>
      </vt:variant>
      <vt:variant>
        <vt:i4>5</vt:i4>
      </vt:variant>
      <vt:variant>
        <vt:lpwstr>https://www.facebook.com/groups/dutcheducationgroup/?ref=share</vt:lpwstr>
      </vt:variant>
      <vt:variant>
        <vt:lpwstr/>
      </vt:variant>
      <vt:variant>
        <vt:i4>2818149</vt:i4>
      </vt:variant>
      <vt:variant>
        <vt:i4>1632</vt:i4>
      </vt:variant>
      <vt:variant>
        <vt:i4>0</vt:i4>
      </vt:variant>
      <vt:variant>
        <vt:i4>5</vt:i4>
      </vt:variant>
      <vt:variant>
        <vt:lpwstr>https://allecijfers.nl/basisscholen-overzicht/</vt:lpwstr>
      </vt:variant>
      <vt:variant>
        <vt:lpwstr/>
      </vt:variant>
      <vt:variant>
        <vt:i4>4587535</vt:i4>
      </vt:variant>
      <vt:variant>
        <vt:i4>1629</vt:i4>
      </vt:variant>
      <vt:variant>
        <vt:i4>0</vt:i4>
      </vt:variant>
      <vt:variant>
        <vt:i4>5</vt:i4>
      </vt:variant>
      <vt:variant>
        <vt:lpwstr>https://kickstartschool.nl/en</vt:lpwstr>
      </vt:variant>
      <vt:variant>
        <vt:lpwstr/>
      </vt:variant>
      <vt:variant>
        <vt:i4>2621537</vt:i4>
      </vt:variant>
      <vt:variant>
        <vt:i4>1626</vt:i4>
      </vt:variant>
      <vt:variant>
        <vt:i4>0</vt:i4>
      </vt:variant>
      <vt:variant>
        <vt:i4>5</vt:i4>
      </vt:variant>
      <vt:variant>
        <vt:lpwstr>https://www.berlitz.com/en-nl/languages/english</vt:lpwstr>
      </vt:variant>
      <vt:variant>
        <vt:lpwstr/>
      </vt:variant>
      <vt:variant>
        <vt:i4>8257592</vt:i4>
      </vt:variant>
      <vt:variant>
        <vt:i4>1623</vt:i4>
      </vt:variant>
      <vt:variant>
        <vt:i4>0</vt:i4>
      </vt:variant>
      <vt:variant>
        <vt:i4>5</vt:i4>
      </vt:variant>
      <vt:variant>
        <vt:lpwstr>https://www.ste.nl/</vt:lpwstr>
      </vt:variant>
      <vt:variant>
        <vt:lpwstr/>
      </vt:variant>
      <vt:variant>
        <vt:i4>6619246</vt:i4>
      </vt:variant>
      <vt:variant>
        <vt:i4>1620</vt:i4>
      </vt:variant>
      <vt:variant>
        <vt:i4>0</vt:i4>
      </vt:variant>
      <vt:variant>
        <vt:i4>5</vt:i4>
      </vt:variant>
      <vt:variant>
        <vt:lpwstr>https://nedles.com/</vt:lpwstr>
      </vt:variant>
      <vt:variant>
        <vt:lpwstr/>
      </vt:variant>
      <vt:variant>
        <vt:i4>4587535</vt:i4>
      </vt:variant>
      <vt:variant>
        <vt:i4>1617</vt:i4>
      </vt:variant>
      <vt:variant>
        <vt:i4>0</vt:i4>
      </vt:variant>
      <vt:variant>
        <vt:i4>5</vt:i4>
      </vt:variant>
      <vt:variant>
        <vt:lpwstr>https://kickstartschool.nl/en</vt:lpwstr>
      </vt:variant>
      <vt:variant>
        <vt:lpwstr/>
      </vt:variant>
      <vt:variant>
        <vt:i4>4718594</vt:i4>
      </vt:variant>
      <vt:variant>
        <vt:i4>1614</vt:i4>
      </vt:variant>
      <vt:variant>
        <vt:i4>0</vt:i4>
      </vt:variant>
      <vt:variant>
        <vt:i4>5</vt:i4>
      </vt:variant>
      <vt:variant>
        <vt:lpwstr>https://www.staatsexamensnt2.nl/</vt:lpwstr>
      </vt:variant>
      <vt:variant>
        <vt:lpwstr/>
      </vt:variant>
      <vt:variant>
        <vt:i4>6684719</vt:i4>
      </vt:variant>
      <vt:variant>
        <vt:i4>1611</vt:i4>
      </vt:variant>
      <vt:variant>
        <vt:i4>0</vt:i4>
      </vt:variant>
      <vt:variant>
        <vt:i4>5</vt:i4>
      </vt:variant>
      <vt:variant>
        <vt:lpwstr>https://flowently.com/</vt:lpwstr>
      </vt:variant>
      <vt:variant>
        <vt:lpwstr/>
      </vt:variant>
      <vt:variant>
        <vt:i4>8192122</vt:i4>
      </vt:variant>
      <vt:variant>
        <vt:i4>1608</vt:i4>
      </vt:variant>
      <vt:variant>
        <vt:i4>0</vt:i4>
      </vt:variant>
      <vt:variant>
        <vt:i4>5</vt:i4>
      </vt:variant>
      <vt:variant>
        <vt:lpwstr>https://www.easynl.nl/</vt:lpwstr>
      </vt:variant>
      <vt:variant>
        <vt:lpwstr/>
      </vt:variant>
      <vt:variant>
        <vt:i4>6488184</vt:i4>
      </vt:variant>
      <vt:variant>
        <vt:i4>1605</vt:i4>
      </vt:variant>
      <vt:variant>
        <vt:i4>0</vt:i4>
      </vt:variant>
      <vt:variant>
        <vt:i4>5</vt:i4>
      </vt:variant>
      <vt:variant>
        <vt:lpwstr>https://dutchready.com/</vt:lpwstr>
      </vt:variant>
      <vt:variant>
        <vt:lpwstr/>
      </vt:variant>
      <vt:variant>
        <vt:i4>4259920</vt:i4>
      </vt:variant>
      <vt:variant>
        <vt:i4>1602</vt:i4>
      </vt:variant>
      <vt:variant>
        <vt:i4>0</vt:i4>
      </vt:variant>
      <vt:variant>
        <vt:i4>5</vt:i4>
      </vt:variant>
      <vt:variant>
        <vt:lpwstr>http://dutchfirst.nl/en/</vt:lpwstr>
      </vt:variant>
      <vt:variant>
        <vt:lpwstr/>
      </vt:variant>
      <vt:variant>
        <vt:i4>5832784</vt:i4>
      </vt:variant>
      <vt:variant>
        <vt:i4>1599</vt:i4>
      </vt:variant>
      <vt:variant>
        <vt:i4>0</vt:i4>
      </vt:variant>
      <vt:variant>
        <vt:i4>5</vt:i4>
      </vt:variant>
      <vt:variant>
        <vt:lpwstr>https://dutchcoursesamsterdam.nl/</vt:lpwstr>
      </vt:variant>
      <vt:variant>
        <vt:lpwstr/>
      </vt:variant>
      <vt:variant>
        <vt:i4>6029316</vt:i4>
      </vt:variant>
      <vt:variant>
        <vt:i4>1596</vt:i4>
      </vt:variant>
      <vt:variant>
        <vt:i4>0</vt:i4>
      </vt:variant>
      <vt:variant>
        <vt:i4>5</vt:i4>
      </vt:variant>
      <vt:variant>
        <vt:lpwstr>https://katakura-wblc.nl/</vt:lpwstr>
      </vt:variant>
      <vt:variant>
        <vt:lpwstr/>
      </vt:variant>
      <vt:variant>
        <vt:i4>1114179</vt:i4>
      </vt:variant>
      <vt:variant>
        <vt:i4>1593</vt:i4>
      </vt:variant>
      <vt:variant>
        <vt:i4>0</vt:i4>
      </vt:variant>
      <vt:variant>
        <vt:i4>5</vt:i4>
      </vt:variant>
      <vt:variant>
        <vt:lpwstr>https://directdutch.com/</vt:lpwstr>
      </vt:variant>
      <vt:variant>
        <vt:lpwstr/>
      </vt:variant>
      <vt:variant>
        <vt:i4>2228339</vt:i4>
      </vt:variant>
      <vt:variant>
        <vt:i4>1590</vt:i4>
      </vt:variant>
      <vt:variant>
        <vt:i4>0</vt:i4>
      </vt:variant>
      <vt:variant>
        <vt:i4>5</vt:i4>
      </vt:variant>
      <vt:variant>
        <vt:lpwstr>https://spb.v2.repetitors.info/</vt:lpwstr>
      </vt:variant>
      <vt:variant>
        <vt:lpwstr/>
      </vt:variant>
      <vt:variant>
        <vt:i4>1179660</vt:i4>
      </vt:variant>
      <vt:variant>
        <vt:i4>1587</vt:i4>
      </vt:variant>
      <vt:variant>
        <vt:i4>0</vt:i4>
      </vt:variant>
      <vt:variant>
        <vt:i4>5</vt:i4>
      </vt:variant>
      <vt:variant>
        <vt:lpwstr>https://www.welklidwoord.nl/</vt:lpwstr>
      </vt:variant>
      <vt:variant>
        <vt:lpwstr/>
      </vt:variant>
      <vt:variant>
        <vt:i4>3670063</vt:i4>
      </vt:variant>
      <vt:variant>
        <vt:i4>1584</vt:i4>
      </vt:variant>
      <vt:variant>
        <vt:i4>0</vt:i4>
      </vt:variant>
      <vt:variant>
        <vt:i4>5</vt:i4>
      </vt:variant>
      <vt:variant>
        <vt:lpwstr>https://instagram.com/mamadutch.teacher</vt:lpwstr>
      </vt:variant>
      <vt:variant>
        <vt:lpwstr/>
      </vt:variant>
      <vt:variant>
        <vt:i4>6160388</vt:i4>
      </vt:variant>
      <vt:variant>
        <vt:i4>1581</vt:i4>
      </vt:variant>
      <vt:variant>
        <vt:i4>0</vt:i4>
      </vt:variant>
      <vt:variant>
        <vt:i4>5</vt:i4>
      </vt:variant>
      <vt:variant>
        <vt:lpwstr>https://www.duolingo.com/</vt:lpwstr>
      </vt:variant>
      <vt:variant>
        <vt:lpwstr/>
      </vt:variant>
      <vt:variant>
        <vt:i4>5373973</vt:i4>
      </vt:variant>
      <vt:variant>
        <vt:i4>1578</vt:i4>
      </vt:variant>
      <vt:variant>
        <vt:i4>0</vt:i4>
      </vt:variant>
      <vt:variant>
        <vt:i4>5</vt:i4>
      </vt:variant>
      <vt:variant>
        <vt:lpwstr>https://rataplan.nl/</vt:lpwstr>
      </vt:variant>
      <vt:variant>
        <vt:lpwstr/>
      </vt:variant>
      <vt:variant>
        <vt:i4>4784155</vt:i4>
      </vt:variant>
      <vt:variant>
        <vt:i4>1575</vt:i4>
      </vt:variant>
      <vt:variant>
        <vt:i4>0</vt:i4>
      </vt:variant>
      <vt:variant>
        <vt:i4>5</vt:i4>
      </vt:variant>
      <vt:variant>
        <vt:lpwstr>https://allekringloopwinkels.nl/</vt:lpwstr>
      </vt:variant>
      <vt:variant>
        <vt:lpwstr/>
      </vt:variant>
      <vt:variant>
        <vt:i4>6619195</vt:i4>
      </vt:variant>
      <vt:variant>
        <vt:i4>1572</vt:i4>
      </vt:variant>
      <vt:variant>
        <vt:i4>0</vt:i4>
      </vt:variant>
      <vt:variant>
        <vt:i4>5</vt:i4>
      </vt:variant>
      <vt:variant>
        <vt:lpwstr>https://www.marktplaats.nl/</vt:lpwstr>
      </vt:variant>
      <vt:variant>
        <vt:lpwstr/>
      </vt:variant>
      <vt:variant>
        <vt:i4>2162755</vt:i4>
      </vt:variant>
      <vt:variant>
        <vt:i4>1569</vt:i4>
      </vt:variant>
      <vt:variant>
        <vt:i4>0</vt:i4>
      </vt:variant>
      <vt:variant>
        <vt:i4>5</vt:i4>
      </vt:variant>
      <vt:variant>
        <vt:lpwstr>https://t.me/Bnl_baraholka</vt:lpwstr>
      </vt:variant>
      <vt:variant>
        <vt:lpwstr/>
      </vt:variant>
      <vt:variant>
        <vt:i4>7340159</vt:i4>
      </vt:variant>
      <vt:variant>
        <vt:i4>1566</vt:i4>
      </vt:variant>
      <vt:variant>
        <vt:i4>0</vt:i4>
      </vt:variant>
      <vt:variant>
        <vt:i4>5</vt:i4>
      </vt:variant>
      <vt:variant>
        <vt:lpwstr>https://www.vinted.nl/</vt:lpwstr>
      </vt:variant>
      <vt:variant>
        <vt:lpwstr/>
      </vt:variant>
      <vt:variant>
        <vt:i4>3604591</vt:i4>
      </vt:variant>
      <vt:variant>
        <vt:i4>1563</vt:i4>
      </vt:variant>
      <vt:variant>
        <vt:i4>0</vt:i4>
      </vt:variant>
      <vt:variant>
        <vt:i4>5</vt:i4>
      </vt:variant>
      <vt:variant>
        <vt:lpwstr>https://ijhallen.nl/en/</vt:lpwstr>
      </vt:variant>
      <vt:variant>
        <vt:lpwstr/>
      </vt:variant>
      <vt:variant>
        <vt:i4>8126504</vt:i4>
      </vt:variant>
      <vt:variant>
        <vt:i4>1560</vt:i4>
      </vt:variant>
      <vt:variant>
        <vt:i4>0</vt:i4>
      </vt:variant>
      <vt:variant>
        <vt:i4>5</vt:i4>
      </vt:variant>
      <vt:variant>
        <vt:lpwstr>https://albertcuyp-markt.amsterdam/</vt:lpwstr>
      </vt:variant>
      <vt:variant>
        <vt:lpwstr/>
      </vt:variant>
      <vt:variant>
        <vt:i4>524362</vt:i4>
      </vt:variant>
      <vt:variant>
        <vt:i4>1557</vt:i4>
      </vt:variant>
      <vt:variant>
        <vt:i4>0</vt:i4>
      </vt:variant>
      <vt:variant>
        <vt:i4>5</vt:i4>
      </vt:variant>
      <vt:variant>
        <vt:lpwstr>https://markt.startpagina.nl/</vt:lpwstr>
      </vt:variant>
      <vt:variant>
        <vt:lpwstr/>
      </vt:variant>
      <vt:variant>
        <vt:i4>1179657</vt:i4>
      </vt:variant>
      <vt:variant>
        <vt:i4>1554</vt:i4>
      </vt:variant>
      <vt:variant>
        <vt:i4>0</vt:i4>
      </vt:variant>
      <vt:variant>
        <vt:i4>5</vt:i4>
      </vt:variant>
      <vt:variant>
        <vt:lpwstr>https://www.hollandsemarkten.nl/</vt:lpwstr>
      </vt:variant>
      <vt:variant>
        <vt:lpwstr/>
      </vt:variant>
      <vt:variant>
        <vt:i4>983125</vt:i4>
      </vt:variant>
      <vt:variant>
        <vt:i4>1551</vt:i4>
      </vt:variant>
      <vt:variant>
        <vt:i4>0</vt:i4>
      </vt:variant>
      <vt:variant>
        <vt:i4>5</vt:i4>
      </vt:variant>
      <vt:variant>
        <vt:lpwstr>https://www.plein.nl/</vt:lpwstr>
      </vt:variant>
      <vt:variant>
        <vt:lpwstr/>
      </vt:variant>
      <vt:variant>
        <vt:i4>6291492</vt:i4>
      </vt:variant>
      <vt:variant>
        <vt:i4>1548</vt:i4>
      </vt:variant>
      <vt:variant>
        <vt:i4>0</vt:i4>
      </vt:variant>
      <vt:variant>
        <vt:i4>5</vt:i4>
      </vt:variant>
      <vt:variant>
        <vt:lpwstr>https://www.zooplus.nl/</vt:lpwstr>
      </vt:variant>
      <vt:variant>
        <vt:lpwstr/>
      </vt:variant>
      <vt:variant>
        <vt:i4>1245267</vt:i4>
      </vt:variant>
      <vt:variant>
        <vt:i4>1545</vt:i4>
      </vt:variant>
      <vt:variant>
        <vt:i4>0</vt:i4>
      </vt:variant>
      <vt:variant>
        <vt:i4>5</vt:i4>
      </vt:variant>
      <vt:variant>
        <vt:lpwstr>https://www.brekz.nl/</vt:lpwstr>
      </vt:variant>
      <vt:variant>
        <vt:lpwstr/>
      </vt:variant>
      <vt:variant>
        <vt:i4>7274592</vt:i4>
      </vt:variant>
      <vt:variant>
        <vt:i4>1542</vt:i4>
      </vt:variant>
      <vt:variant>
        <vt:i4>0</vt:i4>
      </vt:variant>
      <vt:variant>
        <vt:i4>5</vt:i4>
      </vt:variant>
      <vt:variant>
        <vt:lpwstr>https://www.alsa-nature.nl/</vt:lpwstr>
      </vt:variant>
      <vt:variant>
        <vt:lpwstr/>
      </vt:variant>
      <vt:variant>
        <vt:i4>1245278</vt:i4>
      </vt:variant>
      <vt:variant>
        <vt:i4>1539</vt:i4>
      </vt:variant>
      <vt:variant>
        <vt:i4>0</vt:i4>
      </vt:variant>
      <vt:variant>
        <vt:i4>5</vt:i4>
      </vt:variant>
      <vt:variant>
        <vt:lpwstr>https://www.petsplace.nl/</vt:lpwstr>
      </vt:variant>
      <vt:variant>
        <vt:lpwstr/>
      </vt:variant>
      <vt:variant>
        <vt:i4>2883691</vt:i4>
      </vt:variant>
      <vt:variant>
        <vt:i4>1536</vt:i4>
      </vt:variant>
      <vt:variant>
        <vt:i4>0</vt:i4>
      </vt:variant>
      <vt:variant>
        <vt:i4>5</vt:i4>
      </vt:variant>
      <vt:variant>
        <vt:lpwstr>https://www.bodyandfit.com/</vt:lpwstr>
      </vt:variant>
      <vt:variant>
        <vt:lpwstr/>
      </vt:variant>
      <vt:variant>
        <vt:i4>1900635</vt:i4>
      </vt:variant>
      <vt:variant>
        <vt:i4>1533</vt:i4>
      </vt:variant>
      <vt:variant>
        <vt:i4>0</vt:i4>
      </vt:variant>
      <vt:variant>
        <vt:i4>5</vt:i4>
      </vt:variant>
      <vt:variant>
        <vt:lpwstr>https://nl.iherb.com/</vt:lpwstr>
      </vt:variant>
      <vt:variant>
        <vt:lpwstr/>
      </vt:variant>
      <vt:variant>
        <vt:i4>1114117</vt:i4>
      </vt:variant>
      <vt:variant>
        <vt:i4>1530</vt:i4>
      </vt:variant>
      <vt:variant>
        <vt:i4>0</vt:i4>
      </vt:variant>
      <vt:variant>
        <vt:i4>5</vt:i4>
      </vt:variant>
      <vt:variant>
        <vt:lpwstr>https://www.vitaminstore.nl/</vt:lpwstr>
      </vt:variant>
      <vt:variant>
        <vt:lpwstr/>
      </vt:variant>
      <vt:variant>
        <vt:i4>327744</vt:i4>
      </vt:variant>
      <vt:variant>
        <vt:i4>1527</vt:i4>
      </vt:variant>
      <vt:variant>
        <vt:i4>0</vt:i4>
      </vt:variant>
      <vt:variant>
        <vt:i4>5</vt:i4>
      </vt:variant>
      <vt:variant>
        <vt:lpwstr>https://www.hollandandbarrett.nl/</vt:lpwstr>
      </vt:variant>
      <vt:variant>
        <vt:lpwstr/>
      </vt:variant>
      <vt:variant>
        <vt:i4>7209017</vt:i4>
      </vt:variant>
      <vt:variant>
        <vt:i4>1524</vt:i4>
      </vt:variant>
      <vt:variant>
        <vt:i4>0</vt:i4>
      </vt:variant>
      <vt:variant>
        <vt:i4>5</vt:i4>
      </vt:variant>
      <vt:variant>
        <vt:lpwstr>https://www.zalando.nl/</vt:lpwstr>
      </vt:variant>
      <vt:variant>
        <vt:lpwstr/>
      </vt:variant>
      <vt:variant>
        <vt:i4>7209010</vt:i4>
      </vt:variant>
      <vt:variant>
        <vt:i4>1521</vt:i4>
      </vt:variant>
      <vt:variant>
        <vt:i4>0</vt:i4>
      </vt:variant>
      <vt:variant>
        <vt:i4>5</vt:i4>
      </vt:variant>
      <vt:variant>
        <vt:lpwstr>https://www.net-a-porter.com/en-nl/</vt:lpwstr>
      </vt:variant>
      <vt:variant>
        <vt:lpwstr/>
      </vt:variant>
      <vt:variant>
        <vt:i4>1966156</vt:i4>
      </vt:variant>
      <vt:variant>
        <vt:i4>1518</vt:i4>
      </vt:variant>
      <vt:variant>
        <vt:i4>0</vt:i4>
      </vt:variant>
      <vt:variant>
        <vt:i4>5</vt:i4>
      </vt:variant>
      <vt:variant>
        <vt:lpwstr>https://www.afound.com/nl-nl/</vt:lpwstr>
      </vt:variant>
      <vt:variant>
        <vt:lpwstr/>
      </vt:variant>
      <vt:variant>
        <vt:i4>1835088</vt:i4>
      </vt:variant>
      <vt:variant>
        <vt:i4>1515</vt:i4>
      </vt:variant>
      <vt:variant>
        <vt:i4>0</vt:i4>
      </vt:variant>
      <vt:variant>
        <vt:i4>5</vt:i4>
      </vt:variant>
      <vt:variant>
        <vt:lpwstr>https://www.farfetch.com/nl/</vt:lpwstr>
      </vt:variant>
      <vt:variant>
        <vt:lpwstr/>
      </vt:variant>
      <vt:variant>
        <vt:i4>983125</vt:i4>
      </vt:variant>
      <vt:variant>
        <vt:i4>1512</vt:i4>
      </vt:variant>
      <vt:variant>
        <vt:i4>0</vt:i4>
      </vt:variant>
      <vt:variant>
        <vt:i4>5</vt:i4>
      </vt:variant>
      <vt:variant>
        <vt:lpwstr>https://www.plein.nl/</vt:lpwstr>
      </vt:variant>
      <vt:variant>
        <vt:lpwstr/>
      </vt:variant>
      <vt:variant>
        <vt:i4>917512</vt:i4>
      </vt:variant>
      <vt:variant>
        <vt:i4>1509</vt:i4>
      </vt:variant>
      <vt:variant>
        <vt:i4>0</vt:i4>
      </vt:variant>
      <vt:variant>
        <vt:i4>5</vt:i4>
      </vt:variant>
      <vt:variant>
        <vt:lpwstr>https://www.etos.nl/</vt:lpwstr>
      </vt:variant>
      <vt:variant>
        <vt:lpwstr/>
      </vt:variant>
      <vt:variant>
        <vt:i4>1048601</vt:i4>
      </vt:variant>
      <vt:variant>
        <vt:i4>1506</vt:i4>
      </vt:variant>
      <vt:variant>
        <vt:i4>0</vt:i4>
      </vt:variant>
      <vt:variant>
        <vt:i4>5</vt:i4>
      </vt:variant>
      <vt:variant>
        <vt:lpwstr>https://www.kruidvat.nl/</vt:lpwstr>
      </vt:variant>
      <vt:variant>
        <vt:lpwstr/>
      </vt:variant>
      <vt:variant>
        <vt:i4>65619</vt:i4>
      </vt:variant>
      <vt:variant>
        <vt:i4>1503</vt:i4>
      </vt:variant>
      <vt:variant>
        <vt:i4>0</vt:i4>
      </vt:variant>
      <vt:variant>
        <vt:i4>5</vt:i4>
      </vt:variant>
      <vt:variant>
        <vt:lpwstr>https://www.lookfantastic.nl/</vt:lpwstr>
      </vt:variant>
      <vt:variant>
        <vt:lpwstr/>
      </vt:variant>
      <vt:variant>
        <vt:i4>851983</vt:i4>
      </vt:variant>
      <vt:variant>
        <vt:i4>1500</vt:i4>
      </vt:variant>
      <vt:variant>
        <vt:i4>0</vt:i4>
      </vt:variant>
      <vt:variant>
        <vt:i4>5</vt:i4>
      </vt:variant>
      <vt:variant>
        <vt:lpwstr>https://www.douglas.nl/nl</vt:lpwstr>
      </vt:variant>
      <vt:variant>
        <vt:lpwstr/>
      </vt:variant>
      <vt:variant>
        <vt:i4>6291574</vt:i4>
      </vt:variant>
      <vt:variant>
        <vt:i4>1497</vt:i4>
      </vt:variant>
      <vt:variant>
        <vt:i4>0</vt:i4>
      </vt:variant>
      <vt:variant>
        <vt:i4>5</vt:i4>
      </vt:variant>
      <vt:variant>
        <vt:lpwstr>https://www.notino.nl/</vt:lpwstr>
      </vt:variant>
      <vt:variant>
        <vt:lpwstr/>
      </vt:variant>
      <vt:variant>
        <vt:i4>2359403</vt:i4>
      </vt:variant>
      <vt:variant>
        <vt:i4>1494</vt:i4>
      </vt:variant>
      <vt:variant>
        <vt:i4>0</vt:i4>
      </vt:variant>
      <vt:variant>
        <vt:i4>5</vt:i4>
      </vt:variant>
      <vt:variant>
        <vt:lpwstr>https://www.zalando-lounge.nl/</vt:lpwstr>
      </vt:variant>
      <vt:variant>
        <vt:lpwstr/>
      </vt:variant>
      <vt:variant>
        <vt:i4>7209017</vt:i4>
      </vt:variant>
      <vt:variant>
        <vt:i4>1491</vt:i4>
      </vt:variant>
      <vt:variant>
        <vt:i4>0</vt:i4>
      </vt:variant>
      <vt:variant>
        <vt:i4>5</vt:i4>
      </vt:variant>
      <vt:variant>
        <vt:lpwstr>https://www.zalando.nl/</vt:lpwstr>
      </vt:variant>
      <vt:variant>
        <vt:lpwstr/>
      </vt:variant>
      <vt:variant>
        <vt:i4>4194415</vt:i4>
      </vt:variant>
      <vt:variant>
        <vt:i4>1488</vt:i4>
      </vt:variant>
      <vt:variant>
        <vt:i4>0</vt:i4>
      </vt:variant>
      <vt:variant>
        <vt:i4>5</vt:i4>
      </vt:variant>
      <vt:variant>
        <vt:lpwstr>https://www.cos.com/en_eur/index.html</vt:lpwstr>
      </vt:variant>
      <vt:variant>
        <vt:lpwstr/>
      </vt:variant>
      <vt:variant>
        <vt:i4>393248</vt:i4>
      </vt:variant>
      <vt:variant>
        <vt:i4>1485</vt:i4>
      </vt:variant>
      <vt:variant>
        <vt:i4>0</vt:i4>
      </vt:variant>
      <vt:variant>
        <vt:i4>5</vt:i4>
      </vt:variant>
      <vt:variant>
        <vt:lpwstr>http://www.arket.com/en_eur/index.html</vt:lpwstr>
      </vt:variant>
      <vt:variant>
        <vt:lpwstr/>
      </vt:variant>
      <vt:variant>
        <vt:i4>1441869</vt:i4>
      </vt:variant>
      <vt:variant>
        <vt:i4>1482</vt:i4>
      </vt:variant>
      <vt:variant>
        <vt:i4>0</vt:i4>
      </vt:variant>
      <vt:variant>
        <vt:i4>5</vt:i4>
      </vt:variant>
      <vt:variant>
        <vt:lpwstr>https://www.aboutyou.nl/jouw-shop</vt:lpwstr>
      </vt:variant>
      <vt:variant>
        <vt:lpwstr/>
      </vt:variant>
      <vt:variant>
        <vt:i4>4587535</vt:i4>
      </vt:variant>
      <vt:variant>
        <vt:i4>1479</vt:i4>
      </vt:variant>
      <vt:variant>
        <vt:i4>0</vt:i4>
      </vt:variant>
      <vt:variant>
        <vt:i4>5</vt:i4>
      </vt:variant>
      <vt:variant>
        <vt:lpwstr>https://www.asos.com/</vt:lpwstr>
      </vt:variant>
      <vt:variant>
        <vt:lpwstr/>
      </vt:variant>
      <vt:variant>
        <vt:i4>1835088</vt:i4>
      </vt:variant>
      <vt:variant>
        <vt:i4>1476</vt:i4>
      </vt:variant>
      <vt:variant>
        <vt:i4>0</vt:i4>
      </vt:variant>
      <vt:variant>
        <vt:i4>5</vt:i4>
      </vt:variant>
      <vt:variant>
        <vt:lpwstr>https://www.farfetch.com/nl/</vt:lpwstr>
      </vt:variant>
      <vt:variant>
        <vt:lpwstr/>
      </vt:variant>
      <vt:variant>
        <vt:i4>7209010</vt:i4>
      </vt:variant>
      <vt:variant>
        <vt:i4>1473</vt:i4>
      </vt:variant>
      <vt:variant>
        <vt:i4>0</vt:i4>
      </vt:variant>
      <vt:variant>
        <vt:i4>5</vt:i4>
      </vt:variant>
      <vt:variant>
        <vt:lpwstr>https://www.net-a-porter.com/en-nl/</vt:lpwstr>
      </vt:variant>
      <vt:variant>
        <vt:lpwstr/>
      </vt:variant>
      <vt:variant>
        <vt:i4>4128824</vt:i4>
      </vt:variant>
      <vt:variant>
        <vt:i4>1470</vt:i4>
      </vt:variant>
      <vt:variant>
        <vt:i4>0</vt:i4>
      </vt:variant>
      <vt:variant>
        <vt:i4>5</vt:i4>
      </vt:variant>
      <vt:variant>
        <vt:lpwstr>https://www.yoox.com/nl</vt:lpwstr>
      </vt:variant>
      <vt:variant>
        <vt:lpwstr/>
      </vt:variant>
      <vt:variant>
        <vt:i4>1966156</vt:i4>
      </vt:variant>
      <vt:variant>
        <vt:i4>1467</vt:i4>
      </vt:variant>
      <vt:variant>
        <vt:i4>0</vt:i4>
      </vt:variant>
      <vt:variant>
        <vt:i4>5</vt:i4>
      </vt:variant>
      <vt:variant>
        <vt:lpwstr>https://www.afound.com/nl-nl/</vt:lpwstr>
      </vt:variant>
      <vt:variant>
        <vt:lpwstr/>
      </vt:variant>
      <vt:variant>
        <vt:i4>2031636</vt:i4>
      </vt:variant>
      <vt:variant>
        <vt:i4>1464</vt:i4>
      </vt:variant>
      <vt:variant>
        <vt:i4>0</vt:i4>
      </vt:variant>
      <vt:variant>
        <vt:i4>5</vt:i4>
      </vt:variant>
      <vt:variant>
        <vt:lpwstr>https://www.theoutnet.com/en-nl/</vt:lpwstr>
      </vt:variant>
      <vt:variant>
        <vt:lpwstr/>
      </vt:variant>
      <vt:variant>
        <vt:i4>7929962</vt:i4>
      </vt:variant>
      <vt:variant>
        <vt:i4>1461</vt:i4>
      </vt:variant>
      <vt:variant>
        <vt:i4>0</vt:i4>
      </vt:variant>
      <vt:variant>
        <vt:i4>5</vt:i4>
      </vt:variant>
      <vt:variant>
        <vt:lpwstr>https://www.otrium.nl/</vt:lpwstr>
      </vt:variant>
      <vt:variant>
        <vt:lpwstr/>
      </vt:variant>
      <vt:variant>
        <vt:i4>7995429</vt:i4>
      </vt:variant>
      <vt:variant>
        <vt:i4>1458</vt:i4>
      </vt:variant>
      <vt:variant>
        <vt:i4>0</vt:i4>
      </vt:variant>
      <vt:variant>
        <vt:i4>5</vt:i4>
      </vt:variant>
      <vt:variant>
        <vt:lpwstr>https://www.debijenkorf.nl/</vt:lpwstr>
      </vt:variant>
      <vt:variant>
        <vt:lpwstr/>
      </vt:variant>
      <vt:variant>
        <vt:i4>2555965</vt:i4>
      </vt:variant>
      <vt:variant>
        <vt:i4>1455</vt:i4>
      </vt:variant>
      <vt:variant>
        <vt:i4>0</vt:i4>
      </vt:variant>
      <vt:variant>
        <vt:i4>5</vt:i4>
      </vt:variant>
      <vt:variant>
        <vt:lpwstr>https://www.mcarthurglen.com/nl/outlets/nl/designer-outlet-roosendaal/</vt:lpwstr>
      </vt:variant>
      <vt:variant>
        <vt:lpwstr/>
      </vt:variant>
      <vt:variant>
        <vt:i4>7536763</vt:i4>
      </vt:variant>
      <vt:variant>
        <vt:i4>1452</vt:i4>
      </vt:variant>
      <vt:variant>
        <vt:i4>0</vt:i4>
      </vt:variant>
      <vt:variant>
        <vt:i4>5</vt:i4>
      </vt:variant>
      <vt:variant>
        <vt:lpwstr>https://amsterdam.thestyleoutlets.nl/nl</vt:lpwstr>
      </vt:variant>
      <vt:variant>
        <vt:lpwstr/>
      </vt:variant>
      <vt:variant>
        <vt:i4>7340138</vt:i4>
      </vt:variant>
      <vt:variant>
        <vt:i4>1449</vt:i4>
      </vt:variant>
      <vt:variant>
        <vt:i4>0</vt:i4>
      </vt:variant>
      <vt:variant>
        <vt:i4>5</vt:i4>
      </vt:variant>
      <vt:variant>
        <vt:lpwstr>https://www.weareroermond.com/designer-outlet-roermond/</vt:lpwstr>
      </vt:variant>
      <vt:variant>
        <vt:lpwstr/>
      </vt:variant>
      <vt:variant>
        <vt:i4>6488121</vt:i4>
      </vt:variant>
      <vt:variant>
        <vt:i4>1446</vt:i4>
      </vt:variant>
      <vt:variant>
        <vt:i4>0</vt:i4>
      </vt:variant>
      <vt:variant>
        <vt:i4>5</vt:i4>
      </vt:variant>
      <vt:variant>
        <vt:lpwstr>http://www.etos.nl/</vt:lpwstr>
      </vt:variant>
      <vt:variant>
        <vt:lpwstr/>
      </vt:variant>
      <vt:variant>
        <vt:i4>1048601</vt:i4>
      </vt:variant>
      <vt:variant>
        <vt:i4>1443</vt:i4>
      </vt:variant>
      <vt:variant>
        <vt:i4>0</vt:i4>
      </vt:variant>
      <vt:variant>
        <vt:i4>5</vt:i4>
      </vt:variant>
      <vt:variant>
        <vt:lpwstr>https://www.kruidvat.nl/</vt:lpwstr>
      </vt:variant>
      <vt:variant>
        <vt:lpwstr/>
      </vt:variant>
      <vt:variant>
        <vt:i4>1114135</vt:i4>
      </vt:variant>
      <vt:variant>
        <vt:i4>1440</vt:i4>
      </vt:variant>
      <vt:variant>
        <vt:i4>0</vt:i4>
      </vt:variant>
      <vt:variant>
        <vt:i4>5</vt:i4>
      </vt:variant>
      <vt:variant>
        <vt:lpwstr>http://www.plein.nl/</vt:lpwstr>
      </vt:variant>
      <vt:variant>
        <vt:lpwstr/>
      </vt:variant>
      <vt:variant>
        <vt:i4>2752544</vt:i4>
      </vt:variant>
      <vt:variant>
        <vt:i4>1437</vt:i4>
      </vt:variant>
      <vt:variant>
        <vt:i4>0</vt:i4>
      </vt:variant>
      <vt:variant>
        <vt:i4>5</vt:i4>
      </vt:variant>
      <vt:variant>
        <vt:lpwstr>https://bedsbedding.nl/</vt:lpwstr>
      </vt:variant>
      <vt:variant>
        <vt:lpwstr/>
      </vt:variant>
      <vt:variant>
        <vt:i4>7602223</vt:i4>
      </vt:variant>
      <vt:variant>
        <vt:i4>1434</vt:i4>
      </vt:variant>
      <vt:variant>
        <vt:i4>0</vt:i4>
      </vt:variant>
      <vt:variant>
        <vt:i4>5</vt:i4>
      </vt:variant>
      <vt:variant>
        <vt:lpwstr>https://www.vtwonen.nl/</vt:lpwstr>
      </vt:variant>
      <vt:variant>
        <vt:lpwstr/>
      </vt:variant>
      <vt:variant>
        <vt:i4>75</vt:i4>
      </vt:variant>
      <vt:variant>
        <vt:i4>1431</vt:i4>
      </vt:variant>
      <vt:variant>
        <vt:i4>0</vt:i4>
      </vt:variant>
      <vt:variant>
        <vt:i4>5</vt:i4>
      </vt:variant>
      <vt:variant>
        <vt:lpwstr>https://www.xenos.nl/</vt:lpwstr>
      </vt:variant>
      <vt:variant>
        <vt:lpwstr/>
      </vt:variant>
      <vt:variant>
        <vt:i4>7995495</vt:i4>
      </vt:variant>
      <vt:variant>
        <vt:i4>1428</vt:i4>
      </vt:variant>
      <vt:variant>
        <vt:i4>0</vt:i4>
      </vt:variant>
      <vt:variant>
        <vt:i4>5</vt:i4>
      </vt:variant>
      <vt:variant>
        <vt:lpwstr>https://www.leenbakker.nl/</vt:lpwstr>
      </vt:variant>
      <vt:variant>
        <vt:lpwstr/>
      </vt:variant>
      <vt:variant>
        <vt:i4>6684733</vt:i4>
      </vt:variant>
      <vt:variant>
        <vt:i4>1425</vt:i4>
      </vt:variant>
      <vt:variant>
        <vt:i4>0</vt:i4>
      </vt:variant>
      <vt:variant>
        <vt:i4>5</vt:i4>
      </vt:variant>
      <vt:variant>
        <vt:lpwstr>https://www.kwantum.nl/</vt:lpwstr>
      </vt:variant>
      <vt:variant>
        <vt:lpwstr/>
      </vt:variant>
      <vt:variant>
        <vt:i4>1507355</vt:i4>
      </vt:variant>
      <vt:variant>
        <vt:i4>1422</vt:i4>
      </vt:variant>
      <vt:variant>
        <vt:i4>0</vt:i4>
      </vt:variant>
      <vt:variant>
        <vt:i4>5</vt:i4>
      </vt:variant>
      <vt:variant>
        <vt:lpwstr>https://www.vantende.nl/</vt:lpwstr>
      </vt:variant>
      <vt:variant>
        <vt:lpwstr/>
      </vt:variant>
      <vt:variant>
        <vt:i4>7340138</vt:i4>
      </vt:variant>
      <vt:variant>
        <vt:i4>1419</vt:i4>
      </vt:variant>
      <vt:variant>
        <vt:i4>0</vt:i4>
      </vt:variant>
      <vt:variant>
        <vt:i4>5</vt:i4>
      </vt:variant>
      <vt:variant>
        <vt:lpwstr>https://www.nordicnest.nl/</vt:lpwstr>
      </vt:variant>
      <vt:variant>
        <vt:lpwstr/>
      </vt:variant>
      <vt:variant>
        <vt:i4>7995429</vt:i4>
      </vt:variant>
      <vt:variant>
        <vt:i4>1416</vt:i4>
      </vt:variant>
      <vt:variant>
        <vt:i4>0</vt:i4>
      </vt:variant>
      <vt:variant>
        <vt:i4>5</vt:i4>
      </vt:variant>
      <vt:variant>
        <vt:lpwstr>https://www.debijenkorf.nl/</vt:lpwstr>
      </vt:variant>
      <vt:variant>
        <vt:lpwstr/>
      </vt:variant>
      <vt:variant>
        <vt:i4>7340047</vt:i4>
      </vt:variant>
      <vt:variant>
        <vt:i4>1413</vt:i4>
      </vt:variant>
      <vt:variant>
        <vt:i4>0</vt:i4>
      </vt:variant>
      <vt:variant>
        <vt:i4>5</vt:i4>
      </vt:variant>
      <vt:variant>
        <vt:lpwstr>https://www2.hm.com/nl_nl/home.html</vt:lpwstr>
      </vt:variant>
      <vt:variant>
        <vt:lpwstr/>
      </vt:variant>
      <vt:variant>
        <vt:i4>655372</vt:i4>
      </vt:variant>
      <vt:variant>
        <vt:i4>1410</vt:i4>
      </vt:variant>
      <vt:variant>
        <vt:i4>0</vt:i4>
      </vt:variant>
      <vt:variant>
        <vt:i4>5</vt:i4>
      </vt:variant>
      <vt:variant>
        <vt:lpwstr>https://www.zara.com/nl/nl/home-new-in-l2086.html</vt:lpwstr>
      </vt:variant>
      <vt:variant>
        <vt:lpwstr/>
      </vt:variant>
      <vt:variant>
        <vt:i4>1507338</vt:i4>
      </vt:variant>
      <vt:variant>
        <vt:i4>1407</vt:i4>
      </vt:variant>
      <vt:variant>
        <vt:i4>0</vt:i4>
      </vt:variant>
      <vt:variant>
        <vt:i4>5</vt:i4>
      </vt:variant>
      <vt:variant>
        <vt:lpwstr>https://www.fonq.nl/</vt:lpwstr>
      </vt:variant>
      <vt:variant>
        <vt:lpwstr/>
      </vt:variant>
      <vt:variant>
        <vt:i4>5439552</vt:i4>
      </vt:variant>
      <vt:variant>
        <vt:i4>1404</vt:i4>
      </vt:variant>
      <vt:variant>
        <vt:i4>0</vt:i4>
      </vt:variant>
      <vt:variant>
        <vt:i4>5</vt:i4>
      </vt:variant>
      <vt:variant>
        <vt:lpwstr>https://www.festamsterdam.com/en/</vt:lpwstr>
      </vt:variant>
      <vt:variant>
        <vt:lpwstr/>
      </vt:variant>
      <vt:variant>
        <vt:i4>72</vt:i4>
      </vt:variant>
      <vt:variant>
        <vt:i4>1401</vt:i4>
      </vt:variant>
      <vt:variant>
        <vt:i4>0</vt:i4>
      </vt:variant>
      <vt:variant>
        <vt:i4>5</vt:i4>
      </vt:variant>
      <vt:variant>
        <vt:lpwstr>https://www.jotex.nl/</vt:lpwstr>
      </vt:variant>
      <vt:variant>
        <vt:lpwstr/>
      </vt:variant>
      <vt:variant>
        <vt:i4>851982</vt:i4>
      </vt:variant>
      <vt:variant>
        <vt:i4>1398</vt:i4>
      </vt:variant>
      <vt:variant>
        <vt:i4>0</vt:i4>
      </vt:variant>
      <vt:variant>
        <vt:i4>5</vt:i4>
      </vt:variant>
      <vt:variant>
        <vt:lpwstr>https://www.bolia.com/nl-nl/</vt:lpwstr>
      </vt:variant>
      <vt:variant>
        <vt:lpwstr/>
      </vt:variant>
      <vt:variant>
        <vt:i4>4325384</vt:i4>
      </vt:variant>
      <vt:variant>
        <vt:i4>1395</vt:i4>
      </vt:variant>
      <vt:variant>
        <vt:i4>0</vt:i4>
      </vt:variant>
      <vt:variant>
        <vt:i4>5</vt:i4>
      </vt:variant>
      <vt:variant>
        <vt:lpwstr>https://www.made.com/</vt:lpwstr>
      </vt:variant>
      <vt:variant>
        <vt:lpwstr/>
      </vt:variant>
      <vt:variant>
        <vt:i4>6488110</vt:i4>
      </vt:variant>
      <vt:variant>
        <vt:i4>1392</vt:i4>
      </vt:variant>
      <vt:variant>
        <vt:i4>0</vt:i4>
      </vt:variant>
      <vt:variant>
        <vt:i4>5</vt:i4>
      </vt:variant>
      <vt:variant>
        <vt:lpwstr>https://www.emma-sleep.nl/</vt:lpwstr>
      </vt:variant>
      <vt:variant>
        <vt:lpwstr/>
      </vt:variant>
      <vt:variant>
        <vt:i4>7209074</vt:i4>
      </vt:variant>
      <vt:variant>
        <vt:i4>1389</vt:i4>
      </vt:variant>
      <vt:variant>
        <vt:i4>0</vt:i4>
      </vt:variant>
      <vt:variant>
        <vt:i4>5</vt:i4>
      </vt:variant>
      <vt:variant>
        <vt:lpwstr>https://loods5.nl/</vt:lpwstr>
      </vt:variant>
      <vt:variant>
        <vt:lpwstr/>
      </vt:variant>
      <vt:variant>
        <vt:i4>3604533</vt:i4>
      </vt:variant>
      <vt:variant>
        <vt:i4>1386</vt:i4>
      </vt:variant>
      <vt:variant>
        <vt:i4>0</vt:i4>
      </vt:variant>
      <vt:variant>
        <vt:i4>5</vt:i4>
      </vt:variant>
      <vt:variant>
        <vt:lpwstr>https://www.home24.nl/</vt:lpwstr>
      </vt:variant>
      <vt:variant>
        <vt:lpwstr/>
      </vt:variant>
      <vt:variant>
        <vt:i4>131144</vt:i4>
      </vt:variant>
      <vt:variant>
        <vt:i4>1383</vt:i4>
      </vt:variant>
      <vt:variant>
        <vt:i4>0</vt:i4>
      </vt:variant>
      <vt:variant>
        <vt:i4>5</vt:i4>
      </vt:variant>
      <vt:variant>
        <vt:lpwstr>https://www.franckly.com/en/</vt:lpwstr>
      </vt:variant>
      <vt:variant>
        <vt:lpwstr/>
      </vt:variant>
      <vt:variant>
        <vt:i4>3866749</vt:i4>
      </vt:variant>
      <vt:variant>
        <vt:i4>1380</vt:i4>
      </vt:variant>
      <vt:variant>
        <vt:i4>0</vt:i4>
      </vt:variant>
      <vt:variant>
        <vt:i4>5</vt:i4>
      </vt:variant>
      <vt:variant>
        <vt:lpwstr>https://www.naduvi.com/</vt:lpwstr>
      </vt:variant>
      <vt:variant>
        <vt:lpwstr/>
      </vt:variant>
      <vt:variant>
        <vt:i4>4325403</vt:i4>
      </vt:variant>
      <vt:variant>
        <vt:i4>1377</vt:i4>
      </vt:variant>
      <vt:variant>
        <vt:i4>0</vt:i4>
      </vt:variant>
      <vt:variant>
        <vt:i4>5</vt:i4>
      </vt:variant>
      <vt:variant>
        <vt:lpwstr>https://jysk.nl/</vt:lpwstr>
      </vt:variant>
      <vt:variant>
        <vt:lpwstr/>
      </vt:variant>
      <vt:variant>
        <vt:i4>6357024</vt:i4>
      </vt:variant>
      <vt:variant>
        <vt:i4>1374</vt:i4>
      </vt:variant>
      <vt:variant>
        <vt:i4>0</vt:i4>
      </vt:variant>
      <vt:variant>
        <vt:i4>5</vt:i4>
      </vt:variant>
      <vt:variant>
        <vt:lpwstr>https://www.ikea.com/nl/nl/</vt:lpwstr>
      </vt:variant>
      <vt:variant>
        <vt:lpwstr/>
      </vt:variant>
      <vt:variant>
        <vt:i4>196633</vt:i4>
      </vt:variant>
      <vt:variant>
        <vt:i4>1371</vt:i4>
      </vt:variant>
      <vt:variant>
        <vt:i4>0</vt:i4>
      </vt:variant>
      <vt:variant>
        <vt:i4>5</vt:i4>
      </vt:variant>
      <vt:variant>
        <vt:lpwstr>https://www.coolblue.nl/</vt:lpwstr>
      </vt:variant>
      <vt:variant>
        <vt:lpwstr/>
      </vt:variant>
      <vt:variant>
        <vt:i4>1245192</vt:i4>
      </vt:variant>
      <vt:variant>
        <vt:i4>1368</vt:i4>
      </vt:variant>
      <vt:variant>
        <vt:i4>0</vt:i4>
      </vt:variant>
      <vt:variant>
        <vt:i4>5</vt:i4>
      </vt:variant>
      <vt:variant>
        <vt:lpwstr>https://www.hubo.nl/</vt:lpwstr>
      </vt:variant>
      <vt:variant>
        <vt:lpwstr/>
      </vt:variant>
      <vt:variant>
        <vt:i4>393285</vt:i4>
      </vt:variant>
      <vt:variant>
        <vt:i4>1365</vt:i4>
      </vt:variant>
      <vt:variant>
        <vt:i4>0</vt:i4>
      </vt:variant>
      <vt:variant>
        <vt:i4>5</vt:i4>
      </vt:variant>
      <vt:variant>
        <vt:lpwstr>https://www.gamma.nl/</vt:lpwstr>
      </vt:variant>
      <vt:variant>
        <vt:lpwstr/>
      </vt:variant>
      <vt:variant>
        <vt:i4>65561</vt:i4>
      </vt:variant>
      <vt:variant>
        <vt:i4>1362</vt:i4>
      </vt:variant>
      <vt:variant>
        <vt:i4>0</vt:i4>
      </vt:variant>
      <vt:variant>
        <vt:i4>5</vt:i4>
      </vt:variant>
      <vt:variant>
        <vt:lpwstr>https://www.hornbach.nl/</vt:lpwstr>
      </vt:variant>
      <vt:variant>
        <vt:lpwstr/>
      </vt:variant>
      <vt:variant>
        <vt:i4>1966164</vt:i4>
      </vt:variant>
      <vt:variant>
        <vt:i4>1359</vt:i4>
      </vt:variant>
      <vt:variant>
        <vt:i4>0</vt:i4>
      </vt:variant>
      <vt:variant>
        <vt:i4>5</vt:i4>
      </vt:variant>
      <vt:variant>
        <vt:lpwstr>https://goo.gl/maps/weGykHyG1bqeuoQK7</vt:lpwstr>
      </vt:variant>
      <vt:variant>
        <vt:lpwstr/>
      </vt:variant>
      <vt:variant>
        <vt:i4>4325390</vt:i4>
      </vt:variant>
      <vt:variant>
        <vt:i4>1356</vt:i4>
      </vt:variant>
      <vt:variant>
        <vt:i4>0</vt:i4>
      </vt:variant>
      <vt:variant>
        <vt:i4>5</vt:i4>
      </vt:variant>
      <vt:variant>
        <vt:lpwstr>https://goo.gl/maps/Dq2VkcBmh6oYph4b8</vt:lpwstr>
      </vt:variant>
      <vt:variant>
        <vt:lpwstr/>
      </vt:variant>
      <vt:variant>
        <vt:i4>327710</vt:i4>
      </vt:variant>
      <vt:variant>
        <vt:i4>1353</vt:i4>
      </vt:variant>
      <vt:variant>
        <vt:i4>0</vt:i4>
      </vt:variant>
      <vt:variant>
        <vt:i4>5</vt:i4>
      </vt:variant>
      <vt:variant>
        <vt:lpwstr>https://goo.gl/maps/udWsL5xMnLohk2Pr7</vt:lpwstr>
      </vt:variant>
      <vt:variant>
        <vt:lpwstr/>
      </vt:variant>
      <vt:variant>
        <vt:i4>458834</vt:i4>
      </vt:variant>
      <vt:variant>
        <vt:i4>1350</vt:i4>
      </vt:variant>
      <vt:variant>
        <vt:i4>0</vt:i4>
      </vt:variant>
      <vt:variant>
        <vt:i4>5</vt:i4>
      </vt:variant>
      <vt:variant>
        <vt:lpwstr>https://goo.gl/maps/R6LyxWq7Lmhk44g49</vt:lpwstr>
      </vt:variant>
      <vt:variant>
        <vt:lpwstr/>
      </vt:variant>
      <vt:variant>
        <vt:i4>7602302</vt:i4>
      </vt:variant>
      <vt:variant>
        <vt:i4>1347</vt:i4>
      </vt:variant>
      <vt:variant>
        <vt:i4>0</vt:i4>
      </vt:variant>
      <vt:variant>
        <vt:i4>5</vt:i4>
      </vt:variant>
      <vt:variant>
        <vt:lpwstr>https://www.naduvi.nl/</vt:lpwstr>
      </vt:variant>
      <vt:variant>
        <vt:lpwstr/>
      </vt:variant>
      <vt:variant>
        <vt:i4>2359403</vt:i4>
      </vt:variant>
      <vt:variant>
        <vt:i4>1344</vt:i4>
      </vt:variant>
      <vt:variant>
        <vt:i4>0</vt:i4>
      </vt:variant>
      <vt:variant>
        <vt:i4>5</vt:i4>
      </vt:variant>
      <vt:variant>
        <vt:lpwstr>https://www.zalando-lounge.nl/</vt:lpwstr>
      </vt:variant>
      <vt:variant>
        <vt:lpwstr/>
      </vt:variant>
      <vt:variant>
        <vt:i4>7209017</vt:i4>
      </vt:variant>
      <vt:variant>
        <vt:i4>1341</vt:i4>
      </vt:variant>
      <vt:variant>
        <vt:i4>0</vt:i4>
      </vt:variant>
      <vt:variant>
        <vt:i4>5</vt:i4>
      </vt:variant>
      <vt:variant>
        <vt:lpwstr>https://www.zalando.nl/</vt:lpwstr>
      </vt:variant>
      <vt:variant>
        <vt:lpwstr/>
      </vt:variant>
      <vt:variant>
        <vt:i4>1507355</vt:i4>
      </vt:variant>
      <vt:variant>
        <vt:i4>1338</vt:i4>
      </vt:variant>
      <vt:variant>
        <vt:i4>0</vt:i4>
      </vt:variant>
      <vt:variant>
        <vt:i4>5</vt:i4>
      </vt:variant>
      <vt:variant>
        <vt:lpwstr>https://www.vantende.nl/</vt:lpwstr>
      </vt:variant>
      <vt:variant>
        <vt:lpwstr/>
      </vt:variant>
      <vt:variant>
        <vt:i4>196633</vt:i4>
      </vt:variant>
      <vt:variant>
        <vt:i4>1335</vt:i4>
      </vt:variant>
      <vt:variant>
        <vt:i4>0</vt:i4>
      </vt:variant>
      <vt:variant>
        <vt:i4>5</vt:i4>
      </vt:variant>
      <vt:variant>
        <vt:lpwstr>https://www.coolblue.nl/</vt:lpwstr>
      </vt:variant>
      <vt:variant>
        <vt:lpwstr/>
      </vt:variant>
      <vt:variant>
        <vt:i4>7340141</vt:i4>
      </vt:variant>
      <vt:variant>
        <vt:i4>1332</vt:i4>
      </vt:variant>
      <vt:variant>
        <vt:i4>0</vt:i4>
      </vt:variant>
      <vt:variant>
        <vt:i4>5</vt:i4>
      </vt:variant>
      <vt:variant>
        <vt:lpwstr>https://www.amazon.nl/</vt:lpwstr>
      </vt:variant>
      <vt:variant>
        <vt:lpwstr/>
      </vt:variant>
      <vt:variant>
        <vt:i4>7995492</vt:i4>
      </vt:variant>
      <vt:variant>
        <vt:i4>1329</vt:i4>
      </vt:variant>
      <vt:variant>
        <vt:i4>0</vt:i4>
      </vt:variant>
      <vt:variant>
        <vt:i4>5</vt:i4>
      </vt:variant>
      <vt:variant>
        <vt:lpwstr>https://www.amazon.de/</vt:lpwstr>
      </vt:variant>
      <vt:variant>
        <vt:lpwstr/>
      </vt:variant>
      <vt:variant>
        <vt:i4>852054</vt:i4>
      </vt:variant>
      <vt:variant>
        <vt:i4>1326</vt:i4>
      </vt:variant>
      <vt:variant>
        <vt:i4>0</vt:i4>
      </vt:variant>
      <vt:variant>
        <vt:i4>5</vt:i4>
      </vt:variant>
      <vt:variant>
        <vt:lpwstr>https://www.action.com/nl-nl/</vt:lpwstr>
      </vt:variant>
      <vt:variant>
        <vt:lpwstr/>
      </vt:variant>
      <vt:variant>
        <vt:i4>6881387</vt:i4>
      </vt:variant>
      <vt:variant>
        <vt:i4>1323</vt:i4>
      </vt:variant>
      <vt:variant>
        <vt:i4>0</vt:i4>
      </vt:variant>
      <vt:variant>
        <vt:i4>5</vt:i4>
      </vt:variant>
      <vt:variant>
        <vt:lpwstr>https://www.idealo.de/</vt:lpwstr>
      </vt:variant>
      <vt:variant>
        <vt:lpwstr/>
      </vt:variant>
      <vt:variant>
        <vt:i4>4784192</vt:i4>
      </vt:variant>
      <vt:variant>
        <vt:i4>1320</vt:i4>
      </vt:variant>
      <vt:variant>
        <vt:i4>0</vt:i4>
      </vt:variant>
      <vt:variant>
        <vt:i4>5</vt:i4>
      </vt:variant>
      <vt:variant>
        <vt:lpwstr>https://www.bol.com/</vt:lpwstr>
      </vt:variant>
      <vt:variant>
        <vt:lpwstr/>
      </vt:variant>
      <vt:variant>
        <vt:i4>262214</vt:i4>
      </vt:variant>
      <vt:variant>
        <vt:i4>1317</vt:i4>
      </vt:variant>
      <vt:variant>
        <vt:i4>0</vt:i4>
      </vt:variant>
      <vt:variant>
        <vt:i4>5</vt:i4>
      </vt:variant>
      <vt:variant>
        <vt:lpwstr>https://www.vishandeljonk.nl/</vt:lpwstr>
      </vt:variant>
      <vt:variant>
        <vt:lpwstr/>
      </vt:variant>
      <vt:variant>
        <vt:i4>2031685</vt:i4>
      </vt:variant>
      <vt:variant>
        <vt:i4>1314</vt:i4>
      </vt:variant>
      <vt:variant>
        <vt:i4>0</vt:i4>
      </vt:variant>
      <vt:variant>
        <vt:i4>5</vt:i4>
      </vt:variant>
      <vt:variant>
        <vt:lpwstr>https://www.viswinkel.nl/</vt:lpwstr>
      </vt:variant>
      <vt:variant>
        <vt:lpwstr/>
      </vt:variant>
      <vt:variant>
        <vt:i4>7209007</vt:i4>
      </vt:variant>
      <vt:variant>
        <vt:i4>1311</vt:i4>
      </vt:variant>
      <vt:variant>
        <vt:i4>0</vt:i4>
      </vt:variant>
      <vt:variant>
        <vt:i4>5</vt:i4>
      </vt:variant>
      <vt:variant>
        <vt:lpwstr>https://europeancoffeetrip.com/netherlands/</vt:lpwstr>
      </vt:variant>
      <vt:variant>
        <vt:lpwstr/>
      </vt:variant>
      <vt:variant>
        <vt:i4>1179678</vt:i4>
      </vt:variant>
      <vt:variant>
        <vt:i4>1308</vt:i4>
      </vt:variant>
      <vt:variant>
        <vt:i4>0</vt:i4>
      </vt:variant>
      <vt:variant>
        <vt:i4>5</vt:i4>
      </vt:variant>
      <vt:variant>
        <vt:lpwstr>https://www.ekoplaza.nl/</vt:lpwstr>
      </vt:variant>
      <vt:variant>
        <vt:lpwstr/>
      </vt:variant>
      <vt:variant>
        <vt:i4>7012456</vt:i4>
      </vt:variant>
      <vt:variant>
        <vt:i4>1305</vt:i4>
      </vt:variant>
      <vt:variant>
        <vt:i4>0</vt:i4>
      </vt:variant>
      <vt:variant>
        <vt:i4>5</vt:i4>
      </vt:variant>
      <vt:variant>
        <vt:lpwstr>https://www.hellofresh.nl/</vt:lpwstr>
      </vt:variant>
      <vt:variant>
        <vt:lpwstr/>
      </vt:variant>
      <vt:variant>
        <vt:i4>393245</vt:i4>
      </vt:variant>
      <vt:variant>
        <vt:i4>1302</vt:i4>
      </vt:variant>
      <vt:variant>
        <vt:i4>0</vt:i4>
      </vt:variant>
      <vt:variant>
        <vt:i4>5</vt:i4>
      </vt:variant>
      <vt:variant>
        <vt:lpwstr>https://www.thuisbezorgd.nl/</vt:lpwstr>
      </vt:variant>
      <vt:variant>
        <vt:lpwstr/>
      </vt:variant>
      <vt:variant>
        <vt:i4>6881318</vt:i4>
      </vt:variant>
      <vt:variant>
        <vt:i4>1299</vt:i4>
      </vt:variant>
      <vt:variant>
        <vt:i4>0</vt:i4>
      </vt:variant>
      <vt:variant>
        <vt:i4>5</vt:i4>
      </vt:variant>
      <vt:variant>
        <vt:lpwstr>https://www.ubereats.com/nl-en</vt:lpwstr>
      </vt:variant>
      <vt:variant>
        <vt:lpwstr/>
      </vt:variant>
      <vt:variant>
        <vt:i4>1048593</vt:i4>
      </vt:variant>
      <vt:variant>
        <vt:i4>1296</vt:i4>
      </vt:variant>
      <vt:variant>
        <vt:i4>0</vt:i4>
      </vt:variant>
      <vt:variant>
        <vt:i4>5</vt:i4>
      </vt:variant>
      <vt:variant>
        <vt:lpwstr>https://www.toogoodtogo.nl/nl</vt:lpwstr>
      </vt:variant>
      <vt:variant>
        <vt:lpwstr/>
      </vt:variant>
      <vt:variant>
        <vt:i4>1835008</vt:i4>
      </vt:variant>
      <vt:variant>
        <vt:i4>1293</vt:i4>
      </vt:variant>
      <vt:variant>
        <vt:i4>0</vt:i4>
      </vt:variant>
      <vt:variant>
        <vt:i4>5</vt:i4>
      </vt:variant>
      <vt:variant>
        <vt:lpwstr>https://www.speciaalbierpakket.nl/en/</vt:lpwstr>
      </vt:variant>
      <vt:variant>
        <vt:lpwstr/>
      </vt:variant>
      <vt:variant>
        <vt:i4>720980</vt:i4>
      </vt:variant>
      <vt:variant>
        <vt:i4>1290</vt:i4>
      </vt:variant>
      <vt:variant>
        <vt:i4>0</vt:i4>
      </vt:variant>
      <vt:variant>
        <vt:i4>5</vt:i4>
      </vt:variant>
      <vt:variant>
        <vt:lpwstr>https://www.crisp.nl/</vt:lpwstr>
      </vt:variant>
      <vt:variant>
        <vt:lpwstr/>
      </vt:variant>
      <vt:variant>
        <vt:i4>2424871</vt:i4>
      </vt:variant>
      <vt:variant>
        <vt:i4>1287</vt:i4>
      </vt:variant>
      <vt:variant>
        <vt:i4>0</vt:i4>
      </vt:variant>
      <vt:variant>
        <vt:i4>5</vt:i4>
      </vt:variant>
      <vt:variant>
        <vt:lpwstr>https://picnic.app/nl/</vt:lpwstr>
      </vt:variant>
      <vt:variant>
        <vt:lpwstr/>
      </vt:variant>
      <vt:variant>
        <vt:i4>7340077</vt:i4>
      </vt:variant>
      <vt:variant>
        <vt:i4>1284</vt:i4>
      </vt:variant>
      <vt:variant>
        <vt:i4>0</vt:i4>
      </vt:variant>
      <vt:variant>
        <vt:i4>5</vt:i4>
      </vt:variant>
      <vt:variant>
        <vt:lpwstr>https://www.aardappelenbezorgen.nl/</vt:lpwstr>
      </vt:variant>
      <vt:variant>
        <vt:lpwstr/>
      </vt:variant>
      <vt:variant>
        <vt:i4>7929894</vt:i4>
      </vt:variant>
      <vt:variant>
        <vt:i4>1281</vt:i4>
      </vt:variant>
      <vt:variant>
        <vt:i4>0</vt:i4>
      </vt:variant>
      <vt:variant>
        <vt:i4>5</vt:i4>
      </vt:variant>
      <vt:variant>
        <vt:lpwstr>https://www.denotenshop.nl/</vt:lpwstr>
      </vt:variant>
      <vt:variant>
        <vt:lpwstr/>
      </vt:variant>
      <vt:variant>
        <vt:i4>1441799</vt:i4>
      </vt:variant>
      <vt:variant>
        <vt:i4>1278</vt:i4>
      </vt:variant>
      <vt:variant>
        <vt:i4>0</vt:i4>
      </vt:variant>
      <vt:variant>
        <vt:i4>5</vt:i4>
      </vt:variant>
      <vt:variant>
        <vt:lpwstr>https://www.plus.nl/</vt:lpwstr>
      </vt:variant>
      <vt:variant>
        <vt:lpwstr/>
      </vt:variant>
      <vt:variant>
        <vt:i4>262218</vt:i4>
      </vt:variant>
      <vt:variant>
        <vt:i4>1275</vt:i4>
      </vt:variant>
      <vt:variant>
        <vt:i4>0</vt:i4>
      </vt:variant>
      <vt:variant>
        <vt:i4>5</vt:i4>
      </vt:variant>
      <vt:variant>
        <vt:lpwstr>https://www.dekamarkt.nl/</vt:lpwstr>
      </vt:variant>
      <vt:variant>
        <vt:lpwstr/>
      </vt:variant>
      <vt:variant>
        <vt:i4>2293805</vt:i4>
      </vt:variant>
      <vt:variant>
        <vt:i4>1272</vt:i4>
      </vt:variant>
      <vt:variant>
        <vt:i4>0</vt:i4>
      </vt:variant>
      <vt:variant>
        <vt:i4>5</vt:i4>
      </vt:variant>
      <vt:variant>
        <vt:lpwstr>https://megafoodstunter.nl/</vt:lpwstr>
      </vt:variant>
      <vt:variant>
        <vt:lpwstr/>
      </vt:variant>
      <vt:variant>
        <vt:i4>3276924</vt:i4>
      </vt:variant>
      <vt:variant>
        <vt:i4>1269</vt:i4>
      </vt:variant>
      <vt:variant>
        <vt:i4>0</vt:i4>
      </vt:variant>
      <vt:variant>
        <vt:i4>5</vt:i4>
      </vt:variant>
      <vt:variant>
        <vt:lpwstr>https://musclemeat.nl/</vt:lpwstr>
      </vt:variant>
      <vt:variant>
        <vt:lpwstr/>
      </vt:variant>
      <vt:variant>
        <vt:i4>262215</vt:i4>
      </vt:variant>
      <vt:variant>
        <vt:i4>1266</vt:i4>
      </vt:variant>
      <vt:variant>
        <vt:i4>0</vt:i4>
      </vt:variant>
      <vt:variant>
        <vt:i4>5</vt:i4>
      </vt:variant>
      <vt:variant>
        <vt:lpwstr>https://www.vomar.nl/</vt:lpwstr>
      </vt:variant>
      <vt:variant>
        <vt:lpwstr/>
      </vt:variant>
      <vt:variant>
        <vt:i4>720916</vt:i4>
      </vt:variant>
      <vt:variant>
        <vt:i4>1263</vt:i4>
      </vt:variant>
      <vt:variant>
        <vt:i4>0</vt:i4>
      </vt:variant>
      <vt:variant>
        <vt:i4>5</vt:i4>
      </vt:variant>
      <vt:variant>
        <vt:lpwstr>https://www.dirk.nl/</vt:lpwstr>
      </vt:variant>
      <vt:variant>
        <vt:lpwstr/>
      </vt:variant>
      <vt:variant>
        <vt:i4>786439</vt:i4>
      </vt:variant>
      <vt:variant>
        <vt:i4>1260</vt:i4>
      </vt:variant>
      <vt:variant>
        <vt:i4>0</vt:i4>
      </vt:variant>
      <vt:variant>
        <vt:i4>5</vt:i4>
      </vt:variant>
      <vt:variant>
        <vt:lpwstr>https://www.aldi.nl/</vt:lpwstr>
      </vt:variant>
      <vt:variant>
        <vt:lpwstr/>
      </vt:variant>
      <vt:variant>
        <vt:i4>786442</vt:i4>
      </vt:variant>
      <vt:variant>
        <vt:i4>1257</vt:i4>
      </vt:variant>
      <vt:variant>
        <vt:i4>0</vt:i4>
      </vt:variant>
      <vt:variant>
        <vt:i4>5</vt:i4>
      </vt:variant>
      <vt:variant>
        <vt:lpwstr>https://www.lidl.nl/</vt:lpwstr>
      </vt:variant>
      <vt:variant>
        <vt:lpwstr/>
      </vt:variant>
      <vt:variant>
        <vt:i4>1441806</vt:i4>
      </vt:variant>
      <vt:variant>
        <vt:i4>1254</vt:i4>
      </vt:variant>
      <vt:variant>
        <vt:i4>0</vt:i4>
      </vt:variant>
      <vt:variant>
        <vt:i4>5</vt:i4>
      </vt:variant>
      <vt:variant>
        <vt:lpwstr>https://www.coop.nl/</vt:lpwstr>
      </vt:variant>
      <vt:variant>
        <vt:lpwstr/>
      </vt:variant>
      <vt:variant>
        <vt:i4>3211302</vt:i4>
      </vt:variant>
      <vt:variant>
        <vt:i4>1251</vt:i4>
      </vt:variant>
      <vt:variant>
        <vt:i4>0</vt:i4>
      </vt:variant>
      <vt:variant>
        <vt:i4>5</vt:i4>
      </vt:variant>
      <vt:variant>
        <vt:lpwstr>https://www.jumbo.com/</vt:lpwstr>
      </vt:variant>
      <vt:variant>
        <vt:lpwstr/>
      </vt:variant>
      <vt:variant>
        <vt:i4>6357091</vt:i4>
      </vt:variant>
      <vt:variant>
        <vt:i4>1248</vt:i4>
      </vt:variant>
      <vt:variant>
        <vt:i4>0</vt:i4>
      </vt:variant>
      <vt:variant>
        <vt:i4>5</vt:i4>
      </vt:variant>
      <vt:variant>
        <vt:lpwstr>https://www.ah.nl/</vt:lpwstr>
      </vt:variant>
      <vt:variant>
        <vt:lpwstr/>
      </vt:variant>
      <vt:variant>
        <vt:i4>3014765</vt:i4>
      </vt:variant>
      <vt:variant>
        <vt:i4>1245</vt:i4>
      </vt:variant>
      <vt:variant>
        <vt:i4>0</vt:i4>
      </vt:variant>
      <vt:variant>
        <vt:i4>5</vt:i4>
      </vt:variant>
      <vt:variant>
        <vt:lpwstr>bol.com</vt:lpwstr>
      </vt:variant>
      <vt:variant>
        <vt:lpwstr/>
      </vt:variant>
      <vt:variant>
        <vt:i4>3145824</vt:i4>
      </vt:variant>
      <vt:variant>
        <vt:i4>1242</vt:i4>
      </vt:variant>
      <vt:variant>
        <vt:i4>0</vt:i4>
      </vt:variant>
      <vt:variant>
        <vt:i4>5</vt:i4>
      </vt:variant>
      <vt:variant>
        <vt:lpwstr>https://t.me/PetsNL</vt:lpwstr>
      </vt:variant>
      <vt:variant>
        <vt:lpwstr/>
      </vt:variant>
      <vt:variant>
        <vt:i4>852059</vt:i4>
      </vt:variant>
      <vt:variant>
        <vt:i4>1239</vt:i4>
      </vt:variant>
      <vt:variant>
        <vt:i4>0</vt:i4>
      </vt:variant>
      <vt:variant>
        <vt:i4>5</vt:i4>
      </vt:variant>
      <vt:variant>
        <vt:lpwstr>https://nanashomepetsitting.com/</vt:lpwstr>
      </vt:variant>
      <vt:variant>
        <vt:lpwstr/>
      </vt:variant>
      <vt:variant>
        <vt:i4>3735667</vt:i4>
      </vt:variant>
      <vt:variant>
        <vt:i4>1236</vt:i4>
      </vt:variant>
      <vt:variant>
        <vt:i4>0</vt:i4>
      </vt:variant>
      <vt:variant>
        <vt:i4>5</vt:i4>
      </vt:variant>
      <vt:variant>
        <vt:lpwstr>https://en.pawshake.nl/</vt:lpwstr>
      </vt:variant>
      <vt:variant>
        <vt:lpwstr/>
      </vt:variant>
      <vt:variant>
        <vt:i4>3080297</vt:i4>
      </vt:variant>
      <vt:variant>
        <vt:i4>1233</vt:i4>
      </vt:variant>
      <vt:variant>
        <vt:i4>0</vt:i4>
      </vt:variant>
      <vt:variant>
        <vt:i4>5</vt:i4>
      </vt:variant>
      <vt:variant>
        <vt:lpwstr>https://www.expatica.com/nl/living/family/pets-in-the-netherlands-104446/</vt:lpwstr>
      </vt:variant>
      <vt:variant>
        <vt:lpwstr>Registering</vt:lpwstr>
      </vt:variant>
      <vt:variant>
        <vt:i4>3342372</vt:i4>
      </vt:variant>
      <vt:variant>
        <vt:i4>1230</vt:i4>
      </vt:variant>
      <vt:variant>
        <vt:i4>0</vt:i4>
      </vt:variant>
      <vt:variant>
        <vt:i4>5</vt:i4>
      </vt:variant>
      <vt:variant>
        <vt:lpwstr>https://business.gov.nl/regulation/registering-dogs-and-pet-passports/</vt:lpwstr>
      </vt:variant>
      <vt:variant>
        <vt:lpwstr/>
      </vt:variant>
      <vt:variant>
        <vt:i4>5046293</vt:i4>
      </vt:variant>
      <vt:variant>
        <vt:i4>1227</vt:i4>
      </vt:variant>
      <vt:variant>
        <vt:i4>0</vt:i4>
      </vt:variant>
      <vt:variant>
        <vt:i4>5</vt:i4>
      </vt:variant>
      <vt:variant>
        <vt:lpwstr>https://minsk.diplo.de/blob/2293396/25005c93de84582785ec6fb5f43ebd4d/besuch-07-20-r-data.pdf</vt:lpwstr>
      </vt:variant>
      <vt:variant>
        <vt:lpwstr/>
      </vt:variant>
      <vt:variant>
        <vt:i4>5177347</vt:i4>
      </vt:variant>
      <vt:variant>
        <vt:i4>1224</vt:i4>
      </vt:variant>
      <vt:variant>
        <vt:i4>0</vt:i4>
      </vt:variant>
      <vt:variant>
        <vt:i4>5</vt:i4>
      </vt:variant>
      <vt:variant>
        <vt:lpwstr>https://www.rijksoverheid.nl/onderwerpen/coronavirus-covid-19/documenten/formulieren/2021/05/12/verklaring-bezoek-gescheiden-ouder-vrijstelling-inreisverbod-covid-19</vt:lpwstr>
      </vt:variant>
      <vt:variant>
        <vt:lpwstr/>
      </vt:variant>
      <vt:variant>
        <vt:i4>2424931</vt:i4>
      </vt:variant>
      <vt:variant>
        <vt:i4>1221</vt:i4>
      </vt:variant>
      <vt:variant>
        <vt:i4>0</vt:i4>
      </vt:variant>
      <vt:variant>
        <vt:i4>5</vt:i4>
      </vt:variant>
      <vt:variant>
        <vt:lpwstr>https://rabotaem.nl/docs/sdelat-priglashenie-instruktsiya/</vt:lpwstr>
      </vt:variant>
      <vt:variant>
        <vt:lpwstr/>
      </vt:variant>
      <vt:variant>
        <vt:i4>7995452</vt:i4>
      </vt:variant>
      <vt:variant>
        <vt:i4>1218</vt:i4>
      </vt:variant>
      <vt:variant>
        <vt:i4>0</vt:i4>
      </vt:variant>
      <vt:variant>
        <vt:i4>5</vt:i4>
      </vt:variant>
      <vt:variant>
        <vt:lpwstr>https://www.netherlandsworldwide.nl/visa-the-netherlands/sponsoring</vt:lpwstr>
      </vt:variant>
      <vt:variant>
        <vt:lpwstr/>
      </vt:variant>
      <vt:variant>
        <vt:i4>1179712</vt:i4>
      </vt:variant>
      <vt:variant>
        <vt:i4>1215</vt:i4>
      </vt:variant>
      <vt:variant>
        <vt:i4>0</vt:i4>
      </vt:variant>
      <vt:variant>
        <vt:i4>5</vt:i4>
      </vt:variant>
      <vt:variant>
        <vt:lpwstr>https://www.spaarnelanden.nl/</vt:lpwstr>
      </vt:variant>
      <vt:variant>
        <vt:lpwstr/>
      </vt:variant>
      <vt:variant>
        <vt:i4>7602291</vt:i4>
      </vt:variant>
      <vt:variant>
        <vt:i4>1212</vt:i4>
      </vt:variant>
      <vt:variant>
        <vt:i4>0</vt:i4>
      </vt:variant>
      <vt:variant>
        <vt:i4>5</vt:i4>
      </vt:variant>
      <vt:variant>
        <vt:lpwstr>https://belastingbalie.amsterdam.nl/digid.info.php</vt:lpwstr>
      </vt:variant>
      <vt:variant>
        <vt:lpwstr/>
      </vt:variant>
      <vt:variant>
        <vt:i4>5046352</vt:i4>
      </vt:variant>
      <vt:variant>
        <vt:i4>1209</vt:i4>
      </vt:variant>
      <vt:variant>
        <vt:i4>0</vt:i4>
      </vt:variant>
      <vt:variant>
        <vt:i4>5</vt:i4>
      </vt:variant>
      <vt:variant>
        <vt:lpwstr>https://www.amsterdam.nl/en/municipal-taxes/waste-collection-charge/</vt:lpwstr>
      </vt:variant>
      <vt:variant>
        <vt:lpwstr/>
      </vt:variant>
      <vt:variant>
        <vt:i4>5832705</vt:i4>
      </vt:variant>
      <vt:variant>
        <vt:i4>1206</vt:i4>
      </vt:variant>
      <vt:variant>
        <vt:i4>0</vt:i4>
      </vt:variant>
      <vt:variant>
        <vt:i4>5</vt:i4>
      </vt:variant>
      <vt:variant>
        <vt:lpwstr>https://oudijzerboer.nl/</vt:lpwstr>
      </vt:variant>
      <vt:variant>
        <vt:lpwstr/>
      </vt:variant>
      <vt:variant>
        <vt:i4>5505040</vt:i4>
      </vt:variant>
      <vt:variant>
        <vt:i4>1203</vt:i4>
      </vt:variant>
      <vt:variant>
        <vt:i4>0</vt:i4>
      </vt:variant>
      <vt:variant>
        <vt:i4>5</vt:i4>
      </vt:variant>
      <vt:variant>
        <vt:lpwstr>https://www.almere.nl/wonen/afval/gele-en-rode-kaart</vt:lpwstr>
      </vt:variant>
      <vt:variant>
        <vt:lpwstr/>
      </vt:variant>
      <vt:variant>
        <vt:i4>3473524</vt:i4>
      </vt:variant>
      <vt:variant>
        <vt:i4>1200</vt:i4>
      </vt:variant>
      <vt:variant>
        <vt:i4>0</vt:i4>
      </vt:variant>
      <vt:variant>
        <vt:i4>5</vt:i4>
      </vt:variant>
      <vt:variant>
        <vt:lpwstr>https://www.afvalscheidingswijzer.nl/producten/plastic-zakje-afvalzak-of-folie/</vt:lpwstr>
      </vt:variant>
      <vt:variant>
        <vt:lpwstr/>
      </vt:variant>
      <vt:variant>
        <vt:i4>1704024</vt:i4>
      </vt:variant>
      <vt:variant>
        <vt:i4>1197</vt:i4>
      </vt:variant>
      <vt:variant>
        <vt:i4>0</vt:i4>
      </vt:variant>
      <vt:variant>
        <vt:i4>5</vt:i4>
      </vt:variant>
      <vt:variant>
        <vt:lpwstr>https://www.expatica.com/nl/living/household/recycling-in-the-netherlands-133948/</vt:lpwstr>
      </vt:variant>
      <vt:variant>
        <vt:lpwstr/>
      </vt:variant>
      <vt:variant>
        <vt:i4>589899</vt:i4>
      </vt:variant>
      <vt:variant>
        <vt:i4>1194</vt:i4>
      </vt:variant>
      <vt:variant>
        <vt:i4>0</vt:i4>
      </vt:variant>
      <vt:variant>
        <vt:i4>5</vt:i4>
      </vt:variant>
      <vt:variant>
        <vt:lpwstr>https://www.afvalscheidingswijzer.nl/</vt:lpwstr>
      </vt:variant>
      <vt:variant>
        <vt:lpwstr/>
      </vt:variant>
      <vt:variant>
        <vt:i4>196696</vt:i4>
      </vt:variant>
      <vt:variant>
        <vt:i4>1191</vt:i4>
      </vt:variant>
      <vt:variant>
        <vt:i4>0</vt:i4>
      </vt:variant>
      <vt:variant>
        <vt:i4>5</vt:i4>
      </vt:variant>
      <vt:variant>
        <vt:lpwstr>https://www.nietaandedeur.nl/</vt:lpwstr>
      </vt:variant>
      <vt:variant>
        <vt:lpwstr/>
      </vt:variant>
      <vt:variant>
        <vt:i4>2359406</vt:i4>
      </vt:variant>
      <vt:variant>
        <vt:i4>1188</vt:i4>
      </vt:variant>
      <vt:variant>
        <vt:i4>0</vt:i4>
      </vt:variant>
      <vt:variant>
        <vt:i4>5</vt:i4>
      </vt:variant>
      <vt:variant>
        <vt:lpwstr>https://postfilter.nl/</vt:lpwstr>
      </vt:variant>
      <vt:variant>
        <vt:lpwstr/>
      </vt:variant>
      <vt:variant>
        <vt:i4>1900632</vt:i4>
      </vt:variant>
      <vt:variant>
        <vt:i4>1185</vt:i4>
      </vt:variant>
      <vt:variant>
        <vt:i4>0</vt:i4>
      </vt:variant>
      <vt:variant>
        <vt:i4>5</vt:i4>
      </vt:variant>
      <vt:variant>
        <vt:lpwstr>https://t.me/benelux_post_pool</vt:lpwstr>
      </vt:variant>
      <vt:variant>
        <vt:lpwstr/>
      </vt:variant>
      <vt:variant>
        <vt:i4>5046290</vt:i4>
      </vt:variant>
      <vt:variant>
        <vt:i4>1182</vt:i4>
      </vt:variant>
      <vt:variant>
        <vt:i4>0</vt:i4>
      </vt:variant>
      <vt:variant>
        <vt:i4>5</vt:i4>
      </vt:variant>
      <vt:variant>
        <vt:lpwstr>https://t.me/Posylki_v_Evropu</vt:lpwstr>
      </vt:variant>
      <vt:variant>
        <vt:lpwstr/>
      </vt:variant>
      <vt:variant>
        <vt:i4>524365</vt:i4>
      </vt:variant>
      <vt:variant>
        <vt:i4>1179</vt:i4>
      </vt:variant>
      <vt:variant>
        <vt:i4>0</vt:i4>
      </vt:variant>
      <vt:variant>
        <vt:i4>5</vt:i4>
      </vt:variant>
      <vt:variant>
        <vt:lpwstr>https://www.postnl.nl/en/customer-service/absent-during-delivery/missed-delivery/</vt:lpwstr>
      </vt:variant>
      <vt:variant>
        <vt:lpwstr/>
      </vt:variant>
      <vt:variant>
        <vt:i4>8257647</vt:i4>
      </vt:variant>
      <vt:variant>
        <vt:i4>1176</vt:i4>
      </vt:variant>
      <vt:variant>
        <vt:i4>0</vt:i4>
      </vt:variant>
      <vt:variant>
        <vt:i4>5</vt:i4>
      </vt:variant>
      <vt:variant>
        <vt:lpwstr>https://www.postnl.nl/</vt:lpwstr>
      </vt:variant>
      <vt:variant>
        <vt:lpwstr/>
      </vt:variant>
      <vt:variant>
        <vt:i4>3997793</vt:i4>
      </vt:variant>
      <vt:variant>
        <vt:i4>1173</vt:i4>
      </vt:variant>
      <vt:variant>
        <vt:i4>0</vt:i4>
      </vt:variant>
      <vt:variant>
        <vt:i4>5</vt:i4>
      </vt:variant>
      <vt:variant>
        <vt:lpwstr>https://www.postnl.nl/en/customer-service/shipment-conditions/</vt:lpwstr>
      </vt:variant>
      <vt:variant>
        <vt:lpwstr/>
      </vt:variant>
      <vt:variant>
        <vt:i4>6750241</vt:i4>
      </vt:variant>
      <vt:variant>
        <vt:i4>1170</vt:i4>
      </vt:variant>
      <vt:variant>
        <vt:i4>0</vt:i4>
      </vt:variant>
      <vt:variant>
        <vt:i4>5</vt:i4>
      </vt:variant>
      <vt:variant>
        <vt:lpwstr>https://www.postnl.nl/en/sending/letter-or-card/postage-and-stamps/</vt:lpwstr>
      </vt:variant>
      <vt:variant>
        <vt:lpwstr/>
      </vt:variant>
      <vt:variant>
        <vt:i4>6750325</vt:i4>
      </vt:variant>
      <vt:variant>
        <vt:i4>1167</vt:i4>
      </vt:variant>
      <vt:variant>
        <vt:i4>0</vt:i4>
      </vt:variant>
      <vt:variant>
        <vt:i4>5</vt:i4>
      </vt:variant>
      <vt:variant>
        <vt:lpwstr>https://www.slotrepair.nl/</vt:lpwstr>
      </vt:variant>
      <vt:variant>
        <vt:lpwstr/>
      </vt:variant>
      <vt:variant>
        <vt:i4>6422635</vt:i4>
      </vt:variant>
      <vt:variant>
        <vt:i4>1164</vt:i4>
      </vt:variant>
      <vt:variant>
        <vt:i4>0</vt:i4>
      </vt:variant>
      <vt:variant>
        <vt:i4>5</vt:i4>
      </vt:variant>
      <vt:variant>
        <vt:lpwstr>https://www.slotenmakersdiemen.nl/</vt:lpwstr>
      </vt:variant>
      <vt:variant>
        <vt:lpwstr/>
      </vt:variant>
      <vt:variant>
        <vt:i4>458843</vt:i4>
      </vt:variant>
      <vt:variant>
        <vt:i4>1161</vt:i4>
      </vt:variant>
      <vt:variant>
        <vt:i4>0</vt:i4>
      </vt:variant>
      <vt:variant>
        <vt:i4>5</vt:i4>
      </vt:variant>
      <vt:variant>
        <vt:lpwstr>https://www.peerby.com/nl-nl</vt:lpwstr>
      </vt:variant>
      <vt:variant>
        <vt:lpwstr/>
      </vt:variant>
      <vt:variant>
        <vt:i4>7143528</vt:i4>
      </vt:variant>
      <vt:variant>
        <vt:i4>1158</vt:i4>
      </vt:variant>
      <vt:variant>
        <vt:i4>0</vt:i4>
      </vt:variant>
      <vt:variant>
        <vt:i4>5</vt:i4>
      </vt:variant>
      <vt:variant>
        <vt:lpwstr>https://www.gamma.nl/assortiment/l/verhuur/boren-breken</vt:lpwstr>
      </vt:variant>
      <vt:variant>
        <vt:lpwstr/>
      </vt:variant>
      <vt:variant>
        <vt:i4>4325458</vt:i4>
      </vt:variant>
      <vt:variant>
        <vt:i4>1155</vt:i4>
      </vt:variant>
      <vt:variant>
        <vt:i4>0</vt:i4>
      </vt:variant>
      <vt:variant>
        <vt:i4>5</vt:i4>
      </vt:variant>
      <vt:variant>
        <vt:lpwstr>https://www.hubo.nl/laten-doen/services/gereedschap-huren</vt:lpwstr>
      </vt:variant>
      <vt:variant>
        <vt:lpwstr/>
      </vt:variant>
      <vt:variant>
        <vt:i4>2555965</vt:i4>
      </vt:variant>
      <vt:variant>
        <vt:i4>1152</vt:i4>
      </vt:variant>
      <vt:variant>
        <vt:i4>0</vt:i4>
      </vt:variant>
      <vt:variant>
        <vt:i4>5</vt:i4>
      </vt:variant>
      <vt:variant>
        <vt:lpwstr>https://bundles.nl/</vt:lpwstr>
      </vt:variant>
      <vt:variant>
        <vt:lpwstr/>
      </vt:variant>
      <vt:variant>
        <vt:i4>196635</vt:i4>
      </vt:variant>
      <vt:variant>
        <vt:i4>1149</vt:i4>
      </vt:variant>
      <vt:variant>
        <vt:i4>0</vt:i4>
      </vt:variant>
      <vt:variant>
        <vt:i4>5</vt:i4>
      </vt:variant>
      <vt:variant>
        <vt:lpwstr>https://www.werkspot.nl/</vt:lpwstr>
      </vt:variant>
      <vt:variant>
        <vt:lpwstr/>
      </vt:variant>
      <vt:variant>
        <vt:i4>7143464</vt:i4>
      </vt:variant>
      <vt:variant>
        <vt:i4>1146</vt:i4>
      </vt:variant>
      <vt:variant>
        <vt:i4>0</vt:i4>
      </vt:variant>
      <vt:variant>
        <vt:i4>5</vt:i4>
      </vt:variant>
      <vt:variant>
        <vt:lpwstr>https://www.youfone.nl/</vt:lpwstr>
      </vt:variant>
      <vt:variant>
        <vt:lpwstr/>
      </vt:variant>
      <vt:variant>
        <vt:i4>7471214</vt:i4>
      </vt:variant>
      <vt:variant>
        <vt:i4>1143</vt:i4>
      </vt:variant>
      <vt:variant>
        <vt:i4>0</vt:i4>
      </vt:variant>
      <vt:variant>
        <vt:i4>5</vt:i4>
      </vt:variant>
      <vt:variant>
        <vt:lpwstr>https://www.lycamobile.nl/</vt:lpwstr>
      </vt:variant>
      <vt:variant>
        <vt:lpwstr/>
      </vt:variant>
      <vt:variant>
        <vt:i4>3145779</vt:i4>
      </vt:variant>
      <vt:variant>
        <vt:i4>1140</vt:i4>
      </vt:variant>
      <vt:variant>
        <vt:i4>0</vt:i4>
      </vt:variant>
      <vt:variant>
        <vt:i4>5</vt:i4>
      </vt:variant>
      <vt:variant>
        <vt:lpwstr>https://warp.plus/4oSU3</vt:lpwstr>
      </vt:variant>
      <vt:variant>
        <vt:lpwstr/>
      </vt:variant>
      <vt:variant>
        <vt:i4>5832773</vt:i4>
      </vt:variant>
      <vt:variant>
        <vt:i4>1137</vt:i4>
      </vt:variant>
      <vt:variant>
        <vt:i4>0</vt:i4>
      </vt:variant>
      <vt:variant>
        <vt:i4>5</vt:i4>
      </vt:variant>
      <vt:variant>
        <vt:lpwstr>https://www.glasvezel-vergelijken.nl/</vt:lpwstr>
      </vt:variant>
      <vt:variant>
        <vt:lpwstr/>
      </vt:variant>
      <vt:variant>
        <vt:i4>1835092</vt:i4>
      </vt:variant>
      <vt:variant>
        <vt:i4>1134</vt:i4>
      </vt:variant>
      <vt:variant>
        <vt:i4>0</vt:i4>
      </vt:variant>
      <vt:variant>
        <vt:i4>5</vt:i4>
      </vt:variant>
      <vt:variant>
        <vt:lpwstr>https://www.tweak.nl/</vt:lpwstr>
      </vt:variant>
      <vt:variant>
        <vt:lpwstr/>
      </vt:variant>
      <vt:variant>
        <vt:i4>7143462</vt:i4>
      </vt:variant>
      <vt:variant>
        <vt:i4>1131</vt:i4>
      </vt:variant>
      <vt:variant>
        <vt:i4>0</vt:i4>
      </vt:variant>
      <vt:variant>
        <vt:i4>5</vt:i4>
      </vt:variant>
      <vt:variant>
        <vt:lpwstr>https://www.breedbandwinkel.nl/</vt:lpwstr>
      </vt:variant>
      <vt:variant>
        <vt:lpwstr/>
      </vt:variant>
      <vt:variant>
        <vt:i4>262236</vt:i4>
      </vt:variant>
      <vt:variant>
        <vt:i4>1128</vt:i4>
      </vt:variant>
      <vt:variant>
        <vt:i4>0</vt:i4>
      </vt:variant>
      <vt:variant>
        <vt:i4>5</vt:i4>
      </vt:variant>
      <vt:variant>
        <vt:lpwstr>https://www.ziggo.nl/</vt:lpwstr>
      </vt:variant>
      <vt:variant>
        <vt:lpwstr/>
      </vt:variant>
      <vt:variant>
        <vt:i4>7536685</vt:i4>
      </vt:variant>
      <vt:variant>
        <vt:i4>1125</vt:i4>
      </vt:variant>
      <vt:variant>
        <vt:i4>0</vt:i4>
      </vt:variant>
      <vt:variant>
        <vt:i4>5</vt:i4>
      </vt:variant>
      <vt:variant>
        <vt:lpwstr>https://www.t-mobile.nl/klantenservice/thuis/internet-wifi/installeren</vt:lpwstr>
      </vt:variant>
      <vt:variant>
        <vt:lpwstr/>
      </vt:variant>
      <vt:variant>
        <vt:i4>4653077</vt:i4>
      </vt:variant>
      <vt:variant>
        <vt:i4>1122</vt:i4>
      </vt:variant>
      <vt:variant>
        <vt:i4>0</vt:i4>
      </vt:variant>
      <vt:variant>
        <vt:i4>5</vt:i4>
      </vt:variant>
      <vt:variant>
        <vt:lpwstr>https://www.t-mobile.nl/</vt:lpwstr>
      </vt:variant>
      <vt:variant>
        <vt:lpwstr/>
      </vt:variant>
      <vt:variant>
        <vt:i4>5636171</vt:i4>
      </vt:variant>
      <vt:variant>
        <vt:i4>1119</vt:i4>
      </vt:variant>
      <vt:variant>
        <vt:i4>0</vt:i4>
      </vt:variant>
      <vt:variant>
        <vt:i4>5</vt:i4>
      </vt:variant>
      <vt:variant>
        <vt:lpwstr>https://www.kpn.com/</vt:lpwstr>
      </vt:variant>
      <vt:variant>
        <vt:lpwstr/>
      </vt:variant>
      <vt:variant>
        <vt:i4>1376347</vt:i4>
      </vt:variant>
      <vt:variant>
        <vt:i4>1116</vt:i4>
      </vt:variant>
      <vt:variant>
        <vt:i4>0</vt:i4>
      </vt:variant>
      <vt:variant>
        <vt:i4>5</vt:i4>
      </vt:variant>
      <vt:variant>
        <vt:lpwstr>https://www.waterhardheid.nl/</vt:lpwstr>
      </vt:variant>
      <vt:variant>
        <vt:lpwstr/>
      </vt:variant>
      <vt:variant>
        <vt:i4>7143481</vt:i4>
      </vt:variant>
      <vt:variant>
        <vt:i4>1113</vt:i4>
      </vt:variant>
      <vt:variant>
        <vt:i4>0</vt:i4>
      </vt:variant>
      <vt:variant>
        <vt:i4>5</vt:i4>
      </vt:variant>
      <vt:variant>
        <vt:lpwstr>https://www.agv.nl/</vt:lpwstr>
      </vt:variant>
      <vt:variant>
        <vt:lpwstr/>
      </vt:variant>
      <vt:variant>
        <vt:i4>7733358</vt:i4>
      </vt:variant>
      <vt:variant>
        <vt:i4>1110</vt:i4>
      </vt:variant>
      <vt:variant>
        <vt:i4>0</vt:i4>
      </vt:variant>
      <vt:variant>
        <vt:i4>5</vt:i4>
      </vt:variant>
      <vt:variant>
        <vt:lpwstr>https://www.vitens.nl/</vt:lpwstr>
      </vt:variant>
      <vt:variant>
        <vt:lpwstr/>
      </vt:variant>
      <vt:variant>
        <vt:i4>1507350</vt:i4>
      </vt:variant>
      <vt:variant>
        <vt:i4>1107</vt:i4>
      </vt:variant>
      <vt:variant>
        <vt:i4>0</vt:i4>
      </vt:variant>
      <vt:variant>
        <vt:i4>5</vt:i4>
      </vt:variant>
      <vt:variant>
        <vt:lpwstr>https://www.waternet.nl/</vt:lpwstr>
      </vt:variant>
      <vt:variant>
        <vt:lpwstr/>
      </vt:variant>
      <vt:variant>
        <vt:i4>8126578</vt:i4>
      </vt:variant>
      <vt:variant>
        <vt:i4>1104</vt:i4>
      </vt:variant>
      <vt:variant>
        <vt:i4>0</vt:i4>
      </vt:variant>
      <vt:variant>
        <vt:i4>5</vt:i4>
      </vt:variant>
      <vt:variant>
        <vt:lpwstr>https://storingen-inzicht.web.liander.nl/overzicht</vt:lpwstr>
      </vt:variant>
      <vt:variant>
        <vt:lpwstr/>
      </vt:variant>
      <vt:variant>
        <vt:i4>1835017</vt:i4>
      </vt:variant>
      <vt:variant>
        <vt:i4>1101</vt:i4>
      </vt:variant>
      <vt:variant>
        <vt:i4>0</vt:i4>
      </vt:variant>
      <vt:variant>
        <vt:i4>5</vt:i4>
      </vt:variant>
      <vt:variant>
        <vt:lpwstr>https://www.energiewacht.nl/</vt:lpwstr>
      </vt:variant>
      <vt:variant>
        <vt:lpwstr/>
      </vt:variant>
      <vt:variant>
        <vt:i4>4718614</vt:i4>
      </vt:variant>
      <vt:variant>
        <vt:i4>1098</vt:i4>
      </vt:variant>
      <vt:variant>
        <vt:i4>0</vt:i4>
      </vt:variant>
      <vt:variant>
        <vt:i4>5</vt:i4>
      </vt:variant>
      <vt:variant>
        <vt:lpwstr>https://energielabel.nl/woningen/</vt:lpwstr>
      </vt:variant>
      <vt:variant>
        <vt:lpwstr/>
      </vt:variant>
      <vt:variant>
        <vt:i4>7995519</vt:i4>
      </vt:variant>
      <vt:variant>
        <vt:i4>1095</vt:i4>
      </vt:variant>
      <vt:variant>
        <vt:i4>0</vt:i4>
      </vt:variant>
      <vt:variant>
        <vt:i4>5</vt:i4>
      </vt:variant>
      <vt:variant>
        <vt:lpwstr>https://mgmco.nl/qyhaky/pp</vt:lpwstr>
      </vt:variant>
      <vt:variant>
        <vt:lpwstr/>
      </vt:variant>
      <vt:variant>
        <vt:i4>3014765</vt:i4>
      </vt:variant>
      <vt:variant>
        <vt:i4>1092</vt:i4>
      </vt:variant>
      <vt:variant>
        <vt:i4>0</vt:i4>
      </vt:variant>
      <vt:variant>
        <vt:i4>5</vt:i4>
      </vt:variant>
      <vt:variant>
        <vt:lpwstr>bol.com</vt:lpwstr>
      </vt:variant>
      <vt:variant>
        <vt:lpwstr/>
      </vt:variant>
      <vt:variant>
        <vt:i4>8192115</vt:i4>
      </vt:variant>
      <vt:variant>
        <vt:i4>1089</vt:i4>
      </vt:variant>
      <vt:variant>
        <vt:i4>0</vt:i4>
      </vt:variant>
      <vt:variant>
        <vt:i4>5</vt:i4>
      </vt:variant>
      <vt:variant>
        <vt:lpwstr>https://www.nextenergy.nl/</vt:lpwstr>
      </vt:variant>
      <vt:variant>
        <vt:lpwstr/>
      </vt:variant>
      <vt:variant>
        <vt:i4>851976</vt:i4>
      </vt:variant>
      <vt:variant>
        <vt:i4>1086</vt:i4>
      </vt:variant>
      <vt:variant>
        <vt:i4>0</vt:i4>
      </vt:variant>
      <vt:variant>
        <vt:i4>5</vt:i4>
      </vt:variant>
      <vt:variant>
        <vt:lpwstr>https://www.mega.nl/</vt:lpwstr>
      </vt:variant>
      <vt:variant>
        <vt:lpwstr/>
      </vt:variant>
      <vt:variant>
        <vt:i4>7078001</vt:i4>
      </vt:variant>
      <vt:variant>
        <vt:i4>1083</vt:i4>
      </vt:variant>
      <vt:variant>
        <vt:i4>0</vt:i4>
      </vt:variant>
      <vt:variant>
        <vt:i4>5</vt:i4>
      </vt:variant>
      <vt:variant>
        <vt:lpwstr>https://www.dgbenergie.nl/</vt:lpwstr>
      </vt:variant>
      <vt:variant>
        <vt:lpwstr/>
      </vt:variant>
      <vt:variant>
        <vt:i4>2031709</vt:i4>
      </vt:variant>
      <vt:variant>
        <vt:i4>1080</vt:i4>
      </vt:variant>
      <vt:variant>
        <vt:i4>0</vt:i4>
      </vt:variant>
      <vt:variant>
        <vt:i4>5</vt:i4>
      </vt:variant>
      <vt:variant>
        <vt:lpwstr>https://www.innovaenergie.nl/</vt:lpwstr>
      </vt:variant>
      <vt:variant>
        <vt:lpwstr/>
      </vt:variant>
      <vt:variant>
        <vt:i4>7471142</vt:i4>
      </vt:variant>
      <vt:variant>
        <vt:i4>1077</vt:i4>
      </vt:variant>
      <vt:variant>
        <vt:i4>0</vt:i4>
      </vt:variant>
      <vt:variant>
        <vt:i4>5</vt:i4>
      </vt:variant>
      <vt:variant>
        <vt:lpwstr>https://www.greenchoice.nl/</vt:lpwstr>
      </vt:variant>
      <vt:variant>
        <vt:lpwstr/>
      </vt:variant>
      <vt:variant>
        <vt:i4>6029332</vt:i4>
      </vt:variant>
      <vt:variant>
        <vt:i4>1074</vt:i4>
      </vt:variant>
      <vt:variant>
        <vt:i4>0</vt:i4>
      </vt:variant>
      <vt:variant>
        <vt:i4>5</vt:i4>
      </vt:variant>
      <vt:variant>
        <vt:lpwstr>https://www.gaslicht.com/</vt:lpwstr>
      </vt:variant>
      <vt:variant>
        <vt:lpwstr/>
      </vt:variant>
      <vt:variant>
        <vt:i4>458817</vt:i4>
      </vt:variant>
      <vt:variant>
        <vt:i4>1071</vt:i4>
      </vt:variant>
      <vt:variant>
        <vt:i4>0</vt:i4>
      </vt:variant>
      <vt:variant>
        <vt:i4>5</vt:i4>
      </vt:variant>
      <vt:variant>
        <vt:lpwstr>https://www.eneco.nl/</vt:lpwstr>
      </vt:variant>
      <vt:variant>
        <vt:lpwstr/>
      </vt:variant>
      <vt:variant>
        <vt:i4>8323183</vt:i4>
      </vt:variant>
      <vt:variant>
        <vt:i4>1068</vt:i4>
      </vt:variant>
      <vt:variant>
        <vt:i4>0</vt:i4>
      </vt:variant>
      <vt:variant>
        <vt:i4>5</vt:i4>
      </vt:variant>
      <vt:variant>
        <vt:lpwstr>https://www.vattenfall.nl/</vt:lpwstr>
      </vt:variant>
      <vt:variant>
        <vt:lpwstr/>
      </vt:variant>
      <vt:variant>
        <vt:i4>7012474</vt:i4>
      </vt:variant>
      <vt:variant>
        <vt:i4>1065</vt:i4>
      </vt:variant>
      <vt:variant>
        <vt:i4>0</vt:i4>
      </vt:variant>
      <vt:variant>
        <vt:i4>5</vt:i4>
      </vt:variant>
      <vt:variant>
        <vt:lpwstr>https://www.essent.nl/</vt:lpwstr>
      </vt:variant>
      <vt:variant>
        <vt:lpwstr/>
      </vt:variant>
      <vt:variant>
        <vt:i4>2293875</vt:i4>
      </vt:variant>
      <vt:variant>
        <vt:i4>1062</vt:i4>
      </vt:variant>
      <vt:variant>
        <vt:i4>0</vt:i4>
      </vt:variant>
      <vt:variant>
        <vt:i4>5</vt:i4>
      </vt:variant>
      <vt:variant>
        <vt:lpwstr>https://rabotaem.nl/everyday/vybor-postavshhikov-kommunalnyh-uslug/</vt:lpwstr>
      </vt:variant>
      <vt:variant>
        <vt:lpwstr/>
      </vt:variant>
      <vt:variant>
        <vt:i4>5111822</vt:i4>
      </vt:variant>
      <vt:variant>
        <vt:i4>1059</vt:i4>
      </vt:variant>
      <vt:variant>
        <vt:i4>0</vt:i4>
      </vt:variant>
      <vt:variant>
        <vt:i4>5</vt:i4>
      </vt:variant>
      <vt:variant>
        <vt:lpwstr>https://easynuts.nl/</vt:lpwstr>
      </vt:variant>
      <vt:variant>
        <vt:lpwstr/>
      </vt:variant>
      <vt:variant>
        <vt:i4>720976</vt:i4>
      </vt:variant>
      <vt:variant>
        <vt:i4>1056</vt:i4>
      </vt:variant>
      <vt:variant>
        <vt:i4>0</vt:i4>
      </vt:variant>
      <vt:variant>
        <vt:i4>5</vt:i4>
      </vt:variant>
      <vt:variant>
        <vt:lpwstr>https://partnerpete.com/</vt:lpwstr>
      </vt:variant>
      <vt:variant>
        <vt:lpwstr/>
      </vt:variant>
      <vt:variant>
        <vt:i4>2097276</vt:i4>
      </vt:variant>
      <vt:variant>
        <vt:i4>1053</vt:i4>
      </vt:variant>
      <vt:variant>
        <vt:i4>0</vt:i4>
      </vt:variant>
      <vt:variant>
        <vt:i4>5</vt:i4>
      </vt:variant>
      <vt:variant>
        <vt:lpwstr>https://www.amsterdam.nl/en/municipal-taxes/property-valuation-woz/</vt:lpwstr>
      </vt:variant>
      <vt:variant>
        <vt:lpwstr/>
      </vt:variant>
      <vt:variant>
        <vt:i4>4390997</vt:i4>
      </vt:variant>
      <vt:variant>
        <vt:i4>1050</vt:i4>
      </vt:variant>
      <vt:variant>
        <vt:i4>0</vt:i4>
      </vt:variant>
      <vt:variant>
        <vt:i4>5</vt:i4>
      </vt:variant>
      <vt:variant>
        <vt:lpwstr>https://www.erkende-taxateurs.nl/</vt:lpwstr>
      </vt:variant>
      <vt:variant>
        <vt:lpwstr/>
      </vt:variant>
      <vt:variant>
        <vt:i4>4915211</vt:i4>
      </vt:variant>
      <vt:variant>
        <vt:i4>1047</vt:i4>
      </vt:variant>
      <vt:variant>
        <vt:i4>0</vt:i4>
      </vt:variant>
      <vt:variant>
        <vt:i4>5</vt:i4>
      </vt:variant>
      <vt:variant>
        <vt:lpwstr>https://maatwerk.nl/</vt:lpwstr>
      </vt:variant>
      <vt:variant>
        <vt:lpwstr/>
      </vt:variant>
      <vt:variant>
        <vt:i4>2424892</vt:i4>
      </vt:variant>
      <vt:variant>
        <vt:i4>1044</vt:i4>
      </vt:variant>
      <vt:variant>
        <vt:i4>0</vt:i4>
      </vt:variant>
      <vt:variant>
        <vt:i4>5</vt:i4>
      </vt:variant>
      <vt:variant>
        <vt:lpwstr>https://download.belastingdienst.nl/belastingdienst/docs/verkl-laag-tarief-ovb0101z11pl.pdf</vt:lpwstr>
      </vt:variant>
      <vt:variant>
        <vt:lpwstr/>
      </vt:variant>
      <vt:variant>
        <vt:i4>3342367</vt:i4>
      </vt:variant>
      <vt:variant>
        <vt:i4>1041</vt:i4>
      </vt:variant>
      <vt:variant>
        <vt:i4>0</vt:i4>
      </vt:variant>
      <vt:variant>
        <vt:i4>5</vt:i4>
      </vt:variant>
      <vt:variant>
        <vt:lpwstr>https://docs.google.com/document/d/15476zkN4noIO58GkO1FJP4O_CAQzLSTPzccW-h-CFU8/edit?usp=sharing</vt:lpwstr>
      </vt:variant>
      <vt:variant>
        <vt:lpwstr/>
      </vt:variant>
      <vt:variant>
        <vt:i4>3866740</vt:i4>
      </vt:variant>
      <vt:variant>
        <vt:i4>1038</vt:i4>
      </vt:variant>
      <vt:variant>
        <vt:i4>0</vt:i4>
      </vt:variant>
      <vt:variant>
        <vt:i4>5</vt:i4>
      </vt:variant>
      <vt:variant>
        <vt:lpwstr>https://www.agterbergmakelaardij.nl/downloads/</vt:lpwstr>
      </vt:variant>
      <vt:variant>
        <vt:lpwstr/>
      </vt:variant>
      <vt:variant>
        <vt:i4>4390920</vt:i4>
      </vt:variant>
      <vt:variant>
        <vt:i4>1035</vt:i4>
      </vt:variant>
      <vt:variant>
        <vt:i4>0</vt:i4>
      </vt:variant>
      <vt:variant>
        <vt:i4>5</vt:i4>
      </vt:variant>
      <vt:variant>
        <vt:lpwstr>https://accentfa.nl/</vt:lpwstr>
      </vt:variant>
      <vt:variant>
        <vt:lpwstr/>
      </vt:variant>
      <vt:variant>
        <vt:i4>2031666</vt:i4>
      </vt:variant>
      <vt:variant>
        <vt:i4>1032</vt:i4>
      </vt:variant>
      <vt:variant>
        <vt:i4>0</vt:i4>
      </vt:variant>
      <vt:variant>
        <vt:i4>5</vt:i4>
      </vt:variant>
      <vt:variant>
        <vt:lpwstr>mailto:bruce@tripolair.nl</vt:lpwstr>
      </vt:variant>
      <vt:variant>
        <vt:lpwstr/>
      </vt:variant>
      <vt:variant>
        <vt:i4>5046373</vt:i4>
      </vt:variant>
      <vt:variant>
        <vt:i4>1029</vt:i4>
      </vt:variant>
      <vt:variant>
        <vt:i4>0</vt:i4>
      </vt:variant>
      <vt:variant>
        <vt:i4>5</vt:i4>
      </vt:variant>
      <vt:variant>
        <vt:lpwstr>https://www.abnamro.nl/en/personal/mortgages/applying-for-mortgage/mortgage-advice/make_appointment_short.html?s_tnt=105185%3A1%3A0&amp;adobe_mc_sdid=SDID%3D15F90CB78DEB273F-11415A3B0E7519BF%7CMCORGID%3D0861467352782C5E0A490D45%40AdobeOrg%7CTS%3D1661511266&amp;adobe_mc_ref=https%3A%2F%2Fwww.abnamro.nl%2Fen%2Fpersonal%2Fmortgages%2Fapplying-for-mortgage%2Fexecution-only%2Findex.html</vt:lpwstr>
      </vt:variant>
      <vt:variant>
        <vt:lpwstr/>
      </vt:variant>
      <vt:variant>
        <vt:i4>6029325</vt:i4>
      </vt:variant>
      <vt:variant>
        <vt:i4>1026</vt:i4>
      </vt:variant>
      <vt:variant>
        <vt:i4>0</vt:i4>
      </vt:variant>
      <vt:variant>
        <vt:i4>5</vt:i4>
      </vt:variant>
      <vt:variant>
        <vt:lpwstr>https://www.abnamro.nl/en/personal/mortgages/applying-for-mortgage/execution-only/index.html</vt:lpwstr>
      </vt:variant>
      <vt:variant>
        <vt:lpwstr/>
      </vt:variant>
      <vt:variant>
        <vt:i4>5373955</vt:i4>
      </vt:variant>
      <vt:variant>
        <vt:i4>1023</vt:i4>
      </vt:variant>
      <vt:variant>
        <vt:i4>0</vt:i4>
      </vt:variant>
      <vt:variant>
        <vt:i4>5</vt:i4>
      </vt:variant>
      <vt:variant>
        <vt:lpwstr>https://rabotaem.nl/</vt:lpwstr>
      </vt:variant>
      <vt:variant>
        <vt:lpwstr/>
      </vt:variant>
      <vt:variant>
        <vt:i4>7864368</vt:i4>
      </vt:variant>
      <vt:variant>
        <vt:i4>1020</vt:i4>
      </vt:variant>
      <vt:variant>
        <vt:i4>0</vt:i4>
      </vt:variant>
      <vt:variant>
        <vt:i4>5</vt:i4>
      </vt:variant>
      <vt:variant>
        <vt:lpwstr>https://www.mortgageholland.nl/</vt:lpwstr>
      </vt:variant>
      <vt:variant>
        <vt:lpwstr/>
      </vt:variant>
      <vt:variant>
        <vt:i4>7077990</vt:i4>
      </vt:variant>
      <vt:variant>
        <vt:i4>1017</vt:i4>
      </vt:variant>
      <vt:variant>
        <vt:i4>0</vt:i4>
      </vt:variant>
      <vt:variant>
        <vt:i4>5</vt:i4>
      </vt:variant>
      <vt:variant>
        <vt:lpwstr>https://rabotaem.nl/housing/faq-ipoteka-v-niderlandah/</vt:lpwstr>
      </vt:variant>
      <vt:variant>
        <vt:lpwstr/>
      </vt:variant>
      <vt:variant>
        <vt:i4>393293</vt:i4>
      </vt:variant>
      <vt:variant>
        <vt:i4>1014</vt:i4>
      </vt:variant>
      <vt:variant>
        <vt:i4>0</vt:i4>
      </vt:variant>
      <vt:variant>
        <vt:i4>5</vt:i4>
      </vt:variant>
      <vt:variant>
        <vt:lpwstr>https://www.ing.nl/particulier/hypotheken/hypotheek-berekenen/index.html</vt:lpwstr>
      </vt:variant>
      <vt:variant>
        <vt:lpwstr/>
      </vt:variant>
      <vt:variant>
        <vt:i4>3604581</vt:i4>
      </vt:variant>
      <vt:variant>
        <vt:i4>1011</vt:i4>
      </vt:variant>
      <vt:variant>
        <vt:i4>0</vt:i4>
      </vt:variant>
      <vt:variant>
        <vt:i4>5</vt:i4>
      </vt:variant>
      <vt:variant>
        <vt:lpwstr>https://www.abnamro.nl/en/personal/mortgages/calculating-your-maximum-mortgage.html</vt:lpwstr>
      </vt:variant>
      <vt:variant>
        <vt:lpwstr/>
      </vt:variant>
      <vt:variant>
        <vt:i4>589901</vt:i4>
      </vt:variant>
      <vt:variant>
        <vt:i4>1008</vt:i4>
      </vt:variant>
      <vt:variant>
        <vt:i4>0</vt:i4>
      </vt:variant>
      <vt:variant>
        <vt:i4>5</vt:i4>
      </vt:variant>
      <vt:variant>
        <vt:lpwstr>https://www.postnl.nl/en/find-a-postcode/</vt:lpwstr>
      </vt:variant>
      <vt:variant>
        <vt:lpwstr/>
      </vt:variant>
      <vt:variant>
        <vt:i4>983067</vt:i4>
      </vt:variant>
      <vt:variant>
        <vt:i4>1005</vt:i4>
      </vt:variant>
      <vt:variant>
        <vt:i4>0</vt:i4>
      </vt:variant>
      <vt:variant>
        <vt:i4>5</vt:i4>
      </vt:variant>
      <vt:variant>
        <vt:lpwstr>https://www.kadaster.nl/</vt:lpwstr>
      </vt:variant>
      <vt:variant>
        <vt:lpwstr/>
      </vt:variant>
      <vt:variant>
        <vt:i4>5832794</vt:i4>
      </vt:variant>
      <vt:variant>
        <vt:i4>1002</vt:i4>
      </vt:variant>
      <vt:variant>
        <vt:i4>0</vt:i4>
      </vt:variant>
      <vt:variant>
        <vt:i4>5</vt:i4>
      </vt:variant>
      <vt:variant>
        <vt:lpwstr>https://huispedia.nl/</vt:lpwstr>
      </vt:variant>
      <vt:variant>
        <vt:lpwstr/>
      </vt:variant>
      <vt:variant>
        <vt:i4>6881342</vt:i4>
      </vt:variant>
      <vt:variant>
        <vt:i4>999</vt:i4>
      </vt:variant>
      <vt:variant>
        <vt:i4>0</vt:i4>
      </vt:variant>
      <vt:variant>
        <vt:i4>5</vt:i4>
      </vt:variant>
      <vt:variant>
        <vt:lpwstr>https://walterliving.com/viisi</vt:lpwstr>
      </vt:variant>
      <vt:variant>
        <vt:lpwstr/>
      </vt:variant>
      <vt:variant>
        <vt:i4>2031627</vt:i4>
      </vt:variant>
      <vt:variant>
        <vt:i4>996</vt:i4>
      </vt:variant>
      <vt:variant>
        <vt:i4>0</vt:i4>
      </vt:variant>
      <vt:variant>
        <vt:i4>5</vt:i4>
      </vt:variant>
      <vt:variant>
        <vt:lpwstr>https://walterliving.com/</vt:lpwstr>
      </vt:variant>
      <vt:variant>
        <vt:lpwstr/>
      </vt:variant>
      <vt:variant>
        <vt:i4>1966108</vt:i4>
      </vt:variant>
      <vt:variant>
        <vt:i4>993</vt:i4>
      </vt:variant>
      <vt:variant>
        <vt:i4>0</vt:i4>
      </vt:variant>
      <vt:variant>
        <vt:i4>5</vt:i4>
      </vt:variant>
      <vt:variant>
        <vt:lpwstr>https://www.huizenzoeker.nl/</vt:lpwstr>
      </vt:variant>
      <vt:variant>
        <vt:lpwstr/>
      </vt:variant>
      <vt:variant>
        <vt:i4>1507353</vt:i4>
      </vt:variant>
      <vt:variant>
        <vt:i4>990</vt:i4>
      </vt:variant>
      <vt:variant>
        <vt:i4>0</vt:i4>
      </vt:variant>
      <vt:variant>
        <vt:i4>5</vt:i4>
      </vt:variant>
      <vt:variant>
        <vt:lpwstr>https://leefbaarometer.nl/kaart/</vt:lpwstr>
      </vt:variant>
      <vt:variant>
        <vt:lpwstr/>
      </vt:variant>
      <vt:variant>
        <vt:i4>1441804</vt:i4>
      </vt:variant>
      <vt:variant>
        <vt:i4>987</vt:i4>
      </vt:variant>
      <vt:variant>
        <vt:i4>0</vt:i4>
      </vt:variant>
      <vt:variant>
        <vt:i4>5</vt:i4>
      </vt:variant>
      <vt:variant>
        <vt:lpwstr>https://www.atlasleefomgeving.nl/kaarten</vt:lpwstr>
      </vt:variant>
      <vt:variant>
        <vt:lpwstr/>
      </vt:variant>
      <vt:variant>
        <vt:i4>4456520</vt:i4>
      </vt:variant>
      <vt:variant>
        <vt:i4>984</vt:i4>
      </vt:variant>
      <vt:variant>
        <vt:i4>0</vt:i4>
      </vt:variant>
      <vt:variant>
        <vt:i4>5</vt:i4>
      </vt:variant>
      <vt:variant>
        <vt:lpwstr>https://jumba.nl/</vt:lpwstr>
      </vt:variant>
      <vt:variant>
        <vt:lpwstr/>
      </vt:variant>
      <vt:variant>
        <vt:i4>1572873</vt:i4>
      </vt:variant>
      <vt:variant>
        <vt:i4>981</vt:i4>
      </vt:variant>
      <vt:variant>
        <vt:i4>0</vt:i4>
      </vt:variant>
      <vt:variant>
        <vt:i4>5</vt:i4>
      </vt:variant>
      <vt:variant>
        <vt:lpwstr>https://www.jaap.nl/</vt:lpwstr>
      </vt:variant>
      <vt:variant>
        <vt:lpwstr/>
      </vt:variant>
      <vt:variant>
        <vt:i4>1245191</vt:i4>
      </vt:variant>
      <vt:variant>
        <vt:i4>978</vt:i4>
      </vt:variant>
      <vt:variant>
        <vt:i4>0</vt:i4>
      </vt:variant>
      <vt:variant>
        <vt:i4>5</vt:i4>
      </vt:variant>
      <vt:variant>
        <vt:lpwstr>https://www.pararius.nl/</vt:lpwstr>
      </vt:variant>
      <vt:variant>
        <vt:lpwstr/>
      </vt:variant>
      <vt:variant>
        <vt:i4>1769543</vt:i4>
      </vt:variant>
      <vt:variant>
        <vt:i4>975</vt:i4>
      </vt:variant>
      <vt:variant>
        <vt:i4>0</vt:i4>
      </vt:variant>
      <vt:variant>
        <vt:i4>5</vt:i4>
      </vt:variant>
      <vt:variant>
        <vt:lpwstr>https://www.funda.nl/</vt:lpwstr>
      </vt:variant>
      <vt:variant>
        <vt:lpwstr/>
      </vt:variant>
      <vt:variant>
        <vt:i4>1245210</vt:i4>
      </vt:variant>
      <vt:variant>
        <vt:i4>972</vt:i4>
      </vt:variant>
      <vt:variant>
        <vt:i4>0</vt:i4>
      </vt:variant>
      <vt:variant>
        <vt:i4>5</vt:i4>
      </vt:variant>
      <vt:variant>
        <vt:lpwstr>https://rabotaem.nl/housing/pokupka-nedvizhimosti-v-niderlandah-chast-i/</vt:lpwstr>
      </vt:variant>
      <vt:variant>
        <vt:lpwstr/>
      </vt:variant>
      <vt:variant>
        <vt:i4>2490476</vt:i4>
      </vt:variant>
      <vt:variant>
        <vt:i4>969</vt:i4>
      </vt:variant>
      <vt:variant>
        <vt:i4>0</vt:i4>
      </vt:variant>
      <vt:variant>
        <vt:i4>5</vt:i4>
      </vt:variant>
      <vt:variant>
        <vt:lpwstr>https://www.denhaag.nl/en/permits-and-exemptions/residential-permits/affordable-housing-permit.htm</vt:lpwstr>
      </vt:variant>
      <vt:variant>
        <vt:lpwstr/>
      </vt:variant>
      <vt:variant>
        <vt:i4>4325440</vt:i4>
      </vt:variant>
      <vt:variant>
        <vt:i4>966</vt:i4>
      </vt:variant>
      <vt:variant>
        <vt:i4>0</vt:i4>
      </vt:variant>
      <vt:variant>
        <vt:i4>5</vt:i4>
      </vt:variant>
      <vt:variant>
        <vt:lpwstr>https://info.epam.com/policy/netherlands/all-cities/contractual-policies-and-procedures/policies--procedures/Employment_statement_providing.html</vt:lpwstr>
      </vt:variant>
      <vt:variant>
        <vt:lpwstr/>
      </vt:variant>
      <vt:variant>
        <vt:i4>1</vt:i4>
      </vt:variant>
      <vt:variant>
        <vt:i4>963</vt:i4>
      </vt:variant>
      <vt:variant>
        <vt:i4>0</vt:i4>
      </vt:variant>
      <vt:variant>
        <vt:i4>5</vt:i4>
      </vt:variant>
      <vt:variant>
        <vt:lpwstr>https://www.rotsvast.nl/</vt:lpwstr>
      </vt:variant>
      <vt:variant>
        <vt:lpwstr/>
      </vt:variant>
      <vt:variant>
        <vt:i4>6029330</vt:i4>
      </vt:variant>
      <vt:variant>
        <vt:i4>960</vt:i4>
      </vt:variant>
      <vt:variant>
        <vt:i4>0</vt:i4>
      </vt:variant>
      <vt:variant>
        <vt:i4>5</vt:i4>
      </vt:variant>
      <vt:variant>
        <vt:lpwstr>https://www.corporatehousingsolutions.nl/nl/</vt:lpwstr>
      </vt:variant>
      <vt:variant>
        <vt:lpwstr/>
      </vt:variant>
      <vt:variant>
        <vt:i4>3342444</vt:i4>
      </vt:variant>
      <vt:variant>
        <vt:i4>957</vt:i4>
      </vt:variant>
      <vt:variant>
        <vt:i4>0</vt:i4>
      </vt:variant>
      <vt:variant>
        <vt:i4>5</vt:i4>
      </vt:variant>
      <vt:variant>
        <vt:lpwstr>https://www.nieuwamsterdamshuys.nl/en/</vt:lpwstr>
      </vt:variant>
      <vt:variant>
        <vt:lpwstr/>
      </vt:variant>
      <vt:variant>
        <vt:i4>589843</vt:i4>
      </vt:variant>
      <vt:variant>
        <vt:i4>954</vt:i4>
      </vt:variant>
      <vt:variant>
        <vt:i4>0</vt:i4>
      </vt:variant>
      <vt:variant>
        <vt:i4>5</vt:i4>
      </vt:variant>
      <vt:variant>
        <vt:lpwstr>https://www.listings.nl/</vt:lpwstr>
      </vt:variant>
      <vt:variant>
        <vt:lpwstr/>
      </vt:variant>
      <vt:variant>
        <vt:i4>1179675</vt:i4>
      </vt:variant>
      <vt:variant>
        <vt:i4>951</vt:i4>
      </vt:variant>
      <vt:variant>
        <vt:i4>0</vt:i4>
      </vt:variant>
      <vt:variant>
        <vt:i4>5</vt:i4>
      </vt:variant>
      <vt:variant>
        <vt:lpwstr>https://www.homerent.nl/</vt:lpwstr>
      </vt:variant>
      <vt:variant>
        <vt:lpwstr/>
      </vt:variant>
      <vt:variant>
        <vt:i4>8192111</vt:i4>
      </vt:variant>
      <vt:variant>
        <vt:i4>948</vt:i4>
      </vt:variant>
      <vt:variant>
        <vt:i4>0</vt:i4>
      </vt:variant>
      <vt:variant>
        <vt:i4>5</vt:i4>
      </vt:variant>
      <vt:variant>
        <vt:lpwstr>https://www.hometorent.nl/</vt:lpwstr>
      </vt:variant>
      <vt:variant>
        <vt:lpwstr/>
      </vt:variant>
      <vt:variant>
        <vt:i4>327761</vt:i4>
      </vt:variant>
      <vt:variant>
        <vt:i4>945</vt:i4>
      </vt:variant>
      <vt:variant>
        <vt:i4>0</vt:i4>
      </vt:variant>
      <vt:variant>
        <vt:i4>5</vt:i4>
      </vt:variant>
      <vt:variant>
        <vt:lpwstr>https://www.hollandhomemanagement.nl/</vt:lpwstr>
      </vt:variant>
      <vt:variant>
        <vt:lpwstr/>
      </vt:variant>
      <vt:variant>
        <vt:i4>3735587</vt:i4>
      </vt:variant>
      <vt:variant>
        <vt:i4>942</vt:i4>
      </vt:variant>
      <vt:variant>
        <vt:i4>0</vt:i4>
      </vt:variant>
      <vt:variant>
        <vt:i4>5</vt:i4>
      </vt:variant>
      <vt:variant>
        <vt:lpwstr>https://expathousingnetwork.nl/</vt:lpwstr>
      </vt:variant>
      <vt:variant>
        <vt:lpwstr/>
      </vt:variant>
      <vt:variant>
        <vt:i4>524317</vt:i4>
      </vt:variant>
      <vt:variant>
        <vt:i4>939</vt:i4>
      </vt:variant>
      <vt:variant>
        <vt:i4>0</vt:i4>
      </vt:variant>
      <vt:variant>
        <vt:i4>5</vt:i4>
      </vt:variant>
      <vt:variant>
        <vt:lpwstr>https://expatrentals.com/</vt:lpwstr>
      </vt:variant>
      <vt:variant>
        <vt:lpwstr/>
      </vt:variant>
      <vt:variant>
        <vt:i4>720990</vt:i4>
      </vt:variant>
      <vt:variant>
        <vt:i4>936</vt:i4>
      </vt:variant>
      <vt:variant>
        <vt:i4>0</vt:i4>
      </vt:variant>
      <vt:variant>
        <vt:i4>5</vt:i4>
      </vt:variant>
      <vt:variant>
        <vt:lpwstr>https://www.cshousing.nl/</vt:lpwstr>
      </vt:variant>
      <vt:variant>
        <vt:lpwstr/>
      </vt:variant>
      <vt:variant>
        <vt:i4>4784193</vt:i4>
      </vt:variant>
      <vt:variant>
        <vt:i4>933</vt:i4>
      </vt:variant>
      <vt:variant>
        <vt:i4>0</vt:i4>
      </vt:variant>
      <vt:variant>
        <vt:i4>5</vt:i4>
      </vt:variant>
      <vt:variant>
        <vt:lpwstr>https://www.expatriates.com/</vt:lpwstr>
      </vt:variant>
      <vt:variant>
        <vt:lpwstr/>
      </vt:variant>
      <vt:variant>
        <vt:i4>4128801</vt:i4>
      </vt:variant>
      <vt:variant>
        <vt:i4>930</vt:i4>
      </vt:variant>
      <vt:variant>
        <vt:i4>0</vt:i4>
      </vt:variant>
      <vt:variant>
        <vt:i4>5</vt:i4>
      </vt:variant>
      <vt:variant>
        <vt:lpwstr>https://www.vesteda.com/nl</vt:lpwstr>
      </vt:variant>
      <vt:variant>
        <vt:lpwstr/>
      </vt:variant>
      <vt:variant>
        <vt:i4>5046290</vt:i4>
      </vt:variant>
      <vt:variant>
        <vt:i4>927</vt:i4>
      </vt:variant>
      <vt:variant>
        <vt:i4>0</vt:i4>
      </vt:variant>
      <vt:variant>
        <vt:i4>5</vt:i4>
      </vt:variant>
      <vt:variant>
        <vt:lpwstr>https://holland2stay.com/</vt:lpwstr>
      </vt:variant>
      <vt:variant>
        <vt:lpwstr/>
      </vt:variant>
      <vt:variant>
        <vt:i4>2621536</vt:i4>
      </vt:variant>
      <vt:variant>
        <vt:i4>924</vt:i4>
      </vt:variant>
      <vt:variant>
        <vt:i4>0</vt:i4>
      </vt:variant>
      <vt:variant>
        <vt:i4>5</vt:i4>
      </vt:variant>
      <vt:variant>
        <vt:lpwstr>https://www.facebook.com/groups/484600675031215</vt:lpwstr>
      </vt:variant>
      <vt:variant>
        <vt:lpwstr/>
      </vt:variant>
      <vt:variant>
        <vt:i4>2621551</vt:i4>
      </vt:variant>
      <vt:variant>
        <vt:i4>921</vt:i4>
      </vt:variant>
      <vt:variant>
        <vt:i4>0</vt:i4>
      </vt:variant>
      <vt:variant>
        <vt:i4>5</vt:i4>
      </vt:variant>
      <vt:variant>
        <vt:lpwstr>https://www.facebook.com/groups/396367587188451</vt:lpwstr>
      </vt:variant>
      <vt:variant>
        <vt:lpwstr/>
      </vt:variant>
      <vt:variant>
        <vt:i4>6684733</vt:i4>
      </vt:variant>
      <vt:variant>
        <vt:i4>918</vt:i4>
      </vt:variant>
      <vt:variant>
        <vt:i4>0</vt:i4>
      </vt:variant>
      <vt:variant>
        <vt:i4>5</vt:i4>
      </vt:variant>
      <vt:variant>
        <vt:lpwstr>https://www.rooming.nl/</vt:lpwstr>
      </vt:variant>
      <vt:variant>
        <vt:lpwstr/>
      </vt:variant>
      <vt:variant>
        <vt:i4>2162732</vt:i4>
      </vt:variant>
      <vt:variant>
        <vt:i4>915</vt:i4>
      </vt:variant>
      <vt:variant>
        <vt:i4>0</vt:i4>
      </vt:variant>
      <vt:variant>
        <vt:i4>5</vt:i4>
      </vt:variant>
      <vt:variant>
        <vt:lpwstr>https://directwonen.nl/</vt:lpwstr>
      </vt:variant>
      <vt:variant>
        <vt:lpwstr/>
      </vt:variant>
      <vt:variant>
        <vt:i4>72</vt:i4>
      </vt:variant>
      <vt:variant>
        <vt:i4>912</vt:i4>
      </vt:variant>
      <vt:variant>
        <vt:i4>0</vt:i4>
      </vt:variant>
      <vt:variant>
        <vt:i4>5</vt:i4>
      </vt:variant>
      <vt:variant>
        <vt:lpwstr>https://kamernet.nl/en/invite/R2E7DAA</vt:lpwstr>
      </vt:variant>
      <vt:variant>
        <vt:lpwstr/>
      </vt:variant>
      <vt:variant>
        <vt:i4>5111827</vt:i4>
      </vt:variant>
      <vt:variant>
        <vt:i4>909</vt:i4>
      </vt:variant>
      <vt:variant>
        <vt:i4>0</vt:i4>
      </vt:variant>
      <vt:variant>
        <vt:i4>5</vt:i4>
      </vt:variant>
      <vt:variant>
        <vt:lpwstr>https://kamernet.nl/</vt:lpwstr>
      </vt:variant>
      <vt:variant>
        <vt:lpwstr/>
      </vt:variant>
      <vt:variant>
        <vt:i4>6029316</vt:i4>
      </vt:variant>
      <vt:variant>
        <vt:i4>906</vt:i4>
      </vt:variant>
      <vt:variant>
        <vt:i4>0</vt:i4>
      </vt:variant>
      <vt:variant>
        <vt:i4>5</vt:i4>
      </vt:variant>
      <vt:variant>
        <vt:lpwstr>https://www.pararius.com/</vt:lpwstr>
      </vt:variant>
      <vt:variant>
        <vt:lpwstr/>
      </vt:variant>
      <vt:variant>
        <vt:i4>262263</vt:i4>
      </vt:variant>
      <vt:variant>
        <vt:i4>903</vt:i4>
      </vt:variant>
      <vt:variant>
        <vt:i4>0</vt:i4>
      </vt:variant>
      <vt:variant>
        <vt:i4>5</vt:i4>
      </vt:variant>
      <vt:variant>
        <vt:lpwstr>https://teletype.in/@nikolkox/41OUe4oXONX</vt:lpwstr>
      </vt:variant>
      <vt:variant>
        <vt:lpwstr/>
      </vt:variant>
      <vt:variant>
        <vt:i4>1245265</vt:i4>
      </vt:variant>
      <vt:variant>
        <vt:i4>900</vt:i4>
      </vt:variant>
      <vt:variant>
        <vt:i4>0</vt:i4>
      </vt:variant>
      <vt:variant>
        <vt:i4>5</vt:i4>
      </vt:variant>
      <vt:variant>
        <vt:lpwstr>https://www.huurcommissie.nl/en/onderwerpen/huurprijs-en-punten/</vt:lpwstr>
      </vt:variant>
      <vt:variant>
        <vt:lpwstr/>
      </vt:variant>
      <vt:variant>
        <vt:i4>393229</vt:i4>
      </vt:variant>
      <vt:variant>
        <vt:i4>897</vt:i4>
      </vt:variant>
      <vt:variant>
        <vt:i4>0</vt:i4>
      </vt:variant>
      <vt:variant>
        <vt:i4>5</vt:i4>
      </vt:variant>
      <vt:variant>
        <vt:lpwstr>http://www.huurcommissie.nl/</vt:lpwstr>
      </vt:variant>
      <vt:variant>
        <vt:lpwstr/>
      </vt:variant>
      <vt:variant>
        <vt:i4>2687083</vt:i4>
      </vt:variant>
      <vt:variant>
        <vt:i4>894</vt:i4>
      </vt:variant>
      <vt:variant>
        <vt:i4>0</vt:i4>
      </vt:variant>
      <vt:variant>
        <vt:i4>5</vt:i4>
      </vt:variant>
      <vt:variant>
        <vt:lpwstr>https://www.rijksoverheid.nl/onderwerpen/woning-verhuren/vraag-en-antwoord/welke-mogelijkheden-heb-ik-om-mijn-woning-tijdelijk-te-verhuren</vt:lpwstr>
      </vt:variant>
      <vt:variant>
        <vt:lpwstr/>
      </vt:variant>
      <vt:variant>
        <vt:i4>5767259</vt:i4>
      </vt:variant>
      <vt:variant>
        <vt:i4>891</vt:i4>
      </vt:variant>
      <vt:variant>
        <vt:i4>0</vt:i4>
      </vt:variant>
      <vt:variant>
        <vt:i4>5</vt:i4>
      </vt:variant>
      <vt:variant>
        <vt:lpwstr>https://rabotaem.nl/housing/arenda-zhilya-v-niderlandah/</vt:lpwstr>
      </vt:variant>
      <vt:variant>
        <vt:lpwstr/>
      </vt:variant>
      <vt:variant>
        <vt:i4>5898243</vt:i4>
      </vt:variant>
      <vt:variant>
        <vt:i4>888</vt:i4>
      </vt:variant>
      <vt:variant>
        <vt:i4>0</vt:i4>
      </vt:variant>
      <vt:variant>
        <vt:i4>5</vt:i4>
      </vt:variant>
      <vt:variant>
        <vt:lpwstr>https://epa.ms/nlfind</vt:lpwstr>
      </vt:variant>
      <vt:variant>
        <vt:lpwstr/>
      </vt:variant>
      <vt:variant>
        <vt:i4>2424901</vt:i4>
      </vt:variant>
      <vt:variant>
        <vt:i4>885</vt:i4>
      </vt:variant>
      <vt:variant>
        <vt:i4>0</vt:i4>
      </vt:variant>
      <vt:variant>
        <vt:i4>5</vt:i4>
      </vt:variant>
      <vt:variant>
        <vt:lpwstr>mailto:tara@orange-homes.com</vt:lpwstr>
      </vt:variant>
      <vt:variant>
        <vt:lpwstr/>
      </vt:variant>
      <vt:variant>
        <vt:i4>1048655</vt:i4>
      </vt:variant>
      <vt:variant>
        <vt:i4>882</vt:i4>
      </vt:variant>
      <vt:variant>
        <vt:i4>0</vt:i4>
      </vt:variant>
      <vt:variant>
        <vt:i4>5</vt:i4>
      </vt:variant>
      <vt:variant>
        <vt:lpwstr>https://orange-homes.com/</vt:lpwstr>
      </vt:variant>
      <vt:variant>
        <vt:lpwstr/>
      </vt:variant>
      <vt:variant>
        <vt:i4>6094960</vt:i4>
      </vt:variant>
      <vt:variant>
        <vt:i4>879</vt:i4>
      </vt:variant>
      <vt:variant>
        <vt:i4>0</vt:i4>
      </vt:variant>
      <vt:variant>
        <vt:i4>5</vt:i4>
      </vt:variant>
      <vt:variant>
        <vt:lpwstr>https://t.me/+a_DzcuTMPNdlMjMy</vt:lpwstr>
      </vt:variant>
      <vt:variant>
        <vt:lpwstr/>
      </vt:variant>
      <vt:variant>
        <vt:i4>4849729</vt:i4>
      </vt:variant>
      <vt:variant>
        <vt:i4>876</vt:i4>
      </vt:variant>
      <vt:variant>
        <vt:i4>0</vt:i4>
      </vt:variant>
      <vt:variant>
        <vt:i4>5</vt:i4>
      </vt:variant>
      <vt:variant>
        <vt:lpwstr>https://info.epam.com/benefits/netherlands/all-cities/corporate-programs/employee-purchase-program-for-apple-devices.html</vt:lpwstr>
      </vt:variant>
      <vt:variant>
        <vt:lpwstr/>
      </vt:variant>
      <vt:variant>
        <vt:i4>3211376</vt:i4>
      </vt:variant>
      <vt:variant>
        <vt:i4>873</vt:i4>
      </vt:variant>
      <vt:variant>
        <vt:i4>0</vt:i4>
      </vt:variant>
      <vt:variant>
        <vt:i4>5</vt:i4>
      </vt:variant>
      <vt:variant>
        <vt:lpwstr>https://kb.epam.com/pages/viewpage.action?pageId=1234017894</vt:lpwstr>
      </vt:variant>
      <vt:variant>
        <vt:lpwstr/>
      </vt:variant>
      <vt:variant>
        <vt:i4>1704010</vt:i4>
      </vt:variant>
      <vt:variant>
        <vt:i4>870</vt:i4>
      </vt:variant>
      <vt:variant>
        <vt:i4>0</vt:i4>
      </vt:variant>
      <vt:variant>
        <vt:i4>5</vt:i4>
      </vt:variant>
      <vt:variant>
        <vt:lpwstr>https://info.epam.com/policy/netherlands/all-cities/contractual-policies-and-procedures/policies--procedures/leave-types.html</vt:lpwstr>
      </vt:variant>
      <vt:variant>
        <vt:lpwstr/>
      </vt:variant>
      <vt:variant>
        <vt:i4>4259923</vt:i4>
      </vt:variant>
      <vt:variant>
        <vt:i4>867</vt:i4>
      </vt:variant>
      <vt:variant>
        <vt:i4>0</vt:i4>
      </vt:variant>
      <vt:variant>
        <vt:i4>5</vt:i4>
      </vt:variant>
      <vt:variant>
        <vt:lpwstr>https://info.epam.com/policy/netherlands/all-cities/contractual-policies-and-procedures/benefits/simcard.html</vt:lpwstr>
      </vt:variant>
      <vt:variant>
        <vt:lpwstr/>
      </vt:variant>
      <vt:variant>
        <vt:i4>6553700</vt:i4>
      </vt:variant>
      <vt:variant>
        <vt:i4>864</vt:i4>
      </vt:variant>
      <vt:variant>
        <vt:i4>0</vt:i4>
      </vt:variant>
      <vt:variant>
        <vt:i4>5</vt:i4>
      </vt:variant>
      <vt:variant>
        <vt:lpwstr>https://www.t-mobile.nl/zakelijk/mobiel/work-unlimited</vt:lpwstr>
      </vt:variant>
      <vt:variant>
        <vt:lpwstr/>
      </vt:variant>
      <vt:variant>
        <vt:i4>8126568</vt:i4>
      </vt:variant>
      <vt:variant>
        <vt:i4>861</vt:i4>
      </vt:variant>
      <vt:variant>
        <vt:i4>0</vt:i4>
      </vt:variant>
      <vt:variant>
        <vt:i4>5</vt:i4>
      </vt:variant>
      <vt:variant>
        <vt:lpwstr>mailto:hr_nl@epam.com</vt:lpwstr>
      </vt:variant>
      <vt:variant>
        <vt:lpwstr/>
      </vt:variant>
      <vt:variant>
        <vt:i4>8126568</vt:i4>
      </vt:variant>
      <vt:variant>
        <vt:i4>858</vt:i4>
      </vt:variant>
      <vt:variant>
        <vt:i4>0</vt:i4>
      </vt:variant>
      <vt:variant>
        <vt:i4>5</vt:i4>
      </vt:variant>
      <vt:variant>
        <vt:lpwstr>mailto:hr_nl@epam.com</vt:lpwstr>
      </vt:variant>
      <vt:variant>
        <vt:lpwstr/>
      </vt:variant>
      <vt:variant>
        <vt:i4>8126568</vt:i4>
      </vt:variant>
      <vt:variant>
        <vt:i4>855</vt:i4>
      </vt:variant>
      <vt:variant>
        <vt:i4>0</vt:i4>
      </vt:variant>
      <vt:variant>
        <vt:i4>5</vt:i4>
      </vt:variant>
      <vt:variant>
        <vt:lpwstr>mailto:HR_NL@epam.com</vt:lpwstr>
      </vt:variant>
      <vt:variant>
        <vt:lpwstr/>
      </vt:variant>
      <vt:variant>
        <vt:i4>6029343</vt:i4>
      </vt:variant>
      <vt:variant>
        <vt:i4>852</vt:i4>
      </vt:variant>
      <vt:variant>
        <vt:i4>0</vt:i4>
      </vt:variant>
      <vt:variant>
        <vt:i4>5</vt:i4>
      </vt:variant>
      <vt:variant>
        <vt:lpwstr>https://info.epam.com/policy/netherlands/all-cities/contractual-policies-and-procedures/policies--procedures/salary-and-salary-reviews/updating-payroll-details-.html</vt:lpwstr>
      </vt:variant>
      <vt:variant>
        <vt:lpwstr/>
      </vt:variant>
      <vt:variant>
        <vt:i4>3735651</vt:i4>
      </vt:variant>
      <vt:variant>
        <vt:i4>849</vt:i4>
      </vt:variant>
      <vt:variant>
        <vt:i4>0</vt:i4>
      </vt:variant>
      <vt:variant>
        <vt:i4>5</vt:i4>
      </vt:variant>
      <vt:variant>
        <vt:lpwstr>https://kb.epam.com/display/EPMHRGM/Public+transportation+in+Amsterdam</vt:lpwstr>
      </vt:variant>
      <vt:variant>
        <vt:lpwstr/>
      </vt:variant>
      <vt:variant>
        <vt:i4>4784158</vt:i4>
      </vt:variant>
      <vt:variant>
        <vt:i4>846</vt:i4>
      </vt:variant>
      <vt:variant>
        <vt:i4>0</vt:i4>
      </vt:variant>
      <vt:variant>
        <vt:i4>5</vt:i4>
      </vt:variant>
      <vt:variant>
        <vt:lpwstr>https://info.epam.com/policy/netherlands/all-cities/contractual-policies-and-procedures/benefits/ns-businesscard-and-commuting-expenses/public-transport-strikes.html</vt:lpwstr>
      </vt:variant>
      <vt:variant>
        <vt:lpwstr/>
      </vt:variant>
      <vt:variant>
        <vt:i4>6881326</vt:i4>
      </vt:variant>
      <vt:variant>
        <vt:i4>843</vt:i4>
      </vt:variant>
      <vt:variant>
        <vt:i4>0</vt:i4>
      </vt:variant>
      <vt:variant>
        <vt:i4>5</vt:i4>
      </vt:variant>
      <vt:variant>
        <vt:lpwstr>https://www.ns.nl/en/business/products/ns-business-card</vt:lpwstr>
      </vt:variant>
      <vt:variant>
        <vt:lpwstr/>
      </vt:variant>
      <vt:variant>
        <vt:i4>8126568</vt:i4>
      </vt:variant>
      <vt:variant>
        <vt:i4>840</vt:i4>
      </vt:variant>
      <vt:variant>
        <vt:i4>0</vt:i4>
      </vt:variant>
      <vt:variant>
        <vt:i4>5</vt:i4>
      </vt:variant>
      <vt:variant>
        <vt:lpwstr>mailto:hr_nl@epam.com</vt:lpwstr>
      </vt:variant>
      <vt:variant>
        <vt:lpwstr/>
      </vt:variant>
      <vt:variant>
        <vt:i4>196630</vt:i4>
      </vt:variant>
      <vt:variant>
        <vt:i4>837</vt:i4>
      </vt:variant>
      <vt:variant>
        <vt:i4>0</vt:i4>
      </vt:variant>
      <vt:variant>
        <vt:i4>5</vt:i4>
      </vt:variant>
      <vt:variant>
        <vt:lpwstr>https://www.nsinternational.com/en/buying-train-tickets/ns-subscriptions-and-international-travel</vt:lpwstr>
      </vt:variant>
      <vt:variant>
        <vt:lpwstr/>
      </vt:variant>
      <vt:variant>
        <vt:i4>4849744</vt:i4>
      </vt:variant>
      <vt:variant>
        <vt:i4>834</vt:i4>
      </vt:variant>
      <vt:variant>
        <vt:i4>0</vt:i4>
      </vt:variant>
      <vt:variant>
        <vt:i4>5</vt:i4>
      </vt:variant>
      <vt:variant>
        <vt:lpwstr>https://www.ns.nl/en/business/products/subscriptions/dal</vt:lpwstr>
      </vt:variant>
      <vt:variant>
        <vt:lpwstr/>
      </vt:variant>
      <vt:variant>
        <vt:i4>3211316</vt:i4>
      </vt:variant>
      <vt:variant>
        <vt:i4>831</vt:i4>
      </vt:variant>
      <vt:variant>
        <vt:i4>0</vt:i4>
      </vt:variant>
      <vt:variant>
        <vt:i4>5</vt:i4>
      </vt:variant>
      <vt:variant>
        <vt:lpwstr>https://www.ns.nl/en/business/door-to-door/ov-fiets</vt:lpwstr>
      </vt:variant>
      <vt:variant>
        <vt:lpwstr/>
      </vt:variant>
      <vt:variant>
        <vt:i4>4784146</vt:i4>
      </vt:variant>
      <vt:variant>
        <vt:i4>828</vt:i4>
      </vt:variant>
      <vt:variant>
        <vt:i4>0</vt:i4>
      </vt:variant>
      <vt:variant>
        <vt:i4>5</vt:i4>
      </vt:variant>
      <vt:variant>
        <vt:lpwstr>https://www.ns.nl/mijnnszakelijk/producten?1</vt:lpwstr>
      </vt:variant>
      <vt:variant>
        <vt:lpwstr/>
      </vt:variant>
      <vt:variant>
        <vt:i4>8060979</vt:i4>
      </vt:variant>
      <vt:variant>
        <vt:i4>825</vt:i4>
      </vt:variant>
      <vt:variant>
        <vt:i4>0</vt:i4>
      </vt:variant>
      <vt:variant>
        <vt:i4>5</vt:i4>
      </vt:variant>
      <vt:variant>
        <vt:lpwstr>https://www.ns.nl/en/business/door-to-door/tram</vt:lpwstr>
      </vt:variant>
      <vt:variant>
        <vt:lpwstr/>
      </vt:variant>
      <vt:variant>
        <vt:i4>8323124</vt:i4>
      </vt:variant>
      <vt:variant>
        <vt:i4>822</vt:i4>
      </vt:variant>
      <vt:variant>
        <vt:i4>0</vt:i4>
      </vt:variant>
      <vt:variant>
        <vt:i4>5</vt:i4>
      </vt:variant>
      <vt:variant>
        <vt:lpwstr>https://www.ns.nl/en/business/door-to-door/bus</vt:lpwstr>
      </vt:variant>
      <vt:variant>
        <vt:lpwstr/>
      </vt:variant>
      <vt:variant>
        <vt:i4>4128866</vt:i4>
      </vt:variant>
      <vt:variant>
        <vt:i4>819</vt:i4>
      </vt:variant>
      <vt:variant>
        <vt:i4>0</vt:i4>
      </vt:variant>
      <vt:variant>
        <vt:i4>5</vt:i4>
      </vt:variant>
      <vt:variant>
        <vt:lpwstr>https://t.me/BeneluxInsuranceAndLaw</vt:lpwstr>
      </vt:variant>
      <vt:variant>
        <vt:lpwstr/>
      </vt:variant>
      <vt:variant>
        <vt:i4>8257579</vt:i4>
      </vt:variant>
      <vt:variant>
        <vt:i4>816</vt:i4>
      </vt:variant>
      <vt:variant>
        <vt:i4>0</vt:i4>
      </vt:variant>
      <vt:variant>
        <vt:i4>5</vt:i4>
      </vt:variant>
      <vt:variant>
        <vt:lpwstr>https://www.zpzaken.nl/</vt:lpwstr>
      </vt:variant>
      <vt:variant>
        <vt:lpwstr/>
      </vt:variant>
      <vt:variant>
        <vt:i4>6488187</vt:i4>
      </vt:variant>
      <vt:variant>
        <vt:i4>813</vt:i4>
      </vt:variant>
      <vt:variant>
        <vt:i4>0</vt:i4>
      </vt:variant>
      <vt:variant>
        <vt:i4>5</vt:i4>
      </vt:variant>
      <vt:variant>
        <vt:lpwstr>http://klap.nl/</vt:lpwstr>
      </vt:variant>
      <vt:variant>
        <vt:lpwstr/>
      </vt:variant>
      <vt:variant>
        <vt:i4>6488127</vt:i4>
      </vt:variant>
      <vt:variant>
        <vt:i4>810</vt:i4>
      </vt:variant>
      <vt:variant>
        <vt:i4>0</vt:i4>
      </vt:variant>
      <vt:variant>
        <vt:i4>5</vt:i4>
      </vt:variant>
      <vt:variant>
        <vt:lpwstr>https://www.zzp-nederland.nl/verzekeringen-en-advies/zzp-verzekeringen</vt:lpwstr>
      </vt:variant>
      <vt:variant>
        <vt:lpwstr/>
      </vt:variant>
      <vt:variant>
        <vt:i4>262160</vt:i4>
      </vt:variant>
      <vt:variant>
        <vt:i4>807</vt:i4>
      </vt:variant>
      <vt:variant>
        <vt:i4>0</vt:i4>
      </vt:variant>
      <vt:variant>
        <vt:i4>5</vt:i4>
      </vt:variant>
      <vt:variant>
        <vt:lpwstr>https://www.fbto.nl/</vt:lpwstr>
      </vt:variant>
      <vt:variant>
        <vt:lpwstr/>
      </vt:variant>
      <vt:variant>
        <vt:i4>6422570</vt:i4>
      </vt:variant>
      <vt:variant>
        <vt:i4>804</vt:i4>
      </vt:variant>
      <vt:variant>
        <vt:i4>0</vt:i4>
      </vt:variant>
      <vt:variant>
        <vt:i4>5</vt:i4>
      </vt:variant>
      <vt:variant>
        <vt:lpwstr>https://www.averoachmea.nl/</vt:lpwstr>
      </vt:variant>
      <vt:variant>
        <vt:lpwstr/>
      </vt:variant>
      <vt:variant>
        <vt:i4>31</vt:i4>
      </vt:variant>
      <vt:variant>
        <vt:i4>801</vt:i4>
      </vt:variant>
      <vt:variant>
        <vt:i4>0</vt:i4>
      </vt:variant>
      <vt:variant>
        <vt:i4>5</vt:i4>
      </vt:variant>
      <vt:variant>
        <vt:lpwstr>https://www.ohra.nl/</vt:lpwstr>
      </vt:variant>
      <vt:variant>
        <vt:lpwstr/>
      </vt:variant>
      <vt:variant>
        <vt:i4>327700</vt:i4>
      </vt:variant>
      <vt:variant>
        <vt:i4>798</vt:i4>
      </vt:variant>
      <vt:variant>
        <vt:i4>0</vt:i4>
      </vt:variant>
      <vt:variant>
        <vt:i4>5</vt:i4>
      </vt:variant>
      <vt:variant>
        <vt:lpwstr>https://www.anwb.nl/</vt:lpwstr>
      </vt:variant>
      <vt:variant>
        <vt:lpwstr/>
      </vt:variant>
      <vt:variant>
        <vt:i4>720904</vt:i4>
      </vt:variant>
      <vt:variant>
        <vt:i4>795</vt:i4>
      </vt:variant>
      <vt:variant>
        <vt:i4>0</vt:i4>
      </vt:variant>
      <vt:variant>
        <vt:i4>5</vt:i4>
      </vt:variant>
      <vt:variant>
        <vt:lpwstr>https://www.abnamro.nl/en/personal/loans/personal-loan/index.html</vt:lpwstr>
      </vt:variant>
      <vt:variant>
        <vt:lpwstr/>
      </vt:variant>
      <vt:variant>
        <vt:i4>7405693</vt:i4>
      </vt:variant>
      <vt:variant>
        <vt:i4>792</vt:i4>
      </vt:variant>
      <vt:variant>
        <vt:i4>0</vt:i4>
      </vt:variant>
      <vt:variant>
        <vt:i4>5</vt:i4>
      </vt:variant>
      <vt:variant>
        <vt:lpwstr>https://www.youtube.com/watch?v=65LUr1rmH2A</vt:lpwstr>
      </vt:variant>
      <vt:variant>
        <vt:lpwstr/>
      </vt:variant>
      <vt:variant>
        <vt:i4>7864364</vt:i4>
      </vt:variant>
      <vt:variant>
        <vt:i4>789</vt:i4>
      </vt:variant>
      <vt:variant>
        <vt:i4>0</vt:i4>
      </vt:variant>
      <vt:variant>
        <vt:i4>5</vt:i4>
      </vt:variant>
      <vt:variant>
        <vt:lpwstr>https://wepayroll.nmbrs.nl/</vt:lpwstr>
      </vt:variant>
      <vt:variant>
        <vt:lpwstr/>
      </vt:variant>
      <vt:variant>
        <vt:i4>3735670</vt:i4>
      </vt:variant>
      <vt:variant>
        <vt:i4>786</vt:i4>
      </vt:variant>
      <vt:variant>
        <vt:i4>0</vt:i4>
      </vt:variant>
      <vt:variant>
        <vt:i4>5</vt:i4>
      </vt:variant>
      <vt:variant>
        <vt:lpwstr>https://t.me/bnlcrypto</vt:lpwstr>
      </vt:variant>
      <vt:variant>
        <vt:lpwstr/>
      </vt:variant>
      <vt:variant>
        <vt:i4>2818066</vt:i4>
      </vt:variant>
      <vt:variant>
        <vt:i4>783</vt:i4>
      </vt:variant>
      <vt:variant>
        <vt:i4>0</vt:i4>
      </vt:variant>
      <vt:variant>
        <vt:i4>5</vt:i4>
      </vt:variant>
      <vt:variant>
        <vt:lpwstr>https://maps.app.goo.gl/ANdedQZ764Hy4srW8?g_st=ic</vt:lpwstr>
      </vt:variant>
      <vt:variant>
        <vt:lpwstr/>
      </vt:variant>
      <vt:variant>
        <vt:i4>6684675</vt:i4>
      </vt:variant>
      <vt:variant>
        <vt:i4>780</vt:i4>
      </vt:variant>
      <vt:variant>
        <vt:i4>0</vt:i4>
      </vt:variant>
      <vt:variant>
        <vt:i4>5</vt:i4>
      </vt:variant>
      <vt:variant>
        <vt:lpwstr>https://maps.app.goo.gl/i1XQ55xL3dBDiEX56?g_st=ic</vt:lpwstr>
      </vt:variant>
      <vt:variant>
        <vt:lpwstr/>
      </vt:variant>
      <vt:variant>
        <vt:i4>5505045</vt:i4>
      </vt:variant>
      <vt:variant>
        <vt:i4>777</vt:i4>
      </vt:variant>
      <vt:variant>
        <vt:i4>0</vt:i4>
      </vt:variant>
      <vt:variant>
        <vt:i4>5</vt:i4>
      </vt:variant>
      <vt:variant>
        <vt:lpwstr>https://together.bunq.com/d/45741-how-to-make-cash-deposits-with-paysafecash</vt:lpwstr>
      </vt:variant>
      <vt:variant>
        <vt:lpwstr/>
      </vt:variant>
      <vt:variant>
        <vt:i4>5242887</vt:i4>
      </vt:variant>
      <vt:variant>
        <vt:i4>774</vt:i4>
      </vt:variant>
      <vt:variant>
        <vt:i4>0</vt:i4>
      </vt:variant>
      <vt:variant>
        <vt:i4>5</vt:i4>
      </vt:variant>
      <vt:variant>
        <vt:lpwstr>https://www.abnamro.nl/en/personal/payments/cash/depositing.html</vt:lpwstr>
      </vt:variant>
      <vt:variant>
        <vt:lpwstr/>
      </vt:variant>
      <vt:variant>
        <vt:i4>5242908</vt:i4>
      </vt:variant>
      <vt:variant>
        <vt:i4>771</vt:i4>
      </vt:variant>
      <vt:variant>
        <vt:i4>0</vt:i4>
      </vt:variant>
      <vt:variant>
        <vt:i4>5</vt:i4>
      </vt:variant>
      <vt:variant>
        <vt:lpwstr>https://www.abnamro.nl/en/personal/payments/fees/withdrawing-depositing-cash.html</vt:lpwstr>
      </vt:variant>
      <vt:variant>
        <vt:lpwstr/>
      </vt:variant>
      <vt:variant>
        <vt:i4>2883706</vt:i4>
      </vt:variant>
      <vt:variant>
        <vt:i4>768</vt:i4>
      </vt:variant>
      <vt:variant>
        <vt:i4>0</vt:i4>
      </vt:variant>
      <vt:variant>
        <vt:i4>5</vt:i4>
      </vt:variant>
      <vt:variant>
        <vt:lpwstr>https://www.locatiewijzer.geldmaat.nl/</vt:lpwstr>
      </vt:variant>
      <vt:variant>
        <vt:lpwstr/>
      </vt:variant>
      <vt:variant>
        <vt:i4>7864426</vt:i4>
      </vt:variant>
      <vt:variant>
        <vt:i4>765</vt:i4>
      </vt:variant>
      <vt:variant>
        <vt:i4>0</vt:i4>
      </vt:variant>
      <vt:variant>
        <vt:i4>5</vt:i4>
      </vt:variant>
      <vt:variant>
        <vt:lpwstr>https://nltimes.nl/2021/09/20/eu-asked-ban-cash-payments-eu5000-money-laundering-fight</vt:lpwstr>
      </vt:variant>
      <vt:variant>
        <vt:lpwstr/>
      </vt:variant>
      <vt:variant>
        <vt:i4>3342370</vt:i4>
      </vt:variant>
      <vt:variant>
        <vt:i4>762</vt:i4>
      </vt:variant>
      <vt:variant>
        <vt:i4>0</vt:i4>
      </vt:variant>
      <vt:variant>
        <vt:i4>5</vt:i4>
      </vt:variant>
      <vt:variant>
        <vt:lpwstr>https://mijnzakelijk.belastingdienst.nl/onp/</vt:lpwstr>
      </vt:variant>
      <vt:variant>
        <vt:lpwstr>/vhh/aangifte/</vt:lpwstr>
      </vt:variant>
      <vt:variant>
        <vt:i4>5636122</vt:i4>
      </vt:variant>
      <vt:variant>
        <vt:i4>759</vt:i4>
      </vt:variant>
      <vt:variant>
        <vt:i4>0</vt:i4>
      </vt:variant>
      <vt:variant>
        <vt:i4>5</vt:i4>
      </vt:variant>
      <vt:variant>
        <vt:lpwstr>https://mijnzakelijk.belastingdienst.nl/onp/</vt:lpwstr>
      </vt:variant>
      <vt:variant>
        <vt:lpwstr>/lh/aangifte</vt:lpwstr>
      </vt:variant>
      <vt:variant>
        <vt:i4>6357011</vt:i4>
      </vt:variant>
      <vt:variant>
        <vt:i4>756</vt:i4>
      </vt:variant>
      <vt:variant>
        <vt:i4>0</vt:i4>
      </vt:variant>
      <vt:variant>
        <vt:i4>5</vt:i4>
      </vt:variant>
      <vt:variant>
        <vt:lpwstr>https://www.youtube.com/watch?v=T3CwB5rFkD0&amp;ab_channel=NalogNL</vt:lpwstr>
      </vt:variant>
      <vt:variant>
        <vt:lpwstr/>
      </vt:variant>
      <vt:variant>
        <vt:i4>3407999</vt:i4>
      </vt:variant>
      <vt:variant>
        <vt:i4>753</vt:i4>
      </vt:variant>
      <vt:variant>
        <vt:i4>0</vt:i4>
      </vt:variant>
      <vt:variant>
        <vt:i4>5</vt:i4>
      </vt:variant>
      <vt:variant>
        <vt:lpwstr>https://mijnzakelijk.belastingdienst.nl/onp/</vt:lpwstr>
      </vt:variant>
      <vt:variant>
        <vt:lpwstr>/mijngegevens/notificaties</vt:lpwstr>
      </vt:variant>
      <vt:variant>
        <vt:i4>6750318</vt:i4>
      </vt:variant>
      <vt:variant>
        <vt:i4>750</vt:i4>
      </vt:variant>
      <vt:variant>
        <vt:i4>0</vt:i4>
      </vt:variant>
      <vt:variant>
        <vt:i4>5</vt:i4>
      </vt:variant>
      <vt:variant>
        <vt:lpwstr>https://kb.epam.com/display/EPMHRGM/Salary</vt:lpwstr>
      </vt:variant>
      <vt:variant>
        <vt:lpwstr/>
      </vt:variant>
      <vt:variant>
        <vt:i4>655375</vt:i4>
      </vt:variant>
      <vt:variant>
        <vt:i4>747</vt:i4>
      </vt:variant>
      <vt:variant>
        <vt:i4>0</vt:i4>
      </vt:variant>
      <vt:variant>
        <vt:i4>5</vt:i4>
      </vt:variant>
      <vt:variant>
        <vt:lpwstr>https://info.epam.com/policy/netherlands/all-cities/contractual-policies-and-procedures/benefits/pension-scheme/pension-provision-in-the-netherlands.html</vt:lpwstr>
      </vt:variant>
      <vt:variant>
        <vt:lpwstr/>
      </vt:variant>
      <vt:variant>
        <vt:i4>1769480</vt:i4>
      </vt:variant>
      <vt:variant>
        <vt:i4>744</vt:i4>
      </vt:variant>
      <vt:variant>
        <vt:i4>0</vt:i4>
      </vt:variant>
      <vt:variant>
        <vt:i4>5</vt:i4>
      </vt:variant>
      <vt:variant>
        <vt:lpwstr>https://expatrix.slab.com/public/posts/%D0%B2%D1%81%D1%91-%D0%BE-%D0%B3%D0%BE%D0%BB%D0%BB%D0%B0%D0%BD%D0%B4%D1%81%D0%BA%D0%BE%D0%B9-%D0%B7%D0%B0%D1%80%D0%BF%D0%BB%D0%B0%D1%82%D0%B5-v1du750w</vt:lpwstr>
      </vt:variant>
      <vt:variant>
        <vt:lpwstr/>
      </vt:variant>
      <vt:variant>
        <vt:i4>5570633</vt:i4>
      </vt:variant>
      <vt:variant>
        <vt:i4>741</vt:i4>
      </vt:variant>
      <vt:variant>
        <vt:i4>0</vt:i4>
      </vt:variant>
      <vt:variant>
        <vt:i4>5</vt:i4>
      </vt:variant>
      <vt:variant>
        <vt:lpwstr>https://business.gov.nl/regulation/holiday-allowance/</vt:lpwstr>
      </vt:variant>
      <vt:variant>
        <vt:lpwstr/>
      </vt:variant>
      <vt:variant>
        <vt:i4>6422642</vt:i4>
      </vt:variant>
      <vt:variant>
        <vt:i4>738</vt:i4>
      </vt:variant>
      <vt:variant>
        <vt:i4>0</vt:i4>
      </vt:variant>
      <vt:variant>
        <vt:i4>5</vt:i4>
      </vt:variant>
      <vt:variant>
        <vt:lpwstr>https://www.belastingdienst.nl/wps/wcm/connect/nl/auto-en-vervoer/content/hulpmiddel-motorrijtuigenbelasting-berekenen</vt:lpwstr>
      </vt:variant>
      <vt:variant>
        <vt:lpwstr/>
      </vt:variant>
      <vt:variant>
        <vt:i4>6094848</vt:i4>
      </vt:variant>
      <vt:variant>
        <vt:i4>735</vt:i4>
      </vt:variant>
      <vt:variant>
        <vt:i4>0</vt:i4>
      </vt:variant>
      <vt:variant>
        <vt:i4>5</vt:i4>
      </vt:variant>
      <vt:variant>
        <vt:lpwstr>https://rekentools.webbridge.nl/kvk/wijziging-box-1/</vt:lpwstr>
      </vt:variant>
      <vt:variant>
        <vt:lpwstr/>
      </vt:variant>
      <vt:variant>
        <vt:i4>196680</vt:i4>
      </vt:variant>
      <vt:variant>
        <vt:i4>732</vt:i4>
      </vt:variant>
      <vt:variant>
        <vt:i4>0</vt:i4>
      </vt:variant>
      <vt:variant>
        <vt:i4>5</vt:i4>
      </vt:variant>
      <vt:variant>
        <vt:lpwstr>https://rabotaem.nl/work/uhod-vo-frilans-finansovye-aspekty/</vt:lpwstr>
      </vt:variant>
      <vt:variant>
        <vt:lpwstr/>
      </vt:variant>
      <vt:variant>
        <vt:i4>4522008</vt:i4>
      </vt:variant>
      <vt:variant>
        <vt:i4>729</vt:i4>
      </vt:variant>
      <vt:variant>
        <vt:i4>0</vt:i4>
      </vt:variant>
      <vt:variant>
        <vt:i4>5</vt:i4>
      </vt:variant>
      <vt:variant>
        <vt:lpwstr>https://www.e-boekhouden.nl/</vt:lpwstr>
      </vt:variant>
      <vt:variant>
        <vt:lpwstr/>
      </vt:variant>
      <vt:variant>
        <vt:i4>1048660</vt:i4>
      </vt:variant>
      <vt:variant>
        <vt:i4>726</vt:i4>
      </vt:variant>
      <vt:variant>
        <vt:i4>0</vt:i4>
      </vt:variant>
      <vt:variant>
        <vt:i4>5</vt:i4>
      </vt:variant>
      <vt:variant>
        <vt:lpwstr>https://www.youtube.com/c/NALOGNL</vt:lpwstr>
      </vt:variant>
      <vt:variant>
        <vt:lpwstr/>
      </vt:variant>
      <vt:variant>
        <vt:i4>262219</vt:i4>
      </vt:variant>
      <vt:variant>
        <vt:i4>723</vt:i4>
      </vt:variant>
      <vt:variant>
        <vt:i4>0</vt:i4>
      </vt:variant>
      <vt:variant>
        <vt:i4>5</vt:i4>
      </vt:variant>
      <vt:variant>
        <vt:lpwstr>https://www.nalog.nl/</vt:lpwstr>
      </vt:variant>
      <vt:variant>
        <vt:lpwstr/>
      </vt:variant>
      <vt:variant>
        <vt:i4>1900629</vt:i4>
      </vt:variant>
      <vt:variant>
        <vt:i4>720</vt:i4>
      </vt:variant>
      <vt:variant>
        <vt:i4>0</vt:i4>
      </vt:variant>
      <vt:variant>
        <vt:i4>5</vt:i4>
      </vt:variant>
      <vt:variant>
        <vt:lpwstr>https://www.blueumbrella.nl/blueumbrella/register-taxreturn/</vt:lpwstr>
      </vt:variant>
      <vt:variant>
        <vt:lpwstr/>
      </vt:variant>
      <vt:variant>
        <vt:i4>3735594</vt:i4>
      </vt:variant>
      <vt:variant>
        <vt:i4>717</vt:i4>
      </vt:variant>
      <vt:variant>
        <vt:i4>0</vt:i4>
      </vt:variant>
      <vt:variant>
        <vt:i4>5</vt:i4>
      </vt:variant>
      <vt:variant>
        <vt:lpwstr>https://www.blueumbrella.nl/faq/income-tax/tax-forms-in-the-netherlands/what-is-the-m-form</vt:lpwstr>
      </vt:variant>
      <vt:variant>
        <vt:lpwstr/>
      </vt:variant>
      <vt:variant>
        <vt:i4>3932214</vt:i4>
      </vt:variant>
      <vt:variant>
        <vt:i4>714</vt:i4>
      </vt:variant>
      <vt:variant>
        <vt:i4>0</vt:i4>
      </vt:variant>
      <vt:variant>
        <vt:i4>5</vt:i4>
      </vt:variant>
      <vt:variant>
        <vt:lpwstr>https://www.blueumbrella.nl/faq/income-tax/tax-definitions</vt:lpwstr>
      </vt:variant>
      <vt:variant>
        <vt:lpwstr/>
      </vt:variant>
      <vt:variant>
        <vt:i4>5046361</vt:i4>
      </vt:variant>
      <vt:variant>
        <vt:i4>711</vt:i4>
      </vt:variant>
      <vt:variant>
        <vt:i4>0</vt:i4>
      </vt:variant>
      <vt:variant>
        <vt:i4>5</vt:i4>
      </vt:variant>
      <vt:variant>
        <vt:lpwstr>https://www.blueumbrella.nl/faq/income-tax/income-tax-rate-in-the-netherlands</vt:lpwstr>
      </vt:variant>
      <vt:variant>
        <vt:lpwstr/>
      </vt:variant>
      <vt:variant>
        <vt:i4>262219</vt:i4>
      </vt:variant>
      <vt:variant>
        <vt:i4>708</vt:i4>
      </vt:variant>
      <vt:variant>
        <vt:i4>0</vt:i4>
      </vt:variant>
      <vt:variant>
        <vt:i4>5</vt:i4>
      </vt:variant>
      <vt:variant>
        <vt:lpwstr>https://www.nalog.nl/</vt:lpwstr>
      </vt:variant>
      <vt:variant>
        <vt:lpwstr/>
      </vt:variant>
      <vt:variant>
        <vt:i4>4915240</vt:i4>
      </vt:variant>
      <vt:variant>
        <vt:i4>705</vt:i4>
      </vt:variant>
      <vt:variant>
        <vt:i4>0</vt:i4>
      </vt:variant>
      <vt:variant>
        <vt:i4>5</vt:i4>
      </vt:variant>
      <vt:variant>
        <vt:lpwstr>https://t.me/nalognl_talk</vt:lpwstr>
      </vt:variant>
      <vt:variant>
        <vt:lpwstr/>
      </vt:variant>
      <vt:variant>
        <vt:i4>3407986</vt:i4>
      </vt:variant>
      <vt:variant>
        <vt:i4>702</vt:i4>
      </vt:variant>
      <vt:variant>
        <vt:i4>0</vt:i4>
      </vt:variant>
      <vt:variant>
        <vt:i4>5</vt:i4>
      </vt:variant>
      <vt:variant>
        <vt:lpwstr>https://thetax.nl/</vt:lpwstr>
      </vt:variant>
      <vt:variant>
        <vt:lpwstr/>
      </vt:variant>
      <vt:variant>
        <vt:i4>6946855</vt:i4>
      </vt:variant>
      <vt:variant>
        <vt:i4>699</vt:i4>
      </vt:variant>
      <vt:variant>
        <vt:i4>0</vt:i4>
      </vt:variant>
      <vt:variant>
        <vt:i4>5</vt:i4>
      </vt:variant>
      <vt:variant>
        <vt:lpwstr>http://belastingdienst.nl/</vt:lpwstr>
      </vt:variant>
      <vt:variant>
        <vt:lpwstr/>
      </vt:variant>
      <vt:variant>
        <vt:i4>7733353</vt:i4>
      </vt:variant>
      <vt:variant>
        <vt:i4>696</vt:i4>
      </vt:variant>
      <vt:variant>
        <vt:i4>0</vt:i4>
      </vt:variant>
      <vt:variant>
        <vt:i4>5</vt:i4>
      </vt:variant>
      <vt:variant>
        <vt:lpwstr>https://www.rijksoverheid.nl/documenten/kamerstukken/2022/05/20/voorjaarsnota-2022</vt:lpwstr>
      </vt:variant>
      <vt:variant>
        <vt:lpwstr/>
      </vt:variant>
      <vt:variant>
        <vt:i4>7864352</vt:i4>
      </vt:variant>
      <vt:variant>
        <vt:i4>693</vt:i4>
      </vt:variant>
      <vt:variant>
        <vt:i4>0</vt:i4>
      </vt:variant>
      <vt:variant>
        <vt:i4>5</vt:i4>
      </vt:variant>
      <vt:variant>
        <vt:lpwstr>https://info.epam.com/policy/netherlands/all-cities/contractual-policies-and-procedures/benefits/30--tax-ruling/30--ruling-process.html</vt:lpwstr>
      </vt:variant>
      <vt:variant>
        <vt:lpwstr/>
      </vt:variant>
      <vt:variant>
        <vt:i4>458755</vt:i4>
      </vt:variant>
      <vt:variant>
        <vt:i4>690</vt:i4>
      </vt:variant>
      <vt:variant>
        <vt:i4>0</vt:i4>
      </vt:variant>
      <vt:variant>
        <vt:i4>5</vt:i4>
      </vt:variant>
      <vt:variant>
        <vt:lpwstr>https://portal.limes-int.com/</vt:lpwstr>
      </vt:variant>
      <vt:variant>
        <vt:lpwstr/>
      </vt:variant>
      <vt:variant>
        <vt:i4>393223</vt:i4>
      </vt:variant>
      <vt:variant>
        <vt:i4>687</vt:i4>
      </vt:variant>
      <vt:variant>
        <vt:i4>0</vt:i4>
      </vt:variant>
      <vt:variant>
        <vt:i4>5</vt:i4>
      </vt:variant>
      <vt:variant>
        <vt:lpwstr>appleid.apple.com</vt:lpwstr>
      </vt:variant>
      <vt:variant>
        <vt:lpwstr/>
      </vt:variant>
      <vt:variant>
        <vt:i4>5832730</vt:i4>
      </vt:variant>
      <vt:variant>
        <vt:i4>684</vt:i4>
      </vt:variant>
      <vt:variant>
        <vt:i4>0</vt:i4>
      </vt:variant>
      <vt:variant>
        <vt:i4>5</vt:i4>
      </vt:variant>
      <vt:variant>
        <vt:lpwstr>https://www.revolut.com/en-NL</vt:lpwstr>
      </vt:variant>
      <vt:variant>
        <vt:lpwstr/>
      </vt:variant>
      <vt:variant>
        <vt:i4>5374040</vt:i4>
      </vt:variant>
      <vt:variant>
        <vt:i4>681</vt:i4>
      </vt:variant>
      <vt:variant>
        <vt:i4>0</vt:i4>
      </vt:variant>
      <vt:variant>
        <vt:i4>5</vt:i4>
      </vt:variant>
      <vt:variant>
        <vt:lpwstr>https://bunq.app/invite/AliakseiRaspberryMink</vt:lpwstr>
      </vt:variant>
      <vt:variant>
        <vt:lpwstr/>
      </vt:variant>
      <vt:variant>
        <vt:i4>4325389</vt:i4>
      </vt:variant>
      <vt:variant>
        <vt:i4>678</vt:i4>
      </vt:variant>
      <vt:variant>
        <vt:i4>0</vt:i4>
      </vt:variant>
      <vt:variant>
        <vt:i4>5</vt:i4>
      </vt:variant>
      <vt:variant>
        <vt:lpwstr>https://www.bunq.com/</vt:lpwstr>
      </vt:variant>
      <vt:variant>
        <vt:lpwstr/>
      </vt:variant>
      <vt:variant>
        <vt:i4>1966105</vt:i4>
      </vt:variant>
      <vt:variant>
        <vt:i4>675</vt:i4>
      </vt:variant>
      <vt:variant>
        <vt:i4>0</vt:i4>
      </vt:variant>
      <vt:variant>
        <vt:i4>5</vt:i4>
      </vt:variant>
      <vt:variant>
        <vt:lpwstr>https://goo.gl/maps/RX4AJxfSFqeWw1559</vt:lpwstr>
      </vt:variant>
      <vt:variant>
        <vt:lpwstr/>
      </vt:variant>
      <vt:variant>
        <vt:i4>917548</vt:i4>
      </vt:variant>
      <vt:variant>
        <vt:i4>672</vt:i4>
      </vt:variant>
      <vt:variant>
        <vt:i4>0</vt:i4>
      </vt:variant>
      <vt:variant>
        <vt:i4>5</vt:i4>
      </vt:variant>
      <vt:variant>
        <vt:lpwstr>https://www.ing.nl/media/Brochure - Opening an ING account_tcm162-167165.pdf</vt:lpwstr>
      </vt:variant>
      <vt:variant>
        <vt:lpwstr/>
      </vt:variant>
      <vt:variant>
        <vt:i4>7536692</vt:i4>
      </vt:variant>
      <vt:variant>
        <vt:i4>669</vt:i4>
      </vt:variant>
      <vt:variant>
        <vt:i4>0</vt:i4>
      </vt:variant>
      <vt:variant>
        <vt:i4>5</vt:i4>
      </vt:variant>
      <vt:variant>
        <vt:lpwstr>https://www.ing.nl/particulier/klantenservice/telefoonnummers.html</vt:lpwstr>
      </vt:variant>
      <vt:variant>
        <vt:lpwstr/>
      </vt:variant>
      <vt:variant>
        <vt:i4>6553632</vt:i4>
      </vt:variant>
      <vt:variant>
        <vt:i4>666</vt:i4>
      </vt:variant>
      <vt:variant>
        <vt:i4>0</vt:i4>
      </vt:variant>
      <vt:variant>
        <vt:i4>5</vt:i4>
      </vt:variant>
      <vt:variant>
        <vt:lpwstr>https://www.ing.nl/</vt:lpwstr>
      </vt:variant>
      <vt:variant>
        <vt:lpwstr/>
      </vt:variant>
      <vt:variant>
        <vt:i4>8126567</vt:i4>
      </vt:variant>
      <vt:variant>
        <vt:i4>663</vt:i4>
      </vt:variant>
      <vt:variant>
        <vt:i4>0</vt:i4>
      </vt:variant>
      <vt:variant>
        <vt:i4>5</vt:i4>
      </vt:variant>
      <vt:variant>
        <vt:lpwstr>https://www.abnamro.nl/en/personal/specially-for/expats/international-clients-desk.html</vt:lpwstr>
      </vt:variant>
      <vt:variant>
        <vt:lpwstr/>
      </vt:variant>
      <vt:variant>
        <vt:i4>8126567</vt:i4>
      </vt:variant>
      <vt:variant>
        <vt:i4>660</vt:i4>
      </vt:variant>
      <vt:variant>
        <vt:i4>0</vt:i4>
      </vt:variant>
      <vt:variant>
        <vt:i4>5</vt:i4>
      </vt:variant>
      <vt:variant>
        <vt:lpwstr>https://www.abnamro.nl/en/personal/specially-for/expats/international-clients-desk.html</vt:lpwstr>
      </vt:variant>
      <vt:variant>
        <vt:lpwstr/>
      </vt:variant>
      <vt:variant>
        <vt:i4>8060963</vt:i4>
      </vt:variant>
      <vt:variant>
        <vt:i4>657</vt:i4>
      </vt:variant>
      <vt:variant>
        <vt:i4>0</vt:i4>
      </vt:variant>
      <vt:variant>
        <vt:i4>5</vt:i4>
      </vt:variant>
      <vt:variant>
        <vt:lpwstr>https://www.abnamro.nl/</vt:lpwstr>
      </vt:variant>
      <vt:variant>
        <vt:lpwstr/>
      </vt:variant>
      <vt:variant>
        <vt:i4>851998</vt:i4>
      </vt:variant>
      <vt:variant>
        <vt:i4>654</vt:i4>
      </vt:variant>
      <vt:variant>
        <vt:i4>0</vt:i4>
      </vt:variant>
      <vt:variant>
        <vt:i4>5</vt:i4>
      </vt:variant>
      <vt:variant>
        <vt:lpwstr>https://www.rabobank.nl/</vt:lpwstr>
      </vt:variant>
      <vt:variant>
        <vt:lpwstr/>
      </vt:variant>
      <vt:variant>
        <vt:i4>2293803</vt:i4>
      </vt:variant>
      <vt:variant>
        <vt:i4>651</vt:i4>
      </vt:variant>
      <vt:variant>
        <vt:i4>0</vt:i4>
      </vt:variant>
      <vt:variant>
        <vt:i4>5</vt:i4>
      </vt:variant>
      <vt:variant>
        <vt:lpwstr>https://www.movementsyoga.com/</vt:lpwstr>
      </vt:variant>
      <vt:variant>
        <vt:lpwstr/>
      </vt:variant>
      <vt:variant>
        <vt:i4>3342371</vt:i4>
      </vt:variant>
      <vt:variant>
        <vt:i4>648</vt:i4>
      </vt:variant>
      <vt:variant>
        <vt:i4>0</vt:i4>
      </vt:variant>
      <vt:variant>
        <vt:i4>5</vt:i4>
      </vt:variant>
      <vt:variant>
        <vt:lpwstr>https://www.equalyoga.com/studios/rozengracht/</vt:lpwstr>
      </vt:variant>
      <vt:variant>
        <vt:lpwstr/>
      </vt:variant>
      <vt:variant>
        <vt:i4>327771</vt:i4>
      </vt:variant>
      <vt:variant>
        <vt:i4>645</vt:i4>
      </vt:variant>
      <vt:variant>
        <vt:i4>0</vt:i4>
      </vt:variant>
      <vt:variant>
        <vt:i4>5</vt:i4>
      </vt:variant>
      <vt:variant>
        <vt:lpwstr>https://delightyoga.com/</vt:lpwstr>
      </vt:variant>
      <vt:variant>
        <vt:lpwstr/>
      </vt:variant>
      <vt:variant>
        <vt:i4>2818103</vt:i4>
      </vt:variant>
      <vt:variant>
        <vt:i4>642</vt:i4>
      </vt:variant>
      <vt:variant>
        <vt:i4>0</vt:i4>
      </vt:variant>
      <vt:variant>
        <vt:i4>5</vt:i4>
      </vt:variant>
      <vt:variant>
        <vt:lpwstr>https://www.instagram.com/electramaris</vt:lpwstr>
      </vt:variant>
      <vt:variant>
        <vt:lpwstr/>
      </vt:variant>
      <vt:variant>
        <vt:i4>8060932</vt:i4>
      </vt:variant>
      <vt:variant>
        <vt:i4>639</vt:i4>
      </vt:variant>
      <vt:variant>
        <vt:i4>0</vt:i4>
      </vt:variant>
      <vt:variant>
        <vt:i4>5</vt:i4>
      </vt:variant>
      <vt:variant>
        <vt:lpwstr>https://instagram.com/positive_spa</vt:lpwstr>
      </vt:variant>
      <vt:variant>
        <vt:lpwstr/>
      </vt:variant>
      <vt:variant>
        <vt:i4>3670136</vt:i4>
      </vt:variant>
      <vt:variant>
        <vt:i4>636</vt:i4>
      </vt:variant>
      <vt:variant>
        <vt:i4>0</vt:i4>
      </vt:variant>
      <vt:variant>
        <vt:i4>5</vt:i4>
      </vt:variant>
      <vt:variant>
        <vt:lpwstr>https://t.me/BeautyMasterNL</vt:lpwstr>
      </vt:variant>
      <vt:variant>
        <vt:lpwstr/>
      </vt:variant>
      <vt:variant>
        <vt:i4>4325452</vt:i4>
      </vt:variant>
      <vt:variant>
        <vt:i4>633</vt:i4>
      </vt:variant>
      <vt:variant>
        <vt:i4>0</vt:i4>
      </vt:variant>
      <vt:variant>
        <vt:i4>5</vt:i4>
      </vt:variant>
      <vt:variant>
        <vt:lpwstr>https://endorphinenailbar.nl/</vt:lpwstr>
      </vt:variant>
      <vt:variant>
        <vt:lpwstr/>
      </vt:variant>
      <vt:variant>
        <vt:i4>3539049</vt:i4>
      </vt:variant>
      <vt:variant>
        <vt:i4>630</vt:i4>
      </vt:variant>
      <vt:variant>
        <vt:i4>0</vt:i4>
      </vt:variant>
      <vt:variant>
        <vt:i4>5</vt:i4>
      </vt:variant>
      <vt:variant>
        <vt:lpwstr>https://trea.tw/BTgpDK</vt:lpwstr>
      </vt:variant>
      <vt:variant>
        <vt:lpwstr/>
      </vt:variant>
      <vt:variant>
        <vt:i4>3932196</vt:i4>
      </vt:variant>
      <vt:variant>
        <vt:i4>627</vt:i4>
      </vt:variant>
      <vt:variant>
        <vt:i4>0</vt:i4>
      </vt:variant>
      <vt:variant>
        <vt:i4>5</vt:i4>
      </vt:variant>
      <vt:variant>
        <vt:lpwstr>https://kappersakademie.nl/</vt:lpwstr>
      </vt:variant>
      <vt:variant>
        <vt:lpwstr/>
      </vt:variant>
      <vt:variant>
        <vt:i4>4718595</vt:i4>
      </vt:variant>
      <vt:variant>
        <vt:i4>624</vt:i4>
      </vt:variant>
      <vt:variant>
        <vt:i4>0</vt:i4>
      </vt:variant>
      <vt:variant>
        <vt:i4>5</vt:i4>
      </vt:variant>
      <vt:variant>
        <vt:lpwstr>https://www.treatwell.nl/en/</vt:lpwstr>
      </vt:variant>
      <vt:variant>
        <vt:lpwstr/>
      </vt:variant>
      <vt:variant>
        <vt:i4>3473523</vt:i4>
      </vt:variant>
      <vt:variant>
        <vt:i4>621</vt:i4>
      </vt:variant>
      <vt:variant>
        <vt:i4>0</vt:i4>
      </vt:variant>
      <vt:variant>
        <vt:i4>5</vt:i4>
      </vt:variant>
      <vt:variant>
        <vt:lpwstr>https://www.fietsnetwerk.nl/en/cycle-routes-in-the-netherlands/</vt:lpwstr>
      </vt:variant>
      <vt:variant>
        <vt:lpwstr/>
      </vt:variant>
      <vt:variant>
        <vt:i4>5046297</vt:i4>
      </vt:variant>
      <vt:variant>
        <vt:i4>618</vt:i4>
      </vt:variant>
      <vt:variant>
        <vt:i4>0</vt:i4>
      </vt:variant>
      <vt:variant>
        <vt:i4>5</vt:i4>
      </vt:variant>
      <vt:variant>
        <vt:lpwstr>https://www.hollandcyclingroutes.com/</vt:lpwstr>
      </vt:variant>
      <vt:variant>
        <vt:lpwstr/>
      </vt:variant>
      <vt:variant>
        <vt:i4>3866734</vt:i4>
      </vt:variant>
      <vt:variant>
        <vt:i4>615</vt:i4>
      </vt:variant>
      <vt:variant>
        <vt:i4>0</vt:i4>
      </vt:variant>
      <vt:variant>
        <vt:i4>5</vt:i4>
      </vt:variant>
      <vt:variant>
        <vt:lpwstr>https://t.me/nlmtb</vt:lpwstr>
      </vt:variant>
      <vt:variant>
        <vt:lpwstr/>
      </vt:variant>
      <vt:variant>
        <vt:i4>2031681</vt:i4>
      </vt:variant>
      <vt:variant>
        <vt:i4>612</vt:i4>
      </vt:variant>
      <vt:variant>
        <vt:i4>0</vt:i4>
      </vt:variant>
      <vt:variant>
        <vt:i4>5</vt:i4>
      </vt:variant>
      <vt:variant>
        <vt:lpwstr>https://www.rocyclestudios.com/en/pricing/amsterdam/</vt:lpwstr>
      </vt:variant>
      <vt:variant>
        <vt:lpwstr/>
      </vt:variant>
      <vt:variant>
        <vt:i4>524314</vt:i4>
      </vt:variant>
      <vt:variant>
        <vt:i4>609</vt:i4>
      </vt:variant>
      <vt:variant>
        <vt:i4>0</vt:i4>
      </vt:variant>
      <vt:variant>
        <vt:i4>5</vt:i4>
      </vt:variant>
      <vt:variant>
        <vt:lpwstr>https://wattworks.nl/en/</vt:lpwstr>
      </vt:variant>
      <vt:variant>
        <vt:lpwstr/>
      </vt:variant>
      <vt:variant>
        <vt:i4>1310784</vt:i4>
      </vt:variant>
      <vt:variant>
        <vt:i4>606</vt:i4>
      </vt:variant>
      <vt:variant>
        <vt:i4>0</vt:i4>
      </vt:variant>
      <vt:variant>
        <vt:i4>5</vt:i4>
      </vt:variant>
      <vt:variant>
        <vt:lpwstr>https://www.zwemwater.nl/</vt:lpwstr>
      </vt:variant>
      <vt:variant>
        <vt:lpwstr/>
      </vt:variant>
      <vt:variant>
        <vt:i4>4521996</vt:i4>
      </vt:variant>
      <vt:variant>
        <vt:i4>603</vt:i4>
      </vt:variant>
      <vt:variant>
        <vt:i4>0</vt:i4>
      </vt:variant>
      <vt:variant>
        <vt:i4>5</vt:i4>
      </vt:variant>
      <vt:variant>
        <vt:lpwstr>https://www.your-personal-swim-coach.nl/</vt:lpwstr>
      </vt:variant>
      <vt:variant>
        <vt:lpwstr/>
      </vt:variant>
      <vt:variant>
        <vt:i4>6553634</vt:i4>
      </vt:variant>
      <vt:variant>
        <vt:i4>600</vt:i4>
      </vt:variant>
      <vt:variant>
        <vt:i4>0</vt:i4>
      </vt:variant>
      <vt:variant>
        <vt:i4>5</vt:i4>
      </vt:variant>
      <vt:variant>
        <vt:lpwstr>https://www.davidlloyd.nl/nl-nl</vt:lpwstr>
      </vt:variant>
      <vt:variant>
        <vt:lpwstr/>
      </vt:variant>
      <vt:variant>
        <vt:i4>5701727</vt:i4>
      </vt:variant>
      <vt:variant>
        <vt:i4>597</vt:i4>
      </vt:variant>
      <vt:variant>
        <vt:i4>0</vt:i4>
      </vt:variant>
      <vt:variant>
        <vt:i4>5</vt:i4>
      </vt:variant>
      <vt:variant>
        <vt:lpwstr>https://trainmore.nl/</vt:lpwstr>
      </vt:variant>
      <vt:variant>
        <vt:lpwstr/>
      </vt:variant>
      <vt:variant>
        <vt:i4>4521994</vt:i4>
      </vt:variant>
      <vt:variant>
        <vt:i4>594</vt:i4>
      </vt:variant>
      <vt:variant>
        <vt:i4>0</vt:i4>
      </vt:variant>
      <vt:variant>
        <vt:i4>5</vt:i4>
      </vt:variant>
      <vt:variant>
        <vt:lpwstr>https://www.basic-fit.com/en-nl/</vt:lpwstr>
      </vt:variant>
      <vt:variant>
        <vt:lpwstr/>
      </vt:variant>
      <vt:variant>
        <vt:i4>6488188</vt:i4>
      </vt:variant>
      <vt:variant>
        <vt:i4>591</vt:i4>
      </vt:variant>
      <vt:variant>
        <vt:i4>0</vt:i4>
      </vt:variant>
      <vt:variant>
        <vt:i4>5</vt:i4>
      </vt:variant>
      <vt:variant>
        <vt:lpwstr>https://www.fitforfree.nl/</vt:lpwstr>
      </vt:variant>
      <vt:variant>
        <vt:lpwstr/>
      </vt:variant>
      <vt:variant>
        <vt:i4>5308423</vt:i4>
      </vt:variant>
      <vt:variant>
        <vt:i4>588</vt:i4>
      </vt:variant>
      <vt:variant>
        <vt:i4>0</vt:i4>
      </vt:variant>
      <vt:variant>
        <vt:i4>5</vt:i4>
      </vt:variant>
      <vt:variant>
        <vt:lpwstr>https://newgym.nl/en/</vt:lpwstr>
      </vt:variant>
      <vt:variant>
        <vt:lpwstr/>
      </vt:variant>
      <vt:variant>
        <vt:i4>6226007</vt:i4>
      </vt:variant>
      <vt:variant>
        <vt:i4>585</vt:i4>
      </vt:variant>
      <vt:variant>
        <vt:i4>0</vt:i4>
      </vt:variant>
      <vt:variant>
        <vt:i4>5</vt:i4>
      </vt:variant>
      <vt:variant>
        <vt:lpwstr>https://maps.app.goo.gl/4pbhphKm2nULdW9E6</vt:lpwstr>
      </vt:variant>
      <vt:variant>
        <vt:lpwstr/>
      </vt:variant>
      <vt:variant>
        <vt:i4>5505107</vt:i4>
      </vt:variant>
      <vt:variant>
        <vt:i4>582</vt:i4>
      </vt:variant>
      <vt:variant>
        <vt:i4>0</vt:i4>
      </vt:variant>
      <vt:variant>
        <vt:i4>5</vt:i4>
      </vt:variant>
      <vt:variant>
        <vt:lpwstr>https://maps.app.goo.gl/kPVQUnHmcHRXUm7y7</vt:lpwstr>
      </vt:variant>
      <vt:variant>
        <vt:lpwstr/>
      </vt:variant>
      <vt:variant>
        <vt:i4>2162793</vt:i4>
      </vt:variant>
      <vt:variant>
        <vt:i4>579</vt:i4>
      </vt:variant>
      <vt:variant>
        <vt:i4>0</vt:i4>
      </vt:variant>
      <vt:variant>
        <vt:i4>5</vt:i4>
      </vt:variant>
      <vt:variant>
        <vt:lpwstr>https://t.me/Kitesurfen</vt:lpwstr>
      </vt:variant>
      <vt:variant>
        <vt:lpwstr/>
      </vt:variant>
      <vt:variant>
        <vt:i4>5767177</vt:i4>
      </vt:variant>
      <vt:variant>
        <vt:i4>576</vt:i4>
      </vt:variant>
      <vt:variant>
        <vt:i4>0</vt:i4>
      </vt:variant>
      <vt:variant>
        <vt:i4>5</vt:i4>
      </vt:variant>
      <vt:variant>
        <vt:lpwstr>https://t.me/velobenelux</vt:lpwstr>
      </vt:variant>
      <vt:variant>
        <vt:lpwstr/>
      </vt:variant>
      <vt:variant>
        <vt:i4>6881331</vt:i4>
      </vt:variant>
      <vt:variant>
        <vt:i4>573</vt:i4>
      </vt:variant>
      <vt:variant>
        <vt:i4>0</vt:i4>
      </vt:variant>
      <vt:variant>
        <vt:i4>5</vt:i4>
      </vt:variant>
      <vt:variant>
        <vt:lpwstr>https://classpass.com/refer/ED5VH0Q017</vt:lpwstr>
      </vt:variant>
      <vt:variant>
        <vt:lpwstr/>
      </vt:variant>
      <vt:variant>
        <vt:i4>6488109</vt:i4>
      </vt:variant>
      <vt:variant>
        <vt:i4>570</vt:i4>
      </vt:variant>
      <vt:variant>
        <vt:i4>0</vt:i4>
      </vt:variant>
      <vt:variant>
        <vt:i4>5</vt:i4>
      </vt:variant>
      <vt:variant>
        <vt:lpwstr>https://classpass.com/</vt:lpwstr>
      </vt:variant>
      <vt:variant>
        <vt:lpwstr/>
      </vt:variant>
      <vt:variant>
        <vt:i4>1376283</vt:i4>
      </vt:variant>
      <vt:variant>
        <vt:i4>567</vt:i4>
      </vt:variant>
      <vt:variant>
        <vt:i4>0</vt:i4>
      </vt:variant>
      <vt:variant>
        <vt:i4>5</vt:i4>
      </vt:variant>
      <vt:variant>
        <vt:lpwstr>https://one.fit/nl-nl</vt:lpwstr>
      </vt:variant>
      <vt:variant>
        <vt:lpwstr/>
      </vt:variant>
      <vt:variant>
        <vt:i4>7929917</vt:i4>
      </vt:variant>
      <vt:variant>
        <vt:i4>564</vt:i4>
      </vt:variant>
      <vt:variant>
        <vt:i4>0</vt:i4>
      </vt:variant>
      <vt:variant>
        <vt:i4>5</vt:i4>
      </vt:variant>
      <vt:variant>
        <vt:lpwstr>https://www.asr.nl/</vt:lpwstr>
      </vt:variant>
      <vt:variant>
        <vt:lpwstr/>
      </vt:variant>
      <vt:variant>
        <vt:i4>6750330</vt:i4>
      </vt:variant>
      <vt:variant>
        <vt:i4>561</vt:i4>
      </vt:variant>
      <vt:variant>
        <vt:i4>0</vt:i4>
      </vt:variant>
      <vt:variant>
        <vt:i4>5</vt:i4>
      </vt:variant>
      <vt:variant>
        <vt:lpwstr>https://www.strava.com/clubs/555704</vt:lpwstr>
      </vt:variant>
      <vt:variant>
        <vt:lpwstr/>
      </vt:variant>
      <vt:variant>
        <vt:i4>4194375</vt:i4>
      </vt:variant>
      <vt:variant>
        <vt:i4>558</vt:i4>
      </vt:variant>
      <vt:variant>
        <vt:i4>0</vt:i4>
      </vt:variant>
      <vt:variant>
        <vt:i4>5</vt:i4>
      </vt:variant>
      <vt:variant>
        <vt:lpwstr>https://info.epam.com/policy/netherlands/all-cities/contractual-policies-and-procedures/benefits/vitalityprogram.html</vt:lpwstr>
      </vt:variant>
      <vt:variant>
        <vt:lpwstr/>
      </vt:variant>
      <vt:variant>
        <vt:i4>65547</vt:i4>
      </vt:variant>
      <vt:variant>
        <vt:i4>555</vt:i4>
      </vt:variant>
      <vt:variant>
        <vt:i4>0</vt:i4>
      </vt:variant>
      <vt:variant>
        <vt:i4>5</vt:i4>
      </vt:variant>
      <vt:variant>
        <vt:lpwstr>https://www.infectieradar.nl/welcome</vt:lpwstr>
      </vt:variant>
      <vt:variant>
        <vt:lpwstr/>
      </vt:variant>
      <vt:variant>
        <vt:i4>851974</vt:i4>
      </vt:variant>
      <vt:variant>
        <vt:i4>552</vt:i4>
      </vt:variant>
      <vt:variant>
        <vt:i4>0</vt:i4>
      </vt:variant>
      <vt:variant>
        <vt:i4>5</vt:i4>
      </vt:variant>
      <vt:variant>
        <vt:lpwstr>https://www.rivm.nl/</vt:lpwstr>
      </vt:variant>
      <vt:variant>
        <vt:lpwstr/>
      </vt:variant>
      <vt:variant>
        <vt:i4>7536765</vt:i4>
      </vt:variant>
      <vt:variant>
        <vt:i4>549</vt:i4>
      </vt:variant>
      <vt:variant>
        <vt:i4>0</vt:i4>
      </vt:variant>
      <vt:variant>
        <vt:i4>5</vt:i4>
      </vt:variant>
      <vt:variant>
        <vt:lpwstr>https://coronacheck.nl/en/</vt:lpwstr>
      </vt:variant>
      <vt:variant>
        <vt:lpwstr/>
      </vt:variant>
      <vt:variant>
        <vt:i4>1114135</vt:i4>
      </vt:variant>
      <vt:variant>
        <vt:i4>546</vt:i4>
      </vt:variant>
      <vt:variant>
        <vt:i4>0</vt:i4>
      </vt:variant>
      <vt:variant>
        <vt:i4>5</vt:i4>
      </vt:variant>
      <vt:variant>
        <vt:lpwstr>http://coronatest.nl/</vt:lpwstr>
      </vt:variant>
      <vt:variant>
        <vt:lpwstr/>
      </vt:variant>
      <vt:variant>
        <vt:i4>851979</vt:i4>
      </vt:variant>
      <vt:variant>
        <vt:i4>543</vt:i4>
      </vt:variant>
      <vt:variant>
        <vt:i4>0</vt:i4>
      </vt:variant>
      <vt:variant>
        <vt:i4>5</vt:i4>
      </vt:variant>
      <vt:variant>
        <vt:lpwstr>https://www.ggd.amsterdam.nl/coronavirus/coronavaccinatie-locaties-amsterdam/</vt:lpwstr>
      </vt:variant>
      <vt:variant>
        <vt:lpwstr/>
      </vt:variant>
      <vt:variant>
        <vt:i4>6291568</vt:i4>
      </vt:variant>
      <vt:variant>
        <vt:i4>540</vt:i4>
      </vt:variant>
      <vt:variant>
        <vt:i4>0</vt:i4>
      </vt:variant>
      <vt:variant>
        <vt:i4>5</vt:i4>
      </vt:variant>
      <vt:variant>
        <vt:lpwstr>https://www.orthodontiemuseumplein.nl/</vt:lpwstr>
      </vt:variant>
      <vt:variant>
        <vt:lpwstr/>
      </vt:variant>
      <vt:variant>
        <vt:i4>7209079</vt:i4>
      </vt:variant>
      <vt:variant>
        <vt:i4>537</vt:i4>
      </vt:variant>
      <vt:variant>
        <vt:i4>0</vt:i4>
      </vt:variant>
      <vt:variant>
        <vt:i4>5</vt:i4>
      </vt:variant>
      <vt:variant>
        <vt:lpwstr>https://www.dekleinewetering.nl/nl/</vt:lpwstr>
      </vt:variant>
      <vt:variant>
        <vt:lpwstr/>
      </vt:variant>
      <vt:variant>
        <vt:i4>1048662</vt:i4>
      </vt:variant>
      <vt:variant>
        <vt:i4>534</vt:i4>
      </vt:variant>
      <vt:variant>
        <vt:i4>0</vt:i4>
      </vt:variant>
      <vt:variant>
        <vt:i4>5</vt:i4>
      </vt:variant>
      <vt:variant>
        <vt:lpwstr>https://www.dentalfactory.nl/</vt:lpwstr>
      </vt:variant>
      <vt:variant>
        <vt:lpwstr/>
      </vt:variant>
      <vt:variant>
        <vt:i4>5963778</vt:i4>
      </vt:variant>
      <vt:variant>
        <vt:i4>531</vt:i4>
      </vt:variant>
      <vt:variant>
        <vt:i4>0</vt:i4>
      </vt:variant>
      <vt:variant>
        <vt:i4>5</vt:i4>
      </vt:variant>
      <vt:variant>
        <vt:lpwstr>https://lassustandartsen.nl/</vt:lpwstr>
      </vt:variant>
      <vt:variant>
        <vt:lpwstr/>
      </vt:variant>
      <vt:variant>
        <vt:i4>851981</vt:i4>
      </vt:variant>
      <vt:variant>
        <vt:i4>528</vt:i4>
      </vt:variant>
      <vt:variant>
        <vt:i4>0</vt:i4>
      </vt:variant>
      <vt:variant>
        <vt:i4>5</vt:i4>
      </vt:variant>
      <vt:variant>
        <vt:lpwstr>https://www.tandarts.nl/</vt:lpwstr>
      </vt:variant>
      <vt:variant>
        <vt:lpwstr/>
      </vt:variant>
      <vt:variant>
        <vt:i4>1048586</vt:i4>
      </vt:variant>
      <vt:variant>
        <vt:i4>525</vt:i4>
      </vt:variant>
      <vt:variant>
        <vt:i4>0</vt:i4>
      </vt:variant>
      <vt:variant>
        <vt:i4>5</vt:i4>
      </vt:variant>
      <vt:variant>
        <vt:lpwstr>https://www.expatica.com/nl/healthcare/healthcare-services/dutch-dental-care-104612/</vt:lpwstr>
      </vt:variant>
      <vt:variant>
        <vt:lpwstr/>
      </vt:variant>
      <vt:variant>
        <vt:i4>1900635</vt:i4>
      </vt:variant>
      <vt:variant>
        <vt:i4>522</vt:i4>
      </vt:variant>
      <vt:variant>
        <vt:i4>0</vt:i4>
      </vt:variant>
      <vt:variant>
        <vt:i4>5</vt:i4>
      </vt:variant>
      <vt:variant>
        <vt:lpwstr>https://nl.iherb.com/</vt:lpwstr>
      </vt:variant>
      <vt:variant>
        <vt:lpwstr/>
      </vt:variant>
      <vt:variant>
        <vt:i4>1114117</vt:i4>
      </vt:variant>
      <vt:variant>
        <vt:i4>519</vt:i4>
      </vt:variant>
      <vt:variant>
        <vt:i4>0</vt:i4>
      </vt:variant>
      <vt:variant>
        <vt:i4>5</vt:i4>
      </vt:variant>
      <vt:variant>
        <vt:lpwstr>https://www.vitaminstore.nl/</vt:lpwstr>
      </vt:variant>
      <vt:variant>
        <vt:lpwstr/>
      </vt:variant>
      <vt:variant>
        <vt:i4>327744</vt:i4>
      </vt:variant>
      <vt:variant>
        <vt:i4>516</vt:i4>
      </vt:variant>
      <vt:variant>
        <vt:i4>0</vt:i4>
      </vt:variant>
      <vt:variant>
        <vt:i4>5</vt:i4>
      </vt:variant>
      <vt:variant>
        <vt:lpwstr>https://www.hollandandbarrett.nl/</vt:lpwstr>
      </vt:variant>
      <vt:variant>
        <vt:lpwstr/>
      </vt:variant>
      <vt:variant>
        <vt:i4>983125</vt:i4>
      </vt:variant>
      <vt:variant>
        <vt:i4>513</vt:i4>
      </vt:variant>
      <vt:variant>
        <vt:i4>0</vt:i4>
      </vt:variant>
      <vt:variant>
        <vt:i4>5</vt:i4>
      </vt:variant>
      <vt:variant>
        <vt:lpwstr>https://www.plein.nl/</vt:lpwstr>
      </vt:variant>
      <vt:variant>
        <vt:lpwstr/>
      </vt:variant>
      <vt:variant>
        <vt:i4>917512</vt:i4>
      </vt:variant>
      <vt:variant>
        <vt:i4>510</vt:i4>
      </vt:variant>
      <vt:variant>
        <vt:i4>0</vt:i4>
      </vt:variant>
      <vt:variant>
        <vt:i4>5</vt:i4>
      </vt:variant>
      <vt:variant>
        <vt:lpwstr>https://www.etos.nl/</vt:lpwstr>
      </vt:variant>
      <vt:variant>
        <vt:lpwstr/>
      </vt:variant>
      <vt:variant>
        <vt:i4>1048601</vt:i4>
      </vt:variant>
      <vt:variant>
        <vt:i4>507</vt:i4>
      </vt:variant>
      <vt:variant>
        <vt:i4>0</vt:i4>
      </vt:variant>
      <vt:variant>
        <vt:i4>5</vt:i4>
      </vt:variant>
      <vt:variant>
        <vt:lpwstr>https://www.kruidvat.nl/</vt:lpwstr>
      </vt:variant>
      <vt:variant>
        <vt:lpwstr/>
      </vt:variant>
      <vt:variant>
        <vt:i4>8060979</vt:i4>
      </vt:variant>
      <vt:variant>
        <vt:i4>504</vt:i4>
      </vt:variant>
      <vt:variant>
        <vt:i4>0</vt:i4>
      </vt:variant>
      <vt:variant>
        <vt:i4>5</vt:i4>
      </vt:variant>
      <vt:variant>
        <vt:lpwstr>https://getupnote.com/share/notes/B0KaO2ZCPchUFQZl9H6nXKlkvPH3/e3e7a214-148e-45c4-b337-daf1feeb4474</vt:lpwstr>
      </vt:variant>
      <vt:variant>
        <vt:lpwstr/>
      </vt:variant>
      <vt:variant>
        <vt:i4>2228339</vt:i4>
      </vt:variant>
      <vt:variant>
        <vt:i4>501</vt:i4>
      </vt:variant>
      <vt:variant>
        <vt:i4>0</vt:i4>
      </vt:variant>
      <vt:variant>
        <vt:i4>5</vt:i4>
      </vt:variant>
      <vt:variant>
        <vt:lpwstr>https://epa.ms/nlemergency</vt:lpwstr>
      </vt:variant>
      <vt:variant>
        <vt:lpwstr/>
      </vt:variant>
      <vt:variant>
        <vt:i4>196609</vt:i4>
      </vt:variant>
      <vt:variant>
        <vt:i4>498</vt:i4>
      </vt:variant>
      <vt:variant>
        <vt:i4>0</vt:i4>
      </vt:variant>
      <vt:variant>
        <vt:i4>5</vt:i4>
      </vt:variant>
      <vt:variant>
        <vt:lpwstr>https://www.apotheek.nl/</vt:lpwstr>
      </vt:variant>
      <vt:variant>
        <vt:lpwstr/>
      </vt:variant>
      <vt:variant>
        <vt:i4>4259958</vt:i4>
      </vt:variant>
      <vt:variant>
        <vt:i4>495</vt:i4>
      </vt:variant>
      <vt:variant>
        <vt:i4>0</vt:i4>
      </vt:variant>
      <vt:variant>
        <vt:i4>5</vt:i4>
      </vt:variant>
      <vt:variant>
        <vt:lpwstr>https://www.geneesmiddeleninformatiebank.nl/ords/f?p=111:3::SEARCH:::P0_DOMAIN,P0_LANG,P3_RVG1:H,EN,115066</vt:lpwstr>
      </vt:variant>
      <vt:variant>
        <vt:lpwstr/>
      </vt:variant>
      <vt:variant>
        <vt:i4>3473453</vt:i4>
      </vt:variant>
      <vt:variant>
        <vt:i4>492</vt:i4>
      </vt:variant>
      <vt:variant>
        <vt:i4>0</vt:i4>
      </vt:variant>
      <vt:variant>
        <vt:i4>5</vt:i4>
      </vt:variant>
      <vt:variant>
        <vt:lpwstr>https://www.expatica.com/nl/healthcare/healthcare-services/hospitals-in-the-netherlands-100735/</vt:lpwstr>
      </vt:variant>
      <vt:variant>
        <vt:lpwstr/>
      </vt:variant>
      <vt:variant>
        <vt:i4>6488185</vt:i4>
      </vt:variant>
      <vt:variant>
        <vt:i4>489</vt:i4>
      </vt:variant>
      <vt:variant>
        <vt:i4>0</vt:i4>
      </vt:variant>
      <vt:variant>
        <vt:i4>5</vt:i4>
      </vt:variant>
      <vt:variant>
        <vt:lpwstr>https://www.ziekenhuis.nl/</vt:lpwstr>
      </vt:variant>
      <vt:variant>
        <vt:lpwstr/>
      </vt:variant>
      <vt:variant>
        <vt:i4>2556014</vt:i4>
      </vt:variant>
      <vt:variant>
        <vt:i4>486</vt:i4>
      </vt:variant>
      <vt:variant>
        <vt:i4>0</vt:i4>
      </vt:variant>
      <vt:variant>
        <vt:i4>5</vt:i4>
      </vt:variant>
      <vt:variant>
        <vt:lpwstr>https://livinginholland.blog/huisarts-faq/</vt:lpwstr>
      </vt:variant>
      <vt:variant>
        <vt:lpwstr/>
      </vt:variant>
      <vt:variant>
        <vt:i4>655385</vt:i4>
      </vt:variant>
      <vt:variant>
        <vt:i4>483</vt:i4>
      </vt:variant>
      <vt:variant>
        <vt:i4>0</vt:i4>
      </vt:variant>
      <vt:variant>
        <vt:i4>5</vt:i4>
      </vt:variant>
      <vt:variant>
        <vt:lpwstr>https://home.mijngezondheid.net/</vt:lpwstr>
      </vt:variant>
      <vt:variant>
        <vt:lpwstr/>
      </vt:variant>
      <vt:variant>
        <vt:i4>7274614</vt:i4>
      </vt:variant>
      <vt:variant>
        <vt:i4>480</vt:i4>
      </vt:variant>
      <vt:variant>
        <vt:i4>0</vt:i4>
      </vt:variant>
      <vt:variant>
        <vt:i4>5</vt:i4>
      </vt:variant>
      <vt:variant>
        <vt:lpwstr>https://www.zorgkaartnederland.nl/</vt:lpwstr>
      </vt:variant>
      <vt:variant>
        <vt:lpwstr/>
      </vt:variant>
      <vt:variant>
        <vt:i4>6488173</vt:i4>
      </vt:variant>
      <vt:variant>
        <vt:i4>477</vt:i4>
      </vt:variant>
      <vt:variant>
        <vt:i4>0</vt:i4>
      </vt:variant>
      <vt:variant>
        <vt:i4>5</vt:i4>
      </vt:variant>
      <vt:variant>
        <vt:lpwstr>https://www.kiesuwhuisarts.nl/</vt:lpwstr>
      </vt:variant>
      <vt:variant>
        <vt:lpwstr/>
      </vt:variant>
      <vt:variant>
        <vt:i4>3014717</vt:i4>
      </vt:variant>
      <vt:variant>
        <vt:i4>474</vt:i4>
      </vt:variant>
      <vt:variant>
        <vt:i4>0</vt:i4>
      </vt:variant>
      <vt:variant>
        <vt:i4>5</vt:i4>
      </vt:variant>
      <vt:variant>
        <vt:lpwstr>https://ind.nl/nl/formulieren/7144.pdf</vt:lpwstr>
      </vt:variant>
      <vt:variant>
        <vt:lpwstr/>
      </vt:variant>
      <vt:variant>
        <vt:i4>131087</vt:i4>
      </vt:variant>
      <vt:variant>
        <vt:i4>471</vt:i4>
      </vt:variant>
      <vt:variant>
        <vt:i4>0</vt:i4>
      </vt:variant>
      <vt:variant>
        <vt:i4>5</vt:i4>
      </vt:variant>
      <vt:variant>
        <vt:lpwstr>https://gratishivtest.nl/en/</vt:lpwstr>
      </vt:variant>
      <vt:variant>
        <vt:lpwstr/>
      </vt:variant>
      <vt:variant>
        <vt:i4>4325386</vt:i4>
      </vt:variant>
      <vt:variant>
        <vt:i4>468</vt:i4>
      </vt:variant>
      <vt:variant>
        <vt:i4>0</vt:i4>
      </vt:variant>
      <vt:variant>
        <vt:i4>5</vt:i4>
      </vt:variant>
      <vt:variant>
        <vt:lpwstr>https://onedayclinic.nl/</vt:lpwstr>
      </vt:variant>
      <vt:variant>
        <vt:lpwstr/>
      </vt:variant>
      <vt:variant>
        <vt:i4>851994</vt:i4>
      </vt:variant>
      <vt:variant>
        <vt:i4>465</vt:i4>
      </vt:variant>
      <vt:variant>
        <vt:i4>0</vt:i4>
      </vt:variant>
      <vt:variant>
        <vt:i4>5</vt:i4>
      </vt:variant>
      <vt:variant>
        <vt:lpwstr>https://www.bloedwaardentest.nl/</vt:lpwstr>
      </vt:variant>
      <vt:variant>
        <vt:lpwstr/>
      </vt:variant>
      <vt:variant>
        <vt:i4>327710</vt:i4>
      </vt:variant>
      <vt:variant>
        <vt:i4>462</vt:i4>
      </vt:variant>
      <vt:variant>
        <vt:i4>0</vt:i4>
      </vt:variant>
      <vt:variant>
        <vt:i4>5</vt:i4>
      </vt:variant>
      <vt:variant>
        <vt:lpwstr>http://www.vewin.nl/</vt:lpwstr>
      </vt:variant>
      <vt:variant>
        <vt:lpwstr/>
      </vt:variant>
      <vt:variant>
        <vt:i4>6815784</vt:i4>
      </vt:variant>
      <vt:variant>
        <vt:i4>459</vt:i4>
      </vt:variant>
      <vt:variant>
        <vt:i4>0</vt:i4>
      </vt:variant>
      <vt:variant>
        <vt:i4>5</vt:i4>
      </vt:variant>
      <vt:variant>
        <vt:lpwstr>http://www.gasenstroomstoringen.nl/</vt:lpwstr>
      </vt:variant>
      <vt:variant>
        <vt:lpwstr/>
      </vt:variant>
      <vt:variant>
        <vt:i4>3145854</vt:i4>
      </vt:variant>
      <vt:variant>
        <vt:i4>456</vt:i4>
      </vt:variant>
      <vt:variant>
        <vt:i4>0</vt:i4>
      </vt:variant>
      <vt:variant>
        <vt:i4>5</vt:i4>
      </vt:variant>
      <vt:variant>
        <vt:lpwstr>https://www.meldmisdaadanoniem.nl/english/</vt:lpwstr>
      </vt:variant>
      <vt:variant>
        <vt:lpwstr/>
      </vt:variant>
      <vt:variant>
        <vt:i4>6750333</vt:i4>
      </vt:variant>
      <vt:variant>
        <vt:i4>453</vt:i4>
      </vt:variant>
      <vt:variant>
        <vt:i4>0</vt:i4>
      </vt:variant>
      <vt:variant>
        <vt:i4>5</vt:i4>
      </vt:variant>
      <vt:variant>
        <vt:lpwstr>http://www.politie.nl/</vt:lpwstr>
      </vt:variant>
      <vt:variant>
        <vt:lpwstr/>
      </vt:variant>
      <vt:variant>
        <vt:i4>2228339</vt:i4>
      </vt:variant>
      <vt:variant>
        <vt:i4>450</vt:i4>
      </vt:variant>
      <vt:variant>
        <vt:i4>0</vt:i4>
      </vt:variant>
      <vt:variant>
        <vt:i4>5</vt:i4>
      </vt:variant>
      <vt:variant>
        <vt:lpwstr>https://epa.ms/nlemergency</vt:lpwstr>
      </vt:variant>
      <vt:variant>
        <vt:lpwstr/>
      </vt:variant>
      <vt:variant>
        <vt:i4>1835084</vt:i4>
      </vt:variant>
      <vt:variant>
        <vt:i4>447</vt:i4>
      </vt:variant>
      <vt:variant>
        <vt:i4>0</vt:i4>
      </vt:variant>
      <vt:variant>
        <vt:i4>5</vt:i4>
      </vt:variant>
      <vt:variant>
        <vt:lpwstr>https://www.zorgkiezer.nl/zorgverzekering/info/Korting-op-je-zorgverzekering</vt:lpwstr>
      </vt:variant>
      <vt:variant>
        <vt:lpwstr/>
      </vt:variant>
      <vt:variant>
        <vt:i4>1704008</vt:i4>
      </vt:variant>
      <vt:variant>
        <vt:i4>444</vt:i4>
      </vt:variant>
      <vt:variant>
        <vt:i4>0</vt:i4>
      </vt:variant>
      <vt:variant>
        <vt:i4>5</vt:i4>
      </vt:variant>
      <vt:variant>
        <vt:lpwstr>https://www.zorgverzekering.org/eng/</vt:lpwstr>
      </vt:variant>
      <vt:variant>
        <vt:lpwstr/>
      </vt:variant>
      <vt:variant>
        <vt:i4>7733297</vt:i4>
      </vt:variant>
      <vt:variant>
        <vt:i4>441</vt:i4>
      </vt:variant>
      <vt:variant>
        <vt:i4>0</vt:i4>
      </vt:variant>
      <vt:variant>
        <vt:i4>5</vt:i4>
      </vt:variant>
      <vt:variant>
        <vt:lpwstr>https://www.independer.nl/zorgverzekering/info/health-insurance</vt:lpwstr>
      </vt:variant>
      <vt:variant>
        <vt:lpwstr/>
      </vt:variant>
      <vt:variant>
        <vt:i4>2490424</vt:i4>
      </vt:variant>
      <vt:variant>
        <vt:i4>438</vt:i4>
      </vt:variant>
      <vt:variant>
        <vt:i4>0</vt:i4>
      </vt:variant>
      <vt:variant>
        <vt:i4>5</vt:i4>
      </vt:variant>
      <vt:variant>
        <vt:lpwstr>https://www.zorgwijzer.nl/zorgvergelijker/english</vt:lpwstr>
      </vt:variant>
      <vt:variant>
        <vt:lpwstr>/search</vt:lpwstr>
      </vt:variant>
      <vt:variant>
        <vt:i4>2621500</vt:i4>
      </vt:variant>
      <vt:variant>
        <vt:i4>435</vt:i4>
      </vt:variant>
      <vt:variant>
        <vt:i4>0</vt:i4>
      </vt:variant>
      <vt:variant>
        <vt:i4>5</vt:i4>
      </vt:variant>
      <vt:variant>
        <vt:lpwstr>https://www.expatica.com/nl/healthcare/healthcare-services/physical-therapy-in-the-netherlands-1776722/</vt:lpwstr>
      </vt:variant>
      <vt:variant>
        <vt:lpwstr/>
      </vt:variant>
      <vt:variant>
        <vt:i4>3997809</vt:i4>
      </vt:variant>
      <vt:variant>
        <vt:i4>432</vt:i4>
      </vt:variant>
      <vt:variant>
        <vt:i4>0</vt:i4>
      </vt:variant>
      <vt:variant>
        <vt:i4>5</vt:i4>
      </vt:variant>
      <vt:variant>
        <vt:lpwstr>https://www.government.nl/topics/health-insurance/standard-health-insurance/changing-your-health-insurance</vt:lpwstr>
      </vt:variant>
      <vt:variant>
        <vt:lpwstr/>
      </vt:variant>
      <vt:variant>
        <vt:i4>7274555</vt:i4>
      </vt:variant>
      <vt:variant>
        <vt:i4>429</vt:i4>
      </vt:variant>
      <vt:variant>
        <vt:i4>0</vt:i4>
      </vt:variant>
      <vt:variant>
        <vt:i4>5</vt:i4>
      </vt:variant>
      <vt:variant>
        <vt:lpwstr>https://www.government.nl/topics/health-insurance/standard-health-insurance/applying-for-a-european-health-insurance-card-ehic</vt:lpwstr>
      </vt:variant>
      <vt:variant>
        <vt:lpwstr/>
      </vt:variant>
      <vt:variant>
        <vt:i4>6815863</vt:i4>
      </vt:variant>
      <vt:variant>
        <vt:i4>426</vt:i4>
      </vt:variant>
      <vt:variant>
        <vt:i4>0</vt:i4>
      </vt:variant>
      <vt:variant>
        <vt:i4>5</vt:i4>
      </vt:variant>
      <vt:variant>
        <vt:lpwstr>https://expatdoctoramsterdam.nl/services/tourist-and-expat-clinic/</vt:lpwstr>
      </vt:variant>
      <vt:variant>
        <vt:lpwstr/>
      </vt:variant>
      <vt:variant>
        <vt:i4>262160</vt:i4>
      </vt:variant>
      <vt:variant>
        <vt:i4>423</vt:i4>
      </vt:variant>
      <vt:variant>
        <vt:i4>0</vt:i4>
      </vt:variant>
      <vt:variant>
        <vt:i4>5</vt:i4>
      </vt:variant>
      <vt:variant>
        <vt:lpwstr>https://www.fbto.nl/</vt:lpwstr>
      </vt:variant>
      <vt:variant>
        <vt:lpwstr/>
      </vt:variant>
      <vt:variant>
        <vt:i4>6291553</vt:i4>
      </vt:variant>
      <vt:variant>
        <vt:i4>420</vt:i4>
      </vt:variant>
      <vt:variant>
        <vt:i4>0</vt:i4>
      </vt:variant>
      <vt:variant>
        <vt:i4>5</vt:i4>
      </vt:variant>
      <vt:variant>
        <vt:lpwstr>https://www.zorgkiezer.nl/</vt:lpwstr>
      </vt:variant>
      <vt:variant>
        <vt:lpwstr/>
      </vt:variant>
      <vt:variant>
        <vt:i4>3538984</vt:i4>
      </vt:variant>
      <vt:variant>
        <vt:i4>417</vt:i4>
      </vt:variant>
      <vt:variant>
        <vt:i4>0</vt:i4>
      </vt:variant>
      <vt:variant>
        <vt:i4>5</vt:i4>
      </vt:variant>
      <vt:variant>
        <vt:lpwstr>https://zorgverzekeringhema.nl/</vt:lpwstr>
      </vt:variant>
      <vt:variant>
        <vt:lpwstr/>
      </vt:variant>
      <vt:variant>
        <vt:i4>7929917</vt:i4>
      </vt:variant>
      <vt:variant>
        <vt:i4>414</vt:i4>
      </vt:variant>
      <vt:variant>
        <vt:i4>0</vt:i4>
      </vt:variant>
      <vt:variant>
        <vt:i4>5</vt:i4>
      </vt:variant>
      <vt:variant>
        <vt:lpwstr>https://www.asr.nl/</vt:lpwstr>
      </vt:variant>
      <vt:variant>
        <vt:lpwstr/>
      </vt:variant>
      <vt:variant>
        <vt:i4>1900548</vt:i4>
      </vt:variant>
      <vt:variant>
        <vt:i4>411</vt:i4>
      </vt:variant>
      <vt:variant>
        <vt:i4>0</vt:i4>
      </vt:variant>
      <vt:variant>
        <vt:i4>5</vt:i4>
      </vt:variant>
      <vt:variant>
        <vt:lpwstr>https://www.cz.nl/en</vt:lpwstr>
      </vt:variant>
      <vt:variant>
        <vt:lpwstr/>
      </vt:variant>
      <vt:variant>
        <vt:i4>1179733</vt:i4>
      </vt:variant>
      <vt:variant>
        <vt:i4>408</vt:i4>
      </vt:variant>
      <vt:variant>
        <vt:i4>0</vt:i4>
      </vt:variant>
      <vt:variant>
        <vt:i4>5</vt:i4>
      </vt:variant>
      <vt:variant>
        <vt:lpwstr>https://www.zilverenkruis.nl/</vt:lpwstr>
      </vt:variant>
      <vt:variant>
        <vt:lpwstr/>
      </vt:variant>
      <vt:variant>
        <vt:i4>5177354</vt:i4>
      </vt:variant>
      <vt:variant>
        <vt:i4>405</vt:i4>
      </vt:variant>
      <vt:variant>
        <vt:i4>0</vt:i4>
      </vt:variant>
      <vt:variant>
        <vt:i4>5</vt:i4>
      </vt:variant>
      <vt:variant>
        <vt:lpwstr>https://www.loonzorg.com/</vt:lpwstr>
      </vt:variant>
      <vt:variant>
        <vt:lpwstr/>
      </vt:variant>
      <vt:variant>
        <vt:i4>3080233</vt:i4>
      </vt:variant>
      <vt:variant>
        <vt:i4>402</vt:i4>
      </vt:variant>
      <vt:variant>
        <vt:i4>0</vt:i4>
      </vt:variant>
      <vt:variant>
        <vt:i4>5</vt:i4>
      </vt:variant>
      <vt:variant>
        <vt:lpwstr>https://www.hollandzorg.com/nl</vt:lpwstr>
      </vt:variant>
      <vt:variant>
        <vt:lpwstr/>
      </vt:variant>
      <vt:variant>
        <vt:i4>4915240</vt:i4>
      </vt:variant>
      <vt:variant>
        <vt:i4>399</vt:i4>
      </vt:variant>
      <vt:variant>
        <vt:i4>0</vt:i4>
      </vt:variant>
      <vt:variant>
        <vt:i4>5</vt:i4>
      </vt:variant>
      <vt:variant>
        <vt:lpwstr>https://t.me/bnl_more</vt:lpwstr>
      </vt:variant>
      <vt:variant>
        <vt:lpwstr/>
      </vt:variant>
      <vt:variant>
        <vt:i4>1900624</vt:i4>
      </vt:variant>
      <vt:variant>
        <vt:i4>396</vt:i4>
      </vt:variant>
      <vt:variant>
        <vt:i4>0</vt:i4>
      </vt:variant>
      <vt:variant>
        <vt:i4>5</vt:i4>
      </vt:variant>
      <vt:variant>
        <vt:lpwstr>https://www.bootjesenbroodjes.nl/</vt:lpwstr>
      </vt:variant>
      <vt:variant>
        <vt:lpwstr/>
      </vt:variant>
      <vt:variant>
        <vt:i4>4128878</vt:i4>
      </vt:variant>
      <vt:variant>
        <vt:i4>393</vt:i4>
      </vt:variant>
      <vt:variant>
        <vt:i4>0</vt:i4>
      </vt:variant>
      <vt:variant>
        <vt:i4>5</vt:i4>
      </vt:variant>
      <vt:variant>
        <vt:lpwstr>https://sloepdelen.nl/</vt:lpwstr>
      </vt:variant>
      <vt:variant>
        <vt:lpwstr/>
      </vt:variant>
      <vt:variant>
        <vt:i4>4456458</vt:i4>
      </vt:variant>
      <vt:variant>
        <vt:i4>390</vt:i4>
      </vt:variant>
      <vt:variant>
        <vt:i4>0</vt:i4>
      </vt:variant>
      <vt:variant>
        <vt:i4>5</vt:i4>
      </vt:variant>
      <vt:variant>
        <vt:lpwstr>https://mokumbootverhuur.nl/</vt:lpwstr>
      </vt:variant>
      <vt:variant>
        <vt:lpwstr/>
      </vt:variant>
      <vt:variant>
        <vt:i4>8126568</vt:i4>
      </vt:variant>
      <vt:variant>
        <vt:i4>387</vt:i4>
      </vt:variant>
      <vt:variant>
        <vt:i4>0</vt:i4>
      </vt:variant>
      <vt:variant>
        <vt:i4>5</vt:i4>
      </vt:variant>
      <vt:variant>
        <vt:lpwstr>mailto:HR_NL@epam.com</vt:lpwstr>
      </vt:variant>
      <vt:variant>
        <vt:lpwstr/>
      </vt:variant>
      <vt:variant>
        <vt:i4>7798908</vt:i4>
      </vt:variant>
      <vt:variant>
        <vt:i4>384</vt:i4>
      </vt:variant>
      <vt:variant>
        <vt:i4>0</vt:i4>
      </vt:variant>
      <vt:variant>
        <vt:i4>5</vt:i4>
      </vt:variant>
      <vt:variant>
        <vt:lpwstr>https://www.borent.nl/t</vt:lpwstr>
      </vt:variant>
      <vt:variant>
        <vt:lpwstr/>
      </vt:variant>
      <vt:variant>
        <vt:i4>1310746</vt:i4>
      </vt:variant>
      <vt:variant>
        <vt:i4>381</vt:i4>
      </vt:variant>
      <vt:variant>
        <vt:i4>0</vt:i4>
      </vt:variant>
      <vt:variant>
        <vt:i4>5</vt:i4>
      </vt:variant>
      <vt:variant>
        <vt:lpwstr>https://gosselin-moving.com/</vt:lpwstr>
      </vt:variant>
      <vt:variant>
        <vt:lpwstr/>
      </vt:variant>
      <vt:variant>
        <vt:i4>1114116</vt:i4>
      </vt:variant>
      <vt:variant>
        <vt:i4>378</vt:i4>
      </vt:variant>
      <vt:variant>
        <vt:i4>0</vt:i4>
      </vt:variant>
      <vt:variant>
        <vt:i4>5</vt:i4>
      </vt:variant>
      <vt:variant>
        <vt:lpwstr>https://diks.net/</vt:lpwstr>
      </vt:variant>
      <vt:variant>
        <vt:lpwstr/>
      </vt:variant>
      <vt:variant>
        <vt:i4>196615</vt:i4>
      </vt:variant>
      <vt:variant>
        <vt:i4>375</vt:i4>
      </vt:variant>
      <vt:variant>
        <vt:i4>0</vt:i4>
      </vt:variant>
      <vt:variant>
        <vt:i4>5</vt:i4>
      </vt:variant>
      <vt:variant>
        <vt:lpwstr>https://www.snelleverhuisbedrijf.nl/</vt:lpwstr>
      </vt:variant>
      <vt:variant>
        <vt:lpwstr/>
      </vt:variant>
      <vt:variant>
        <vt:i4>7536700</vt:i4>
      </vt:variant>
      <vt:variant>
        <vt:i4>372</vt:i4>
      </vt:variant>
      <vt:variant>
        <vt:i4>0</vt:i4>
      </vt:variant>
      <vt:variant>
        <vt:i4>5</vt:i4>
      </vt:variant>
      <vt:variant>
        <vt:lpwstr>https://www.brenger.nl/</vt:lpwstr>
      </vt:variant>
      <vt:variant>
        <vt:lpwstr/>
      </vt:variant>
      <vt:variant>
        <vt:i4>3932211</vt:i4>
      </vt:variant>
      <vt:variant>
        <vt:i4>369</vt:i4>
      </vt:variant>
      <vt:variant>
        <vt:i4>0</vt:i4>
      </vt:variant>
      <vt:variant>
        <vt:i4>5</vt:i4>
      </vt:variant>
      <vt:variant>
        <vt:lpwstr>https://support.epam.com/esp/ess.do</vt:lpwstr>
      </vt:variant>
      <vt:variant>
        <vt:lpwstr/>
      </vt:variant>
      <vt:variant>
        <vt:i4>6422572</vt:i4>
      </vt:variant>
      <vt:variant>
        <vt:i4>366</vt:i4>
      </vt:variant>
      <vt:variant>
        <vt:i4>0</vt:i4>
      </vt:variant>
      <vt:variant>
        <vt:i4>5</vt:i4>
      </vt:variant>
      <vt:variant>
        <vt:lpwstr>https://kb.epam.com/display/EPMLOCALIT/How+to+add+a+network+printer+to+your+WinOS+workstation+via+PrinterLogic</vt:lpwstr>
      </vt:variant>
      <vt:variant>
        <vt:lpwstr/>
      </vt:variant>
      <vt:variant>
        <vt:i4>7667818</vt:i4>
      </vt:variant>
      <vt:variant>
        <vt:i4>363</vt:i4>
      </vt:variant>
      <vt:variant>
        <vt:i4>0</vt:i4>
      </vt:variant>
      <vt:variant>
        <vt:i4>5</vt:i4>
      </vt:variant>
      <vt:variant>
        <vt:lpwstr>https://desk.epam.com/</vt:lpwstr>
      </vt:variant>
      <vt:variant>
        <vt:lpwstr/>
      </vt:variant>
      <vt:variant>
        <vt:i4>7012467</vt:i4>
      </vt:variant>
      <vt:variant>
        <vt:i4>360</vt:i4>
      </vt:variant>
      <vt:variant>
        <vt:i4>0</vt:i4>
      </vt:variant>
      <vt:variant>
        <vt:i4>5</vt:i4>
      </vt:variant>
      <vt:variant>
        <vt:lpwstr>https://www.watertaxirotterdam.nl/</vt:lpwstr>
      </vt:variant>
      <vt:variant>
        <vt:lpwstr/>
      </vt:variant>
      <vt:variant>
        <vt:i4>2097275</vt:i4>
      </vt:variant>
      <vt:variant>
        <vt:i4>357</vt:i4>
      </vt:variant>
      <vt:variant>
        <vt:i4>0</vt:i4>
      </vt:variant>
      <vt:variant>
        <vt:i4>5</vt:i4>
      </vt:variant>
      <vt:variant>
        <vt:lpwstr>https://taxidirect.nl/</vt:lpwstr>
      </vt:variant>
      <vt:variant>
        <vt:lpwstr/>
      </vt:variant>
      <vt:variant>
        <vt:i4>393301</vt:i4>
      </vt:variant>
      <vt:variant>
        <vt:i4>354</vt:i4>
      </vt:variant>
      <vt:variant>
        <vt:i4>0</vt:i4>
      </vt:variant>
      <vt:variant>
        <vt:i4>5</vt:i4>
      </vt:variant>
      <vt:variant>
        <vt:lpwstr>https://www.staxi.nl/</vt:lpwstr>
      </vt:variant>
      <vt:variant>
        <vt:lpwstr/>
      </vt:variant>
      <vt:variant>
        <vt:i4>3080306</vt:i4>
      </vt:variant>
      <vt:variant>
        <vt:i4>351</vt:i4>
      </vt:variant>
      <vt:variant>
        <vt:i4>0</vt:i4>
      </vt:variant>
      <vt:variant>
        <vt:i4>5</vt:i4>
      </vt:variant>
      <vt:variant>
        <vt:lpwstr>https://www.tcataxi.nl/en/</vt:lpwstr>
      </vt:variant>
      <vt:variant>
        <vt:lpwstr/>
      </vt:variant>
      <vt:variant>
        <vt:i4>7864426</vt:i4>
      </vt:variant>
      <vt:variant>
        <vt:i4>348</vt:i4>
      </vt:variant>
      <vt:variant>
        <vt:i4>0</vt:i4>
      </vt:variant>
      <vt:variant>
        <vt:i4>5</vt:i4>
      </vt:variant>
      <vt:variant>
        <vt:lpwstr>https://info.epam.com/policy/netherlands/all-cities/contractual-policies-and-procedures/benefits/ns-businesscard-and-commuting-expenses/commuting-to-work-expense.html</vt:lpwstr>
      </vt:variant>
      <vt:variant>
        <vt:lpwstr/>
      </vt:variant>
      <vt:variant>
        <vt:i4>5046285</vt:i4>
      </vt:variant>
      <vt:variant>
        <vt:i4>345</vt:i4>
      </vt:variant>
      <vt:variant>
        <vt:i4>0</vt:i4>
      </vt:variant>
      <vt:variant>
        <vt:i4>5</vt:i4>
      </vt:variant>
      <vt:variant>
        <vt:lpwstr>https://www.consumentenbond.nl/smartphone/parkeerapps</vt:lpwstr>
      </vt:variant>
      <vt:variant>
        <vt:lpwstr/>
      </vt:variant>
      <vt:variant>
        <vt:i4>3080291</vt:i4>
      </vt:variant>
      <vt:variant>
        <vt:i4>342</vt:i4>
      </vt:variant>
      <vt:variant>
        <vt:i4>0</vt:i4>
      </vt:variant>
      <vt:variant>
        <vt:i4>5</vt:i4>
      </vt:variant>
      <vt:variant>
        <vt:lpwstr>https://parkopedia.nl/</vt:lpwstr>
      </vt:variant>
      <vt:variant>
        <vt:lpwstr/>
      </vt:variant>
      <vt:variant>
        <vt:i4>6750270</vt:i4>
      </vt:variant>
      <vt:variant>
        <vt:i4>339</vt:i4>
      </vt:variant>
      <vt:variant>
        <vt:i4>0</vt:i4>
      </vt:variant>
      <vt:variant>
        <vt:i4>5</vt:i4>
      </vt:variant>
      <vt:variant>
        <vt:lpwstr>https://www.prettigparkeren.nl/</vt:lpwstr>
      </vt:variant>
      <vt:variant>
        <vt:lpwstr/>
      </vt:variant>
      <vt:variant>
        <vt:i4>3276862</vt:i4>
      </vt:variant>
      <vt:variant>
        <vt:i4>336</vt:i4>
      </vt:variant>
      <vt:variant>
        <vt:i4>0</vt:i4>
      </vt:variant>
      <vt:variant>
        <vt:i4>5</vt:i4>
      </vt:variant>
      <vt:variant>
        <vt:lpwstr>https://www.amsterdam.nl/en/parking/park-ride/</vt:lpwstr>
      </vt:variant>
      <vt:variant>
        <vt:lpwstr/>
      </vt:variant>
      <vt:variant>
        <vt:i4>3080314</vt:i4>
      </vt:variant>
      <vt:variant>
        <vt:i4>333</vt:i4>
      </vt:variant>
      <vt:variant>
        <vt:i4>0</vt:i4>
      </vt:variant>
      <vt:variant>
        <vt:i4>5</vt:i4>
      </vt:variant>
      <vt:variant>
        <vt:lpwstr>https://incharge.vattenfall.nl/</vt:lpwstr>
      </vt:variant>
      <vt:variant>
        <vt:lpwstr/>
      </vt:variant>
      <vt:variant>
        <vt:i4>5767183</vt:i4>
      </vt:variant>
      <vt:variant>
        <vt:i4>330</vt:i4>
      </vt:variant>
      <vt:variant>
        <vt:i4>0</vt:i4>
      </vt:variant>
      <vt:variant>
        <vt:i4>5</vt:i4>
      </vt:variant>
      <vt:variant>
        <vt:lpwstr>https://www.share-now.com/nl/en/</vt:lpwstr>
      </vt:variant>
      <vt:variant>
        <vt:lpwstr/>
      </vt:variant>
      <vt:variant>
        <vt:i4>2228261</vt:i4>
      </vt:variant>
      <vt:variant>
        <vt:i4>327</vt:i4>
      </vt:variant>
      <vt:variant>
        <vt:i4>0</vt:i4>
      </vt:variant>
      <vt:variant>
        <vt:i4>5</vt:i4>
      </vt:variant>
      <vt:variant>
        <vt:lpwstr>https://hely.com/?referral-name=Katsiaryna%26referral-token=TYMgM4SKPN3U%26show-signup-modal=1</vt:lpwstr>
      </vt:variant>
      <vt:variant>
        <vt:lpwstr/>
      </vt:variant>
      <vt:variant>
        <vt:i4>196613</vt:i4>
      </vt:variant>
      <vt:variant>
        <vt:i4>324</vt:i4>
      </vt:variant>
      <vt:variant>
        <vt:i4>0</vt:i4>
      </vt:variant>
      <vt:variant>
        <vt:i4>5</vt:i4>
      </vt:variant>
      <vt:variant>
        <vt:lpwstr>https://hely.com/</vt:lpwstr>
      </vt:variant>
      <vt:variant>
        <vt:lpwstr/>
      </vt:variant>
      <vt:variant>
        <vt:i4>393217</vt:i4>
      </vt:variant>
      <vt:variant>
        <vt:i4>321</vt:i4>
      </vt:variant>
      <vt:variant>
        <vt:i4>0</vt:i4>
      </vt:variant>
      <vt:variant>
        <vt:i4>5</vt:i4>
      </vt:variant>
      <vt:variant>
        <vt:lpwstr>https://www.snappcar.nl/</vt:lpwstr>
      </vt:variant>
      <vt:variant>
        <vt:lpwstr/>
      </vt:variant>
      <vt:variant>
        <vt:i4>589898</vt:i4>
      </vt:variant>
      <vt:variant>
        <vt:i4>318</vt:i4>
      </vt:variant>
      <vt:variant>
        <vt:i4>0</vt:i4>
      </vt:variant>
      <vt:variant>
        <vt:i4>5</vt:i4>
      </vt:variant>
      <vt:variant>
        <vt:lpwstr>https://nl.go-sharing.com/en/carsharing/</vt:lpwstr>
      </vt:variant>
      <vt:variant>
        <vt:lpwstr/>
      </vt:variant>
      <vt:variant>
        <vt:i4>6488124</vt:i4>
      </vt:variant>
      <vt:variant>
        <vt:i4>315</vt:i4>
      </vt:variant>
      <vt:variant>
        <vt:i4>0</vt:i4>
      </vt:variant>
      <vt:variant>
        <vt:i4>5</vt:i4>
      </vt:variant>
      <vt:variant>
        <vt:lpwstr>https://www.greenwheels.nl/</vt:lpwstr>
      </vt:variant>
      <vt:variant>
        <vt:lpwstr/>
      </vt:variant>
      <vt:variant>
        <vt:i4>2752570</vt:i4>
      </vt:variant>
      <vt:variant>
        <vt:i4>312</vt:i4>
      </vt:variant>
      <vt:variant>
        <vt:i4>0</vt:i4>
      </vt:variant>
      <vt:variant>
        <vt:i4>5</vt:i4>
      </vt:variant>
      <vt:variant>
        <vt:lpwstr>https://www.sixt.nl/invite/EPEkRh1lRhm=</vt:lpwstr>
      </vt:variant>
      <vt:variant>
        <vt:lpwstr/>
      </vt:variant>
      <vt:variant>
        <vt:i4>1966080</vt:i4>
      </vt:variant>
      <vt:variant>
        <vt:i4>309</vt:i4>
      </vt:variant>
      <vt:variant>
        <vt:i4>0</vt:i4>
      </vt:variant>
      <vt:variant>
        <vt:i4>5</vt:i4>
      </vt:variant>
      <vt:variant>
        <vt:lpwstr>https://www.sixt.de/</vt:lpwstr>
      </vt:variant>
      <vt:variant>
        <vt:lpwstr/>
      </vt:variant>
      <vt:variant>
        <vt:i4>1310729</vt:i4>
      </vt:variant>
      <vt:variant>
        <vt:i4>306</vt:i4>
      </vt:variant>
      <vt:variant>
        <vt:i4>0</vt:i4>
      </vt:variant>
      <vt:variant>
        <vt:i4>5</vt:i4>
      </vt:variant>
      <vt:variant>
        <vt:lpwstr>https://www.sixt.nl/</vt:lpwstr>
      </vt:variant>
      <vt:variant>
        <vt:lpwstr/>
      </vt:variant>
      <vt:variant>
        <vt:i4>6684724</vt:i4>
      </vt:variant>
      <vt:variant>
        <vt:i4>303</vt:i4>
      </vt:variant>
      <vt:variant>
        <vt:i4>0</vt:i4>
      </vt:variant>
      <vt:variant>
        <vt:i4>5</vt:i4>
      </vt:variant>
      <vt:variant>
        <vt:lpwstr>https://mywheels.nl/en/uitnodigen/aliaksei1124</vt:lpwstr>
      </vt:variant>
      <vt:variant>
        <vt:lpwstr/>
      </vt:variant>
      <vt:variant>
        <vt:i4>5701649</vt:i4>
      </vt:variant>
      <vt:variant>
        <vt:i4>300</vt:i4>
      </vt:variant>
      <vt:variant>
        <vt:i4>0</vt:i4>
      </vt:variant>
      <vt:variant>
        <vt:i4>5</vt:i4>
      </vt:variant>
      <vt:variant>
        <vt:lpwstr>https://mywheels.nl/</vt:lpwstr>
      </vt:variant>
      <vt:variant>
        <vt:lpwstr/>
      </vt:variant>
      <vt:variant>
        <vt:i4>1835027</vt:i4>
      </vt:variant>
      <vt:variant>
        <vt:i4>297</vt:i4>
      </vt:variant>
      <vt:variant>
        <vt:i4>0</vt:i4>
      </vt:variant>
      <vt:variant>
        <vt:i4>5</vt:i4>
      </vt:variant>
      <vt:variant>
        <vt:lpwstr>https://maps.app.goo.gl/D9EukQDG2JxzNV9r7</vt:lpwstr>
      </vt:variant>
      <vt:variant>
        <vt:lpwstr/>
      </vt:variant>
      <vt:variant>
        <vt:i4>4194371</vt:i4>
      </vt:variant>
      <vt:variant>
        <vt:i4>294</vt:i4>
      </vt:variant>
      <vt:variant>
        <vt:i4>0</vt:i4>
      </vt:variant>
      <vt:variant>
        <vt:i4>5</vt:i4>
      </vt:variant>
      <vt:variant>
        <vt:lpwstr>https://rabotaem.nl/everyday/faq-mashina-pokupka/</vt:lpwstr>
      </vt:variant>
      <vt:variant>
        <vt:lpwstr/>
      </vt:variant>
      <vt:variant>
        <vt:i4>3014716</vt:i4>
      </vt:variant>
      <vt:variant>
        <vt:i4>291</vt:i4>
      </vt:variant>
      <vt:variant>
        <vt:i4>0</vt:i4>
      </vt:variant>
      <vt:variant>
        <vt:i4>5</vt:i4>
      </vt:variant>
      <vt:variant>
        <vt:lpwstr>https://energielabel.nl/auto-s/</vt:lpwstr>
      </vt:variant>
      <vt:variant>
        <vt:lpwstr/>
      </vt:variant>
      <vt:variant>
        <vt:i4>3932259</vt:i4>
      </vt:variant>
      <vt:variant>
        <vt:i4>288</vt:i4>
      </vt:variant>
      <vt:variant>
        <vt:i4>0</vt:i4>
      </vt:variant>
      <vt:variant>
        <vt:i4>5</vt:i4>
      </vt:variant>
      <vt:variant>
        <vt:lpwstr>https://finnik.nl/</vt:lpwstr>
      </vt:variant>
      <vt:variant>
        <vt:lpwstr/>
      </vt:variant>
      <vt:variant>
        <vt:i4>4325442</vt:i4>
      </vt:variant>
      <vt:variant>
        <vt:i4>285</vt:i4>
      </vt:variant>
      <vt:variant>
        <vt:i4>0</vt:i4>
      </vt:variant>
      <vt:variant>
        <vt:i4>5</vt:i4>
      </vt:variant>
      <vt:variant>
        <vt:lpwstr>https://www.government.nl/topics/vehicle-tax/vehicle-tax/paying-motor-vehicle-tax</vt:lpwstr>
      </vt:variant>
      <vt:variant>
        <vt:lpwstr/>
      </vt:variant>
      <vt:variant>
        <vt:i4>1245211</vt:i4>
      </vt:variant>
      <vt:variant>
        <vt:i4>282</vt:i4>
      </vt:variant>
      <vt:variant>
        <vt:i4>0</vt:i4>
      </vt:variant>
      <vt:variant>
        <vt:i4>5</vt:i4>
      </vt:variant>
      <vt:variant>
        <vt:lpwstr>https://www.viabovag.nl/</vt:lpwstr>
      </vt:variant>
      <vt:variant>
        <vt:lpwstr/>
      </vt:variant>
      <vt:variant>
        <vt:i4>6619195</vt:i4>
      </vt:variant>
      <vt:variant>
        <vt:i4>279</vt:i4>
      </vt:variant>
      <vt:variant>
        <vt:i4>0</vt:i4>
      </vt:variant>
      <vt:variant>
        <vt:i4>5</vt:i4>
      </vt:variant>
      <vt:variant>
        <vt:lpwstr>https://www.marktplaats.nl/</vt:lpwstr>
      </vt:variant>
      <vt:variant>
        <vt:lpwstr/>
      </vt:variant>
      <vt:variant>
        <vt:i4>4390912</vt:i4>
      </vt:variant>
      <vt:variant>
        <vt:i4>276</vt:i4>
      </vt:variant>
      <vt:variant>
        <vt:i4>0</vt:i4>
      </vt:variant>
      <vt:variant>
        <vt:i4>5</vt:i4>
      </vt:variant>
      <vt:variant>
        <vt:lpwstr>https://bynco.com/nl-en/</vt:lpwstr>
      </vt:variant>
      <vt:variant>
        <vt:lpwstr/>
      </vt:variant>
      <vt:variant>
        <vt:i4>1966162</vt:i4>
      </vt:variant>
      <vt:variant>
        <vt:i4>273</vt:i4>
      </vt:variant>
      <vt:variant>
        <vt:i4>0</vt:i4>
      </vt:variant>
      <vt:variant>
        <vt:i4>5</vt:i4>
      </vt:variant>
      <vt:variant>
        <vt:lpwstr>https://www.gaspedaal.nl/</vt:lpwstr>
      </vt:variant>
      <vt:variant>
        <vt:lpwstr/>
      </vt:variant>
      <vt:variant>
        <vt:i4>3407975</vt:i4>
      </vt:variant>
      <vt:variant>
        <vt:i4>270</vt:i4>
      </vt:variant>
      <vt:variant>
        <vt:i4>0</vt:i4>
      </vt:variant>
      <vt:variant>
        <vt:i4>5</vt:i4>
      </vt:variant>
      <vt:variant>
        <vt:lpwstr>https://www.autoscout24.nl/</vt:lpwstr>
      </vt:variant>
      <vt:variant>
        <vt:lpwstr/>
      </vt:variant>
      <vt:variant>
        <vt:i4>1048584</vt:i4>
      </vt:variant>
      <vt:variant>
        <vt:i4>267</vt:i4>
      </vt:variant>
      <vt:variant>
        <vt:i4>0</vt:i4>
      </vt:variant>
      <vt:variant>
        <vt:i4>5</vt:i4>
      </vt:variant>
      <vt:variant>
        <vt:lpwstr>https://mironio.notion.site/b4efd48e7e234e3fad6d4397fddd2c21</vt:lpwstr>
      </vt:variant>
      <vt:variant>
        <vt:lpwstr/>
      </vt:variant>
      <vt:variant>
        <vt:i4>6619178</vt:i4>
      </vt:variant>
      <vt:variant>
        <vt:i4>264</vt:i4>
      </vt:variant>
      <vt:variant>
        <vt:i4>0</vt:i4>
      </vt:variant>
      <vt:variant>
        <vt:i4>5</vt:i4>
      </vt:variant>
      <vt:variant>
        <vt:lpwstr>https://rabotaem.nl/moving/import-mashiny-v-niderlandy/</vt:lpwstr>
      </vt:variant>
      <vt:variant>
        <vt:lpwstr/>
      </vt:variant>
      <vt:variant>
        <vt:i4>2752568</vt:i4>
      </vt:variant>
      <vt:variant>
        <vt:i4>261</vt:i4>
      </vt:variant>
      <vt:variant>
        <vt:i4>0</vt:i4>
      </vt:variant>
      <vt:variant>
        <vt:i4>5</vt:i4>
      </vt:variant>
      <vt:variant>
        <vt:lpwstr>https://www.baqme.com/</vt:lpwstr>
      </vt:variant>
      <vt:variant>
        <vt:lpwstr/>
      </vt:variant>
      <vt:variant>
        <vt:i4>4915219</vt:i4>
      </vt:variant>
      <vt:variant>
        <vt:i4>258</vt:i4>
      </vt:variant>
      <vt:variant>
        <vt:i4>0</vt:i4>
      </vt:variant>
      <vt:variant>
        <vt:i4>5</vt:i4>
      </vt:variant>
      <vt:variant>
        <vt:lpwstr>https://cargoroo.nl/</vt:lpwstr>
      </vt:variant>
      <vt:variant>
        <vt:lpwstr/>
      </vt:variant>
      <vt:variant>
        <vt:i4>6750250</vt:i4>
      </vt:variant>
      <vt:variant>
        <vt:i4>255</vt:i4>
      </vt:variant>
      <vt:variant>
        <vt:i4>0</vt:i4>
      </vt:variant>
      <vt:variant>
        <vt:i4>5</vt:i4>
      </vt:variant>
      <vt:variant>
        <vt:lpwstr>https://ridecheck.app/</vt:lpwstr>
      </vt:variant>
      <vt:variant>
        <vt:lpwstr/>
      </vt:variant>
      <vt:variant>
        <vt:i4>8192050</vt:i4>
      </vt:variant>
      <vt:variant>
        <vt:i4>252</vt:i4>
      </vt:variant>
      <vt:variant>
        <vt:i4>0</vt:i4>
      </vt:variant>
      <vt:variant>
        <vt:i4>5</vt:i4>
      </vt:variant>
      <vt:variant>
        <vt:lpwstr>https://www.bondi.city/</vt:lpwstr>
      </vt:variant>
      <vt:variant>
        <vt:lpwstr/>
      </vt:variant>
      <vt:variant>
        <vt:i4>5177350</vt:i4>
      </vt:variant>
      <vt:variant>
        <vt:i4>249</vt:i4>
      </vt:variant>
      <vt:variant>
        <vt:i4>0</vt:i4>
      </vt:variant>
      <vt:variant>
        <vt:i4>5</vt:i4>
      </vt:variant>
      <vt:variant>
        <vt:lpwstr>https://tier.page.link/z4NDJ</vt:lpwstr>
      </vt:variant>
      <vt:variant>
        <vt:lpwstr/>
      </vt:variant>
      <vt:variant>
        <vt:i4>4325391</vt:i4>
      </vt:variant>
      <vt:variant>
        <vt:i4>246</vt:i4>
      </vt:variant>
      <vt:variant>
        <vt:i4>0</vt:i4>
      </vt:variant>
      <vt:variant>
        <vt:i4>5</vt:i4>
      </vt:variant>
      <vt:variant>
        <vt:lpwstr>https://www.tier.app/</vt:lpwstr>
      </vt:variant>
      <vt:variant>
        <vt:lpwstr/>
      </vt:variant>
      <vt:variant>
        <vt:i4>6488124</vt:i4>
      </vt:variant>
      <vt:variant>
        <vt:i4>243</vt:i4>
      </vt:variant>
      <vt:variant>
        <vt:i4>0</vt:i4>
      </vt:variant>
      <vt:variant>
        <vt:i4>5</vt:i4>
      </vt:variant>
      <vt:variant>
        <vt:lpwstr>https://felyx.com/</vt:lpwstr>
      </vt:variant>
      <vt:variant>
        <vt:lpwstr/>
      </vt:variant>
      <vt:variant>
        <vt:i4>2949245</vt:i4>
      </vt:variant>
      <vt:variant>
        <vt:i4>240</vt:i4>
      </vt:variant>
      <vt:variant>
        <vt:i4>0</vt:i4>
      </vt:variant>
      <vt:variant>
        <vt:i4>5</vt:i4>
      </vt:variant>
      <vt:variant>
        <vt:lpwstr>https://nl.go-sharing.com/</vt:lpwstr>
      </vt:variant>
      <vt:variant>
        <vt:lpwstr/>
      </vt:variant>
      <vt:variant>
        <vt:i4>3735657</vt:i4>
      </vt:variant>
      <vt:variant>
        <vt:i4>237</vt:i4>
      </vt:variant>
      <vt:variant>
        <vt:i4>0</vt:i4>
      </vt:variant>
      <vt:variant>
        <vt:i4>5</vt:i4>
      </vt:variant>
      <vt:variant>
        <vt:lpwstr>https://www.alride.app/</vt:lpwstr>
      </vt:variant>
      <vt:variant>
        <vt:lpwstr/>
      </vt:variant>
      <vt:variant>
        <vt:i4>917594</vt:i4>
      </vt:variant>
      <vt:variant>
        <vt:i4>234</vt:i4>
      </vt:variant>
      <vt:variant>
        <vt:i4>0</vt:i4>
      </vt:variant>
      <vt:variant>
        <vt:i4>5</vt:i4>
      </vt:variant>
      <vt:variant>
        <vt:lpwstr>https://www.htm.nl/ons-vervoer/htm-fiets</vt:lpwstr>
      </vt:variant>
      <vt:variant>
        <vt:lpwstr/>
      </vt:variant>
      <vt:variant>
        <vt:i4>7209005</vt:i4>
      </vt:variant>
      <vt:variant>
        <vt:i4>231</vt:i4>
      </vt:variant>
      <vt:variant>
        <vt:i4>0</vt:i4>
      </vt:variant>
      <vt:variant>
        <vt:i4>5</vt:i4>
      </vt:variant>
      <vt:variant>
        <vt:lpwstr>https://dnky.bike/freeride?code=6940BF</vt:lpwstr>
      </vt:variant>
      <vt:variant>
        <vt:lpwstr/>
      </vt:variant>
      <vt:variant>
        <vt:i4>1245197</vt:i4>
      </vt:variant>
      <vt:variant>
        <vt:i4>228</vt:i4>
      </vt:variant>
      <vt:variant>
        <vt:i4>0</vt:i4>
      </vt:variant>
      <vt:variant>
        <vt:i4>5</vt:i4>
      </vt:variant>
      <vt:variant>
        <vt:lpwstr>https://www.donkey.bike/</vt:lpwstr>
      </vt:variant>
      <vt:variant>
        <vt:lpwstr/>
      </vt:variant>
      <vt:variant>
        <vt:i4>6160386</vt:i4>
      </vt:variant>
      <vt:variant>
        <vt:i4>225</vt:i4>
      </vt:variant>
      <vt:variant>
        <vt:i4>0</vt:i4>
      </vt:variant>
      <vt:variant>
        <vt:i4>5</vt:i4>
      </vt:variant>
      <vt:variant>
        <vt:lpwstr>https://gift.bird.co/links/3FrHgVSpDhYWQbst8</vt:lpwstr>
      </vt:variant>
      <vt:variant>
        <vt:lpwstr/>
      </vt:variant>
      <vt:variant>
        <vt:i4>5046282</vt:i4>
      </vt:variant>
      <vt:variant>
        <vt:i4>222</vt:i4>
      </vt:variant>
      <vt:variant>
        <vt:i4>0</vt:i4>
      </vt:variant>
      <vt:variant>
        <vt:i4>5</vt:i4>
      </vt:variant>
      <vt:variant>
        <vt:lpwstr>https://swapfiets.com/?source=app</vt:lpwstr>
      </vt:variant>
      <vt:variant>
        <vt:lpwstr/>
      </vt:variant>
      <vt:variant>
        <vt:i4>4784204</vt:i4>
      </vt:variant>
      <vt:variant>
        <vt:i4>219</vt:i4>
      </vt:variant>
      <vt:variant>
        <vt:i4>0</vt:i4>
      </vt:variant>
      <vt:variant>
        <vt:i4>5</vt:i4>
      </vt:variant>
      <vt:variant>
        <vt:lpwstr>https://swapfiets.nl/</vt:lpwstr>
      </vt:variant>
      <vt:variant>
        <vt:lpwstr/>
      </vt:variant>
      <vt:variant>
        <vt:i4>5767177</vt:i4>
      </vt:variant>
      <vt:variant>
        <vt:i4>216</vt:i4>
      </vt:variant>
      <vt:variant>
        <vt:i4>0</vt:i4>
      </vt:variant>
      <vt:variant>
        <vt:i4>5</vt:i4>
      </vt:variant>
      <vt:variant>
        <vt:lpwstr>https://t.me/velobenelux</vt:lpwstr>
      </vt:variant>
      <vt:variant>
        <vt:lpwstr/>
      </vt:variant>
      <vt:variant>
        <vt:i4>6488098</vt:i4>
      </vt:variant>
      <vt:variant>
        <vt:i4>213</vt:i4>
      </vt:variant>
      <vt:variant>
        <vt:i4>0</vt:i4>
      </vt:variant>
      <vt:variant>
        <vt:i4>5</vt:i4>
      </vt:variant>
      <vt:variant>
        <vt:lpwstr>https://www.facebook.com/groups/BikesAmsterdam/</vt:lpwstr>
      </vt:variant>
      <vt:variant>
        <vt:lpwstr/>
      </vt:variant>
      <vt:variant>
        <vt:i4>5898312</vt:i4>
      </vt:variant>
      <vt:variant>
        <vt:i4>210</vt:i4>
      </vt:variant>
      <vt:variant>
        <vt:i4>0</vt:i4>
      </vt:variant>
      <vt:variant>
        <vt:i4>5</vt:i4>
      </vt:variant>
      <vt:variant>
        <vt:lpwstr>https://www.mantel.com/en</vt:lpwstr>
      </vt:variant>
      <vt:variant>
        <vt:lpwstr/>
      </vt:variant>
      <vt:variant>
        <vt:i4>8323172</vt:i4>
      </vt:variant>
      <vt:variant>
        <vt:i4>207</vt:i4>
      </vt:variant>
      <vt:variant>
        <vt:i4>0</vt:i4>
      </vt:variant>
      <vt:variant>
        <vt:i4>5</vt:i4>
      </vt:variant>
      <vt:variant>
        <vt:lpwstr>https://rabotaem.nl/everyday/velosiped-pokupka-strahovka-ispolzovanie/</vt:lpwstr>
      </vt:variant>
      <vt:variant>
        <vt:lpwstr/>
      </vt:variant>
      <vt:variant>
        <vt:i4>7667825</vt:i4>
      </vt:variant>
      <vt:variant>
        <vt:i4>204</vt:i4>
      </vt:variant>
      <vt:variant>
        <vt:i4>0</vt:i4>
      </vt:variant>
      <vt:variant>
        <vt:i4>5</vt:i4>
      </vt:variant>
      <vt:variant>
        <vt:lpwstr>https://www.uitcheckgemist.nl/</vt:lpwstr>
      </vt:variant>
      <vt:variant>
        <vt:lpwstr/>
      </vt:variant>
      <vt:variant>
        <vt:i4>2490492</vt:i4>
      </vt:variant>
      <vt:variant>
        <vt:i4>201</vt:i4>
      </vt:variant>
      <vt:variant>
        <vt:i4>0</vt:i4>
      </vt:variant>
      <vt:variant>
        <vt:i4>5</vt:i4>
      </vt:variant>
      <vt:variant>
        <vt:lpwstr>https://www.youtube.com/watch?v=2ezSBtTqmJo</vt:lpwstr>
      </vt:variant>
      <vt:variant>
        <vt:lpwstr/>
      </vt:variant>
      <vt:variant>
        <vt:i4>720971</vt:i4>
      </vt:variant>
      <vt:variant>
        <vt:i4>198</vt:i4>
      </vt:variant>
      <vt:variant>
        <vt:i4>0</vt:i4>
      </vt:variant>
      <vt:variant>
        <vt:i4>5</vt:i4>
      </vt:variant>
      <vt:variant>
        <vt:lpwstr>https://www.ov-chipkaart.nl/</vt:lpwstr>
      </vt:variant>
      <vt:variant>
        <vt:lpwstr/>
      </vt:variant>
      <vt:variant>
        <vt:i4>1572937</vt:i4>
      </vt:variant>
      <vt:variant>
        <vt:i4>195</vt:i4>
      </vt:variant>
      <vt:variant>
        <vt:i4>0</vt:i4>
      </vt:variant>
      <vt:variant>
        <vt:i4>5</vt:i4>
      </vt:variant>
      <vt:variant>
        <vt:lpwstr>https://www.ns.nl/en/travel-information/traveling-with-the-ov-chipkaart/combined-travel-discount.html</vt:lpwstr>
      </vt:variant>
      <vt:variant>
        <vt:lpwstr/>
      </vt:variant>
      <vt:variant>
        <vt:i4>720971</vt:i4>
      </vt:variant>
      <vt:variant>
        <vt:i4>192</vt:i4>
      </vt:variant>
      <vt:variant>
        <vt:i4>0</vt:i4>
      </vt:variant>
      <vt:variant>
        <vt:i4>5</vt:i4>
      </vt:variant>
      <vt:variant>
        <vt:lpwstr>https://www.ov-chipkaart.nl/</vt:lpwstr>
      </vt:variant>
      <vt:variant>
        <vt:lpwstr/>
      </vt:variant>
      <vt:variant>
        <vt:i4>6684798</vt:i4>
      </vt:variant>
      <vt:variant>
        <vt:i4>189</vt:i4>
      </vt:variant>
      <vt:variant>
        <vt:i4>0</vt:i4>
      </vt:variant>
      <vt:variant>
        <vt:i4>5</vt:i4>
      </vt:variant>
      <vt:variant>
        <vt:lpwstr>https://www.ns.nl/en/nsflex/webshop</vt:lpwstr>
      </vt:variant>
      <vt:variant>
        <vt:lpwstr>/bestelling/producten</vt:lpwstr>
      </vt:variant>
      <vt:variant>
        <vt:i4>3211373</vt:i4>
      </vt:variant>
      <vt:variant>
        <vt:i4>186</vt:i4>
      </vt:variant>
      <vt:variant>
        <vt:i4>0</vt:i4>
      </vt:variant>
      <vt:variant>
        <vt:i4>5</vt:i4>
      </vt:variant>
      <vt:variant>
        <vt:lpwstr>https://www.thalys.com/</vt:lpwstr>
      </vt:variant>
      <vt:variant>
        <vt:lpwstr/>
      </vt:variant>
      <vt:variant>
        <vt:i4>4849733</vt:i4>
      </vt:variant>
      <vt:variant>
        <vt:i4>183</vt:i4>
      </vt:variant>
      <vt:variant>
        <vt:i4>0</vt:i4>
      </vt:variant>
      <vt:variant>
        <vt:i4>5</vt:i4>
      </vt:variant>
      <vt:variant>
        <vt:lpwstr>https://www.nsinternational.com/</vt:lpwstr>
      </vt:variant>
      <vt:variant>
        <vt:lpwstr/>
      </vt:variant>
      <vt:variant>
        <vt:i4>1835022</vt:i4>
      </vt:variant>
      <vt:variant>
        <vt:i4>180</vt:i4>
      </vt:variant>
      <vt:variant>
        <vt:i4>0</vt:i4>
      </vt:variant>
      <vt:variant>
        <vt:i4>5</vt:i4>
      </vt:variant>
      <vt:variant>
        <vt:lpwstr>https://www.ns.nl/spoordeelwinkel/nachtje-weg</vt:lpwstr>
      </vt:variant>
      <vt:variant>
        <vt:lpwstr/>
      </vt:variant>
      <vt:variant>
        <vt:i4>2555947</vt:i4>
      </vt:variant>
      <vt:variant>
        <vt:i4>177</vt:i4>
      </vt:variant>
      <vt:variant>
        <vt:i4>0</vt:i4>
      </vt:variant>
      <vt:variant>
        <vt:i4>5</vt:i4>
      </vt:variant>
      <vt:variant>
        <vt:lpwstr>https://htm.nl/</vt:lpwstr>
      </vt:variant>
      <vt:variant>
        <vt:lpwstr/>
      </vt:variant>
      <vt:variant>
        <vt:i4>7536743</vt:i4>
      </vt:variant>
      <vt:variant>
        <vt:i4>174</vt:i4>
      </vt:variant>
      <vt:variant>
        <vt:i4>0</vt:i4>
      </vt:variant>
      <vt:variant>
        <vt:i4>5</vt:i4>
      </vt:variant>
      <vt:variant>
        <vt:lpwstr>https://www.arriva.nl/</vt:lpwstr>
      </vt:variant>
      <vt:variant>
        <vt:lpwstr/>
      </vt:variant>
      <vt:variant>
        <vt:i4>7798909</vt:i4>
      </vt:variant>
      <vt:variant>
        <vt:i4>171</vt:i4>
      </vt:variant>
      <vt:variant>
        <vt:i4>0</vt:i4>
      </vt:variant>
      <vt:variant>
        <vt:i4>5</vt:i4>
      </vt:variant>
      <vt:variant>
        <vt:lpwstr>https://www.connexxion.nl/</vt:lpwstr>
      </vt:variant>
      <vt:variant>
        <vt:lpwstr/>
      </vt:variant>
      <vt:variant>
        <vt:i4>8126507</vt:i4>
      </vt:variant>
      <vt:variant>
        <vt:i4>168</vt:i4>
      </vt:variant>
      <vt:variant>
        <vt:i4>0</vt:i4>
      </vt:variant>
      <vt:variant>
        <vt:i4>5</vt:i4>
      </vt:variant>
      <vt:variant>
        <vt:lpwstr>https://www.gvb.nl/</vt:lpwstr>
      </vt:variant>
      <vt:variant>
        <vt:lpwstr/>
      </vt:variant>
      <vt:variant>
        <vt:i4>7995500</vt:i4>
      </vt:variant>
      <vt:variant>
        <vt:i4>165</vt:i4>
      </vt:variant>
      <vt:variant>
        <vt:i4>0</vt:i4>
      </vt:variant>
      <vt:variant>
        <vt:i4>5</vt:i4>
      </vt:variant>
      <vt:variant>
        <vt:lpwstr>https://www.ns.nl/</vt:lpwstr>
      </vt:variant>
      <vt:variant>
        <vt:lpwstr/>
      </vt:variant>
      <vt:variant>
        <vt:i4>3932286</vt:i4>
      </vt:variant>
      <vt:variant>
        <vt:i4>162</vt:i4>
      </vt:variant>
      <vt:variant>
        <vt:i4>0</vt:i4>
      </vt:variant>
      <vt:variant>
        <vt:i4>5</vt:i4>
      </vt:variant>
      <vt:variant>
        <vt:lpwstr>https://rabotaem.nl/transport/obshhestvennyj-transport-v-niderlandah-i-ego-oplata/</vt:lpwstr>
      </vt:variant>
      <vt:variant>
        <vt:lpwstr/>
      </vt:variant>
      <vt:variant>
        <vt:i4>4128866</vt:i4>
      </vt:variant>
      <vt:variant>
        <vt:i4>159</vt:i4>
      </vt:variant>
      <vt:variant>
        <vt:i4>0</vt:i4>
      </vt:variant>
      <vt:variant>
        <vt:i4>5</vt:i4>
      </vt:variant>
      <vt:variant>
        <vt:lpwstr>https://t.me/BeneluxInsuranceAndLaw</vt:lpwstr>
      </vt:variant>
      <vt:variant>
        <vt:lpwstr/>
      </vt:variant>
      <vt:variant>
        <vt:i4>393249</vt:i4>
      </vt:variant>
      <vt:variant>
        <vt:i4>156</vt:i4>
      </vt:variant>
      <vt:variant>
        <vt:i4>0</vt:i4>
      </vt:variant>
      <vt:variant>
        <vt:i4>5</vt:i4>
      </vt:variant>
      <vt:variant>
        <vt:lpwstr>mailto:maas@delissenmartens.nl</vt:lpwstr>
      </vt:variant>
      <vt:variant>
        <vt:lpwstr/>
      </vt:variant>
      <vt:variant>
        <vt:i4>8192120</vt:i4>
      </vt:variant>
      <vt:variant>
        <vt:i4>153</vt:i4>
      </vt:variant>
      <vt:variant>
        <vt:i4>0</vt:i4>
      </vt:variant>
      <vt:variant>
        <vt:i4>5</vt:i4>
      </vt:variant>
      <vt:variant>
        <vt:lpwstr>http://www.delissenmartens.nl/</vt:lpwstr>
      </vt:variant>
      <vt:variant>
        <vt:lpwstr/>
      </vt:variant>
      <vt:variant>
        <vt:i4>6160397</vt:i4>
      </vt:variant>
      <vt:variant>
        <vt:i4>150</vt:i4>
      </vt:variant>
      <vt:variant>
        <vt:i4>0</vt:i4>
      </vt:variant>
      <vt:variant>
        <vt:i4>5</vt:i4>
      </vt:variant>
      <vt:variant>
        <vt:lpwstr>https://www.wooninfo.nl/contact/</vt:lpwstr>
      </vt:variant>
      <vt:variant>
        <vt:lpwstr/>
      </vt:variant>
      <vt:variant>
        <vt:i4>7077999</vt:i4>
      </vt:variant>
      <vt:variant>
        <vt:i4>147</vt:i4>
      </vt:variant>
      <vt:variant>
        <vt:i4>0</vt:i4>
      </vt:variant>
      <vt:variant>
        <vt:i4>5</vt:i4>
      </vt:variant>
      <vt:variant>
        <vt:lpwstr>https://www.juridischloket.nl/</vt:lpwstr>
      </vt:variant>
      <vt:variant>
        <vt:lpwstr/>
      </vt:variant>
      <vt:variant>
        <vt:i4>196680</vt:i4>
      </vt:variant>
      <vt:variant>
        <vt:i4>144</vt:i4>
      </vt:variant>
      <vt:variant>
        <vt:i4>0</vt:i4>
      </vt:variant>
      <vt:variant>
        <vt:i4>5</vt:i4>
      </vt:variant>
      <vt:variant>
        <vt:lpwstr>https://rabotaem.nl/work/uhod-vo-frilans-finansovye-aspekty/</vt:lpwstr>
      </vt:variant>
      <vt:variant>
        <vt:lpwstr/>
      </vt:variant>
      <vt:variant>
        <vt:i4>5767245</vt:i4>
      </vt:variant>
      <vt:variant>
        <vt:i4>141</vt:i4>
      </vt:variant>
      <vt:variant>
        <vt:i4>0</vt:i4>
      </vt:variant>
      <vt:variant>
        <vt:i4>5</vt:i4>
      </vt:variant>
      <vt:variant>
        <vt:lpwstr>https://www.iamexpat.nl/career/entrepreneur-netherlands/freelance-netherlands</vt:lpwstr>
      </vt:variant>
      <vt:variant>
        <vt:lpwstr/>
      </vt:variant>
      <vt:variant>
        <vt:i4>7471202</vt:i4>
      </vt:variant>
      <vt:variant>
        <vt:i4>138</vt:i4>
      </vt:variant>
      <vt:variant>
        <vt:i4>0</vt:i4>
      </vt:variant>
      <vt:variant>
        <vt:i4>5</vt:i4>
      </vt:variant>
      <vt:variant>
        <vt:lpwstr>https://www.belastingdienst.nl/starters</vt:lpwstr>
      </vt:variant>
      <vt:variant>
        <vt:lpwstr/>
      </vt:variant>
      <vt:variant>
        <vt:i4>3342449</vt:i4>
      </vt:variant>
      <vt:variant>
        <vt:i4>135</vt:i4>
      </vt:variant>
      <vt:variant>
        <vt:i4>0</vt:i4>
      </vt:variant>
      <vt:variant>
        <vt:i4>5</vt:i4>
      </vt:variant>
      <vt:variant>
        <vt:lpwstr>https://t.me/DelovoyBNL</vt:lpwstr>
      </vt:variant>
      <vt:variant>
        <vt:lpwstr/>
      </vt:variant>
      <vt:variant>
        <vt:i4>3014777</vt:i4>
      </vt:variant>
      <vt:variant>
        <vt:i4>132</vt:i4>
      </vt:variant>
      <vt:variant>
        <vt:i4>0</vt:i4>
      </vt:variant>
      <vt:variant>
        <vt:i4>5</vt:i4>
      </vt:variant>
      <vt:variant>
        <vt:lpwstr>https://mijnzakelijk.belastingdienst.nl/onp/</vt:lpwstr>
      </vt:variant>
      <vt:variant>
        <vt:lpwstr>/obdossiers/btwidentificatienummer</vt:lpwstr>
      </vt:variant>
      <vt:variant>
        <vt:i4>1704024</vt:i4>
      </vt:variant>
      <vt:variant>
        <vt:i4>129</vt:i4>
      </vt:variant>
      <vt:variant>
        <vt:i4>0</vt:i4>
      </vt:variant>
      <vt:variant>
        <vt:i4>5</vt:i4>
      </vt:variant>
      <vt:variant>
        <vt:lpwstr>https://www.belastingdienst.nl/btw-id</vt:lpwstr>
      </vt:variant>
      <vt:variant>
        <vt:lpwstr/>
      </vt:variant>
      <vt:variant>
        <vt:i4>458757</vt:i4>
      </vt:variant>
      <vt:variant>
        <vt:i4>126</vt:i4>
      </vt:variant>
      <vt:variant>
        <vt:i4>0</vt:i4>
      </vt:variant>
      <vt:variant>
        <vt:i4>5</vt:i4>
      </vt:variant>
      <vt:variant>
        <vt:lpwstr>https://www.kvk.nl/mijnondernemingen/</vt:lpwstr>
      </vt:variant>
      <vt:variant>
        <vt:lpwstr/>
      </vt:variant>
      <vt:variant>
        <vt:i4>4259853</vt:i4>
      </vt:variant>
      <vt:variant>
        <vt:i4>123</vt:i4>
      </vt:variant>
      <vt:variant>
        <vt:i4>0</vt:i4>
      </vt:variant>
      <vt:variant>
        <vt:i4>5</vt:i4>
      </vt:variant>
      <vt:variant>
        <vt:lpwstr>https://www.kvk.nl/english/registration/forms-for-registration-and-reporting-changes/</vt:lpwstr>
      </vt:variant>
      <vt:variant>
        <vt:lpwstr/>
      </vt:variant>
      <vt:variant>
        <vt:i4>1245257</vt:i4>
      </vt:variant>
      <vt:variant>
        <vt:i4>120</vt:i4>
      </vt:variant>
      <vt:variant>
        <vt:i4>0</vt:i4>
      </vt:variant>
      <vt:variant>
        <vt:i4>5</vt:i4>
      </vt:variant>
      <vt:variant>
        <vt:lpwstr>http://elenatranslations.nl/</vt:lpwstr>
      </vt:variant>
      <vt:variant>
        <vt:lpwstr/>
      </vt:variant>
      <vt:variant>
        <vt:i4>2490440</vt:i4>
      </vt:variant>
      <vt:variant>
        <vt:i4>117</vt:i4>
      </vt:variant>
      <vt:variant>
        <vt:i4>0</vt:i4>
      </vt:variant>
      <vt:variant>
        <vt:i4>5</vt:i4>
      </vt:variant>
      <vt:variant>
        <vt:lpwstr>mailto:ky.tsem@hotmail.com</vt:lpwstr>
      </vt:variant>
      <vt:variant>
        <vt:lpwstr/>
      </vt:variant>
      <vt:variant>
        <vt:i4>1245303</vt:i4>
      </vt:variant>
      <vt:variant>
        <vt:i4>114</vt:i4>
      </vt:variant>
      <vt:variant>
        <vt:i4>0</vt:i4>
      </vt:variant>
      <vt:variant>
        <vt:i4>5</vt:i4>
      </vt:variant>
      <vt:variant>
        <vt:lpwstr>mailto:info@translate-trojka.nl</vt:lpwstr>
      </vt:variant>
      <vt:variant>
        <vt:lpwstr/>
      </vt:variant>
      <vt:variant>
        <vt:i4>3735653</vt:i4>
      </vt:variant>
      <vt:variant>
        <vt:i4>111</vt:i4>
      </vt:variant>
      <vt:variant>
        <vt:i4>0</vt:i4>
      </vt:variant>
      <vt:variant>
        <vt:i4>5</vt:i4>
      </vt:variant>
      <vt:variant>
        <vt:lpwstr>https://ztranslate.eu/</vt:lpwstr>
      </vt:variant>
      <vt:variant>
        <vt:lpwstr/>
      </vt:variant>
      <vt:variant>
        <vt:i4>3080292</vt:i4>
      </vt:variant>
      <vt:variant>
        <vt:i4>108</vt:i4>
      </vt:variant>
      <vt:variant>
        <vt:i4>0</vt:i4>
      </vt:variant>
      <vt:variant>
        <vt:i4>5</vt:i4>
      </vt:variant>
      <vt:variant>
        <vt:lpwstr>https://www.nubveto.nl/register/resultaten/</vt:lpwstr>
      </vt:variant>
      <vt:variant>
        <vt:lpwstr/>
      </vt:variant>
      <vt:variant>
        <vt:i4>7733359</vt:i4>
      </vt:variant>
      <vt:variant>
        <vt:i4>105</vt:i4>
      </vt:variant>
      <vt:variant>
        <vt:i4>0</vt:i4>
      </vt:variant>
      <vt:variant>
        <vt:i4>5</vt:i4>
      </vt:variant>
      <vt:variant>
        <vt:lpwstr>https://zoekeentolkvertaler.bureauwbtv.nl/</vt:lpwstr>
      </vt:variant>
      <vt:variant>
        <vt:lpwstr/>
      </vt:variant>
      <vt:variant>
        <vt:i4>7143477</vt:i4>
      </vt:variant>
      <vt:variant>
        <vt:i4>102</vt:i4>
      </vt:variant>
      <vt:variant>
        <vt:i4>0</vt:i4>
      </vt:variant>
      <vt:variant>
        <vt:i4>5</vt:i4>
      </vt:variant>
      <vt:variant>
        <vt:lpwstr>https://www.notaris.nl/</vt:lpwstr>
      </vt:variant>
      <vt:variant>
        <vt:lpwstr/>
      </vt:variant>
      <vt:variant>
        <vt:i4>7012389</vt:i4>
      </vt:variant>
      <vt:variant>
        <vt:i4>99</vt:i4>
      </vt:variant>
      <vt:variant>
        <vt:i4>0</vt:i4>
      </vt:variant>
      <vt:variant>
        <vt:i4>5</vt:i4>
      </vt:variant>
      <vt:variant>
        <vt:lpwstr>https://www.notaristarieven.nl/</vt:lpwstr>
      </vt:variant>
      <vt:variant>
        <vt:lpwstr/>
      </vt:variant>
      <vt:variant>
        <vt:i4>1507345</vt:i4>
      </vt:variant>
      <vt:variant>
        <vt:i4>96</vt:i4>
      </vt:variant>
      <vt:variant>
        <vt:i4>0</vt:i4>
      </vt:variant>
      <vt:variant>
        <vt:i4>5</vt:i4>
      </vt:variant>
      <vt:variant>
        <vt:lpwstr>https://www.degoedkoopstenotaris.nl/</vt:lpwstr>
      </vt:variant>
      <vt:variant>
        <vt:lpwstr/>
      </vt:variant>
      <vt:variant>
        <vt:i4>7274598</vt:i4>
      </vt:variant>
      <vt:variant>
        <vt:i4>93</vt:i4>
      </vt:variant>
      <vt:variant>
        <vt:i4>0</vt:i4>
      </vt:variant>
      <vt:variant>
        <vt:i4>5</vt:i4>
      </vt:variant>
      <vt:variant>
        <vt:lpwstr>https://www.digid.nl/en</vt:lpwstr>
      </vt:variant>
      <vt:variant>
        <vt:lpwstr/>
      </vt:variant>
      <vt:variant>
        <vt:i4>3211374</vt:i4>
      </vt:variant>
      <vt:variant>
        <vt:i4>90</vt:i4>
      </vt:variant>
      <vt:variant>
        <vt:i4>0</vt:i4>
      </vt:variant>
      <vt:variant>
        <vt:i4>5</vt:i4>
      </vt:variant>
      <vt:variant>
        <vt:lpwstr>https://www.denhaag.nl/nl/akten-en-verklaringen/basisregistratie-personen-brp/standaarduittreksel-aanvragen.htm</vt:lpwstr>
      </vt:variant>
      <vt:variant>
        <vt:lpwstr/>
      </vt:variant>
      <vt:variant>
        <vt:i4>6619237</vt:i4>
      </vt:variant>
      <vt:variant>
        <vt:i4>87</vt:i4>
      </vt:variant>
      <vt:variant>
        <vt:i4>0</vt:i4>
      </vt:variant>
      <vt:variant>
        <vt:i4>5</vt:i4>
      </vt:variant>
      <vt:variant>
        <vt:lpwstr>http://mijnoverheid.nl/</vt:lpwstr>
      </vt:variant>
      <vt:variant>
        <vt:lpwstr/>
      </vt:variant>
      <vt:variant>
        <vt:i4>8126493</vt:i4>
      </vt:variant>
      <vt:variant>
        <vt:i4>84</vt:i4>
      </vt:variant>
      <vt:variant>
        <vt:i4>0</vt:i4>
      </vt:variant>
      <vt:variant>
        <vt:i4>5</vt:i4>
      </vt:variant>
      <vt:variant>
        <vt:lpwstr>mailto:infocon.nl@mid.ru</vt:lpwstr>
      </vt:variant>
      <vt:variant>
        <vt:lpwstr/>
      </vt:variant>
      <vt:variant>
        <vt:i4>6815851</vt:i4>
      </vt:variant>
      <vt:variant>
        <vt:i4>81</vt:i4>
      </vt:variant>
      <vt:variant>
        <vt:i4>0</vt:i4>
      </vt:variant>
      <vt:variant>
        <vt:i4>5</vt:i4>
      </vt:variant>
      <vt:variant>
        <vt:lpwstr>https://netherlands.mfa.gov.by/ru/</vt:lpwstr>
      </vt:variant>
      <vt:variant>
        <vt:lpwstr/>
      </vt:variant>
      <vt:variant>
        <vt:i4>2949143</vt:i4>
      </vt:variant>
      <vt:variant>
        <vt:i4>78</vt:i4>
      </vt:variant>
      <vt:variant>
        <vt:i4>0</vt:i4>
      </vt:variant>
      <vt:variant>
        <vt:i4>5</vt:i4>
      </vt:variant>
      <vt:variant>
        <vt:lpwstr>mailto:nl.consul@mfa.gov.by</vt:lpwstr>
      </vt:variant>
      <vt:variant>
        <vt:lpwstr/>
      </vt:variant>
      <vt:variant>
        <vt:i4>524300</vt:i4>
      </vt:variant>
      <vt:variant>
        <vt:i4>75</vt:i4>
      </vt:variant>
      <vt:variant>
        <vt:i4>0</vt:i4>
      </vt:variant>
      <vt:variant>
        <vt:i4>5</vt:i4>
      </vt:variant>
      <vt:variant>
        <vt:lpwstr>https://mijn.cbr.nl/en/MedicalDeclaration/ExchangeBr</vt:lpwstr>
      </vt:variant>
      <vt:variant>
        <vt:lpwstr/>
      </vt:variant>
      <vt:variant>
        <vt:i4>7209003</vt:i4>
      </vt:variant>
      <vt:variant>
        <vt:i4>72</vt:i4>
      </vt:variant>
      <vt:variant>
        <vt:i4>0</vt:i4>
      </vt:variant>
      <vt:variant>
        <vt:i4>5</vt:i4>
      </vt:variant>
      <vt:variant>
        <vt:lpwstr>https://www.rdw.nl/</vt:lpwstr>
      </vt:variant>
      <vt:variant>
        <vt:lpwstr/>
      </vt:variant>
      <vt:variant>
        <vt:i4>4522087</vt:i4>
      </vt:variant>
      <vt:variant>
        <vt:i4>69</vt:i4>
      </vt:variant>
      <vt:variant>
        <vt:i4>0</vt:i4>
      </vt:variant>
      <vt:variant>
        <vt:i4>5</vt:i4>
      </vt:variant>
      <vt:variant>
        <vt:lpwstr>https://rabotaem.nl/docs/inostrannye_prava_v_niderlandah/</vt:lpwstr>
      </vt:variant>
      <vt:variant>
        <vt:lpwstr/>
      </vt:variant>
      <vt:variant>
        <vt:i4>7143524</vt:i4>
      </vt:variant>
      <vt:variant>
        <vt:i4>66</vt:i4>
      </vt:variant>
      <vt:variant>
        <vt:i4>0</vt:i4>
      </vt:variant>
      <vt:variant>
        <vt:i4>5</vt:i4>
      </vt:variant>
      <vt:variant>
        <vt:lpwstr>https://kb.epam.com/display/EPMHRGM/Permanent+residence+in+the+Netherlands</vt:lpwstr>
      </vt:variant>
      <vt:variant>
        <vt:lpwstr/>
      </vt:variant>
      <vt:variant>
        <vt:i4>1245197</vt:i4>
      </vt:variant>
      <vt:variant>
        <vt:i4>63</vt:i4>
      </vt:variant>
      <vt:variant>
        <vt:i4>0</vt:i4>
      </vt:variant>
      <vt:variant>
        <vt:i4>5</vt:i4>
      </vt:variant>
      <vt:variant>
        <vt:lpwstr>https://ind.nl/en/living-in-the-netherlands-with-a-residence-permit/main-residency</vt:lpwstr>
      </vt:variant>
      <vt:variant>
        <vt:lpwstr>rules-on-moving-main-residency-by-residence-permit</vt:lpwstr>
      </vt:variant>
      <vt:variant>
        <vt:i4>5046362</vt:i4>
      </vt:variant>
      <vt:variant>
        <vt:i4>60</vt:i4>
      </vt:variant>
      <vt:variant>
        <vt:i4>0</vt:i4>
      </vt:variant>
      <vt:variant>
        <vt:i4>5</vt:i4>
      </vt:variant>
      <vt:variant>
        <vt:lpwstr>https://indapplocator.nl/</vt:lpwstr>
      </vt:variant>
      <vt:variant>
        <vt:lpwstr/>
      </vt:variant>
      <vt:variant>
        <vt:i4>3997779</vt:i4>
      </vt:variant>
      <vt:variant>
        <vt:i4>57</vt:i4>
      </vt:variant>
      <vt:variant>
        <vt:i4>0</vt:i4>
      </vt:variant>
      <vt:variant>
        <vt:i4>5</vt:i4>
      </vt:variant>
      <vt:variant>
        <vt:lpwstr>https://t.me/ind_hague</vt:lpwstr>
      </vt:variant>
      <vt:variant>
        <vt:lpwstr/>
      </vt:variant>
      <vt:variant>
        <vt:i4>2687053</vt:i4>
      </vt:variant>
      <vt:variant>
        <vt:i4>54</vt:i4>
      </vt:variant>
      <vt:variant>
        <vt:i4>0</vt:i4>
      </vt:variant>
      <vt:variant>
        <vt:i4>5</vt:i4>
      </vt:variant>
      <vt:variant>
        <vt:lpwstr>https://t.me/ind_amsterdam</vt:lpwstr>
      </vt:variant>
      <vt:variant>
        <vt:lpwstr/>
      </vt:variant>
      <vt:variant>
        <vt:i4>3997731</vt:i4>
      </vt:variant>
      <vt:variant>
        <vt:i4>51</vt:i4>
      </vt:variant>
      <vt:variant>
        <vt:i4>0</vt:i4>
      </vt:variant>
      <vt:variant>
        <vt:i4>5</vt:i4>
      </vt:variant>
      <vt:variant>
        <vt:lpwstr>https://ind.nl/</vt:lpwstr>
      </vt:variant>
      <vt:variant>
        <vt:lpwstr/>
      </vt:variant>
      <vt:variant>
        <vt:i4>1048668</vt:i4>
      </vt:variant>
      <vt:variant>
        <vt:i4>48</vt:i4>
      </vt:variant>
      <vt:variant>
        <vt:i4>0</vt:i4>
      </vt:variant>
      <vt:variant>
        <vt:i4>5</vt:i4>
      </vt:variant>
      <vt:variant>
        <vt:lpwstr>https://www.government.nl/topics/identification-documents/requirements-for-photos</vt:lpwstr>
      </vt:variant>
      <vt:variant>
        <vt:lpwstr/>
      </vt:variant>
      <vt:variant>
        <vt:i4>2031716</vt:i4>
      </vt:variant>
      <vt:variant>
        <vt:i4>45</vt:i4>
      </vt:variant>
      <vt:variant>
        <vt:i4>0</vt:i4>
      </vt:variant>
      <vt:variant>
        <vt:i4>5</vt:i4>
      </vt:variant>
      <vt:variant>
        <vt:lpwstr>https://t.me/nl_tracker</vt:lpwstr>
      </vt:variant>
      <vt:variant>
        <vt:lpwstr/>
      </vt:variant>
      <vt:variant>
        <vt:i4>8061027</vt:i4>
      </vt:variant>
      <vt:variant>
        <vt:i4>42</vt:i4>
      </vt:variant>
      <vt:variant>
        <vt:i4>0</vt:i4>
      </vt:variant>
      <vt:variant>
        <vt:i4>5</vt:i4>
      </vt:variant>
      <vt:variant>
        <vt:lpwstr>https://service2.diplo.de/rktermin/extern/choose_realmList.do?locationCode=mins&amp;request_locale=ru</vt:lpwstr>
      </vt:variant>
      <vt:variant>
        <vt:lpwstr/>
      </vt:variant>
      <vt:variant>
        <vt:i4>4259843</vt:i4>
      </vt:variant>
      <vt:variant>
        <vt:i4>39</vt:i4>
      </vt:variant>
      <vt:variant>
        <vt:i4>0</vt:i4>
      </vt:variant>
      <vt:variant>
        <vt:i4>5</vt:i4>
      </vt:variant>
      <vt:variant>
        <vt:lpwstr>https://minsk.diplo.de/by-be</vt:lpwstr>
      </vt:variant>
      <vt:variant>
        <vt:lpwstr/>
      </vt:variant>
      <vt:variant>
        <vt:i4>7012451</vt:i4>
      </vt:variant>
      <vt:variant>
        <vt:i4>36</vt:i4>
      </vt:variant>
      <vt:variant>
        <vt:i4>0</vt:i4>
      </vt:variant>
      <vt:variant>
        <vt:i4>5</vt:i4>
      </vt:variant>
      <vt:variant>
        <vt:lpwstr>https://mijn.overheid.nl/identiteit/persoonsgegevens/basis</vt:lpwstr>
      </vt:variant>
      <vt:variant>
        <vt:lpwstr/>
      </vt:variant>
      <vt:variant>
        <vt:i4>6619178</vt:i4>
      </vt:variant>
      <vt:variant>
        <vt:i4>33</vt:i4>
      </vt:variant>
      <vt:variant>
        <vt:i4>0</vt:i4>
      </vt:variant>
      <vt:variant>
        <vt:i4>5</vt:i4>
      </vt:variant>
      <vt:variant>
        <vt:lpwstr>https://www.youtube.com/c/amsterdammers</vt:lpwstr>
      </vt:variant>
      <vt:variant>
        <vt:lpwstr/>
      </vt:variant>
      <vt:variant>
        <vt:i4>2621551</vt:i4>
      </vt:variant>
      <vt:variant>
        <vt:i4>30</vt:i4>
      </vt:variant>
      <vt:variant>
        <vt:i4>0</vt:i4>
      </vt:variant>
      <vt:variant>
        <vt:i4>5</vt:i4>
      </vt:variant>
      <vt:variant>
        <vt:lpwstr>https://www.facebook.com/groups/396367587188451</vt:lpwstr>
      </vt:variant>
      <vt:variant>
        <vt:lpwstr/>
      </vt:variant>
      <vt:variant>
        <vt:i4>327744</vt:i4>
      </vt:variant>
      <vt:variant>
        <vt:i4>27</vt:i4>
      </vt:variant>
      <vt:variant>
        <vt:i4>0</vt:i4>
      </vt:variant>
      <vt:variant>
        <vt:i4>5</vt:i4>
      </vt:variant>
      <vt:variant>
        <vt:lpwstr>https://www.dutchnews.nl/</vt:lpwstr>
      </vt:variant>
      <vt:variant>
        <vt:lpwstr/>
      </vt:variant>
      <vt:variant>
        <vt:i4>2949247</vt:i4>
      </vt:variant>
      <vt:variant>
        <vt:i4>24</vt:i4>
      </vt:variant>
      <vt:variant>
        <vt:i4>0</vt:i4>
      </vt:variant>
      <vt:variant>
        <vt:i4>5</vt:i4>
      </vt:variant>
      <vt:variant>
        <vt:lpwstr>https://t.me/NLNews</vt:lpwstr>
      </vt:variant>
      <vt:variant>
        <vt:lpwstr/>
      </vt:variant>
      <vt:variant>
        <vt:i4>7340081</vt:i4>
      </vt:variant>
      <vt:variant>
        <vt:i4>21</vt:i4>
      </vt:variant>
      <vt:variant>
        <vt:i4>0</vt:i4>
      </vt:variant>
      <vt:variant>
        <vt:i4>5</vt:i4>
      </vt:variant>
      <vt:variant>
        <vt:lpwstr>https://rassvet.com/forum/index.php</vt:lpwstr>
      </vt:variant>
      <vt:variant>
        <vt:lpwstr/>
      </vt:variant>
      <vt:variant>
        <vt:i4>3866742</vt:i4>
      </vt:variant>
      <vt:variant>
        <vt:i4>18</vt:i4>
      </vt:variant>
      <vt:variant>
        <vt:i4>0</vt:i4>
      </vt:variant>
      <vt:variant>
        <vt:i4>5</vt:i4>
      </vt:variant>
      <vt:variant>
        <vt:lpwstr>https://t.me/BNLdrones</vt:lpwstr>
      </vt:variant>
      <vt:variant>
        <vt:lpwstr/>
      </vt:variant>
      <vt:variant>
        <vt:i4>7667746</vt:i4>
      </vt:variant>
      <vt:variant>
        <vt:i4>15</vt:i4>
      </vt:variant>
      <vt:variant>
        <vt:i4>0</vt:i4>
      </vt:variant>
      <vt:variant>
        <vt:i4>5</vt:i4>
      </vt:variant>
      <vt:variant>
        <vt:lpwstr>https://kb.epam.com/display/EPMHRGM/Test+costs+per+country</vt:lpwstr>
      </vt:variant>
      <vt:variant>
        <vt:lpwstr/>
      </vt:variant>
      <vt:variant>
        <vt:i4>655433</vt:i4>
      </vt:variant>
      <vt:variant>
        <vt:i4>12</vt:i4>
      </vt:variant>
      <vt:variant>
        <vt:i4>0</vt:i4>
      </vt:variant>
      <vt:variant>
        <vt:i4>5</vt:i4>
      </vt:variant>
      <vt:variant>
        <vt:lpwstr>https://www.digid.nl/</vt:lpwstr>
      </vt:variant>
      <vt:variant>
        <vt:lpwstr/>
      </vt:variant>
      <vt:variant>
        <vt:i4>2490490</vt:i4>
      </vt:variant>
      <vt:variant>
        <vt:i4>9</vt:i4>
      </vt:variant>
      <vt:variant>
        <vt:i4>0</vt:i4>
      </vt:variant>
      <vt:variant>
        <vt:i4>5</vt:i4>
      </vt:variant>
      <vt:variant>
        <vt:lpwstr>https://t.me/+hhOSxANaSQE0ZTQy</vt:lpwstr>
      </vt:variant>
      <vt:variant>
        <vt:lpwstr/>
      </vt:variant>
      <vt:variant>
        <vt:i4>65546</vt:i4>
      </vt:variant>
      <vt:variant>
        <vt:i4>6</vt:i4>
      </vt:variant>
      <vt:variant>
        <vt:i4>0</vt:i4>
      </vt:variant>
      <vt:variant>
        <vt:i4>5</vt:i4>
      </vt:variant>
      <vt:variant>
        <vt:lpwstr>https://translate-centre.by/</vt:lpwstr>
      </vt:variant>
      <vt:variant>
        <vt:lpwstr/>
      </vt:variant>
      <vt:variant>
        <vt:i4>65606</vt:i4>
      </vt:variant>
      <vt:variant>
        <vt:i4>3</vt:i4>
      </vt:variant>
      <vt:variant>
        <vt:i4>0</vt:i4>
      </vt:variant>
      <vt:variant>
        <vt:i4>5</vt:i4>
      </vt:variant>
      <vt:variant>
        <vt:lpwstr>http://thetworks.by/</vt:lpwstr>
      </vt:variant>
      <vt:variant>
        <vt:lpwstr/>
      </vt:variant>
      <vt:variant>
        <vt:i4>5898316</vt:i4>
      </vt:variant>
      <vt:variant>
        <vt:i4>0</vt:i4>
      </vt:variant>
      <vt:variant>
        <vt:i4>0</vt:i4>
      </vt:variant>
      <vt:variant>
        <vt:i4>5</vt:i4>
      </vt:variant>
      <vt:variant>
        <vt:lpwstr>https://kb.epam.com/display/EPMHRGM/Legalization+of+documents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Investigation</dc:title>
  <dc:subject>Instruction for Engineers</dc:subject>
  <dc:creator>maryia_akulovich@epam.com</dc:creator>
  <cp:keywords/>
  <dc:description/>
  <cp:lastModifiedBy>Roman Alyoshkin</cp:lastModifiedBy>
  <cp:revision>4</cp:revision>
  <cp:lastPrinted>2015-03-16T14:30:00Z</cp:lastPrinted>
  <dcterms:created xsi:type="dcterms:W3CDTF">2024-08-26T14:10:00Z</dcterms:created>
  <dcterms:modified xsi:type="dcterms:W3CDTF">2024-08-26T14:30:00Z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Approval Date">
    <vt:lpwstr>22-Feb-2018</vt:lpwstr>
  </property>
  <property fmtid="{D5CDD505-2E9C-101B-9397-08002B2CF9AE}" pid="5" name="GrammarlyDocumentId">
    <vt:lpwstr>c10ab500b83e43f30a02abecf62495f383b1099d9c101298ae3608bfa2fe6a1a</vt:lpwstr>
  </property>
  <property fmtid="{D5CDD505-2E9C-101B-9397-08002B2CF9AE}" pid="6" name="MSIP_Label_2a535040-0af2-483f-adc3-a132c21e3e2b_Enabled">
    <vt:lpwstr>true</vt:lpwstr>
  </property>
  <property fmtid="{D5CDD505-2E9C-101B-9397-08002B2CF9AE}" pid="7" name="MSIP_Label_2a535040-0af2-483f-adc3-a132c21e3e2b_SetDate">
    <vt:lpwstr>2022-10-17T20:42:19Z</vt:lpwstr>
  </property>
  <property fmtid="{D5CDD505-2E9C-101B-9397-08002B2CF9AE}" pid="8" name="MSIP_Label_2a535040-0af2-483f-adc3-a132c21e3e2b_Method">
    <vt:lpwstr>Standard</vt:lpwstr>
  </property>
  <property fmtid="{D5CDD505-2E9C-101B-9397-08002B2CF9AE}" pid="9" name="MSIP_Label_2a535040-0af2-483f-adc3-a132c21e3e2b_Name">
    <vt:lpwstr>EPAM_Confidential</vt:lpwstr>
  </property>
  <property fmtid="{D5CDD505-2E9C-101B-9397-08002B2CF9AE}" pid="10" name="MSIP_Label_2a535040-0af2-483f-adc3-a132c21e3e2b_SiteId">
    <vt:lpwstr>b41b72d0-4e9f-4c26-8a69-f949f367c91d</vt:lpwstr>
  </property>
  <property fmtid="{D5CDD505-2E9C-101B-9397-08002B2CF9AE}" pid="11" name="MSIP_Label_2a535040-0af2-483f-adc3-a132c21e3e2b_ActionId">
    <vt:lpwstr>b36f102c-1cec-44de-a30a-c32346edbefe</vt:lpwstr>
  </property>
  <property fmtid="{D5CDD505-2E9C-101B-9397-08002B2CF9AE}" pid="12" name="MSIP_Label_2a535040-0af2-483f-adc3-a132c21e3e2b_ContentBits">
    <vt:lpwstr>0</vt:lpwstr>
  </property>
</Properties>
</file>